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Pr="007B3977" w:rsidR="00EC3933" w:rsidP="007B3977" w:rsidRDefault="007B3977" w14:paraId="71E5D380" w14:textId="77777777">
      <w:pPr>
        <w:ind w:right="72"/>
        <w:rPr>
          <w:rFonts w:cs="Arial"/>
        </w:rPr>
      </w:pPr>
      <w:bookmarkStart w:name="_Hlk124965433" w:id="0"/>
      <w:bookmarkEnd w:id="0"/>
      <w:r w:rsidRPr="007B3977">
        <w:rPr>
          <w:rFonts w:cs="Arial"/>
          <w:noProof/>
          <w:lang w:eastAsia="de-DE"/>
        </w:rPr>
        <w:drawing>
          <wp:anchor distT="0" distB="0" distL="114300" distR="114300" simplePos="0" relativeHeight="251574276" behindDoc="0" locked="0" layoutInCell="1" allowOverlap="1" wp14:anchorId="3AA04A90" wp14:editId="28109CCB">
            <wp:simplePos x="0" y="0"/>
            <wp:positionH relativeFrom="column">
              <wp:posOffset>-288925</wp:posOffset>
            </wp:positionH>
            <wp:positionV relativeFrom="paragraph">
              <wp:posOffset>17780</wp:posOffset>
            </wp:positionV>
            <wp:extent cx="2527300" cy="939800"/>
            <wp:effectExtent l="0" t="0" r="6350" b="0"/>
            <wp:wrapNone/>
            <wp:docPr id="56" name="Grafik 44" descr="TUBraunschweig_CO_100vH_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descr="TUBraunschweig_CO_100vH_Wor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7300" cy="939800"/>
                    </a:xfrm>
                    <a:prstGeom prst="rect">
                      <a:avLst/>
                    </a:prstGeom>
                    <a:solidFill>
                      <a:srgbClr val="FF0000"/>
                    </a:solidFill>
                    <a:ln>
                      <a:noFill/>
                    </a:ln>
                  </pic:spPr>
                </pic:pic>
              </a:graphicData>
            </a:graphic>
            <wp14:sizeRelH relativeFrom="page">
              <wp14:pctWidth>0</wp14:pctWidth>
            </wp14:sizeRelH>
            <wp14:sizeRelV relativeFrom="page">
              <wp14:pctHeight>0</wp14:pctHeight>
            </wp14:sizeRelV>
          </wp:anchor>
        </w:drawing>
      </w:r>
      <w:r w:rsidRPr="007B3977" w:rsidR="00315B4D">
        <w:rPr>
          <w:rFonts w:cs="Arial"/>
          <w:noProof/>
          <w:lang w:eastAsia="de-DE"/>
        </w:rPr>
        <w:drawing>
          <wp:anchor distT="0" distB="0" distL="114300" distR="114300" simplePos="0" relativeHeight="251574275" behindDoc="0" locked="0" layoutInCell="1" allowOverlap="1" wp14:anchorId="25709058" wp14:editId="178A19E8">
            <wp:simplePos x="0" y="0"/>
            <wp:positionH relativeFrom="column">
              <wp:posOffset>4457700</wp:posOffset>
            </wp:positionH>
            <wp:positionV relativeFrom="paragraph">
              <wp:posOffset>-342900</wp:posOffset>
            </wp:positionV>
            <wp:extent cx="1928495" cy="1396365"/>
            <wp:effectExtent l="0" t="0" r="0" b="0"/>
            <wp:wrapNone/>
            <wp:docPr id="55" name="Grafik 43" descr="Logo_iPAT_transp+text-mit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descr="Logo_iPAT_transp+text-mitt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8495" cy="1396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7B3977" w:rsidR="00EC3933" w:rsidP="00EC3933" w:rsidRDefault="00EC3933" w14:paraId="18EFD2EF" w14:textId="77777777">
      <w:pPr>
        <w:rPr>
          <w:rFonts w:cs="Arial"/>
        </w:rPr>
      </w:pPr>
    </w:p>
    <w:p w:rsidRPr="007B3977" w:rsidR="00EC3933" w:rsidP="00EC3933" w:rsidRDefault="00315B4D" w14:paraId="000DACFE" w14:textId="0A7C2560">
      <w:pPr>
        <w:rPr>
          <w:rFonts w:cs="Arial"/>
        </w:rPr>
      </w:pPr>
      <w:r w:rsidRPr="007B3977">
        <w:rPr>
          <w:rFonts w:cs="Arial"/>
          <w:noProof/>
          <w:lang w:eastAsia="de-DE"/>
        </w:rPr>
        <mc:AlternateContent>
          <mc:Choice Requires="wps">
            <w:drawing>
              <wp:anchor distT="4294967295" distB="4294967295" distL="114300" distR="114300" simplePos="0" relativeHeight="251574277" behindDoc="0" locked="0" layoutInCell="1" allowOverlap="1" wp14:anchorId="3ED0C115" wp14:editId="205BE47A">
                <wp:simplePos x="0" y="0"/>
                <wp:positionH relativeFrom="column">
                  <wp:posOffset>1714500</wp:posOffset>
                </wp:positionH>
                <wp:positionV relativeFrom="paragraph">
                  <wp:posOffset>160019</wp:posOffset>
                </wp:positionV>
                <wp:extent cx="4572000" cy="0"/>
                <wp:effectExtent l="0" t="19050" r="0" b="19050"/>
                <wp:wrapNone/>
                <wp:docPr id="54" name="Gerade Verbindung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28575">
                          <a:solidFill>
                            <a:srgbClr val="BE1E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24D3E0AB">
              <v:line id="Gerade Verbindung 42" style="position:absolute;z-index:25157427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be1e3c" strokeweight="2.25pt" from="135pt,12.6pt" to="495pt,12.6pt" w14:anchorId="387F62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"/>
            </w:pict>
          </mc:Fallback>
        </mc:AlternateContent>
      </w:r>
    </w:p>
    <w:p w:rsidR="00F43B41" w:rsidP="000C10F8" w:rsidRDefault="00F43B41" w14:paraId="5EE2B69E" w14:textId="77777777">
      <w:pPr>
        <w:jc w:val="left"/>
        <w:rPr>
          <w:rFonts w:cs="Arial"/>
        </w:rPr>
      </w:pPr>
    </w:p>
    <w:p w:rsidR="000C10F8" w:rsidP="000C10F8" w:rsidRDefault="000C10F8" w14:paraId="32F11DE6" w14:textId="4EB05CBE">
      <w:pPr>
        <w:jc w:val="left"/>
        <w:rPr>
          <w:rFonts w:cs="Arial"/>
          <w:noProof/>
          <w:sz w:val="36"/>
          <w:szCs w:val="36"/>
        </w:rPr>
      </w:pPr>
      <w:r>
        <w:rPr>
          <w:rFonts w:cs="Arial"/>
          <w:noProof/>
          <w:sz w:val="52"/>
        </w:rPr>
        <w:t>I</w:t>
      </w:r>
      <w:r>
        <w:rPr>
          <w:rFonts w:cs="Arial"/>
          <w:noProof/>
          <w:sz w:val="36"/>
        </w:rPr>
        <w:t>MPLEMENTIERUNG</w:t>
      </w:r>
      <w:r w:rsidR="004B68F1">
        <w:rPr>
          <w:rFonts w:cs="Arial"/>
          <w:noProof/>
          <w:sz w:val="36"/>
        </w:rPr>
        <w:t xml:space="preserve"> </w:t>
      </w:r>
      <w:r>
        <w:rPr>
          <w:rFonts w:cs="Arial"/>
          <w:noProof/>
          <w:sz w:val="36"/>
        </w:rPr>
        <w:t>EINER</w:t>
      </w:r>
      <w:r w:rsidR="004B68F1">
        <w:rPr>
          <w:rFonts w:cs="Arial"/>
          <w:noProof/>
          <w:sz w:val="36"/>
        </w:rPr>
        <w:t xml:space="preserve"> </w:t>
      </w:r>
      <w:r>
        <w:rPr>
          <w:rFonts w:cs="Arial"/>
          <w:noProof/>
          <w:sz w:val="52"/>
        </w:rPr>
        <w:t>A</w:t>
      </w:r>
      <w:r>
        <w:rPr>
          <w:rFonts w:cs="Arial"/>
          <w:noProof/>
          <w:sz w:val="36"/>
          <w:szCs w:val="36"/>
        </w:rPr>
        <w:t>DAPTIVEN</w:t>
      </w:r>
    </w:p>
    <w:p w:rsidR="000C10F8" w:rsidP="000C10F8" w:rsidRDefault="000C10F8" w14:paraId="57CD2047" w14:textId="59742836">
      <w:pPr>
        <w:jc w:val="left"/>
        <w:rPr>
          <w:rFonts w:cs="Arial"/>
          <w:noProof/>
          <w:sz w:val="36"/>
          <w:szCs w:val="36"/>
        </w:rPr>
      </w:pPr>
      <w:r w:rsidRPr="000C10F8">
        <w:rPr>
          <w:rFonts w:cs="Arial"/>
          <w:noProof/>
          <w:sz w:val="52"/>
          <w:szCs w:val="52"/>
        </w:rPr>
        <w:t>A</w:t>
      </w:r>
      <w:r>
        <w:rPr>
          <w:rFonts w:cs="Arial"/>
          <w:noProof/>
          <w:sz w:val="36"/>
          <w:szCs w:val="36"/>
        </w:rPr>
        <w:t xml:space="preserve">UTONOMEN </w:t>
      </w:r>
      <w:r w:rsidRPr="000C10F8">
        <w:rPr>
          <w:rFonts w:cs="Arial"/>
          <w:noProof/>
          <w:sz w:val="52"/>
          <w:szCs w:val="52"/>
        </w:rPr>
        <w:t>P</w:t>
      </w:r>
      <w:r>
        <w:rPr>
          <w:rFonts w:cs="Arial"/>
          <w:noProof/>
          <w:sz w:val="36"/>
          <w:szCs w:val="36"/>
        </w:rPr>
        <w:t>ROZESSREGELUNG MITTELS</w:t>
      </w:r>
    </w:p>
    <w:p w:rsidR="000C10F8" w:rsidP="000C10F8" w:rsidRDefault="00BB196B" w14:paraId="6B2AAD99" w14:textId="442B88F7">
      <w:pPr>
        <w:jc w:val="left"/>
        <w:rPr>
          <w:rFonts w:cs="Arial"/>
          <w:noProof/>
          <w:sz w:val="36"/>
          <w:szCs w:val="36"/>
        </w:rPr>
      </w:pPr>
      <w:r>
        <w:rPr>
          <w:rFonts w:cs="Arial"/>
          <w:noProof/>
          <w:sz w:val="52"/>
          <w:szCs w:val="52"/>
        </w:rPr>
        <mc:AlternateContent>
          <mc:Choice Requires="wpg">
            <w:drawing>
              <wp:anchor distT="0" distB="0" distL="114300" distR="114300" simplePos="0" relativeHeight="251668480" behindDoc="0" locked="0" layoutInCell="1" allowOverlap="1" wp14:anchorId="60735198" wp14:editId="7CDA3719">
                <wp:simplePos x="0" y="0"/>
                <wp:positionH relativeFrom="column">
                  <wp:posOffset>293485</wp:posOffset>
                </wp:positionH>
                <wp:positionV relativeFrom="paragraph">
                  <wp:posOffset>681355</wp:posOffset>
                </wp:positionV>
                <wp:extent cx="3400945" cy="1829258"/>
                <wp:effectExtent l="0" t="0" r="9525" b="0"/>
                <wp:wrapNone/>
                <wp:docPr id="3" name="Gruppieren 3"/>
                <wp:cNvGraphicFramePr/>
                <a:graphic xmlns:a="http://schemas.openxmlformats.org/drawingml/2006/main">
                  <a:graphicData uri="http://schemas.microsoft.com/office/word/2010/wordprocessingGroup">
                    <wpg:wgp>
                      <wpg:cNvGrpSpPr/>
                      <wpg:grpSpPr>
                        <a:xfrm>
                          <a:off x="0" y="0"/>
                          <a:ext cx="3400945" cy="1829258"/>
                          <a:chOff x="0" y="0"/>
                          <a:chExt cx="3400945" cy="1829258"/>
                        </a:xfrm>
                      </wpg:grpSpPr>
                      <pic:pic xmlns:pic="http://schemas.openxmlformats.org/drawingml/2006/picture">
                        <pic:nvPicPr>
                          <pic:cNvPr id="583" name="Grafik 58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9745" y="0"/>
                            <a:ext cx="3251200" cy="1676400"/>
                          </a:xfrm>
                          <a:prstGeom prst="rect">
                            <a:avLst/>
                          </a:prstGeom>
                          <a:noFill/>
                          <a:ln>
                            <a:noFill/>
                          </a:ln>
                        </pic:spPr>
                      </pic:pic>
                      <wps:wsp>
                        <wps:cNvPr id="584" name="Textfeld 584"/>
                        <wps:cNvSpPr txBox="1"/>
                        <wps:spPr>
                          <a:xfrm rot="18881352">
                            <a:off x="282778" y="1114107"/>
                            <a:ext cx="419773" cy="171450"/>
                          </a:xfrm>
                          <a:prstGeom prst="rect">
                            <a:avLst/>
                          </a:prstGeom>
                          <a:noFill/>
                          <a:ln w="6350">
                            <a:noFill/>
                          </a:ln>
                        </wps:spPr>
                        <wps:txbx>
                          <w:txbxContent>
                            <w:p w:rsidRPr="008C270E" w:rsidR="008C270E" w:rsidRDefault="008C270E" w14:paraId="25B3F9C8" w14:textId="4DF4FABA">
                              <w:pPr>
                                <w:rPr>
                                  <w:sz w:val="16"/>
                                  <w:szCs w:val="16"/>
                                </w:rPr>
                              </w:pPr>
                              <w:r>
                                <w:rPr>
                                  <w:sz w:val="16"/>
                                  <w:szCs w:val="16"/>
                                </w:rPr>
                                <w:t>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5" name="Textfeld 585"/>
                        <wps:cNvSpPr txBox="1"/>
                        <wps:spPr>
                          <a:xfrm rot="16200000">
                            <a:off x="-126480" y="647700"/>
                            <a:ext cx="424409" cy="171450"/>
                          </a:xfrm>
                          <a:prstGeom prst="rect">
                            <a:avLst/>
                          </a:prstGeom>
                          <a:noFill/>
                          <a:ln w="6350">
                            <a:noFill/>
                          </a:ln>
                        </wps:spPr>
                        <wps:txbx>
                          <w:txbxContent>
                            <w:p w:rsidRPr="008C270E" w:rsidR="008C270E" w:rsidP="008C270E" w:rsidRDefault="008C270E" w14:paraId="4D6568B5" w14:textId="45F391D1">
                              <w:pPr>
                                <w:rPr>
                                  <w:sz w:val="16"/>
                                  <w:szCs w:val="16"/>
                                </w:rPr>
                              </w:pPr>
                              <w:r>
                                <w:rPr>
                                  <w:sz w:val="16"/>
                                  <w:szCs w:val="16"/>
                                </w:rPr>
                                <w:t>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6" name="Textfeld 586"/>
                        <wps:cNvSpPr txBox="1"/>
                        <wps:spPr>
                          <a:xfrm>
                            <a:off x="2540520" y="1657350"/>
                            <a:ext cx="329184" cy="171908"/>
                          </a:xfrm>
                          <a:prstGeom prst="rect">
                            <a:avLst/>
                          </a:prstGeom>
                          <a:noFill/>
                          <a:ln w="6350">
                            <a:noFill/>
                          </a:ln>
                        </wps:spPr>
                        <wps:txbx>
                          <w:txbxContent>
                            <w:p w:rsidRPr="008C270E" w:rsidR="008C270E" w:rsidP="008C270E" w:rsidRDefault="008C270E" w14:paraId="5AFC2690" w14:textId="10B0BC62">
                              <w:pPr>
                                <w:rPr>
                                  <w:sz w:val="16"/>
                                  <w:szCs w:val="16"/>
                                </w:rPr>
                              </w:pPr>
                              <w:r>
                                <w:rPr>
                                  <w:sz w:val="16"/>
                                  <w:szCs w:val="16"/>
                                </w:rPr>
                                <w:t>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7" name="Textfeld 587"/>
                        <wps:cNvSpPr txBox="1"/>
                        <wps:spPr>
                          <a:xfrm>
                            <a:off x="911745" y="1638300"/>
                            <a:ext cx="329184" cy="171908"/>
                          </a:xfrm>
                          <a:prstGeom prst="rect">
                            <a:avLst/>
                          </a:prstGeom>
                          <a:noFill/>
                          <a:ln w="6350">
                            <a:noFill/>
                          </a:ln>
                        </wps:spPr>
                        <wps:txbx>
                          <w:txbxContent>
                            <w:p w:rsidRPr="00EB5110" w:rsidR="008C270E" w:rsidP="008C270E" w:rsidRDefault="009641A2" w14:paraId="25DD0F3C" w14:textId="0B413328">
                              <w:pPr>
                                <w:rPr>
                                  <w:sz w:val="20"/>
                                  <w:szCs w:val="20"/>
                                </w:rPr>
                              </w:pPr>
                              <m:oMathPara>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8" name="Textfeld 588"/>
                        <wps:cNvSpPr txBox="1"/>
                        <wps:spPr>
                          <a:xfrm>
                            <a:off x="1788045" y="1628775"/>
                            <a:ext cx="329184" cy="171908"/>
                          </a:xfrm>
                          <a:prstGeom prst="rect">
                            <a:avLst/>
                          </a:prstGeom>
                          <a:noFill/>
                          <a:ln w="6350">
                            <a:noFill/>
                          </a:ln>
                        </wps:spPr>
                        <wps:txbx>
                          <w:txbxContent>
                            <w:p w:rsidRPr="00EB5110" w:rsidR="008C270E" w:rsidP="008C270E" w:rsidRDefault="009641A2" w14:paraId="5058A08C" w14:textId="02C8F67C">
                              <w:pPr>
                                <w:rPr>
                                  <w:sz w:val="20"/>
                                  <w:szCs w:val="20"/>
                                </w:rPr>
                              </w:pPr>
                              <m:oMathPara>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h</m:t>
                                      </m:r>
                                    </m:sub>
                                  </m:sSub>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4B07F111">
              <v:group id="Gruppieren 3" style="position:absolute;margin-left:23.1pt;margin-top:53.65pt;width:267.8pt;height:144.05pt;z-index:251668480" coordsize="34009,18292" o:spid="_x0000_s1026" w14:anchorId="60735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583" style="position:absolute;left:1497;width:32512;height:1676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">
                  <v:imagedata o:title="" r:id="rId11"/>
                </v:shape>
                <v:shapetype id="_x0000_t202" coordsize="21600,21600" o:spt="202" path="m,l,21600r21600,l21600,xe">
                  <v:stroke joinstyle="miter"/>
                  <v:path gradientshapeok="t" o:connecttype="rect"/>
                </v:shapetype>
                <v:shape id="Textfeld 584" style="position:absolute;left:2827;top:11141;width:4198;height:1714;rotation:-2969489fd;visibility:visible;mso-wrap-style:square;v-text-anchor:top" o:spid="_x0000_s102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">
                  <v:textbox inset="0,0,0,0">
                    <w:txbxContent>
                      <w:p w:rsidRPr="008C270E" w:rsidR="008C270E" w:rsidRDefault="008C270E" w14:paraId="190248F5" w14:textId="4DF4FABA">
                        <w:pPr>
                          <w:rPr>
                            <w:sz w:val="16"/>
                            <w:szCs w:val="16"/>
                          </w:rPr>
                        </w:pPr>
                        <w:r>
                          <w:rPr>
                            <w:sz w:val="16"/>
                            <w:szCs w:val="16"/>
                          </w:rPr>
                          <w:t>Control</w:t>
                        </w:r>
                      </w:p>
                    </w:txbxContent>
                  </v:textbox>
                </v:shape>
                <v:shape id="Textfeld 585" style="position:absolute;left:-1265;top:6477;width:4244;height:1714;rotation:-90;visibility:visible;mso-wrap-style:square;v-text-anchor:top"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">
                  <v:textbox inset="0,0,0,0">
                    <w:txbxContent>
                      <w:p w:rsidRPr="008C270E" w:rsidR="008C270E" w:rsidP="008C270E" w:rsidRDefault="008C270E" w14:paraId="461A4C5F" w14:textId="45F391D1">
                        <w:pPr>
                          <w:rPr>
                            <w:sz w:val="16"/>
                            <w:szCs w:val="16"/>
                          </w:rPr>
                        </w:pPr>
                        <w:r>
                          <w:rPr>
                            <w:sz w:val="16"/>
                            <w:szCs w:val="16"/>
                          </w:rPr>
                          <w:t>Target</w:t>
                        </w:r>
                      </w:p>
                    </w:txbxContent>
                  </v:textbox>
                </v:shape>
                <v:shape id="Textfeld 586" style="position:absolute;left:25405;top:16573;width:3292;height:1719;visibility:visible;mso-wrap-style:square;v-text-anchor:top" o:spid="_x0000_s10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">
                  <v:textbox inset="0,0,0,0">
                    <w:txbxContent>
                      <w:p w:rsidRPr="008C270E" w:rsidR="008C270E" w:rsidP="008C270E" w:rsidRDefault="008C270E" w14:paraId="4A146726" w14:textId="10B0BC62">
                        <w:pPr>
                          <w:rPr>
                            <w:sz w:val="16"/>
                            <w:szCs w:val="16"/>
                          </w:rPr>
                        </w:pPr>
                        <w:r>
                          <w:rPr>
                            <w:sz w:val="16"/>
                            <w:szCs w:val="16"/>
                          </w:rPr>
                          <w:t>Time</w:t>
                        </w:r>
                      </w:p>
                    </w:txbxContent>
                  </v:textbox>
                </v:shape>
                <v:shape id="Textfeld 587" style="position:absolute;left:9117;top:16383;width:3292;height:1719;visibility:visible;mso-wrap-style:square;v-text-anchor:top" o:spid="_x0000_s103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">
                  <v:textbox inset="0,0,0,0">
                    <w:txbxContent>
                      <w:p w:rsidRPr="00EB5110" w:rsidR="008C270E" w:rsidP="008C270E" w:rsidRDefault="009641A2" w14:paraId="376F3E19" w14:textId="0B413328">
                        <w:pPr>
                          <w:rPr>
                            <w:sz w:val="20"/>
                            <w:szCs w:val="20"/>
                          </w:rPr>
                        </w:pPr>
                        <m:oMathPara>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m:oMathPara>
                      </w:p>
                    </w:txbxContent>
                  </v:textbox>
                </v:shape>
                <v:shape id="Textfeld 588" style="position:absolute;left:17880;top:16287;width:3292;height:1719;visibility:visible;mso-wrap-style:square;v-text-anchor:top" o:spid="_x0000_s103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">
                  <v:textbox inset="0,0,0,0">
                    <w:txbxContent>
                      <w:p w:rsidRPr="00EB5110" w:rsidR="008C270E" w:rsidP="008C270E" w:rsidRDefault="009641A2" w14:paraId="61EE1217" w14:textId="02C8F67C">
                        <w:pPr>
                          <w:rPr>
                            <w:sz w:val="20"/>
                            <w:szCs w:val="20"/>
                          </w:rPr>
                        </w:pPr>
                        <m:oMathPara>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h</m:t>
                                </m:r>
                              </m:sub>
                            </m:sSub>
                          </m:oMath>
                        </m:oMathPara>
                      </w:p>
                    </w:txbxContent>
                  </v:textbox>
                </v:shape>
              </v:group>
            </w:pict>
          </mc:Fallback>
        </mc:AlternateContent>
      </w:r>
      <w:r w:rsidRPr="000C10F8" w:rsidR="000C10F8">
        <w:rPr>
          <w:rFonts w:cs="Arial"/>
          <w:noProof/>
          <w:sz w:val="52"/>
          <w:szCs w:val="52"/>
        </w:rPr>
        <w:t>P</w:t>
      </w:r>
      <w:r w:rsidR="000C10F8">
        <w:rPr>
          <w:rFonts w:cs="Arial"/>
          <w:noProof/>
          <w:sz w:val="36"/>
          <w:szCs w:val="36"/>
        </w:rPr>
        <w:t xml:space="preserve">RÄDIKTIVER </w:t>
      </w:r>
      <w:r w:rsidRPr="000C10F8" w:rsidR="000C10F8">
        <w:rPr>
          <w:rFonts w:cs="Arial"/>
          <w:noProof/>
          <w:sz w:val="52"/>
          <w:szCs w:val="52"/>
        </w:rPr>
        <w:t>K</w:t>
      </w:r>
      <w:r w:rsidRPr="0078295E" w:rsidR="000C10F8">
        <w:rPr>
          <w:rFonts w:cs="Arial"/>
          <w:noProof/>
          <w:sz w:val="52"/>
          <w:szCs w:val="52"/>
        </w:rPr>
        <w:t>I</w:t>
      </w:r>
      <w:r w:rsidR="000C10F8">
        <w:rPr>
          <w:rFonts w:cs="Arial"/>
          <w:noProof/>
          <w:sz w:val="36"/>
          <w:szCs w:val="36"/>
        </w:rPr>
        <w:t>-</w:t>
      </w:r>
      <w:r w:rsidRPr="000C10F8" w:rsidR="000C10F8">
        <w:rPr>
          <w:rFonts w:cs="Arial"/>
          <w:noProof/>
          <w:sz w:val="52"/>
          <w:szCs w:val="52"/>
        </w:rPr>
        <w:t>M</w:t>
      </w:r>
      <w:r w:rsidR="000C10F8">
        <w:rPr>
          <w:rFonts w:cs="Arial"/>
          <w:noProof/>
          <w:sz w:val="36"/>
          <w:szCs w:val="36"/>
        </w:rPr>
        <w:t>ODELLIERUNG</w:t>
      </w:r>
    </w:p>
    <w:p w:rsidRPr="000C10F8" w:rsidR="00D4778A" w:rsidP="000C10F8" w:rsidRDefault="008C270E" w14:paraId="1BD0D7A3" w14:textId="5AFD5826">
      <w:pPr>
        <w:jc w:val="left"/>
        <w:rPr>
          <w:rFonts w:cs="Arial"/>
          <w:noProof/>
          <w:sz w:val="36"/>
          <w:szCs w:val="36"/>
        </w:rPr>
      </w:pPr>
      <w:r>
        <w:rPr>
          <w:noProof/>
        </w:rPr>
        <mc:AlternateContent>
          <mc:Choice Requires="wpc">
            <w:drawing>
              <wp:anchor distT="0" distB="0" distL="114300" distR="114300" simplePos="0" relativeHeight="251658240" behindDoc="0" locked="0" layoutInCell="1" allowOverlap="1" wp14:anchorId="748986D3" wp14:editId="42DC1763">
                <wp:simplePos x="0" y="0"/>
                <wp:positionH relativeFrom="margin">
                  <wp:posOffset>129654</wp:posOffset>
                </wp:positionH>
                <wp:positionV relativeFrom="paragraph">
                  <wp:posOffset>2121534</wp:posOffset>
                </wp:positionV>
                <wp:extent cx="3349536" cy="1953896"/>
                <wp:effectExtent l="0" t="0" r="0" b="27305"/>
                <wp:wrapNone/>
                <wp:docPr id="456" name="Zeichenbereich 4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81" name="Gruppieren 581"/>
                        <wpg:cNvGrpSpPr/>
                        <wpg:grpSpPr>
                          <a:xfrm>
                            <a:off x="565938" y="35998"/>
                            <a:ext cx="2431215" cy="1917897"/>
                            <a:chOff x="2853990" y="449164"/>
                            <a:chExt cx="2123929" cy="1675490"/>
                          </a:xfrm>
                        </wpg:grpSpPr>
                        <wps:wsp>
                          <wps:cNvPr id="534" name="Gerader Verbinder 534"/>
                          <wps:cNvCnPr>
                            <a:stCxn id="457" idx="6"/>
                            <a:endCxn id="461" idx="2"/>
                          </wps:cNvCnPr>
                          <wps:spPr>
                            <a:xfrm flipV="1">
                              <a:off x="3112982" y="578386"/>
                              <a:ext cx="353958" cy="232945"/>
                            </a:xfrm>
                            <a:prstGeom prst="line">
                              <a:avLst/>
                            </a:prstGeom>
                            <a:ln>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wps:wsp>
                          <wps:cNvPr id="539" name="Gerader Verbinder 539"/>
                          <wps:cNvCnPr>
                            <a:stCxn id="457" idx="6"/>
                            <a:endCxn id="462" idx="2"/>
                          </wps:cNvCnPr>
                          <wps:spPr>
                            <a:xfrm>
                              <a:off x="3112982" y="811331"/>
                              <a:ext cx="354591" cy="23759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0" name="Gerader Verbinder 540"/>
                          <wps:cNvCnPr>
                            <a:stCxn id="457" idx="6"/>
                            <a:endCxn id="464" idx="2"/>
                          </wps:cNvCnPr>
                          <wps:spPr>
                            <a:xfrm>
                              <a:off x="3112982" y="811331"/>
                              <a:ext cx="354592" cy="713565"/>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1" name="Gerader Verbinder 541"/>
                          <wps:cNvCnPr>
                            <a:stCxn id="457" idx="6"/>
                            <a:endCxn id="465" idx="2"/>
                          </wps:cNvCnPr>
                          <wps:spPr>
                            <a:xfrm>
                              <a:off x="3112982" y="811331"/>
                              <a:ext cx="355226" cy="118410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3" name="Gerader Verbinder 543"/>
                          <wps:cNvCnPr>
                            <a:stCxn id="458" idx="6"/>
                            <a:endCxn id="462" idx="2"/>
                          </wps:cNvCnPr>
                          <wps:spPr>
                            <a:xfrm flipV="1">
                              <a:off x="3112436" y="1048921"/>
                              <a:ext cx="355138" cy="232685"/>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4" name="Gerader Verbinder 544"/>
                          <wps:cNvCnPr>
                            <a:stCxn id="458" idx="6"/>
                            <a:endCxn id="464" idx="2"/>
                          </wps:cNvCnPr>
                          <wps:spPr>
                            <a:xfrm>
                              <a:off x="3112436" y="1281607"/>
                              <a:ext cx="355139" cy="243289"/>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5" name="Gerader Verbinder 545"/>
                          <wps:cNvCnPr>
                            <a:stCxn id="458" idx="6"/>
                            <a:endCxn id="465" idx="2"/>
                          </wps:cNvCnPr>
                          <wps:spPr>
                            <a:xfrm>
                              <a:off x="3112436" y="1281607"/>
                              <a:ext cx="355773" cy="713825"/>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6" name="Gerader Verbinder 546"/>
                          <wps:cNvCnPr>
                            <a:stCxn id="458" idx="6"/>
                            <a:endCxn id="461" idx="2"/>
                          </wps:cNvCnPr>
                          <wps:spPr>
                            <a:xfrm flipV="1">
                              <a:off x="3112436" y="578386"/>
                              <a:ext cx="354505" cy="70322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51" name="Gerader Verbinder 551"/>
                          <wps:cNvCnPr>
                            <a:stCxn id="461" idx="6"/>
                            <a:endCxn id="508" idx="2"/>
                          </wps:cNvCnPr>
                          <wps:spPr>
                            <a:xfrm>
                              <a:off x="3725385" y="578386"/>
                              <a:ext cx="414602" cy="232671"/>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53" name="Gerader Verbinder 553"/>
                          <wps:cNvCnPr>
                            <a:stCxn id="461" idx="6"/>
                            <a:endCxn id="509" idx="2"/>
                          </wps:cNvCnPr>
                          <wps:spPr>
                            <a:xfrm>
                              <a:off x="3725385" y="578386"/>
                              <a:ext cx="415237" cy="703205"/>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54" name="Gerader Verbinder 554"/>
                          <wps:cNvCnPr>
                            <a:stCxn id="461" idx="6"/>
                            <a:endCxn id="510" idx="2"/>
                          </wps:cNvCnPr>
                          <wps:spPr>
                            <a:xfrm>
                              <a:off x="3725385" y="578386"/>
                              <a:ext cx="415237" cy="1179181"/>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56" name="Gerader Verbinder 556"/>
                          <wps:cNvCnPr>
                            <a:stCxn id="462" idx="6"/>
                            <a:endCxn id="509" idx="2"/>
                          </wps:cNvCnPr>
                          <wps:spPr>
                            <a:xfrm>
                              <a:off x="3726019" y="1048921"/>
                              <a:ext cx="414603" cy="232671"/>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57" name="Gerader Verbinder 557"/>
                          <wps:cNvCnPr>
                            <a:stCxn id="462" idx="6"/>
                            <a:endCxn id="510" idx="2"/>
                          </wps:cNvCnPr>
                          <wps:spPr>
                            <a:xfrm>
                              <a:off x="3726019" y="1048921"/>
                              <a:ext cx="414603" cy="708646"/>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58" name="Gerader Verbinder 558"/>
                          <wps:cNvCnPr>
                            <a:stCxn id="462" idx="6"/>
                            <a:endCxn id="508" idx="2"/>
                          </wps:cNvCnPr>
                          <wps:spPr>
                            <a:xfrm flipV="1">
                              <a:off x="3726019" y="811057"/>
                              <a:ext cx="413968" cy="237864"/>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59" name="Gerader Verbinder 559"/>
                          <wps:cNvCnPr>
                            <a:stCxn id="464" idx="6"/>
                            <a:endCxn id="508" idx="2"/>
                          </wps:cNvCnPr>
                          <wps:spPr>
                            <a:xfrm flipV="1">
                              <a:off x="3726020" y="811057"/>
                              <a:ext cx="413967" cy="713839"/>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60" name="Gerader Verbinder 560"/>
                          <wps:cNvCnPr>
                            <a:stCxn id="464" idx="6"/>
                            <a:endCxn id="509" idx="2"/>
                          </wps:cNvCnPr>
                          <wps:spPr>
                            <a:xfrm flipV="1">
                              <a:off x="3726020" y="1281592"/>
                              <a:ext cx="414602" cy="243304"/>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61" name="Gerader Verbinder 561"/>
                          <wps:cNvCnPr>
                            <a:stCxn id="464" idx="6"/>
                            <a:endCxn id="510" idx="2"/>
                          </wps:cNvCnPr>
                          <wps:spPr>
                            <a:xfrm>
                              <a:off x="3726020" y="1524896"/>
                              <a:ext cx="414602" cy="232671"/>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62" name="Gerader Verbinder 562"/>
                          <wps:cNvCnPr>
                            <a:stCxn id="465" idx="6"/>
                            <a:endCxn id="508" idx="2"/>
                          </wps:cNvCnPr>
                          <wps:spPr>
                            <a:xfrm flipV="1">
                              <a:off x="3726654" y="811057"/>
                              <a:ext cx="413333" cy="1184375"/>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63" name="Gerader Verbinder 563"/>
                          <wps:cNvCnPr>
                            <a:stCxn id="465" idx="6"/>
                            <a:endCxn id="509" idx="2"/>
                          </wps:cNvCnPr>
                          <wps:spPr>
                            <a:xfrm flipV="1">
                              <a:off x="3726654" y="1281592"/>
                              <a:ext cx="413968" cy="71384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64" name="Gerader Verbinder 564"/>
                          <wps:cNvCnPr>
                            <a:stCxn id="465" idx="6"/>
                            <a:endCxn id="510" idx="2"/>
                          </wps:cNvCnPr>
                          <wps:spPr>
                            <a:xfrm flipV="1">
                              <a:off x="3726654" y="1757567"/>
                              <a:ext cx="413968" cy="237864"/>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7" name="Gerader Verbinder 547"/>
                          <wps:cNvCnPr>
                            <a:stCxn id="521" idx="6"/>
                            <a:endCxn id="461" idx="2"/>
                          </wps:cNvCnPr>
                          <wps:spPr>
                            <a:xfrm flipV="1">
                              <a:off x="3112982" y="578386"/>
                              <a:ext cx="353958" cy="1173909"/>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8" name="Gerader Verbinder 548"/>
                          <wps:cNvCnPr>
                            <a:stCxn id="521" idx="6"/>
                            <a:endCxn id="462" idx="2"/>
                          </wps:cNvCnPr>
                          <wps:spPr>
                            <a:xfrm flipV="1">
                              <a:off x="3112982" y="1048921"/>
                              <a:ext cx="354591" cy="703374"/>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68" name="Gerader Verbinder 568"/>
                          <wps:cNvCnPr>
                            <a:stCxn id="508" idx="6"/>
                            <a:endCxn id="525" idx="2"/>
                          </wps:cNvCnPr>
                          <wps:spPr>
                            <a:xfrm>
                              <a:off x="4398432" y="811057"/>
                              <a:ext cx="321041" cy="237865"/>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69" name="Gerader Verbinder 569"/>
                          <wps:cNvCnPr>
                            <a:stCxn id="508" idx="6"/>
                            <a:endCxn id="526" idx="2"/>
                          </wps:cNvCnPr>
                          <wps:spPr>
                            <a:xfrm>
                              <a:off x="4398432" y="811057"/>
                              <a:ext cx="321042" cy="71384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77" name="Gerader Verbinder 577"/>
                          <wps:cNvCnPr>
                            <a:stCxn id="509" idx="6"/>
                            <a:endCxn id="525" idx="2"/>
                          </wps:cNvCnPr>
                          <wps:spPr>
                            <a:xfrm flipV="1">
                              <a:off x="4399067" y="1048922"/>
                              <a:ext cx="320406" cy="23267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78" name="Gerader Verbinder 578"/>
                          <wps:cNvCnPr>
                            <a:stCxn id="509" idx="6"/>
                            <a:endCxn id="526" idx="2"/>
                          </wps:cNvCnPr>
                          <wps:spPr>
                            <a:xfrm>
                              <a:off x="4399067" y="1281592"/>
                              <a:ext cx="320407" cy="243305"/>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79" name="Gerader Verbinder 579"/>
                          <wps:cNvCnPr>
                            <a:stCxn id="510" idx="6"/>
                            <a:endCxn id="526" idx="2"/>
                          </wps:cNvCnPr>
                          <wps:spPr>
                            <a:xfrm flipV="1">
                              <a:off x="4399067" y="1524897"/>
                              <a:ext cx="320407" cy="232671"/>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80" name="Gerader Verbinder 580"/>
                          <wps:cNvCnPr>
                            <a:stCxn id="510" idx="6"/>
                            <a:endCxn id="525" idx="2"/>
                          </wps:cNvCnPr>
                          <wps:spPr>
                            <a:xfrm flipV="1">
                              <a:off x="4399067" y="1048922"/>
                              <a:ext cx="320406" cy="708645"/>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9" name="Gerader Verbinder 549"/>
                          <wps:cNvCnPr>
                            <a:stCxn id="521" idx="6"/>
                            <a:endCxn id="464" idx="2"/>
                          </wps:cNvCnPr>
                          <wps:spPr>
                            <a:xfrm flipV="1">
                              <a:off x="3112982" y="1524896"/>
                              <a:ext cx="354592" cy="227399"/>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50" name="Gerader Verbinder 550"/>
                          <wps:cNvCnPr>
                            <a:stCxn id="521" idx="6"/>
                            <a:endCxn id="465" idx="2"/>
                          </wps:cNvCnPr>
                          <wps:spPr>
                            <a:xfrm>
                              <a:off x="3112982" y="1752295"/>
                              <a:ext cx="355226" cy="243136"/>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g:cNvPr id="498" name="Gruppieren 498"/>
                          <wpg:cNvGrpSpPr/>
                          <wpg:grpSpPr>
                            <a:xfrm>
                              <a:off x="3466940" y="449164"/>
                              <a:ext cx="259714" cy="1675490"/>
                              <a:chOff x="3490535" y="539141"/>
                              <a:chExt cx="259714" cy="1675490"/>
                            </a:xfrm>
                          </wpg:grpSpPr>
                          <wps:wsp>
                            <wps:cNvPr id="461" name="Ellipse 461"/>
                            <wps:cNvSpPr/>
                            <wps:spPr>
                              <a:xfrm>
                                <a:off x="3490535" y="539141"/>
                                <a:ext cx="258445" cy="25844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Ellipse 462"/>
                            <wps:cNvSpPr/>
                            <wps:spPr>
                              <a:xfrm>
                                <a:off x="3491169" y="1009676"/>
                                <a:ext cx="258445" cy="25844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Ellipse 464"/>
                            <wps:cNvSpPr/>
                            <wps:spPr>
                              <a:xfrm>
                                <a:off x="3491170" y="1485651"/>
                                <a:ext cx="258445" cy="25844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Ellipse 465"/>
                            <wps:cNvSpPr/>
                            <wps:spPr>
                              <a:xfrm>
                                <a:off x="3491804" y="1956186"/>
                                <a:ext cx="258445" cy="25844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06" name="Gruppieren 506"/>
                          <wpg:cNvGrpSpPr/>
                          <wpg:grpSpPr>
                            <a:xfrm>
                              <a:off x="4139987" y="681835"/>
                              <a:ext cx="259080" cy="1204955"/>
                              <a:chOff x="3462797" y="539141"/>
                              <a:chExt cx="259080" cy="1204955"/>
                            </a:xfrm>
                          </wpg:grpSpPr>
                          <wps:wsp>
                            <wps:cNvPr id="508" name="Ellipse 508"/>
                            <wps:cNvSpPr/>
                            <wps:spPr>
                              <a:xfrm>
                                <a:off x="3462797" y="539141"/>
                                <a:ext cx="258445" cy="25844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Ellipse 509"/>
                            <wps:cNvSpPr/>
                            <wps:spPr>
                              <a:xfrm>
                                <a:off x="3463432" y="1009676"/>
                                <a:ext cx="258445" cy="25844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0" name="Ellipse 510"/>
                            <wps:cNvSpPr/>
                            <wps:spPr>
                              <a:xfrm>
                                <a:off x="3463432" y="1485651"/>
                                <a:ext cx="258445" cy="25844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22" name="Gruppieren 522"/>
                          <wpg:cNvGrpSpPr/>
                          <wpg:grpSpPr>
                            <a:xfrm>
                              <a:off x="2853990" y="681835"/>
                              <a:ext cx="258992" cy="1199683"/>
                              <a:chOff x="2848705" y="924971"/>
                              <a:chExt cx="258992" cy="1199683"/>
                            </a:xfrm>
                          </wpg:grpSpPr>
                          <wps:wsp>
                            <wps:cNvPr id="457" name="Ellipse 457"/>
                            <wps:cNvSpPr/>
                            <wps:spPr>
                              <a:xfrm>
                                <a:off x="2848705" y="924971"/>
                                <a:ext cx="258992" cy="25899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Ellipse 458"/>
                            <wps:cNvSpPr/>
                            <wps:spPr>
                              <a:xfrm>
                                <a:off x="2848705" y="1395521"/>
                                <a:ext cx="258445" cy="2584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Ellipse 521"/>
                            <wps:cNvSpPr/>
                            <wps:spPr>
                              <a:xfrm>
                                <a:off x="2849252" y="1866209"/>
                                <a:ext cx="258445" cy="2584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23" name="Gruppieren 523"/>
                          <wpg:cNvGrpSpPr/>
                          <wpg:grpSpPr>
                            <a:xfrm>
                              <a:off x="4719473" y="919699"/>
                              <a:ext cx="258446" cy="734420"/>
                              <a:chOff x="3358031" y="1009676"/>
                              <a:chExt cx="258446" cy="734420"/>
                            </a:xfrm>
                          </wpg:grpSpPr>
                          <wps:wsp>
                            <wps:cNvPr id="525" name="Ellipse 525"/>
                            <wps:cNvSpPr/>
                            <wps:spPr>
                              <a:xfrm>
                                <a:off x="3358031" y="1009676"/>
                                <a:ext cx="258445" cy="25844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Ellipse 526"/>
                            <wps:cNvSpPr/>
                            <wps:spPr>
                              <a:xfrm>
                                <a:off x="3358032" y="1485651"/>
                                <a:ext cx="258445" cy="25844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14:sizeRelH relativeFrom="margin">
                  <wp14:pctWidth>0</wp14:pctWidth>
                </wp14:sizeRelH>
                <wp14:sizeRelV relativeFrom="margin">
                  <wp14:pctHeight>0</wp14:pctHeight>
                </wp14:sizeRelV>
              </wp:anchor>
            </w:drawing>
          </mc:Choice>
          <mc:Fallback>
            <w:pict w14:anchorId="1A5E5E39">
              <v:group id="Zeichenbereich 456" style="position:absolute;margin-left:10.2pt;margin-top:167.05pt;width:263.75pt;height:153.85pt;z-index:251658240;mso-position-horizontal-relative:margin;mso-width-relative:margin;mso-height-relative:margin" coordsize="33489,19538" o:spid="_x0000_s1026" editas="canvas" w14:anchorId="4C156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">
                <v:shape id="_x0000_s1027" style="position:absolute;width:33489;height:19538;visibility:visible;mso-wrap-style:square" type="#_x0000_t75">
                  <v:fill o:detectmouseclick="t"/>
                  <v:path o:connecttype="none"/>
                </v:shape>
                <v:group id="Gruppieren 581" style="position:absolute;left:5659;top:359;width:24312;height:19179" coordsize="21239,16754" coordorigin="28539,4491"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line id="Gerader Verbinder 534" style="position:absolute;flip:y;visibility:visible;mso-wrap-style:square" o:spid="_x0000_s1029" strokecolor="#404040 [2429]" o:connectortype="straight" from="31129,5783" to="34669,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"/>
                  <v:line id="Gerader Verbinder 539" style="position:absolute;visibility:visible;mso-wrap-style:square" o:spid="_x0000_s1030" strokecolor="#404040 [2429]" o:connectortype="straight" from="31129,8113" to="34675,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"/>
                  <v:line id="Gerader Verbinder 540" style="position:absolute;visibility:visible;mso-wrap-style:square" o:spid="_x0000_s1031" strokecolor="#404040 [2429]" o:connectortype="straight" from="31129,8113" to="34675,1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"/>
                  <v:line id="Gerader Verbinder 541" style="position:absolute;visibility:visible;mso-wrap-style:square" o:spid="_x0000_s1032" strokecolor="#404040 [2429]" o:connectortype="straight" from="31129,8113" to="34682,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"/>
                  <v:line id="Gerader Verbinder 543" style="position:absolute;flip:y;visibility:visible;mso-wrap-style:square" o:spid="_x0000_s1033" strokecolor="#404040 [2429]" o:connectortype="straight" from="31124,10489" to="34675,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"/>
                  <v:line id="Gerader Verbinder 544" style="position:absolute;visibility:visible;mso-wrap-style:square" o:spid="_x0000_s1034" strokecolor="#404040 [2429]" o:connectortype="straight" from="31124,12816" to="34675,1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"/>
                  <v:line id="Gerader Verbinder 545" style="position:absolute;visibility:visible;mso-wrap-style:square" o:spid="_x0000_s1035" strokecolor="#404040 [2429]" o:connectortype="straight" from="31124,12816" to="34682,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"/>
                  <v:line id="Gerader Verbinder 546" style="position:absolute;flip:y;visibility:visible;mso-wrap-style:square" o:spid="_x0000_s1036" strokecolor="#404040 [2429]" o:connectortype="straight" from="31124,5783" to="34669,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"/>
                  <v:line id="Gerader Verbinder 551" style="position:absolute;visibility:visible;mso-wrap-style:square" o:spid="_x0000_s1037" strokecolor="#404040 [2429]" o:connectortype="straight" from="37253,5783" to="41399,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"/>
                  <v:line id="Gerader Verbinder 553" style="position:absolute;visibility:visible;mso-wrap-style:square" o:spid="_x0000_s1038" strokecolor="#404040 [2429]" o:connectortype="straight" from="37253,5783" to="41406,1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"/>
                  <v:line id="Gerader Verbinder 554" style="position:absolute;visibility:visible;mso-wrap-style:square" o:spid="_x0000_s1039" strokecolor="#404040 [2429]" o:connectortype="straight" from="37253,5783" to="41406,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"/>
                  <v:line id="Gerader Verbinder 556" style="position:absolute;visibility:visible;mso-wrap-style:square" o:spid="_x0000_s1040" strokecolor="#404040 [2429]" o:connectortype="straight" from="37260,10489" to="41406,1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"/>
                  <v:line id="Gerader Verbinder 557" style="position:absolute;visibility:visible;mso-wrap-style:square" o:spid="_x0000_s1041" strokecolor="#404040 [2429]" o:connectortype="straight" from="37260,10489" to="41406,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"/>
                  <v:line id="Gerader Verbinder 558" style="position:absolute;flip:y;visibility:visible;mso-wrap-style:square" o:spid="_x0000_s1042" strokecolor="#404040 [2429]" o:connectortype="straight" from="37260,8110" to="41399,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"/>
                  <v:line id="Gerader Verbinder 559" style="position:absolute;flip:y;visibility:visible;mso-wrap-style:square" o:spid="_x0000_s1043" strokecolor="#404040 [2429]" o:connectortype="straight" from="37260,8110" to="41399,1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"/>
                  <v:line id="Gerader Verbinder 560" style="position:absolute;flip:y;visibility:visible;mso-wrap-style:square" o:spid="_x0000_s1044" strokecolor="#404040 [2429]" o:connectortype="straight" from="37260,12815" to="41406,1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"/>
                  <v:line id="Gerader Verbinder 561" style="position:absolute;visibility:visible;mso-wrap-style:square" o:spid="_x0000_s1045" strokecolor="#404040 [2429]" o:connectortype="straight" from="37260,15248" to="41406,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"/>
                  <v:line id="Gerader Verbinder 562" style="position:absolute;flip:y;visibility:visible;mso-wrap-style:square" o:spid="_x0000_s1046" strokecolor="#404040 [2429]" o:connectortype="straight" from="37266,8110" to="41399,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"/>
                  <v:line id="Gerader Verbinder 563" style="position:absolute;flip:y;visibility:visible;mso-wrap-style:square" o:spid="_x0000_s1047" strokecolor="#404040 [2429]" o:connectortype="straight" from="37266,12815" to="41406,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"/>
                  <v:line id="Gerader Verbinder 564" style="position:absolute;flip:y;visibility:visible;mso-wrap-style:square" o:spid="_x0000_s1048" strokecolor="#404040 [2429]" o:connectortype="straight" from="37266,17575" to="41406,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"/>
                  <v:line id="Gerader Verbinder 547" style="position:absolute;flip:y;visibility:visible;mso-wrap-style:square" o:spid="_x0000_s1049" strokecolor="#404040 [2429]" o:connectortype="straight" from="31129,5783" to="34669,1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"/>
                  <v:line id="Gerader Verbinder 548" style="position:absolute;flip:y;visibility:visible;mso-wrap-style:square" o:spid="_x0000_s1050" strokecolor="#404040 [2429]" o:connectortype="straight" from="31129,10489" to="34675,1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"/>
                  <v:line id="Gerader Verbinder 568" style="position:absolute;visibility:visible;mso-wrap-style:square" o:spid="_x0000_s1051" strokecolor="#404040 [2429]" o:connectortype="straight" from="43984,8110" to="47194,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"/>
                  <v:line id="Gerader Verbinder 569" style="position:absolute;visibility:visible;mso-wrap-style:square" o:spid="_x0000_s1052" strokecolor="#404040 [2429]" o:connectortype="straight" from="43984,8110" to="47194,1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"/>
                  <v:line id="Gerader Verbinder 577" style="position:absolute;flip:y;visibility:visible;mso-wrap-style:square" o:spid="_x0000_s1053" strokecolor="#404040 [2429]" o:connectortype="straight" from="43990,10489" to="47194,1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"/>
                  <v:line id="Gerader Verbinder 578" style="position:absolute;visibility:visible;mso-wrap-style:square" o:spid="_x0000_s1054" strokecolor="#404040 [2429]" o:connectortype="straight" from="43990,12815" to="47194,1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"/>
                  <v:line id="Gerader Verbinder 579" style="position:absolute;flip:y;visibility:visible;mso-wrap-style:square" o:spid="_x0000_s1055" strokecolor="#404040 [2429]" o:connectortype="straight" from="43990,15248" to="47194,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"/>
                  <v:line id="Gerader Verbinder 580" style="position:absolute;flip:y;visibility:visible;mso-wrap-style:square" o:spid="_x0000_s1056" strokecolor="#404040 [2429]" o:connectortype="straight" from="43990,10489" to="47194,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"/>
                  <v:line id="Gerader Verbinder 549" style="position:absolute;flip:y;visibility:visible;mso-wrap-style:square" o:spid="_x0000_s1057" strokecolor="#404040 [2429]" o:connectortype="straight" from="31129,15248" to="34675,1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"/>
                  <v:line id="Gerader Verbinder 550" style="position:absolute;visibility:visible;mso-wrap-style:square" o:spid="_x0000_s1058" strokecolor="#404040 [2429]" o:connectortype="straight" from="31129,17522" to="34682,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"/>
                  <v:group id="Gruppieren 498" style="position:absolute;left:34669;top:4491;width:2597;height:16755" coordsize="2597,16754" coordorigin="34905,5391" o:spid="_x0000_s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oval id="Ellipse 461" style="position:absolute;left:34905;top:5391;width:2584;height:2584;visibility:visible;mso-wrap-style:square;v-text-anchor:middle" o:spid="_x0000_s1060" fillcolor="#9bbb59 [3206]" strokecolor="#4e6128 [16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"/>
                    <v:oval id="Ellipse 462" style="position:absolute;left:34911;top:10096;width:2585;height:2585;visibility:visible;mso-wrap-style:square;v-text-anchor:middle" o:spid="_x0000_s1061" fillcolor="#9bbb59 [3206]" strokecolor="#4e6128 [16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"/>
                    <v:oval id="Ellipse 464" style="position:absolute;left:34911;top:14856;width:2585;height:2584;visibility:visible;mso-wrap-style:square;v-text-anchor:middle" o:spid="_x0000_s1062" fillcolor="#9bbb59 [3206]" strokecolor="#4e6128 [16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"/>
                    <v:oval id="Ellipse 465" style="position:absolute;left:34918;top:19561;width:2584;height:2585;visibility:visible;mso-wrap-style:square;v-text-anchor:middle" o:spid="_x0000_s1063" fillcolor="#9bbb59 [3206]" strokecolor="#4e6128 [16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"/>
                  </v:group>
                  <v:group id="Gruppieren 506" style="position:absolute;left:41399;top:6818;width:2591;height:12049" coordsize="2590,12049" coordorigin="34627,5391" o:spid="_x0000_s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oval id="Ellipse 508" style="position:absolute;left:34627;top:5391;width:2585;height:2584;visibility:visible;mso-wrap-style:square;v-text-anchor:middle" o:spid="_x0000_s1065" fillcolor="#9bbb59 [3206]" strokecolor="#4e6128 [16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"/>
                    <v:oval id="Ellipse 509" style="position:absolute;left:34634;top:10096;width:2584;height:2585;visibility:visible;mso-wrap-style:square;v-text-anchor:middle" o:spid="_x0000_s1066" fillcolor="#9bbb59 [3206]" strokecolor="#4e6128 [16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"/>
                    <v:oval id="Ellipse 510" style="position:absolute;left:34634;top:14856;width:2584;height:2584;visibility:visible;mso-wrap-style:square;v-text-anchor:middle" o:spid="_x0000_s1067" fillcolor="#9bbb59 [3206]" strokecolor="#4e6128 [16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"/>
                  </v:group>
                  <v:group id="Gruppieren 522" style="position:absolute;left:28539;top:6818;width:2590;height:11997" coordsize="2589,11996" coordorigin="28487,9249" o:spid="_x0000_s1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oval id="Ellipse 457" style="position:absolute;left:28487;top:9249;width:2589;height:2590;visibility:visible;mso-wrap-style:square;v-text-anchor:middle" o:spid="_x0000_s1069" fillcolor="#4f81bd [3204]"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"/>
                    <v:oval id="Ellipse 458" style="position:absolute;left:28487;top:13955;width:2584;height:2584;visibility:visible;mso-wrap-style:square;v-text-anchor:middle" o:spid="_x0000_s1070" fillcolor="#4f81bd [3204]"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"/>
                    <v:oval id="Ellipse 521" style="position:absolute;left:28492;top:18662;width:2584;height:2584;visibility:visible;mso-wrap-style:square;v-text-anchor:middle" o:spid="_x0000_s1071" fillcolor="#4f81bd [3204]"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"/>
                  </v:group>
                  <v:group id="Gruppieren 523" style="position:absolute;left:47194;top:9196;width:2585;height:7345" coordsize="2584,7344" coordorigin="33580,10096" o:spid="_x0000_s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oval id="Ellipse 525" style="position:absolute;left:33580;top:10096;width:2584;height:2585;visibility:visible;mso-wrap-style:square;v-text-anchor:middle" o:spid="_x0000_s1073" fillcolor="#f79646 [3209]" strokecolor="#974706 [1609]"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"/>
                    <v:oval id="Ellipse 526" style="position:absolute;left:33580;top:14856;width:2584;height:2584;visibility:visible;mso-wrap-style:square;v-text-anchor:middle" o:spid="_x0000_s1074" fillcolor="#f79646 [3209]" strokecolor="#974706 [1609]"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"/>
                  </v:group>
                </v:group>
                <w10:wrap anchorx="margin"/>
              </v:group>
            </w:pict>
          </mc:Fallback>
        </mc:AlternateContent>
      </w:r>
      <w:r w:rsidRPr="004B68F1" w:rsidR="000C10F8">
        <w:rPr>
          <w:rFonts w:cs="Arial"/>
          <w:b/>
          <w:noProof/>
          <w:lang w:eastAsia="de-DE"/>
        </w:rPr>
        <mc:AlternateContent>
          <mc:Choice Requires="wps">
            <w:drawing>
              <wp:anchor distT="0" distB="0" distL="114300" distR="114300" simplePos="0" relativeHeight="251574272" behindDoc="0" locked="0" layoutInCell="1" allowOverlap="1" wp14:anchorId="58D840FC" wp14:editId="107A07BC">
                <wp:simplePos x="0" y="0"/>
                <wp:positionH relativeFrom="column">
                  <wp:posOffset>5146873</wp:posOffset>
                </wp:positionH>
                <wp:positionV relativeFrom="paragraph">
                  <wp:posOffset>2016753</wp:posOffset>
                </wp:positionV>
                <wp:extent cx="1257300" cy="3334300"/>
                <wp:effectExtent l="0" t="0" r="0" b="0"/>
                <wp:wrapNone/>
                <wp:docPr id="53" name="Textfeld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3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EC3933" w:rsidR="00297D9E" w:rsidP="00EC3933" w:rsidRDefault="000C10F8" w14:paraId="2365FE3C" w14:textId="3B091641">
                            <w:pPr>
                              <w:jc w:val="right"/>
                              <w:rPr>
                                <w:rFonts w:ascii="Cambria" w:hAnsi="Cambria"/>
                                <w:color w:val="808080"/>
                                <w:sz w:val="52"/>
                                <w:szCs w:val="52"/>
                                <w:lang w:val="it-IT"/>
                              </w:rPr>
                            </w:pPr>
                            <w:bookmarkStart w:name="_Hlk121313735" w:id="1"/>
                            <w:bookmarkEnd w:id="1"/>
                            <w:r>
                              <w:rPr>
                                <w:rFonts w:ascii="Cambria" w:hAnsi="Cambria"/>
                                <w:color w:val="808080"/>
                                <w:sz w:val="52"/>
                                <w:szCs w:val="52"/>
                                <w:lang w:val="it-IT"/>
                              </w:rPr>
                              <w:t>BACHELORARBEIT</w:t>
                            </w:r>
                          </w:p>
                          <w:p w:rsidRPr="00EC3933" w:rsidR="00297D9E" w:rsidP="00EC3933" w:rsidRDefault="00AA7169" w14:paraId="1AD6F614" w14:textId="17428E91">
                            <w:pPr>
                              <w:jc w:val="right"/>
                              <w:rPr>
                                <w:rFonts w:ascii="Cambria" w:hAnsi="Cambria"/>
                                <w:color w:val="808080"/>
                                <w:sz w:val="32"/>
                                <w:szCs w:val="52"/>
                                <w:lang w:val="it-IT"/>
                              </w:rPr>
                            </w:pPr>
                            <w:r>
                              <w:rPr>
                                <w:rFonts w:ascii="Cambria" w:hAnsi="Cambria"/>
                                <w:color w:val="808080"/>
                                <w:sz w:val="32"/>
                                <w:szCs w:val="52"/>
                                <w:lang w:val="it-IT"/>
                              </w:rPr>
                              <w:t>NUMERISCH</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942AC73">
              <v:shape id="Textfeld 41" style="position:absolute;margin-left:405.25pt;margin-top:158.8pt;width:99pt;height:262.5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" w14:anchorId="58D840FC">
                <v:textbox style="layout-flow:vertical">
                  <w:txbxContent>
                    <w:p w:rsidRPr="00EC3933" w:rsidR="00297D9E" w:rsidP="00EC3933" w:rsidRDefault="000C10F8" w14:paraId="5B4D3AD0" w14:textId="3B091641">
                      <w:pPr>
                        <w:jc w:val="right"/>
                        <w:rPr>
                          <w:rFonts w:ascii="Cambria" w:hAnsi="Cambria"/>
                          <w:color w:val="808080"/>
                          <w:sz w:val="52"/>
                          <w:szCs w:val="52"/>
                          <w:lang w:val="it-IT"/>
                        </w:rPr>
                      </w:pPr>
                      <w:r>
                        <w:rPr>
                          <w:rFonts w:ascii="Cambria" w:hAnsi="Cambria"/>
                          <w:color w:val="808080"/>
                          <w:sz w:val="52"/>
                          <w:szCs w:val="52"/>
                          <w:lang w:val="it-IT"/>
                        </w:rPr>
                        <w:t>BACHELORARBEIT</w:t>
                      </w:r>
                    </w:p>
                    <w:p w:rsidRPr="00EC3933" w:rsidR="00297D9E" w:rsidP="00EC3933" w:rsidRDefault="00AA7169" w14:paraId="4B31600A" w14:textId="17428E91">
                      <w:pPr>
                        <w:jc w:val="right"/>
                        <w:rPr>
                          <w:rFonts w:ascii="Cambria" w:hAnsi="Cambria"/>
                          <w:color w:val="808080"/>
                          <w:sz w:val="32"/>
                          <w:szCs w:val="52"/>
                          <w:lang w:val="it-IT"/>
                        </w:rPr>
                      </w:pPr>
                      <w:r>
                        <w:rPr>
                          <w:rFonts w:ascii="Cambria" w:hAnsi="Cambria"/>
                          <w:color w:val="808080"/>
                          <w:sz w:val="32"/>
                          <w:szCs w:val="52"/>
                          <w:lang w:val="it-IT"/>
                        </w:rPr>
                        <w:t>NUMERISCH</w:t>
                      </w:r>
                    </w:p>
                  </w:txbxContent>
                </v:textbox>
              </v:shape>
            </w:pict>
          </mc:Fallback>
        </mc:AlternateContent>
      </w:r>
      <w:r w:rsidRPr="007B3977" w:rsidR="007D4E2C">
        <w:rPr>
          <w:rFonts w:cs="Arial"/>
          <w:noProof/>
          <w:lang w:eastAsia="de-DE"/>
        </w:rPr>
        <mc:AlternateContent>
          <mc:Choice Requires="wps">
            <w:drawing>
              <wp:anchor distT="0" distB="0" distL="114300" distR="114300" simplePos="0" relativeHeight="251574273" behindDoc="0" locked="0" layoutInCell="1" allowOverlap="1" wp14:anchorId="3CE85364" wp14:editId="348777D0">
                <wp:simplePos x="0" y="0"/>
                <wp:positionH relativeFrom="column">
                  <wp:posOffset>-671195</wp:posOffset>
                </wp:positionH>
                <wp:positionV relativeFrom="paragraph">
                  <wp:posOffset>4150995</wp:posOffset>
                </wp:positionV>
                <wp:extent cx="5734050" cy="1352550"/>
                <wp:effectExtent l="0" t="0" r="0" b="0"/>
                <wp:wrapNone/>
                <wp:docPr id="52"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352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7D4E2C" w:rsidR="00297D9E" w:rsidP="007D4E2C" w:rsidRDefault="00297D9E" w14:paraId="6D8A1BD2" w14:textId="77777777">
                            <w:pPr>
                              <w:spacing w:after="0" w:line="276" w:lineRule="auto"/>
                              <w:jc w:val="right"/>
                              <w:rPr>
                                <w:rFonts w:cs="Arial"/>
                                <w:szCs w:val="24"/>
                              </w:rPr>
                            </w:pPr>
                            <w:r w:rsidRPr="007D4E2C">
                              <w:rPr>
                                <w:rFonts w:cs="Arial"/>
                                <w:szCs w:val="24"/>
                              </w:rPr>
                              <w:t>ANGEFERTIGT VON:</w:t>
                            </w:r>
                          </w:p>
                          <w:p w:rsidRPr="007D4E2C" w:rsidR="00297D9E" w:rsidP="007D4E2C" w:rsidRDefault="0078295E" w14:paraId="665A3954" w14:textId="06677410">
                            <w:pPr>
                              <w:spacing w:after="0" w:line="276" w:lineRule="auto"/>
                              <w:jc w:val="right"/>
                              <w:rPr>
                                <w:rFonts w:cs="Arial"/>
                                <w:caps/>
                                <w:szCs w:val="24"/>
                              </w:rPr>
                            </w:pPr>
                            <w:r>
                              <w:rPr>
                                <w:rFonts w:cs="Arial"/>
                                <w:caps/>
                                <w:szCs w:val="24"/>
                              </w:rPr>
                              <w:t>JONAS BRINKMANN</w:t>
                            </w:r>
                            <w:r w:rsidRPr="007D4E2C" w:rsidR="00297D9E">
                              <w:rPr>
                                <w:rFonts w:cs="Arial"/>
                                <w:caps/>
                                <w:szCs w:val="24"/>
                              </w:rPr>
                              <w:t xml:space="preserve">, </w:t>
                            </w:r>
                            <w:r>
                              <w:rPr>
                                <w:rFonts w:cs="Arial"/>
                                <w:caps/>
                                <w:szCs w:val="24"/>
                              </w:rPr>
                              <w:t>5005717</w:t>
                            </w:r>
                          </w:p>
                          <w:p w:rsidRPr="007D4E2C" w:rsidR="00297D9E" w:rsidP="007D4E2C" w:rsidRDefault="00297D9E" w14:paraId="2E56370A" w14:textId="71E2A84A">
                            <w:pPr>
                              <w:spacing w:after="0" w:line="276" w:lineRule="auto"/>
                              <w:jc w:val="right"/>
                              <w:rPr>
                                <w:rFonts w:cs="Arial"/>
                                <w:caps/>
                                <w:szCs w:val="24"/>
                              </w:rPr>
                            </w:pPr>
                            <w:r w:rsidRPr="007D4E2C">
                              <w:rPr>
                                <w:rFonts w:cs="Arial"/>
                                <w:caps/>
                                <w:szCs w:val="24"/>
                              </w:rPr>
                              <w:t xml:space="preserve">Braunschweig, </w:t>
                            </w:r>
                            <w:r w:rsidR="0078295E">
                              <w:rPr>
                                <w:rFonts w:cs="Arial"/>
                                <w:caps/>
                                <w:szCs w:val="24"/>
                              </w:rPr>
                              <w:t>NOVEMBER 2022</w:t>
                            </w:r>
                          </w:p>
                          <w:p w:rsidRPr="007D4E2C" w:rsidR="007D4E2C" w:rsidP="007D4E2C" w:rsidRDefault="007D4E2C" w14:paraId="5BF7549F" w14:textId="0D86F001">
                            <w:pPr>
                              <w:spacing w:after="0" w:line="276" w:lineRule="auto"/>
                              <w:jc w:val="right"/>
                              <w:rPr>
                                <w:rFonts w:cs="Arial"/>
                                <w:caps/>
                                <w:szCs w:val="24"/>
                              </w:rPr>
                            </w:pPr>
                            <w:r w:rsidRPr="007D4E2C">
                              <w:rPr>
                                <w:rFonts w:cs="Arial"/>
                                <w:caps/>
                                <w:szCs w:val="24"/>
                              </w:rPr>
                              <w:t>Betreuer:</w:t>
                            </w:r>
                            <w:r>
                              <w:rPr>
                                <w:rFonts w:cs="Arial"/>
                                <w:caps/>
                                <w:szCs w:val="24"/>
                              </w:rPr>
                              <w:t xml:space="preserve"> </w:t>
                            </w:r>
                            <w:r w:rsidR="0078295E">
                              <w:rPr>
                                <w:rFonts w:cs="Arial"/>
                                <w:caps/>
                                <w:szCs w:val="24"/>
                              </w:rPr>
                              <w:t>m. sc. christoph thon</w:t>
                            </w:r>
                          </w:p>
                          <w:p w:rsidR="007D4E2C" w:rsidP="007D4E2C" w:rsidRDefault="007D4E2C" w14:paraId="359ADB09" w14:textId="2D47697C">
                            <w:pPr>
                              <w:spacing w:after="0" w:line="276" w:lineRule="auto"/>
                              <w:jc w:val="right"/>
                              <w:rPr>
                                <w:rFonts w:cs="Arial"/>
                                <w:caps/>
                                <w:szCs w:val="24"/>
                              </w:rPr>
                            </w:pPr>
                            <w:r w:rsidRPr="007D4E2C">
                              <w:rPr>
                                <w:rFonts w:cs="Arial"/>
                                <w:caps/>
                                <w:szCs w:val="24"/>
                              </w:rPr>
                              <w:t>ErstPrüfer</w:t>
                            </w:r>
                            <w:r>
                              <w:rPr>
                                <w:rFonts w:cs="Arial"/>
                                <w:caps/>
                                <w:szCs w:val="24"/>
                              </w:rPr>
                              <w:t xml:space="preserve">: </w:t>
                            </w:r>
                            <w:r w:rsidR="00BB7D9A">
                              <w:rPr>
                                <w:rFonts w:cs="Arial"/>
                                <w:caps/>
                                <w:szCs w:val="24"/>
                              </w:rPr>
                              <w:t>PROF. DR.-ING. Carsten Schilde</w:t>
                            </w:r>
                          </w:p>
                          <w:p w:rsidRPr="007D4E2C" w:rsidR="007D4E2C" w:rsidP="007D4E2C" w:rsidRDefault="007D4E2C" w14:paraId="33AA4447" w14:textId="174D4C2A">
                            <w:pPr>
                              <w:spacing w:after="0" w:line="276" w:lineRule="auto"/>
                              <w:jc w:val="right"/>
                              <w:rPr>
                                <w:rFonts w:cs="Arial"/>
                                <w:caps/>
                                <w:szCs w:val="24"/>
                              </w:rPr>
                            </w:pPr>
                            <w:r>
                              <w:rPr>
                                <w:rFonts w:cs="Arial"/>
                                <w:caps/>
                                <w:szCs w:val="24"/>
                              </w:rPr>
                              <w:t xml:space="preserve">Zweitprüfer: </w:t>
                            </w:r>
                            <w:r w:rsidR="00BB7D9A">
                              <w:rPr>
                                <w:rFonts w:cs="Arial"/>
                                <w:caps/>
                                <w:szCs w:val="24"/>
                              </w:rPr>
                              <w:t>Prof. Dr.-ING. Arno Kwade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8605789">
              <v:shape id="Textfeld 40" style="position:absolute;margin-left:-52.85pt;margin-top:326.85pt;width:451.5pt;height:106.5pt;z-index:251574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" w14:anchorId="3CE85364">
                <v:textbox>
                  <w:txbxContent>
                    <w:p w:rsidRPr="007D4E2C" w:rsidR="00297D9E" w:rsidP="007D4E2C" w:rsidRDefault="00297D9E" w14:paraId="408DC79B" w14:textId="77777777">
                      <w:pPr>
                        <w:spacing w:after="0" w:line="276" w:lineRule="auto"/>
                        <w:jc w:val="right"/>
                        <w:rPr>
                          <w:rFonts w:cs="Arial"/>
                          <w:szCs w:val="24"/>
                        </w:rPr>
                      </w:pPr>
                      <w:r w:rsidRPr="007D4E2C">
                        <w:rPr>
                          <w:rFonts w:cs="Arial"/>
                          <w:szCs w:val="24"/>
                        </w:rPr>
                        <w:t>ANGEFERTIGT VON:</w:t>
                      </w:r>
                    </w:p>
                    <w:p w:rsidRPr="007D4E2C" w:rsidR="00297D9E" w:rsidP="007D4E2C" w:rsidRDefault="0078295E" w14:paraId="2C949554" w14:textId="06677410">
                      <w:pPr>
                        <w:spacing w:after="0" w:line="276" w:lineRule="auto"/>
                        <w:jc w:val="right"/>
                        <w:rPr>
                          <w:rFonts w:cs="Arial"/>
                          <w:caps/>
                          <w:szCs w:val="24"/>
                        </w:rPr>
                      </w:pPr>
                      <w:r>
                        <w:rPr>
                          <w:rFonts w:cs="Arial"/>
                          <w:caps/>
                          <w:szCs w:val="24"/>
                        </w:rPr>
                        <w:t>JONAS BRINKMANN</w:t>
                      </w:r>
                      <w:r w:rsidRPr="007D4E2C" w:rsidR="00297D9E">
                        <w:rPr>
                          <w:rFonts w:cs="Arial"/>
                          <w:caps/>
                          <w:szCs w:val="24"/>
                        </w:rPr>
                        <w:t xml:space="preserve">, </w:t>
                      </w:r>
                      <w:r>
                        <w:rPr>
                          <w:rFonts w:cs="Arial"/>
                          <w:caps/>
                          <w:szCs w:val="24"/>
                        </w:rPr>
                        <w:t>5005717</w:t>
                      </w:r>
                    </w:p>
                    <w:p w:rsidRPr="007D4E2C" w:rsidR="00297D9E" w:rsidP="007D4E2C" w:rsidRDefault="00297D9E" w14:paraId="12349E1B" w14:textId="71E2A84A">
                      <w:pPr>
                        <w:spacing w:after="0" w:line="276" w:lineRule="auto"/>
                        <w:jc w:val="right"/>
                        <w:rPr>
                          <w:rFonts w:cs="Arial"/>
                          <w:caps/>
                          <w:szCs w:val="24"/>
                        </w:rPr>
                      </w:pPr>
                      <w:r w:rsidRPr="007D4E2C">
                        <w:rPr>
                          <w:rFonts w:cs="Arial"/>
                          <w:caps/>
                          <w:szCs w:val="24"/>
                        </w:rPr>
                        <w:t xml:space="preserve">Braunschweig, </w:t>
                      </w:r>
                      <w:r w:rsidR="0078295E">
                        <w:rPr>
                          <w:rFonts w:cs="Arial"/>
                          <w:caps/>
                          <w:szCs w:val="24"/>
                        </w:rPr>
                        <w:t>NOVEMBER 2022</w:t>
                      </w:r>
                    </w:p>
                    <w:p w:rsidRPr="007D4E2C" w:rsidR="007D4E2C" w:rsidP="007D4E2C" w:rsidRDefault="007D4E2C" w14:paraId="0D799AE0" w14:textId="0D86F001">
                      <w:pPr>
                        <w:spacing w:after="0" w:line="276" w:lineRule="auto"/>
                        <w:jc w:val="right"/>
                        <w:rPr>
                          <w:rFonts w:cs="Arial"/>
                          <w:caps/>
                          <w:szCs w:val="24"/>
                        </w:rPr>
                      </w:pPr>
                      <w:r w:rsidRPr="007D4E2C">
                        <w:rPr>
                          <w:rFonts w:cs="Arial"/>
                          <w:caps/>
                          <w:szCs w:val="24"/>
                        </w:rPr>
                        <w:t>Betreuer:</w:t>
                      </w:r>
                      <w:r>
                        <w:rPr>
                          <w:rFonts w:cs="Arial"/>
                          <w:caps/>
                          <w:szCs w:val="24"/>
                        </w:rPr>
                        <w:t xml:space="preserve"> </w:t>
                      </w:r>
                      <w:r w:rsidR="0078295E">
                        <w:rPr>
                          <w:rFonts w:cs="Arial"/>
                          <w:caps/>
                          <w:szCs w:val="24"/>
                        </w:rPr>
                        <w:t>m. sc. christoph thon</w:t>
                      </w:r>
                    </w:p>
                    <w:p w:rsidR="007D4E2C" w:rsidP="007D4E2C" w:rsidRDefault="007D4E2C" w14:paraId="53035901" w14:textId="2D47697C">
                      <w:pPr>
                        <w:spacing w:after="0" w:line="276" w:lineRule="auto"/>
                        <w:jc w:val="right"/>
                        <w:rPr>
                          <w:rFonts w:cs="Arial"/>
                          <w:caps/>
                          <w:szCs w:val="24"/>
                        </w:rPr>
                      </w:pPr>
                      <w:r w:rsidRPr="007D4E2C">
                        <w:rPr>
                          <w:rFonts w:cs="Arial"/>
                          <w:caps/>
                          <w:szCs w:val="24"/>
                        </w:rPr>
                        <w:t>ErstPrüfer</w:t>
                      </w:r>
                      <w:r>
                        <w:rPr>
                          <w:rFonts w:cs="Arial"/>
                          <w:caps/>
                          <w:szCs w:val="24"/>
                        </w:rPr>
                        <w:t xml:space="preserve">: </w:t>
                      </w:r>
                      <w:r w:rsidR="00BB7D9A">
                        <w:rPr>
                          <w:rFonts w:cs="Arial"/>
                          <w:caps/>
                          <w:szCs w:val="24"/>
                        </w:rPr>
                        <w:t>PROF. DR.-ING. Carsten Schilde</w:t>
                      </w:r>
                    </w:p>
                    <w:p w:rsidRPr="007D4E2C" w:rsidR="007D4E2C" w:rsidP="007D4E2C" w:rsidRDefault="007D4E2C" w14:paraId="731F0F35" w14:textId="174D4C2A">
                      <w:pPr>
                        <w:spacing w:after="0" w:line="276" w:lineRule="auto"/>
                        <w:jc w:val="right"/>
                        <w:rPr>
                          <w:rFonts w:cs="Arial"/>
                          <w:caps/>
                          <w:szCs w:val="24"/>
                        </w:rPr>
                      </w:pPr>
                      <w:r>
                        <w:rPr>
                          <w:rFonts w:cs="Arial"/>
                          <w:caps/>
                          <w:szCs w:val="24"/>
                        </w:rPr>
                        <w:t xml:space="preserve">Zweitprüfer: </w:t>
                      </w:r>
                      <w:r w:rsidR="00BB7D9A">
                        <w:rPr>
                          <w:rFonts w:cs="Arial"/>
                          <w:caps/>
                          <w:szCs w:val="24"/>
                        </w:rPr>
                        <w:t>Prof. Dr.-ING. Arno Kwade</w:t>
                      </w:r>
                    </w:p>
                  </w:txbxContent>
                </v:textbox>
              </v:shape>
            </w:pict>
          </mc:Fallback>
        </mc:AlternateContent>
      </w:r>
      <w:r w:rsidRPr="007B3977" w:rsidR="00EC3933">
        <w:rPr>
          <w:rFonts w:cs="Arial"/>
        </w:rPr>
        <w:br w:type="page"/>
      </w:r>
      <w:r w:rsidR="00D4778A">
        <w:rPr>
          <w:rFonts w:cs="Arial"/>
        </w:rPr>
        <w:br w:type="page"/>
      </w:r>
    </w:p>
    <w:p w:rsidRPr="007B3977" w:rsidR="00EC3933" w:rsidP="00184613" w:rsidRDefault="00EC3933" w14:paraId="383D0F76" w14:textId="19D50295">
      <w:pPr>
        <w:jc w:val="left"/>
        <w:rPr>
          <w:rFonts w:cs="Arial"/>
        </w:rPr>
      </w:pPr>
      <w:r w:rsidRPr="007B3977">
        <w:rPr>
          <w:rFonts w:cs="Arial"/>
          <w:b/>
        </w:rPr>
        <w:t>Eidesstattliche Erklärung</w:t>
      </w:r>
    </w:p>
    <w:p w:rsidRPr="007B3977" w:rsidR="00EC3933" w:rsidP="00EC3933" w:rsidRDefault="00EC3933" w14:paraId="1986EB4D" w14:textId="1EF3CFC1">
      <w:pPr>
        <w:rPr>
          <w:rFonts w:cs="Arial"/>
        </w:rPr>
      </w:pPr>
      <w:r w:rsidRPr="007B3977">
        <w:rPr>
          <w:rFonts w:cs="Arial"/>
        </w:rPr>
        <w:t xml:space="preserve">Hiermit erkläre ich, </w:t>
      </w:r>
      <w:r w:rsidR="00004B72">
        <w:rPr>
          <w:rFonts w:cs="Arial"/>
        </w:rPr>
        <w:t>Jonas Brinkmann</w:t>
      </w:r>
      <w:r w:rsidR="00F62611">
        <w:rPr>
          <w:rFonts w:cs="Arial"/>
        </w:rPr>
        <w:t xml:space="preserve">, geboren am </w:t>
      </w:r>
      <w:r w:rsidR="00004B72">
        <w:rPr>
          <w:rFonts w:cs="Arial"/>
        </w:rPr>
        <w:t>10.03.2000</w:t>
      </w:r>
      <w:r w:rsidRPr="007B3977">
        <w:rPr>
          <w:rFonts w:cs="Arial"/>
        </w:rPr>
        <w:t xml:space="preserve">, dass ich die vorliegende </w:t>
      </w:r>
      <w:r w:rsidRPr="00A8440A" w:rsidR="00777A20">
        <w:rPr>
          <w:rFonts w:cs="Arial"/>
        </w:rPr>
        <w:t>Bachelorarbeit</w:t>
      </w:r>
      <w:r w:rsidRPr="007B3977">
        <w:rPr>
          <w:rFonts w:cs="Arial"/>
        </w:rPr>
        <w:t xml:space="preserve"> selbstständig verfasst und nur die angegebenen Hilfsmittel und Quellen verwendet habe. Alle wörtlichen oder sinngemäßen Zitate, die veröffentlichten oder nicht veröffentlichten Schriften entnommen sind, sind als solche gekennzeichnet.</w:t>
      </w:r>
    </w:p>
    <w:p w:rsidRPr="007B3977" w:rsidR="00EC3933" w:rsidP="00EC3933" w:rsidRDefault="00EC3933" w14:paraId="67FD9CBF" w14:textId="0FB83B7F">
      <w:pPr>
        <w:spacing w:line="240" w:lineRule="auto"/>
        <w:rPr>
          <w:rFonts w:cs="Arial"/>
          <w:u w:val="single"/>
        </w:rPr>
      </w:pPr>
      <w:r w:rsidRPr="007B3977">
        <w:rPr>
          <w:rFonts w:cs="Arial"/>
        </w:rPr>
        <w:t>Braunschweig,</w:t>
      </w:r>
      <w:r w:rsidR="00A8440A">
        <w:rPr>
          <w:rFonts w:cs="Arial"/>
        </w:rPr>
        <w:t xml:space="preserve"> </w:t>
      </w:r>
      <w:r w:rsidRPr="007B3977">
        <w:rPr>
          <w:rFonts w:cs="Arial"/>
        </w:rPr>
        <w:tab/>
      </w:r>
      <w:r w:rsidRPr="007B3977">
        <w:rPr>
          <w:rFonts w:cs="Arial"/>
        </w:rPr>
        <w:tab/>
      </w:r>
      <w:r w:rsidRPr="007B3977">
        <w:rPr>
          <w:rFonts w:cs="Arial"/>
        </w:rPr>
        <w:tab/>
      </w:r>
      <w:r w:rsidRPr="007B3977">
        <w:rPr>
          <w:rFonts w:cs="Arial"/>
        </w:rPr>
        <w:tab/>
      </w:r>
      <w:r w:rsidRPr="007B3977">
        <w:rPr>
          <w:rFonts w:cs="Arial"/>
        </w:rPr>
        <w:tab/>
      </w:r>
      <w:r w:rsidR="00F62611">
        <w:rPr>
          <w:rFonts w:cs="Arial"/>
          <w:u w:val="single"/>
        </w:rPr>
        <w:tab/>
      </w:r>
      <w:r w:rsidR="00F62611">
        <w:rPr>
          <w:rFonts w:cs="Arial"/>
          <w:u w:val="single"/>
        </w:rPr>
        <w:tab/>
      </w:r>
      <w:r w:rsidR="00F62611">
        <w:rPr>
          <w:rFonts w:cs="Arial"/>
          <w:u w:val="single"/>
        </w:rPr>
        <w:tab/>
      </w:r>
      <w:r w:rsidR="00F62611">
        <w:rPr>
          <w:rFonts w:cs="Arial"/>
          <w:u w:val="single"/>
        </w:rPr>
        <w:tab/>
      </w:r>
      <w:r w:rsidRPr="007B3977">
        <w:rPr>
          <w:rFonts w:cs="Arial"/>
          <w:u w:val="single"/>
        </w:rPr>
        <w:tab/>
      </w:r>
    </w:p>
    <w:p w:rsidR="00E50ECB" w:rsidP="00183C89" w:rsidRDefault="00183C89" w14:paraId="077338F0" w14:textId="489FD15E">
      <w:pPr>
        <w:spacing w:line="240" w:lineRule="auto"/>
        <w:ind w:left="4956" w:firstLine="708"/>
        <w:jc w:val="left"/>
        <w:rPr>
          <w:rFonts w:cs="Arial"/>
        </w:rPr>
      </w:pPr>
      <w:r>
        <w:rPr>
          <w:rFonts w:cs="Arial"/>
        </w:rPr>
        <w:t>Jonas Brinkmann</w:t>
      </w:r>
    </w:p>
    <w:p w:rsidR="00E50ECB" w:rsidRDefault="00E50ECB" w14:paraId="6A5BF1BA" w14:textId="77777777">
      <w:pPr>
        <w:spacing w:after="0" w:line="240" w:lineRule="auto"/>
      </w:pPr>
      <w:r>
        <w:br w:type="page"/>
      </w:r>
    </w:p>
    <w:p w:rsidRPr="00E50ECB" w:rsidR="00EC3933" w:rsidP="00907F81" w:rsidRDefault="00EC3933" w14:paraId="645562A8" w14:textId="77777777">
      <w:pPr>
        <w:pStyle w:val="berschrift1"/>
        <w:numPr>
          <w:ilvl w:val="0"/>
          <w:numId w:val="0"/>
        </w:numPr>
        <w:ind w:left="432" w:hanging="432"/>
        <w:rPr>
          <w:u w:val="single"/>
        </w:rPr>
      </w:pPr>
      <w:bookmarkStart w:name="_Toc126151981" w:id="3"/>
      <w:r w:rsidRPr="007B3977">
        <w:t>Inhaltsverzeichnis</w:t>
      </w:r>
      <w:bookmarkEnd w:id="3"/>
    </w:p>
    <w:p w:rsidR="00DA4B34" w:rsidRDefault="00EC3933" w14:paraId="075CB738" w14:textId="31FA606C">
      <w:pPr>
        <w:pStyle w:val="Verzeichnis1"/>
        <w:tabs>
          <w:tab w:val="right" w:leader="dot" w:pos="9062"/>
        </w:tabs>
        <w:rPr>
          <w:rFonts w:asciiTheme="minorHAnsi" w:hAnsiTheme="minorHAnsi" w:eastAsiaTheme="minorEastAsia" w:cstheme="minorBidi"/>
          <w:noProof/>
          <w:sz w:val="22"/>
          <w:lang w:eastAsia="de-DE"/>
        </w:rPr>
      </w:pPr>
      <w:r w:rsidRPr="007B3977">
        <w:rPr>
          <w:rFonts w:cs="Arial"/>
        </w:rPr>
        <w:fldChar w:fldCharType="begin"/>
      </w:r>
      <w:r w:rsidRPr="007B3977">
        <w:rPr>
          <w:rFonts w:cs="Arial"/>
        </w:rPr>
        <w:instrText xml:space="preserve"> TOC \o "1-3" \h \z \u </w:instrText>
      </w:r>
      <w:r w:rsidRPr="007B3977">
        <w:rPr>
          <w:rFonts w:cs="Arial"/>
        </w:rPr>
        <w:fldChar w:fldCharType="separate"/>
      </w:r>
      <w:hyperlink w:history="1" w:anchor="_Toc126151981">
        <w:r w:rsidRPr="009956EB" w:rsidR="00DA4B34">
          <w:rPr>
            <w:rStyle w:val="Hyperlink"/>
            <w:noProof/>
          </w:rPr>
          <w:t>Inhaltsverzeichnis</w:t>
        </w:r>
        <w:r w:rsidR="00DA4B34">
          <w:rPr>
            <w:noProof/>
            <w:webHidden/>
          </w:rPr>
          <w:tab/>
        </w:r>
        <w:r w:rsidR="00DA4B34">
          <w:rPr>
            <w:noProof/>
            <w:webHidden/>
          </w:rPr>
          <w:fldChar w:fldCharType="begin"/>
        </w:r>
        <w:r w:rsidR="00DA4B34">
          <w:rPr>
            <w:noProof/>
            <w:webHidden/>
          </w:rPr>
          <w:instrText xml:space="preserve"> PAGEREF _Toc126151981 \h </w:instrText>
        </w:r>
        <w:r w:rsidR="00DA4B34">
          <w:rPr>
            <w:noProof/>
            <w:webHidden/>
          </w:rPr>
        </w:r>
        <w:r w:rsidR="00DA4B34">
          <w:rPr>
            <w:noProof/>
            <w:webHidden/>
          </w:rPr>
          <w:fldChar w:fldCharType="separate"/>
        </w:r>
        <w:r w:rsidR="00DA4B34">
          <w:rPr>
            <w:noProof/>
            <w:webHidden/>
          </w:rPr>
          <w:t>IV</w:t>
        </w:r>
        <w:r w:rsidR="00DA4B34">
          <w:rPr>
            <w:noProof/>
            <w:webHidden/>
          </w:rPr>
          <w:fldChar w:fldCharType="end"/>
        </w:r>
      </w:hyperlink>
    </w:p>
    <w:p w:rsidR="00DA4B34" w:rsidRDefault="009641A2" w14:paraId="0AED94B2" w14:textId="2F824629">
      <w:pPr>
        <w:pStyle w:val="Verzeichnis1"/>
        <w:tabs>
          <w:tab w:val="right" w:leader="dot" w:pos="9062"/>
        </w:tabs>
        <w:rPr>
          <w:rFonts w:asciiTheme="minorHAnsi" w:hAnsiTheme="minorHAnsi" w:eastAsiaTheme="minorEastAsia" w:cstheme="minorBidi"/>
          <w:noProof/>
          <w:sz w:val="22"/>
          <w:lang w:eastAsia="de-DE"/>
        </w:rPr>
      </w:pPr>
      <w:hyperlink w:history="1" w:anchor="_Toc126151982">
        <w:r w:rsidRPr="009956EB" w:rsidR="00DA4B34">
          <w:rPr>
            <w:rStyle w:val="Hyperlink"/>
            <w:noProof/>
          </w:rPr>
          <w:t>Abkürzungsverzeichnis</w:t>
        </w:r>
        <w:r w:rsidR="00DA4B34">
          <w:rPr>
            <w:noProof/>
            <w:webHidden/>
          </w:rPr>
          <w:tab/>
        </w:r>
        <w:r w:rsidR="00DA4B34">
          <w:rPr>
            <w:noProof/>
            <w:webHidden/>
          </w:rPr>
          <w:fldChar w:fldCharType="begin"/>
        </w:r>
        <w:r w:rsidR="00DA4B34">
          <w:rPr>
            <w:noProof/>
            <w:webHidden/>
          </w:rPr>
          <w:instrText xml:space="preserve"> PAGEREF _Toc126151982 \h </w:instrText>
        </w:r>
        <w:r w:rsidR="00DA4B34">
          <w:rPr>
            <w:noProof/>
            <w:webHidden/>
          </w:rPr>
        </w:r>
        <w:r w:rsidR="00DA4B34">
          <w:rPr>
            <w:noProof/>
            <w:webHidden/>
          </w:rPr>
          <w:fldChar w:fldCharType="separate"/>
        </w:r>
        <w:r w:rsidR="00DA4B34">
          <w:rPr>
            <w:noProof/>
            <w:webHidden/>
          </w:rPr>
          <w:t>VII</w:t>
        </w:r>
        <w:r w:rsidR="00DA4B34">
          <w:rPr>
            <w:noProof/>
            <w:webHidden/>
          </w:rPr>
          <w:fldChar w:fldCharType="end"/>
        </w:r>
      </w:hyperlink>
    </w:p>
    <w:p w:rsidR="00DA4B34" w:rsidRDefault="009641A2" w14:paraId="576E30BA" w14:textId="761F2C76">
      <w:pPr>
        <w:pStyle w:val="Verzeichnis1"/>
        <w:tabs>
          <w:tab w:val="right" w:leader="dot" w:pos="9062"/>
        </w:tabs>
        <w:rPr>
          <w:rFonts w:asciiTheme="minorHAnsi" w:hAnsiTheme="minorHAnsi" w:eastAsiaTheme="minorEastAsia" w:cstheme="minorBidi"/>
          <w:noProof/>
          <w:sz w:val="22"/>
          <w:lang w:eastAsia="de-DE"/>
        </w:rPr>
      </w:pPr>
      <w:hyperlink w:history="1" w:anchor="_Toc126151983">
        <w:r w:rsidRPr="009956EB" w:rsidR="00DA4B34">
          <w:rPr>
            <w:rStyle w:val="Hyperlink"/>
            <w:noProof/>
          </w:rPr>
          <w:t>Symbolverzeichnis</w:t>
        </w:r>
        <w:r w:rsidR="00DA4B34">
          <w:rPr>
            <w:noProof/>
            <w:webHidden/>
          </w:rPr>
          <w:tab/>
        </w:r>
        <w:r w:rsidR="00DA4B34">
          <w:rPr>
            <w:noProof/>
            <w:webHidden/>
          </w:rPr>
          <w:fldChar w:fldCharType="begin"/>
        </w:r>
        <w:r w:rsidR="00DA4B34">
          <w:rPr>
            <w:noProof/>
            <w:webHidden/>
          </w:rPr>
          <w:instrText xml:space="preserve"> PAGEREF _Toc126151983 \h </w:instrText>
        </w:r>
        <w:r w:rsidR="00DA4B34">
          <w:rPr>
            <w:noProof/>
            <w:webHidden/>
          </w:rPr>
        </w:r>
        <w:r w:rsidR="00DA4B34">
          <w:rPr>
            <w:noProof/>
            <w:webHidden/>
          </w:rPr>
          <w:fldChar w:fldCharType="separate"/>
        </w:r>
        <w:r w:rsidR="00DA4B34">
          <w:rPr>
            <w:noProof/>
            <w:webHidden/>
          </w:rPr>
          <w:t>VIII</w:t>
        </w:r>
        <w:r w:rsidR="00DA4B34">
          <w:rPr>
            <w:noProof/>
            <w:webHidden/>
          </w:rPr>
          <w:fldChar w:fldCharType="end"/>
        </w:r>
      </w:hyperlink>
    </w:p>
    <w:p w:rsidR="00DA4B34" w:rsidRDefault="009641A2" w14:paraId="39503506" w14:textId="15676E6E">
      <w:pPr>
        <w:pStyle w:val="Verzeichnis2"/>
        <w:tabs>
          <w:tab w:val="right" w:leader="dot" w:pos="9062"/>
        </w:tabs>
        <w:rPr>
          <w:rFonts w:asciiTheme="minorHAnsi" w:hAnsiTheme="minorHAnsi" w:eastAsiaTheme="minorEastAsia" w:cstheme="minorBidi"/>
          <w:noProof/>
          <w:sz w:val="22"/>
          <w:lang w:eastAsia="de-DE"/>
        </w:rPr>
      </w:pPr>
      <w:hyperlink w:history="1" w:anchor="_Toc126151984">
        <w:r w:rsidRPr="009956EB" w:rsidR="00DA4B34">
          <w:rPr>
            <w:rStyle w:val="Hyperlink"/>
            <w:noProof/>
          </w:rPr>
          <w:t>Griechische Symbole</w:t>
        </w:r>
        <w:r w:rsidR="00DA4B34">
          <w:rPr>
            <w:noProof/>
            <w:webHidden/>
          </w:rPr>
          <w:tab/>
        </w:r>
        <w:r w:rsidR="00DA4B34">
          <w:rPr>
            <w:noProof/>
            <w:webHidden/>
          </w:rPr>
          <w:fldChar w:fldCharType="begin"/>
        </w:r>
        <w:r w:rsidR="00DA4B34">
          <w:rPr>
            <w:noProof/>
            <w:webHidden/>
          </w:rPr>
          <w:instrText xml:space="preserve"> PAGEREF _Toc126151984 \h </w:instrText>
        </w:r>
        <w:r w:rsidR="00DA4B34">
          <w:rPr>
            <w:noProof/>
            <w:webHidden/>
          </w:rPr>
        </w:r>
        <w:r w:rsidR="00DA4B34">
          <w:rPr>
            <w:noProof/>
            <w:webHidden/>
          </w:rPr>
          <w:fldChar w:fldCharType="separate"/>
        </w:r>
        <w:r w:rsidR="00DA4B34">
          <w:rPr>
            <w:noProof/>
            <w:webHidden/>
          </w:rPr>
          <w:t>VIII</w:t>
        </w:r>
        <w:r w:rsidR="00DA4B34">
          <w:rPr>
            <w:noProof/>
            <w:webHidden/>
          </w:rPr>
          <w:fldChar w:fldCharType="end"/>
        </w:r>
      </w:hyperlink>
    </w:p>
    <w:p w:rsidR="00DA4B34" w:rsidRDefault="009641A2" w14:paraId="550EFEC5" w14:textId="06D22337">
      <w:pPr>
        <w:pStyle w:val="Verzeichnis2"/>
        <w:tabs>
          <w:tab w:val="right" w:leader="dot" w:pos="9062"/>
        </w:tabs>
        <w:rPr>
          <w:rFonts w:asciiTheme="minorHAnsi" w:hAnsiTheme="minorHAnsi" w:eastAsiaTheme="minorEastAsia" w:cstheme="minorBidi"/>
          <w:noProof/>
          <w:sz w:val="22"/>
          <w:lang w:eastAsia="de-DE"/>
        </w:rPr>
      </w:pPr>
      <w:hyperlink w:history="1" w:anchor="_Toc126151985">
        <w:r w:rsidRPr="009956EB" w:rsidR="00DA4B34">
          <w:rPr>
            <w:rStyle w:val="Hyperlink"/>
            <w:noProof/>
          </w:rPr>
          <w:t>Lateinische Symbole</w:t>
        </w:r>
        <w:r w:rsidR="00DA4B34">
          <w:rPr>
            <w:noProof/>
            <w:webHidden/>
          </w:rPr>
          <w:tab/>
        </w:r>
        <w:r w:rsidR="00DA4B34">
          <w:rPr>
            <w:noProof/>
            <w:webHidden/>
          </w:rPr>
          <w:fldChar w:fldCharType="begin"/>
        </w:r>
        <w:r w:rsidR="00DA4B34">
          <w:rPr>
            <w:noProof/>
            <w:webHidden/>
          </w:rPr>
          <w:instrText xml:space="preserve"> PAGEREF _Toc126151985 \h </w:instrText>
        </w:r>
        <w:r w:rsidR="00DA4B34">
          <w:rPr>
            <w:noProof/>
            <w:webHidden/>
          </w:rPr>
        </w:r>
        <w:r w:rsidR="00DA4B34">
          <w:rPr>
            <w:noProof/>
            <w:webHidden/>
          </w:rPr>
          <w:fldChar w:fldCharType="separate"/>
        </w:r>
        <w:r w:rsidR="00DA4B34">
          <w:rPr>
            <w:noProof/>
            <w:webHidden/>
          </w:rPr>
          <w:t>VIII</w:t>
        </w:r>
        <w:r w:rsidR="00DA4B34">
          <w:rPr>
            <w:noProof/>
            <w:webHidden/>
          </w:rPr>
          <w:fldChar w:fldCharType="end"/>
        </w:r>
      </w:hyperlink>
    </w:p>
    <w:p w:rsidR="00DA4B34" w:rsidRDefault="009641A2" w14:paraId="3B50B25E" w14:textId="2A993390">
      <w:pPr>
        <w:pStyle w:val="Verzeichnis1"/>
        <w:tabs>
          <w:tab w:val="left" w:pos="480"/>
          <w:tab w:val="right" w:leader="dot" w:pos="9062"/>
        </w:tabs>
        <w:rPr>
          <w:rFonts w:asciiTheme="minorHAnsi" w:hAnsiTheme="minorHAnsi" w:eastAsiaTheme="minorEastAsia" w:cstheme="minorBidi"/>
          <w:noProof/>
          <w:sz w:val="22"/>
          <w:lang w:eastAsia="de-DE"/>
        </w:rPr>
      </w:pPr>
      <w:hyperlink w:history="1" w:anchor="_Toc126151986">
        <w:r w:rsidRPr="009956EB" w:rsidR="00DA4B34">
          <w:rPr>
            <w:rStyle w:val="Hyperlink"/>
            <w:noProof/>
          </w:rPr>
          <w:t>1</w:t>
        </w:r>
        <w:r w:rsidR="00DA4B34">
          <w:rPr>
            <w:rFonts w:asciiTheme="minorHAnsi" w:hAnsiTheme="minorHAnsi" w:eastAsiaTheme="minorEastAsia" w:cstheme="minorBidi"/>
            <w:noProof/>
            <w:sz w:val="22"/>
            <w:lang w:eastAsia="de-DE"/>
          </w:rPr>
          <w:tab/>
        </w:r>
        <w:r w:rsidRPr="009956EB" w:rsidR="00DA4B34">
          <w:rPr>
            <w:rStyle w:val="Hyperlink"/>
            <w:noProof/>
          </w:rPr>
          <w:t>Einleitung und Motivation</w:t>
        </w:r>
        <w:r w:rsidR="00DA4B34">
          <w:rPr>
            <w:noProof/>
            <w:webHidden/>
          </w:rPr>
          <w:tab/>
        </w:r>
        <w:r w:rsidR="00DA4B34">
          <w:rPr>
            <w:noProof/>
            <w:webHidden/>
          </w:rPr>
          <w:fldChar w:fldCharType="begin"/>
        </w:r>
        <w:r w:rsidR="00DA4B34">
          <w:rPr>
            <w:noProof/>
            <w:webHidden/>
          </w:rPr>
          <w:instrText xml:space="preserve"> PAGEREF _Toc126151986 \h </w:instrText>
        </w:r>
        <w:r w:rsidR="00DA4B34">
          <w:rPr>
            <w:noProof/>
            <w:webHidden/>
          </w:rPr>
        </w:r>
        <w:r w:rsidR="00DA4B34">
          <w:rPr>
            <w:noProof/>
            <w:webHidden/>
          </w:rPr>
          <w:fldChar w:fldCharType="separate"/>
        </w:r>
        <w:r w:rsidR="00DA4B34">
          <w:rPr>
            <w:noProof/>
            <w:webHidden/>
          </w:rPr>
          <w:t>11</w:t>
        </w:r>
        <w:r w:rsidR="00DA4B34">
          <w:rPr>
            <w:noProof/>
            <w:webHidden/>
          </w:rPr>
          <w:fldChar w:fldCharType="end"/>
        </w:r>
      </w:hyperlink>
    </w:p>
    <w:p w:rsidR="00DA4B34" w:rsidRDefault="009641A2" w14:paraId="21D7A215" w14:textId="2BFB54CD">
      <w:pPr>
        <w:pStyle w:val="Verzeichnis1"/>
        <w:tabs>
          <w:tab w:val="left" w:pos="480"/>
          <w:tab w:val="right" w:leader="dot" w:pos="9062"/>
        </w:tabs>
        <w:rPr>
          <w:rFonts w:asciiTheme="minorHAnsi" w:hAnsiTheme="minorHAnsi" w:eastAsiaTheme="minorEastAsia" w:cstheme="minorBidi"/>
          <w:noProof/>
          <w:sz w:val="22"/>
          <w:lang w:eastAsia="de-DE"/>
        </w:rPr>
      </w:pPr>
      <w:hyperlink w:history="1" w:anchor="_Toc126151987">
        <w:r w:rsidRPr="009956EB" w:rsidR="00DA4B34">
          <w:rPr>
            <w:rStyle w:val="Hyperlink"/>
            <w:noProof/>
          </w:rPr>
          <w:t>2</w:t>
        </w:r>
        <w:r w:rsidR="00DA4B34">
          <w:rPr>
            <w:rFonts w:asciiTheme="minorHAnsi" w:hAnsiTheme="minorHAnsi" w:eastAsiaTheme="minorEastAsia" w:cstheme="minorBidi"/>
            <w:noProof/>
            <w:sz w:val="22"/>
            <w:lang w:eastAsia="de-DE"/>
          </w:rPr>
          <w:tab/>
        </w:r>
        <w:r w:rsidRPr="009956EB" w:rsidR="00DA4B34">
          <w:rPr>
            <w:rStyle w:val="Hyperlink"/>
            <w:noProof/>
          </w:rPr>
          <w:t>Theoretische Grundlagen</w:t>
        </w:r>
        <w:r w:rsidR="00DA4B34">
          <w:rPr>
            <w:noProof/>
            <w:webHidden/>
          </w:rPr>
          <w:tab/>
        </w:r>
        <w:r w:rsidR="00DA4B34">
          <w:rPr>
            <w:noProof/>
            <w:webHidden/>
          </w:rPr>
          <w:fldChar w:fldCharType="begin"/>
        </w:r>
        <w:r w:rsidR="00DA4B34">
          <w:rPr>
            <w:noProof/>
            <w:webHidden/>
          </w:rPr>
          <w:instrText xml:space="preserve"> PAGEREF _Toc126151987 \h </w:instrText>
        </w:r>
        <w:r w:rsidR="00DA4B34">
          <w:rPr>
            <w:noProof/>
            <w:webHidden/>
          </w:rPr>
        </w:r>
        <w:r w:rsidR="00DA4B34">
          <w:rPr>
            <w:noProof/>
            <w:webHidden/>
          </w:rPr>
          <w:fldChar w:fldCharType="separate"/>
        </w:r>
        <w:r w:rsidR="00DA4B34">
          <w:rPr>
            <w:noProof/>
            <w:webHidden/>
          </w:rPr>
          <w:t>12</w:t>
        </w:r>
        <w:r w:rsidR="00DA4B34">
          <w:rPr>
            <w:noProof/>
            <w:webHidden/>
          </w:rPr>
          <w:fldChar w:fldCharType="end"/>
        </w:r>
      </w:hyperlink>
    </w:p>
    <w:p w:rsidR="00DA4B34" w:rsidRDefault="009641A2" w14:paraId="6871C29D" w14:textId="2EB05DC0">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1988">
        <w:r w:rsidRPr="009956EB" w:rsidR="00DA4B34">
          <w:rPr>
            <w:rStyle w:val="Hyperlink"/>
            <w:noProof/>
          </w:rPr>
          <w:t>2.1</w:t>
        </w:r>
        <w:r w:rsidR="00DA4B34">
          <w:rPr>
            <w:rFonts w:asciiTheme="minorHAnsi" w:hAnsiTheme="minorHAnsi" w:eastAsiaTheme="minorEastAsia" w:cstheme="minorBidi"/>
            <w:noProof/>
            <w:sz w:val="22"/>
            <w:lang w:eastAsia="de-DE"/>
          </w:rPr>
          <w:tab/>
        </w:r>
        <w:r w:rsidRPr="009956EB" w:rsidR="00DA4B34">
          <w:rPr>
            <w:rStyle w:val="Hyperlink"/>
            <w:noProof/>
          </w:rPr>
          <w:t>Prozessregelung</w:t>
        </w:r>
        <w:r w:rsidR="00DA4B34">
          <w:rPr>
            <w:noProof/>
            <w:webHidden/>
          </w:rPr>
          <w:tab/>
        </w:r>
        <w:r w:rsidR="00DA4B34">
          <w:rPr>
            <w:noProof/>
            <w:webHidden/>
          </w:rPr>
          <w:fldChar w:fldCharType="begin"/>
        </w:r>
        <w:r w:rsidR="00DA4B34">
          <w:rPr>
            <w:noProof/>
            <w:webHidden/>
          </w:rPr>
          <w:instrText xml:space="preserve"> PAGEREF _Toc126151988 \h </w:instrText>
        </w:r>
        <w:r w:rsidR="00DA4B34">
          <w:rPr>
            <w:noProof/>
            <w:webHidden/>
          </w:rPr>
        </w:r>
        <w:r w:rsidR="00DA4B34">
          <w:rPr>
            <w:noProof/>
            <w:webHidden/>
          </w:rPr>
          <w:fldChar w:fldCharType="separate"/>
        </w:r>
        <w:r w:rsidR="00DA4B34">
          <w:rPr>
            <w:noProof/>
            <w:webHidden/>
          </w:rPr>
          <w:t>12</w:t>
        </w:r>
        <w:r w:rsidR="00DA4B34">
          <w:rPr>
            <w:noProof/>
            <w:webHidden/>
          </w:rPr>
          <w:fldChar w:fldCharType="end"/>
        </w:r>
      </w:hyperlink>
    </w:p>
    <w:p w:rsidR="00DA4B34" w:rsidRDefault="009641A2" w14:paraId="6F43E9B5" w14:textId="65466E50">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1989">
        <w:r w:rsidRPr="009956EB" w:rsidR="00DA4B34">
          <w:rPr>
            <w:rStyle w:val="Hyperlink"/>
            <w:noProof/>
          </w:rPr>
          <w:t>2.1.1</w:t>
        </w:r>
        <w:r w:rsidR="00DA4B34">
          <w:rPr>
            <w:rFonts w:asciiTheme="minorHAnsi" w:hAnsiTheme="minorHAnsi" w:eastAsiaTheme="minorEastAsia" w:cstheme="minorBidi"/>
            <w:noProof/>
            <w:sz w:val="22"/>
            <w:lang w:eastAsia="de-DE"/>
          </w:rPr>
          <w:tab/>
        </w:r>
        <w:r w:rsidRPr="009956EB" w:rsidR="00DA4B34">
          <w:rPr>
            <w:rStyle w:val="Hyperlink"/>
            <w:noProof/>
          </w:rPr>
          <w:t>Prozess</w:t>
        </w:r>
        <w:r w:rsidR="00DA4B34">
          <w:rPr>
            <w:noProof/>
            <w:webHidden/>
          </w:rPr>
          <w:tab/>
        </w:r>
        <w:r w:rsidR="00DA4B34">
          <w:rPr>
            <w:noProof/>
            <w:webHidden/>
          </w:rPr>
          <w:fldChar w:fldCharType="begin"/>
        </w:r>
        <w:r w:rsidR="00DA4B34">
          <w:rPr>
            <w:noProof/>
            <w:webHidden/>
          </w:rPr>
          <w:instrText xml:space="preserve"> PAGEREF _Toc126151989 \h </w:instrText>
        </w:r>
        <w:r w:rsidR="00DA4B34">
          <w:rPr>
            <w:noProof/>
            <w:webHidden/>
          </w:rPr>
        </w:r>
        <w:r w:rsidR="00DA4B34">
          <w:rPr>
            <w:noProof/>
            <w:webHidden/>
          </w:rPr>
          <w:fldChar w:fldCharType="separate"/>
        </w:r>
        <w:r w:rsidR="00DA4B34">
          <w:rPr>
            <w:noProof/>
            <w:webHidden/>
          </w:rPr>
          <w:t>12</w:t>
        </w:r>
        <w:r w:rsidR="00DA4B34">
          <w:rPr>
            <w:noProof/>
            <w:webHidden/>
          </w:rPr>
          <w:fldChar w:fldCharType="end"/>
        </w:r>
      </w:hyperlink>
    </w:p>
    <w:p w:rsidR="00DA4B34" w:rsidRDefault="009641A2" w14:paraId="1B69BB71" w14:textId="3AEB4F87">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1990">
        <w:r w:rsidRPr="009956EB" w:rsidR="00DA4B34">
          <w:rPr>
            <w:rStyle w:val="Hyperlink"/>
            <w:noProof/>
          </w:rPr>
          <w:t>2.1.2</w:t>
        </w:r>
        <w:r w:rsidR="00DA4B34">
          <w:rPr>
            <w:rFonts w:asciiTheme="minorHAnsi" w:hAnsiTheme="minorHAnsi" w:eastAsiaTheme="minorEastAsia" w:cstheme="minorBidi"/>
            <w:noProof/>
            <w:sz w:val="22"/>
            <w:lang w:eastAsia="de-DE"/>
          </w:rPr>
          <w:tab/>
        </w:r>
        <w:r w:rsidRPr="009956EB" w:rsidR="00DA4B34">
          <w:rPr>
            <w:rStyle w:val="Hyperlink"/>
            <w:noProof/>
          </w:rPr>
          <w:t>Regelkreis</w:t>
        </w:r>
        <w:r w:rsidR="00DA4B34">
          <w:rPr>
            <w:noProof/>
            <w:webHidden/>
          </w:rPr>
          <w:tab/>
        </w:r>
        <w:r w:rsidR="00DA4B34">
          <w:rPr>
            <w:noProof/>
            <w:webHidden/>
          </w:rPr>
          <w:fldChar w:fldCharType="begin"/>
        </w:r>
        <w:r w:rsidR="00DA4B34">
          <w:rPr>
            <w:noProof/>
            <w:webHidden/>
          </w:rPr>
          <w:instrText xml:space="preserve"> PAGEREF _Toc126151990 \h </w:instrText>
        </w:r>
        <w:r w:rsidR="00DA4B34">
          <w:rPr>
            <w:noProof/>
            <w:webHidden/>
          </w:rPr>
        </w:r>
        <w:r w:rsidR="00DA4B34">
          <w:rPr>
            <w:noProof/>
            <w:webHidden/>
          </w:rPr>
          <w:fldChar w:fldCharType="separate"/>
        </w:r>
        <w:r w:rsidR="00DA4B34">
          <w:rPr>
            <w:noProof/>
            <w:webHidden/>
          </w:rPr>
          <w:t>13</w:t>
        </w:r>
        <w:r w:rsidR="00DA4B34">
          <w:rPr>
            <w:noProof/>
            <w:webHidden/>
          </w:rPr>
          <w:fldChar w:fldCharType="end"/>
        </w:r>
      </w:hyperlink>
    </w:p>
    <w:p w:rsidR="00DA4B34" w:rsidRDefault="009641A2" w14:paraId="4248AD1A" w14:textId="4A64B01D">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1991">
        <w:r w:rsidRPr="009956EB" w:rsidR="00DA4B34">
          <w:rPr>
            <w:rStyle w:val="Hyperlink"/>
            <w:noProof/>
          </w:rPr>
          <w:t>2.1.3</w:t>
        </w:r>
        <w:r w:rsidR="00DA4B34">
          <w:rPr>
            <w:rFonts w:asciiTheme="minorHAnsi" w:hAnsiTheme="minorHAnsi" w:eastAsiaTheme="minorEastAsia" w:cstheme="minorBidi"/>
            <w:noProof/>
            <w:sz w:val="22"/>
            <w:lang w:eastAsia="de-DE"/>
          </w:rPr>
          <w:tab/>
        </w:r>
        <w:r w:rsidRPr="009956EB" w:rsidR="00DA4B34">
          <w:rPr>
            <w:rStyle w:val="Hyperlink"/>
            <w:noProof/>
          </w:rPr>
          <w:t>Übertragungsverhalten</w:t>
        </w:r>
        <w:r w:rsidR="00DA4B34">
          <w:rPr>
            <w:noProof/>
            <w:webHidden/>
          </w:rPr>
          <w:tab/>
        </w:r>
        <w:r w:rsidR="00DA4B34">
          <w:rPr>
            <w:noProof/>
            <w:webHidden/>
          </w:rPr>
          <w:fldChar w:fldCharType="begin"/>
        </w:r>
        <w:r w:rsidR="00DA4B34">
          <w:rPr>
            <w:noProof/>
            <w:webHidden/>
          </w:rPr>
          <w:instrText xml:space="preserve"> PAGEREF _Toc126151991 \h </w:instrText>
        </w:r>
        <w:r w:rsidR="00DA4B34">
          <w:rPr>
            <w:noProof/>
            <w:webHidden/>
          </w:rPr>
        </w:r>
        <w:r w:rsidR="00DA4B34">
          <w:rPr>
            <w:noProof/>
            <w:webHidden/>
          </w:rPr>
          <w:fldChar w:fldCharType="separate"/>
        </w:r>
        <w:r w:rsidR="00DA4B34">
          <w:rPr>
            <w:noProof/>
            <w:webHidden/>
          </w:rPr>
          <w:t>14</w:t>
        </w:r>
        <w:r w:rsidR="00DA4B34">
          <w:rPr>
            <w:noProof/>
            <w:webHidden/>
          </w:rPr>
          <w:fldChar w:fldCharType="end"/>
        </w:r>
      </w:hyperlink>
    </w:p>
    <w:p w:rsidR="00DA4B34" w:rsidRDefault="009641A2" w14:paraId="79258A1F" w14:textId="0B20E16F">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1992">
        <w:r w:rsidRPr="009956EB" w:rsidR="00DA4B34">
          <w:rPr>
            <w:rStyle w:val="Hyperlink"/>
            <w:noProof/>
          </w:rPr>
          <w:t>2.1.4</w:t>
        </w:r>
        <w:r w:rsidR="00DA4B34">
          <w:rPr>
            <w:rFonts w:asciiTheme="minorHAnsi" w:hAnsiTheme="minorHAnsi" w:eastAsiaTheme="minorEastAsia" w:cstheme="minorBidi"/>
            <w:noProof/>
            <w:sz w:val="22"/>
            <w:lang w:eastAsia="de-DE"/>
          </w:rPr>
          <w:tab/>
        </w:r>
        <w:r w:rsidRPr="009956EB" w:rsidR="00DA4B34">
          <w:rPr>
            <w:rStyle w:val="Hyperlink"/>
            <w:noProof/>
          </w:rPr>
          <w:t>Übertragungsglieder</w:t>
        </w:r>
        <w:r w:rsidR="00DA4B34">
          <w:rPr>
            <w:noProof/>
            <w:webHidden/>
          </w:rPr>
          <w:tab/>
        </w:r>
        <w:r w:rsidR="00DA4B34">
          <w:rPr>
            <w:noProof/>
            <w:webHidden/>
          </w:rPr>
          <w:fldChar w:fldCharType="begin"/>
        </w:r>
        <w:r w:rsidR="00DA4B34">
          <w:rPr>
            <w:noProof/>
            <w:webHidden/>
          </w:rPr>
          <w:instrText xml:space="preserve"> PAGEREF _Toc126151992 \h </w:instrText>
        </w:r>
        <w:r w:rsidR="00DA4B34">
          <w:rPr>
            <w:noProof/>
            <w:webHidden/>
          </w:rPr>
        </w:r>
        <w:r w:rsidR="00DA4B34">
          <w:rPr>
            <w:noProof/>
            <w:webHidden/>
          </w:rPr>
          <w:fldChar w:fldCharType="separate"/>
        </w:r>
        <w:r w:rsidR="00DA4B34">
          <w:rPr>
            <w:noProof/>
            <w:webHidden/>
          </w:rPr>
          <w:t>16</w:t>
        </w:r>
        <w:r w:rsidR="00DA4B34">
          <w:rPr>
            <w:noProof/>
            <w:webHidden/>
          </w:rPr>
          <w:fldChar w:fldCharType="end"/>
        </w:r>
      </w:hyperlink>
    </w:p>
    <w:p w:rsidR="00DA4B34" w:rsidRDefault="009641A2" w14:paraId="3030B2A3" w14:textId="2F7C29DF">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1993">
        <w:r w:rsidRPr="009956EB" w:rsidR="00DA4B34">
          <w:rPr>
            <w:rStyle w:val="Hyperlink"/>
            <w:noProof/>
          </w:rPr>
          <w:t>2.2</w:t>
        </w:r>
        <w:r w:rsidR="00DA4B34">
          <w:rPr>
            <w:rFonts w:asciiTheme="minorHAnsi" w:hAnsiTheme="minorHAnsi" w:eastAsiaTheme="minorEastAsia" w:cstheme="minorBidi"/>
            <w:noProof/>
            <w:sz w:val="22"/>
            <w:lang w:eastAsia="de-DE"/>
          </w:rPr>
          <w:tab/>
        </w:r>
        <w:r w:rsidRPr="009956EB" w:rsidR="00DA4B34">
          <w:rPr>
            <w:rStyle w:val="Hyperlink"/>
            <w:noProof/>
          </w:rPr>
          <w:t>Künstliche Intelligenz</w:t>
        </w:r>
        <w:r w:rsidR="00DA4B34">
          <w:rPr>
            <w:noProof/>
            <w:webHidden/>
          </w:rPr>
          <w:tab/>
        </w:r>
        <w:r w:rsidR="00DA4B34">
          <w:rPr>
            <w:noProof/>
            <w:webHidden/>
          </w:rPr>
          <w:fldChar w:fldCharType="begin"/>
        </w:r>
        <w:r w:rsidR="00DA4B34">
          <w:rPr>
            <w:noProof/>
            <w:webHidden/>
          </w:rPr>
          <w:instrText xml:space="preserve"> PAGEREF _Toc126151993 \h </w:instrText>
        </w:r>
        <w:r w:rsidR="00DA4B34">
          <w:rPr>
            <w:noProof/>
            <w:webHidden/>
          </w:rPr>
        </w:r>
        <w:r w:rsidR="00DA4B34">
          <w:rPr>
            <w:noProof/>
            <w:webHidden/>
          </w:rPr>
          <w:fldChar w:fldCharType="separate"/>
        </w:r>
        <w:r w:rsidR="00DA4B34">
          <w:rPr>
            <w:noProof/>
            <w:webHidden/>
          </w:rPr>
          <w:t>20</w:t>
        </w:r>
        <w:r w:rsidR="00DA4B34">
          <w:rPr>
            <w:noProof/>
            <w:webHidden/>
          </w:rPr>
          <w:fldChar w:fldCharType="end"/>
        </w:r>
      </w:hyperlink>
    </w:p>
    <w:p w:rsidR="00DA4B34" w:rsidRDefault="009641A2" w14:paraId="5741D5EE" w14:textId="63091F8A">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1994">
        <w:r w:rsidRPr="009956EB" w:rsidR="00DA4B34">
          <w:rPr>
            <w:rStyle w:val="Hyperlink"/>
            <w:noProof/>
          </w:rPr>
          <w:t>2.2.1</w:t>
        </w:r>
        <w:r w:rsidR="00DA4B34">
          <w:rPr>
            <w:rFonts w:asciiTheme="minorHAnsi" w:hAnsiTheme="minorHAnsi" w:eastAsiaTheme="minorEastAsia" w:cstheme="minorBidi"/>
            <w:noProof/>
            <w:sz w:val="22"/>
            <w:lang w:eastAsia="de-DE"/>
          </w:rPr>
          <w:tab/>
        </w:r>
        <w:r w:rsidRPr="009956EB" w:rsidR="00DA4B34">
          <w:rPr>
            <w:rStyle w:val="Hyperlink"/>
            <w:noProof/>
          </w:rPr>
          <w:t>Maschinelles Lernen</w:t>
        </w:r>
        <w:r w:rsidR="00DA4B34">
          <w:rPr>
            <w:noProof/>
            <w:webHidden/>
          </w:rPr>
          <w:tab/>
        </w:r>
        <w:r w:rsidR="00DA4B34">
          <w:rPr>
            <w:noProof/>
            <w:webHidden/>
          </w:rPr>
          <w:fldChar w:fldCharType="begin"/>
        </w:r>
        <w:r w:rsidR="00DA4B34">
          <w:rPr>
            <w:noProof/>
            <w:webHidden/>
          </w:rPr>
          <w:instrText xml:space="preserve"> PAGEREF _Toc126151994 \h </w:instrText>
        </w:r>
        <w:r w:rsidR="00DA4B34">
          <w:rPr>
            <w:noProof/>
            <w:webHidden/>
          </w:rPr>
        </w:r>
        <w:r w:rsidR="00DA4B34">
          <w:rPr>
            <w:noProof/>
            <w:webHidden/>
          </w:rPr>
          <w:fldChar w:fldCharType="separate"/>
        </w:r>
        <w:r w:rsidR="00DA4B34">
          <w:rPr>
            <w:noProof/>
            <w:webHidden/>
          </w:rPr>
          <w:t>21</w:t>
        </w:r>
        <w:r w:rsidR="00DA4B34">
          <w:rPr>
            <w:noProof/>
            <w:webHidden/>
          </w:rPr>
          <w:fldChar w:fldCharType="end"/>
        </w:r>
      </w:hyperlink>
    </w:p>
    <w:p w:rsidR="00DA4B34" w:rsidRDefault="009641A2" w14:paraId="13B8E694" w14:textId="0FC70083">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1995">
        <w:r w:rsidRPr="009956EB" w:rsidR="00DA4B34">
          <w:rPr>
            <w:rStyle w:val="Hyperlink"/>
            <w:noProof/>
          </w:rPr>
          <w:t>2.2.2</w:t>
        </w:r>
        <w:r w:rsidR="00DA4B34">
          <w:rPr>
            <w:rFonts w:asciiTheme="minorHAnsi" w:hAnsiTheme="minorHAnsi" w:eastAsiaTheme="minorEastAsia" w:cstheme="minorBidi"/>
            <w:noProof/>
            <w:sz w:val="22"/>
            <w:lang w:eastAsia="de-DE"/>
          </w:rPr>
          <w:tab/>
        </w:r>
        <w:r w:rsidRPr="009956EB" w:rsidR="00DA4B34">
          <w:rPr>
            <w:rStyle w:val="Hyperlink"/>
            <w:noProof/>
          </w:rPr>
          <w:t>Lernmethoden</w:t>
        </w:r>
        <w:r w:rsidR="00DA4B34">
          <w:rPr>
            <w:noProof/>
            <w:webHidden/>
          </w:rPr>
          <w:tab/>
        </w:r>
        <w:r w:rsidR="00DA4B34">
          <w:rPr>
            <w:noProof/>
            <w:webHidden/>
          </w:rPr>
          <w:fldChar w:fldCharType="begin"/>
        </w:r>
        <w:r w:rsidR="00DA4B34">
          <w:rPr>
            <w:noProof/>
            <w:webHidden/>
          </w:rPr>
          <w:instrText xml:space="preserve"> PAGEREF _Toc126151995 \h </w:instrText>
        </w:r>
        <w:r w:rsidR="00DA4B34">
          <w:rPr>
            <w:noProof/>
            <w:webHidden/>
          </w:rPr>
        </w:r>
        <w:r w:rsidR="00DA4B34">
          <w:rPr>
            <w:noProof/>
            <w:webHidden/>
          </w:rPr>
          <w:fldChar w:fldCharType="separate"/>
        </w:r>
        <w:r w:rsidR="00DA4B34">
          <w:rPr>
            <w:noProof/>
            <w:webHidden/>
          </w:rPr>
          <w:t>21</w:t>
        </w:r>
        <w:r w:rsidR="00DA4B34">
          <w:rPr>
            <w:noProof/>
            <w:webHidden/>
          </w:rPr>
          <w:fldChar w:fldCharType="end"/>
        </w:r>
      </w:hyperlink>
    </w:p>
    <w:p w:rsidR="00DA4B34" w:rsidRDefault="009641A2" w14:paraId="37726A72" w14:textId="10943FE3">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1996">
        <w:r w:rsidRPr="009956EB" w:rsidR="00DA4B34">
          <w:rPr>
            <w:rStyle w:val="Hyperlink"/>
            <w:noProof/>
          </w:rPr>
          <w:t>2.2.3</w:t>
        </w:r>
        <w:r w:rsidR="00DA4B34">
          <w:rPr>
            <w:rFonts w:asciiTheme="minorHAnsi" w:hAnsiTheme="minorHAnsi" w:eastAsiaTheme="minorEastAsia" w:cstheme="minorBidi"/>
            <w:noProof/>
            <w:sz w:val="22"/>
            <w:lang w:eastAsia="de-DE"/>
          </w:rPr>
          <w:tab/>
        </w:r>
        <w:r w:rsidRPr="009956EB" w:rsidR="00DA4B34">
          <w:rPr>
            <w:rStyle w:val="Hyperlink"/>
            <w:noProof/>
          </w:rPr>
          <w:t>Künstliche neuronale Netze</w:t>
        </w:r>
        <w:r w:rsidR="00DA4B34">
          <w:rPr>
            <w:noProof/>
            <w:webHidden/>
          </w:rPr>
          <w:tab/>
        </w:r>
        <w:r w:rsidR="00DA4B34">
          <w:rPr>
            <w:noProof/>
            <w:webHidden/>
          </w:rPr>
          <w:fldChar w:fldCharType="begin"/>
        </w:r>
        <w:r w:rsidR="00DA4B34">
          <w:rPr>
            <w:noProof/>
            <w:webHidden/>
          </w:rPr>
          <w:instrText xml:space="preserve"> PAGEREF _Toc126151996 \h </w:instrText>
        </w:r>
        <w:r w:rsidR="00DA4B34">
          <w:rPr>
            <w:noProof/>
            <w:webHidden/>
          </w:rPr>
        </w:r>
        <w:r w:rsidR="00DA4B34">
          <w:rPr>
            <w:noProof/>
            <w:webHidden/>
          </w:rPr>
          <w:fldChar w:fldCharType="separate"/>
        </w:r>
        <w:r w:rsidR="00DA4B34">
          <w:rPr>
            <w:noProof/>
            <w:webHidden/>
          </w:rPr>
          <w:t>24</w:t>
        </w:r>
        <w:r w:rsidR="00DA4B34">
          <w:rPr>
            <w:noProof/>
            <w:webHidden/>
          </w:rPr>
          <w:fldChar w:fldCharType="end"/>
        </w:r>
      </w:hyperlink>
    </w:p>
    <w:p w:rsidR="00DA4B34" w:rsidRDefault="009641A2" w14:paraId="3B6A7779" w14:textId="615BAB4F">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1997">
        <w:r w:rsidRPr="009956EB" w:rsidR="00DA4B34">
          <w:rPr>
            <w:rStyle w:val="Hyperlink"/>
            <w:noProof/>
            <w:lang w:eastAsia="de-DE"/>
          </w:rPr>
          <w:t>2.3</w:t>
        </w:r>
        <w:r w:rsidR="00DA4B34">
          <w:rPr>
            <w:rFonts w:asciiTheme="minorHAnsi" w:hAnsiTheme="minorHAnsi" w:eastAsiaTheme="minorEastAsia" w:cstheme="minorBidi"/>
            <w:noProof/>
            <w:sz w:val="22"/>
            <w:lang w:eastAsia="de-DE"/>
          </w:rPr>
          <w:tab/>
        </w:r>
        <w:r w:rsidRPr="009956EB" w:rsidR="00DA4B34">
          <w:rPr>
            <w:rStyle w:val="Hyperlink"/>
            <w:noProof/>
            <w:lang w:eastAsia="de-DE"/>
          </w:rPr>
          <w:t>Fehlerberechnung bei der Vorhersage</w:t>
        </w:r>
        <w:r w:rsidR="00DA4B34">
          <w:rPr>
            <w:noProof/>
            <w:webHidden/>
          </w:rPr>
          <w:tab/>
        </w:r>
        <w:r w:rsidR="00DA4B34">
          <w:rPr>
            <w:noProof/>
            <w:webHidden/>
          </w:rPr>
          <w:fldChar w:fldCharType="begin"/>
        </w:r>
        <w:r w:rsidR="00DA4B34">
          <w:rPr>
            <w:noProof/>
            <w:webHidden/>
          </w:rPr>
          <w:instrText xml:space="preserve"> PAGEREF _Toc126151997 \h </w:instrText>
        </w:r>
        <w:r w:rsidR="00DA4B34">
          <w:rPr>
            <w:noProof/>
            <w:webHidden/>
          </w:rPr>
        </w:r>
        <w:r w:rsidR="00DA4B34">
          <w:rPr>
            <w:noProof/>
            <w:webHidden/>
          </w:rPr>
          <w:fldChar w:fldCharType="separate"/>
        </w:r>
        <w:r w:rsidR="00DA4B34">
          <w:rPr>
            <w:noProof/>
            <w:webHidden/>
          </w:rPr>
          <w:t>29</w:t>
        </w:r>
        <w:r w:rsidR="00DA4B34">
          <w:rPr>
            <w:noProof/>
            <w:webHidden/>
          </w:rPr>
          <w:fldChar w:fldCharType="end"/>
        </w:r>
      </w:hyperlink>
    </w:p>
    <w:p w:rsidR="00DA4B34" w:rsidRDefault="009641A2" w14:paraId="7E76318C" w14:textId="528E1A7E">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1998">
        <w:r w:rsidRPr="009956EB" w:rsidR="00DA4B34">
          <w:rPr>
            <w:rStyle w:val="Hyperlink"/>
            <w:noProof/>
          </w:rPr>
          <w:t>2.3.1</w:t>
        </w:r>
        <w:r w:rsidR="00DA4B34">
          <w:rPr>
            <w:rFonts w:asciiTheme="minorHAnsi" w:hAnsiTheme="minorHAnsi" w:eastAsiaTheme="minorEastAsia" w:cstheme="minorBidi"/>
            <w:noProof/>
            <w:sz w:val="22"/>
            <w:lang w:eastAsia="de-DE"/>
          </w:rPr>
          <w:tab/>
        </w:r>
        <w:r w:rsidRPr="009956EB" w:rsidR="00DA4B34">
          <w:rPr>
            <w:rStyle w:val="Hyperlink"/>
            <w:noProof/>
          </w:rPr>
          <w:t>Berechnung bei der Klassifikation</w:t>
        </w:r>
        <w:r w:rsidR="00DA4B34">
          <w:rPr>
            <w:noProof/>
            <w:webHidden/>
          </w:rPr>
          <w:tab/>
        </w:r>
        <w:r w:rsidR="00DA4B34">
          <w:rPr>
            <w:noProof/>
            <w:webHidden/>
          </w:rPr>
          <w:fldChar w:fldCharType="begin"/>
        </w:r>
        <w:r w:rsidR="00DA4B34">
          <w:rPr>
            <w:noProof/>
            <w:webHidden/>
          </w:rPr>
          <w:instrText xml:space="preserve"> PAGEREF _Toc126151998 \h </w:instrText>
        </w:r>
        <w:r w:rsidR="00DA4B34">
          <w:rPr>
            <w:noProof/>
            <w:webHidden/>
          </w:rPr>
        </w:r>
        <w:r w:rsidR="00DA4B34">
          <w:rPr>
            <w:noProof/>
            <w:webHidden/>
          </w:rPr>
          <w:fldChar w:fldCharType="separate"/>
        </w:r>
        <w:r w:rsidR="00DA4B34">
          <w:rPr>
            <w:noProof/>
            <w:webHidden/>
          </w:rPr>
          <w:t>30</w:t>
        </w:r>
        <w:r w:rsidR="00DA4B34">
          <w:rPr>
            <w:noProof/>
            <w:webHidden/>
          </w:rPr>
          <w:fldChar w:fldCharType="end"/>
        </w:r>
      </w:hyperlink>
    </w:p>
    <w:p w:rsidR="00DA4B34" w:rsidRDefault="009641A2" w14:paraId="1757CAD6" w14:textId="4B00FF6A">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1999">
        <w:r w:rsidRPr="009956EB" w:rsidR="00DA4B34">
          <w:rPr>
            <w:rStyle w:val="Hyperlink"/>
            <w:noProof/>
          </w:rPr>
          <w:t>2.3.2</w:t>
        </w:r>
        <w:r w:rsidR="00DA4B34">
          <w:rPr>
            <w:rFonts w:asciiTheme="minorHAnsi" w:hAnsiTheme="minorHAnsi" w:eastAsiaTheme="minorEastAsia" w:cstheme="minorBidi"/>
            <w:noProof/>
            <w:sz w:val="22"/>
            <w:lang w:eastAsia="de-DE"/>
          </w:rPr>
          <w:tab/>
        </w:r>
        <w:r w:rsidRPr="009956EB" w:rsidR="00DA4B34">
          <w:rPr>
            <w:rStyle w:val="Hyperlink"/>
            <w:noProof/>
          </w:rPr>
          <w:t>Berechnung bei der Regression</w:t>
        </w:r>
        <w:r w:rsidR="00DA4B34">
          <w:rPr>
            <w:noProof/>
            <w:webHidden/>
          </w:rPr>
          <w:tab/>
        </w:r>
        <w:r w:rsidR="00DA4B34">
          <w:rPr>
            <w:noProof/>
            <w:webHidden/>
          </w:rPr>
          <w:fldChar w:fldCharType="begin"/>
        </w:r>
        <w:r w:rsidR="00DA4B34">
          <w:rPr>
            <w:noProof/>
            <w:webHidden/>
          </w:rPr>
          <w:instrText xml:space="preserve"> PAGEREF _Toc126151999 \h </w:instrText>
        </w:r>
        <w:r w:rsidR="00DA4B34">
          <w:rPr>
            <w:noProof/>
            <w:webHidden/>
          </w:rPr>
        </w:r>
        <w:r w:rsidR="00DA4B34">
          <w:rPr>
            <w:noProof/>
            <w:webHidden/>
          </w:rPr>
          <w:fldChar w:fldCharType="separate"/>
        </w:r>
        <w:r w:rsidR="00DA4B34">
          <w:rPr>
            <w:noProof/>
            <w:webHidden/>
          </w:rPr>
          <w:t>31</w:t>
        </w:r>
        <w:r w:rsidR="00DA4B34">
          <w:rPr>
            <w:noProof/>
            <w:webHidden/>
          </w:rPr>
          <w:fldChar w:fldCharType="end"/>
        </w:r>
      </w:hyperlink>
    </w:p>
    <w:p w:rsidR="00DA4B34" w:rsidRDefault="009641A2" w14:paraId="1E0D3AB4" w14:textId="1BA5922D">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00">
        <w:r w:rsidRPr="009956EB" w:rsidR="00DA4B34">
          <w:rPr>
            <w:rStyle w:val="Hyperlink"/>
            <w:noProof/>
          </w:rPr>
          <w:t>2.4</w:t>
        </w:r>
        <w:r w:rsidR="00DA4B34">
          <w:rPr>
            <w:rFonts w:asciiTheme="minorHAnsi" w:hAnsiTheme="minorHAnsi" w:eastAsiaTheme="minorEastAsia" w:cstheme="minorBidi"/>
            <w:noProof/>
            <w:sz w:val="22"/>
            <w:lang w:eastAsia="de-DE"/>
          </w:rPr>
          <w:tab/>
        </w:r>
        <w:r w:rsidRPr="009956EB" w:rsidR="00DA4B34">
          <w:rPr>
            <w:rStyle w:val="Hyperlink"/>
            <w:noProof/>
            <w:lang w:eastAsia="de-DE"/>
          </w:rPr>
          <w:t>Prädiktive Modellierung über ein gleitendes Zeitfenster</w:t>
        </w:r>
        <w:r w:rsidR="00DA4B34">
          <w:rPr>
            <w:noProof/>
            <w:webHidden/>
          </w:rPr>
          <w:tab/>
        </w:r>
        <w:r w:rsidR="00DA4B34">
          <w:rPr>
            <w:noProof/>
            <w:webHidden/>
          </w:rPr>
          <w:fldChar w:fldCharType="begin"/>
        </w:r>
        <w:r w:rsidR="00DA4B34">
          <w:rPr>
            <w:noProof/>
            <w:webHidden/>
          </w:rPr>
          <w:instrText xml:space="preserve"> PAGEREF _Toc126152000 \h </w:instrText>
        </w:r>
        <w:r w:rsidR="00DA4B34">
          <w:rPr>
            <w:noProof/>
            <w:webHidden/>
          </w:rPr>
        </w:r>
        <w:r w:rsidR="00DA4B34">
          <w:rPr>
            <w:noProof/>
            <w:webHidden/>
          </w:rPr>
          <w:fldChar w:fldCharType="separate"/>
        </w:r>
        <w:r w:rsidR="00DA4B34">
          <w:rPr>
            <w:noProof/>
            <w:webHidden/>
          </w:rPr>
          <w:t>33</w:t>
        </w:r>
        <w:r w:rsidR="00DA4B34">
          <w:rPr>
            <w:noProof/>
            <w:webHidden/>
          </w:rPr>
          <w:fldChar w:fldCharType="end"/>
        </w:r>
      </w:hyperlink>
    </w:p>
    <w:p w:rsidR="00DA4B34" w:rsidRDefault="009641A2" w14:paraId="7C91BF63" w14:textId="35E2D5A8">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01">
        <w:r w:rsidRPr="009956EB" w:rsidR="00DA4B34">
          <w:rPr>
            <w:rStyle w:val="Hyperlink"/>
            <w:noProof/>
          </w:rPr>
          <w:t>2.4.1</w:t>
        </w:r>
        <w:r w:rsidR="00DA4B34">
          <w:rPr>
            <w:rFonts w:asciiTheme="minorHAnsi" w:hAnsiTheme="minorHAnsi" w:eastAsiaTheme="minorEastAsia" w:cstheme="minorBidi"/>
            <w:noProof/>
            <w:sz w:val="22"/>
            <w:lang w:eastAsia="de-DE"/>
          </w:rPr>
          <w:tab/>
        </w:r>
        <w:r w:rsidRPr="009956EB" w:rsidR="00DA4B34">
          <w:rPr>
            <w:rStyle w:val="Hyperlink"/>
            <w:noProof/>
          </w:rPr>
          <w:t>Methoden für die Vorhersage über mehrere Zeitschritte</w:t>
        </w:r>
        <w:r w:rsidR="00DA4B34">
          <w:rPr>
            <w:noProof/>
            <w:webHidden/>
          </w:rPr>
          <w:tab/>
        </w:r>
        <w:r w:rsidR="00DA4B34">
          <w:rPr>
            <w:noProof/>
            <w:webHidden/>
          </w:rPr>
          <w:fldChar w:fldCharType="begin"/>
        </w:r>
        <w:r w:rsidR="00DA4B34">
          <w:rPr>
            <w:noProof/>
            <w:webHidden/>
          </w:rPr>
          <w:instrText xml:space="preserve"> PAGEREF _Toc126152001 \h </w:instrText>
        </w:r>
        <w:r w:rsidR="00DA4B34">
          <w:rPr>
            <w:noProof/>
            <w:webHidden/>
          </w:rPr>
        </w:r>
        <w:r w:rsidR="00DA4B34">
          <w:rPr>
            <w:noProof/>
            <w:webHidden/>
          </w:rPr>
          <w:fldChar w:fldCharType="separate"/>
        </w:r>
        <w:r w:rsidR="00DA4B34">
          <w:rPr>
            <w:noProof/>
            <w:webHidden/>
          </w:rPr>
          <w:t>35</w:t>
        </w:r>
        <w:r w:rsidR="00DA4B34">
          <w:rPr>
            <w:noProof/>
            <w:webHidden/>
          </w:rPr>
          <w:fldChar w:fldCharType="end"/>
        </w:r>
      </w:hyperlink>
    </w:p>
    <w:p w:rsidR="00DA4B34" w:rsidRDefault="009641A2" w14:paraId="7E683B69" w14:textId="4D902F71">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02">
        <w:r w:rsidRPr="009956EB" w:rsidR="00DA4B34">
          <w:rPr>
            <w:rStyle w:val="Hyperlink"/>
            <w:noProof/>
          </w:rPr>
          <w:t>2.5</w:t>
        </w:r>
        <w:r w:rsidR="00DA4B34">
          <w:rPr>
            <w:rFonts w:asciiTheme="minorHAnsi" w:hAnsiTheme="minorHAnsi" w:eastAsiaTheme="minorEastAsia" w:cstheme="minorBidi"/>
            <w:noProof/>
            <w:sz w:val="22"/>
            <w:lang w:eastAsia="de-DE"/>
          </w:rPr>
          <w:tab/>
        </w:r>
        <w:r w:rsidRPr="009956EB" w:rsidR="00DA4B34">
          <w:rPr>
            <w:rStyle w:val="Hyperlink"/>
            <w:noProof/>
          </w:rPr>
          <w:t>Model Predictive Control (MPC)</w:t>
        </w:r>
        <w:r w:rsidR="00DA4B34">
          <w:rPr>
            <w:noProof/>
            <w:webHidden/>
          </w:rPr>
          <w:tab/>
        </w:r>
        <w:r w:rsidR="00DA4B34">
          <w:rPr>
            <w:noProof/>
            <w:webHidden/>
          </w:rPr>
          <w:fldChar w:fldCharType="begin"/>
        </w:r>
        <w:r w:rsidR="00DA4B34">
          <w:rPr>
            <w:noProof/>
            <w:webHidden/>
          </w:rPr>
          <w:instrText xml:space="preserve"> PAGEREF _Toc126152002 \h </w:instrText>
        </w:r>
        <w:r w:rsidR="00DA4B34">
          <w:rPr>
            <w:noProof/>
            <w:webHidden/>
          </w:rPr>
        </w:r>
        <w:r w:rsidR="00DA4B34">
          <w:rPr>
            <w:noProof/>
            <w:webHidden/>
          </w:rPr>
          <w:fldChar w:fldCharType="separate"/>
        </w:r>
        <w:r w:rsidR="00DA4B34">
          <w:rPr>
            <w:noProof/>
            <w:webHidden/>
          </w:rPr>
          <w:t>36</w:t>
        </w:r>
        <w:r w:rsidR="00DA4B34">
          <w:rPr>
            <w:noProof/>
            <w:webHidden/>
          </w:rPr>
          <w:fldChar w:fldCharType="end"/>
        </w:r>
      </w:hyperlink>
    </w:p>
    <w:p w:rsidR="00DA4B34" w:rsidRDefault="009641A2" w14:paraId="7FBC347C" w14:textId="4D16AECA">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03">
        <w:r w:rsidRPr="009956EB" w:rsidR="00DA4B34">
          <w:rPr>
            <w:rStyle w:val="Hyperlink"/>
            <w:noProof/>
          </w:rPr>
          <w:t>2.5.1</w:t>
        </w:r>
        <w:r w:rsidR="00DA4B34">
          <w:rPr>
            <w:rFonts w:asciiTheme="minorHAnsi" w:hAnsiTheme="minorHAnsi" w:eastAsiaTheme="minorEastAsia" w:cstheme="minorBidi"/>
            <w:noProof/>
            <w:sz w:val="22"/>
            <w:lang w:eastAsia="de-DE"/>
          </w:rPr>
          <w:tab/>
        </w:r>
        <w:r w:rsidRPr="009956EB" w:rsidR="00DA4B34">
          <w:rPr>
            <w:rStyle w:val="Hyperlink"/>
            <w:noProof/>
          </w:rPr>
          <w:t>Kostenfunktion und Nebenbedingungen</w:t>
        </w:r>
        <w:r w:rsidR="00DA4B34">
          <w:rPr>
            <w:noProof/>
            <w:webHidden/>
          </w:rPr>
          <w:tab/>
        </w:r>
        <w:r w:rsidR="00DA4B34">
          <w:rPr>
            <w:noProof/>
            <w:webHidden/>
          </w:rPr>
          <w:fldChar w:fldCharType="begin"/>
        </w:r>
        <w:r w:rsidR="00DA4B34">
          <w:rPr>
            <w:noProof/>
            <w:webHidden/>
          </w:rPr>
          <w:instrText xml:space="preserve"> PAGEREF _Toc126152003 \h </w:instrText>
        </w:r>
        <w:r w:rsidR="00DA4B34">
          <w:rPr>
            <w:noProof/>
            <w:webHidden/>
          </w:rPr>
        </w:r>
        <w:r w:rsidR="00DA4B34">
          <w:rPr>
            <w:noProof/>
            <w:webHidden/>
          </w:rPr>
          <w:fldChar w:fldCharType="separate"/>
        </w:r>
        <w:r w:rsidR="00DA4B34">
          <w:rPr>
            <w:noProof/>
            <w:webHidden/>
          </w:rPr>
          <w:t>37</w:t>
        </w:r>
        <w:r w:rsidR="00DA4B34">
          <w:rPr>
            <w:noProof/>
            <w:webHidden/>
          </w:rPr>
          <w:fldChar w:fldCharType="end"/>
        </w:r>
      </w:hyperlink>
    </w:p>
    <w:p w:rsidR="00DA4B34" w:rsidRDefault="009641A2" w14:paraId="7236774C" w14:textId="786D3410">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04">
        <w:r w:rsidRPr="009956EB" w:rsidR="00DA4B34">
          <w:rPr>
            <w:rStyle w:val="Hyperlink"/>
            <w:noProof/>
          </w:rPr>
          <w:t>2.5.2</w:t>
        </w:r>
        <w:r w:rsidR="00DA4B34">
          <w:rPr>
            <w:rFonts w:asciiTheme="minorHAnsi" w:hAnsiTheme="minorHAnsi" w:eastAsiaTheme="minorEastAsia" w:cstheme="minorBidi"/>
            <w:noProof/>
            <w:sz w:val="22"/>
            <w:lang w:eastAsia="de-DE"/>
          </w:rPr>
          <w:tab/>
        </w:r>
        <w:r w:rsidRPr="009956EB" w:rsidR="00DA4B34">
          <w:rPr>
            <w:rStyle w:val="Hyperlink"/>
            <w:noProof/>
          </w:rPr>
          <w:t>Optimale Regelstrategie</w:t>
        </w:r>
        <w:r w:rsidR="00DA4B34">
          <w:rPr>
            <w:noProof/>
            <w:webHidden/>
          </w:rPr>
          <w:tab/>
        </w:r>
        <w:r w:rsidR="00DA4B34">
          <w:rPr>
            <w:noProof/>
            <w:webHidden/>
          </w:rPr>
          <w:fldChar w:fldCharType="begin"/>
        </w:r>
        <w:r w:rsidR="00DA4B34">
          <w:rPr>
            <w:noProof/>
            <w:webHidden/>
          </w:rPr>
          <w:instrText xml:space="preserve"> PAGEREF _Toc126152004 \h </w:instrText>
        </w:r>
        <w:r w:rsidR="00DA4B34">
          <w:rPr>
            <w:noProof/>
            <w:webHidden/>
          </w:rPr>
        </w:r>
        <w:r w:rsidR="00DA4B34">
          <w:rPr>
            <w:noProof/>
            <w:webHidden/>
          </w:rPr>
          <w:fldChar w:fldCharType="separate"/>
        </w:r>
        <w:r w:rsidR="00DA4B34">
          <w:rPr>
            <w:noProof/>
            <w:webHidden/>
          </w:rPr>
          <w:t>39</w:t>
        </w:r>
        <w:r w:rsidR="00DA4B34">
          <w:rPr>
            <w:noProof/>
            <w:webHidden/>
          </w:rPr>
          <w:fldChar w:fldCharType="end"/>
        </w:r>
      </w:hyperlink>
    </w:p>
    <w:p w:rsidR="00DA4B34" w:rsidRDefault="009641A2" w14:paraId="2E8BA15C" w14:textId="3366BC21">
      <w:pPr>
        <w:pStyle w:val="Verzeichnis1"/>
        <w:tabs>
          <w:tab w:val="left" w:pos="480"/>
          <w:tab w:val="right" w:leader="dot" w:pos="9062"/>
        </w:tabs>
        <w:rPr>
          <w:rFonts w:asciiTheme="minorHAnsi" w:hAnsiTheme="minorHAnsi" w:eastAsiaTheme="minorEastAsia" w:cstheme="minorBidi"/>
          <w:noProof/>
          <w:sz w:val="22"/>
          <w:lang w:eastAsia="de-DE"/>
        </w:rPr>
      </w:pPr>
      <w:hyperlink w:history="1" w:anchor="_Toc126152005">
        <w:r w:rsidRPr="009956EB" w:rsidR="00DA4B34">
          <w:rPr>
            <w:rStyle w:val="Hyperlink"/>
            <w:noProof/>
          </w:rPr>
          <w:t>3</w:t>
        </w:r>
        <w:r w:rsidR="00DA4B34">
          <w:rPr>
            <w:rFonts w:asciiTheme="minorHAnsi" w:hAnsiTheme="minorHAnsi" w:eastAsiaTheme="minorEastAsia" w:cstheme="minorBidi"/>
            <w:noProof/>
            <w:sz w:val="22"/>
            <w:lang w:eastAsia="de-DE"/>
          </w:rPr>
          <w:tab/>
        </w:r>
        <w:r w:rsidRPr="009956EB" w:rsidR="00DA4B34">
          <w:rPr>
            <w:rStyle w:val="Hyperlink"/>
            <w:noProof/>
          </w:rPr>
          <w:t>Implementierung</w:t>
        </w:r>
        <w:r w:rsidR="00DA4B34">
          <w:rPr>
            <w:noProof/>
            <w:webHidden/>
          </w:rPr>
          <w:tab/>
        </w:r>
        <w:r w:rsidR="00DA4B34">
          <w:rPr>
            <w:noProof/>
            <w:webHidden/>
          </w:rPr>
          <w:fldChar w:fldCharType="begin"/>
        </w:r>
        <w:r w:rsidR="00DA4B34">
          <w:rPr>
            <w:noProof/>
            <w:webHidden/>
          </w:rPr>
          <w:instrText xml:space="preserve"> PAGEREF _Toc126152005 \h </w:instrText>
        </w:r>
        <w:r w:rsidR="00DA4B34">
          <w:rPr>
            <w:noProof/>
            <w:webHidden/>
          </w:rPr>
        </w:r>
        <w:r w:rsidR="00DA4B34">
          <w:rPr>
            <w:noProof/>
            <w:webHidden/>
          </w:rPr>
          <w:fldChar w:fldCharType="separate"/>
        </w:r>
        <w:r w:rsidR="00DA4B34">
          <w:rPr>
            <w:noProof/>
            <w:webHidden/>
          </w:rPr>
          <w:t>41</w:t>
        </w:r>
        <w:r w:rsidR="00DA4B34">
          <w:rPr>
            <w:noProof/>
            <w:webHidden/>
          </w:rPr>
          <w:fldChar w:fldCharType="end"/>
        </w:r>
      </w:hyperlink>
    </w:p>
    <w:p w:rsidR="00DA4B34" w:rsidRDefault="009641A2" w14:paraId="3DBA1EEA" w14:textId="0D2C9256">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06">
        <w:r w:rsidRPr="009956EB" w:rsidR="00DA4B34">
          <w:rPr>
            <w:rStyle w:val="Hyperlink"/>
            <w:noProof/>
          </w:rPr>
          <w:t>3.1</w:t>
        </w:r>
        <w:r w:rsidR="00DA4B34">
          <w:rPr>
            <w:rFonts w:asciiTheme="minorHAnsi" w:hAnsiTheme="minorHAnsi" w:eastAsiaTheme="minorEastAsia" w:cstheme="minorBidi"/>
            <w:noProof/>
            <w:sz w:val="22"/>
            <w:lang w:eastAsia="de-DE"/>
          </w:rPr>
          <w:tab/>
        </w:r>
        <w:r w:rsidRPr="009956EB" w:rsidR="00DA4B34">
          <w:rPr>
            <w:rStyle w:val="Hyperlink"/>
            <w:noProof/>
          </w:rPr>
          <w:t>Umformung einer Zeitreihe in überwachtes Lernen</w:t>
        </w:r>
        <w:r w:rsidR="00DA4B34">
          <w:rPr>
            <w:noProof/>
            <w:webHidden/>
          </w:rPr>
          <w:tab/>
        </w:r>
        <w:r w:rsidR="00DA4B34">
          <w:rPr>
            <w:noProof/>
            <w:webHidden/>
          </w:rPr>
          <w:fldChar w:fldCharType="begin"/>
        </w:r>
        <w:r w:rsidR="00DA4B34">
          <w:rPr>
            <w:noProof/>
            <w:webHidden/>
          </w:rPr>
          <w:instrText xml:space="preserve"> PAGEREF _Toc126152006 \h </w:instrText>
        </w:r>
        <w:r w:rsidR="00DA4B34">
          <w:rPr>
            <w:noProof/>
            <w:webHidden/>
          </w:rPr>
        </w:r>
        <w:r w:rsidR="00DA4B34">
          <w:rPr>
            <w:noProof/>
            <w:webHidden/>
          </w:rPr>
          <w:fldChar w:fldCharType="separate"/>
        </w:r>
        <w:r w:rsidR="00DA4B34">
          <w:rPr>
            <w:noProof/>
            <w:webHidden/>
          </w:rPr>
          <w:t>43</w:t>
        </w:r>
        <w:r w:rsidR="00DA4B34">
          <w:rPr>
            <w:noProof/>
            <w:webHidden/>
          </w:rPr>
          <w:fldChar w:fldCharType="end"/>
        </w:r>
      </w:hyperlink>
    </w:p>
    <w:p w:rsidR="00DA4B34" w:rsidRDefault="009641A2" w14:paraId="2840BE57" w14:textId="7085C1B9">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07">
        <w:r w:rsidRPr="009956EB" w:rsidR="00DA4B34">
          <w:rPr>
            <w:rStyle w:val="Hyperlink"/>
            <w:noProof/>
          </w:rPr>
          <w:t>3.2</w:t>
        </w:r>
        <w:r w:rsidR="00DA4B34">
          <w:rPr>
            <w:rFonts w:asciiTheme="minorHAnsi" w:hAnsiTheme="minorHAnsi" w:eastAsiaTheme="minorEastAsia" w:cstheme="minorBidi"/>
            <w:noProof/>
            <w:sz w:val="22"/>
            <w:lang w:eastAsia="de-DE"/>
          </w:rPr>
          <w:tab/>
        </w:r>
        <w:r w:rsidRPr="009956EB" w:rsidR="00DA4B34">
          <w:rPr>
            <w:rStyle w:val="Hyperlink"/>
            <w:noProof/>
          </w:rPr>
          <w:t>Regel-KI</w:t>
        </w:r>
        <w:r w:rsidR="00DA4B34">
          <w:rPr>
            <w:noProof/>
            <w:webHidden/>
          </w:rPr>
          <w:tab/>
        </w:r>
        <w:r w:rsidR="00DA4B34">
          <w:rPr>
            <w:noProof/>
            <w:webHidden/>
          </w:rPr>
          <w:fldChar w:fldCharType="begin"/>
        </w:r>
        <w:r w:rsidR="00DA4B34">
          <w:rPr>
            <w:noProof/>
            <w:webHidden/>
          </w:rPr>
          <w:instrText xml:space="preserve"> PAGEREF _Toc126152007 \h </w:instrText>
        </w:r>
        <w:r w:rsidR="00DA4B34">
          <w:rPr>
            <w:noProof/>
            <w:webHidden/>
          </w:rPr>
        </w:r>
        <w:r w:rsidR="00DA4B34">
          <w:rPr>
            <w:noProof/>
            <w:webHidden/>
          </w:rPr>
          <w:fldChar w:fldCharType="separate"/>
        </w:r>
        <w:r w:rsidR="00DA4B34">
          <w:rPr>
            <w:noProof/>
            <w:webHidden/>
          </w:rPr>
          <w:t>46</w:t>
        </w:r>
        <w:r w:rsidR="00DA4B34">
          <w:rPr>
            <w:noProof/>
            <w:webHidden/>
          </w:rPr>
          <w:fldChar w:fldCharType="end"/>
        </w:r>
      </w:hyperlink>
    </w:p>
    <w:p w:rsidR="00DA4B34" w:rsidRDefault="009641A2" w14:paraId="56D2E672" w14:textId="1C667CD2">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08">
        <w:r w:rsidRPr="009956EB" w:rsidR="00DA4B34">
          <w:rPr>
            <w:rStyle w:val="Hyperlink"/>
            <w:noProof/>
          </w:rPr>
          <w:t>3.3</w:t>
        </w:r>
        <w:r w:rsidR="00DA4B34">
          <w:rPr>
            <w:rFonts w:asciiTheme="minorHAnsi" w:hAnsiTheme="minorHAnsi" w:eastAsiaTheme="minorEastAsia" w:cstheme="minorBidi"/>
            <w:noProof/>
            <w:sz w:val="22"/>
            <w:lang w:eastAsia="de-DE"/>
          </w:rPr>
          <w:tab/>
        </w:r>
        <w:r w:rsidRPr="009956EB" w:rsidR="00DA4B34">
          <w:rPr>
            <w:rStyle w:val="Hyperlink"/>
            <w:noProof/>
          </w:rPr>
          <w:t>Berechnung der optimalen Regelstrategie</w:t>
        </w:r>
        <w:r w:rsidR="00DA4B34">
          <w:rPr>
            <w:noProof/>
            <w:webHidden/>
          </w:rPr>
          <w:tab/>
        </w:r>
        <w:r w:rsidR="00DA4B34">
          <w:rPr>
            <w:noProof/>
            <w:webHidden/>
          </w:rPr>
          <w:fldChar w:fldCharType="begin"/>
        </w:r>
        <w:r w:rsidR="00DA4B34">
          <w:rPr>
            <w:noProof/>
            <w:webHidden/>
          </w:rPr>
          <w:instrText xml:space="preserve"> PAGEREF _Toc126152008 \h </w:instrText>
        </w:r>
        <w:r w:rsidR="00DA4B34">
          <w:rPr>
            <w:noProof/>
            <w:webHidden/>
          </w:rPr>
        </w:r>
        <w:r w:rsidR="00DA4B34">
          <w:rPr>
            <w:noProof/>
            <w:webHidden/>
          </w:rPr>
          <w:fldChar w:fldCharType="separate"/>
        </w:r>
        <w:r w:rsidR="00DA4B34">
          <w:rPr>
            <w:noProof/>
            <w:webHidden/>
          </w:rPr>
          <w:t>49</w:t>
        </w:r>
        <w:r w:rsidR="00DA4B34">
          <w:rPr>
            <w:noProof/>
            <w:webHidden/>
          </w:rPr>
          <w:fldChar w:fldCharType="end"/>
        </w:r>
      </w:hyperlink>
    </w:p>
    <w:p w:rsidR="00DA4B34" w:rsidRDefault="009641A2" w14:paraId="73DF9142" w14:textId="01F19382">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09">
        <w:r w:rsidRPr="009956EB" w:rsidR="00DA4B34">
          <w:rPr>
            <w:rStyle w:val="Hyperlink"/>
            <w:noProof/>
          </w:rPr>
          <w:t>3.4</w:t>
        </w:r>
        <w:r w:rsidR="00DA4B34">
          <w:rPr>
            <w:rFonts w:asciiTheme="minorHAnsi" w:hAnsiTheme="minorHAnsi" w:eastAsiaTheme="minorEastAsia" w:cstheme="minorBidi"/>
            <w:noProof/>
            <w:sz w:val="22"/>
            <w:lang w:eastAsia="de-DE"/>
          </w:rPr>
          <w:tab/>
        </w:r>
        <w:r w:rsidRPr="009956EB" w:rsidR="00DA4B34">
          <w:rPr>
            <w:rStyle w:val="Hyperlink"/>
            <w:noProof/>
          </w:rPr>
          <w:t>Virtuelles System</w:t>
        </w:r>
        <w:r w:rsidR="00DA4B34">
          <w:rPr>
            <w:noProof/>
            <w:webHidden/>
          </w:rPr>
          <w:tab/>
        </w:r>
        <w:r w:rsidR="00DA4B34">
          <w:rPr>
            <w:noProof/>
            <w:webHidden/>
          </w:rPr>
          <w:fldChar w:fldCharType="begin"/>
        </w:r>
        <w:r w:rsidR="00DA4B34">
          <w:rPr>
            <w:noProof/>
            <w:webHidden/>
          </w:rPr>
          <w:instrText xml:space="preserve"> PAGEREF _Toc126152009 \h </w:instrText>
        </w:r>
        <w:r w:rsidR="00DA4B34">
          <w:rPr>
            <w:noProof/>
            <w:webHidden/>
          </w:rPr>
        </w:r>
        <w:r w:rsidR="00DA4B34">
          <w:rPr>
            <w:noProof/>
            <w:webHidden/>
          </w:rPr>
          <w:fldChar w:fldCharType="separate"/>
        </w:r>
        <w:r w:rsidR="00DA4B34">
          <w:rPr>
            <w:noProof/>
            <w:webHidden/>
          </w:rPr>
          <w:t>50</w:t>
        </w:r>
        <w:r w:rsidR="00DA4B34">
          <w:rPr>
            <w:noProof/>
            <w:webHidden/>
          </w:rPr>
          <w:fldChar w:fldCharType="end"/>
        </w:r>
      </w:hyperlink>
    </w:p>
    <w:p w:rsidR="00DA4B34" w:rsidRDefault="009641A2" w14:paraId="62D475C1" w14:textId="4BBFF678">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10">
        <w:r w:rsidRPr="009956EB" w:rsidR="00DA4B34">
          <w:rPr>
            <w:rStyle w:val="Hyperlink"/>
            <w:noProof/>
          </w:rPr>
          <w:t>3.5</w:t>
        </w:r>
        <w:r w:rsidR="00DA4B34">
          <w:rPr>
            <w:rFonts w:asciiTheme="minorHAnsi" w:hAnsiTheme="minorHAnsi" w:eastAsiaTheme="minorEastAsia" w:cstheme="minorBidi"/>
            <w:noProof/>
            <w:sz w:val="22"/>
            <w:lang w:eastAsia="de-DE"/>
          </w:rPr>
          <w:tab/>
        </w:r>
        <w:r w:rsidRPr="009956EB" w:rsidR="00DA4B34">
          <w:rPr>
            <w:rStyle w:val="Hyperlink"/>
            <w:noProof/>
          </w:rPr>
          <w:t>Datenauswertung und Visualisierung</w:t>
        </w:r>
        <w:r w:rsidR="00DA4B34">
          <w:rPr>
            <w:noProof/>
            <w:webHidden/>
          </w:rPr>
          <w:tab/>
        </w:r>
        <w:r w:rsidR="00DA4B34">
          <w:rPr>
            <w:noProof/>
            <w:webHidden/>
          </w:rPr>
          <w:fldChar w:fldCharType="begin"/>
        </w:r>
        <w:r w:rsidR="00DA4B34">
          <w:rPr>
            <w:noProof/>
            <w:webHidden/>
          </w:rPr>
          <w:instrText xml:space="preserve"> PAGEREF _Toc126152010 \h </w:instrText>
        </w:r>
        <w:r w:rsidR="00DA4B34">
          <w:rPr>
            <w:noProof/>
            <w:webHidden/>
          </w:rPr>
        </w:r>
        <w:r w:rsidR="00DA4B34">
          <w:rPr>
            <w:noProof/>
            <w:webHidden/>
          </w:rPr>
          <w:fldChar w:fldCharType="separate"/>
        </w:r>
        <w:r w:rsidR="00DA4B34">
          <w:rPr>
            <w:noProof/>
            <w:webHidden/>
          </w:rPr>
          <w:t>53</w:t>
        </w:r>
        <w:r w:rsidR="00DA4B34">
          <w:rPr>
            <w:noProof/>
            <w:webHidden/>
          </w:rPr>
          <w:fldChar w:fldCharType="end"/>
        </w:r>
      </w:hyperlink>
    </w:p>
    <w:p w:rsidR="00DA4B34" w:rsidRDefault="009641A2" w14:paraId="0BB652CB" w14:textId="433F9246">
      <w:pPr>
        <w:pStyle w:val="Verzeichnis1"/>
        <w:tabs>
          <w:tab w:val="left" w:pos="480"/>
          <w:tab w:val="right" w:leader="dot" w:pos="9062"/>
        </w:tabs>
        <w:rPr>
          <w:rFonts w:asciiTheme="minorHAnsi" w:hAnsiTheme="minorHAnsi" w:eastAsiaTheme="minorEastAsia" w:cstheme="minorBidi"/>
          <w:noProof/>
          <w:sz w:val="22"/>
          <w:lang w:eastAsia="de-DE"/>
        </w:rPr>
      </w:pPr>
      <w:hyperlink w:history="1" w:anchor="_Toc126152011">
        <w:r w:rsidRPr="009956EB" w:rsidR="00DA4B34">
          <w:rPr>
            <w:rStyle w:val="Hyperlink"/>
            <w:noProof/>
          </w:rPr>
          <w:t>4</w:t>
        </w:r>
        <w:r w:rsidR="00DA4B34">
          <w:rPr>
            <w:rFonts w:asciiTheme="minorHAnsi" w:hAnsiTheme="minorHAnsi" w:eastAsiaTheme="minorEastAsia" w:cstheme="minorBidi"/>
            <w:noProof/>
            <w:sz w:val="22"/>
            <w:lang w:eastAsia="de-DE"/>
          </w:rPr>
          <w:tab/>
        </w:r>
        <w:r w:rsidRPr="009956EB" w:rsidR="00DA4B34">
          <w:rPr>
            <w:rStyle w:val="Hyperlink"/>
            <w:noProof/>
          </w:rPr>
          <w:t>Ergebnisse und Diskussion</w:t>
        </w:r>
        <w:r w:rsidR="00DA4B34">
          <w:rPr>
            <w:noProof/>
            <w:webHidden/>
          </w:rPr>
          <w:tab/>
        </w:r>
        <w:r w:rsidR="00DA4B34">
          <w:rPr>
            <w:noProof/>
            <w:webHidden/>
          </w:rPr>
          <w:fldChar w:fldCharType="begin"/>
        </w:r>
        <w:r w:rsidR="00DA4B34">
          <w:rPr>
            <w:noProof/>
            <w:webHidden/>
          </w:rPr>
          <w:instrText xml:space="preserve"> PAGEREF _Toc126152011 \h </w:instrText>
        </w:r>
        <w:r w:rsidR="00DA4B34">
          <w:rPr>
            <w:noProof/>
            <w:webHidden/>
          </w:rPr>
        </w:r>
        <w:r w:rsidR="00DA4B34">
          <w:rPr>
            <w:noProof/>
            <w:webHidden/>
          </w:rPr>
          <w:fldChar w:fldCharType="separate"/>
        </w:r>
        <w:r w:rsidR="00DA4B34">
          <w:rPr>
            <w:noProof/>
            <w:webHidden/>
          </w:rPr>
          <w:t>55</w:t>
        </w:r>
        <w:r w:rsidR="00DA4B34">
          <w:rPr>
            <w:noProof/>
            <w:webHidden/>
          </w:rPr>
          <w:fldChar w:fldCharType="end"/>
        </w:r>
      </w:hyperlink>
    </w:p>
    <w:p w:rsidR="00DA4B34" w:rsidRDefault="009641A2" w14:paraId="6C92FBE0" w14:textId="150C9046">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12">
        <w:r w:rsidRPr="009956EB" w:rsidR="00DA4B34">
          <w:rPr>
            <w:rStyle w:val="Hyperlink"/>
            <w:noProof/>
          </w:rPr>
          <w:t>4.1</w:t>
        </w:r>
        <w:r w:rsidR="00DA4B34">
          <w:rPr>
            <w:rFonts w:asciiTheme="minorHAnsi" w:hAnsiTheme="minorHAnsi" w:eastAsiaTheme="minorEastAsia" w:cstheme="minorBidi"/>
            <w:noProof/>
            <w:sz w:val="22"/>
            <w:lang w:eastAsia="de-DE"/>
          </w:rPr>
          <w:tab/>
        </w:r>
        <w:r w:rsidRPr="009956EB" w:rsidR="00DA4B34">
          <w:rPr>
            <w:rStyle w:val="Hyperlink"/>
            <w:noProof/>
          </w:rPr>
          <w:t>Problem mit der ReLU Aktivierungsfunktion</w:t>
        </w:r>
        <w:r w:rsidR="00DA4B34">
          <w:rPr>
            <w:noProof/>
            <w:webHidden/>
          </w:rPr>
          <w:tab/>
        </w:r>
        <w:r w:rsidR="00DA4B34">
          <w:rPr>
            <w:noProof/>
            <w:webHidden/>
          </w:rPr>
          <w:fldChar w:fldCharType="begin"/>
        </w:r>
        <w:r w:rsidR="00DA4B34">
          <w:rPr>
            <w:noProof/>
            <w:webHidden/>
          </w:rPr>
          <w:instrText xml:space="preserve"> PAGEREF _Toc126152012 \h </w:instrText>
        </w:r>
        <w:r w:rsidR="00DA4B34">
          <w:rPr>
            <w:noProof/>
            <w:webHidden/>
          </w:rPr>
        </w:r>
        <w:r w:rsidR="00DA4B34">
          <w:rPr>
            <w:noProof/>
            <w:webHidden/>
          </w:rPr>
          <w:fldChar w:fldCharType="separate"/>
        </w:r>
        <w:r w:rsidR="00DA4B34">
          <w:rPr>
            <w:noProof/>
            <w:webHidden/>
          </w:rPr>
          <w:t>55</w:t>
        </w:r>
        <w:r w:rsidR="00DA4B34">
          <w:rPr>
            <w:noProof/>
            <w:webHidden/>
          </w:rPr>
          <w:fldChar w:fldCharType="end"/>
        </w:r>
      </w:hyperlink>
    </w:p>
    <w:p w:rsidR="00DA4B34" w:rsidRDefault="009641A2" w14:paraId="5DD5C12D" w14:textId="21CF0B9C">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13">
        <w:r w:rsidRPr="009956EB" w:rsidR="00DA4B34">
          <w:rPr>
            <w:rStyle w:val="Hyperlink"/>
            <w:noProof/>
          </w:rPr>
          <w:t>4.2</w:t>
        </w:r>
        <w:r w:rsidR="00DA4B34">
          <w:rPr>
            <w:rFonts w:asciiTheme="minorHAnsi" w:hAnsiTheme="minorHAnsi" w:eastAsiaTheme="minorEastAsia" w:cstheme="minorBidi"/>
            <w:noProof/>
            <w:sz w:val="22"/>
            <w:lang w:eastAsia="de-DE"/>
          </w:rPr>
          <w:tab/>
        </w:r>
        <w:r w:rsidRPr="009956EB" w:rsidR="00DA4B34">
          <w:rPr>
            <w:rStyle w:val="Hyperlink"/>
            <w:noProof/>
          </w:rPr>
          <w:t>Regelung eines statischen Systems</w:t>
        </w:r>
        <w:r w:rsidR="00DA4B34">
          <w:rPr>
            <w:noProof/>
            <w:webHidden/>
          </w:rPr>
          <w:tab/>
        </w:r>
        <w:r w:rsidR="00DA4B34">
          <w:rPr>
            <w:noProof/>
            <w:webHidden/>
          </w:rPr>
          <w:fldChar w:fldCharType="begin"/>
        </w:r>
        <w:r w:rsidR="00DA4B34">
          <w:rPr>
            <w:noProof/>
            <w:webHidden/>
          </w:rPr>
          <w:instrText xml:space="preserve"> PAGEREF _Toc126152013 \h </w:instrText>
        </w:r>
        <w:r w:rsidR="00DA4B34">
          <w:rPr>
            <w:noProof/>
            <w:webHidden/>
          </w:rPr>
        </w:r>
        <w:r w:rsidR="00DA4B34">
          <w:rPr>
            <w:noProof/>
            <w:webHidden/>
          </w:rPr>
          <w:fldChar w:fldCharType="separate"/>
        </w:r>
        <w:r w:rsidR="00DA4B34">
          <w:rPr>
            <w:noProof/>
            <w:webHidden/>
          </w:rPr>
          <w:t>57</w:t>
        </w:r>
        <w:r w:rsidR="00DA4B34">
          <w:rPr>
            <w:noProof/>
            <w:webHidden/>
          </w:rPr>
          <w:fldChar w:fldCharType="end"/>
        </w:r>
      </w:hyperlink>
    </w:p>
    <w:p w:rsidR="00DA4B34" w:rsidRDefault="009641A2" w14:paraId="6C60BE7A" w14:textId="7019105A">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14">
        <w:r w:rsidRPr="009956EB" w:rsidR="00DA4B34">
          <w:rPr>
            <w:rStyle w:val="Hyperlink"/>
            <w:noProof/>
          </w:rPr>
          <w:t>4.2.1</w:t>
        </w:r>
        <w:r w:rsidR="00DA4B34">
          <w:rPr>
            <w:rFonts w:asciiTheme="minorHAnsi" w:hAnsiTheme="minorHAnsi" w:eastAsiaTheme="minorEastAsia" w:cstheme="minorBidi"/>
            <w:noProof/>
            <w:sz w:val="22"/>
            <w:lang w:eastAsia="de-DE"/>
          </w:rPr>
          <w:tab/>
        </w:r>
        <w:r w:rsidRPr="009956EB" w:rsidR="00DA4B34">
          <w:rPr>
            <w:rStyle w:val="Hyperlink"/>
            <w:noProof/>
          </w:rPr>
          <w:t>Einfluss der Fenstergröße auf den Regelungserfolg</w:t>
        </w:r>
        <w:r w:rsidR="00DA4B34">
          <w:rPr>
            <w:noProof/>
            <w:webHidden/>
          </w:rPr>
          <w:tab/>
        </w:r>
        <w:r w:rsidR="00DA4B34">
          <w:rPr>
            <w:noProof/>
            <w:webHidden/>
          </w:rPr>
          <w:fldChar w:fldCharType="begin"/>
        </w:r>
        <w:r w:rsidR="00DA4B34">
          <w:rPr>
            <w:noProof/>
            <w:webHidden/>
          </w:rPr>
          <w:instrText xml:space="preserve"> PAGEREF _Toc126152014 \h </w:instrText>
        </w:r>
        <w:r w:rsidR="00DA4B34">
          <w:rPr>
            <w:noProof/>
            <w:webHidden/>
          </w:rPr>
        </w:r>
        <w:r w:rsidR="00DA4B34">
          <w:rPr>
            <w:noProof/>
            <w:webHidden/>
          </w:rPr>
          <w:fldChar w:fldCharType="separate"/>
        </w:r>
        <w:r w:rsidR="00DA4B34">
          <w:rPr>
            <w:noProof/>
            <w:webHidden/>
          </w:rPr>
          <w:t>57</w:t>
        </w:r>
        <w:r w:rsidR="00DA4B34">
          <w:rPr>
            <w:noProof/>
            <w:webHidden/>
          </w:rPr>
          <w:fldChar w:fldCharType="end"/>
        </w:r>
      </w:hyperlink>
    </w:p>
    <w:p w:rsidR="00DA4B34" w:rsidRDefault="009641A2" w14:paraId="56783412" w14:textId="529D9460">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15">
        <w:r w:rsidRPr="009956EB" w:rsidR="00DA4B34">
          <w:rPr>
            <w:rStyle w:val="Hyperlink"/>
            <w:noProof/>
          </w:rPr>
          <w:t>4.2.2</w:t>
        </w:r>
        <w:r w:rsidR="00DA4B34">
          <w:rPr>
            <w:rFonts w:asciiTheme="minorHAnsi" w:hAnsiTheme="minorHAnsi" w:eastAsiaTheme="minorEastAsia" w:cstheme="minorBidi"/>
            <w:noProof/>
            <w:sz w:val="22"/>
            <w:lang w:eastAsia="de-DE"/>
          </w:rPr>
          <w:tab/>
        </w:r>
        <w:r w:rsidRPr="009956EB" w:rsidR="00DA4B34">
          <w:rPr>
            <w:rStyle w:val="Hyperlink"/>
            <w:noProof/>
          </w:rPr>
          <w:t>Einfluss der Prozessparameter auf den Regelungserfolg</w:t>
        </w:r>
        <w:r w:rsidR="00DA4B34">
          <w:rPr>
            <w:noProof/>
            <w:webHidden/>
          </w:rPr>
          <w:tab/>
        </w:r>
        <w:r w:rsidR="00DA4B34">
          <w:rPr>
            <w:noProof/>
            <w:webHidden/>
          </w:rPr>
          <w:fldChar w:fldCharType="begin"/>
        </w:r>
        <w:r w:rsidR="00DA4B34">
          <w:rPr>
            <w:noProof/>
            <w:webHidden/>
          </w:rPr>
          <w:instrText xml:space="preserve"> PAGEREF _Toc126152015 \h </w:instrText>
        </w:r>
        <w:r w:rsidR="00DA4B34">
          <w:rPr>
            <w:noProof/>
            <w:webHidden/>
          </w:rPr>
        </w:r>
        <w:r w:rsidR="00DA4B34">
          <w:rPr>
            <w:noProof/>
            <w:webHidden/>
          </w:rPr>
          <w:fldChar w:fldCharType="separate"/>
        </w:r>
        <w:r w:rsidR="00DA4B34">
          <w:rPr>
            <w:noProof/>
            <w:webHidden/>
          </w:rPr>
          <w:t>66</w:t>
        </w:r>
        <w:r w:rsidR="00DA4B34">
          <w:rPr>
            <w:noProof/>
            <w:webHidden/>
          </w:rPr>
          <w:fldChar w:fldCharType="end"/>
        </w:r>
      </w:hyperlink>
    </w:p>
    <w:p w:rsidR="00DA4B34" w:rsidRDefault="009641A2" w14:paraId="5C728A27" w14:textId="2081CC2E">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16">
        <w:r w:rsidRPr="009956EB" w:rsidR="00DA4B34">
          <w:rPr>
            <w:rStyle w:val="Hyperlink"/>
            <w:noProof/>
          </w:rPr>
          <w:t>4.2.3</w:t>
        </w:r>
        <w:r w:rsidR="00DA4B34">
          <w:rPr>
            <w:rFonts w:asciiTheme="minorHAnsi" w:hAnsiTheme="minorHAnsi" w:eastAsiaTheme="minorEastAsia" w:cstheme="minorBidi"/>
            <w:noProof/>
            <w:sz w:val="22"/>
            <w:lang w:eastAsia="de-DE"/>
          </w:rPr>
          <w:tab/>
        </w:r>
        <w:r w:rsidRPr="009956EB" w:rsidR="00DA4B34">
          <w:rPr>
            <w:rStyle w:val="Hyperlink"/>
            <w:noProof/>
          </w:rPr>
          <w:t>Einfluss von Störungen auf den Regelungserfolg</w:t>
        </w:r>
        <w:r w:rsidR="00DA4B34">
          <w:rPr>
            <w:noProof/>
            <w:webHidden/>
          </w:rPr>
          <w:tab/>
        </w:r>
        <w:r w:rsidR="00DA4B34">
          <w:rPr>
            <w:noProof/>
            <w:webHidden/>
          </w:rPr>
          <w:fldChar w:fldCharType="begin"/>
        </w:r>
        <w:r w:rsidR="00DA4B34">
          <w:rPr>
            <w:noProof/>
            <w:webHidden/>
          </w:rPr>
          <w:instrText xml:space="preserve"> PAGEREF _Toc126152016 \h </w:instrText>
        </w:r>
        <w:r w:rsidR="00DA4B34">
          <w:rPr>
            <w:noProof/>
            <w:webHidden/>
          </w:rPr>
        </w:r>
        <w:r w:rsidR="00DA4B34">
          <w:rPr>
            <w:noProof/>
            <w:webHidden/>
          </w:rPr>
          <w:fldChar w:fldCharType="separate"/>
        </w:r>
        <w:r w:rsidR="00DA4B34">
          <w:rPr>
            <w:noProof/>
            <w:webHidden/>
          </w:rPr>
          <w:t>67</w:t>
        </w:r>
        <w:r w:rsidR="00DA4B34">
          <w:rPr>
            <w:noProof/>
            <w:webHidden/>
          </w:rPr>
          <w:fldChar w:fldCharType="end"/>
        </w:r>
      </w:hyperlink>
    </w:p>
    <w:p w:rsidR="00DA4B34" w:rsidRDefault="009641A2" w14:paraId="312ADE6C" w14:textId="679ADA5C">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17">
        <w:r w:rsidRPr="009956EB" w:rsidR="00DA4B34">
          <w:rPr>
            <w:rStyle w:val="Hyperlink"/>
            <w:noProof/>
          </w:rPr>
          <w:t>4.2.4</w:t>
        </w:r>
        <w:r w:rsidR="00DA4B34">
          <w:rPr>
            <w:rFonts w:asciiTheme="minorHAnsi" w:hAnsiTheme="minorHAnsi" w:eastAsiaTheme="minorEastAsia" w:cstheme="minorBidi"/>
            <w:noProof/>
            <w:sz w:val="22"/>
            <w:lang w:eastAsia="de-DE"/>
          </w:rPr>
          <w:tab/>
        </w:r>
        <w:r w:rsidRPr="009956EB" w:rsidR="00DA4B34">
          <w:rPr>
            <w:rStyle w:val="Hyperlink"/>
            <w:noProof/>
          </w:rPr>
          <w:t>Auswirkung der Nebenbedingung Δu</w:t>
        </w:r>
        <w:r w:rsidRPr="009956EB" w:rsidR="00DA4B34">
          <w:rPr>
            <w:rStyle w:val="Hyperlink"/>
            <w:noProof/>
            <w:vertAlign w:val="subscript"/>
          </w:rPr>
          <w:t>max</w:t>
        </w:r>
        <w:r w:rsidRPr="009956EB" w:rsidR="00DA4B34">
          <w:rPr>
            <w:rStyle w:val="Hyperlink"/>
            <w:noProof/>
          </w:rPr>
          <w:t xml:space="preserve"> auf den Regelungserfolg</w:t>
        </w:r>
        <w:r w:rsidR="00DA4B34">
          <w:rPr>
            <w:noProof/>
            <w:webHidden/>
          </w:rPr>
          <w:tab/>
        </w:r>
        <w:r w:rsidR="00DA4B34">
          <w:rPr>
            <w:noProof/>
            <w:webHidden/>
          </w:rPr>
          <w:fldChar w:fldCharType="begin"/>
        </w:r>
        <w:r w:rsidR="00DA4B34">
          <w:rPr>
            <w:noProof/>
            <w:webHidden/>
          </w:rPr>
          <w:instrText xml:space="preserve"> PAGEREF _Toc126152017 \h </w:instrText>
        </w:r>
        <w:r w:rsidR="00DA4B34">
          <w:rPr>
            <w:noProof/>
            <w:webHidden/>
          </w:rPr>
        </w:r>
        <w:r w:rsidR="00DA4B34">
          <w:rPr>
            <w:noProof/>
            <w:webHidden/>
          </w:rPr>
          <w:fldChar w:fldCharType="separate"/>
        </w:r>
        <w:r w:rsidR="00DA4B34">
          <w:rPr>
            <w:noProof/>
            <w:webHidden/>
          </w:rPr>
          <w:t>73</w:t>
        </w:r>
        <w:r w:rsidR="00DA4B34">
          <w:rPr>
            <w:noProof/>
            <w:webHidden/>
          </w:rPr>
          <w:fldChar w:fldCharType="end"/>
        </w:r>
      </w:hyperlink>
    </w:p>
    <w:p w:rsidR="00DA4B34" w:rsidRDefault="009641A2" w14:paraId="54A3B06C" w14:textId="3D2652DA">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18">
        <w:r w:rsidRPr="009956EB" w:rsidR="00DA4B34">
          <w:rPr>
            <w:rStyle w:val="Hyperlink"/>
            <w:noProof/>
          </w:rPr>
          <w:t>4.2.5</w:t>
        </w:r>
        <w:r w:rsidR="00DA4B34">
          <w:rPr>
            <w:rFonts w:asciiTheme="minorHAnsi" w:hAnsiTheme="minorHAnsi" w:eastAsiaTheme="minorEastAsia" w:cstheme="minorBidi"/>
            <w:noProof/>
            <w:sz w:val="22"/>
            <w:lang w:eastAsia="de-DE"/>
          </w:rPr>
          <w:tab/>
        </w:r>
        <w:r w:rsidRPr="009956EB" w:rsidR="00DA4B34">
          <w:rPr>
            <w:rStyle w:val="Hyperlink"/>
            <w:noProof/>
          </w:rPr>
          <w:t>Einordnung der Einflussgrößen auf den Regelungserfolg</w:t>
        </w:r>
        <w:r w:rsidR="00DA4B34">
          <w:rPr>
            <w:noProof/>
            <w:webHidden/>
          </w:rPr>
          <w:tab/>
        </w:r>
        <w:r w:rsidR="00DA4B34">
          <w:rPr>
            <w:noProof/>
            <w:webHidden/>
          </w:rPr>
          <w:fldChar w:fldCharType="begin"/>
        </w:r>
        <w:r w:rsidR="00DA4B34">
          <w:rPr>
            <w:noProof/>
            <w:webHidden/>
          </w:rPr>
          <w:instrText xml:space="preserve"> PAGEREF _Toc126152018 \h </w:instrText>
        </w:r>
        <w:r w:rsidR="00DA4B34">
          <w:rPr>
            <w:noProof/>
            <w:webHidden/>
          </w:rPr>
        </w:r>
        <w:r w:rsidR="00DA4B34">
          <w:rPr>
            <w:noProof/>
            <w:webHidden/>
          </w:rPr>
          <w:fldChar w:fldCharType="separate"/>
        </w:r>
        <w:r w:rsidR="00DA4B34">
          <w:rPr>
            <w:noProof/>
            <w:webHidden/>
          </w:rPr>
          <w:t>74</w:t>
        </w:r>
        <w:r w:rsidR="00DA4B34">
          <w:rPr>
            <w:noProof/>
            <w:webHidden/>
          </w:rPr>
          <w:fldChar w:fldCharType="end"/>
        </w:r>
      </w:hyperlink>
    </w:p>
    <w:p w:rsidR="00DA4B34" w:rsidRDefault="009641A2" w14:paraId="26B3FB40" w14:textId="37C7E003">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19">
        <w:r w:rsidRPr="009956EB" w:rsidR="00DA4B34">
          <w:rPr>
            <w:rStyle w:val="Hyperlink"/>
            <w:noProof/>
          </w:rPr>
          <w:t>4.3</w:t>
        </w:r>
        <w:r w:rsidR="00DA4B34">
          <w:rPr>
            <w:rFonts w:asciiTheme="minorHAnsi" w:hAnsiTheme="minorHAnsi" w:eastAsiaTheme="minorEastAsia" w:cstheme="minorBidi"/>
            <w:noProof/>
            <w:sz w:val="22"/>
            <w:lang w:eastAsia="de-DE"/>
          </w:rPr>
          <w:tab/>
        </w:r>
        <w:r w:rsidRPr="009956EB" w:rsidR="00DA4B34">
          <w:rPr>
            <w:rStyle w:val="Hyperlink"/>
            <w:noProof/>
          </w:rPr>
          <w:t>Regelung eines dynamischen Systems</w:t>
        </w:r>
        <w:r w:rsidR="00DA4B34">
          <w:rPr>
            <w:noProof/>
            <w:webHidden/>
          </w:rPr>
          <w:tab/>
        </w:r>
        <w:r w:rsidR="00DA4B34">
          <w:rPr>
            <w:noProof/>
            <w:webHidden/>
          </w:rPr>
          <w:fldChar w:fldCharType="begin"/>
        </w:r>
        <w:r w:rsidR="00DA4B34">
          <w:rPr>
            <w:noProof/>
            <w:webHidden/>
          </w:rPr>
          <w:instrText xml:space="preserve"> PAGEREF _Toc126152019 \h </w:instrText>
        </w:r>
        <w:r w:rsidR="00DA4B34">
          <w:rPr>
            <w:noProof/>
            <w:webHidden/>
          </w:rPr>
        </w:r>
        <w:r w:rsidR="00DA4B34">
          <w:rPr>
            <w:noProof/>
            <w:webHidden/>
          </w:rPr>
          <w:fldChar w:fldCharType="separate"/>
        </w:r>
        <w:r w:rsidR="00DA4B34">
          <w:rPr>
            <w:noProof/>
            <w:webHidden/>
          </w:rPr>
          <w:t>76</w:t>
        </w:r>
        <w:r w:rsidR="00DA4B34">
          <w:rPr>
            <w:noProof/>
            <w:webHidden/>
          </w:rPr>
          <w:fldChar w:fldCharType="end"/>
        </w:r>
      </w:hyperlink>
    </w:p>
    <w:p w:rsidR="00DA4B34" w:rsidRDefault="009641A2" w14:paraId="61BA7BD2" w14:textId="62ECE288">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20">
        <w:r w:rsidRPr="009956EB" w:rsidR="00DA4B34">
          <w:rPr>
            <w:rStyle w:val="Hyperlink"/>
            <w:noProof/>
          </w:rPr>
          <w:t>4.3.1</w:t>
        </w:r>
        <w:r w:rsidR="00DA4B34">
          <w:rPr>
            <w:rFonts w:asciiTheme="minorHAnsi" w:hAnsiTheme="minorHAnsi" w:eastAsiaTheme="minorEastAsia" w:cstheme="minorBidi"/>
            <w:noProof/>
            <w:sz w:val="22"/>
            <w:lang w:eastAsia="de-DE"/>
          </w:rPr>
          <w:tab/>
        </w:r>
        <w:r w:rsidRPr="009956EB" w:rsidR="00DA4B34">
          <w:rPr>
            <w:rStyle w:val="Hyperlink"/>
            <w:noProof/>
          </w:rPr>
          <w:t>Änderung der Führungsgröße</w:t>
        </w:r>
        <w:r w:rsidR="00DA4B34">
          <w:rPr>
            <w:noProof/>
            <w:webHidden/>
          </w:rPr>
          <w:tab/>
        </w:r>
        <w:r w:rsidR="00DA4B34">
          <w:rPr>
            <w:noProof/>
            <w:webHidden/>
          </w:rPr>
          <w:fldChar w:fldCharType="begin"/>
        </w:r>
        <w:r w:rsidR="00DA4B34">
          <w:rPr>
            <w:noProof/>
            <w:webHidden/>
          </w:rPr>
          <w:instrText xml:space="preserve"> PAGEREF _Toc126152020 \h </w:instrText>
        </w:r>
        <w:r w:rsidR="00DA4B34">
          <w:rPr>
            <w:noProof/>
            <w:webHidden/>
          </w:rPr>
        </w:r>
        <w:r w:rsidR="00DA4B34">
          <w:rPr>
            <w:noProof/>
            <w:webHidden/>
          </w:rPr>
          <w:fldChar w:fldCharType="separate"/>
        </w:r>
        <w:r w:rsidR="00DA4B34">
          <w:rPr>
            <w:noProof/>
            <w:webHidden/>
          </w:rPr>
          <w:t>76</w:t>
        </w:r>
        <w:r w:rsidR="00DA4B34">
          <w:rPr>
            <w:noProof/>
            <w:webHidden/>
          </w:rPr>
          <w:fldChar w:fldCharType="end"/>
        </w:r>
      </w:hyperlink>
    </w:p>
    <w:p w:rsidR="00DA4B34" w:rsidRDefault="009641A2" w14:paraId="4A2D229F" w14:textId="16BB8A45">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21">
        <w:r w:rsidRPr="009956EB" w:rsidR="00DA4B34">
          <w:rPr>
            <w:rStyle w:val="Hyperlink"/>
            <w:noProof/>
          </w:rPr>
          <w:t>4.3.2</w:t>
        </w:r>
        <w:r w:rsidR="00DA4B34">
          <w:rPr>
            <w:rFonts w:asciiTheme="minorHAnsi" w:hAnsiTheme="minorHAnsi" w:eastAsiaTheme="minorEastAsia" w:cstheme="minorBidi"/>
            <w:noProof/>
            <w:sz w:val="22"/>
            <w:lang w:eastAsia="de-DE"/>
          </w:rPr>
          <w:tab/>
        </w:r>
        <w:r w:rsidRPr="009956EB" w:rsidR="00DA4B34">
          <w:rPr>
            <w:rStyle w:val="Hyperlink"/>
            <w:noProof/>
          </w:rPr>
          <w:t>Dynamische Zustandsgrößen k</w:t>
        </w:r>
        <w:r w:rsidRPr="009956EB" w:rsidR="00DA4B34">
          <w:rPr>
            <w:rStyle w:val="Hyperlink"/>
            <w:noProof/>
            <w:vertAlign w:val="subscript"/>
          </w:rPr>
          <w:t>1</w:t>
        </w:r>
        <w:r w:rsidRPr="009956EB" w:rsidR="00DA4B34">
          <w:rPr>
            <w:rStyle w:val="Hyperlink"/>
            <w:noProof/>
          </w:rPr>
          <w:t xml:space="preserve"> und k</w:t>
        </w:r>
        <w:r w:rsidRPr="009956EB" w:rsidR="00DA4B34">
          <w:rPr>
            <w:rStyle w:val="Hyperlink"/>
            <w:noProof/>
            <w:vertAlign w:val="subscript"/>
          </w:rPr>
          <w:t>2</w:t>
        </w:r>
        <w:r w:rsidR="00DA4B34">
          <w:rPr>
            <w:noProof/>
            <w:webHidden/>
          </w:rPr>
          <w:tab/>
        </w:r>
        <w:r w:rsidR="00DA4B34">
          <w:rPr>
            <w:noProof/>
            <w:webHidden/>
          </w:rPr>
          <w:fldChar w:fldCharType="begin"/>
        </w:r>
        <w:r w:rsidR="00DA4B34">
          <w:rPr>
            <w:noProof/>
            <w:webHidden/>
          </w:rPr>
          <w:instrText xml:space="preserve"> PAGEREF _Toc126152021 \h </w:instrText>
        </w:r>
        <w:r w:rsidR="00DA4B34">
          <w:rPr>
            <w:noProof/>
            <w:webHidden/>
          </w:rPr>
        </w:r>
        <w:r w:rsidR="00DA4B34">
          <w:rPr>
            <w:noProof/>
            <w:webHidden/>
          </w:rPr>
          <w:fldChar w:fldCharType="separate"/>
        </w:r>
        <w:r w:rsidR="00DA4B34">
          <w:rPr>
            <w:noProof/>
            <w:webHidden/>
          </w:rPr>
          <w:t>77</w:t>
        </w:r>
        <w:r w:rsidR="00DA4B34">
          <w:rPr>
            <w:noProof/>
            <w:webHidden/>
          </w:rPr>
          <w:fldChar w:fldCharType="end"/>
        </w:r>
      </w:hyperlink>
    </w:p>
    <w:p w:rsidR="00DA4B34" w:rsidRDefault="009641A2" w14:paraId="409606DA" w14:textId="246AE7A8">
      <w:pPr>
        <w:pStyle w:val="Verzeichnis3"/>
        <w:tabs>
          <w:tab w:val="left" w:pos="1320"/>
          <w:tab w:val="right" w:leader="dot" w:pos="9062"/>
        </w:tabs>
        <w:rPr>
          <w:rFonts w:asciiTheme="minorHAnsi" w:hAnsiTheme="minorHAnsi" w:eastAsiaTheme="minorEastAsia" w:cstheme="minorBidi"/>
          <w:noProof/>
          <w:sz w:val="22"/>
          <w:lang w:eastAsia="de-DE"/>
        </w:rPr>
      </w:pPr>
      <w:hyperlink w:history="1" w:anchor="_Toc126152022">
        <w:r w:rsidRPr="009956EB" w:rsidR="00DA4B34">
          <w:rPr>
            <w:rStyle w:val="Hyperlink"/>
            <w:noProof/>
          </w:rPr>
          <w:t>4.3.3</w:t>
        </w:r>
        <w:r w:rsidR="00DA4B34">
          <w:rPr>
            <w:rFonts w:asciiTheme="minorHAnsi" w:hAnsiTheme="minorHAnsi" w:eastAsiaTheme="minorEastAsia" w:cstheme="minorBidi"/>
            <w:noProof/>
            <w:sz w:val="22"/>
            <w:lang w:eastAsia="de-DE"/>
          </w:rPr>
          <w:tab/>
        </w:r>
        <w:r w:rsidRPr="009956EB" w:rsidR="00DA4B34">
          <w:rPr>
            <w:rStyle w:val="Hyperlink"/>
            <w:noProof/>
          </w:rPr>
          <w:t>Änderung der Führungsgröße und dynamische Zustandsgrößen</w:t>
        </w:r>
        <w:r w:rsidR="00DA4B34">
          <w:rPr>
            <w:noProof/>
            <w:webHidden/>
          </w:rPr>
          <w:tab/>
        </w:r>
        <w:r w:rsidR="00DA4B34">
          <w:rPr>
            <w:noProof/>
            <w:webHidden/>
          </w:rPr>
          <w:fldChar w:fldCharType="begin"/>
        </w:r>
        <w:r w:rsidR="00DA4B34">
          <w:rPr>
            <w:noProof/>
            <w:webHidden/>
          </w:rPr>
          <w:instrText xml:space="preserve"> PAGEREF _Toc126152022 \h </w:instrText>
        </w:r>
        <w:r w:rsidR="00DA4B34">
          <w:rPr>
            <w:noProof/>
            <w:webHidden/>
          </w:rPr>
        </w:r>
        <w:r w:rsidR="00DA4B34">
          <w:rPr>
            <w:noProof/>
            <w:webHidden/>
          </w:rPr>
          <w:fldChar w:fldCharType="separate"/>
        </w:r>
        <w:r w:rsidR="00DA4B34">
          <w:rPr>
            <w:noProof/>
            <w:webHidden/>
          </w:rPr>
          <w:t>81</w:t>
        </w:r>
        <w:r w:rsidR="00DA4B34">
          <w:rPr>
            <w:noProof/>
            <w:webHidden/>
          </w:rPr>
          <w:fldChar w:fldCharType="end"/>
        </w:r>
      </w:hyperlink>
    </w:p>
    <w:p w:rsidR="00DA4B34" w:rsidRDefault="009641A2" w14:paraId="5691B1E9" w14:textId="7A2BEBE1">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23">
        <w:r w:rsidRPr="009956EB" w:rsidR="00DA4B34">
          <w:rPr>
            <w:rStyle w:val="Hyperlink"/>
            <w:noProof/>
          </w:rPr>
          <w:t>4.4</w:t>
        </w:r>
        <w:r w:rsidR="00DA4B34">
          <w:rPr>
            <w:rFonts w:asciiTheme="minorHAnsi" w:hAnsiTheme="minorHAnsi" w:eastAsiaTheme="minorEastAsia" w:cstheme="minorBidi"/>
            <w:noProof/>
            <w:sz w:val="22"/>
            <w:lang w:eastAsia="de-DE"/>
          </w:rPr>
          <w:tab/>
        </w:r>
        <w:r w:rsidRPr="009956EB" w:rsidR="00DA4B34">
          <w:rPr>
            <w:rStyle w:val="Hyperlink"/>
            <w:noProof/>
          </w:rPr>
          <w:t>Übertragung auf einen realen Prozess</w:t>
        </w:r>
        <w:r w:rsidR="00DA4B34">
          <w:rPr>
            <w:noProof/>
            <w:webHidden/>
          </w:rPr>
          <w:tab/>
        </w:r>
        <w:r w:rsidR="00DA4B34">
          <w:rPr>
            <w:noProof/>
            <w:webHidden/>
          </w:rPr>
          <w:fldChar w:fldCharType="begin"/>
        </w:r>
        <w:r w:rsidR="00DA4B34">
          <w:rPr>
            <w:noProof/>
            <w:webHidden/>
          </w:rPr>
          <w:instrText xml:space="preserve"> PAGEREF _Toc126152023 \h </w:instrText>
        </w:r>
        <w:r w:rsidR="00DA4B34">
          <w:rPr>
            <w:noProof/>
            <w:webHidden/>
          </w:rPr>
        </w:r>
        <w:r w:rsidR="00DA4B34">
          <w:rPr>
            <w:noProof/>
            <w:webHidden/>
          </w:rPr>
          <w:fldChar w:fldCharType="separate"/>
        </w:r>
        <w:r w:rsidR="00DA4B34">
          <w:rPr>
            <w:noProof/>
            <w:webHidden/>
          </w:rPr>
          <w:t>85</w:t>
        </w:r>
        <w:r w:rsidR="00DA4B34">
          <w:rPr>
            <w:noProof/>
            <w:webHidden/>
          </w:rPr>
          <w:fldChar w:fldCharType="end"/>
        </w:r>
      </w:hyperlink>
    </w:p>
    <w:p w:rsidR="00DA4B34" w:rsidRDefault="009641A2" w14:paraId="2E6313E2" w14:textId="173CD983">
      <w:pPr>
        <w:pStyle w:val="Verzeichnis1"/>
        <w:tabs>
          <w:tab w:val="left" w:pos="480"/>
          <w:tab w:val="right" w:leader="dot" w:pos="9062"/>
        </w:tabs>
        <w:rPr>
          <w:rFonts w:asciiTheme="minorHAnsi" w:hAnsiTheme="minorHAnsi" w:eastAsiaTheme="minorEastAsia" w:cstheme="minorBidi"/>
          <w:noProof/>
          <w:sz w:val="22"/>
          <w:lang w:eastAsia="de-DE"/>
        </w:rPr>
      </w:pPr>
      <w:hyperlink w:history="1" w:anchor="_Toc126152024">
        <w:r w:rsidRPr="009956EB" w:rsidR="00DA4B34">
          <w:rPr>
            <w:rStyle w:val="Hyperlink"/>
            <w:noProof/>
          </w:rPr>
          <w:t>5</w:t>
        </w:r>
        <w:r w:rsidR="00DA4B34">
          <w:rPr>
            <w:rFonts w:asciiTheme="minorHAnsi" w:hAnsiTheme="minorHAnsi" w:eastAsiaTheme="minorEastAsia" w:cstheme="minorBidi"/>
            <w:noProof/>
            <w:sz w:val="22"/>
            <w:lang w:eastAsia="de-DE"/>
          </w:rPr>
          <w:tab/>
        </w:r>
        <w:r w:rsidRPr="009956EB" w:rsidR="00DA4B34">
          <w:rPr>
            <w:rStyle w:val="Hyperlink"/>
            <w:noProof/>
          </w:rPr>
          <w:t>Zusammenfassung und Ausblick</w:t>
        </w:r>
        <w:r w:rsidR="00DA4B34">
          <w:rPr>
            <w:noProof/>
            <w:webHidden/>
          </w:rPr>
          <w:tab/>
        </w:r>
        <w:r w:rsidR="00DA4B34">
          <w:rPr>
            <w:noProof/>
            <w:webHidden/>
          </w:rPr>
          <w:fldChar w:fldCharType="begin"/>
        </w:r>
        <w:r w:rsidR="00DA4B34">
          <w:rPr>
            <w:noProof/>
            <w:webHidden/>
          </w:rPr>
          <w:instrText xml:space="preserve"> PAGEREF _Toc126152024 \h </w:instrText>
        </w:r>
        <w:r w:rsidR="00DA4B34">
          <w:rPr>
            <w:noProof/>
            <w:webHidden/>
          </w:rPr>
        </w:r>
        <w:r w:rsidR="00DA4B34">
          <w:rPr>
            <w:noProof/>
            <w:webHidden/>
          </w:rPr>
          <w:fldChar w:fldCharType="separate"/>
        </w:r>
        <w:r w:rsidR="00DA4B34">
          <w:rPr>
            <w:noProof/>
            <w:webHidden/>
          </w:rPr>
          <w:t>87</w:t>
        </w:r>
        <w:r w:rsidR="00DA4B34">
          <w:rPr>
            <w:noProof/>
            <w:webHidden/>
          </w:rPr>
          <w:fldChar w:fldCharType="end"/>
        </w:r>
      </w:hyperlink>
    </w:p>
    <w:p w:rsidR="00DA4B34" w:rsidRDefault="009641A2" w14:paraId="29FE8F95" w14:textId="55844A0C">
      <w:pPr>
        <w:pStyle w:val="Verzeichnis1"/>
        <w:tabs>
          <w:tab w:val="left" w:pos="480"/>
          <w:tab w:val="right" w:leader="dot" w:pos="9062"/>
        </w:tabs>
        <w:rPr>
          <w:rFonts w:asciiTheme="minorHAnsi" w:hAnsiTheme="minorHAnsi" w:eastAsiaTheme="minorEastAsia" w:cstheme="minorBidi"/>
          <w:noProof/>
          <w:sz w:val="22"/>
          <w:lang w:eastAsia="de-DE"/>
        </w:rPr>
      </w:pPr>
      <w:hyperlink w:history="1" w:anchor="_Toc126152025">
        <w:r w:rsidRPr="009956EB" w:rsidR="00DA4B34">
          <w:rPr>
            <w:rStyle w:val="Hyperlink"/>
            <w:noProof/>
            <w:lang w:val="en-GB"/>
          </w:rPr>
          <w:t>6</w:t>
        </w:r>
        <w:r w:rsidR="00DA4B34">
          <w:rPr>
            <w:rFonts w:asciiTheme="minorHAnsi" w:hAnsiTheme="minorHAnsi" w:eastAsiaTheme="minorEastAsia" w:cstheme="minorBidi"/>
            <w:noProof/>
            <w:sz w:val="22"/>
            <w:lang w:eastAsia="de-DE"/>
          </w:rPr>
          <w:tab/>
        </w:r>
        <w:r w:rsidRPr="009956EB" w:rsidR="00DA4B34">
          <w:rPr>
            <w:rStyle w:val="Hyperlink"/>
            <w:noProof/>
            <w:lang w:val="en-GB"/>
          </w:rPr>
          <w:t>Literaturverzeichnis</w:t>
        </w:r>
        <w:r w:rsidR="00DA4B34">
          <w:rPr>
            <w:noProof/>
            <w:webHidden/>
          </w:rPr>
          <w:tab/>
        </w:r>
        <w:r w:rsidR="00DA4B34">
          <w:rPr>
            <w:noProof/>
            <w:webHidden/>
          </w:rPr>
          <w:fldChar w:fldCharType="begin"/>
        </w:r>
        <w:r w:rsidR="00DA4B34">
          <w:rPr>
            <w:noProof/>
            <w:webHidden/>
          </w:rPr>
          <w:instrText xml:space="preserve"> PAGEREF _Toc126152025 \h </w:instrText>
        </w:r>
        <w:r w:rsidR="00DA4B34">
          <w:rPr>
            <w:noProof/>
            <w:webHidden/>
          </w:rPr>
        </w:r>
        <w:r w:rsidR="00DA4B34">
          <w:rPr>
            <w:noProof/>
            <w:webHidden/>
          </w:rPr>
          <w:fldChar w:fldCharType="separate"/>
        </w:r>
        <w:r w:rsidR="00DA4B34">
          <w:rPr>
            <w:noProof/>
            <w:webHidden/>
          </w:rPr>
          <w:t>89</w:t>
        </w:r>
        <w:r w:rsidR="00DA4B34">
          <w:rPr>
            <w:noProof/>
            <w:webHidden/>
          </w:rPr>
          <w:fldChar w:fldCharType="end"/>
        </w:r>
      </w:hyperlink>
    </w:p>
    <w:p w:rsidR="00DA4B34" w:rsidRDefault="009641A2" w14:paraId="25D70FBD" w14:textId="22375671">
      <w:pPr>
        <w:pStyle w:val="Verzeichnis1"/>
        <w:tabs>
          <w:tab w:val="left" w:pos="480"/>
          <w:tab w:val="right" w:leader="dot" w:pos="9062"/>
        </w:tabs>
        <w:rPr>
          <w:rFonts w:asciiTheme="minorHAnsi" w:hAnsiTheme="minorHAnsi" w:eastAsiaTheme="minorEastAsia" w:cstheme="minorBidi"/>
          <w:noProof/>
          <w:sz w:val="22"/>
          <w:lang w:eastAsia="de-DE"/>
        </w:rPr>
      </w:pPr>
      <w:hyperlink w:history="1" w:anchor="_Toc126152026">
        <w:r w:rsidRPr="009956EB" w:rsidR="00DA4B34">
          <w:rPr>
            <w:rStyle w:val="Hyperlink"/>
            <w:noProof/>
            <w:lang w:val="en-GB"/>
          </w:rPr>
          <w:t>7</w:t>
        </w:r>
        <w:r w:rsidR="00DA4B34">
          <w:rPr>
            <w:rFonts w:asciiTheme="minorHAnsi" w:hAnsiTheme="minorHAnsi" w:eastAsiaTheme="minorEastAsia" w:cstheme="minorBidi"/>
            <w:noProof/>
            <w:sz w:val="22"/>
            <w:lang w:eastAsia="de-DE"/>
          </w:rPr>
          <w:tab/>
        </w:r>
        <w:r w:rsidRPr="009956EB" w:rsidR="00DA4B34">
          <w:rPr>
            <w:rStyle w:val="Hyperlink"/>
            <w:noProof/>
            <w:lang w:val="en-GB"/>
          </w:rPr>
          <w:t>Abbildungsverzeichnis</w:t>
        </w:r>
        <w:r w:rsidR="00DA4B34">
          <w:rPr>
            <w:noProof/>
            <w:webHidden/>
          </w:rPr>
          <w:tab/>
        </w:r>
        <w:r w:rsidR="00DA4B34">
          <w:rPr>
            <w:noProof/>
            <w:webHidden/>
          </w:rPr>
          <w:fldChar w:fldCharType="begin"/>
        </w:r>
        <w:r w:rsidR="00DA4B34">
          <w:rPr>
            <w:noProof/>
            <w:webHidden/>
          </w:rPr>
          <w:instrText xml:space="preserve"> PAGEREF _Toc126152026 \h </w:instrText>
        </w:r>
        <w:r w:rsidR="00DA4B34">
          <w:rPr>
            <w:noProof/>
            <w:webHidden/>
          </w:rPr>
        </w:r>
        <w:r w:rsidR="00DA4B34">
          <w:rPr>
            <w:noProof/>
            <w:webHidden/>
          </w:rPr>
          <w:fldChar w:fldCharType="separate"/>
        </w:r>
        <w:r w:rsidR="00DA4B34">
          <w:rPr>
            <w:noProof/>
            <w:webHidden/>
          </w:rPr>
          <w:t>93</w:t>
        </w:r>
        <w:r w:rsidR="00DA4B34">
          <w:rPr>
            <w:noProof/>
            <w:webHidden/>
          </w:rPr>
          <w:fldChar w:fldCharType="end"/>
        </w:r>
      </w:hyperlink>
    </w:p>
    <w:p w:rsidR="00DA4B34" w:rsidRDefault="009641A2" w14:paraId="46837983" w14:textId="400088C3">
      <w:pPr>
        <w:pStyle w:val="Verzeichnis1"/>
        <w:tabs>
          <w:tab w:val="left" w:pos="480"/>
          <w:tab w:val="right" w:leader="dot" w:pos="9062"/>
        </w:tabs>
        <w:rPr>
          <w:rFonts w:asciiTheme="minorHAnsi" w:hAnsiTheme="minorHAnsi" w:eastAsiaTheme="minorEastAsia" w:cstheme="minorBidi"/>
          <w:noProof/>
          <w:sz w:val="22"/>
          <w:lang w:eastAsia="de-DE"/>
        </w:rPr>
      </w:pPr>
      <w:hyperlink w:history="1" w:anchor="_Toc126152027">
        <w:r w:rsidRPr="009956EB" w:rsidR="00DA4B34">
          <w:rPr>
            <w:rStyle w:val="Hyperlink"/>
            <w:noProof/>
            <w:lang w:val="en-GB"/>
          </w:rPr>
          <w:t>8</w:t>
        </w:r>
        <w:r w:rsidR="00DA4B34">
          <w:rPr>
            <w:rFonts w:asciiTheme="minorHAnsi" w:hAnsiTheme="minorHAnsi" w:eastAsiaTheme="minorEastAsia" w:cstheme="minorBidi"/>
            <w:noProof/>
            <w:sz w:val="22"/>
            <w:lang w:eastAsia="de-DE"/>
          </w:rPr>
          <w:tab/>
        </w:r>
        <w:r w:rsidRPr="009956EB" w:rsidR="00DA4B34">
          <w:rPr>
            <w:rStyle w:val="Hyperlink"/>
            <w:noProof/>
            <w:lang w:val="en-GB"/>
          </w:rPr>
          <w:t>Tabellenverzeichnis</w:t>
        </w:r>
        <w:r w:rsidR="00DA4B34">
          <w:rPr>
            <w:noProof/>
            <w:webHidden/>
          </w:rPr>
          <w:tab/>
        </w:r>
        <w:r w:rsidR="00DA4B34">
          <w:rPr>
            <w:noProof/>
            <w:webHidden/>
          </w:rPr>
          <w:fldChar w:fldCharType="begin"/>
        </w:r>
        <w:r w:rsidR="00DA4B34">
          <w:rPr>
            <w:noProof/>
            <w:webHidden/>
          </w:rPr>
          <w:instrText xml:space="preserve"> PAGEREF _Toc126152027 \h </w:instrText>
        </w:r>
        <w:r w:rsidR="00DA4B34">
          <w:rPr>
            <w:noProof/>
            <w:webHidden/>
          </w:rPr>
        </w:r>
        <w:r w:rsidR="00DA4B34">
          <w:rPr>
            <w:noProof/>
            <w:webHidden/>
          </w:rPr>
          <w:fldChar w:fldCharType="separate"/>
        </w:r>
        <w:r w:rsidR="00DA4B34">
          <w:rPr>
            <w:noProof/>
            <w:webHidden/>
          </w:rPr>
          <w:t>96</w:t>
        </w:r>
        <w:r w:rsidR="00DA4B34">
          <w:rPr>
            <w:noProof/>
            <w:webHidden/>
          </w:rPr>
          <w:fldChar w:fldCharType="end"/>
        </w:r>
      </w:hyperlink>
    </w:p>
    <w:p w:rsidR="00DA4B34" w:rsidRDefault="009641A2" w14:paraId="3CD964BE" w14:textId="55A62E9B">
      <w:pPr>
        <w:pStyle w:val="Verzeichnis1"/>
        <w:tabs>
          <w:tab w:val="left" w:pos="480"/>
          <w:tab w:val="right" w:leader="dot" w:pos="9062"/>
        </w:tabs>
        <w:rPr>
          <w:rFonts w:asciiTheme="minorHAnsi" w:hAnsiTheme="minorHAnsi" w:eastAsiaTheme="minorEastAsia" w:cstheme="minorBidi"/>
          <w:noProof/>
          <w:sz w:val="22"/>
          <w:lang w:eastAsia="de-DE"/>
        </w:rPr>
      </w:pPr>
      <w:hyperlink w:history="1" w:anchor="_Toc126152028">
        <w:r w:rsidRPr="009956EB" w:rsidR="00DA4B34">
          <w:rPr>
            <w:rStyle w:val="Hyperlink"/>
            <w:noProof/>
            <w:lang w:val="en-GB"/>
          </w:rPr>
          <w:t>9</w:t>
        </w:r>
        <w:r w:rsidR="00DA4B34">
          <w:rPr>
            <w:rFonts w:asciiTheme="minorHAnsi" w:hAnsiTheme="minorHAnsi" w:eastAsiaTheme="minorEastAsia" w:cstheme="minorBidi"/>
            <w:noProof/>
            <w:sz w:val="22"/>
            <w:lang w:eastAsia="de-DE"/>
          </w:rPr>
          <w:tab/>
        </w:r>
        <w:r w:rsidRPr="009956EB" w:rsidR="00DA4B34">
          <w:rPr>
            <w:rStyle w:val="Hyperlink"/>
            <w:noProof/>
            <w:lang w:val="en-GB"/>
          </w:rPr>
          <w:t>Anhang</w:t>
        </w:r>
        <w:r w:rsidR="00DA4B34">
          <w:rPr>
            <w:noProof/>
            <w:webHidden/>
          </w:rPr>
          <w:tab/>
        </w:r>
        <w:r w:rsidR="00DA4B34">
          <w:rPr>
            <w:noProof/>
            <w:webHidden/>
          </w:rPr>
          <w:fldChar w:fldCharType="begin"/>
        </w:r>
        <w:r w:rsidR="00DA4B34">
          <w:rPr>
            <w:noProof/>
            <w:webHidden/>
          </w:rPr>
          <w:instrText xml:space="preserve"> PAGEREF _Toc126152028 \h </w:instrText>
        </w:r>
        <w:r w:rsidR="00DA4B34">
          <w:rPr>
            <w:noProof/>
            <w:webHidden/>
          </w:rPr>
        </w:r>
        <w:r w:rsidR="00DA4B34">
          <w:rPr>
            <w:noProof/>
            <w:webHidden/>
          </w:rPr>
          <w:fldChar w:fldCharType="separate"/>
        </w:r>
        <w:r w:rsidR="00DA4B34">
          <w:rPr>
            <w:noProof/>
            <w:webHidden/>
          </w:rPr>
          <w:t>97</w:t>
        </w:r>
        <w:r w:rsidR="00DA4B34">
          <w:rPr>
            <w:noProof/>
            <w:webHidden/>
          </w:rPr>
          <w:fldChar w:fldCharType="end"/>
        </w:r>
      </w:hyperlink>
    </w:p>
    <w:p w:rsidR="00DA4B34" w:rsidRDefault="009641A2" w14:paraId="7AFA91CE" w14:textId="14425DB8">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29">
        <w:r w:rsidRPr="009956EB" w:rsidR="00DA4B34">
          <w:rPr>
            <w:rStyle w:val="Hyperlink"/>
            <w:noProof/>
          </w:rPr>
          <w:t>9.1</w:t>
        </w:r>
        <w:r w:rsidR="00DA4B34">
          <w:rPr>
            <w:rFonts w:asciiTheme="minorHAnsi" w:hAnsiTheme="minorHAnsi" w:eastAsiaTheme="minorEastAsia" w:cstheme="minorBidi"/>
            <w:noProof/>
            <w:sz w:val="22"/>
            <w:lang w:eastAsia="de-DE"/>
          </w:rPr>
          <w:tab/>
        </w:r>
        <w:r w:rsidRPr="009956EB" w:rsidR="00DA4B34">
          <w:rPr>
            <w:rStyle w:val="Hyperlink"/>
            <w:noProof/>
          </w:rPr>
          <w:t>Python Skript aus “main.py”</w:t>
        </w:r>
        <w:r w:rsidR="00DA4B34">
          <w:rPr>
            <w:noProof/>
            <w:webHidden/>
          </w:rPr>
          <w:tab/>
        </w:r>
        <w:r w:rsidR="00DA4B34">
          <w:rPr>
            <w:noProof/>
            <w:webHidden/>
          </w:rPr>
          <w:fldChar w:fldCharType="begin"/>
        </w:r>
        <w:r w:rsidR="00DA4B34">
          <w:rPr>
            <w:noProof/>
            <w:webHidden/>
          </w:rPr>
          <w:instrText xml:space="preserve"> PAGEREF _Toc126152029 \h </w:instrText>
        </w:r>
        <w:r w:rsidR="00DA4B34">
          <w:rPr>
            <w:noProof/>
            <w:webHidden/>
          </w:rPr>
        </w:r>
        <w:r w:rsidR="00DA4B34">
          <w:rPr>
            <w:noProof/>
            <w:webHidden/>
          </w:rPr>
          <w:fldChar w:fldCharType="separate"/>
        </w:r>
        <w:r w:rsidR="00DA4B34">
          <w:rPr>
            <w:noProof/>
            <w:webHidden/>
          </w:rPr>
          <w:t>97</w:t>
        </w:r>
        <w:r w:rsidR="00DA4B34">
          <w:rPr>
            <w:noProof/>
            <w:webHidden/>
          </w:rPr>
          <w:fldChar w:fldCharType="end"/>
        </w:r>
      </w:hyperlink>
    </w:p>
    <w:p w:rsidR="00DA4B34" w:rsidRDefault="009641A2" w14:paraId="79B8824B" w14:textId="4001AA82">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30">
        <w:r w:rsidRPr="009956EB" w:rsidR="00DA4B34">
          <w:rPr>
            <w:rStyle w:val="Hyperlink"/>
            <w:noProof/>
          </w:rPr>
          <w:t>9.2</w:t>
        </w:r>
        <w:r w:rsidR="00DA4B34">
          <w:rPr>
            <w:rFonts w:asciiTheme="minorHAnsi" w:hAnsiTheme="minorHAnsi" w:eastAsiaTheme="minorEastAsia" w:cstheme="minorBidi"/>
            <w:noProof/>
            <w:sz w:val="22"/>
            <w:lang w:eastAsia="de-DE"/>
          </w:rPr>
          <w:tab/>
        </w:r>
        <w:r w:rsidRPr="009956EB" w:rsidR="00DA4B34">
          <w:rPr>
            <w:rStyle w:val="Hyperlink"/>
            <w:noProof/>
          </w:rPr>
          <w:t>Python Skript der Regel-KI aus „control_ai.py“</w:t>
        </w:r>
        <w:r w:rsidR="00DA4B34">
          <w:rPr>
            <w:noProof/>
            <w:webHidden/>
          </w:rPr>
          <w:tab/>
        </w:r>
        <w:r w:rsidR="00DA4B34">
          <w:rPr>
            <w:noProof/>
            <w:webHidden/>
          </w:rPr>
          <w:fldChar w:fldCharType="begin"/>
        </w:r>
        <w:r w:rsidR="00DA4B34">
          <w:rPr>
            <w:noProof/>
            <w:webHidden/>
          </w:rPr>
          <w:instrText xml:space="preserve"> PAGEREF _Toc126152030 \h </w:instrText>
        </w:r>
        <w:r w:rsidR="00DA4B34">
          <w:rPr>
            <w:noProof/>
            <w:webHidden/>
          </w:rPr>
        </w:r>
        <w:r w:rsidR="00DA4B34">
          <w:rPr>
            <w:noProof/>
            <w:webHidden/>
          </w:rPr>
          <w:fldChar w:fldCharType="separate"/>
        </w:r>
        <w:r w:rsidR="00DA4B34">
          <w:rPr>
            <w:noProof/>
            <w:webHidden/>
          </w:rPr>
          <w:t>99</w:t>
        </w:r>
        <w:r w:rsidR="00DA4B34">
          <w:rPr>
            <w:noProof/>
            <w:webHidden/>
          </w:rPr>
          <w:fldChar w:fldCharType="end"/>
        </w:r>
      </w:hyperlink>
    </w:p>
    <w:p w:rsidR="00DA4B34" w:rsidRDefault="009641A2" w14:paraId="366B7E31" w14:textId="14F4B093">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31">
        <w:r w:rsidRPr="009956EB" w:rsidR="00DA4B34">
          <w:rPr>
            <w:rStyle w:val="Hyperlink"/>
            <w:noProof/>
          </w:rPr>
          <w:t>9.3</w:t>
        </w:r>
        <w:r w:rsidR="00DA4B34">
          <w:rPr>
            <w:rFonts w:asciiTheme="minorHAnsi" w:hAnsiTheme="minorHAnsi" w:eastAsiaTheme="minorEastAsia" w:cstheme="minorBidi"/>
            <w:noProof/>
            <w:sz w:val="22"/>
            <w:lang w:eastAsia="de-DE"/>
          </w:rPr>
          <w:tab/>
        </w:r>
        <w:r w:rsidRPr="009956EB" w:rsidR="00DA4B34">
          <w:rPr>
            <w:rStyle w:val="Hyperlink"/>
            <w:noProof/>
          </w:rPr>
          <w:t>Python Skript aus “utils.py”</w:t>
        </w:r>
        <w:r w:rsidR="00DA4B34">
          <w:rPr>
            <w:noProof/>
            <w:webHidden/>
          </w:rPr>
          <w:tab/>
        </w:r>
        <w:r w:rsidR="00DA4B34">
          <w:rPr>
            <w:noProof/>
            <w:webHidden/>
          </w:rPr>
          <w:fldChar w:fldCharType="begin"/>
        </w:r>
        <w:r w:rsidR="00DA4B34">
          <w:rPr>
            <w:noProof/>
            <w:webHidden/>
          </w:rPr>
          <w:instrText xml:space="preserve"> PAGEREF _Toc126152031 \h </w:instrText>
        </w:r>
        <w:r w:rsidR="00DA4B34">
          <w:rPr>
            <w:noProof/>
            <w:webHidden/>
          </w:rPr>
        </w:r>
        <w:r w:rsidR="00DA4B34">
          <w:rPr>
            <w:noProof/>
            <w:webHidden/>
          </w:rPr>
          <w:fldChar w:fldCharType="separate"/>
        </w:r>
        <w:r w:rsidR="00DA4B34">
          <w:rPr>
            <w:noProof/>
            <w:webHidden/>
          </w:rPr>
          <w:t>103</w:t>
        </w:r>
        <w:r w:rsidR="00DA4B34">
          <w:rPr>
            <w:noProof/>
            <w:webHidden/>
          </w:rPr>
          <w:fldChar w:fldCharType="end"/>
        </w:r>
      </w:hyperlink>
    </w:p>
    <w:p w:rsidR="00DA4B34" w:rsidRDefault="009641A2" w14:paraId="54D4FCE2" w14:textId="091D03EA">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32">
        <w:r w:rsidRPr="009956EB" w:rsidR="00DA4B34">
          <w:rPr>
            <w:rStyle w:val="Hyperlink"/>
            <w:noProof/>
          </w:rPr>
          <w:t>9.4</w:t>
        </w:r>
        <w:r w:rsidR="00DA4B34">
          <w:rPr>
            <w:rFonts w:asciiTheme="minorHAnsi" w:hAnsiTheme="minorHAnsi" w:eastAsiaTheme="minorEastAsia" w:cstheme="minorBidi"/>
            <w:noProof/>
            <w:sz w:val="22"/>
            <w:lang w:eastAsia="de-DE"/>
          </w:rPr>
          <w:tab/>
        </w:r>
        <w:r w:rsidRPr="009956EB" w:rsidR="00DA4B34">
          <w:rPr>
            <w:rStyle w:val="Hyperlink"/>
            <w:noProof/>
          </w:rPr>
          <w:t>Python Skript der Simulation aus “simulation.py“</w:t>
        </w:r>
        <w:r w:rsidR="00DA4B34">
          <w:rPr>
            <w:noProof/>
            <w:webHidden/>
          </w:rPr>
          <w:tab/>
        </w:r>
        <w:r w:rsidR="00DA4B34">
          <w:rPr>
            <w:noProof/>
            <w:webHidden/>
          </w:rPr>
          <w:fldChar w:fldCharType="begin"/>
        </w:r>
        <w:r w:rsidR="00DA4B34">
          <w:rPr>
            <w:noProof/>
            <w:webHidden/>
          </w:rPr>
          <w:instrText xml:space="preserve"> PAGEREF _Toc126152032 \h </w:instrText>
        </w:r>
        <w:r w:rsidR="00DA4B34">
          <w:rPr>
            <w:noProof/>
            <w:webHidden/>
          </w:rPr>
        </w:r>
        <w:r w:rsidR="00DA4B34">
          <w:rPr>
            <w:noProof/>
            <w:webHidden/>
          </w:rPr>
          <w:fldChar w:fldCharType="separate"/>
        </w:r>
        <w:r w:rsidR="00DA4B34">
          <w:rPr>
            <w:noProof/>
            <w:webHidden/>
          </w:rPr>
          <w:t>105</w:t>
        </w:r>
        <w:r w:rsidR="00DA4B34">
          <w:rPr>
            <w:noProof/>
            <w:webHidden/>
          </w:rPr>
          <w:fldChar w:fldCharType="end"/>
        </w:r>
      </w:hyperlink>
    </w:p>
    <w:p w:rsidR="00DA4B34" w:rsidRDefault="009641A2" w14:paraId="09F65733" w14:textId="612B85C1">
      <w:pPr>
        <w:pStyle w:val="Verzeichnis2"/>
        <w:tabs>
          <w:tab w:val="left" w:pos="880"/>
          <w:tab w:val="right" w:leader="dot" w:pos="9062"/>
        </w:tabs>
        <w:rPr>
          <w:rFonts w:asciiTheme="minorHAnsi" w:hAnsiTheme="minorHAnsi" w:eastAsiaTheme="minorEastAsia" w:cstheme="minorBidi"/>
          <w:noProof/>
          <w:sz w:val="22"/>
          <w:lang w:eastAsia="de-DE"/>
        </w:rPr>
      </w:pPr>
      <w:hyperlink w:history="1" w:anchor="_Toc126152033">
        <w:r w:rsidRPr="009956EB" w:rsidR="00DA4B34">
          <w:rPr>
            <w:rStyle w:val="Hyperlink"/>
            <w:noProof/>
          </w:rPr>
          <w:t>9.5</w:t>
        </w:r>
        <w:r w:rsidR="00DA4B34">
          <w:rPr>
            <w:rFonts w:asciiTheme="minorHAnsi" w:hAnsiTheme="minorHAnsi" w:eastAsiaTheme="minorEastAsia" w:cstheme="minorBidi"/>
            <w:noProof/>
            <w:sz w:val="22"/>
            <w:lang w:eastAsia="de-DE"/>
          </w:rPr>
          <w:tab/>
        </w:r>
        <w:r w:rsidRPr="009956EB" w:rsidR="00DA4B34">
          <w:rPr>
            <w:rStyle w:val="Hyperlink"/>
            <w:noProof/>
          </w:rPr>
          <w:t>Python Skript für die Visualisierung der Ergebnisse aus „export.py“</w:t>
        </w:r>
        <w:r w:rsidR="00DA4B34">
          <w:rPr>
            <w:noProof/>
            <w:webHidden/>
          </w:rPr>
          <w:tab/>
        </w:r>
        <w:r w:rsidR="00DA4B34">
          <w:rPr>
            <w:noProof/>
            <w:webHidden/>
          </w:rPr>
          <w:fldChar w:fldCharType="begin"/>
        </w:r>
        <w:r w:rsidR="00DA4B34">
          <w:rPr>
            <w:noProof/>
            <w:webHidden/>
          </w:rPr>
          <w:instrText xml:space="preserve"> PAGEREF _Toc126152033 \h </w:instrText>
        </w:r>
        <w:r w:rsidR="00DA4B34">
          <w:rPr>
            <w:noProof/>
            <w:webHidden/>
          </w:rPr>
        </w:r>
        <w:r w:rsidR="00DA4B34">
          <w:rPr>
            <w:noProof/>
            <w:webHidden/>
          </w:rPr>
          <w:fldChar w:fldCharType="separate"/>
        </w:r>
        <w:r w:rsidR="00DA4B34">
          <w:rPr>
            <w:noProof/>
            <w:webHidden/>
          </w:rPr>
          <w:t>108</w:t>
        </w:r>
        <w:r w:rsidR="00DA4B34">
          <w:rPr>
            <w:noProof/>
            <w:webHidden/>
          </w:rPr>
          <w:fldChar w:fldCharType="end"/>
        </w:r>
      </w:hyperlink>
    </w:p>
    <w:p w:rsidRPr="007B3977" w:rsidR="007B3977" w:rsidP="00860E02" w:rsidRDefault="00EC3933" w14:paraId="2FD49DE5" w14:textId="4A7C04FC">
      <w:pPr>
        <w:rPr>
          <w:rFonts w:cs="Arial"/>
        </w:rPr>
      </w:pPr>
      <w:r w:rsidRPr="007B3977">
        <w:rPr>
          <w:rFonts w:cs="Arial"/>
          <w:b/>
          <w:bCs/>
        </w:rPr>
        <w:fldChar w:fldCharType="end"/>
      </w:r>
      <w:r w:rsidRPr="007B3977" w:rsidR="007B3977">
        <w:rPr>
          <w:rFonts w:cs="Arial"/>
        </w:rPr>
        <w:br w:type="page"/>
      </w:r>
    </w:p>
    <w:p w:rsidRPr="007B3977" w:rsidR="00EC3933" w:rsidP="008A4E13" w:rsidRDefault="00EC3933" w14:paraId="23DB2F0C" w14:textId="1B3BA7E8">
      <w:pPr>
        <w:pStyle w:val="berschrift1"/>
        <w:numPr>
          <w:ilvl w:val="0"/>
          <w:numId w:val="0"/>
        </w:numPr>
      </w:pPr>
      <w:bookmarkStart w:name="_Toc126151982" w:id="4"/>
      <w:r w:rsidRPr="007B3977">
        <w:t>Abkürzungsverzeichnis</w:t>
      </w:r>
      <w:bookmarkEnd w:id="4"/>
    </w:p>
    <w:tbl>
      <w:tblPr>
        <w:tblW w:w="7670" w:type="dxa"/>
        <w:tblInd w:w="55" w:type="dxa"/>
        <w:tblCellMar>
          <w:left w:w="70" w:type="dxa"/>
          <w:right w:w="70" w:type="dxa"/>
        </w:tblCellMar>
        <w:tblLook w:val="04A0" w:firstRow="1" w:lastRow="0" w:firstColumn="1" w:lastColumn="0" w:noHBand="0" w:noVBand="1"/>
      </w:tblPr>
      <w:tblGrid>
        <w:gridCol w:w="2142"/>
        <w:gridCol w:w="5528"/>
      </w:tblGrid>
      <w:tr w:rsidRPr="0089323E" w:rsidR="0089323E" w:rsidTr="00B916C1" w14:paraId="4BF1B5B9" w14:textId="77777777">
        <w:trPr>
          <w:trHeight w:val="300"/>
        </w:trPr>
        <w:tc>
          <w:tcPr>
            <w:tcW w:w="2142" w:type="dxa"/>
            <w:tcBorders>
              <w:top w:val="nil"/>
              <w:left w:val="nil"/>
              <w:bottom w:val="single" w:color="auto" w:sz="4" w:space="0"/>
              <w:right w:val="nil"/>
            </w:tcBorders>
            <w:shd w:val="clear" w:color="auto" w:fill="auto"/>
            <w:noWrap/>
            <w:vAlign w:val="bottom"/>
            <w:hideMark/>
          </w:tcPr>
          <w:p w:rsidRPr="0089323E" w:rsidR="0089323E" w:rsidP="0089323E" w:rsidRDefault="0089323E" w14:paraId="1E79B654" w14:textId="77777777">
            <w:pPr>
              <w:spacing w:after="0"/>
              <w:jc w:val="left"/>
              <w:rPr>
                <w:rFonts w:eastAsia="Times New Roman" w:cs="Arial"/>
                <w:color w:val="000000"/>
                <w:szCs w:val="24"/>
                <w:lang w:eastAsia="de-DE"/>
              </w:rPr>
            </w:pPr>
            <w:r w:rsidRPr="0089323E">
              <w:rPr>
                <w:rFonts w:eastAsia="Times New Roman" w:cs="Arial"/>
                <w:color w:val="000000"/>
                <w:szCs w:val="24"/>
                <w:lang w:eastAsia="de-DE"/>
              </w:rPr>
              <w:t>Abkürzung</w:t>
            </w:r>
          </w:p>
        </w:tc>
        <w:tc>
          <w:tcPr>
            <w:tcW w:w="5528" w:type="dxa"/>
            <w:tcBorders>
              <w:top w:val="nil"/>
              <w:left w:val="nil"/>
              <w:bottom w:val="single" w:color="auto" w:sz="4" w:space="0"/>
              <w:right w:val="nil"/>
            </w:tcBorders>
            <w:shd w:val="clear" w:color="auto" w:fill="auto"/>
            <w:noWrap/>
            <w:vAlign w:val="bottom"/>
            <w:hideMark/>
          </w:tcPr>
          <w:p w:rsidRPr="0089323E" w:rsidR="0089323E" w:rsidP="0089323E" w:rsidRDefault="0089323E" w14:paraId="3E5487FC" w14:textId="77777777">
            <w:pPr>
              <w:spacing w:after="0"/>
              <w:jc w:val="left"/>
              <w:rPr>
                <w:rFonts w:eastAsia="Times New Roman" w:cs="Arial"/>
                <w:color w:val="000000"/>
                <w:szCs w:val="24"/>
                <w:lang w:eastAsia="de-DE"/>
              </w:rPr>
            </w:pPr>
            <w:r w:rsidRPr="0089323E">
              <w:rPr>
                <w:rFonts w:eastAsia="Times New Roman" w:cs="Arial"/>
                <w:color w:val="000000"/>
                <w:szCs w:val="24"/>
                <w:lang w:eastAsia="de-DE"/>
              </w:rPr>
              <w:t>Erläuterung</w:t>
            </w:r>
          </w:p>
        </w:tc>
      </w:tr>
      <w:tr w:rsidRPr="0089323E" w:rsidR="00CE6AC9" w:rsidTr="00B916C1" w14:paraId="24146CFF"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Pr="0089323E" w:rsidR="00CE6AC9" w:rsidP="0089323E" w:rsidRDefault="00CE6AC9" w14:paraId="7EE63428" w14:textId="66F21E68">
            <w:pPr>
              <w:spacing w:after="0"/>
              <w:jc w:val="left"/>
              <w:rPr>
                <w:rFonts w:eastAsia="Times New Roman" w:cs="Arial"/>
                <w:color w:val="000000"/>
                <w:szCs w:val="24"/>
                <w:lang w:eastAsia="de-DE"/>
              </w:rPr>
            </w:pPr>
            <w:r>
              <w:rPr>
                <w:rFonts w:eastAsia="Times New Roman" w:cs="Arial"/>
                <w:color w:val="000000"/>
                <w:szCs w:val="24"/>
                <w:lang w:eastAsia="de-DE"/>
              </w:rPr>
              <w:t>AI</w:t>
            </w:r>
          </w:p>
        </w:tc>
        <w:tc>
          <w:tcPr>
            <w:tcW w:w="5528" w:type="dxa"/>
            <w:tcBorders>
              <w:top w:val="single" w:color="auto" w:sz="4" w:space="0"/>
              <w:left w:val="nil"/>
              <w:bottom w:val="single" w:color="auto" w:sz="4" w:space="0"/>
              <w:right w:val="nil"/>
            </w:tcBorders>
            <w:shd w:val="clear" w:color="auto" w:fill="auto"/>
            <w:noWrap/>
            <w:vAlign w:val="bottom"/>
          </w:tcPr>
          <w:p w:rsidRPr="00CE6AC9" w:rsidR="00CE6AC9" w:rsidP="0089323E" w:rsidRDefault="00CE6AC9" w14:paraId="606BD698" w14:textId="140C49B4">
            <w:pPr>
              <w:spacing w:after="0"/>
              <w:jc w:val="left"/>
              <w:rPr>
                <w:rFonts w:eastAsia="Times New Roman" w:cs="Arial"/>
                <w:color w:val="000000"/>
                <w:szCs w:val="24"/>
                <w:lang w:val="en-GB" w:eastAsia="de-DE"/>
              </w:rPr>
            </w:pPr>
            <w:r w:rsidRPr="004570BF">
              <w:rPr>
                <w:rFonts w:eastAsia="Times New Roman" w:cs="Arial"/>
                <w:color w:val="000000"/>
                <w:szCs w:val="24"/>
                <w:lang w:val="en-GB" w:eastAsia="de-DE"/>
              </w:rPr>
              <w:t>Artificial Intelligence</w:t>
            </w:r>
          </w:p>
        </w:tc>
      </w:tr>
      <w:tr w:rsidRPr="0089323E" w:rsidR="00CE6AC9" w:rsidTr="00B916C1" w14:paraId="6797905A"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2F7CB26C" w14:textId="2D69F13E">
            <w:pPr>
              <w:spacing w:after="0"/>
              <w:jc w:val="left"/>
              <w:rPr>
                <w:rFonts w:eastAsia="Times New Roman" w:cs="Arial"/>
                <w:color w:val="000000"/>
                <w:szCs w:val="24"/>
                <w:lang w:eastAsia="de-DE"/>
              </w:rPr>
            </w:pPr>
            <w:r>
              <w:rPr>
                <w:rFonts w:eastAsia="Times New Roman" w:cs="Arial"/>
                <w:color w:val="000000"/>
                <w:szCs w:val="24"/>
                <w:lang w:eastAsia="de-DE"/>
              </w:rPr>
              <w:t>ML</w:t>
            </w:r>
          </w:p>
        </w:tc>
        <w:tc>
          <w:tcPr>
            <w:tcW w:w="5528" w:type="dxa"/>
            <w:tcBorders>
              <w:top w:val="single" w:color="auto" w:sz="4" w:space="0"/>
              <w:left w:val="nil"/>
              <w:bottom w:val="single" w:color="auto" w:sz="4" w:space="0"/>
              <w:right w:val="nil"/>
            </w:tcBorders>
            <w:shd w:val="clear" w:color="auto" w:fill="auto"/>
            <w:noWrap/>
            <w:vAlign w:val="bottom"/>
          </w:tcPr>
          <w:p w:rsidRPr="004570BF" w:rsidR="00CE6AC9" w:rsidP="0089323E" w:rsidRDefault="00CE6AC9" w14:paraId="5DD5A13D" w14:textId="6312B402">
            <w:pPr>
              <w:spacing w:after="0"/>
              <w:jc w:val="left"/>
              <w:rPr>
                <w:rFonts w:eastAsia="Times New Roman" w:cs="Arial"/>
                <w:color w:val="000000"/>
                <w:szCs w:val="24"/>
                <w:lang w:val="en-GB" w:eastAsia="de-DE"/>
              </w:rPr>
            </w:pPr>
            <w:r w:rsidRPr="004570BF">
              <w:rPr>
                <w:rFonts w:eastAsia="Times New Roman" w:cs="Arial"/>
                <w:color w:val="000000"/>
                <w:szCs w:val="24"/>
                <w:lang w:val="en-GB" w:eastAsia="de-DE"/>
              </w:rPr>
              <w:t>Machine Learning / Maschinelles Lernen</w:t>
            </w:r>
          </w:p>
        </w:tc>
      </w:tr>
      <w:tr w:rsidRPr="0089323E" w:rsidR="00CE6AC9" w:rsidTr="00B916C1" w14:paraId="14EC3063"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259A9A62" w14:textId="307D5AD8">
            <w:pPr>
              <w:spacing w:after="0"/>
              <w:jc w:val="left"/>
              <w:rPr>
                <w:rFonts w:eastAsia="Times New Roman" w:cs="Arial"/>
                <w:color w:val="000000"/>
                <w:szCs w:val="24"/>
                <w:lang w:eastAsia="de-DE"/>
              </w:rPr>
            </w:pPr>
            <w:r>
              <w:rPr>
                <w:rFonts w:eastAsia="Times New Roman" w:cs="Arial"/>
                <w:color w:val="000000"/>
                <w:szCs w:val="24"/>
                <w:lang w:eastAsia="de-DE"/>
              </w:rPr>
              <w:t>DL</w:t>
            </w:r>
          </w:p>
        </w:tc>
        <w:tc>
          <w:tcPr>
            <w:tcW w:w="5528" w:type="dxa"/>
            <w:tcBorders>
              <w:top w:val="single" w:color="auto" w:sz="4" w:space="0"/>
              <w:left w:val="nil"/>
              <w:bottom w:val="single" w:color="auto" w:sz="4" w:space="0"/>
              <w:right w:val="nil"/>
            </w:tcBorders>
            <w:shd w:val="clear" w:color="auto" w:fill="auto"/>
            <w:noWrap/>
            <w:vAlign w:val="bottom"/>
          </w:tcPr>
          <w:p w:rsidRPr="004570BF" w:rsidR="00CE6AC9" w:rsidP="0089323E" w:rsidRDefault="00CE6AC9" w14:paraId="372155FA" w14:textId="491731A0">
            <w:pPr>
              <w:spacing w:after="0"/>
              <w:jc w:val="left"/>
              <w:rPr>
                <w:rFonts w:eastAsia="Times New Roman" w:cs="Arial"/>
                <w:color w:val="000000"/>
                <w:szCs w:val="24"/>
                <w:lang w:val="en-GB" w:eastAsia="de-DE"/>
              </w:rPr>
            </w:pPr>
            <w:r>
              <w:rPr>
                <w:rFonts w:eastAsia="Times New Roman" w:cs="Arial"/>
                <w:color w:val="000000"/>
                <w:szCs w:val="24"/>
                <w:lang w:val="en-GB" w:eastAsia="de-DE"/>
              </w:rPr>
              <w:t>Deep Learning</w:t>
            </w:r>
          </w:p>
        </w:tc>
      </w:tr>
      <w:tr w:rsidRPr="0089323E" w:rsidR="00CE6AC9" w:rsidTr="00B916C1" w14:paraId="30CF8F97"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49BB258E" w14:textId="21B2ABB8">
            <w:pPr>
              <w:spacing w:after="0"/>
              <w:jc w:val="left"/>
              <w:rPr>
                <w:rFonts w:eastAsia="Times New Roman" w:cs="Arial"/>
                <w:color w:val="000000"/>
                <w:szCs w:val="24"/>
                <w:lang w:eastAsia="de-DE"/>
              </w:rPr>
            </w:pPr>
            <w:r>
              <w:rPr>
                <w:rFonts w:eastAsia="Times New Roman" w:cs="Arial"/>
                <w:color w:val="000000"/>
                <w:szCs w:val="24"/>
                <w:lang w:eastAsia="de-DE"/>
              </w:rPr>
              <w:t>ANN</w:t>
            </w:r>
          </w:p>
        </w:tc>
        <w:tc>
          <w:tcPr>
            <w:tcW w:w="5528" w:type="dxa"/>
            <w:tcBorders>
              <w:top w:val="single" w:color="auto" w:sz="4" w:space="0"/>
              <w:left w:val="nil"/>
              <w:bottom w:val="single" w:color="auto" w:sz="4" w:space="0"/>
              <w:right w:val="nil"/>
            </w:tcBorders>
            <w:shd w:val="clear" w:color="auto" w:fill="auto"/>
            <w:noWrap/>
            <w:vAlign w:val="bottom"/>
          </w:tcPr>
          <w:p w:rsidR="00CE6AC9" w:rsidP="0089323E" w:rsidRDefault="00CE6AC9" w14:paraId="2B9C9367" w14:textId="216EE8D2">
            <w:pPr>
              <w:spacing w:after="0"/>
              <w:jc w:val="left"/>
              <w:rPr>
                <w:rFonts w:eastAsia="Times New Roman" w:cs="Arial"/>
                <w:color w:val="000000"/>
                <w:szCs w:val="24"/>
                <w:lang w:val="en-GB" w:eastAsia="de-DE"/>
              </w:rPr>
            </w:pPr>
            <w:r w:rsidRPr="004570BF">
              <w:rPr>
                <w:rFonts w:eastAsia="Times New Roman" w:cs="Arial"/>
                <w:color w:val="000000"/>
                <w:szCs w:val="24"/>
                <w:lang w:val="en-GB" w:eastAsia="de-DE"/>
              </w:rPr>
              <w:t>Artificial Neural Network</w:t>
            </w:r>
          </w:p>
        </w:tc>
      </w:tr>
      <w:tr w:rsidRPr="0089323E" w:rsidR="00CE6AC9" w:rsidTr="00B916C1" w14:paraId="30404DE3"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382B5089" w14:textId="3D9616FA">
            <w:pPr>
              <w:spacing w:after="0"/>
              <w:jc w:val="left"/>
              <w:rPr>
                <w:rFonts w:eastAsia="Times New Roman" w:cs="Arial"/>
                <w:color w:val="000000"/>
                <w:szCs w:val="24"/>
                <w:lang w:eastAsia="de-DE"/>
              </w:rPr>
            </w:pPr>
            <w:r>
              <w:rPr>
                <w:rFonts w:eastAsia="Times New Roman" w:cs="Arial"/>
                <w:color w:val="000000"/>
                <w:szCs w:val="24"/>
                <w:lang w:eastAsia="de-DE"/>
              </w:rPr>
              <w:t>CNN</w:t>
            </w:r>
          </w:p>
        </w:tc>
        <w:tc>
          <w:tcPr>
            <w:tcW w:w="5528" w:type="dxa"/>
            <w:tcBorders>
              <w:top w:val="single" w:color="auto" w:sz="4" w:space="0"/>
              <w:left w:val="nil"/>
              <w:bottom w:val="single" w:color="auto" w:sz="4" w:space="0"/>
              <w:right w:val="nil"/>
            </w:tcBorders>
            <w:shd w:val="clear" w:color="auto" w:fill="auto"/>
            <w:noWrap/>
            <w:vAlign w:val="bottom"/>
          </w:tcPr>
          <w:p w:rsidRPr="004570BF" w:rsidR="00CE6AC9" w:rsidP="0089323E" w:rsidRDefault="00CE6AC9" w14:paraId="70BD7BB9" w14:textId="461EF94A">
            <w:pPr>
              <w:spacing w:after="0"/>
              <w:jc w:val="left"/>
              <w:rPr>
                <w:rFonts w:eastAsia="Times New Roman" w:cs="Arial"/>
                <w:color w:val="000000"/>
                <w:szCs w:val="24"/>
                <w:lang w:val="en-GB" w:eastAsia="de-DE"/>
              </w:rPr>
            </w:pPr>
            <w:r w:rsidRPr="004570BF">
              <w:rPr>
                <w:rFonts w:eastAsia="Times New Roman" w:cs="Arial"/>
                <w:color w:val="000000"/>
                <w:szCs w:val="24"/>
                <w:lang w:val="en-GB" w:eastAsia="de-DE"/>
              </w:rPr>
              <w:t>Convolutional Neural Network</w:t>
            </w:r>
          </w:p>
        </w:tc>
      </w:tr>
      <w:tr w:rsidRPr="0089323E" w:rsidR="00CE6AC9" w:rsidTr="00B916C1" w14:paraId="50525FFF"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75F8E5A6" w14:textId="0FA083AD">
            <w:pPr>
              <w:spacing w:after="0"/>
              <w:jc w:val="left"/>
              <w:rPr>
                <w:rFonts w:eastAsia="Times New Roman" w:cs="Arial"/>
                <w:color w:val="000000"/>
                <w:szCs w:val="24"/>
                <w:lang w:eastAsia="de-DE"/>
              </w:rPr>
            </w:pPr>
            <w:r>
              <w:rPr>
                <w:rFonts w:eastAsia="Times New Roman" w:cs="Arial"/>
                <w:color w:val="000000"/>
                <w:szCs w:val="24"/>
                <w:lang w:eastAsia="de-DE"/>
              </w:rPr>
              <w:t>FNN</w:t>
            </w:r>
          </w:p>
        </w:tc>
        <w:tc>
          <w:tcPr>
            <w:tcW w:w="5528" w:type="dxa"/>
            <w:tcBorders>
              <w:top w:val="single" w:color="auto" w:sz="4" w:space="0"/>
              <w:left w:val="nil"/>
              <w:bottom w:val="single" w:color="auto" w:sz="4" w:space="0"/>
              <w:right w:val="nil"/>
            </w:tcBorders>
            <w:shd w:val="clear" w:color="auto" w:fill="auto"/>
            <w:noWrap/>
            <w:vAlign w:val="bottom"/>
          </w:tcPr>
          <w:p w:rsidRPr="004570BF" w:rsidR="00CE6AC9" w:rsidP="0089323E" w:rsidRDefault="00CE6AC9" w14:paraId="688EFB7A" w14:textId="5D848D54">
            <w:pPr>
              <w:spacing w:after="0"/>
              <w:jc w:val="left"/>
              <w:rPr>
                <w:rFonts w:eastAsia="Times New Roman" w:cs="Arial"/>
                <w:color w:val="000000"/>
                <w:szCs w:val="24"/>
                <w:lang w:val="en-GB" w:eastAsia="de-DE"/>
              </w:rPr>
            </w:pPr>
            <w:r w:rsidRPr="004570BF">
              <w:rPr>
                <w:rFonts w:eastAsia="Times New Roman" w:cs="Arial"/>
                <w:color w:val="000000"/>
                <w:szCs w:val="24"/>
                <w:lang w:val="en-GB" w:eastAsia="de-DE"/>
              </w:rPr>
              <w:t>Feedforward Neural Network</w:t>
            </w:r>
          </w:p>
        </w:tc>
      </w:tr>
      <w:tr w:rsidRPr="0089323E" w:rsidR="00CE6AC9" w:rsidTr="00B916C1" w14:paraId="6A20F828"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1B70A5BE" w14:textId="63E71FEA">
            <w:pPr>
              <w:spacing w:after="0"/>
              <w:jc w:val="left"/>
              <w:rPr>
                <w:rFonts w:eastAsia="Times New Roman" w:cs="Arial"/>
                <w:color w:val="000000"/>
                <w:szCs w:val="24"/>
                <w:lang w:eastAsia="de-DE"/>
              </w:rPr>
            </w:pPr>
            <w:r>
              <w:rPr>
                <w:rFonts w:eastAsia="Times New Roman" w:cs="Arial"/>
                <w:color w:val="000000"/>
                <w:szCs w:val="24"/>
                <w:lang w:eastAsia="de-DE"/>
              </w:rPr>
              <w:t>HMM</w:t>
            </w:r>
          </w:p>
        </w:tc>
        <w:tc>
          <w:tcPr>
            <w:tcW w:w="5528" w:type="dxa"/>
            <w:tcBorders>
              <w:top w:val="single" w:color="auto" w:sz="4" w:space="0"/>
              <w:left w:val="nil"/>
              <w:bottom w:val="single" w:color="auto" w:sz="4" w:space="0"/>
              <w:right w:val="nil"/>
            </w:tcBorders>
            <w:shd w:val="clear" w:color="auto" w:fill="auto"/>
            <w:noWrap/>
            <w:vAlign w:val="bottom"/>
          </w:tcPr>
          <w:p w:rsidRPr="004570BF" w:rsidR="00CE6AC9" w:rsidP="0089323E" w:rsidRDefault="00CE6AC9" w14:paraId="4B9339E6" w14:textId="5D26CF83">
            <w:pPr>
              <w:spacing w:after="0"/>
              <w:jc w:val="left"/>
              <w:rPr>
                <w:rFonts w:eastAsia="Times New Roman" w:cs="Arial"/>
                <w:color w:val="000000"/>
                <w:szCs w:val="24"/>
                <w:lang w:val="en-GB" w:eastAsia="de-DE"/>
              </w:rPr>
            </w:pPr>
            <w:r w:rsidRPr="004570BF">
              <w:rPr>
                <w:rFonts w:eastAsia="Times New Roman" w:cs="Arial"/>
                <w:color w:val="000000"/>
                <w:szCs w:val="24"/>
                <w:lang w:val="en-GB" w:eastAsia="de-DE"/>
              </w:rPr>
              <w:t>Hidden Markov Model</w:t>
            </w:r>
          </w:p>
        </w:tc>
      </w:tr>
      <w:tr w:rsidRPr="0089323E" w:rsidR="00CE6AC9" w:rsidTr="00B916C1" w14:paraId="1AE846FE"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39D6191D" w14:textId="1207E4D7">
            <w:pPr>
              <w:spacing w:after="0"/>
              <w:jc w:val="left"/>
              <w:rPr>
                <w:rFonts w:eastAsia="Times New Roman" w:cs="Arial"/>
                <w:color w:val="000000"/>
                <w:szCs w:val="24"/>
                <w:lang w:eastAsia="de-DE"/>
              </w:rPr>
            </w:pPr>
            <w:r>
              <w:rPr>
                <w:rFonts w:eastAsia="Times New Roman" w:cs="Arial"/>
                <w:color w:val="000000"/>
                <w:szCs w:val="24"/>
                <w:lang w:eastAsia="de-DE"/>
              </w:rPr>
              <w:t>HHMM</w:t>
            </w:r>
          </w:p>
        </w:tc>
        <w:tc>
          <w:tcPr>
            <w:tcW w:w="5528" w:type="dxa"/>
            <w:tcBorders>
              <w:top w:val="single" w:color="auto" w:sz="4" w:space="0"/>
              <w:left w:val="nil"/>
              <w:bottom w:val="single" w:color="auto" w:sz="4" w:space="0"/>
              <w:right w:val="nil"/>
            </w:tcBorders>
            <w:shd w:val="clear" w:color="auto" w:fill="auto"/>
            <w:noWrap/>
            <w:vAlign w:val="bottom"/>
          </w:tcPr>
          <w:p w:rsidRPr="004570BF" w:rsidR="00CE6AC9" w:rsidP="0089323E" w:rsidRDefault="00CE6AC9" w14:paraId="658E3085" w14:textId="748ACB77">
            <w:pPr>
              <w:spacing w:after="0"/>
              <w:jc w:val="left"/>
              <w:rPr>
                <w:rFonts w:eastAsia="Times New Roman" w:cs="Arial"/>
                <w:color w:val="000000"/>
                <w:szCs w:val="24"/>
                <w:lang w:val="en-GB" w:eastAsia="de-DE"/>
              </w:rPr>
            </w:pPr>
            <w:r w:rsidRPr="004570BF">
              <w:rPr>
                <w:rFonts w:eastAsia="Times New Roman" w:cs="Arial"/>
                <w:color w:val="000000"/>
                <w:szCs w:val="24"/>
                <w:lang w:val="en-GB" w:eastAsia="de-DE"/>
              </w:rPr>
              <w:t>Hierarchical Hidden Markov Model</w:t>
            </w:r>
          </w:p>
        </w:tc>
      </w:tr>
      <w:tr w:rsidRPr="0089323E" w:rsidR="00CE6AC9" w:rsidTr="00B916C1" w14:paraId="21027EE8"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35B56247" w14:textId="45D1799B">
            <w:pPr>
              <w:spacing w:after="0"/>
              <w:jc w:val="left"/>
              <w:rPr>
                <w:rFonts w:eastAsia="Times New Roman" w:cs="Arial"/>
                <w:color w:val="000000"/>
                <w:szCs w:val="24"/>
                <w:lang w:eastAsia="de-DE"/>
              </w:rPr>
            </w:pPr>
            <w:r>
              <w:rPr>
                <w:rFonts w:eastAsia="Times New Roman" w:cs="Arial"/>
                <w:color w:val="000000"/>
                <w:szCs w:val="24"/>
                <w:lang w:eastAsia="de-DE"/>
              </w:rPr>
              <w:t>LSTM</w:t>
            </w:r>
          </w:p>
        </w:tc>
        <w:tc>
          <w:tcPr>
            <w:tcW w:w="5528" w:type="dxa"/>
            <w:tcBorders>
              <w:top w:val="single" w:color="auto" w:sz="4" w:space="0"/>
              <w:left w:val="nil"/>
              <w:bottom w:val="single" w:color="auto" w:sz="4" w:space="0"/>
              <w:right w:val="nil"/>
            </w:tcBorders>
            <w:shd w:val="clear" w:color="auto" w:fill="auto"/>
            <w:noWrap/>
            <w:vAlign w:val="bottom"/>
          </w:tcPr>
          <w:p w:rsidRPr="004570BF" w:rsidR="00CE6AC9" w:rsidP="0089323E" w:rsidRDefault="00CE6AC9" w14:paraId="0A88110B" w14:textId="236A9326">
            <w:pPr>
              <w:spacing w:after="0"/>
              <w:jc w:val="left"/>
              <w:rPr>
                <w:rFonts w:eastAsia="Times New Roman" w:cs="Arial"/>
                <w:color w:val="000000"/>
                <w:szCs w:val="24"/>
                <w:lang w:val="en-GB" w:eastAsia="de-DE"/>
              </w:rPr>
            </w:pPr>
            <w:r w:rsidRPr="004570BF">
              <w:rPr>
                <w:rFonts w:eastAsia="Times New Roman" w:cs="Arial"/>
                <w:color w:val="000000"/>
                <w:szCs w:val="24"/>
                <w:lang w:val="en-GB" w:eastAsia="de-DE"/>
              </w:rPr>
              <w:t>Long Short-Term Memory</w:t>
            </w:r>
          </w:p>
        </w:tc>
      </w:tr>
      <w:tr w:rsidRPr="0089323E" w:rsidR="00CE6AC9" w:rsidTr="00B916C1" w14:paraId="621F61BB"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025678AC" w14:textId="63551065">
            <w:pPr>
              <w:spacing w:after="0"/>
              <w:jc w:val="left"/>
              <w:rPr>
                <w:rFonts w:eastAsia="Times New Roman" w:cs="Arial"/>
                <w:color w:val="000000"/>
                <w:szCs w:val="24"/>
                <w:lang w:eastAsia="de-DE"/>
              </w:rPr>
            </w:pPr>
            <w:r>
              <w:rPr>
                <w:rFonts w:eastAsia="Times New Roman" w:cs="Arial"/>
                <w:color w:val="000000"/>
                <w:szCs w:val="24"/>
                <w:lang w:eastAsia="de-DE"/>
              </w:rPr>
              <w:t>KI</w:t>
            </w:r>
          </w:p>
        </w:tc>
        <w:tc>
          <w:tcPr>
            <w:tcW w:w="5528" w:type="dxa"/>
            <w:tcBorders>
              <w:top w:val="single" w:color="auto" w:sz="4" w:space="0"/>
              <w:left w:val="nil"/>
              <w:bottom w:val="single" w:color="auto" w:sz="4" w:space="0"/>
              <w:right w:val="nil"/>
            </w:tcBorders>
            <w:shd w:val="clear" w:color="auto" w:fill="auto"/>
            <w:noWrap/>
            <w:vAlign w:val="bottom"/>
          </w:tcPr>
          <w:p w:rsidRPr="00CE6AC9" w:rsidR="00CE6AC9" w:rsidP="0089323E" w:rsidRDefault="00CE6AC9" w14:paraId="4A600EAA" w14:textId="1A025E13">
            <w:pPr>
              <w:spacing w:after="0"/>
              <w:jc w:val="left"/>
              <w:rPr>
                <w:rFonts w:eastAsia="Times New Roman" w:cs="Arial"/>
                <w:color w:val="000000"/>
                <w:szCs w:val="24"/>
                <w:lang w:eastAsia="de-DE"/>
              </w:rPr>
            </w:pPr>
            <w:r>
              <w:rPr>
                <w:rFonts w:eastAsia="Times New Roman" w:cs="Arial"/>
                <w:color w:val="000000"/>
                <w:szCs w:val="24"/>
                <w:lang w:eastAsia="de-DE"/>
              </w:rPr>
              <w:t>Künstliche Intelligenz</w:t>
            </w:r>
          </w:p>
        </w:tc>
      </w:tr>
      <w:tr w:rsidRPr="0089323E" w:rsidR="00CE6AC9" w:rsidTr="00B916C1" w14:paraId="6576299D"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CE6AC9" w:rsidP="0089323E" w:rsidRDefault="00CE6AC9" w14:paraId="253D70DB" w14:textId="4AA209FC">
            <w:pPr>
              <w:spacing w:after="0"/>
              <w:jc w:val="left"/>
              <w:rPr>
                <w:rFonts w:eastAsia="Times New Roman" w:cs="Arial"/>
                <w:color w:val="000000"/>
                <w:szCs w:val="24"/>
                <w:lang w:eastAsia="de-DE"/>
              </w:rPr>
            </w:pPr>
            <w:r>
              <w:rPr>
                <w:rFonts w:eastAsia="Times New Roman" w:cs="Arial"/>
                <w:color w:val="000000"/>
                <w:szCs w:val="24"/>
                <w:lang w:eastAsia="de-DE"/>
              </w:rPr>
              <w:t>KNN</w:t>
            </w:r>
          </w:p>
        </w:tc>
        <w:tc>
          <w:tcPr>
            <w:tcW w:w="5528" w:type="dxa"/>
            <w:tcBorders>
              <w:top w:val="single" w:color="auto" w:sz="4" w:space="0"/>
              <w:left w:val="nil"/>
              <w:bottom w:val="single" w:color="auto" w:sz="4" w:space="0"/>
              <w:right w:val="nil"/>
            </w:tcBorders>
            <w:shd w:val="clear" w:color="auto" w:fill="auto"/>
            <w:noWrap/>
            <w:vAlign w:val="bottom"/>
          </w:tcPr>
          <w:p w:rsidR="00CE6AC9" w:rsidP="0089323E" w:rsidRDefault="00CE6AC9" w14:paraId="411F3662" w14:textId="7FB95DFE">
            <w:pPr>
              <w:spacing w:after="0"/>
              <w:jc w:val="left"/>
              <w:rPr>
                <w:rFonts w:eastAsia="Times New Roman" w:cs="Arial"/>
                <w:color w:val="000000"/>
                <w:szCs w:val="24"/>
                <w:lang w:eastAsia="de-DE"/>
              </w:rPr>
            </w:pPr>
            <w:r>
              <w:rPr>
                <w:rFonts w:eastAsia="Times New Roman" w:cs="Arial"/>
                <w:color w:val="000000"/>
                <w:szCs w:val="24"/>
                <w:lang w:eastAsia="de-DE"/>
              </w:rPr>
              <w:t>Künstliches Neuronales Netz</w:t>
            </w:r>
          </w:p>
        </w:tc>
      </w:tr>
      <w:tr w:rsidRPr="0089323E" w:rsidR="00BE43A9" w:rsidTr="00B916C1" w14:paraId="665F3058"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BE43A9" w:rsidP="0089323E" w:rsidRDefault="00BE43A9" w14:paraId="434BF8CD" w14:textId="4FF1525B">
            <w:pPr>
              <w:spacing w:after="0"/>
              <w:jc w:val="left"/>
              <w:rPr>
                <w:rFonts w:eastAsia="Times New Roman" w:cs="Arial"/>
                <w:color w:val="000000"/>
                <w:szCs w:val="24"/>
                <w:lang w:eastAsia="de-DE"/>
              </w:rPr>
            </w:pPr>
            <w:r>
              <w:rPr>
                <w:rFonts w:eastAsia="Times New Roman" w:cs="Arial"/>
                <w:color w:val="000000"/>
                <w:szCs w:val="24"/>
                <w:lang w:eastAsia="de-DE"/>
              </w:rPr>
              <w:t>SVM</w:t>
            </w:r>
          </w:p>
        </w:tc>
        <w:tc>
          <w:tcPr>
            <w:tcW w:w="5528" w:type="dxa"/>
            <w:tcBorders>
              <w:top w:val="single" w:color="auto" w:sz="4" w:space="0"/>
              <w:left w:val="nil"/>
              <w:bottom w:val="single" w:color="auto" w:sz="4" w:space="0"/>
              <w:right w:val="nil"/>
            </w:tcBorders>
            <w:shd w:val="clear" w:color="auto" w:fill="auto"/>
            <w:noWrap/>
            <w:vAlign w:val="bottom"/>
          </w:tcPr>
          <w:p w:rsidRPr="00BE43A9" w:rsidR="00BE43A9" w:rsidP="0089323E" w:rsidRDefault="00BE43A9" w14:paraId="5494AA89" w14:textId="55173AEA">
            <w:pPr>
              <w:spacing w:after="0"/>
              <w:jc w:val="left"/>
              <w:rPr>
                <w:rFonts w:eastAsia="Times New Roman" w:cs="Arial"/>
                <w:color w:val="000000"/>
                <w:szCs w:val="24"/>
                <w:lang w:val="en-GB" w:eastAsia="de-DE"/>
              </w:rPr>
            </w:pPr>
            <w:r w:rsidRPr="00E002AB">
              <w:rPr>
                <w:rFonts w:eastAsia="Times New Roman" w:cs="Arial"/>
                <w:color w:val="000000"/>
                <w:szCs w:val="24"/>
                <w:lang w:val="en-GB" w:eastAsia="de-DE"/>
              </w:rPr>
              <w:t>Support Vector Machines</w:t>
            </w:r>
          </w:p>
        </w:tc>
      </w:tr>
      <w:tr w:rsidRPr="0089323E" w:rsidR="00BE43A9" w:rsidTr="00B916C1" w14:paraId="22940292"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BE43A9" w:rsidP="0089323E" w:rsidRDefault="00BE43A9" w14:paraId="4420CCC3" w14:textId="14DEABBF">
            <w:pPr>
              <w:spacing w:after="0"/>
              <w:jc w:val="left"/>
              <w:rPr>
                <w:rFonts w:eastAsia="Times New Roman" w:cs="Arial"/>
                <w:color w:val="000000"/>
                <w:szCs w:val="24"/>
                <w:lang w:eastAsia="de-DE"/>
              </w:rPr>
            </w:pPr>
            <w:r>
              <w:rPr>
                <w:rFonts w:eastAsia="Times New Roman" w:cs="Arial"/>
                <w:color w:val="000000"/>
                <w:szCs w:val="24"/>
                <w:lang w:eastAsia="de-DE"/>
              </w:rPr>
              <w:t>ReLU</w:t>
            </w:r>
          </w:p>
        </w:tc>
        <w:tc>
          <w:tcPr>
            <w:tcW w:w="5528" w:type="dxa"/>
            <w:tcBorders>
              <w:top w:val="single" w:color="auto" w:sz="4" w:space="0"/>
              <w:left w:val="nil"/>
              <w:bottom w:val="single" w:color="auto" w:sz="4" w:space="0"/>
              <w:right w:val="nil"/>
            </w:tcBorders>
            <w:shd w:val="clear" w:color="auto" w:fill="auto"/>
            <w:noWrap/>
            <w:vAlign w:val="bottom"/>
          </w:tcPr>
          <w:p w:rsidRPr="00E002AB" w:rsidR="00BE43A9" w:rsidP="0089323E" w:rsidRDefault="00BE43A9" w14:paraId="395C3CC4" w14:textId="2781F5BB">
            <w:pPr>
              <w:spacing w:after="0"/>
              <w:jc w:val="left"/>
              <w:rPr>
                <w:rFonts w:eastAsia="Times New Roman" w:cs="Arial"/>
                <w:color w:val="000000"/>
                <w:szCs w:val="24"/>
                <w:lang w:val="en-GB" w:eastAsia="de-DE"/>
              </w:rPr>
            </w:pPr>
            <w:r w:rsidRPr="00E002AB">
              <w:rPr>
                <w:rFonts w:eastAsia="Times New Roman" w:cs="Arial"/>
                <w:color w:val="000000"/>
                <w:szCs w:val="24"/>
                <w:lang w:val="en-GB" w:eastAsia="de-DE"/>
              </w:rPr>
              <w:t>Rectified Linear Unit</w:t>
            </w:r>
          </w:p>
        </w:tc>
      </w:tr>
      <w:tr w:rsidRPr="0089323E" w:rsidR="00BE43A9" w:rsidTr="00B916C1" w14:paraId="01ECA5AE"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BE43A9" w:rsidP="0089323E" w:rsidRDefault="00BE43A9" w14:paraId="381262C7" w14:textId="3DEA6262">
            <w:pPr>
              <w:spacing w:after="0"/>
              <w:jc w:val="left"/>
              <w:rPr>
                <w:rFonts w:eastAsia="Times New Roman" w:cs="Arial"/>
                <w:color w:val="000000"/>
                <w:szCs w:val="24"/>
                <w:lang w:eastAsia="de-DE"/>
              </w:rPr>
            </w:pPr>
            <w:r>
              <w:rPr>
                <w:rFonts w:eastAsia="Times New Roman" w:cs="Arial"/>
                <w:color w:val="000000"/>
                <w:szCs w:val="24"/>
                <w:lang w:eastAsia="de-DE"/>
              </w:rPr>
              <w:t>RP</w:t>
            </w:r>
          </w:p>
        </w:tc>
        <w:tc>
          <w:tcPr>
            <w:tcW w:w="5528" w:type="dxa"/>
            <w:tcBorders>
              <w:top w:val="single" w:color="auto" w:sz="4" w:space="0"/>
              <w:left w:val="nil"/>
              <w:bottom w:val="single" w:color="auto" w:sz="4" w:space="0"/>
              <w:right w:val="nil"/>
            </w:tcBorders>
            <w:shd w:val="clear" w:color="auto" w:fill="auto"/>
            <w:noWrap/>
            <w:vAlign w:val="bottom"/>
          </w:tcPr>
          <w:p w:rsidRPr="00E002AB" w:rsidR="00BE43A9" w:rsidP="0089323E" w:rsidRDefault="00BE43A9" w14:paraId="34642BAF" w14:textId="1D6058A3">
            <w:pPr>
              <w:spacing w:after="0"/>
              <w:jc w:val="left"/>
              <w:rPr>
                <w:rFonts w:eastAsia="Times New Roman" w:cs="Arial"/>
                <w:color w:val="000000"/>
                <w:szCs w:val="24"/>
                <w:lang w:val="en-GB" w:eastAsia="de-DE"/>
              </w:rPr>
            </w:pPr>
            <w:r>
              <w:rPr>
                <w:rFonts w:eastAsia="Times New Roman" w:cs="Arial"/>
                <w:color w:val="000000"/>
                <w:szCs w:val="24"/>
                <w:lang w:val="en-GB" w:eastAsia="de-DE"/>
              </w:rPr>
              <w:t>Richtig Positiv</w:t>
            </w:r>
          </w:p>
        </w:tc>
      </w:tr>
      <w:tr w:rsidRPr="0089323E" w:rsidR="00BE43A9" w:rsidTr="00B916C1" w14:paraId="400297E8"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BE43A9" w:rsidP="0089323E" w:rsidRDefault="00BE43A9" w14:paraId="5493C556" w14:textId="64964F0D">
            <w:pPr>
              <w:spacing w:after="0"/>
              <w:jc w:val="left"/>
              <w:rPr>
                <w:rFonts w:eastAsia="Times New Roman" w:cs="Arial"/>
                <w:color w:val="000000"/>
                <w:szCs w:val="24"/>
                <w:lang w:eastAsia="de-DE"/>
              </w:rPr>
            </w:pPr>
            <w:r>
              <w:rPr>
                <w:rFonts w:eastAsia="Times New Roman" w:cs="Arial"/>
                <w:color w:val="000000"/>
                <w:szCs w:val="24"/>
                <w:lang w:eastAsia="de-DE"/>
              </w:rPr>
              <w:t>FP</w:t>
            </w:r>
          </w:p>
        </w:tc>
        <w:tc>
          <w:tcPr>
            <w:tcW w:w="5528" w:type="dxa"/>
            <w:tcBorders>
              <w:top w:val="single" w:color="auto" w:sz="4" w:space="0"/>
              <w:left w:val="nil"/>
              <w:bottom w:val="single" w:color="auto" w:sz="4" w:space="0"/>
              <w:right w:val="nil"/>
            </w:tcBorders>
            <w:shd w:val="clear" w:color="auto" w:fill="auto"/>
            <w:noWrap/>
            <w:vAlign w:val="bottom"/>
          </w:tcPr>
          <w:p w:rsidR="00BE43A9" w:rsidP="0089323E" w:rsidRDefault="00BE43A9" w14:paraId="440647F0" w14:textId="48078AB2">
            <w:pPr>
              <w:spacing w:after="0"/>
              <w:jc w:val="left"/>
              <w:rPr>
                <w:rFonts w:eastAsia="Times New Roman" w:cs="Arial"/>
                <w:color w:val="000000"/>
                <w:szCs w:val="24"/>
                <w:lang w:val="en-GB" w:eastAsia="de-DE"/>
              </w:rPr>
            </w:pPr>
            <w:r>
              <w:rPr>
                <w:rFonts w:eastAsia="Times New Roman" w:cs="Arial"/>
                <w:color w:val="000000"/>
                <w:szCs w:val="24"/>
                <w:lang w:val="en-GB" w:eastAsia="de-DE"/>
              </w:rPr>
              <w:t>Falsch Positiv</w:t>
            </w:r>
          </w:p>
        </w:tc>
      </w:tr>
      <w:tr w:rsidRPr="0089323E" w:rsidR="00BE43A9" w:rsidTr="00B916C1" w14:paraId="0C5CAF4A"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BE43A9" w:rsidP="0089323E" w:rsidRDefault="00BE43A9" w14:paraId="742DBFD1" w14:textId="72CF542C">
            <w:pPr>
              <w:spacing w:after="0"/>
              <w:jc w:val="left"/>
              <w:rPr>
                <w:rFonts w:eastAsia="Times New Roman" w:cs="Arial"/>
                <w:color w:val="000000"/>
                <w:szCs w:val="24"/>
                <w:lang w:eastAsia="de-DE"/>
              </w:rPr>
            </w:pPr>
            <w:r>
              <w:rPr>
                <w:rFonts w:eastAsia="Times New Roman" w:cs="Arial"/>
                <w:color w:val="000000"/>
                <w:szCs w:val="24"/>
                <w:lang w:eastAsia="de-DE"/>
              </w:rPr>
              <w:t>FN</w:t>
            </w:r>
          </w:p>
        </w:tc>
        <w:tc>
          <w:tcPr>
            <w:tcW w:w="5528" w:type="dxa"/>
            <w:tcBorders>
              <w:top w:val="single" w:color="auto" w:sz="4" w:space="0"/>
              <w:left w:val="nil"/>
              <w:bottom w:val="single" w:color="auto" w:sz="4" w:space="0"/>
              <w:right w:val="nil"/>
            </w:tcBorders>
            <w:shd w:val="clear" w:color="auto" w:fill="auto"/>
            <w:noWrap/>
            <w:vAlign w:val="bottom"/>
          </w:tcPr>
          <w:p w:rsidR="00BE43A9" w:rsidP="0089323E" w:rsidRDefault="00BE43A9" w14:paraId="1A24AF10" w14:textId="1FEB3712">
            <w:pPr>
              <w:spacing w:after="0"/>
              <w:jc w:val="left"/>
              <w:rPr>
                <w:rFonts w:eastAsia="Times New Roman" w:cs="Arial"/>
                <w:color w:val="000000"/>
                <w:szCs w:val="24"/>
                <w:lang w:val="en-GB" w:eastAsia="de-DE"/>
              </w:rPr>
            </w:pPr>
            <w:r>
              <w:rPr>
                <w:rFonts w:eastAsia="Times New Roman" w:cs="Arial"/>
                <w:color w:val="000000"/>
                <w:szCs w:val="24"/>
                <w:lang w:val="en-GB" w:eastAsia="de-DE"/>
              </w:rPr>
              <w:t>Falsch Negativ</w:t>
            </w:r>
          </w:p>
        </w:tc>
      </w:tr>
      <w:tr w:rsidRPr="0089323E" w:rsidR="00BE43A9" w:rsidTr="00B916C1" w14:paraId="70E97648"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BE43A9" w:rsidP="0089323E" w:rsidRDefault="00BE43A9" w14:paraId="1F8E1670" w14:textId="299E92EB">
            <w:pPr>
              <w:spacing w:after="0"/>
              <w:jc w:val="left"/>
              <w:rPr>
                <w:rFonts w:eastAsia="Times New Roman" w:cs="Arial"/>
                <w:color w:val="000000"/>
                <w:szCs w:val="24"/>
                <w:lang w:eastAsia="de-DE"/>
              </w:rPr>
            </w:pPr>
            <w:r>
              <w:rPr>
                <w:rFonts w:eastAsia="Times New Roman" w:cs="Arial"/>
                <w:color w:val="000000"/>
                <w:szCs w:val="24"/>
                <w:lang w:eastAsia="de-DE"/>
              </w:rPr>
              <w:t>RN</w:t>
            </w:r>
          </w:p>
        </w:tc>
        <w:tc>
          <w:tcPr>
            <w:tcW w:w="5528" w:type="dxa"/>
            <w:tcBorders>
              <w:top w:val="single" w:color="auto" w:sz="4" w:space="0"/>
              <w:left w:val="nil"/>
              <w:bottom w:val="single" w:color="auto" w:sz="4" w:space="0"/>
              <w:right w:val="nil"/>
            </w:tcBorders>
            <w:shd w:val="clear" w:color="auto" w:fill="auto"/>
            <w:noWrap/>
            <w:vAlign w:val="bottom"/>
          </w:tcPr>
          <w:p w:rsidR="00BE43A9" w:rsidP="0089323E" w:rsidRDefault="00BE43A9" w14:paraId="28FF9AFC" w14:textId="51FAFA2E">
            <w:pPr>
              <w:spacing w:after="0"/>
              <w:jc w:val="left"/>
              <w:rPr>
                <w:rFonts w:eastAsia="Times New Roman" w:cs="Arial"/>
                <w:color w:val="000000"/>
                <w:szCs w:val="24"/>
                <w:lang w:val="en-GB" w:eastAsia="de-DE"/>
              </w:rPr>
            </w:pPr>
            <w:r>
              <w:rPr>
                <w:rFonts w:eastAsia="Times New Roman" w:cs="Arial"/>
                <w:color w:val="000000"/>
                <w:szCs w:val="24"/>
                <w:lang w:val="en-GB" w:eastAsia="de-DE"/>
              </w:rPr>
              <w:t>Richtig Negativ</w:t>
            </w:r>
          </w:p>
        </w:tc>
      </w:tr>
      <w:tr w:rsidRPr="00BE43A9" w:rsidR="00BE43A9" w:rsidTr="00B916C1" w14:paraId="75B02314"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BE43A9" w:rsidP="0089323E" w:rsidRDefault="00BE43A9" w14:paraId="4C7A6969" w14:textId="218774FA">
            <w:pPr>
              <w:spacing w:after="0"/>
              <w:jc w:val="left"/>
              <w:rPr>
                <w:rFonts w:eastAsia="Times New Roman" w:cs="Arial"/>
                <w:color w:val="000000"/>
                <w:szCs w:val="24"/>
                <w:lang w:eastAsia="de-DE"/>
              </w:rPr>
            </w:pPr>
            <w:r>
              <w:rPr>
                <w:rFonts w:eastAsia="Times New Roman" w:cs="Arial"/>
                <w:color w:val="000000"/>
                <w:szCs w:val="24"/>
                <w:lang w:eastAsia="de-DE"/>
              </w:rPr>
              <w:t>MSE</w:t>
            </w:r>
          </w:p>
        </w:tc>
        <w:tc>
          <w:tcPr>
            <w:tcW w:w="5528" w:type="dxa"/>
            <w:tcBorders>
              <w:top w:val="single" w:color="auto" w:sz="4" w:space="0"/>
              <w:left w:val="nil"/>
              <w:bottom w:val="single" w:color="auto" w:sz="4" w:space="0"/>
              <w:right w:val="nil"/>
            </w:tcBorders>
            <w:shd w:val="clear" w:color="auto" w:fill="auto"/>
            <w:noWrap/>
            <w:vAlign w:val="bottom"/>
          </w:tcPr>
          <w:p w:rsidRPr="00BE43A9" w:rsidR="00BE43A9" w:rsidP="0089323E" w:rsidRDefault="00BE43A9" w14:paraId="0F2ABD62" w14:textId="6F544F69">
            <w:pPr>
              <w:spacing w:after="0"/>
              <w:jc w:val="left"/>
              <w:rPr>
                <w:rFonts w:eastAsia="Times New Roman" w:cs="Arial"/>
                <w:color w:val="000000"/>
                <w:szCs w:val="24"/>
                <w:lang w:eastAsia="de-DE"/>
              </w:rPr>
            </w:pPr>
            <w:r>
              <w:rPr>
                <w:rFonts w:eastAsia="Times New Roman" w:cs="Arial"/>
                <w:color w:val="000000"/>
                <w:szCs w:val="24"/>
                <w:lang w:eastAsia="de-DE"/>
              </w:rPr>
              <w:t>Mean Square Error</w:t>
            </w:r>
          </w:p>
        </w:tc>
      </w:tr>
      <w:tr w:rsidRPr="00BE43A9" w:rsidR="00BE43A9" w:rsidTr="00B916C1" w14:paraId="230644C2"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BE43A9" w:rsidP="0089323E" w:rsidRDefault="00BE43A9" w14:paraId="7069E2E9" w14:textId="6F9918BA">
            <w:pPr>
              <w:spacing w:after="0"/>
              <w:jc w:val="left"/>
              <w:rPr>
                <w:rFonts w:eastAsia="Times New Roman" w:cs="Arial"/>
                <w:color w:val="000000"/>
                <w:szCs w:val="24"/>
                <w:lang w:eastAsia="de-DE"/>
              </w:rPr>
            </w:pPr>
            <w:r>
              <w:rPr>
                <w:rFonts w:eastAsia="Times New Roman" w:cs="Arial"/>
                <w:color w:val="000000"/>
                <w:szCs w:val="24"/>
                <w:lang w:eastAsia="de-DE"/>
              </w:rPr>
              <w:t>RMSE</w:t>
            </w:r>
          </w:p>
        </w:tc>
        <w:tc>
          <w:tcPr>
            <w:tcW w:w="5528" w:type="dxa"/>
            <w:tcBorders>
              <w:top w:val="single" w:color="auto" w:sz="4" w:space="0"/>
              <w:left w:val="nil"/>
              <w:bottom w:val="single" w:color="auto" w:sz="4" w:space="0"/>
              <w:right w:val="nil"/>
            </w:tcBorders>
            <w:shd w:val="clear" w:color="auto" w:fill="auto"/>
            <w:noWrap/>
            <w:vAlign w:val="bottom"/>
          </w:tcPr>
          <w:p w:rsidR="00BE43A9" w:rsidP="0089323E" w:rsidRDefault="00BE43A9" w14:paraId="2932F5A3" w14:textId="559BD0CB">
            <w:pPr>
              <w:spacing w:after="0"/>
              <w:jc w:val="left"/>
              <w:rPr>
                <w:rFonts w:eastAsia="Times New Roman" w:cs="Arial"/>
                <w:color w:val="000000"/>
                <w:szCs w:val="24"/>
                <w:lang w:eastAsia="de-DE"/>
              </w:rPr>
            </w:pPr>
            <w:r>
              <w:rPr>
                <w:rFonts w:eastAsia="Times New Roman" w:cs="Arial"/>
                <w:color w:val="000000"/>
                <w:szCs w:val="24"/>
                <w:lang w:eastAsia="de-DE"/>
              </w:rPr>
              <w:t>Root Mean Square Error</w:t>
            </w:r>
          </w:p>
        </w:tc>
      </w:tr>
      <w:tr w:rsidRPr="00BE43A9" w:rsidR="00BE43A9" w:rsidTr="00B916C1" w14:paraId="329593B7"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BE43A9" w:rsidP="0089323E" w:rsidRDefault="00BE43A9" w14:paraId="0B3559BF" w14:textId="5ED6E802">
            <w:pPr>
              <w:spacing w:after="0"/>
              <w:jc w:val="left"/>
              <w:rPr>
                <w:rFonts w:eastAsia="Times New Roman" w:cs="Arial"/>
                <w:color w:val="000000"/>
                <w:szCs w:val="24"/>
                <w:lang w:eastAsia="de-DE"/>
              </w:rPr>
            </w:pPr>
            <w:r>
              <w:rPr>
                <w:rFonts w:eastAsia="Times New Roman" w:cs="Arial"/>
                <w:color w:val="000000"/>
                <w:szCs w:val="24"/>
                <w:lang w:eastAsia="de-DE"/>
              </w:rPr>
              <w:t>MAE</w:t>
            </w:r>
          </w:p>
        </w:tc>
        <w:tc>
          <w:tcPr>
            <w:tcW w:w="5528" w:type="dxa"/>
            <w:tcBorders>
              <w:top w:val="single" w:color="auto" w:sz="4" w:space="0"/>
              <w:left w:val="nil"/>
              <w:bottom w:val="single" w:color="auto" w:sz="4" w:space="0"/>
              <w:right w:val="nil"/>
            </w:tcBorders>
            <w:shd w:val="clear" w:color="auto" w:fill="auto"/>
            <w:noWrap/>
            <w:vAlign w:val="bottom"/>
          </w:tcPr>
          <w:p w:rsidR="00BE43A9" w:rsidP="0089323E" w:rsidRDefault="00BE43A9" w14:paraId="18C0AC10" w14:textId="3BB959A4">
            <w:pPr>
              <w:spacing w:after="0"/>
              <w:jc w:val="left"/>
              <w:rPr>
                <w:rFonts w:eastAsia="Times New Roman" w:cs="Arial"/>
                <w:color w:val="000000"/>
                <w:szCs w:val="24"/>
                <w:lang w:eastAsia="de-DE"/>
              </w:rPr>
            </w:pPr>
            <w:r>
              <w:rPr>
                <w:rFonts w:eastAsia="Times New Roman" w:cs="Arial"/>
                <w:color w:val="000000"/>
                <w:szCs w:val="24"/>
                <w:lang w:eastAsia="de-DE"/>
              </w:rPr>
              <w:t>Mean Absolute Error</w:t>
            </w:r>
          </w:p>
        </w:tc>
      </w:tr>
      <w:tr w:rsidRPr="00BE43A9" w:rsidR="001A1A83" w:rsidTr="00B916C1" w14:paraId="49566A09"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1A1A83" w:rsidP="0089323E" w:rsidRDefault="001A1A83" w14:paraId="08FACA9E" w14:textId="1F456A29">
            <w:pPr>
              <w:spacing w:after="0"/>
              <w:jc w:val="left"/>
              <w:rPr>
                <w:rFonts w:eastAsia="Times New Roman" w:cs="Arial"/>
                <w:color w:val="000000"/>
                <w:szCs w:val="24"/>
                <w:lang w:eastAsia="de-DE"/>
              </w:rPr>
            </w:pPr>
            <w:r>
              <w:rPr>
                <w:rFonts w:eastAsia="Times New Roman" w:cs="Arial"/>
                <w:color w:val="000000"/>
                <w:szCs w:val="24"/>
                <w:lang w:eastAsia="de-DE"/>
              </w:rPr>
              <w:t>MAPE</w:t>
            </w:r>
          </w:p>
        </w:tc>
        <w:tc>
          <w:tcPr>
            <w:tcW w:w="5528" w:type="dxa"/>
            <w:tcBorders>
              <w:top w:val="single" w:color="auto" w:sz="4" w:space="0"/>
              <w:left w:val="nil"/>
              <w:bottom w:val="single" w:color="auto" w:sz="4" w:space="0"/>
              <w:right w:val="nil"/>
            </w:tcBorders>
            <w:shd w:val="clear" w:color="auto" w:fill="auto"/>
            <w:noWrap/>
            <w:vAlign w:val="bottom"/>
          </w:tcPr>
          <w:p w:rsidR="001A1A83" w:rsidP="0089323E" w:rsidRDefault="001A1A83" w14:paraId="183BCDE4" w14:textId="0AF1B4A1">
            <w:pPr>
              <w:spacing w:after="0"/>
              <w:jc w:val="left"/>
              <w:rPr>
                <w:rFonts w:eastAsia="Times New Roman" w:cs="Arial"/>
                <w:color w:val="000000"/>
                <w:szCs w:val="24"/>
                <w:lang w:eastAsia="de-DE"/>
              </w:rPr>
            </w:pPr>
            <w:r>
              <w:rPr>
                <w:rFonts w:eastAsia="Times New Roman" w:cs="Arial"/>
                <w:color w:val="000000"/>
                <w:szCs w:val="24"/>
                <w:lang w:eastAsia="de-DE"/>
              </w:rPr>
              <w:t>Mean Absolute Percentage Error</w:t>
            </w:r>
          </w:p>
        </w:tc>
      </w:tr>
      <w:tr w:rsidRPr="00BE43A9" w:rsidR="001A1A83" w:rsidTr="00B916C1" w14:paraId="203BA897"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1A1A83" w:rsidP="0089323E" w:rsidRDefault="001A1A83" w14:paraId="5B347E12" w14:textId="0D34D8D3">
            <w:pPr>
              <w:spacing w:after="0"/>
              <w:jc w:val="left"/>
              <w:rPr>
                <w:rFonts w:eastAsia="Times New Roman" w:cs="Arial"/>
                <w:color w:val="000000"/>
                <w:szCs w:val="24"/>
                <w:lang w:eastAsia="de-DE"/>
              </w:rPr>
            </w:pPr>
            <w:r>
              <w:rPr>
                <w:rFonts w:eastAsia="Times New Roman" w:cs="Arial"/>
                <w:color w:val="000000"/>
                <w:szCs w:val="24"/>
                <w:lang w:eastAsia="de-DE"/>
              </w:rPr>
              <w:t>MdAPE</w:t>
            </w:r>
          </w:p>
        </w:tc>
        <w:tc>
          <w:tcPr>
            <w:tcW w:w="5528" w:type="dxa"/>
            <w:tcBorders>
              <w:top w:val="single" w:color="auto" w:sz="4" w:space="0"/>
              <w:left w:val="nil"/>
              <w:bottom w:val="single" w:color="auto" w:sz="4" w:space="0"/>
              <w:right w:val="nil"/>
            </w:tcBorders>
            <w:shd w:val="clear" w:color="auto" w:fill="auto"/>
            <w:noWrap/>
            <w:vAlign w:val="bottom"/>
          </w:tcPr>
          <w:p w:rsidR="001A1A83" w:rsidP="0089323E" w:rsidRDefault="001A1A83" w14:paraId="07D562CB" w14:textId="7B7097F0">
            <w:pPr>
              <w:spacing w:after="0"/>
              <w:jc w:val="left"/>
              <w:rPr>
                <w:rFonts w:eastAsia="Times New Roman" w:cs="Arial"/>
                <w:color w:val="000000"/>
                <w:szCs w:val="24"/>
                <w:lang w:eastAsia="de-DE"/>
              </w:rPr>
            </w:pPr>
            <w:r>
              <w:rPr>
                <w:rFonts w:eastAsia="Times New Roman" w:cs="Arial"/>
                <w:color w:val="000000"/>
                <w:szCs w:val="24"/>
                <w:lang w:eastAsia="de-DE"/>
              </w:rPr>
              <w:t>Median Absolute Percentage Error</w:t>
            </w:r>
          </w:p>
        </w:tc>
      </w:tr>
      <w:tr w:rsidRPr="00BE43A9" w:rsidR="009C52E9" w:rsidTr="00B916C1" w14:paraId="42E475C6" w14:textId="77777777">
        <w:trPr>
          <w:trHeight w:val="300"/>
        </w:trPr>
        <w:tc>
          <w:tcPr>
            <w:tcW w:w="2142" w:type="dxa"/>
            <w:tcBorders>
              <w:top w:val="single" w:color="auto" w:sz="4" w:space="0"/>
              <w:left w:val="nil"/>
              <w:bottom w:val="single" w:color="auto" w:sz="4" w:space="0"/>
              <w:right w:val="nil"/>
            </w:tcBorders>
            <w:shd w:val="clear" w:color="auto" w:fill="auto"/>
            <w:noWrap/>
            <w:vAlign w:val="bottom"/>
          </w:tcPr>
          <w:p w:rsidR="009C52E9" w:rsidP="0089323E" w:rsidRDefault="009C52E9" w14:paraId="01EB3AC8" w14:textId="6883C98D">
            <w:pPr>
              <w:spacing w:after="0"/>
              <w:jc w:val="left"/>
              <w:rPr>
                <w:rFonts w:eastAsia="Times New Roman" w:cs="Arial"/>
                <w:color w:val="000000"/>
                <w:szCs w:val="24"/>
                <w:lang w:eastAsia="de-DE"/>
              </w:rPr>
            </w:pPr>
            <w:r>
              <w:rPr>
                <w:rFonts w:eastAsia="Times New Roman" w:cs="Arial"/>
                <w:color w:val="000000"/>
                <w:szCs w:val="24"/>
                <w:lang w:eastAsia="de-DE"/>
              </w:rPr>
              <w:t>MPC</w:t>
            </w:r>
          </w:p>
        </w:tc>
        <w:tc>
          <w:tcPr>
            <w:tcW w:w="5528" w:type="dxa"/>
            <w:tcBorders>
              <w:top w:val="single" w:color="auto" w:sz="4" w:space="0"/>
              <w:left w:val="nil"/>
              <w:bottom w:val="single" w:color="auto" w:sz="4" w:space="0"/>
              <w:right w:val="nil"/>
            </w:tcBorders>
            <w:shd w:val="clear" w:color="auto" w:fill="auto"/>
            <w:noWrap/>
            <w:vAlign w:val="bottom"/>
          </w:tcPr>
          <w:p w:rsidR="009C52E9" w:rsidP="0089323E" w:rsidRDefault="009C52E9" w14:paraId="383ACD58" w14:textId="04DDB649">
            <w:pPr>
              <w:spacing w:after="0"/>
              <w:jc w:val="left"/>
              <w:rPr>
                <w:rFonts w:eastAsia="Times New Roman" w:cs="Arial"/>
                <w:color w:val="000000"/>
                <w:szCs w:val="24"/>
                <w:lang w:eastAsia="de-DE"/>
              </w:rPr>
            </w:pPr>
            <w:r>
              <w:rPr>
                <w:rFonts w:eastAsia="Times New Roman" w:cs="Arial"/>
                <w:color w:val="000000"/>
                <w:szCs w:val="24"/>
                <w:lang w:eastAsia="de-DE"/>
              </w:rPr>
              <w:t>Model Predictive Control</w:t>
            </w:r>
          </w:p>
        </w:tc>
      </w:tr>
      <w:tr w:rsidRPr="00BE43A9" w:rsidR="001D5895" w:rsidTr="00B916C1" w14:paraId="7ED3429E" w14:textId="77777777">
        <w:trPr>
          <w:trHeight w:val="300"/>
        </w:trPr>
        <w:tc>
          <w:tcPr>
            <w:tcW w:w="2142" w:type="dxa"/>
            <w:tcBorders>
              <w:top w:val="single" w:color="auto" w:sz="4" w:space="0"/>
              <w:left w:val="nil"/>
              <w:right w:val="nil"/>
            </w:tcBorders>
            <w:shd w:val="clear" w:color="auto" w:fill="auto"/>
            <w:noWrap/>
            <w:vAlign w:val="bottom"/>
          </w:tcPr>
          <w:p w:rsidR="001D5895" w:rsidP="0089323E" w:rsidRDefault="001D5895" w14:paraId="2A1D3F43" w14:textId="24DA76E5">
            <w:pPr>
              <w:spacing w:after="0"/>
              <w:jc w:val="left"/>
              <w:rPr>
                <w:rFonts w:eastAsia="Times New Roman" w:cs="Arial"/>
                <w:color w:val="000000"/>
                <w:szCs w:val="24"/>
                <w:lang w:eastAsia="de-DE"/>
              </w:rPr>
            </w:pPr>
            <w:r>
              <w:rPr>
                <w:rFonts w:eastAsia="Times New Roman" w:cs="Arial"/>
                <w:color w:val="000000"/>
                <w:szCs w:val="24"/>
                <w:lang w:eastAsia="de-DE"/>
              </w:rPr>
              <w:t>HyREN</w:t>
            </w:r>
          </w:p>
        </w:tc>
        <w:tc>
          <w:tcPr>
            <w:tcW w:w="5528" w:type="dxa"/>
            <w:tcBorders>
              <w:top w:val="single" w:color="auto" w:sz="4" w:space="0"/>
              <w:left w:val="nil"/>
              <w:right w:val="nil"/>
            </w:tcBorders>
            <w:shd w:val="clear" w:color="auto" w:fill="auto"/>
            <w:noWrap/>
            <w:vAlign w:val="bottom"/>
          </w:tcPr>
          <w:p w:rsidR="001D5895" w:rsidP="0089323E" w:rsidRDefault="001D5895" w14:paraId="3F10B3EC" w14:textId="7F507D53">
            <w:pPr>
              <w:spacing w:after="0"/>
              <w:jc w:val="left"/>
              <w:rPr>
                <w:rFonts w:eastAsia="Times New Roman" w:cs="Arial"/>
                <w:color w:val="000000"/>
                <w:szCs w:val="24"/>
                <w:lang w:eastAsia="de-DE"/>
              </w:rPr>
            </w:pPr>
            <w:r>
              <w:t>Hybrid Regression Evolutionary Network</w:t>
            </w:r>
          </w:p>
        </w:tc>
      </w:tr>
    </w:tbl>
    <w:p w:rsidRPr="00BE43A9" w:rsidR="00777A20" w:rsidRDefault="007B3977" w14:paraId="091C050A" w14:textId="3947ADE0">
      <w:pPr>
        <w:spacing w:after="0" w:line="240" w:lineRule="auto"/>
        <w:rPr>
          <w:rFonts w:cs="Arial"/>
        </w:rPr>
      </w:pPr>
      <w:r w:rsidRPr="00BE43A9">
        <w:rPr>
          <w:rFonts w:cs="Arial"/>
        </w:rPr>
        <w:br w:type="page"/>
      </w:r>
    </w:p>
    <w:p w:rsidRPr="007B3977" w:rsidR="00EC3933" w:rsidP="00907F81" w:rsidRDefault="00EC3933" w14:paraId="58E64E2C" w14:textId="50ABCB06">
      <w:pPr>
        <w:pStyle w:val="berschrift1"/>
        <w:numPr>
          <w:ilvl w:val="0"/>
          <w:numId w:val="0"/>
        </w:numPr>
        <w:ind w:left="432" w:hanging="432"/>
      </w:pPr>
      <w:bookmarkStart w:name="_Toc126151983" w:id="5"/>
      <w:r w:rsidRPr="007B3977">
        <w:t>Symbolverzeichnis</w:t>
      </w:r>
      <w:bookmarkEnd w:id="5"/>
    </w:p>
    <w:p w:rsidRPr="007B3977" w:rsidR="00EC3933" w:rsidP="00EC3933" w:rsidRDefault="00EC3933" w14:paraId="1651CB6C" w14:textId="77777777">
      <w:pPr>
        <w:pStyle w:val="berschrift2"/>
        <w:numPr>
          <w:ilvl w:val="0"/>
          <w:numId w:val="0"/>
        </w:numPr>
      </w:pPr>
      <w:bookmarkStart w:name="_Toc126151984" w:id="6"/>
      <w:r w:rsidRPr="007B3977">
        <w:t>Griechische Symbole</w:t>
      </w:r>
      <w:bookmarkEnd w:id="6"/>
    </w:p>
    <w:tbl>
      <w:tblPr>
        <w:tblW w:w="9798" w:type="dxa"/>
        <w:tblInd w:w="55" w:type="dxa"/>
        <w:tblCellMar>
          <w:left w:w="70" w:type="dxa"/>
          <w:right w:w="70" w:type="dxa"/>
        </w:tblCellMar>
        <w:tblLook w:val="04A0" w:firstRow="1" w:lastRow="0" w:firstColumn="1" w:lastColumn="0" w:noHBand="0" w:noVBand="1"/>
      </w:tblPr>
      <w:tblGrid>
        <w:gridCol w:w="1716"/>
        <w:gridCol w:w="1276"/>
        <w:gridCol w:w="6806"/>
      </w:tblGrid>
      <w:tr w:rsidRPr="005C1FA0" w:rsidR="005C1FA0" w:rsidTr="00B916C1" w14:paraId="0D1A98F1" w14:textId="77777777">
        <w:trPr>
          <w:trHeight w:val="300"/>
        </w:trPr>
        <w:tc>
          <w:tcPr>
            <w:tcW w:w="1716" w:type="dxa"/>
            <w:tcBorders>
              <w:bottom w:val="single" w:color="auto" w:sz="4" w:space="0"/>
            </w:tcBorders>
            <w:shd w:val="clear" w:color="auto" w:fill="auto"/>
            <w:noWrap/>
            <w:hideMark/>
          </w:tcPr>
          <w:p w:rsidRPr="005C1FA0" w:rsidR="005C1FA0" w:rsidP="005C1FA0" w:rsidRDefault="005C1FA0" w14:paraId="656E1F2D" w14:textId="77777777">
            <w:pPr>
              <w:spacing w:after="0"/>
              <w:jc w:val="left"/>
              <w:rPr>
                <w:rFonts w:eastAsia="Times New Roman" w:cs="Arial"/>
                <w:color w:val="000000"/>
                <w:szCs w:val="24"/>
                <w:lang w:eastAsia="de-DE"/>
              </w:rPr>
            </w:pPr>
            <w:r w:rsidRPr="005C1FA0">
              <w:rPr>
                <w:rFonts w:eastAsia="Times New Roman" w:cs="Arial"/>
                <w:color w:val="000000"/>
                <w:szCs w:val="24"/>
                <w:lang w:eastAsia="de-DE"/>
              </w:rPr>
              <w:t>Abkürzung</w:t>
            </w:r>
          </w:p>
        </w:tc>
        <w:tc>
          <w:tcPr>
            <w:tcW w:w="1276" w:type="dxa"/>
            <w:tcBorders>
              <w:bottom w:val="single" w:color="auto" w:sz="4" w:space="0"/>
            </w:tcBorders>
            <w:shd w:val="clear" w:color="auto" w:fill="auto"/>
            <w:noWrap/>
            <w:hideMark/>
          </w:tcPr>
          <w:p w:rsidRPr="005C1FA0" w:rsidR="005C1FA0" w:rsidP="005C1FA0" w:rsidRDefault="005C1FA0" w14:paraId="4CAEFDE1" w14:textId="77777777">
            <w:pPr>
              <w:spacing w:after="0"/>
              <w:jc w:val="left"/>
              <w:rPr>
                <w:rFonts w:eastAsia="Times New Roman" w:cs="Arial"/>
                <w:color w:val="000000"/>
                <w:szCs w:val="24"/>
                <w:lang w:eastAsia="de-DE"/>
              </w:rPr>
            </w:pPr>
            <w:r w:rsidRPr="005C1FA0">
              <w:rPr>
                <w:rFonts w:eastAsia="Times New Roman" w:cs="Arial"/>
                <w:color w:val="000000"/>
                <w:szCs w:val="24"/>
                <w:lang w:eastAsia="de-DE"/>
              </w:rPr>
              <w:t>Einheit</w:t>
            </w:r>
          </w:p>
        </w:tc>
        <w:tc>
          <w:tcPr>
            <w:tcW w:w="6806" w:type="dxa"/>
            <w:tcBorders>
              <w:bottom w:val="single" w:color="auto" w:sz="4" w:space="0"/>
            </w:tcBorders>
            <w:shd w:val="clear" w:color="auto" w:fill="auto"/>
            <w:noWrap/>
            <w:hideMark/>
          </w:tcPr>
          <w:p w:rsidRPr="005C1FA0" w:rsidR="005C1FA0" w:rsidP="005C1FA0" w:rsidRDefault="005C1FA0" w14:paraId="704E763B" w14:textId="77777777">
            <w:pPr>
              <w:spacing w:after="0"/>
              <w:jc w:val="left"/>
              <w:rPr>
                <w:rFonts w:eastAsia="Times New Roman" w:cs="Arial"/>
                <w:color w:val="000000"/>
                <w:szCs w:val="24"/>
                <w:lang w:eastAsia="de-DE"/>
              </w:rPr>
            </w:pPr>
            <w:r w:rsidRPr="005C1FA0">
              <w:rPr>
                <w:rFonts w:eastAsia="Times New Roman" w:cs="Arial"/>
                <w:color w:val="000000"/>
                <w:szCs w:val="24"/>
                <w:lang w:eastAsia="de-DE"/>
              </w:rPr>
              <w:t>Erläuterung</w:t>
            </w:r>
          </w:p>
        </w:tc>
      </w:tr>
      <w:tr w:rsidRPr="005C1FA0" w:rsidR="00CB6952" w:rsidTr="00B916C1" w14:paraId="46F46399" w14:textId="77777777">
        <w:trPr>
          <w:trHeight w:val="300"/>
        </w:trPr>
        <w:tc>
          <w:tcPr>
            <w:tcW w:w="1716" w:type="dxa"/>
            <w:tcBorders>
              <w:top w:val="single" w:color="auto" w:sz="4" w:space="0"/>
              <w:bottom w:val="single" w:color="auto" w:sz="4" w:space="0"/>
            </w:tcBorders>
            <w:shd w:val="clear" w:color="auto" w:fill="auto"/>
            <w:noWrap/>
          </w:tcPr>
          <w:p w:rsidRPr="00CB6952" w:rsidR="00CB6952" w:rsidP="005C1FA0" w:rsidRDefault="00CB6952" w14:paraId="6A80D486" w14:textId="09CC1304">
            <w:pPr>
              <w:spacing w:after="0"/>
              <w:jc w:val="left"/>
              <w:rPr>
                <w:rFonts w:eastAsia="Times New Roman" w:cs="Arial"/>
                <w:color w:val="000000"/>
                <w:szCs w:val="24"/>
                <w:lang w:eastAsia="de-DE"/>
              </w:rPr>
            </w:pPr>
            <m:oMathPara>
              <m:oMathParaPr>
                <m:jc m:val="left"/>
              </m:oMathParaPr>
              <m:oMath>
                <m:r>
                  <w:rPr>
                    <w:rFonts w:ascii="Cambria Math" w:hAnsi="Cambria Math" w:eastAsia="Times New Roman" w:cs="Arial"/>
                    <w:color w:val="000000"/>
                    <w:szCs w:val="24"/>
                    <w:lang w:eastAsia="de-DE"/>
                  </w:rPr>
                  <m:t>σ(t)</m:t>
                </m:r>
              </m:oMath>
            </m:oMathPara>
          </w:p>
        </w:tc>
        <w:tc>
          <w:tcPr>
            <w:tcW w:w="1276" w:type="dxa"/>
            <w:tcBorders>
              <w:top w:val="single" w:color="auto" w:sz="4" w:space="0"/>
              <w:bottom w:val="single" w:color="auto" w:sz="4" w:space="0"/>
            </w:tcBorders>
            <w:shd w:val="clear" w:color="auto" w:fill="auto"/>
            <w:noWrap/>
          </w:tcPr>
          <w:p w:rsidRPr="005C1FA0" w:rsidR="00CB6952" w:rsidP="005C1FA0" w:rsidRDefault="00CB6952" w14:paraId="6B66180E" w14:textId="53BE0171">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6806" w:type="dxa"/>
            <w:tcBorders>
              <w:top w:val="single" w:color="auto" w:sz="4" w:space="0"/>
              <w:bottom w:val="single" w:color="auto" w:sz="4" w:space="0"/>
            </w:tcBorders>
            <w:shd w:val="clear" w:color="auto" w:fill="auto"/>
            <w:noWrap/>
          </w:tcPr>
          <w:p w:rsidRPr="005C1FA0" w:rsidR="00CB6952" w:rsidP="005C1FA0" w:rsidRDefault="00CB6952" w14:paraId="46B5C932" w14:textId="57CC5AD9">
            <w:pPr>
              <w:spacing w:after="0"/>
              <w:jc w:val="left"/>
              <w:rPr>
                <w:rFonts w:eastAsia="Times New Roman" w:cs="Arial"/>
                <w:color w:val="000000"/>
                <w:szCs w:val="24"/>
                <w:lang w:eastAsia="de-DE"/>
              </w:rPr>
            </w:pPr>
            <w:r>
              <w:rPr>
                <w:rFonts w:eastAsia="Times New Roman" w:cs="Arial"/>
                <w:color w:val="000000"/>
                <w:szCs w:val="24"/>
                <w:lang w:eastAsia="de-DE"/>
              </w:rPr>
              <w:t>Sprungfunktion</w:t>
            </w:r>
          </w:p>
        </w:tc>
      </w:tr>
      <w:tr w:rsidRPr="005C1FA0" w:rsidR="009F22DE" w:rsidTr="00B916C1" w14:paraId="27CA412B" w14:textId="77777777">
        <w:trPr>
          <w:trHeight w:val="300"/>
        </w:trPr>
        <w:tc>
          <w:tcPr>
            <w:tcW w:w="1716" w:type="dxa"/>
            <w:tcBorders>
              <w:top w:val="single" w:color="auto" w:sz="4" w:space="0"/>
              <w:bottom w:val="single" w:color="auto" w:sz="4" w:space="0"/>
            </w:tcBorders>
            <w:shd w:val="clear" w:color="auto" w:fill="auto"/>
            <w:noWrap/>
          </w:tcPr>
          <w:p w:rsidRPr="009F22DE" w:rsidR="009F22DE" w:rsidP="005C1FA0" w:rsidRDefault="009641A2" w14:paraId="76C9227E" w14:textId="51B87B87">
            <w:pPr>
              <w:spacing w:after="0"/>
              <w:jc w:val="left"/>
              <w:rPr>
                <w:color w:val="000000"/>
                <w:szCs w:val="24"/>
                <w:lang w:eastAsia="de-DE"/>
              </w:rPr>
            </w:pPr>
            <m:oMathPara>
              <m:oMathParaPr>
                <m:jc m:val="left"/>
              </m:oMathParaPr>
              <m:oMath>
                <m:sSub>
                  <m:sSubPr>
                    <m:ctrlPr>
                      <w:rPr>
                        <w:rFonts w:ascii="Cambria Math" w:hAnsi="Cambria Math"/>
                        <w:i/>
                        <w:color w:val="000000"/>
                        <w:szCs w:val="24"/>
                        <w:lang w:eastAsia="de-DE"/>
                      </w:rPr>
                    </m:ctrlPr>
                  </m:sSubPr>
                  <m:e>
                    <m:r>
                      <w:rPr>
                        <w:rFonts w:ascii="Cambria Math" w:hAnsi="Cambria Math"/>
                        <w:color w:val="000000"/>
                        <w:szCs w:val="24"/>
                        <w:lang w:eastAsia="de-DE"/>
                      </w:rPr>
                      <m:t>μ</m:t>
                    </m:r>
                  </m:e>
                  <m:sub>
                    <m:r>
                      <w:rPr>
                        <w:rFonts w:ascii="Cambria Math" w:hAnsi="Cambria Math"/>
                        <w:color w:val="000000"/>
                        <w:szCs w:val="24"/>
                        <w:lang w:eastAsia="de-DE"/>
                      </w:rPr>
                      <m:t>0</m:t>
                    </m:r>
                  </m:sub>
                </m:sSub>
              </m:oMath>
            </m:oMathPara>
          </w:p>
        </w:tc>
        <w:tc>
          <w:tcPr>
            <w:tcW w:w="1276" w:type="dxa"/>
            <w:tcBorders>
              <w:top w:val="single" w:color="auto" w:sz="4" w:space="0"/>
              <w:bottom w:val="single" w:color="auto" w:sz="4" w:space="0"/>
            </w:tcBorders>
            <w:shd w:val="clear" w:color="auto" w:fill="auto"/>
            <w:noWrap/>
          </w:tcPr>
          <w:p w:rsidR="009F22DE" w:rsidP="005C1FA0" w:rsidRDefault="009F22DE" w14:paraId="1D3D2175" w14:textId="7B6FB759">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6806" w:type="dxa"/>
            <w:tcBorders>
              <w:top w:val="single" w:color="auto" w:sz="4" w:space="0"/>
              <w:bottom w:val="single" w:color="auto" w:sz="4" w:space="0"/>
            </w:tcBorders>
            <w:shd w:val="clear" w:color="auto" w:fill="auto"/>
            <w:noWrap/>
          </w:tcPr>
          <w:p w:rsidR="009F22DE" w:rsidP="005C1FA0" w:rsidRDefault="009F22DE" w14:paraId="4D393C47" w14:textId="2AE3EFDD">
            <w:pPr>
              <w:spacing w:after="0"/>
              <w:jc w:val="left"/>
              <w:rPr>
                <w:rFonts w:eastAsia="Times New Roman" w:cs="Arial"/>
                <w:color w:val="000000"/>
                <w:szCs w:val="24"/>
                <w:lang w:eastAsia="de-DE"/>
              </w:rPr>
            </w:pPr>
            <w:r>
              <w:rPr>
                <w:rFonts w:eastAsia="Times New Roman" w:cs="Arial"/>
                <w:color w:val="000000"/>
                <w:szCs w:val="24"/>
                <w:lang w:eastAsia="de-DE"/>
              </w:rPr>
              <w:t>Sprunghöhe</w:t>
            </w:r>
          </w:p>
        </w:tc>
      </w:tr>
      <w:tr w:rsidRPr="005C1FA0" w:rsidR="009F22DE" w:rsidTr="00B916C1" w14:paraId="4A4FF425" w14:textId="77777777">
        <w:trPr>
          <w:trHeight w:val="300"/>
        </w:trPr>
        <w:tc>
          <w:tcPr>
            <w:tcW w:w="1716" w:type="dxa"/>
            <w:tcBorders>
              <w:top w:val="single" w:color="auto" w:sz="4" w:space="0"/>
              <w:bottom w:val="single" w:color="auto" w:sz="4" w:space="0"/>
            </w:tcBorders>
            <w:shd w:val="clear" w:color="auto" w:fill="auto"/>
            <w:noWrap/>
          </w:tcPr>
          <w:p w:rsidRPr="009F22DE" w:rsidR="009F22DE" w:rsidP="005C1FA0" w:rsidRDefault="009F22DE" w14:paraId="0E3652E5" w14:textId="4B7E02F5">
            <w:pPr>
              <w:spacing w:after="0"/>
              <w:jc w:val="left"/>
              <w:rPr>
                <w:color w:val="000000"/>
                <w:szCs w:val="24"/>
                <w:lang w:eastAsia="de-DE"/>
              </w:rPr>
            </w:pPr>
            <m:oMathPara>
              <m:oMathParaPr>
                <m:jc m:val="left"/>
              </m:oMathParaPr>
              <m:oMath>
                <m:r>
                  <w:rPr>
                    <w:rFonts w:ascii="Cambria Math" w:hAnsi="Cambria Math"/>
                    <w:color w:val="000000"/>
                    <w:szCs w:val="24"/>
                    <w:lang w:eastAsia="de-DE"/>
                  </w:rPr>
                  <m:t>δ(t)</m:t>
                </m:r>
              </m:oMath>
            </m:oMathPara>
          </w:p>
        </w:tc>
        <w:tc>
          <w:tcPr>
            <w:tcW w:w="1276" w:type="dxa"/>
            <w:tcBorders>
              <w:top w:val="single" w:color="auto" w:sz="4" w:space="0"/>
              <w:bottom w:val="single" w:color="auto" w:sz="4" w:space="0"/>
            </w:tcBorders>
            <w:shd w:val="clear" w:color="auto" w:fill="auto"/>
            <w:noWrap/>
          </w:tcPr>
          <w:p w:rsidR="009F22DE" w:rsidP="005C1FA0" w:rsidRDefault="009F22DE" w14:paraId="5516E1D9" w14:textId="34C44459">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6806" w:type="dxa"/>
            <w:tcBorders>
              <w:top w:val="single" w:color="auto" w:sz="4" w:space="0"/>
              <w:bottom w:val="single" w:color="auto" w:sz="4" w:space="0"/>
            </w:tcBorders>
            <w:shd w:val="clear" w:color="auto" w:fill="auto"/>
            <w:noWrap/>
          </w:tcPr>
          <w:p w:rsidR="009F22DE" w:rsidP="005C1FA0" w:rsidRDefault="009F22DE" w14:paraId="69E326AF" w14:textId="631F1F6A">
            <w:pPr>
              <w:spacing w:after="0"/>
              <w:jc w:val="left"/>
              <w:rPr>
                <w:rFonts w:eastAsia="Times New Roman" w:cs="Arial"/>
                <w:color w:val="000000"/>
                <w:szCs w:val="24"/>
                <w:lang w:eastAsia="de-DE"/>
              </w:rPr>
            </w:pPr>
            <w:r>
              <w:rPr>
                <w:rFonts w:eastAsia="Times New Roman" w:cs="Arial"/>
                <w:color w:val="000000"/>
                <w:szCs w:val="24"/>
                <w:lang w:eastAsia="de-DE"/>
              </w:rPr>
              <w:t>Dirac-Impuls</w:t>
            </w:r>
          </w:p>
        </w:tc>
      </w:tr>
      <w:tr w:rsidRPr="005C1FA0" w:rsidR="005C1FA0" w:rsidTr="00B916C1" w14:paraId="7574F772" w14:textId="77777777">
        <w:trPr>
          <w:trHeight w:val="345"/>
        </w:trPr>
        <w:tc>
          <w:tcPr>
            <w:tcW w:w="1716" w:type="dxa"/>
            <w:tcBorders>
              <w:top w:val="single" w:color="auto" w:sz="4" w:space="0"/>
              <w:bottom w:val="single" w:color="auto" w:sz="4" w:space="0"/>
            </w:tcBorders>
            <w:shd w:val="clear" w:color="auto" w:fill="auto"/>
            <w:noWrap/>
            <w:hideMark/>
          </w:tcPr>
          <w:p w:rsidRPr="008B2737" w:rsidR="005C1FA0" w:rsidP="005C1FA0" w:rsidRDefault="00E65DAC" w14:paraId="506A116B" w14:textId="2620CA46">
            <w:pPr>
              <w:spacing w:after="0"/>
              <w:jc w:val="left"/>
              <w:rPr>
                <w:rFonts w:eastAsia="Times New Roman" w:cs="Arial"/>
                <w:color w:val="000000"/>
                <w:szCs w:val="24"/>
                <w:lang w:eastAsia="de-DE"/>
              </w:rPr>
            </w:pPr>
            <m:oMathPara>
              <m:oMathParaPr>
                <m:jc m:val="left"/>
              </m:oMathParaPr>
              <m:oMath>
                <m:r>
                  <w:rPr>
                    <w:rFonts w:ascii="Cambria Math" w:hAnsi="Cambria Math" w:eastAsia="Times New Roman" w:cs="Arial"/>
                    <w:color w:val="000000"/>
                    <w:szCs w:val="24"/>
                    <w:lang w:eastAsia="de-DE"/>
                  </w:rPr>
                  <m:t>ϑ</m:t>
                </m:r>
              </m:oMath>
            </m:oMathPara>
          </w:p>
        </w:tc>
        <w:tc>
          <w:tcPr>
            <w:tcW w:w="1276" w:type="dxa"/>
            <w:tcBorders>
              <w:top w:val="single" w:color="auto" w:sz="4" w:space="0"/>
              <w:bottom w:val="single" w:color="auto" w:sz="4" w:space="0"/>
            </w:tcBorders>
            <w:shd w:val="clear" w:color="auto" w:fill="auto"/>
            <w:noWrap/>
            <w:hideMark/>
          </w:tcPr>
          <w:p w:rsidRPr="005C1FA0" w:rsidR="005C1FA0" w:rsidP="005C1FA0" w:rsidRDefault="008B2737" w14:paraId="102B14BC" w14:textId="39FF6FD6">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6806" w:type="dxa"/>
            <w:tcBorders>
              <w:top w:val="single" w:color="auto" w:sz="4" w:space="0"/>
              <w:bottom w:val="single" w:color="auto" w:sz="4" w:space="0"/>
            </w:tcBorders>
            <w:shd w:val="clear" w:color="auto" w:fill="auto"/>
            <w:noWrap/>
            <w:hideMark/>
          </w:tcPr>
          <w:p w:rsidRPr="005C1FA0" w:rsidR="005C1FA0" w:rsidP="005C1FA0" w:rsidRDefault="008B2737" w14:paraId="5FC7221F" w14:textId="0E747B26">
            <w:pPr>
              <w:spacing w:after="0"/>
              <w:jc w:val="left"/>
              <w:rPr>
                <w:rFonts w:eastAsia="Times New Roman" w:cs="Arial"/>
                <w:color w:val="000000"/>
                <w:szCs w:val="24"/>
                <w:lang w:eastAsia="de-DE"/>
              </w:rPr>
            </w:pPr>
            <w:r>
              <w:rPr>
                <w:rFonts w:eastAsia="Times New Roman" w:cs="Arial"/>
                <w:color w:val="000000"/>
                <w:szCs w:val="24"/>
                <w:lang w:eastAsia="de-DE"/>
              </w:rPr>
              <w:t xml:space="preserve">Gewicht für </w:t>
            </w:r>
            <w:r w:rsidR="00784179">
              <w:rPr>
                <w:rFonts w:eastAsia="Times New Roman" w:cs="Arial"/>
                <w:color w:val="000000"/>
                <w:szCs w:val="24"/>
                <w:lang w:eastAsia="de-DE"/>
              </w:rPr>
              <w:t>vorhergesagten Fehler</w:t>
            </w:r>
          </w:p>
        </w:tc>
      </w:tr>
      <w:tr w:rsidRPr="005C1FA0" w:rsidR="00724E39" w:rsidTr="00B916C1" w14:paraId="1D7DD627" w14:textId="77777777">
        <w:trPr>
          <w:trHeight w:val="345"/>
        </w:trPr>
        <w:tc>
          <w:tcPr>
            <w:tcW w:w="1716" w:type="dxa"/>
            <w:tcBorders>
              <w:top w:val="single" w:color="auto" w:sz="4" w:space="0"/>
              <w:bottom w:val="single" w:color="auto" w:sz="4" w:space="0"/>
            </w:tcBorders>
            <w:shd w:val="clear" w:color="auto" w:fill="auto"/>
            <w:noWrap/>
          </w:tcPr>
          <w:p w:rsidRPr="00724E39" w:rsidR="00724E39" w:rsidP="005C1FA0" w:rsidRDefault="00724E39" w14:paraId="44387879" w14:textId="2EF4423E">
            <w:pPr>
              <w:spacing w:after="0"/>
              <w:jc w:val="left"/>
              <w:rPr>
                <w:color w:val="000000"/>
                <w:szCs w:val="24"/>
                <w:lang w:eastAsia="de-DE"/>
              </w:rPr>
            </w:pPr>
            <m:oMathPara>
              <m:oMathParaPr>
                <m:jc m:val="left"/>
              </m:oMathParaPr>
              <m:oMath>
                <m:r>
                  <w:rPr>
                    <w:rFonts w:ascii="Cambria Math" w:hAnsi="Cambria Math"/>
                    <w:color w:val="000000"/>
                    <w:szCs w:val="24"/>
                    <w:lang w:eastAsia="de-DE"/>
                  </w:rPr>
                  <m:t>α</m:t>
                </m:r>
              </m:oMath>
            </m:oMathPara>
          </w:p>
        </w:tc>
        <w:tc>
          <w:tcPr>
            <w:tcW w:w="1276" w:type="dxa"/>
            <w:tcBorders>
              <w:top w:val="single" w:color="auto" w:sz="4" w:space="0"/>
              <w:bottom w:val="single" w:color="auto" w:sz="4" w:space="0"/>
            </w:tcBorders>
            <w:shd w:val="clear" w:color="auto" w:fill="auto"/>
            <w:noWrap/>
          </w:tcPr>
          <w:p w:rsidR="00724E39" w:rsidP="005C1FA0" w:rsidRDefault="00724E39" w14:paraId="45729316" w14:textId="735EAFBE">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6806" w:type="dxa"/>
            <w:tcBorders>
              <w:top w:val="single" w:color="auto" w:sz="4" w:space="0"/>
              <w:bottom w:val="single" w:color="auto" w:sz="4" w:space="0"/>
            </w:tcBorders>
            <w:shd w:val="clear" w:color="auto" w:fill="auto"/>
            <w:noWrap/>
          </w:tcPr>
          <w:p w:rsidR="00724E39" w:rsidP="005C1FA0" w:rsidRDefault="00732C4D" w14:paraId="57817BF9" w14:textId="38C8E067">
            <w:pPr>
              <w:spacing w:after="0"/>
              <w:jc w:val="left"/>
              <w:rPr>
                <w:rFonts w:eastAsia="Times New Roman" w:cs="Arial"/>
                <w:color w:val="000000"/>
                <w:szCs w:val="24"/>
                <w:lang w:eastAsia="de-DE"/>
              </w:rPr>
            </w:pPr>
            <w:r>
              <w:rPr>
                <w:rFonts w:eastAsia="Times New Roman" w:cs="Arial"/>
                <w:color w:val="000000"/>
                <w:szCs w:val="24"/>
                <w:lang w:eastAsia="de-DE"/>
              </w:rPr>
              <w:t>Basis der exponentiellen Gewichtsfunktion</w:t>
            </w:r>
          </w:p>
        </w:tc>
      </w:tr>
      <w:tr w:rsidRPr="005C1FA0" w:rsidR="00784179" w:rsidTr="00B916C1" w14:paraId="68505FE5" w14:textId="77777777">
        <w:trPr>
          <w:trHeight w:val="345"/>
        </w:trPr>
        <w:tc>
          <w:tcPr>
            <w:tcW w:w="1716" w:type="dxa"/>
            <w:tcBorders>
              <w:top w:val="single" w:color="auto" w:sz="4" w:space="0"/>
              <w:bottom w:val="single" w:color="auto" w:sz="4" w:space="0"/>
            </w:tcBorders>
            <w:shd w:val="clear" w:color="auto" w:fill="auto"/>
            <w:noWrap/>
          </w:tcPr>
          <w:p w:rsidRPr="00784179" w:rsidR="00784179" w:rsidP="005C1FA0" w:rsidRDefault="00784179" w14:paraId="4C28DBB7" w14:textId="53FFBD52">
            <w:pPr>
              <w:spacing w:after="0"/>
              <w:jc w:val="left"/>
            </w:pPr>
            <m:oMathPara>
              <m:oMathParaPr>
                <m:jc m:val="left"/>
              </m:oMathParaPr>
              <m:oMath>
                <m:r>
                  <w:rPr>
                    <w:rFonts w:ascii="Cambria Math" w:hAnsi="Cambria Math"/>
                  </w:rPr>
                  <m:t>λ</m:t>
                </m:r>
              </m:oMath>
            </m:oMathPara>
          </w:p>
        </w:tc>
        <w:tc>
          <w:tcPr>
            <w:tcW w:w="1276" w:type="dxa"/>
            <w:tcBorders>
              <w:top w:val="single" w:color="auto" w:sz="4" w:space="0"/>
              <w:bottom w:val="single" w:color="auto" w:sz="4" w:space="0"/>
            </w:tcBorders>
            <w:shd w:val="clear" w:color="auto" w:fill="auto"/>
            <w:noWrap/>
          </w:tcPr>
          <w:p w:rsidR="00784179" w:rsidP="005C1FA0" w:rsidRDefault="00784179" w14:paraId="5681D432" w14:textId="2A8A8677">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6806" w:type="dxa"/>
            <w:tcBorders>
              <w:top w:val="single" w:color="auto" w:sz="4" w:space="0"/>
              <w:bottom w:val="single" w:color="auto" w:sz="4" w:space="0"/>
            </w:tcBorders>
            <w:shd w:val="clear" w:color="auto" w:fill="auto"/>
            <w:noWrap/>
          </w:tcPr>
          <w:p w:rsidR="00784179" w:rsidP="005C1FA0" w:rsidRDefault="00784179" w14:paraId="4DB65E66" w14:textId="07FB3427">
            <w:pPr>
              <w:spacing w:after="0"/>
              <w:jc w:val="left"/>
              <w:rPr>
                <w:rFonts w:eastAsia="Times New Roman" w:cs="Arial"/>
                <w:color w:val="000000"/>
                <w:szCs w:val="24"/>
                <w:lang w:eastAsia="de-DE"/>
              </w:rPr>
            </w:pPr>
            <w:r>
              <w:rPr>
                <w:rFonts w:eastAsia="Times New Roman" w:cs="Arial"/>
                <w:color w:val="000000"/>
                <w:szCs w:val="24"/>
                <w:lang w:eastAsia="de-DE"/>
              </w:rPr>
              <w:t>Gewicht für Steuerinkremente</w:t>
            </w:r>
          </w:p>
        </w:tc>
      </w:tr>
      <w:tr w:rsidRPr="005C1FA0" w:rsidR="00B8537A" w:rsidTr="00971178" w14:paraId="7FC0F4FC" w14:textId="77777777">
        <w:trPr>
          <w:trHeight w:val="345"/>
        </w:trPr>
        <w:tc>
          <w:tcPr>
            <w:tcW w:w="1716" w:type="dxa"/>
            <w:tcBorders>
              <w:top w:val="single" w:color="auto" w:sz="4" w:space="0"/>
              <w:bottom w:val="single" w:color="auto" w:sz="4" w:space="0"/>
            </w:tcBorders>
            <w:shd w:val="clear" w:color="auto" w:fill="auto"/>
            <w:noWrap/>
            <w:vAlign w:val="center"/>
          </w:tcPr>
          <w:p w:rsidRPr="00B8537A" w:rsidR="00B8537A" w:rsidP="00B8537A" w:rsidRDefault="00B8537A" w14:paraId="5019B45D" w14:textId="0177173E">
            <w:pPr>
              <w:spacing w:after="0"/>
              <w:jc w:val="left"/>
            </w:pPr>
            <m:oMathPara>
              <m:oMathParaPr>
                <m:jc m:val="left"/>
              </m:oMathParaPr>
              <m:oMath>
                <m:r>
                  <w:rPr>
                    <w:rFonts w:ascii="Cambria Math" w:hAnsi="Cambria Math"/>
                  </w:rPr>
                  <m:t>ε</m:t>
                </m:r>
              </m:oMath>
            </m:oMathPara>
          </w:p>
        </w:tc>
        <w:tc>
          <w:tcPr>
            <w:tcW w:w="1276" w:type="dxa"/>
            <w:tcBorders>
              <w:top w:val="single" w:color="auto" w:sz="4" w:space="0"/>
              <w:bottom w:val="single" w:color="auto" w:sz="4" w:space="0"/>
            </w:tcBorders>
            <w:shd w:val="clear" w:color="auto" w:fill="auto"/>
            <w:noWrap/>
          </w:tcPr>
          <w:p w:rsidR="00B8537A" w:rsidP="005C1FA0" w:rsidRDefault="00B8537A" w14:paraId="052938F1" w14:textId="66AA0579">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6806" w:type="dxa"/>
            <w:tcBorders>
              <w:top w:val="single" w:color="auto" w:sz="4" w:space="0"/>
              <w:bottom w:val="single" w:color="auto" w:sz="4" w:space="0"/>
            </w:tcBorders>
            <w:shd w:val="clear" w:color="auto" w:fill="auto"/>
            <w:noWrap/>
          </w:tcPr>
          <w:p w:rsidR="00B8537A" w:rsidP="005C1FA0" w:rsidRDefault="00B8537A" w14:paraId="197A3145" w14:textId="41EB7D86">
            <w:pPr>
              <w:spacing w:after="0"/>
              <w:jc w:val="left"/>
              <w:rPr>
                <w:rFonts w:eastAsia="Times New Roman" w:cs="Arial"/>
                <w:color w:val="000000"/>
                <w:szCs w:val="24"/>
                <w:lang w:eastAsia="de-DE"/>
              </w:rPr>
            </w:pPr>
            <w:r>
              <w:rPr>
                <w:rFonts w:eastAsia="Times New Roman" w:cs="Arial"/>
                <w:color w:val="000000"/>
                <w:szCs w:val="24"/>
                <w:lang w:eastAsia="de-DE"/>
              </w:rPr>
              <w:t>Wahrscheinlichkeit für eine zufällige Handlung</w:t>
            </w:r>
          </w:p>
        </w:tc>
      </w:tr>
      <w:tr w:rsidRPr="005C1FA0" w:rsidR="00732C4D" w:rsidTr="00971178" w14:paraId="6B0B44CD" w14:textId="77777777">
        <w:trPr>
          <w:trHeight w:val="345"/>
        </w:trPr>
        <w:tc>
          <w:tcPr>
            <w:tcW w:w="1716" w:type="dxa"/>
            <w:tcBorders>
              <w:top w:val="single" w:color="auto" w:sz="4" w:space="0"/>
              <w:bottom w:val="single" w:color="auto" w:sz="4" w:space="0"/>
            </w:tcBorders>
            <w:shd w:val="clear" w:color="auto" w:fill="auto"/>
            <w:noWrap/>
            <w:vAlign w:val="center"/>
          </w:tcPr>
          <w:p w:rsidRPr="00732C4D" w:rsidR="00732C4D" w:rsidP="00B8537A" w:rsidRDefault="009641A2" w14:paraId="25B26526" w14:textId="67DAB052">
            <w:pPr>
              <w:spacing w:after="0"/>
              <w:jc w:val="left"/>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dec</m:t>
                    </m:r>
                  </m:sub>
                </m:sSub>
              </m:oMath>
            </m:oMathPara>
          </w:p>
        </w:tc>
        <w:tc>
          <w:tcPr>
            <w:tcW w:w="1276" w:type="dxa"/>
            <w:tcBorders>
              <w:top w:val="single" w:color="auto" w:sz="4" w:space="0"/>
              <w:bottom w:val="single" w:color="auto" w:sz="4" w:space="0"/>
            </w:tcBorders>
            <w:shd w:val="clear" w:color="auto" w:fill="auto"/>
            <w:noWrap/>
          </w:tcPr>
          <w:p w:rsidR="00732C4D" w:rsidP="005C1FA0" w:rsidRDefault="00732C4D" w14:paraId="47DF2724" w14:textId="327A728B">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6806" w:type="dxa"/>
            <w:tcBorders>
              <w:top w:val="single" w:color="auto" w:sz="4" w:space="0"/>
              <w:bottom w:val="single" w:color="auto" w:sz="4" w:space="0"/>
            </w:tcBorders>
            <w:shd w:val="clear" w:color="auto" w:fill="auto"/>
            <w:noWrap/>
          </w:tcPr>
          <w:p w:rsidR="00732C4D" w:rsidP="005C1FA0" w:rsidRDefault="00732C4D" w14:paraId="56ED5CBB" w14:textId="35F1A67A">
            <w:pPr>
              <w:spacing w:after="0"/>
              <w:jc w:val="left"/>
              <w:rPr>
                <w:rFonts w:eastAsia="Times New Roman" w:cs="Arial"/>
                <w:color w:val="000000"/>
                <w:szCs w:val="24"/>
                <w:lang w:eastAsia="de-DE"/>
              </w:rPr>
            </w:pPr>
            <w:r>
              <w:rPr>
                <w:rFonts w:eastAsia="Times New Roman" w:cs="Arial"/>
                <w:color w:val="000000"/>
                <w:szCs w:val="24"/>
                <w:lang w:eastAsia="de-DE"/>
              </w:rPr>
              <w:t xml:space="preserve">Multiplikator zum Reduzieren von </w:t>
            </w:r>
            <m:oMath>
              <m:r>
                <w:rPr>
                  <w:rFonts w:ascii="Cambria Math" w:hAnsi="Cambria Math"/>
                </w:rPr>
                <m:t>ε</m:t>
              </m:r>
            </m:oMath>
          </w:p>
        </w:tc>
      </w:tr>
      <w:tr w:rsidRPr="005C1FA0" w:rsidR="00971178" w:rsidTr="00B916C1" w14:paraId="6781B81B" w14:textId="77777777">
        <w:trPr>
          <w:trHeight w:val="345"/>
        </w:trPr>
        <w:tc>
          <w:tcPr>
            <w:tcW w:w="1716" w:type="dxa"/>
            <w:tcBorders>
              <w:top w:val="single" w:color="auto" w:sz="4" w:space="0"/>
            </w:tcBorders>
            <w:shd w:val="clear" w:color="auto" w:fill="auto"/>
            <w:noWrap/>
            <w:vAlign w:val="center"/>
          </w:tcPr>
          <w:p w:rsidRPr="00971178" w:rsidR="00971178" w:rsidP="00B8537A" w:rsidRDefault="009641A2" w14:paraId="07D903E7" w14:textId="3FD2F5B9">
            <w:pPr>
              <w:spacing w:after="0"/>
              <w:jc w:val="left"/>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r</m:t>
                    </m:r>
                  </m:sub>
                </m:sSub>
              </m:oMath>
            </m:oMathPara>
          </w:p>
        </w:tc>
        <w:tc>
          <w:tcPr>
            <w:tcW w:w="1276" w:type="dxa"/>
            <w:tcBorders>
              <w:top w:val="single" w:color="auto" w:sz="4" w:space="0"/>
            </w:tcBorders>
            <w:shd w:val="clear" w:color="auto" w:fill="auto"/>
            <w:noWrap/>
          </w:tcPr>
          <w:p w:rsidR="00971178" w:rsidP="005C1FA0" w:rsidRDefault="00971178" w14:paraId="2B7760E7" w14:textId="4415F4F7">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6806" w:type="dxa"/>
            <w:tcBorders>
              <w:top w:val="single" w:color="auto" w:sz="4" w:space="0"/>
            </w:tcBorders>
            <w:shd w:val="clear" w:color="auto" w:fill="auto"/>
            <w:noWrap/>
          </w:tcPr>
          <w:p w:rsidR="00971178" w:rsidP="005C1FA0" w:rsidRDefault="00971178" w14:paraId="1DCD494C" w14:textId="2D21DF0E">
            <w:pPr>
              <w:spacing w:after="0"/>
              <w:jc w:val="left"/>
              <w:rPr>
                <w:rFonts w:eastAsia="Times New Roman" w:cs="Arial"/>
                <w:color w:val="000000"/>
                <w:szCs w:val="24"/>
                <w:lang w:eastAsia="de-DE"/>
              </w:rPr>
            </w:pPr>
            <w:r>
              <w:rPr>
                <w:rFonts w:eastAsia="Times New Roman" w:cs="Arial"/>
                <w:color w:val="000000"/>
                <w:szCs w:val="24"/>
                <w:lang w:eastAsia="de-DE"/>
              </w:rPr>
              <w:t>Standardabweichung des zufälligen Rauschens</w:t>
            </w:r>
          </w:p>
        </w:tc>
      </w:tr>
    </w:tbl>
    <w:p w:rsidRPr="007B3977" w:rsidR="00EC3933" w:rsidP="00EC3933" w:rsidRDefault="00EC3933" w14:paraId="23795C7D" w14:textId="77777777">
      <w:pPr>
        <w:rPr>
          <w:rFonts w:cs="Arial"/>
        </w:rPr>
      </w:pPr>
    </w:p>
    <w:p w:rsidRPr="007B3977" w:rsidR="00EC3933" w:rsidP="008A4E13" w:rsidRDefault="00EC3933" w14:paraId="387ED87D" w14:textId="5AA52B4D">
      <w:pPr>
        <w:pStyle w:val="berschrift2"/>
        <w:numPr>
          <w:ilvl w:val="0"/>
          <w:numId w:val="0"/>
        </w:numPr>
      </w:pPr>
      <w:bookmarkStart w:name="_Toc126151985" w:id="7"/>
      <w:r w:rsidRPr="007B3977">
        <w:t>Lateinische Symbole</w:t>
      </w:r>
      <w:bookmarkEnd w:id="7"/>
    </w:p>
    <w:tbl>
      <w:tblPr>
        <w:tblW w:w="9087" w:type="dxa"/>
        <w:tblInd w:w="55" w:type="dxa"/>
        <w:tblCellMar>
          <w:left w:w="70" w:type="dxa"/>
          <w:right w:w="70" w:type="dxa"/>
        </w:tblCellMar>
        <w:tblLook w:val="04A0" w:firstRow="1" w:lastRow="0" w:firstColumn="1" w:lastColumn="0" w:noHBand="0" w:noVBand="1"/>
      </w:tblPr>
      <w:tblGrid>
        <w:gridCol w:w="1858"/>
        <w:gridCol w:w="1276"/>
        <w:gridCol w:w="5953"/>
      </w:tblGrid>
      <w:tr w:rsidRPr="005C1FA0" w:rsidR="005C1FA0" w:rsidTr="00B916C1" w14:paraId="4FA78C14" w14:textId="77777777">
        <w:trPr>
          <w:trHeight w:val="300"/>
        </w:trPr>
        <w:tc>
          <w:tcPr>
            <w:tcW w:w="1858" w:type="dxa"/>
            <w:tcBorders>
              <w:bottom w:val="single" w:color="auto" w:sz="4" w:space="0"/>
            </w:tcBorders>
            <w:shd w:val="clear" w:color="auto" w:fill="auto"/>
            <w:noWrap/>
            <w:hideMark/>
          </w:tcPr>
          <w:p w:rsidRPr="005C1FA0" w:rsidR="005C1FA0" w:rsidP="005C1FA0" w:rsidRDefault="005C1FA0" w14:paraId="410AD800" w14:textId="77777777">
            <w:pPr>
              <w:spacing w:after="0"/>
              <w:jc w:val="left"/>
              <w:rPr>
                <w:rFonts w:eastAsia="Times New Roman" w:cs="Arial"/>
                <w:color w:val="000000"/>
                <w:szCs w:val="24"/>
                <w:lang w:eastAsia="de-DE"/>
              </w:rPr>
            </w:pPr>
            <w:r w:rsidRPr="005C1FA0">
              <w:rPr>
                <w:rFonts w:eastAsia="Times New Roman" w:cs="Arial"/>
                <w:color w:val="000000"/>
                <w:szCs w:val="24"/>
                <w:lang w:eastAsia="de-DE"/>
              </w:rPr>
              <w:t>Abkürzung</w:t>
            </w:r>
          </w:p>
        </w:tc>
        <w:tc>
          <w:tcPr>
            <w:tcW w:w="1276" w:type="dxa"/>
            <w:tcBorders>
              <w:bottom w:val="single" w:color="auto" w:sz="4" w:space="0"/>
            </w:tcBorders>
            <w:shd w:val="clear" w:color="auto" w:fill="auto"/>
            <w:noWrap/>
            <w:hideMark/>
          </w:tcPr>
          <w:p w:rsidRPr="005C1FA0" w:rsidR="005C1FA0" w:rsidP="005C1FA0" w:rsidRDefault="005C1FA0" w14:paraId="580D3D02" w14:textId="77777777">
            <w:pPr>
              <w:spacing w:after="0"/>
              <w:jc w:val="left"/>
              <w:rPr>
                <w:rFonts w:eastAsia="Times New Roman" w:cs="Arial"/>
                <w:color w:val="000000"/>
                <w:szCs w:val="24"/>
                <w:lang w:eastAsia="de-DE"/>
              </w:rPr>
            </w:pPr>
            <w:r w:rsidRPr="005C1FA0">
              <w:rPr>
                <w:rFonts w:eastAsia="Times New Roman" w:cs="Arial"/>
                <w:color w:val="000000"/>
                <w:szCs w:val="24"/>
                <w:lang w:eastAsia="de-DE"/>
              </w:rPr>
              <w:t>Einheit</w:t>
            </w:r>
          </w:p>
        </w:tc>
        <w:tc>
          <w:tcPr>
            <w:tcW w:w="5953" w:type="dxa"/>
            <w:tcBorders>
              <w:bottom w:val="single" w:color="auto" w:sz="4" w:space="0"/>
            </w:tcBorders>
            <w:shd w:val="clear" w:color="auto" w:fill="auto"/>
            <w:noWrap/>
            <w:hideMark/>
          </w:tcPr>
          <w:p w:rsidRPr="005C1FA0" w:rsidR="005C1FA0" w:rsidP="005C1FA0" w:rsidRDefault="005C1FA0" w14:paraId="0EEA5ABC" w14:textId="77777777">
            <w:pPr>
              <w:spacing w:after="0"/>
              <w:jc w:val="left"/>
              <w:rPr>
                <w:rFonts w:eastAsia="Times New Roman" w:cs="Arial"/>
                <w:color w:val="000000"/>
                <w:szCs w:val="24"/>
                <w:lang w:eastAsia="de-DE"/>
              </w:rPr>
            </w:pPr>
            <w:r w:rsidRPr="005C1FA0">
              <w:rPr>
                <w:rFonts w:eastAsia="Times New Roman" w:cs="Arial"/>
                <w:color w:val="000000"/>
                <w:szCs w:val="24"/>
                <w:lang w:eastAsia="de-DE"/>
              </w:rPr>
              <w:t>Erläuterung</w:t>
            </w:r>
          </w:p>
        </w:tc>
      </w:tr>
      <w:tr w:rsidRPr="005C1FA0" w:rsidR="00086C0E" w:rsidTr="00B916C1" w14:paraId="31D78FEF" w14:textId="77777777">
        <w:trPr>
          <w:trHeight w:val="300"/>
        </w:trPr>
        <w:tc>
          <w:tcPr>
            <w:tcW w:w="1858" w:type="dxa"/>
            <w:tcBorders>
              <w:top w:val="single" w:color="auto" w:sz="4" w:space="0"/>
              <w:bottom w:val="single" w:color="auto" w:sz="4" w:space="0"/>
            </w:tcBorders>
            <w:shd w:val="clear" w:color="auto" w:fill="auto"/>
            <w:noWrap/>
          </w:tcPr>
          <w:p w:rsidRPr="00CB6952" w:rsidR="00086C0E" w:rsidP="005C1FA0" w:rsidRDefault="00CB6952" w14:paraId="5CF844AC" w14:textId="5CAEA67B">
            <w:pPr>
              <w:spacing w:after="0"/>
              <w:jc w:val="left"/>
              <w:rPr>
                <w:rFonts w:eastAsia="Times New Roman" w:cs="Arial"/>
                <w:color w:val="000000"/>
                <w:szCs w:val="24"/>
                <w:lang w:eastAsia="de-DE"/>
              </w:rPr>
            </w:pPr>
            <m:oMathPara>
              <m:oMathParaPr>
                <m:jc m:val="left"/>
              </m:oMathParaPr>
              <m:oMath>
                <m:r>
                  <w:rPr>
                    <w:rFonts w:ascii="Cambria Math" w:hAnsi="Cambria Math" w:eastAsia="Times New Roman" w:cs="Arial"/>
                    <w:color w:val="000000"/>
                    <w:szCs w:val="24"/>
                    <w:lang w:eastAsia="de-DE"/>
                  </w:rPr>
                  <m:t>y(t)</m:t>
                </m:r>
              </m:oMath>
            </m:oMathPara>
          </w:p>
        </w:tc>
        <w:tc>
          <w:tcPr>
            <w:tcW w:w="1276" w:type="dxa"/>
            <w:tcBorders>
              <w:top w:val="single" w:color="auto" w:sz="4" w:space="0"/>
              <w:bottom w:val="single" w:color="auto" w:sz="4" w:space="0"/>
            </w:tcBorders>
            <w:shd w:val="clear" w:color="auto" w:fill="auto"/>
            <w:noWrap/>
          </w:tcPr>
          <w:p w:rsidRPr="005C1FA0" w:rsidR="00086C0E" w:rsidP="005C1FA0" w:rsidRDefault="00086C0E" w14:paraId="3B6F707F" w14:textId="42733653">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Pr="005C1FA0" w:rsidR="00086C0E" w:rsidP="005C1FA0" w:rsidRDefault="00086C0E" w14:paraId="3D3B9533" w14:textId="4E729A4A">
            <w:pPr>
              <w:spacing w:after="0"/>
              <w:jc w:val="left"/>
              <w:rPr>
                <w:rFonts w:eastAsia="Times New Roman" w:cs="Arial"/>
                <w:color w:val="000000"/>
                <w:szCs w:val="24"/>
                <w:lang w:eastAsia="de-DE"/>
              </w:rPr>
            </w:pPr>
            <w:r>
              <w:rPr>
                <w:rFonts w:eastAsia="Times New Roman" w:cs="Arial"/>
                <w:color w:val="000000"/>
                <w:szCs w:val="24"/>
                <w:lang w:eastAsia="de-DE"/>
              </w:rPr>
              <w:t>Regelgröße</w:t>
            </w:r>
          </w:p>
        </w:tc>
      </w:tr>
      <w:tr w:rsidRPr="005C1FA0" w:rsidR="00086C0E" w:rsidTr="00B916C1" w14:paraId="4F0492F6" w14:textId="77777777">
        <w:trPr>
          <w:trHeight w:val="300"/>
        </w:trPr>
        <w:tc>
          <w:tcPr>
            <w:tcW w:w="1858" w:type="dxa"/>
            <w:tcBorders>
              <w:top w:val="single" w:color="auto" w:sz="4" w:space="0"/>
              <w:bottom w:val="single" w:color="auto" w:sz="4" w:space="0"/>
            </w:tcBorders>
            <w:shd w:val="clear" w:color="auto" w:fill="auto"/>
            <w:noWrap/>
          </w:tcPr>
          <w:p w:rsidRPr="00CB6952" w:rsidR="00086C0E" w:rsidP="005C1FA0" w:rsidRDefault="00CB6952" w14:paraId="5351299E" w14:textId="36022C32">
            <w:pPr>
              <w:spacing w:after="0"/>
              <w:jc w:val="left"/>
              <w:rPr>
                <w:rFonts w:eastAsia="Times New Roman" w:cs="Arial"/>
                <w:color w:val="000000"/>
                <w:szCs w:val="24"/>
                <w:lang w:eastAsia="de-DE"/>
              </w:rPr>
            </w:pPr>
            <m:oMathPara>
              <m:oMathParaPr>
                <m:jc m:val="left"/>
              </m:oMathParaPr>
              <m:oMath>
                <m:r>
                  <w:rPr>
                    <w:rFonts w:ascii="Cambria Math" w:hAnsi="Cambria Math" w:eastAsia="Times New Roman" w:cs="Arial"/>
                    <w:color w:val="000000"/>
                    <w:szCs w:val="24"/>
                    <w:lang w:eastAsia="de-DE"/>
                  </w:rPr>
                  <m:t>e(t)</m:t>
                </m:r>
              </m:oMath>
            </m:oMathPara>
          </w:p>
        </w:tc>
        <w:tc>
          <w:tcPr>
            <w:tcW w:w="1276" w:type="dxa"/>
            <w:tcBorders>
              <w:top w:val="single" w:color="auto" w:sz="4" w:space="0"/>
              <w:bottom w:val="single" w:color="auto" w:sz="4" w:space="0"/>
            </w:tcBorders>
            <w:shd w:val="clear" w:color="auto" w:fill="auto"/>
            <w:noWrap/>
          </w:tcPr>
          <w:p w:rsidRPr="005C1FA0" w:rsidR="00086C0E" w:rsidP="005C1FA0" w:rsidRDefault="00086C0E" w14:paraId="6BB67A8C" w14:textId="3F324076">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Pr="005C1FA0" w:rsidR="00086C0E" w:rsidP="005C1FA0" w:rsidRDefault="00086C0E" w14:paraId="52883921" w14:textId="3AC687C4">
            <w:pPr>
              <w:spacing w:after="0"/>
              <w:jc w:val="left"/>
              <w:rPr>
                <w:rFonts w:eastAsia="Times New Roman" w:cs="Arial"/>
                <w:color w:val="000000"/>
                <w:szCs w:val="24"/>
                <w:lang w:eastAsia="de-DE"/>
              </w:rPr>
            </w:pPr>
            <w:r>
              <w:rPr>
                <w:rFonts w:eastAsia="Times New Roman" w:cs="Arial"/>
                <w:color w:val="000000"/>
                <w:szCs w:val="24"/>
                <w:lang w:eastAsia="de-DE"/>
              </w:rPr>
              <w:t>Regelabweichung</w:t>
            </w:r>
          </w:p>
        </w:tc>
      </w:tr>
      <w:tr w:rsidRPr="005C1FA0" w:rsidR="00086C0E" w:rsidTr="00B916C1" w14:paraId="1CB04AB5" w14:textId="77777777">
        <w:trPr>
          <w:trHeight w:val="300"/>
        </w:trPr>
        <w:tc>
          <w:tcPr>
            <w:tcW w:w="1858" w:type="dxa"/>
            <w:tcBorders>
              <w:top w:val="single" w:color="auto" w:sz="4" w:space="0"/>
              <w:bottom w:val="single" w:color="auto" w:sz="4" w:space="0"/>
            </w:tcBorders>
            <w:shd w:val="clear" w:color="auto" w:fill="auto"/>
            <w:noWrap/>
          </w:tcPr>
          <w:p w:rsidRPr="00CB6952" w:rsidR="00086C0E" w:rsidP="005C1FA0" w:rsidRDefault="001E5CAA" w14:paraId="01902CFA" w14:textId="1A9EAA62">
            <w:pPr>
              <w:spacing w:after="0"/>
              <w:jc w:val="left"/>
              <w:rPr>
                <w:rFonts w:eastAsia="Times New Roman" w:cs="Arial"/>
                <w:color w:val="000000"/>
                <w:szCs w:val="24"/>
                <w:lang w:eastAsia="de-DE"/>
              </w:rPr>
            </w:pPr>
            <m:oMathPara>
              <m:oMathParaPr>
                <m:jc m:val="left"/>
              </m:oMathParaPr>
              <m:oMath>
                <m:r>
                  <w:rPr>
                    <w:rFonts w:ascii="Cambria Math" w:hAnsi="Cambria Math" w:eastAsia="Times New Roman" w:cs="Arial"/>
                    <w:color w:val="000000"/>
                    <w:szCs w:val="24"/>
                    <w:lang w:eastAsia="de-DE"/>
                  </w:rPr>
                  <m:t>z(t)</m:t>
                </m:r>
              </m:oMath>
            </m:oMathPara>
          </w:p>
        </w:tc>
        <w:tc>
          <w:tcPr>
            <w:tcW w:w="1276" w:type="dxa"/>
            <w:tcBorders>
              <w:top w:val="single" w:color="auto" w:sz="4" w:space="0"/>
              <w:bottom w:val="single" w:color="auto" w:sz="4" w:space="0"/>
            </w:tcBorders>
            <w:shd w:val="clear" w:color="auto" w:fill="auto"/>
            <w:noWrap/>
          </w:tcPr>
          <w:p w:rsidR="00086C0E" w:rsidP="005C1FA0" w:rsidRDefault="00086C0E" w14:paraId="131A25D9" w14:textId="5EF51F01">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086C0E" w:rsidP="005C1FA0" w:rsidRDefault="00086C0E" w14:paraId="6D2AC40E" w14:textId="6F08B1D3">
            <w:pPr>
              <w:spacing w:after="0"/>
              <w:jc w:val="left"/>
              <w:rPr>
                <w:rFonts w:eastAsia="Times New Roman" w:cs="Arial"/>
                <w:color w:val="000000"/>
                <w:szCs w:val="24"/>
                <w:lang w:eastAsia="de-DE"/>
              </w:rPr>
            </w:pPr>
            <w:r>
              <w:rPr>
                <w:rFonts w:eastAsia="Times New Roman" w:cs="Arial"/>
                <w:color w:val="000000"/>
                <w:szCs w:val="24"/>
                <w:lang w:eastAsia="de-DE"/>
              </w:rPr>
              <w:t>Störgröße</w:t>
            </w:r>
          </w:p>
        </w:tc>
      </w:tr>
      <w:tr w:rsidRPr="005C1FA0" w:rsidR="008B2737" w:rsidTr="00B916C1" w14:paraId="6BB72AE0" w14:textId="77777777">
        <w:trPr>
          <w:trHeight w:val="300"/>
        </w:trPr>
        <w:tc>
          <w:tcPr>
            <w:tcW w:w="1858" w:type="dxa"/>
            <w:tcBorders>
              <w:top w:val="single" w:color="auto" w:sz="4" w:space="0"/>
              <w:bottom w:val="single" w:color="auto" w:sz="4" w:space="0"/>
            </w:tcBorders>
            <w:shd w:val="clear" w:color="auto" w:fill="auto"/>
            <w:noWrap/>
          </w:tcPr>
          <w:p w:rsidRPr="00CB6952" w:rsidR="008B2737" w:rsidP="005C1FA0" w:rsidRDefault="00CB6952" w14:paraId="515AE2A1" w14:textId="5B6D4BCD">
            <w:pPr>
              <w:spacing w:after="0"/>
              <w:jc w:val="left"/>
              <w:rPr>
                <w:rFonts w:eastAsia="Times New Roman" w:cs="Arial"/>
                <w:color w:val="000000"/>
                <w:szCs w:val="24"/>
                <w:lang w:eastAsia="de-DE"/>
              </w:rPr>
            </w:pPr>
            <m:oMathPara>
              <m:oMathParaPr>
                <m:jc m:val="left"/>
              </m:oMathParaPr>
              <m:oMath>
                <m:r>
                  <w:rPr>
                    <w:rFonts w:ascii="Cambria Math" w:hAnsi="Cambria Math" w:eastAsia="Times New Roman" w:cs="Arial"/>
                    <w:color w:val="000000"/>
                    <w:szCs w:val="24"/>
                    <w:lang w:eastAsia="de-DE"/>
                  </w:rPr>
                  <m:t>u(t)</m:t>
                </m:r>
              </m:oMath>
            </m:oMathPara>
          </w:p>
        </w:tc>
        <w:tc>
          <w:tcPr>
            <w:tcW w:w="1276" w:type="dxa"/>
            <w:tcBorders>
              <w:top w:val="single" w:color="auto" w:sz="4" w:space="0"/>
              <w:bottom w:val="single" w:color="auto" w:sz="4" w:space="0"/>
            </w:tcBorders>
            <w:shd w:val="clear" w:color="auto" w:fill="auto"/>
            <w:noWrap/>
          </w:tcPr>
          <w:p w:rsidRPr="005C1FA0" w:rsidR="008B2737" w:rsidP="005C1FA0" w:rsidRDefault="008B2737" w14:paraId="26B51B26" w14:textId="61B731E4">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Pr="005C1FA0" w:rsidR="008B2737" w:rsidP="005C1FA0" w:rsidRDefault="008B2737" w14:paraId="0CDF406C" w14:textId="5E77E05E">
            <w:pPr>
              <w:spacing w:after="0"/>
              <w:jc w:val="left"/>
              <w:rPr>
                <w:rFonts w:eastAsia="Times New Roman" w:cs="Arial"/>
                <w:color w:val="000000"/>
                <w:szCs w:val="24"/>
                <w:lang w:eastAsia="de-DE"/>
              </w:rPr>
            </w:pPr>
            <w:r>
              <w:rPr>
                <w:rFonts w:eastAsia="Times New Roman" w:cs="Arial"/>
                <w:color w:val="000000"/>
                <w:szCs w:val="24"/>
                <w:lang w:eastAsia="de-DE"/>
              </w:rPr>
              <w:t>Stellgröße</w:t>
            </w:r>
          </w:p>
        </w:tc>
      </w:tr>
      <w:tr w:rsidRPr="005C1FA0" w:rsidR="008B2737" w:rsidTr="00B916C1" w14:paraId="53A47264" w14:textId="77777777">
        <w:trPr>
          <w:trHeight w:val="300"/>
        </w:trPr>
        <w:tc>
          <w:tcPr>
            <w:tcW w:w="1858" w:type="dxa"/>
            <w:tcBorders>
              <w:top w:val="single" w:color="auto" w:sz="4" w:space="0"/>
              <w:bottom w:val="single" w:color="auto" w:sz="4" w:space="0"/>
            </w:tcBorders>
            <w:shd w:val="clear" w:color="auto" w:fill="auto"/>
            <w:noWrap/>
          </w:tcPr>
          <w:p w:rsidRPr="00CB6952" w:rsidR="008B2737" w:rsidP="005C1FA0" w:rsidRDefault="00CB6952" w14:paraId="1862FDAE" w14:textId="60C0AB53">
            <w:pPr>
              <w:spacing w:after="0"/>
              <w:jc w:val="left"/>
              <w:rPr>
                <w:rFonts w:eastAsia="Times New Roman" w:cs="Arial"/>
                <w:color w:val="000000"/>
                <w:szCs w:val="24"/>
                <w:lang w:eastAsia="de-DE"/>
              </w:rPr>
            </w:pPr>
            <m:oMathPara>
              <m:oMathParaPr>
                <m:jc m:val="left"/>
              </m:oMathParaPr>
              <m:oMath>
                <m:r>
                  <w:rPr>
                    <w:rFonts w:ascii="Cambria Math" w:hAnsi="Cambria Math" w:eastAsia="Times New Roman" w:cs="Arial"/>
                    <w:color w:val="000000"/>
                    <w:szCs w:val="24"/>
                    <w:lang w:eastAsia="de-DE"/>
                  </w:rPr>
                  <m:t>w(t)</m:t>
                </m:r>
              </m:oMath>
            </m:oMathPara>
          </w:p>
        </w:tc>
        <w:tc>
          <w:tcPr>
            <w:tcW w:w="1276" w:type="dxa"/>
            <w:tcBorders>
              <w:top w:val="single" w:color="auto" w:sz="4" w:space="0"/>
              <w:bottom w:val="single" w:color="auto" w:sz="4" w:space="0"/>
            </w:tcBorders>
            <w:shd w:val="clear" w:color="auto" w:fill="auto"/>
            <w:noWrap/>
          </w:tcPr>
          <w:p w:rsidR="008B2737" w:rsidP="005C1FA0" w:rsidRDefault="008B2737" w14:paraId="28AAB7C8" w14:textId="7701F503">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8B2737" w:rsidP="005C1FA0" w:rsidRDefault="008B2737" w14:paraId="38594478" w14:textId="16191867">
            <w:pPr>
              <w:spacing w:after="0"/>
              <w:jc w:val="left"/>
              <w:rPr>
                <w:rFonts w:eastAsia="Times New Roman" w:cs="Arial"/>
                <w:color w:val="000000"/>
                <w:szCs w:val="24"/>
                <w:lang w:eastAsia="de-DE"/>
              </w:rPr>
            </w:pPr>
            <w:r>
              <w:rPr>
                <w:rFonts w:eastAsia="Times New Roman" w:cs="Arial"/>
                <w:color w:val="000000"/>
                <w:szCs w:val="24"/>
                <w:lang w:eastAsia="de-DE"/>
              </w:rPr>
              <w:t>Führungsgröße</w:t>
            </w:r>
          </w:p>
        </w:tc>
      </w:tr>
      <w:tr w:rsidRPr="005C1FA0" w:rsidR="009F22DE" w:rsidTr="00B916C1" w14:paraId="7923706B" w14:textId="77777777">
        <w:trPr>
          <w:trHeight w:val="300"/>
        </w:trPr>
        <w:tc>
          <w:tcPr>
            <w:tcW w:w="1858" w:type="dxa"/>
            <w:tcBorders>
              <w:top w:val="single" w:color="auto" w:sz="4" w:space="0"/>
              <w:bottom w:val="single" w:color="auto" w:sz="4" w:space="0"/>
            </w:tcBorders>
            <w:shd w:val="clear" w:color="auto" w:fill="auto"/>
            <w:noWrap/>
          </w:tcPr>
          <w:p w:rsidRPr="009F22DE" w:rsidR="009F22DE" w:rsidP="005C1FA0" w:rsidRDefault="009641A2" w14:paraId="1B338492" w14:textId="0C1EED57">
            <w:pPr>
              <w:spacing w:after="0"/>
              <w:jc w:val="left"/>
              <w:rPr>
                <w:color w:val="000000"/>
                <w:szCs w:val="24"/>
                <w:lang w:eastAsia="de-DE"/>
              </w:rPr>
            </w:pPr>
            <m:oMathPara>
              <m:oMathParaPr>
                <m:jc m:val="left"/>
              </m:oMathParaPr>
              <m:oMath>
                <m:sSub>
                  <m:sSubPr>
                    <m:ctrlPr>
                      <w:rPr>
                        <w:rFonts w:ascii="Cambria Math" w:hAnsi="Cambria Math"/>
                        <w:i/>
                        <w:color w:val="000000"/>
                        <w:szCs w:val="24"/>
                        <w:lang w:eastAsia="de-DE"/>
                      </w:rPr>
                    </m:ctrlPr>
                  </m:sSubPr>
                  <m:e>
                    <m:r>
                      <w:rPr>
                        <w:rFonts w:ascii="Cambria Math" w:hAnsi="Cambria Math"/>
                        <w:color w:val="000000"/>
                        <w:szCs w:val="24"/>
                        <w:lang w:eastAsia="de-DE"/>
                      </w:rPr>
                      <m:t>k</m:t>
                    </m:r>
                  </m:e>
                  <m:sub>
                    <m:r>
                      <w:rPr>
                        <w:rFonts w:ascii="Cambria Math" w:hAnsi="Cambria Math"/>
                        <w:color w:val="000000"/>
                        <w:szCs w:val="24"/>
                        <w:lang w:eastAsia="de-DE"/>
                      </w:rPr>
                      <m:t>s</m:t>
                    </m:r>
                  </m:sub>
                </m:sSub>
              </m:oMath>
            </m:oMathPara>
          </w:p>
        </w:tc>
        <w:tc>
          <w:tcPr>
            <w:tcW w:w="1276" w:type="dxa"/>
            <w:tcBorders>
              <w:top w:val="single" w:color="auto" w:sz="4" w:space="0"/>
              <w:bottom w:val="single" w:color="auto" w:sz="4" w:space="0"/>
            </w:tcBorders>
            <w:shd w:val="clear" w:color="auto" w:fill="auto"/>
            <w:noWrap/>
          </w:tcPr>
          <w:p w:rsidR="009F22DE" w:rsidP="005C1FA0" w:rsidRDefault="009F22DE" w14:paraId="2271A55D" w14:textId="34CF9E4D">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9F22DE" w:rsidP="005C1FA0" w:rsidRDefault="009F22DE" w14:paraId="7CE1AFD5" w14:textId="0486A711">
            <w:pPr>
              <w:spacing w:after="0"/>
              <w:jc w:val="left"/>
              <w:rPr>
                <w:rFonts w:eastAsia="Times New Roman" w:cs="Arial"/>
                <w:color w:val="000000"/>
                <w:szCs w:val="24"/>
                <w:lang w:eastAsia="de-DE"/>
              </w:rPr>
            </w:pPr>
            <w:r>
              <w:rPr>
                <w:rFonts w:eastAsia="Times New Roman" w:cs="Arial"/>
                <w:color w:val="000000"/>
                <w:szCs w:val="24"/>
                <w:lang w:eastAsia="de-DE"/>
              </w:rPr>
              <w:t>Statische Verstärkung eines Systems</w:t>
            </w:r>
          </w:p>
        </w:tc>
      </w:tr>
      <w:tr w:rsidRPr="005C1FA0" w:rsidR="002D3D2A" w:rsidTr="00B916C1" w14:paraId="718C6964" w14:textId="77777777">
        <w:trPr>
          <w:trHeight w:val="300"/>
        </w:trPr>
        <w:tc>
          <w:tcPr>
            <w:tcW w:w="1858" w:type="dxa"/>
            <w:tcBorders>
              <w:top w:val="single" w:color="auto" w:sz="4" w:space="0"/>
              <w:bottom w:val="single" w:color="auto" w:sz="4" w:space="0"/>
            </w:tcBorders>
            <w:shd w:val="clear" w:color="auto" w:fill="auto"/>
            <w:noWrap/>
          </w:tcPr>
          <w:p w:rsidRPr="002D3D2A" w:rsidR="002D3D2A" w:rsidP="005C1FA0" w:rsidRDefault="002D3D2A" w14:paraId="231FDA60" w14:textId="7211F3E7">
            <w:pPr>
              <w:spacing w:after="0"/>
              <w:jc w:val="left"/>
              <w:rPr>
                <w:color w:val="000000"/>
                <w:szCs w:val="24"/>
                <w:lang w:eastAsia="de-DE"/>
              </w:rPr>
            </w:pPr>
            <m:oMathPara>
              <m:oMathParaPr>
                <m:jc m:val="left"/>
              </m:oMathParaPr>
              <m:oMath>
                <m:r>
                  <w:rPr>
                    <w:rFonts w:ascii="Cambria Math" w:hAnsi="Cambria Math"/>
                    <w:color w:val="000000"/>
                    <w:szCs w:val="24"/>
                    <w:lang w:eastAsia="de-DE"/>
                  </w:rPr>
                  <m:t>T</m:t>
                </m:r>
              </m:oMath>
            </m:oMathPara>
          </w:p>
        </w:tc>
        <w:tc>
          <w:tcPr>
            <w:tcW w:w="1276" w:type="dxa"/>
            <w:tcBorders>
              <w:top w:val="single" w:color="auto" w:sz="4" w:space="0"/>
              <w:bottom w:val="single" w:color="auto" w:sz="4" w:space="0"/>
            </w:tcBorders>
            <w:shd w:val="clear" w:color="auto" w:fill="auto"/>
            <w:noWrap/>
          </w:tcPr>
          <w:p w:rsidR="002D3D2A" w:rsidP="005C1FA0" w:rsidRDefault="002D3D2A" w14:paraId="18095E62" w14:textId="57E83597">
            <w:pPr>
              <w:spacing w:after="0"/>
              <w:jc w:val="left"/>
              <w:rPr>
                <w:rFonts w:eastAsia="Times New Roman" w:cs="Arial"/>
                <w:color w:val="000000"/>
                <w:szCs w:val="24"/>
                <w:lang w:eastAsia="de-DE"/>
              </w:rPr>
            </w:pPr>
            <w:r>
              <w:rPr>
                <w:rFonts w:eastAsia="Times New Roman" w:cs="Arial"/>
                <w:color w:val="000000"/>
                <w:szCs w:val="24"/>
                <w:lang w:eastAsia="de-DE"/>
              </w:rPr>
              <w:t>s</w:t>
            </w:r>
          </w:p>
        </w:tc>
        <w:tc>
          <w:tcPr>
            <w:tcW w:w="5953" w:type="dxa"/>
            <w:tcBorders>
              <w:top w:val="single" w:color="auto" w:sz="4" w:space="0"/>
              <w:bottom w:val="single" w:color="auto" w:sz="4" w:space="0"/>
            </w:tcBorders>
            <w:shd w:val="clear" w:color="auto" w:fill="auto"/>
            <w:noWrap/>
          </w:tcPr>
          <w:p w:rsidR="002D3D2A" w:rsidP="005C1FA0" w:rsidRDefault="002D3D2A" w14:paraId="3A769059" w14:textId="586C20F8">
            <w:pPr>
              <w:spacing w:after="0"/>
              <w:jc w:val="left"/>
              <w:rPr>
                <w:rFonts w:eastAsia="Times New Roman" w:cs="Arial"/>
                <w:color w:val="000000"/>
                <w:szCs w:val="24"/>
                <w:lang w:eastAsia="de-DE"/>
              </w:rPr>
            </w:pPr>
            <w:r>
              <w:rPr>
                <w:rFonts w:eastAsia="Times New Roman" w:cs="Arial"/>
                <w:color w:val="000000"/>
                <w:szCs w:val="24"/>
                <w:lang w:eastAsia="de-DE"/>
              </w:rPr>
              <w:t>Zeitkonstante</w:t>
            </w:r>
          </w:p>
        </w:tc>
      </w:tr>
      <w:tr w:rsidRPr="005C1FA0" w:rsidR="002D3D2A" w:rsidTr="00B916C1" w14:paraId="697137D4" w14:textId="77777777">
        <w:trPr>
          <w:trHeight w:val="300"/>
        </w:trPr>
        <w:tc>
          <w:tcPr>
            <w:tcW w:w="1858" w:type="dxa"/>
            <w:tcBorders>
              <w:top w:val="single" w:color="auto" w:sz="4" w:space="0"/>
              <w:bottom w:val="single" w:color="auto" w:sz="4" w:space="0"/>
            </w:tcBorders>
            <w:shd w:val="clear" w:color="auto" w:fill="auto"/>
            <w:noWrap/>
          </w:tcPr>
          <w:p w:rsidRPr="002D3D2A" w:rsidR="002D3D2A" w:rsidP="005C1FA0" w:rsidRDefault="002D3D2A" w14:paraId="643EBA3B" w14:textId="49EB5626">
            <w:pPr>
              <w:spacing w:after="0"/>
              <w:jc w:val="left"/>
              <w:rPr>
                <w:color w:val="000000"/>
                <w:szCs w:val="24"/>
                <w:lang w:eastAsia="de-DE"/>
              </w:rPr>
            </w:pPr>
            <m:oMathPara>
              <m:oMathParaPr>
                <m:jc m:val="left"/>
              </m:oMathParaPr>
              <m:oMath>
                <m:r>
                  <w:rPr>
                    <w:rFonts w:ascii="Cambria Math" w:hAnsi="Cambria Math"/>
                    <w:color w:val="000000"/>
                    <w:szCs w:val="24"/>
                    <w:lang w:eastAsia="de-DE"/>
                  </w:rPr>
                  <m:t>d</m:t>
                </m:r>
              </m:oMath>
            </m:oMathPara>
          </w:p>
        </w:tc>
        <w:tc>
          <w:tcPr>
            <w:tcW w:w="1276" w:type="dxa"/>
            <w:tcBorders>
              <w:top w:val="single" w:color="auto" w:sz="4" w:space="0"/>
              <w:bottom w:val="single" w:color="auto" w:sz="4" w:space="0"/>
            </w:tcBorders>
            <w:shd w:val="clear" w:color="auto" w:fill="auto"/>
            <w:noWrap/>
          </w:tcPr>
          <w:p w:rsidR="002D3D2A" w:rsidP="005C1FA0" w:rsidRDefault="002D3D2A" w14:paraId="557B55C7" w14:textId="2948EDD6">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2D3D2A" w:rsidP="005C1FA0" w:rsidRDefault="002D3D2A" w14:paraId="7796A628" w14:textId="2A6CD4B0">
            <w:pPr>
              <w:spacing w:after="0"/>
              <w:jc w:val="left"/>
              <w:rPr>
                <w:rFonts w:eastAsia="Times New Roman" w:cs="Arial"/>
                <w:color w:val="000000"/>
                <w:szCs w:val="24"/>
                <w:lang w:eastAsia="de-DE"/>
              </w:rPr>
            </w:pPr>
            <w:r>
              <w:rPr>
                <w:rFonts w:eastAsia="Times New Roman" w:cs="Arial"/>
                <w:color w:val="000000"/>
                <w:szCs w:val="24"/>
                <w:lang w:eastAsia="de-DE"/>
              </w:rPr>
              <w:t>Dämpfungsfaktor</w:t>
            </w:r>
          </w:p>
        </w:tc>
      </w:tr>
      <w:tr w:rsidRPr="005C1FA0" w:rsidR="00B86F7A" w:rsidTr="00B916C1" w14:paraId="27E08DDD" w14:textId="77777777">
        <w:trPr>
          <w:trHeight w:val="300"/>
        </w:trPr>
        <w:tc>
          <w:tcPr>
            <w:tcW w:w="1858" w:type="dxa"/>
            <w:tcBorders>
              <w:top w:val="single" w:color="auto" w:sz="4" w:space="0"/>
              <w:bottom w:val="single" w:color="auto" w:sz="4" w:space="0"/>
            </w:tcBorders>
            <w:shd w:val="clear" w:color="auto" w:fill="auto"/>
            <w:noWrap/>
          </w:tcPr>
          <w:p w:rsidRPr="00B86F7A" w:rsidR="00B86F7A" w:rsidP="005C1FA0" w:rsidRDefault="009641A2" w14:paraId="538A0937" w14:textId="0E85D74C">
            <w:pPr>
              <w:spacing w:after="0"/>
              <w:jc w:val="left"/>
              <w:rPr>
                <w:rFonts w:eastAsia="Times New Roman" w:cs="Arial"/>
              </w:rPr>
            </w:pPr>
            <m:oMathPara>
              <m:oMathParaPr>
                <m:jc m:val="left"/>
              </m:oMathParaPr>
              <m:oMath>
                <m:sSub>
                  <m:sSubPr>
                    <m:ctrlPr>
                      <w:rPr>
                        <w:rFonts w:ascii="Cambria Math" w:hAnsi="Cambria Math"/>
                        <w:i/>
                        <w:lang w:eastAsia="de-DE"/>
                      </w:rPr>
                    </m:ctrlPr>
                  </m:sSubPr>
                  <m:e>
                    <m:r>
                      <m:rPr>
                        <m:sty m:val="bi"/>
                      </m:rPr>
                      <w:rPr>
                        <w:rFonts w:ascii="Cambria Math" w:hAnsi="Cambria Math"/>
                        <w:lang w:eastAsia="de-DE"/>
                      </w:rPr>
                      <m:t>x</m:t>
                    </m:r>
                  </m:e>
                  <m:sub>
                    <m:r>
                      <w:rPr>
                        <w:rFonts w:ascii="Cambria Math" w:hAnsi="Cambria Math"/>
                        <w:lang w:eastAsia="de-DE"/>
                      </w:rPr>
                      <m:t>k,l</m:t>
                    </m:r>
                  </m:sub>
                </m:sSub>
              </m:oMath>
            </m:oMathPara>
          </w:p>
        </w:tc>
        <w:tc>
          <w:tcPr>
            <w:tcW w:w="1276" w:type="dxa"/>
            <w:tcBorders>
              <w:top w:val="single" w:color="auto" w:sz="4" w:space="0"/>
              <w:bottom w:val="single" w:color="auto" w:sz="4" w:space="0"/>
            </w:tcBorders>
            <w:shd w:val="clear" w:color="auto" w:fill="auto"/>
            <w:noWrap/>
          </w:tcPr>
          <w:p w:rsidRPr="005C1FA0" w:rsidR="00B86F7A" w:rsidP="005C1FA0" w:rsidRDefault="00B86F7A" w14:paraId="71907578" w14:textId="72792F6B">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Pr="005C1FA0" w:rsidR="00B86F7A" w:rsidP="005C1FA0" w:rsidRDefault="00B86F7A" w14:paraId="4DF76B6A" w14:textId="0943BC28">
            <w:pPr>
              <w:spacing w:after="0"/>
              <w:jc w:val="left"/>
              <w:rPr>
                <w:rFonts w:eastAsia="Times New Roman" w:cs="Arial"/>
                <w:color w:val="000000"/>
                <w:szCs w:val="24"/>
                <w:lang w:eastAsia="de-DE"/>
              </w:rPr>
            </w:pPr>
            <w:r>
              <w:rPr>
                <w:rFonts w:eastAsia="Times New Roman" w:cs="Arial"/>
                <w:color w:val="000000"/>
                <w:szCs w:val="24"/>
                <w:lang w:eastAsia="de-DE"/>
              </w:rPr>
              <w:t>Eingabewerte eines Neurons</w:t>
            </w:r>
          </w:p>
        </w:tc>
      </w:tr>
      <w:tr w:rsidRPr="005C1FA0" w:rsidR="00B86F7A" w:rsidTr="00B916C1" w14:paraId="26723797" w14:textId="77777777">
        <w:trPr>
          <w:trHeight w:val="300"/>
        </w:trPr>
        <w:tc>
          <w:tcPr>
            <w:tcW w:w="1858" w:type="dxa"/>
            <w:tcBorders>
              <w:top w:val="single" w:color="auto" w:sz="4" w:space="0"/>
              <w:bottom w:val="single" w:color="auto" w:sz="4" w:space="0"/>
            </w:tcBorders>
            <w:shd w:val="clear" w:color="auto" w:fill="auto"/>
            <w:noWrap/>
          </w:tcPr>
          <w:p w:rsidRPr="00B86F7A" w:rsidR="00B86F7A" w:rsidP="005C1FA0" w:rsidRDefault="009641A2" w14:paraId="45C81F87" w14:textId="3C355F6A">
            <w:pPr>
              <w:spacing w:after="0"/>
              <w:jc w:val="left"/>
              <w:rPr>
                <w:rFonts w:eastAsia="Times New Roman" w:cs="Arial"/>
              </w:rPr>
            </w:pPr>
            <m:oMathPara>
              <m:oMathParaPr>
                <m:jc m:val="left"/>
              </m:oMathParaP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k,l</m:t>
                    </m:r>
                  </m:sub>
                </m:sSub>
              </m:oMath>
            </m:oMathPara>
          </w:p>
        </w:tc>
        <w:tc>
          <w:tcPr>
            <w:tcW w:w="1276" w:type="dxa"/>
            <w:tcBorders>
              <w:top w:val="single" w:color="auto" w:sz="4" w:space="0"/>
              <w:bottom w:val="single" w:color="auto" w:sz="4" w:space="0"/>
            </w:tcBorders>
            <w:shd w:val="clear" w:color="auto" w:fill="auto"/>
            <w:noWrap/>
          </w:tcPr>
          <w:p w:rsidR="00B86F7A" w:rsidP="005C1FA0" w:rsidRDefault="00B86F7A" w14:paraId="296E5E8D" w14:textId="6F4E8F34">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B86F7A" w:rsidP="005C1FA0" w:rsidRDefault="00B86F7A" w14:paraId="0A2E1F44" w14:textId="2E982EBB">
            <w:pPr>
              <w:spacing w:after="0"/>
              <w:jc w:val="left"/>
              <w:rPr>
                <w:rFonts w:eastAsia="Times New Roman" w:cs="Arial"/>
                <w:color w:val="000000"/>
                <w:szCs w:val="24"/>
                <w:lang w:eastAsia="de-DE"/>
              </w:rPr>
            </w:pPr>
            <w:r>
              <w:rPr>
                <w:rFonts w:eastAsia="Times New Roman" w:cs="Arial"/>
                <w:color w:val="000000"/>
                <w:szCs w:val="24"/>
                <w:lang w:eastAsia="de-DE"/>
              </w:rPr>
              <w:t>A</w:t>
            </w:r>
            <w:r w:rsidR="00724E39">
              <w:rPr>
                <w:rFonts w:eastAsia="Times New Roman" w:cs="Arial"/>
                <w:color w:val="000000"/>
                <w:szCs w:val="24"/>
                <w:lang w:eastAsia="de-DE"/>
              </w:rPr>
              <w:t>usgabewert</w:t>
            </w:r>
            <w:r>
              <w:rPr>
                <w:rFonts w:eastAsia="Times New Roman" w:cs="Arial"/>
                <w:color w:val="000000"/>
                <w:szCs w:val="24"/>
                <w:lang w:eastAsia="de-DE"/>
              </w:rPr>
              <w:t xml:space="preserve"> eines Neurons</w:t>
            </w:r>
          </w:p>
        </w:tc>
      </w:tr>
      <w:tr w:rsidRPr="005C1FA0" w:rsidR="00B86F7A" w:rsidTr="00B916C1" w14:paraId="6787C6DB" w14:textId="77777777">
        <w:trPr>
          <w:trHeight w:val="300"/>
        </w:trPr>
        <w:tc>
          <w:tcPr>
            <w:tcW w:w="1858" w:type="dxa"/>
            <w:tcBorders>
              <w:top w:val="single" w:color="auto" w:sz="4" w:space="0"/>
              <w:bottom w:val="single" w:color="auto" w:sz="4" w:space="0"/>
            </w:tcBorders>
            <w:shd w:val="clear" w:color="auto" w:fill="auto"/>
            <w:noWrap/>
          </w:tcPr>
          <w:p w:rsidRPr="00B86F7A" w:rsidR="00B86F7A" w:rsidP="005C1FA0" w:rsidRDefault="009641A2" w14:paraId="2C81EFF3" w14:textId="6073D1EE">
            <w:pPr>
              <w:spacing w:after="0"/>
              <w:jc w:val="left"/>
              <w:rPr>
                <w:rFonts w:eastAsia="Times New Roman" w:cs="Arial"/>
              </w:rPr>
            </w:pPr>
            <m:oMathPara>
              <m:oMathParaPr>
                <m:jc m:val="left"/>
              </m:oMathParaPr>
              <m:oMath>
                <m:sSub>
                  <m:sSubPr>
                    <m:ctrlPr>
                      <w:rPr>
                        <w:rFonts w:ascii="Cambria Math" w:hAnsi="Cambria Math"/>
                        <w:i/>
                        <w:lang w:eastAsia="de-DE"/>
                      </w:rPr>
                    </m:ctrlPr>
                  </m:sSubPr>
                  <m:e>
                    <m:r>
                      <w:rPr>
                        <w:rFonts w:ascii="Cambria Math" w:hAnsi="Cambria Math"/>
                        <w:lang w:eastAsia="de-DE"/>
                      </w:rPr>
                      <m:t>b</m:t>
                    </m:r>
                  </m:e>
                  <m:sub>
                    <m:r>
                      <w:rPr>
                        <w:rFonts w:ascii="Cambria Math" w:hAnsi="Cambria Math"/>
                        <w:lang w:eastAsia="de-DE"/>
                      </w:rPr>
                      <m:t>k,l</m:t>
                    </m:r>
                  </m:sub>
                </m:sSub>
              </m:oMath>
            </m:oMathPara>
          </w:p>
        </w:tc>
        <w:tc>
          <w:tcPr>
            <w:tcW w:w="1276" w:type="dxa"/>
            <w:tcBorders>
              <w:top w:val="single" w:color="auto" w:sz="4" w:space="0"/>
              <w:bottom w:val="single" w:color="auto" w:sz="4" w:space="0"/>
            </w:tcBorders>
            <w:shd w:val="clear" w:color="auto" w:fill="auto"/>
            <w:noWrap/>
          </w:tcPr>
          <w:p w:rsidR="00B86F7A" w:rsidP="005C1FA0" w:rsidRDefault="00B86F7A" w14:paraId="0FDF086F" w14:textId="741C6375">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B86F7A" w:rsidP="005C1FA0" w:rsidRDefault="00B86F7A" w14:paraId="7A5344EA" w14:textId="10350306">
            <w:pPr>
              <w:spacing w:after="0"/>
              <w:jc w:val="left"/>
              <w:rPr>
                <w:rFonts w:eastAsia="Times New Roman" w:cs="Arial"/>
                <w:color w:val="000000"/>
                <w:szCs w:val="24"/>
                <w:lang w:eastAsia="de-DE"/>
              </w:rPr>
            </w:pPr>
            <w:r>
              <w:rPr>
                <w:rFonts w:eastAsia="Times New Roman" w:cs="Arial"/>
                <w:color w:val="000000"/>
                <w:szCs w:val="24"/>
                <w:lang w:eastAsia="de-DE"/>
              </w:rPr>
              <w:t>Bias eines Neurons</w:t>
            </w:r>
          </w:p>
        </w:tc>
      </w:tr>
      <w:tr w:rsidRPr="005C1FA0" w:rsidR="00B86F7A" w:rsidTr="00B916C1" w14:paraId="0A16EBDE" w14:textId="77777777">
        <w:trPr>
          <w:trHeight w:val="300"/>
        </w:trPr>
        <w:tc>
          <w:tcPr>
            <w:tcW w:w="1858" w:type="dxa"/>
            <w:tcBorders>
              <w:top w:val="single" w:color="auto" w:sz="4" w:space="0"/>
              <w:bottom w:val="single" w:color="auto" w:sz="4" w:space="0"/>
            </w:tcBorders>
            <w:shd w:val="clear" w:color="auto" w:fill="auto"/>
            <w:noWrap/>
          </w:tcPr>
          <w:p w:rsidRPr="00B86F7A" w:rsidR="00B86F7A" w:rsidP="005C1FA0" w:rsidRDefault="009641A2" w14:paraId="47D8BE2D" w14:textId="21E04C7E">
            <w:pPr>
              <w:spacing w:after="0"/>
              <w:jc w:val="left"/>
              <w:rPr>
                <w:rFonts w:eastAsia="Times New Roman" w:cs="Arial"/>
              </w:rPr>
            </w:pPr>
            <m:oMathPara>
              <m:oMathParaPr>
                <m:jc m:val="left"/>
              </m:oMathParaPr>
              <m:oMath>
                <m:sSub>
                  <m:sSubPr>
                    <m:ctrlPr>
                      <w:rPr>
                        <w:rFonts w:ascii="Cambria Math" w:hAnsi="Cambria Math"/>
                        <w:i/>
                        <w:lang w:eastAsia="de-DE"/>
                      </w:rPr>
                    </m:ctrlPr>
                  </m:sSubPr>
                  <m:e>
                    <m:r>
                      <w:rPr>
                        <w:rFonts w:ascii="Cambria Math" w:hAnsi="Cambria Math"/>
                        <w:lang w:eastAsia="de-DE"/>
                      </w:rPr>
                      <m:t>w</m:t>
                    </m:r>
                  </m:e>
                  <m:sub>
                    <m:r>
                      <w:rPr>
                        <w:rFonts w:ascii="Cambria Math" w:hAnsi="Cambria Math"/>
                        <w:lang w:eastAsia="de-DE"/>
                      </w:rPr>
                      <m:t>k,n,l</m:t>
                    </m:r>
                  </m:sub>
                </m:sSub>
              </m:oMath>
            </m:oMathPara>
          </w:p>
        </w:tc>
        <w:tc>
          <w:tcPr>
            <w:tcW w:w="1276" w:type="dxa"/>
            <w:tcBorders>
              <w:top w:val="single" w:color="auto" w:sz="4" w:space="0"/>
              <w:bottom w:val="single" w:color="auto" w:sz="4" w:space="0"/>
            </w:tcBorders>
            <w:shd w:val="clear" w:color="auto" w:fill="auto"/>
            <w:noWrap/>
          </w:tcPr>
          <w:p w:rsidR="00B86F7A" w:rsidP="005C1FA0" w:rsidRDefault="00B86F7A" w14:paraId="6104AAFF" w14:textId="63657F35">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B86F7A" w:rsidP="005C1FA0" w:rsidRDefault="00B86F7A" w14:paraId="0B20F300" w14:textId="0A9D47E9">
            <w:pPr>
              <w:spacing w:after="0"/>
              <w:jc w:val="left"/>
              <w:rPr>
                <w:rFonts w:eastAsia="Times New Roman" w:cs="Arial"/>
                <w:color w:val="000000"/>
                <w:szCs w:val="24"/>
                <w:lang w:eastAsia="de-DE"/>
              </w:rPr>
            </w:pPr>
            <w:r>
              <w:rPr>
                <w:rFonts w:eastAsia="Times New Roman" w:cs="Arial"/>
                <w:color w:val="000000"/>
                <w:szCs w:val="24"/>
                <w:lang w:eastAsia="de-DE"/>
              </w:rPr>
              <w:t>Gewicht eines Eingabewertes des Neurons</w:t>
            </w:r>
          </w:p>
        </w:tc>
      </w:tr>
      <w:tr w:rsidRPr="005C1FA0" w:rsidR="00B86F7A" w:rsidTr="00B916C1" w14:paraId="4BCB5228" w14:textId="77777777">
        <w:trPr>
          <w:trHeight w:val="300"/>
        </w:trPr>
        <w:tc>
          <w:tcPr>
            <w:tcW w:w="1858" w:type="dxa"/>
            <w:tcBorders>
              <w:top w:val="single" w:color="auto" w:sz="4" w:space="0"/>
              <w:bottom w:val="single" w:color="auto" w:sz="4" w:space="0"/>
            </w:tcBorders>
            <w:shd w:val="clear" w:color="auto" w:fill="auto"/>
            <w:noWrap/>
          </w:tcPr>
          <w:p w:rsidRPr="00B86F7A" w:rsidR="00B86F7A" w:rsidP="005C1FA0" w:rsidRDefault="00B86F7A" w14:paraId="5404E9C9" w14:textId="16D58D71">
            <w:pPr>
              <w:spacing w:after="0"/>
              <w:jc w:val="left"/>
              <w:rPr>
                <w:rFonts w:eastAsia="Times New Roman" w:cs="Arial"/>
                <w:lang w:eastAsia="de-DE"/>
              </w:rPr>
            </w:pPr>
            <m:oMathPara>
              <m:oMathParaPr>
                <m:jc m:val="left"/>
              </m:oMathParaPr>
              <m:oMath>
                <m:r>
                  <w:rPr>
                    <w:rFonts w:ascii="Cambria Math" w:hAnsi="Cambria Math"/>
                    <w:lang w:eastAsia="de-DE"/>
                  </w:rPr>
                  <w:lastRenderedPageBreak/>
                  <m:t>l</m:t>
                </m:r>
              </m:oMath>
            </m:oMathPara>
          </w:p>
        </w:tc>
        <w:tc>
          <w:tcPr>
            <w:tcW w:w="1276" w:type="dxa"/>
            <w:tcBorders>
              <w:top w:val="single" w:color="auto" w:sz="4" w:space="0"/>
              <w:bottom w:val="single" w:color="auto" w:sz="4" w:space="0"/>
            </w:tcBorders>
            <w:shd w:val="clear" w:color="auto" w:fill="auto"/>
            <w:noWrap/>
          </w:tcPr>
          <w:p w:rsidR="00B86F7A" w:rsidP="005C1FA0" w:rsidRDefault="00B86F7A" w14:paraId="5B89A247" w14:textId="3F3B91F5">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B86F7A" w:rsidP="005C1FA0" w:rsidRDefault="00B86F7A" w14:paraId="4A236AF7" w14:textId="047EA0D3">
            <w:pPr>
              <w:spacing w:after="0"/>
              <w:jc w:val="left"/>
              <w:rPr>
                <w:rFonts w:eastAsia="Times New Roman" w:cs="Arial"/>
                <w:color w:val="000000"/>
                <w:szCs w:val="24"/>
                <w:lang w:eastAsia="de-DE"/>
              </w:rPr>
            </w:pPr>
            <w:r>
              <w:rPr>
                <w:rFonts w:eastAsia="Times New Roman" w:cs="Arial"/>
                <w:color w:val="000000"/>
                <w:szCs w:val="24"/>
                <w:lang w:eastAsia="de-DE"/>
              </w:rPr>
              <w:t>Schicht eines KNN</w:t>
            </w:r>
          </w:p>
        </w:tc>
      </w:tr>
      <w:tr w:rsidRPr="005C1FA0" w:rsidR="00B86F7A" w:rsidTr="00B916C1" w14:paraId="3D0388A5" w14:textId="77777777">
        <w:trPr>
          <w:trHeight w:val="300"/>
        </w:trPr>
        <w:tc>
          <w:tcPr>
            <w:tcW w:w="1858" w:type="dxa"/>
            <w:tcBorders>
              <w:top w:val="single" w:color="auto" w:sz="4" w:space="0"/>
              <w:bottom w:val="single" w:color="auto" w:sz="4" w:space="0"/>
            </w:tcBorders>
            <w:shd w:val="clear" w:color="auto" w:fill="auto"/>
            <w:noWrap/>
          </w:tcPr>
          <w:p w:rsidRPr="00B86F7A" w:rsidR="00B86F7A" w:rsidP="005C1FA0" w:rsidRDefault="009641A2" w14:paraId="77D33D8D" w14:textId="066B3B93">
            <w:pPr>
              <w:spacing w:after="0"/>
              <w:jc w:val="left"/>
              <w:rPr>
                <w:rFonts w:eastAsia="Times New Roman" w:cs="Arial"/>
              </w:rPr>
            </w:pPr>
            <m:oMathPara>
              <m:oMathParaPr>
                <m:jc m:val="left"/>
              </m:oMathParaPr>
              <m:oMath>
                <m:sSub>
                  <m:sSubPr>
                    <m:ctrlPr>
                      <w:rPr>
                        <w:rFonts w:ascii="Cambria Math" w:hAnsi="Cambria Math" w:eastAsia="Times New Roman" w:cs="Arial"/>
                        <w:i/>
                      </w:rPr>
                    </m:ctrlPr>
                  </m:sSubPr>
                  <m:e>
                    <m:r>
                      <w:rPr>
                        <w:rFonts w:ascii="Cambria Math" w:hAnsi="Cambria Math" w:eastAsia="Times New Roman" w:cs="Arial"/>
                      </w:rPr>
                      <m:t>f</m:t>
                    </m:r>
                  </m:e>
                  <m:sub>
                    <m:r>
                      <w:rPr>
                        <w:rFonts w:ascii="Cambria Math" w:hAnsi="Cambria Math" w:eastAsia="Times New Roman" w:cs="Arial"/>
                      </w:rPr>
                      <m:t>l</m:t>
                    </m:r>
                  </m:sub>
                </m:sSub>
              </m:oMath>
            </m:oMathPara>
          </w:p>
        </w:tc>
        <w:tc>
          <w:tcPr>
            <w:tcW w:w="1276" w:type="dxa"/>
            <w:tcBorders>
              <w:top w:val="single" w:color="auto" w:sz="4" w:space="0"/>
              <w:bottom w:val="single" w:color="auto" w:sz="4" w:space="0"/>
            </w:tcBorders>
            <w:shd w:val="clear" w:color="auto" w:fill="auto"/>
            <w:noWrap/>
          </w:tcPr>
          <w:p w:rsidR="00B86F7A" w:rsidP="005C1FA0" w:rsidRDefault="00B86F7A" w14:paraId="7DED3D3C" w14:textId="40D97A85">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Pr="00B86F7A" w:rsidR="00B86F7A" w:rsidP="005C1FA0" w:rsidRDefault="00B86F7A" w14:paraId="1153201C" w14:textId="73D643AC">
            <w:pPr>
              <w:spacing w:after="0"/>
              <w:jc w:val="left"/>
              <w:rPr>
                <w:rFonts w:eastAsia="Times New Roman" w:cs="Arial"/>
                <w:lang w:eastAsia="de-DE"/>
              </w:rPr>
            </w:pPr>
            <w:r>
              <w:rPr>
                <w:rFonts w:eastAsia="Times New Roman" w:cs="Arial"/>
                <w:color w:val="000000"/>
                <w:szCs w:val="24"/>
                <w:lang w:eastAsia="de-DE"/>
              </w:rPr>
              <w:t xml:space="preserve">Aktivierungsfunktion der Schicht </w:t>
            </w:r>
            <m:oMath>
              <m:r>
                <w:rPr>
                  <w:rFonts w:ascii="Cambria Math" w:hAnsi="Cambria Math"/>
                  <w:lang w:eastAsia="de-DE"/>
                </w:rPr>
                <m:t>l</m:t>
              </m:r>
            </m:oMath>
            <w:r>
              <w:rPr>
                <w:rFonts w:eastAsia="Times New Roman" w:cs="Arial"/>
                <w:lang w:eastAsia="de-DE"/>
              </w:rPr>
              <w:t xml:space="preserve"> eines KNN</w:t>
            </w:r>
          </w:p>
        </w:tc>
      </w:tr>
      <w:tr w:rsidRPr="005C1FA0" w:rsidR="00CE6AC9" w:rsidTr="00B916C1" w14:paraId="07A576BF" w14:textId="77777777">
        <w:trPr>
          <w:trHeight w:val="300"/>
        </w:trPr>
        <w:tc>
          <w:tcPr>
            <w:tcW w:w="1858" w:type="dxa"/>
            <w:tcBorders>
              <w:top w:val="single" w:color="auto" w:sz="4" w:space="0"/>
              <w:bottom w:val="single" w:color="auto" w:sz="4" w:space="0"/>
            </w:tcBorders>
            <w:shd w:val="clear" w:color="auto" w:fill="auto"/>
            <w:noWrap/>
          </w:tcPr>
          <w:p w:rsidRPr="00CE6AC9" w:rsidR="00CE6AC9" w:rsidP="005C1FA0" w:rsidRDefault="009641A2" w14:paraId="548394D5" w14:textId="39F03AA3">
            <w:pPr>
              <w:spacing w:after="0"/>
              <w:jc w:val="left"/>
            </w:pPr>
            <m:oMathPara>
              <m:oMathParaPr>
                <m:jc m:val="left"/>
              </m:oMathParaPr>
              <m:oMath>
                <m:sSub>
                  <m:sSubPr>
                    <m:ctrlPr>
                      <w:rPr>
                        <w:rFonts w:ascii="Cambria Math" w:hAnsi="Cambria Math"/>
                        <w:i/>
                        <w:lang w:eastAsia="de-DE"/>
                      </w:rPr>
                    </m:ctrlPr>
                  </m:sSubPr>
                  <m:e>
                    <m:r>
                      <w:rPr>
                        <w:rFonts w:ascii="Cambria Math" w:hAnsi="Cambria Math"/>
                        <w:lang w:eastAsia="de-DE"/>
                      </w:rPr>
                      <m:t>e</m:t>
                    </m:r>
                  </m:e>
                  <m:sub>
                    <m:r>
                      <w:rPr>
                        <w:rFonts w:ascii="Cambria Math" w:hAnsi="Cambria Math"/>
                        <w:lang w:eastAsia="de-DE"/>
                      </w:rPr>
                      <m:t>t</m:t>
                    </m:r>
                  </m:sub>
                </m:sSub>
              </m:oMath>
            </m:oMathPara>
          </w:p>
        </w:tc>
        <w:tc>
          <w:tcPr>
            <w:tcW w:w="1276" w:type="dxa"/>
            <w:tcBorders>
              <w:top w:val="single" w:color="auto" w:sz="4" w:space="0"/>
              <w:bottom w:val="single" w:color="auto" w:sz="4" w:space="0"/>
            </w:tcBorders>
            <w:shd w:val="clear" w:color="auto" w:fill="auto"/>
            <w:noWrap/>
          </w:tcPr>
          <w:p w:rsidR="00CE6AC9" w:rsidP="005C1FA0" w:rsidRDefault="00CE6AC9" w14:paraId="56F197AE" w14:textId="6F2703F7">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CE6AC9" w:rsidP="005C1FA0" w:rsidRDefault="00CE6AC9" w14:paraId="0D54C20F" w14:textId="07082E11">
            <w:pPr>
              <w:spacing w:after="0"/>
              <w:jc w:val="left"/>
              <w:rPr>
                <w:rFonts w:eastAsia="Times New Roman" w:cs="Arial"/>
                <w:color w:val="000000"/>
                <w:szCs w:val="24"/>
                <w:lang w:eastAsia="de-DE"/>
              </w:rPr>
            </w:pPr>
            <w:r>
              <w:rPr>
                <w:rFonts w:eastAsia="Times New Roman" w:cs="Arial"/>
                <w:color w:val="000000"/>
                <w:szCs w:val="24"/>
                <w:lang w:eastAsia="de-DE"/>
              </w:rPr>
              <w:t>Absolute Abweichung einer Vorhersage</w:t>
            </w:r>
          </w:p>
        </w:tc>
      </w:tr>
      <w:tr w:rsidRPr="005C1FA0" w:rsidR="00CE6AC9" w:rsidTr="00B916C1" w14:paraId="48DBFFD9" w14:textId="77777777">
        <w:trPr>
          <w:trHeight w:val="300"/>
        </w:trPr>
        <w:tc>
          <w:tcPr>
            <w:tcW w:w="1858" w:type="dxa"/>
            <w:tcBorders>
              <w:top w:val="single" w:color="auto" w:sz="4" w:space="0"/>
              <w:bottom w:val="single" w:color="auto" w:sz="4" w:space="0"/>
            </w:tcBorders>
            <w:shd w:val="clear" w:color="auto" w:fill="auto"/>
            <w:noWrap/>
          </w:tcPr>
          <w:p w:rsidRPr="00CE6AC9" w:rsidR="00CE6AC9" w:rsidP="005C1FA0" w:rsidRDefault="009641A2" w14:paraId="21BFED76" w14:textId="00DFC563">
            <w:pPr>
              <w:spacing w:after="0"/>
              <w:jc w:val="left"/>
              <w:rPr>
                <w:lang w:eastAsia="de-DE"/>
              </w:rPr>
            </w:pPr>
            <m:oMathPara>
              <m:oMathParaPr>
                <m:jc m:val="left"/>
              </m:oMathParaP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m:t>
                    </m:r>
                  </m:sub>
                </m:sSub>
              </m:oMath>
            </m:oMathPara>
          </w:p>
        </w:tc>
        <w:tc>
          <w:tcPr>
            <w:tcW w:w="1276" w:type="dxa"/>
            <w:tcBorders>
              <w:top w:val="single" w:color="auto" w:sz="4" w:space="0"/>
              <w:bottom w:val="single" w:color="auto" w:sz="4" w:space="0"/>
            </w:tcBorders>
            <w:shd w:val="clear" w:color="auto" w:fill="auto"/>
            <w:noWrap/>
          </w:tcPr>
          <w:p w:rsidR="00CE6AC9" w:rsidP="005C1FA0" w:rsidRDefault="00CE6AC9" w14:paraId="5B058455" w14:textId="3B4AF716">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CE6AC9" w:rsidP="005C1FA0" w:rsidRDefault="00CE6AC9" w14:paraId="7DB2A11E" w14:textId="7481E558">
            <w:pPr>
              <w:spacing w:after="0"/>
              <w:jc w:val="left"/>
              <w:rPr>
                <w:rFonts w:eastAsia="Times New Roman" w:cs="Arial"/>
                <w:color w:val="000000"/>
                <w:szCs w:val="24"/>
                <w:lang w:eastAsia="de-DE"/>
              </w:rPr>
            </w:pPr>
            <w:r>
              <w:rPr>
                <w:rFonts w:eastAsia="Times New Roman" w:cs="Arial"/>
                <w:color w:val="000000"/>
                <w:szCs w:val="24"/>
                <w:lang w:eastAsia="de-DE"/>
              </w:rPr>
              <w:t xml:space="preserve">Tatsächlicher Wert zum Zeitpunkt </w:t>
            </w:r>
            <m:oMath>
              <m:r>
                <w:rPr>
                  <w:rFonts w:ascii="Cambria Math" w:hAnsi="Cambria Math"/>
                  <w:lang w:eastAsia="de-DE"/>
                </w:rPr>
                <m:t>t</m:t>
              </m:r>
            </m:oMath>
          </w:p>
        </w:tc>
      </w:tr>
      <w:tr w:rsidRPr="005C1FA0" w:rsidR="00CE6AC9" w:rsidTr="00B916C1" w14:paraId="7965CDA1" w14:textId="77777777">
        <w:trPr>
          <w:trHeight w:val="300"/>
        </w:trPr>
        <w:tc>
          <w:tcPr>
            <w:tcW w:w="1858" w:type="dxa"/>
            <w:tcBorders>
              <w:top w:val="single" w:color="auto" w:sz="4" w:space="0"/>
              <w:bottom w:val="single" w:color="auto" w:sz="4" w:space="0"/>
            </w:tcBorders>
            <w:shd w:val="clear" w:color="auto" w:fill="auto"/>
            <w:noWrap/>
          </w:tcPr>
          <w:p w:rsidRPr="00CE6AC9" w:rsidR="00CE6AC9" w:rsidP="005C1FA0" w:rsidRDefault="009641A2" w14:paraId="229E4254" w14:textId="50F9E2A4">
            <w:pPr>
              <w:spacing w:after="0"/>
              <w:jc w:val="left"/>
              <w:rPr>
                <w:lang w:eastAsia="de-DE"/>
              </w:rPr>
            </w:pPr>
            <m:oMathPara>
              <m:oMathParaPr>
                <m:jc m:val="left"/>
              </m:oMathParaPr>
              <m:oMath>
                <m:sSub>
                  <m:sSubPr>
                    <m:ctrlPr>
                      <w:rPr>
                        <w:rFonts w:ascii="Cambria Math" w:hAnsi="Cambria Math"/>
                        <w:i/>
                        <w:lang w:eastAsia="de-DE"/>
                      </w:rPr>
                    </m:ctrlPr>
                  </m:sSubPr>
                  <m:e>
                    <m:acc>
                      <m:accPr>
                        <m:ctrlPr>
                          <w:rPr>
                            <w:rFonts w:ascii="Cambria Math" w:hAnsi="Cambria Math"/>
                            <w:i/>
                            <w:lang w:eastAsia="de-DE"/>
                          </w:rPr>
                        </m:ctrlPr>
                      </m:accPr>
                      <m:e>
                        <m:r>
                          <w:rPr>
                            <w:rFonts w:ascii="Cambria Math" w:hAnsi="Cambria Math"/>
                            <w:lang w:eastAsia="de-DE"/>
                          </w:rPr>
                          <m:t>y</m:t>
                        </m:r>
                      </m:e>
                    </m:acc>
                  </m:e>
                  <m:sub>
                    <m:r>
                      <w:rPr>
                        <w:rFonts w:ascii="Cambria Math" w:hAnsi="Cambria Math"/>
                        <w:lang w:eastAsia="de-DE"/>
                      </w:rPr>
                      <m:t>t</m:t>
                    </m:r>
                  </m:sub>
                </m:sSub>
              </m:oMath>
            </m:oMathPara>
          </w:p>
        </w:tc>
        <w:tc>
          <w:tcPr>
            <w:tcW w:w="1276" w:type="dxa"/>
            <w:tcBorders>
              <w:top w:val="single" w:color="auto" w:sz="4" w:space="0"/>
              <w:bottom w:val="single" w:color="auto" w:sz="4" w:space="0"/>
            </w:tcBorders>
            <w:shd w:val="clear" w:color="auto" w:fill="auto"/>
            <w:noWrap/>
          </w:tcPr>
          <w:p w:rsidR="00CE6AC9" w:rsidP="005C1FA0" w:rsidRDefault="00CE6AC9" w14:paraId="2C6364A9" w14:textId="3740BDB8">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CE6AC9" w:rsidP="005C1FA0" w:rsidRDefault="00CE6AC9" w14:paraId="7C19808E" w14:textId="612D5CC4">
            <w:pPr>
              <w:spacing w:after="0"/>
              <w:jc w:val="left"/>
              <w:rPr>
                <w:rFonts w:eastAsia="Times New Roman" w:cs="Arial"/>
                <w:color w:val="000000"/>
                <w:szCs w:val="24"/>
                <w:lang w:eastAsia="de-DE"/>
              </w:rPr>
            </w:pPr>
            <w:r>
              <w:rPr>
                <w:rFonts w:eastAsia="Times New Roman" w:cs="Arial"/>
                <w:color w:val="000000"/>
                <w:szCs w:val="24"/>
                <w:lang w:eastAsia="de-DE"/>
              </w:rPr>
              <w:t xml:space="preserve">Vorhergesagter Wert für den Zeitpunkt </w:t>
            </w:r>
            <m:oMath>
              <m:r>
                <w:rPr>
                  <w:rFonts w:ascii="Cambria Math" w:hAnsi="Cambria Math"/>
                  <w:lang w:eastAsia="de-DE"/>
                </w:rPr>
                <m:t>t</m:t>
              </m:r>
            </m:oMath>
          </w:p>
        </w:tc>
      </w:tr>
      <w:tr w:rsidRPr="005C1FA0" w:rsidR="00EE5217" w:rsidTr="00B916C1" w14:paraId="621ECFD1" w14:textId="77777777">
        <w:trPr>
          <w:trHeight w:val="300"/>
        </w:trPr>
        <w:tc>
          <w:tcPr>
            <w:tcW w:w="1858" w:type="dxa"/>
            <w:tcBorders>
              <w:top w:val="single" w:color="auto" w:sz="4" w:space="0"/>
              <w:bottom w:val="single" w:color="auto" w:sz="4" w:space="0"/>
            </w:tcBorders>
            <w:shd w:val="clear" w:color="auto" w:fill="auto"/>
            <w:noWrap/>
          </w:tcPr>
          <w:p w:rsidRPr="007C4BA2" w:rsidR="00EE5217" w:rsidP="005C1FA0" w:rsidRDefault="007C4BA2" w14:paraId="6574CDA1" w14:textId="1DDB96E5">
            <w:pPr>
              <w:spacing w:after="0"/>
              <w:jc w:val="left"/>
              <w:rPr>
                <w:lang w:eastAsia="de-DE"/>
              </w:rPr>
            </w:pPr>
            <m:oMathPara>
              <m:oMathParaPr>
                <m:jc m:val="left"/>
              </m:oMathParaPr>
              <m:oMath>
                <m:r>
                  <w:rPr>
                    <w:rFonts w:ascii="Cambria Math" w:hAnsi="Cambria Math"/>
                    <w:lang w:eastAsia="de-DE"/>
                  </w:rPr>
                  <m:t>h</m:t>
                </m:r>
              </m:oMath>
            </m:oMathPara>
          </w:p>
        </w:tc>
        <w:tc>
          <w:tcPr>
            <w:tcW w:w="1276" w:type="dxa"/>
            <w:tcBorders>
              <w:top w:val="single" w:color="auto" w:sz="4" w:space="0"/>
              <w:bottom w:val="single" w:color="auto" w:sz="4" w:space="0"/>
            </w:tcBorders>
            <w:shd w:val="clear" w:color="auto" w:fill="auto"/>
            <w:noWrap/>
          </w:tcPr>
          <w:p w:rsidR="00EE5217" w:rsidP="005C1FA0" w:rsidRDefault="00EE5217" w14:paraId="4D01810A" w14:textId="08DDA1A5">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EE5217" w:rsidP="005C1FA0" w:rsidRDefault="007C4BA2" w14:paraId="4DC03785" w14:textId="6DD9FB57">
            <w:pPr>
              <w:spacing w:after="0"/>
              <w:jc w:val="left"/>
              <w:rPr>
                <w:rFonts w:eastAsia="Times New Roman" w:cs="Arial"/>
                <w:color w:val="000000"/>
                <w:szCs w:val="24"/>
                <w:lang w:eastAsia="de-DE"/>
              </w:rPr>
            </w:pPr>
            <w:r>
              <w:rPr>
                <w:rFonts w:eastAsia="Times New Roman" w:cs="Arial"/>
                <w:color w:val="000000"/>
                <w:szCs w:val="24"/>
                <w:lang w:eastAsia="de-DE"/>
              </w:rPr>
              <w:t>Prognosehorizont</w:t>
            </w:r>
          </w:p>
        </w:tc>
      </w:tr>
      <w:tr w:rsidRPr="005C1FA0" w:rsidR="00EE5217" w:rsidTr="00B916C1" w14:paraId="0501316B" w14:textId="77777777">
        <w:trPr>
          <w:trHeight w:val="300"/>
        </w:trPr>
        <w:tc>
          <w:tcPr>
            <w:tcW w:w="1858" w:type="dxa"/>
            <w:tcBorders>
              <w:top w:val="single" w:color="auto" w:sz="4" w:space="0"/>
              <w:bottom w:val="single" w:color="auto" w:sz="4" w:space="0"/>
            </w:tcBorders>
            <w:shd w:val="clear" w:color="auto" w:fill="auto"/>
            <w:noWrap/>
          </w:tcPr>
          <w:p w:rsidRPr="00EE5217" w:rsidR="00EE5217" w:rsidP="005C1FA0" w:rsidRDefault="009641A2" w14:paraId="39DC8F71" w14:textId="020FFC5C">
            <w:pPr>
              <w:spacing w:after="0"/>
              <w:jc w:val="left"/>
              <w:rPr>
                <w:lang w:eastAsia="de-DE"/>
              </w:rPr>
            </w:pPr>
            <m:oMathPara>
              <m:oMathParaPr>
                <m:jc m:val="left"/>
              </m:oMathParaPr>
              <m:oMath>
                <m:sSub>
                  <m:sSubPr>
                    <m:ctrlPr>
                      <w:rPr>
                        <w:rFonts w:ascii="Cambria Math" w:hAnsi="Cambria Math"/>
                        <w:i/>
                        <w:lang w:eastAsia="de-DE"/>
                      </w:rPr>
                    </m:ctrlPr>
                  </m:sSubPr>
                  <m:e>
                    <m:r>
                      <w:rPr>
                        <w:rFonts w:ascii="Cambria Math" w:hAnsi="Cambria Math"/>
                        <w:lang w:eastAsia="de-DE"/>
                      </w:rPr>
                      <m:t>p</m:t>
                    </m:r>
                  </m:e>
                  <m:sub>
                    <m:r>
                      <w:rPr>
                        <w:rFonts w:ascii="Cambria Math" w:hAnsi="Cambria Math"/>
                        <w:lang w:eastAsia="de-DE"/>
                      </w:rPr>
                      <m:t>t</m:t>
                    </m:r>
                  </m:sub>
                </m:sSub>
              </m:oMath>
            </m:oMathPara>
          </w:p>
        </w:tc>
        <w:tc>
          <w:tcPr>
            <w:tcW w:w="1276" w:type="dxa"/>
            <w:tcBorders>
              <w:top w:val="single" w:color="auto" w:sz="4" w:space="0"/>
              <w:bottom w:val="single" w:color="auto" w:sz="4" w:space="0"/>
            </w:tcBorders>
            <w:shd w:val="clear" w:color="auto" w:fill="auto"/>
            <w:noWrap/>
          </w:tcPr>
          <w:p w:rsidR="00EE5217" w:rsidP="005C1FA0" w:rsidRDefault="00EE5217" w14:paraId="5D77AC74" w14:textId="73CEAE22">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EE5217" w:rsidP="005C1FA0" w:rsidRDefault="00EE5217" w14:paraId="531FC624" w14:textId="3776BA52">
            <w:pPr>
              <w:spacing w:after="0"/>
              <w:jc w:val="left"/>
              <w:rPr>
                <w:rFonts w:eastAsia="Times New Roman" w:cs="Arial"/>
                <w:color w:val="000000"/>
                <w:szCs w:val="24"/>
                <w:lang w:eastAsia="de-DE"/>
              </w:rPr>
            </w:pPr>
            <w:r>
              <w:rPr>
                <w:rFonts w:eastAsia="Times New Roman" w:cs="Arial"/>
                <w:color w:val="000000"/>
                <w:szCs w:val="24"/>
                <w:lang w:eastAsia="de-DE"/>
              </w:rPr>
              <w:t xml:space="preserve">Prozentualer Fehler einer Vorhersage zum Zeitpunkt </w:t>
            </w:r>
            <m:oMath>
              <m:r>
                <w:rPr>
                  <w:rFonts w:ascii="Cambria Math" w:hAnsi="Cambria Math"/>
                  <w:lang w:eastAsia="de-DE"/>
                </w:rPr>
                <m:t>t</m:t>
              </m:r>
            </m:oMath>
          </w:p>
        </w:tc>
      </w:tr>
      <w:tr w:rsidRPr="005C1FA0" w:rsidR="00EE5217" w:rsidTr="00B916C1" w14:paraId="542D081F" w14:textId="77777777">
        <w:trPr>
          <w:trHeight w:val="300"/>
        </w:trPr>
        <w:tc>
          <w:tcPr>
            <w:tcW w:w="1858" w:type="dxa"/>
            <w:tcBorders>
              <w:top w:val="single" w:color="auto" w:sz="4" w:space="0"/>
              <w:bottom w:val="single" w:color="auto" w:sz="4" w:space="0"/>
            </w:tcBorders>
            <w:shd w:val="clear" w:color="auto" w:fill="auto"/>
            <w:noWrap/>
          </w:tcPr>
          <w:p w:rsidRPr="007C4BA2" w:rsidR="00EE5217" w:rsidP="005C1FA0" w:rsidRDefault="007C4BA2" w14:paraId="448C78B7" w14:textId="68A6EE6B">
            <w:pPr>
              <w:spacing w:after="0"/>
              <w:jc w:val="left"/>
              <w:rPr>
                <w:lang w:eastAsia="de-DE"/>
              </w:rPr>
            </w:pPr>
            <m:oMathPara>
              <m:oMathParaPr>
                <m:jc m:val="left"/>
              </m:oMathParaPr>
              <m:oMath>
                <m:r>
                  <w:rPr>
                    <w:rFonts w:ascii="Cambria Math" w:hAnsi="Cambria Math"/>
                    <w:lang w:eastAsia="de-DE"/>
                  </w:rPr>
                  <m:t>n</m:t>
                </m:r>
              </m:oMath>
            </m:oMathPara>
          </w:p>
        </w:tc>
        <w:tc>
          <w:tcPr>
            <w:tcW w:w="1276" w:type="dxa"/>
            <w:tcBorders>
              <w:top w:val="single" w:color="auto" w:sz="4" w:space="0"/>
              <w:bottom w:val="single" w:color="auto" w:sz="4" w:space="0"/>
            </w:tcBorders>
            <w:shd w:val="clear" w:color="auto" w:fill="auto"/>
            <w:noWrap/>
          </w:tcPr>
          <w:p w:rsidR="00EE5217" w:rsidP="005C1FA0" w:rsidRDefault="00EE5217" w14:paraId="5BFFEB6E" w14:textId="1987CF52">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EE5217" w:rsidP="005C1FA0" w:rsidRDefault="00EE5217" w14:paraId="03F7CAD5" w14:textId="7C0DC50B">
            <w:pPr>
              <w:spacing w:after="0"/>
              <w:jc w:val="left"/>
              <w:rPr>
                <w:rFonts w:eastAsia="Times New Roman" w:cs="Arial"/>
                <w:color w:val="000000"/>
                <w:szCs w:val="24"/>
                <w:lang w:eastAsia="de-DE"/>
              </w:rPr>
            </w:pPr>
            <w:r>
              <w:rPr>
                <w:rFonts w:eastAsia="Times New Roman" w:cs="Arial"/>
                <w:color w:val="000000"/>
                <w:szCs w:val="24"/>
                <w:lang w:eastAsia="de-DE"/>
              </w:rPr>
              <w:t>Anzahl vergangener Zeitpunkte, die für die Vorhersage genutzt werden</w:t>
            </w:r>
          </w:p>
        </w:tc>
      </w:tr>
      <w:tr w:rsidRPr="005C1FA0" w:rsidR="008B2737" w:rsidTr="00B916C1" w14:paraId="0D73AE7F" w14:textId="77777777">
        <w:trPr>
          <w:trHeight w:val="300"/>
        </w:trPr>
        <w:tc>
          <w:tcPr>
            <w:tcW w:w="1858" w:type="dxa"/>
            <w:tcBorders>
              <w:top w:val="single" w:color="auto" w:sz="4" w:space="0"/>
              <w:bottom w:val="single" w:color="auto" w:sz="4" w:space="0"/>
            </w:tcBorders>
            <w:shd w:val="clear" w:color="auto" w:fill="auto"/>
            <w:noWrap/>
          </w:tcPr>
          <w:p w:rsidRPr="007C4BA2" w:rsidR="008B2737" w:rsidP="005C1FA0" w:rsidRDefault="007C4BA2" w14:paraId="71E5F74E" w14:textId="4052F1B6">
            <w:pPr>
              <w:spacing w:after="0"/>
              <w:jc w:val="left"/>
              <w:rPr>
                <w:lang w:eastAsia="de-DE"/>
              </w:rPr>
            </w:pPr>
            <m:oMathPara>
              <m:oMathParaPr>
                <m:jc m:val="left"/>
              </m:oMathParaPr>
              <m:oMath>
                <m:r>
                  <w:rPr>
                    <w:rFonts w:ascii="Cambria Math" w:hAnsi="Cambria Math"/>
                    <w:lang w:eastAsia="de-DE"/>
                  </w:rPr>
                  <m:t>m</m:t>
                </m:r>
              </m:oMath>
            </m:oMathPara>
          </w:p>
        </w:tc>
        <w:tc>
          <w:tcPr>
            <w:tcW w:w="1276" w:type="dxa"/>
            <w:tcBorders>
              <w:top w:val="single" w:color="auto" w:sz="4" w:space="0"/>
              <w:bottom w:val="single" w:color="auto" w:sz="4" w:space="0"/>
            </w:tcBorders>
            <w:shd w:val="clear" w:color="auto" w:fill="auto"/>
            <w:noWrap/>
          </w:tcPr>
          <w:p w:rsidR="008B2737" w:rsidP="005C1FA0" w:rsidRDefault="008B2737" w14:paraId="1E4D7236" w14:textId="15E675BD">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8B2737" w:rsidP="005C1FA0" w:rsidRDefault="008B2737" w14:paraId="1C23334C" w14:textId="7708C86B">
            <w:pPr>
              <w:spacing w:after="0"/>
              <w:jc w:val="left"/>
              <w:rPr>
                <w:rFonts w:eastAsia="Times New Roman" w:cs="Arial"/>
                <w:color w:val="000000"/>
                <w:szCs w:val="24"/>
                <w:lang w:eastAsia="de-DE"/>
              </w:rPr>
            </w:pPr>
            <w:r>
              <w:rPr>
                <w:rFonts w:eastAsia="Times New Roman" w:cs="Arial"/>
                <w:color w:val="000000"/>
                <w:szCs w:val="24"/>
                <w:lang w:eastAsia="de-DE"/>
              </w:rPr>
              <w:t>Regelhorizont</w:t>
            </w:r>
          </w:p>
        </w:tc>
      </w:tr>
      <w:tr w:rsidRPr="005C1FA0" w:rsidR="008B2737" w:rsidTr="00B916C1" w14:paraId="1B7997D8" w14:textId="77777777">
        <w:trPr>
          <w:trHeight w:val="300"/>
        </w:trPr>
        <w:tc>
          <w:tcPr>
            <w:tcW w:w="1858" w:type="dxa"/>
            <w:tcBorders>
              <w:top w:val="single" w:color="auto" w:sz="4" w:space="0"/>
              <w:bottom w:val="single" w:color="auto" w:sz="4" w:space="0"/>
            </w:tcBorders>
            <w:shd w:val="clear" w:color="auto" w:fill="auto"/>
            <w:noWrap/>
            <w:vAlign w:val="center"/>
          </w:tcPr>
          <w:p w:rsidRPr="008B2737" w:rsidR="008B2737" w:rsidP="008B2737" w:rsidRDefault="009641A2" w14:paraId="0B6F79EE" w14:textId="7A87741E">
            <w:pPr>
              <w:spacing w:after="0"/>
              <w:jc w:val="left"/>
              <w:rPr>
                <w:lang w:eastAsia="de-DE"/>
              </w:rPr>
            </w:pPr>
            <m:oMathPara>
              <m:oMathParaPr>
                <m:jc m:val="left"/>
              </m:oMathParaP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oMath>
            </m:oMathPara>
          </w:p>
        </w:tc>
        <w:tc>
          <w:tcPr>
            <w:tcW w:w="1276" w:type="dxa"/>
            <w:tcBorders>
              <w:top w:val="single" w:color="auto" w:sz="4" w:space="0"/>
              <w:bottom w:val="single" w:color="auto" w:sz="4" w:space="0"/>
            </w:tcBorders>
            <w:shd w:val="clear" w:color="auto" w:fill="auto"/>
            <w:noWrap/>
          </w:tcPr>
          <w:p w:rsidR="008B2737" w:rsidP="005C1FA0" w:rsidRDefault="008B2737" w14:paraId="4EA54D17" w14:textId="6C3CADFA">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8B2737" w:rsidP="005C1FA0" w:rsidRDefault="008B2737" w14:paraId="368B5CF3" w14:textId="211B8180">
            <w:pPr>
              <w:spacing w:after="0"/>
              <w:jc w:val="left"/>
              <w:rPr>
                <w:rFonts w:eastAsia="Times New Roman" w:cs="Arial"/>
                <w:color w:val="000000"/>
                <w:szCs w:val="24"/>
                <w:lang w:eastAsia="de-DE"/>
              </w:rPr>
            </w:pPr>
            <w:r>
              <w:rPr>
                <w:rFonts w:eastAsia="Times New Roman" w:cs="Arial"/>
                <w:color w:val="000000"/>
                <w:szCs w:val="24"/>
                <w:lang w:eastAsia="de-DE"/>
              </w:rPr>
              <w:t xml:space="preserve">Vorhergesagte Regelabweichung für Zeitpunkt </w:t>
            </w:r>
            <m:oMath>
              <m:r>
                <w:rPr>
                  <w:rFonts w:ascii="Cambria Math" w:hAnsi="Cambria Math"/>
                </w:rPr>
                <m:t>t</m:t>
              </m:r>
            </m:oMath>
          </w:p>
        </w:tc>
      </w:tr>
      <w:tr w:rsidRPr="005C1FA0" w:rsidR="00784179" w:rsidTr="00B916C1" w14:paraId="64EC0D2F" w14:textId="77777777">
        <w:trPr>
          <w:trHeight w:val="300"/>
        </w:trPr>
        <w:tc>
          <w:tcPr>
            <w:tcW w:w="1858" w:type="dxa"/>
            <w:tcBorders>
              <w:top w:val="single" w:color="auto" w:sz="4" w:space="0"/>
              <w:bottom w:val="single" w:color="auto" w:sz="4" w:space="0"/>
            </w:tcBorders>
            <w:shd w:val="clear" w:color="auto" w:fill="auto"/>
            <w:noWrap/>
            <w:vAlign w:val="center"/>
          </w:tcPr>
          <w:p w:rsidRPr="00784179" w:rsidR="00784179" w:rsidP="008B2737" w:rsidRDefault="00784179" w14:paraId="04F0E058" w14:textId="5783620D">
            <w:pPr>
              <w:spacing w:after="0"/>
              <w:jc w:val="left"/>
            </w:pPr>
            <m:oMathPara>
              <m:oMathParaPr>
                <m:jc m:val="left"/>
              </m:oMathParaPr>
              <m:oMath>
                <m:r>
                  <w:rPr>
                    <w:rFonts w:ascii="Cambria Math" w:hAnsi="Cambria Math"/>
                  </w:rPr>
                  <m:t>J</m:t>
                </m:r>
                <m:d>
                  <m:dPr>
                    <m:ctrlPr>
                      <w:rPr>
                        <w:rFonts w:ascii="Cambria Math" w:hAnsi="Cambria Math"/>
                        <w:i/>
                      </w:rPr>
                    </m:ctrlPr>
                  </m:dPr>
                  <m:e>
                    <m:r>
                      <w:rPr>
                        <w:rFonts w:ascii="Cambria Math" w:hAnsi="Cambria Math"/>
                      </w:rPr>
                      <m:t>h,m</m:t>
                    </m:r>
                  </m:e>
                </m:d>
              </m:oMath>
            </m:oMathPara>
          </w:p>
        </w:tc>
        <w:tc>
          <w:tcPr>
            <w:tcW w:w="1276" w:type="dxa"/>
            <w:tcBorders>
              <w:top w:val="single" w:color="auto" w:sz="4" w:space="0"/>
              <w:bottom w:val="single" w:color="auto" w:sz="4" w:space="0"/>
            </w:tcBorders>
            <w:shd w:val="clear" w:color="auto" w:fill="auto"/>
            <w:noWrap/>
          </w:tcPr>
          <w:p w:rsidR="00784179" w:rsidP="005C1FA0" w:rsidRDefault="00784179" w14:paraId="27DB31C3" w14:textId="508C18BA">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784179" w:rsidP="005C1FA0" w:rsidRDefault="00784179" w14:paraId="1F10DC9C" w14:textId="650A8D4D">
            <w:pPr>
              <w:spacing w:after="0"/>
              <w:jc w:val="left"/>
              <w:rPr>
                <w:rFonts w:eastAsia="Times New Roman" w:cs="Arial"/>
                <w:color w:val="000000"/>
                <w:szCs w:val="24"/>
                <w:lang w:eastAsia="de-DE"/>
              </w:rPr>
            </w:pPr>
            <w:r>
              <w:rPr>
                <w:rFonts w:eastAsia="Times New Roman" w:cs="Arial"/>
                <w:color w:val="000000"/>
                <w:szCs w:val="24"/>
                <w:lang w:eastAsia="de-DE"/>
              </w:rPr>
              <w:t>Gesamtkosten einer Regelstrategie</w:t>
            </w:r>
          </w:p>
        </w:tc>
      </w:tr>
      <w:tr w:rsidRPr="005C1FA0" w:rsidR="00732C4D" w:rsidTr="00B916C1" w14:paraId="02B06FC4" w14:textId="77777777">
        <w:trPr>
          <w:trHeight w:val="300"/>
        </w:trPr>
        <w:tc>
          <w:tcPr>
            <w:tcW w:w="1858" w:type="dxa"/>
            <w:tcBorders>
              <w:top w:val="single" w:color="auto" w:sz="4" w:space="0"/>
              <w:bottom w:val="single" w:color="auto" w:sz="4" w:space="0"/>
            </w:tcBorders>
            <w:shd w:val="clear" w:color="auto" w:fill="auto"/>
            <w:noWrap/>
            <w:vAlign w:val="center"/>
          </w:tcPr>
          <w:p w:rsidRPr="00732C4D" w:rsidR="00732C4D" w:rsidP="008B2737" w:rsidRDefault="009641A2" w14:paraId="5ADE8E5F" w14:textId="1038A60B">
            <w:pPr>
              <w:spacing w:after="0"/>
              <w:jc w:val="left"/>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min</m:t>
                    </m:r>
                  </m:sub>
                </m:sSub>
              </m:oMath>
            </m:oMathPara>
          </w:p>
        </w:tc>
        <w:tc>
          <w:tcPr>
            <w:tcW w:w="1276" w:type="dxa"/>
            <w:tcBorders>
              <w:top w:val="single" w:color="auto" w:sz="4" w:space="0"/>
              <w:bottom w:val="single" w:color="auto" w:sz="4" w:space="0"/>
            </w:tcBorders>
            <w:shd w:val="clear" w:color="auto" w:fill="auto"/>
            <w:noWrap/>
          </w:tcPr>
          <w:p w:rsidR="00732C4D" w:rsidP="005C1FA0" w:rsidRDefault="00732C4D" w14:paraId="2708B5CB" w14:textId="730AE3FB">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732C4D" w:rsidP="005C1FA0" w:rsidRDefault="00732C4D" w14:paraId="1432FA13" w14:textId="6C7216E6">
            <w:pPr>
              <w:spacing w:after="0"/>
              <w:jc w:val="left"/>
              <w:rPr>
                <w:rFonts w:eastAsia="Times New Roman" w:cs="Arial"/>
                <w:color w:val="000000"/>
                <w:szCs w:val="24"/>
                <w:lang w:eastAsia="de-DE"/>
              </w:rPr>
            </w:pPr>
            <w:r>
              <w:rPr>
                <w:rFonts w:eastAsia="Times New Roman" w:cs="Arial"/>
                <w:color w:val="000000"/>
                <w:szCs w:val="24"/>
                <w:lang w:eastAsia="de-DE"/>
              </w:rPr>
              <w:t>Kleinstmöglicher Wert der Stellgröße</w:t>
            </w:r>
          </w:p>
        </w:tc>
      </w:tr>
      <w:tr w:rsidRPr="005C1FA0" w:rsidR="00732C4D" w:rsidTr="00B916C1" w14:paraId="0BCFA6FE" w14:textId="77777777">
        <w:trPr>
          <w:trHeight w:val="300"/>
        </w:trPr>
        <w:tc>
          <w:tcPr>
            <w:tcW w:w="1858" w:type="dxa"/>
            <w:tcBorders>
              <w:top w:val="single" w:color="auto" w:sz="4" w:space="0"/>
              <w:bottom w:val="single" w:color="auto" w:sz="4" w:space="0"/>
            </w:tcBorders>
            <w:shd w:val="clear" w:color="auto" w:fill="auto"/>
            <w:noWrap/>
            <w:vAlign w:val="center"/>
          </w:tcPr>
          <w:p w:rsidRPr="00732C4D" w:rsidR="00732C4D" w:rsidP="008B2737" w:rsidRDefault="009641A2" w14:paraId="2CB62B3C" w14:textId="14217D2A">
            <w:pPr>
              <w:spacing w:after="0"/>
              <w:jc w:val="left"/>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max</m:t>
                    </m:r>
                  </m:sub>
                </m:sSub>
              </m:oMath>
            </m:oMathPara>
          </w:p>
        </w:tc>
        <w:tc>
          <w:tcPr>
            <w:tcW w:w="1276" w:type="dxa"/>
            <w:tcBorders>
              <w:top w:val="single" w:color="auto" w:sz="4" w:space="0"/>
              <w:bottom w:val="single" w:color="auto" w:sz="4" w:space="0"/>
            </w:tcBorders>
            <w:shd w:val="clear" w:color="auto" w:fill="auto"/>
            <w:noWrap/>
          </w:tcPr>
          <w:p w:rsidR="00732C4D" w:rsidP="005C1FA0" w:rsidRDefault="00732C4D" w14:paraId="63A56986" w14:textId="59D27A09">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732C4D" w:rsidP="005C1FA0" w:rsidRDefault="00732C4D" w14:paraId="5BCE1384" w14:textId="089841C2">
            <w:pPr>
              <w:spacing w:after="0"/>
              <w:jc w:val="left"/>
              <w:rPr>
                <w:rFonts w:eastAsia="Times New Roman" w:cs="Arial"/>
                <w:color w:val="000000"/>
                <w:szCs w:val="24"/>
                <w:lang w:eastAsia="de-DE"/>
              </w:rPr>
            </w:pPr>
            <w:r>
              <w:rPr>
                <w:rFonts w:eastAsia="Times New Roman" w:cs="Arial"/>
                <w:color w:val="000000"/>
                <w:szCs w:val="24"/>
                <w:lang w:eastAsia="de-DE"/>
              </w:rPr>
              <w:t>Größtmöglicher Wert der Stellgröße</w:t>
            </w:r>
          </w:p>
        </w:tc>
      </w:tr>
      <w:tr w:rsidRPr="005C1FA0" w:rsidR="00732C4D" w:rsidTr="00B916C1" w14:paraId="21FD035B" w14:textId="77777777">
        <w:trPr>
          <w:trHeight w:val="300"/>
        </w:trPr>
        <w:tc>
          <w:tcPr>
            <w:tcW w:w="1858" w:type="dxa"/>
            <w:tcBorders>
              <w:top w:val="single" w:color="auto" w:sz="4" w:space="0"/>
              <w:bottom w:val="single" w:color="auto" w:sz="4" w:space="0"/>
            </w:tcBorders>
            <w:shd w:val="clear" w:color="auto" w:fill="auto"/>
            <w:noWrap/>
            <w:vAlign w:val="center"/>
          </w:tcPr>
          <w:p w:rsidRPr="00732C4D" w:rsidR="00732C4D" w:rsidP="008B2737" w:rsidRDefault="00732C4D" w14:paraId="38A45832" w14:textId="305DF759">
            <w:pPr>
              <w:spacing w:after="0"/>
              <w:jc w:val="left"/>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min</m:t>
                    </m:r>
                  </m:sub>
                </m:sSub>
              </m:oMath>
            </m:oMathPara>
          </w:p>
        </w:tc>
        <w:tc>
          <w:tcPr>
            <w:tcW w:w="1276" w:type="dxa"/>
            <w:tcBorders>
              <w:top w:val="single" w:color="auto" w:sz="4" w:space="0"/>
              <w:bottom w:val="single" w:color="auto" w:sz="4" w:space="0"/>
            </w:tcBorders>
            <w:shd w:val="clear" w:color="auto" w:fill="auto"/>
            <w:noWrap/>
          </w:tcPr>
          <w:p w:rsidR="00732C4D" w:rsidP="005C1FA0" w:rsidRDefault="00732C4D" w14:paraId="13D85A7F" w14:textId="5325A517">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732C4D" w:rsidP="005C1FA0" w:rsidRDefault="00732C4D" w14:paraId="6E1475ED" w14:textId="01E00C75">
            <w:pPr>
              <w:spacing w:after="0"/>
              <w:jc w:val="left"/>
              <w:rPr>
                <w:rFonts w:eastAsia="Times New Roman" w:cs="Arial"/>
                <w:color w:val="000000"/>
                <w:szCs w:val="24"/>
                <w:lang w:eastAsia="de-DE"/>
              </w:rPr>
            </w:pPr>
            <w:r>
              <w:rPr>
                <w:rFonts w:eastAsia="Times New Roman" w:cs="Arial"/>
                <w:color w:val="000000"/>
                <w:szCs w:val="24"/>
                <w:lang w:eastAsia="de-DE"/>
              </w:rPr>
              <w:t>Minimale Änderungsrate der Stellgröße</w:t>
            </w:r>
          </w:p>
        </w:tc>
      </w:tr>
      <w:tr w:rsidRPr="005C1FA0" w:rsidR="00732C4D" w:rsidTr="00B916C1" w14:paraId="0006BC9E" w14:textId="77777777">
        <w:trPr>
          <w:trHeight w:val="300"/>
        </w:trPr>
        <w:tc>
          <w:tcPr>
            <w:tcW w:w="1858" w:type="dxa"/>
            <w:tcBorders>
              <w:top w:val="single" w:color="auto" w:sz="4" w:space="0"/>
              <w:bottom w:val="single" w:color="auto" w:sz="4" w:space="0"/>
            </w:tcBorders>
            <w:shd w:val="clear" w:color="auto" w:fill="auto"/>
            <w:noWrap/>
            <w:vAlign w:val="center"/>
          </w:tcPr>
          <w:p w:rsidRPr="00732C4D" w:rsidR="00732C4D" w:rsidP="008B2737" w:rsidRDefault="00732C4D" w14:paraId="4329190E" w14:textId="3ED5D5D7">
            <w:pPr>
              <w:spacing w:after="0"/>
              <w:jc w:val="left"/>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max</m:t>
                    </m:r>
                  </m:sub>
                </m:sSub>
              </m:oMath>
            </m:oMathPara>
          </w:p>
        </w:tc>
        <w:tc>
          <w:tcPr>
            <w:tcW w:w="1276" w:type="dxa"/>
            <w:tcBorders>
              <w:top w:val="single" w:color="auto" w:sz="4" w:space="0"/>
              <w:bottom w:val="single" w:color="auto" w:sz="4" w:space="0"/>
            </w:tcBorders>
            <w:shd w:val="clear" w:color="auto" w:fill="auto"/>
            <w:noWrap/>
          </w:tcPr>
          <w:p w:rsidR="00732C4D" w:rsidP="005C1FA0" w:rsidRDefault="00732C4D" w14:paraId="1AB30C46" w14:textId="2810B0AD">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732C4D" w:rsidP="005C1FA0" w:rsidRDefault="00732C4D" w14:paraId="61EA9944" w14:textId="1EDAABCA">
            <w:pPr>
              <w:spacing w:after="0"/>
              <w:jc w:val="left"/>
              <w:rPr>
                <w:rFonts w:eastAsia="Times New Roman" w:cs="Arial"/>
                <w:color w:val="000000"/>
                <w:szCs w:val="24"/>
                <w:lang w:eastAsia="de-DE"/>
              </w:rPr>
            </w:pPr>
            <w:r>
              <w:rPr>
                <w:rFonts w:eastAsia="Times New Roman" w:cs="Arial"/>
                <w:color w:val="000000"/>
                <w:szCs w:val="24"/>
                <w:lang w:eastAsia="de-DE"/>
              </w:rPr>
              <w:t>Maximale Änderungsrate der Stellgröße</w:t>
            </w:r>
          </w:p>
        </w:tc>
      </w:tr>
      <w:tr w:rsidRPr="005C1FA0" w:rsidR="00A66C5E" w:rsidTr="00B916C1" w14:paraId="71FABE46" w14:textId="77777777">
        <w:trPr>
          <w:trHeight w:val="300"/>
        </w:trPr>
        <w:tc>
          <w:tcPr>
            <w:tcW w:w="1858" w:type="dxa"/>
            <w:tcBorders>
              <w:top w:val="single" w:color="auto" w:sz="4" w:space="0"/>
              <w:bottom w:val="single" w:color="auto" w:sz="4" w:space="0"/>
            </w:tcBorders>
            <w:shd w:val="clear" w:color="auto" w:fill="auto"/>
            <w:noWrap/>
          </w:tcPr>
          <w:p w:rsidRPr="00A66C5E" w:rsidR="00A66C5E" w:rsidP="00A66C5E" w:rsidRDefault="00A66C5E" w14:paraId="62D3F4D6" w14:textId="59BE50D5">
            <w:pPr>
              <w:spacing w:after="0"/>
              <w:jc w:val="left"/>
            </w:pPr>
            <m:oMathPara>
              <m:oMathParaPr>
                <m:jc m:val="left"/>
              </m:oMathParaPr>
              <m:oMath>
                <m:r>
                  <w:rPr>
                    <w:rFonts w:ascii="Cambria Math" w:hAnsi="Cambria Math"/>
                  </w:rPr>
                  <m:t>q</m:t>
                </m:r>
              </m:oMath>
            </m:oMathPara>
          </w:p>
        </w:tc>
        <w:tc>
          <w:tcPr>
            <w:tcW w:w="1276" w:type="dxa"/>
            <w:tcBorders>
              <w:top w:val="single" w:color="auto" w:sz="4" w:space="0"/>
              <w:bottom w:val="single" w:color="auto" w:sz="4" w:space="0"/>
            </w:tcBorders>
            <w:shd w:val="clear" w:color="auto" w:fill="auto"/>
            <w:noWrap/>
          </w:tcPr>
          <w:p w:rsidR="00A66C5E" w:rsidP="005C1FA0" w:rsidRDefault="00A66C5E" w14:paraId="7864AD8D" w14:textId="19C0607E">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A66C5E" w:rsidP="005C1FA0" w:rsidRDefault="00A66C5E" w14:paraId="4962E512" w14:textId="1EE9700E">
            <w:pPr>
              <w:spacing w:after="0"/>
              <w:jc w:val="left"/>
              <w:rPr>
                <w:rFonts w:eastAsia="Times New Roman" w:cs="Arial"/>
                <w:color w:val="000000"/>
                <w:szCs w:val="24"/>
                <w:lang w:eastAsia="de-DE"/>
              </w:rPr>
            </w:pPr>
            <w:r>
              <w:rPr>
                <w:rFonts w:eastAsia="Times New Roman" w:cs="Arial"/>
                <w:color w:val="000000"/>
                <w:szCs w:val="24"/>
                <w:lang w:eastAsia="de-DE"/>
              </w:rPr>
              <w:t xml:space="preserve">Anzahl </w:t>
            </w:r>
            <w:r w:rsidR="00ED694F">
              <w:rPr>
                <w:rFonts w:eastAsia="Times New Roman" w:cs="Arial"/>
                <w:color w:val="000000"/>
                <w:szCs w:val="24"/>
                <w:lang w:eastAsia="de-DE"/>
              </w:rPr>
              <w:t>Zeitschritte</w:t>
            </w:r>
            <w:r>
              <w:rPr>
                <w:rFonts w:eastAsia="Times New Roman" w:cs="Arial"/>
                <w:color w:val="000000"/>
                <w:szCs w:val="24"/>
                <w:lang w:eastAsia="de-DE"/>
              </w:rPr>
              <w:t xml:space="preserve"> notwendig für Umwandlung in Zeitfenster</w:t>
            </w:r>
          </w:p>
        </w:tc>
      </w:tr>
      <w:tr w:rsidRPr="005C1FA0" w:rsidR="000C7506" w:rsidTr="00B916C1" w14:paraId="5DE08A28" w14:textId="77777777">
        <w:trPr>
          <w:trHeight w:val="300"/>
        </w:trPr>
        <w:tc>
          <w:tcPr>
            <w:tcW w:w="1858" w:type="dxa"/>
            <w:tcBorders>
              <w:top w:val="single" w:color="auto" w:sz="4" w:space="0"/>
              <w:bottom w:val="single" w:color="auto" w:sz="4" w:space="0"/>
            </w:tcBorders>
            <w:shd w:val="clear" w:color="auto" w:fill="auto"/>
            <w:noWrap/>
          </w:tcPr>
          <w:p w:rsidRPr="000C7506" w:rsidR="000C7506" w:rsidP="00A66C5E" w:rsidRDefault="009641A2" w14:paraId="6288EC3C" w14:textId="507A168F">
            <w:pPr>
              <w:spacing w:after="0"/>
              <w:jc w:val="left"/>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act</m:t>
                    </m:r>
                  </m:sub>
                </m:sSub>
              </m:oMath>
            </m:oMathPara>
          </w:p>
        </w:tc>
        <w:tc>
          <w:tcPr>
            <w:tcW w:w="1276" w:type="dxa"/>
            <w:tcBorders>
              <w:top w:val="single" w:color="auto" w:sz="4" w:space="0"/>
              <w:bottom w:val="single" w:color="auto" w:sz="4" w:space="0"/>
            </w:tcBorders>
            <w:shd w:val="clear" w:color="auto" w:fill="auto"/>
            <w:noWrap/>
          </w:tcPr>
          <w:p w:rsidR="000C7506" w:rsidP="005C1FA0" w:rsidRDefault="000C7506" w14:paraId="39DBA073" w14:textId="083D8AC4">
            <w:pPr>
              <w:spacing w:after="0"/>
              <w:jc w:val="left"/>
              <w:rPr>
                <w:rFonts w:eastAsia="Times New Roman" w:cs="Arial"/>
                <w:color w:val="000000"/>
                <w:szCs w:val="24"/>
                <w:lang w:eastAsia="de-DE"/>
              </w:rPr>
            </w:pPr>
            <w:r>
              <w:rPr>
                <w:rFonts w:eastAsia="Times New Roman" w:cs="Arial"/>
                <w:color w:val="000000"/>
                <w:szCs w:val="24"/>
                <w:lang w:eastAsia="de-DE"/>
              </w:rPr>
              <w:t>ms</w:t>
            </w:r>
          </w:p>
        </w:tc>
        <w:tc>
          <w:tcPr>
            <w:tcW w:w="5953" w:type="dxa"/>
            <w:tcBorders>
              <w:top w:val="single" w:color="auto" w:sz="4" w:space="0"/>
              <w:bottom w:val="single" w:color="auto" w:sz="4" w:space="0"/>
            </w:tcBorders>
            <w:shd w:val="clear" w:color="auto" w:fill="auto"/>
            <w:noWrap/>
          </w:tcPr>
          <w:p w:rsidR="000C7506" w:rsidP="005C1FA0" w:rsidRDefault="00732C4D" w14:paraId="39A72FC6" w14:textId="43AB3562">
            <w:pPr>
              <w:spacing w:after="0"/>
              <w:jc w:val="left"/>
              <w:rPr>
                <w:rFonts w:eastAsia="Times New Roman" w:cs="Arial"/>
                <w:color w:val="000000"/>
                <w:szCs w:val="24"/>
                <w:lang w:eastAsia="de-DE"/>
              </w:rPr>
            </w:pPr>
            <w:r>
              <w:rPr>
                <w:rFonts w:eastAsia="Times New Roman" w:cs="Arial"/>
                <w:color w:val="000000"/>
                <w:szCs w:val="24"/>
                <w:lang w:eastAsia="de-DE"/>
              </w:rPr>
              <w:t>Regelintervall</w:t>
            </w:r>
          </w:p>
        </w:tc>
      </w:tr>
      <w:tr w:rsidRPr="005C1FA0" w:rsidR="000C7506" w:rsidTr="00B916C1" w14:paraId="52390136" w14:textId="77777777">
        <w:trPr>
          <w:trHeight w:val="300"/>
        </w:trPr>
        <w:tc>
          <w:tcPr>
            <w:tcW w:w="1858" w:type="dxa"/>
            <w:tcBorders>
              <w:top w:val="single" w:color="auto" w:sz="4" w:space="0"/>
              <w:bottom w:val="single" w:color="auto" w:sz="4" w:space="0"/>
            </w:tcBorders>
            <w:shd w:val="clear" w:color="auto" w:fill="auto"/>
            <w:noWrap/>
          </w:tcPr>
          <w:p w:rsidRPr="000C7506" w:rsidR="000C7506" w:rsidP="000C7506" w:rsidRDefault="009641A2" w14:paraId="53867B7E" w14:textId="04692422">
            <w:pPr>
              <w:spacing w:after="0"/>
              <w:jc w:val="left"/>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train</m:t>
                    </m:r>
                  </m:sub>
                </m:sSub>
              </m:oMath>
            </m:oMathPara>
          </w:p>
        </w:tc>
        <w:tc>
          <w:tcPr>
            <w:tcW w:w="1276" w:type="dxa"/>
            <w:tcBorders>
              <w:top w:val="single" w:color="auto" w:sz="4" w:space="0"/>
              <w:bottom w:val="single" w:color="auto" w:sz="4" w:space="0"/>
            </w:tcBorders>
            <w:shd w:val="clear" w:color="auto" w:fill="auto"/>
            <w:noWrap/>
          </w:tcPr>
          <w:p w:rsidR="000C7506" w:rsidP="000C7506" w:rsidRDefault="000C7506" w14:paraId="693C76E6" w14:textId="415E93D4">
            <w:pPr>
              <w:spacing w:after="0"/>
              <w:jc w:val="left"/>
              <w:rPr>
                <w:rFonts w:eastAsia="Times New Roman" w:cs="Arial"/>
                <w:color w:val="000000"/>
                <w:szCs w:val="24"/>
                <w:lang w:eastAsia="de-DE"/>
              </w:rPr>
            </w:pPr>
            <w:r>
              <w:rPr>
                <w:rFonts w:eastAsia="Times New Roman" w:cs="Arial"/>
                <w:color w:val="000000"/>
                <w:szCs w:val="24"/>
                <w:lang w:eastAsia="de-DE"/>
              </w:rPr>
              <w:t>ms</w:t>
            </w:r>
          </w:p>
        </w:tc>
        <w:tc>
          <w:tcPr>
            <w:tcW w:w="5953" w:type="dxa"/>
            <w:tcBorders>
              <w:top w:val="single" w:color="auto" w:sz="4" w:space="0"/>
              <w:bottom w:val="single" w:color="auto" w:sz="4" w:space="0"/>
            </w:tcBorders>
            <w:shd w:val="clear" w:color="auto" w:fill="auto"/>
            <w:noWrap/>
          </w:tcPr>
          <w:p w:rsidR="000C7506" w:rsidP="000C7506" w:rsidRDefault="00732C4D" w14:paraId="4FAA457F" w14:textId="694B8A7F">
            <w:pPr>
              <w:spacing w:after="0"/>
              <w:jc w:val="left"/>
              <w:rPr>
                <w:rFonts w:eastAsia="Times New Roman" w:cs="Arial"/>
                <w:color w:val="000000"/>
                <w:szCs w:val="24"/>
                <w:lang w:eastAsia="de-DE"/>
              </w:rPr>
            </w:pPr>
            <w:r>
              <w:rPr>
                <w:rFonts w:eastAsia="Times New Roman" w:cs="Arial"/>
                <w:color w:val="000000"/>
                <w:szCs w:val="24"/>
                <w:lang w:eastAsia="de-DE"/>
              </w:rPr>
              <w:t>Trainingsintervall</w:t>
            </w:r>
          </w:p>
        </w:tc>
      </w:tr>
      <w:tr w:rsidRPr="005C1FA0" w:rsidR="000C7506" w:rsidTr="00B916C1" w14:paraId="4C8A2D72" w14:textId="77777777">
        <w:trPr>
          <w:trHeight w:val="300"/>
        </w:trPr>
        <w:tc>
          <w:tcPr>
            <w:tcW w:w="1858" w:type="dxa"/>
            <w:tcBorders>
              <w:top w:val="single" w:color="auto" w:sz="4" w:space="0"/>
              <w:bottom w:val="single" w:color="auto" w:sz="4" w:space="0"/>
            </w:tcBorders>
            <w:shd w:val="clear" w:color="auto" w:fill="auto"/>
            <w:noWrap/>
          </w:tcPr>
          <w:p w:rsidRPr="000C7506" w:rsidR="000C7506" w:rsidP="000C7506" w:rsidRDefault="009641A2" w14:paraId="521B7AC5" w14:textId="770C47C8">
            <w:pPr>
              <w:spacing w:after="0"/>
              <w:jc w:val="left"/>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window</m:t>
                    </m:r>
                  </m:sub>
                </m:sSub>
              </m:oMath>
            </m:oMathPara>
          </w:p>
        </w:tc>
        <w:tc>
          <w:tcPr>
            <w:tcW w:w="1276" w:type="dxa"/>
            <w:tcBorders>
              <w:top w:val="single" w:color="auto" w:sz="4" w:space="0"/>
              <w:bottom w:val="single" w:color="auto" w:sz="4" w:space="0"/>
            </w:tcBorders>
            <w:shd w:val="clear" w:color="auto" w:fill="auto"/>
            <w:noWrap/>
          </w:tcPr>
          <w:p w:rsidR="000C7506" w:rsidP="000C7506" w:rsidRDefault="000C7506" w14:paraId="0341C08C" w14:textId="5E219AB5">
            <w:pPr>
              <w:spacing w:after="0"/>
              <w:jc w:val="left"/>
              <w:rPr>
                <w:rFonts w:eastAsia="Times New Roman" w:cs="Arial"/>
                <w:color w:val="000000"/>
                <w:szCs w:val="24"/>
                <w:lang w:eastAsia="de-DE"/>
              </w:rPr>
            </w:pPr>
            <w:r>
              <w:rPr>
                <w:rFonts w:eastAsia="Times New Roman" w:cs="Arial"/>
                <w:color w:val="000000"/>
                <w:szCs w:val="24"/>
                <w:lang w:eastAsia="de-DE"/>
              </w:rPr>
              <w:t>ms</w:t>
            </w:r>
          </w:p>
        </w:tc>
        <w:tc>
          <w:tcPr>
            <w:tcW w:w="5953" w:type="dxa"/>
            <w:tcBorders>
              <w:top w:val="single" w:color="auto" w:sz="4" w:space="0"/>
              <w:bottom w:val="single" w:color="auto" w:sz="4" w:space="0"/>
            </w:tcBorders>
            <w:shd w:val="clear" w:color="auto" w:fill="auto"/>
            <w:noWrap/>
          </w:tcPr>
          <w:p w:rsidR="000C7506" w:rsidP="000C7506" w:rsidRDefault="000C7506" w14:paraId="0C845A55" w14:textId="1D540B0F">
            <w:pPr>
              <w:spacing w:after="0"/>
              <w:jc w:val="left"/>
              <w:rPr>
                <w:rFonts w:eastAsia="Times New Roman" w:cs="Arial"/>
                <w:color w:val="000000"/>
                <w:szCs w:val="24"/>
                <w:lang w:eastAsia="de-DE"/>
              </w:rPr>
            </w:pPr>
            <w:r>
              <w:rPr>
                <w:rFonts w:eastAsia="Times New Roman" w:cs="Arial"/>
                <w:color w:val="000000"/>
                <w:szCs w:val="24"/>
                <w:lang w:eastAsia="de-DE"/>
              </w:rPr>
              <w:t>Größe des Zeitfensters</w:t>
            </w:r>
          </w:p>
        </w:tc>
      </w:tr>
      <w:tr w:rsidRPr="005C1FA0" w:rsidR="000C7506" w:rsidTr="00B916C1" w14:paraId="67EE4729" w14:textId="77777777">
        <w:trPr>
          <w:trHeight w:val="300"/>
        </w:trPr>
        <w:tc>
          <w:tcPr>
            <w:tcW w:w="1858" w:type="dxa"/>
            <w:tcBorders>
              <w:top w:val="single" w:color="auto" w:sz="4" w:space="0"/>
              <w:bottom w:val="single" w:color="auto" w:sz="4" w:space="0"/>
            </w:tcBorders>
            <w:shd w:val="clear" w:color="auto" w:fill="auto"/>
            <w:noWrap/>
          </w:tcPr>
          <w:p w:rsidRPr="000C7506" w:rsidR="000C7506" w:rsidP="000C7506" w:rsidRDefault="009641A2" w14:paraId="3CF0111D" w14:textId="43879B53">
            <w:pPr>
              <w:spacing w:after="0"/>
              <w:jc w:val="left"/>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train</m:t>
                    </m:r>
                  </m:sub>
                </m:sSub>
              </m:oMath>
            </m:oMathPara>
          </w:p>
        </w:tc>
        <w:tc>
          <w:tcPr>
            <w:tcW w:w="1276" w:type="dxa"/>
            <w:tcBorders>
              <w:top w:val="single" w:color="auto" w:sz="4" w:space="0"/>
              <w:bottom w:val="single" w:color="auto" w:sz="4" w:space="0"/>
            </w:tcBorders>
            <w:shd w:val="clear" w:color="auto" w:fill="auto"/>
            <w:noWrap/>
          </w:tcPr>
          <w:p w:rsidR="000C7506" w:rsidP="000C7506" w:rsidRDefault="000C7506" w14:paraId="60CD4D9D" w14:textId="32D01801">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0C7506" w:rsidP="000C7506" w:rsidRDefault="000C7506" w14:paraId="3F277633" w14:textId="2ED720C3">
            <w:pPr>
              <w:spacing w:after="0"/>
              <w:jc w:val="left"/>
              <w:rPr>
                <w:rFonts w:eastAsia="Times New Roman" w:cs="Arial"/>
                <w:color w:val="000000"/>
                <w:szCs w:val="24"/>
                <w:lang w:eastAsia="de-DE"/>
              </w:rPr>
            </w:pPr>
            <w:r>
              <w:rPr>
                <w:rFonts w:eastAsia="Times New Roman" w:cs="Arial"/>
                <w:color w:val="000000"/>
                <w:szCs w:val="24"/>
                <w:lang w:eastAsia="de-DE"/>
              </w:rPr>
              <w:t>Anzahl an neuen Daten pro Trainingsiteration</w:t>
            </w:r>
          </w:p>
        </w:tc>
      </w:tr>
      <w:tr w:rsidRPr="005C1FA0" w:rsidR="000C7506" w:rsidTr="00B916C1" w14:paraId="2CD7BC1D" w14:textId="77777777">
        <w:trPr>
          <w:trHeight w:val="300"/>
        </w:trPr>
        <w:tc>
          <w:tcPr>
            <w:tcW w:w="1858" w:type="dxa"/>
            <w:tcBorders>
              <w:top w:val="single" w:color="auto" w:sz="4" w:space="0"/>
              <w:bottom w:val="single" w:color="auto" w:sz="4" w:space="0"/>
            </w:tcBorders>
            <w:shd w:val="clear" w:color="auto" w:fill="auto"/>
            <w:noWrap/>
          </w:tcPr>
          <w:p w:rsidRPr="00B8537A" w:rsidR="000C7506" w:rsidP="000C7506" w:rsidRDefault="000C7506" w14:paraId="4C19F752" w14:textId="39854649">
            <w:pPr>
              <w:spacing w:after="0"/>
              <w:jc w:val="left"/>
            </w:pPr>
            <m:oMathPara>
              <m:oMathParaPr>
                <m:jc m:val="left"/>
              </m:oMathParaPr>
              <m:oMath>
                <m:r>
                  <w:rPr>
                    <w:rFonts w:ascii="Cambria Math" w:hAnsi="Cambria Math"/>
                  </w:rPr>
                  <m:t>U</m:t>
                </m:r>
              </m:oMath>
            </m:oMathPara>
          </w:p>
        </w:tc>
        <w:tc>
          <w:tcPr>
            <w:tcW w:w="1276" w:type="dxa"/>
            <w:tcBorders>
              <w:top w:val="single" w:color="auto" w:sz="4" w:space="0"/>
              <w:bottom w:val="single" w:color="auto" w:sz="4" w:space="0"/>
            </w:tcBorders>
            <w:shd w:val="clear" w:color="auto" w:fill="auto"/>
            <w:noWrap/>
          </w:tcPr>
          <w:p w:rsidR="000C7506" w:rsidP="000C7506" w:rsidRDefault="000C7506" w14:paraId="1B31DC02" w14:textId="04273712">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0C7506" w:rsidP="000C7506" w:rsidRDefault="000C7506" w14:paraId="62D1FCAF" w14:textId="4AF4086D">
            <w:pPr>
              <w:spacing w:after="0"/>
              <w:jc w:val="left"/>
              <w:rPr>
                <w:rFonts w:eastAsia="Times New Roman" w:cs="Arial"/>
                <w:color w:val="000000"/>
                <w:szCs w:val="24"/>
                <w:lang w:eastAsia="de-DE"/>
              </w:rPr>
            </w:pPr>
            <w:r>
              <w:rPr>
                <w:rFonts w:eastAsia="Times New Roman" w:cs="Arial"/>
                <w:color w:val="000000"/>
                <w:szCs w:val="24"/>
                <w:lang w:eastAsia="de-DE"/>
              </w:rPr>
              <w:t xml:space="preserve">Menge aller möglichen diskreten Werte für die Stellgröße </w:t>
            </w:r>
            <m:oMath>
              <m:r>
                <w:rPr>
                  <w:rFonts w:ascii="Cambria Math" w:hAnsi="Cambria Math" w:eastAsia="Times New Roman" w:cs="Arial"/>
                  <w:color w:val="000000"/>
                  <w:szCs w:val="24"/>
                  <w:lang w:eastAsia="de-DE"/>
                </w:rPr>
                <m:t>u</m:t>
              </m:r>
            </m:oMath>
          </w:p>
        </w:tc>
      </w:tr>
      <w:tr w:rsidRPr="005C1FA0" w:rsidR="000C7506" w:rsidTr="00B916C1" w14:paraId="70DF15AA" w14:textId="77777777">
        <w:trPr>
          <w:trHeight w:val="300"/>
        </w:trPr>
        <w:tc>
          <w:tcPr>
            <w:tcW w:w="1858" w:type="dxa"/>
            <w:tcBorders>
              <w:top w:val="single" w:color="auto" w:sz="4" w:space="0"/>
              <w:bottom w:val="single" w:color="auto" w:sz="4" w:space="0"/>
            </w:tcBorders>
            <w:shd w:val="clear" w:color="auto" w:fill="auto"/>
            <w:noWrap/>
          </w:tcPr>
          <w:p w:rsidRPr="00B8537A" w:rsidR="000C7506" w:rsidP="000C7506" w:rsidRDefault="000C7506" w14:paraId="46495978" w14:textId="74AFA3AF">
            <w:pPr>
              <w:spacing w:after="0"/>
              <w:jc w:val="left"/>
            </w:pPr>
            <m:oMathPara>
              <m:oMathParaPr>
                <m:jc m:val="left"/>
              </m:oMathParaPr>
              <m:oMath>
                <m:r>
                  <w:rPr>
                    <w:rFonts w:ascii="Cambria Math" w:hAnsi="Cambria Math"/>
                  </w:rPr>
                  <m:t>M</m:t>
                </m:r>
              </m:oMath>
            </m:oMathPara>
          </w:p>
        </w:tc>
        <w:tc>
          <w:tcPr>
            <w:tcW w:w="1276" w:type="dxa"/>
            <w:tcBorders>
              <w:top w:val="single" w:color="auto" w:sz="4" w:space="0"/>
              <w:bottom w:val="single" w:color="auto" w:sz="4" w:space="0"/>
            </w:tcBorders>
            <w:shd w:val="clear" w:color="auto" w:fill="auto"/>
            <w:noWrap/>
          </w:tcPr>
          <w:p w:rsidR="000C7506" w:rsidP="000C7506" w:rsidRDefault="000C7506" w14:paraId="06FA2E1C" w14:textId="37C50DFB">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0C7506" w:rsidP="000C7506" w:rsidRDefault="000C7506" w14:paraId="46C78FA9" w14:textId="5A1E3686">
            <w:pPr>
              <w:spacing w:after="0"/>
              <w:jc w:val="left"/>
              <w:rPr>
                <w:rFonts w:eastAsia="Times New Roman" w:cs="Arial"/>
                <w:color w:val="000000"/>
                <w:szCs w:val="24"/>
                <w:lang w:eastAsia="de-DE"/>
              </w:rPr>
            </w:pPr>
            <w:r>
              <w:rPr>
                <w:rFonts w:eastAsia="Times New Roman" w:cs="Arial"/>
                <w:color w:val="000000"/>
                <w:szCs w:val="24"/>
                <w:lang w:eastAsia="de-DE"/>
              </w:rPr>
              <w:t>Matrix die alle möglichen Regelstrategien enthält</w:t>
            </w:r>
          </w:p>
        </w:tc>
      </w:tr>
      <w:tr w:rsidRPr="005C1FA0" w:rsidR="000C7506" w:rsidTr="00B916C1" w14:paraId="2A06F55B" w14:textId="77777777">
        <w:trPr>
          <w:trHeight w:val="300"/>
        </w:trPr>
        <w:tc>
          <w:tcPr>
            <w:tcW w:w="1858" w:type="dxa"/>
            <w:tcBorders>
              <w:top w:val="single" w:color="auto" w:sz="4" w:space="0"/>
              <w:bottom w:val="single" w:color="auto" w:sz="4" w:space="0"/>
            </w:tcBorders>
            <w:shd w:val="clear" w:color="auto" w:fill="auto"/>
            <w:noWrap/>
          </w:tcPr>
          <w:p w:rsidRPr="00B8537A" w:rsidR="000C7506" w:rsidP="000C7506" w:rsidRDefault="009641A2" w14:paraId="50658E6A" w14:textId="64379E23">
            <w:pPr>
              <w:spacing w:after="0"/>
              <w:jc w:val="left"/>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s</m:t>
                    </m:r>
                  </m:sub>
                </m:sSub>
              </m:oMath>
            </m:oMathPara>
          </w:p>
        </w:tc>
        <w:tc>
          <w:tcPr>
            <w:tcW w:w="1276" w:type="dxa"/>
            <w:tcBorders>
              <w:top w:val="single" w:color="auto" w:sz="4" w:space="0"/>
              <w:bottom w:val="single" w:color="auto" w:sz="4" w:space="0"/>
            </w:tcBorders>
            <w:shd w:val="clear" w:color="auto" w:fill="auto"/>
            <w:noWrap/>
          </w:tcPr>
          <w:p w:rsidR="000C7506" w:rsidP="000C7506" w:rsidRDefault="000C7506" w14:paraId="63155D96" w14:textId="455D0CCF">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0C7506" w:rsidP="000C7506" w:rsidRDefault="000C7506" w14:paraId="45B41E9B" w14:textId="02E5D863">
            <w:pPr>
              <w:spacing w:after="0"/>
              <w:jc w:val="left"/>
              <w:rPr>
                <w:rFonts w:eastAsia="Times New Roman" w:cs="Arial"/>
                <w:color w:val="000000"/>
                <w:szCs w:val="24"/>
                <w:lang w:eastAsia="de-DE"/>
              </w:rPr>
            </w:pPr>
            <w:r>
              <w:rPr>
                <w:rFonts w:eastAsia="Times New Roman" w:cs="Arial"/>
                <w:color w:val="000000"/>
                <w:szCs w:val="24"/>
                <w:lang w:eastAsia="de-DE"/>
              </w:rPr>
              <w:t xml:space="preserve">Wert bei dem die Steigung von </w:t>
            </w:r>
            <m:oMath>
              <m:r>
                <w:rPr>
                  <w:rFonts w:ascii="Cambria Math" w:hAnsi="Cambria Math" w:eastAsia="Times New Roman" w:cs="Arial"/>
                  <w:color w:val="000000"/>
                  <w:szCs w:val="24"/>
                  <w:lang w:eastAsia="de-DE"/>
                </w:rPr>
                <m:t>y</m:t>
              </m:r>
            </m:oMath>
            <w:r>
              <w:rPr>
                <w:rFonts w:eastAsia="Times New Roman" w:cs="Arial"/>
                <w:color w:val="000000"/>
                <w:szCs w:val="24"/>
                <w:lang w:eastAsia="de-DE"/>
              </w:rPr>
              <w:t xml:space="preserve"> beim virtuellen System minimal ist</w:t>
            </w:r>
          </w:p>
        </w:tc>
      </w:tr>
      <w:tr w:rsidRPr="005C1FA0" w:rsidR="000C7506" w:rsidTr="00B916C1" w14:paraId="3612CFE9" w14:textId="77777777">
        <w:trPr>
          <w:trHeight w:val="300"/>
        </w:trPr>
        <w:tc>
          <w:tcPr>
            <w:tcW w:w="1858" w:type="dxa"/>
            <w:tcBorders>
              <w:top w:val="single" w:color="auto" w:sz="4" w:space="0"/>
              <w:bottom w:val="single" w:color="auto" w:sz="4" w:space="0"/>
            </w:tcBorders>
            <w:shd w:val="clear" w:color="auto" w:fill="auto"/>
            <w:noWrap/>
          </w:tcPr>
          <w:p w:rsidRPr="00B8537A" w:rsidR="000C7506" w:rsidP="000C7506" w:rsidRDefault="009641A2" w14:paraId="1B09727C" w14:textId="69772302">
            <w:pPr>
              <w:spacing w:after="0"/>
              <w:jc w:val="left"/>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1</m:t>
                    </m:r>
                  </m:sub>
                </m:sSub>
              </m:oMath>
            </m:oMathPara>
          </w:p>
        </w:tc>
        <w:tc>
          <w:tcPr>
            <w:tcW w:w="1276" w:type="dxa"/>
            <w:tcBorders>
              <w:top w:val="single" w:color="auto" w:sz="4" w:space="0"/>
              <w:bottom w:val="single" w:color="auto" w:sz="4" w:space="0"/>
            </w:tcBorders>
            <w:shd w:val="clear" w:color="auto" w:fill="auto"/>
            <w:noWrap/>
          </w:tcPr>
          <w:p w:rsidR="000C7506" w:rsidP="000C7506" w:rsidRDefault="000C7506" w14:paraId="5479C734" w14:textId="2A07CD88">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0C7506" w:rsidP="000C7506" w:rsidRDefault="000C7506" w14:paraId="5EDBECA8" w14:textId="5B1AEB68">
            <w:pPr>
              <w:spacing w:after="0"/>
              <w:jc w:val="left"/>
              <w:rPr>
                <w:rFonts w:eastAsia="Times New Roman" w:cs="Arial"/>
                <w:color w:val="000000"/>
                <w:szCs w:val="24"/>
                <w:lang w:eastAsia="de-DE"/>
              </w:rPr>
            </w:pPr>
            <w:r>
              <w:rPr>
                <w:rFonts w:eastAsia="Times New Roman" w:cs="Arial"/>
                <w:color w:val="000000"/>
                <w:szCs w:val="24"/>
                <w:lang w:eastAsia="de-DE"/>
              </w:rPr>
              <w:t>Interne Zustandsgröße des virtuellen Systems</w:t>
            </w:r>
          </w:p>
        </w:tc>
      </w:tr>
      <w:tr w:rsidRPr="005C1FA0" w:rsidR="000C7506" w:rsidTr="001E5CAA" w14:paraId="7A782E30" w14:textId="77777777">
        <w:trPr>
          <w:trHeight w:val="300"/>
        </w:trPr>
        <w:tc>
          <w:tcPr>
            <w:tcW w:w="1858" w:type="dxa"/>
            <w:tcBorders>
              <w:top w:val="single" w:color="auto" w:sz="4" w:space="0"/>
              <w:bottom w:val="single" w:color="auto" w:sz="4" w:space="0"/>
            </w:tcBorders>
            <w:shd w:val="clear" w:color="auto" w:fill="auto"/>
            <w:noWrap/>
          </w:tcPr>
          <w:p w:rsidRPr="00740ACC" w:rsidR="000C7506" w:rsidP="000C7506" w:rsidRDefault="009641A2" w14:paraId="2A3EFB9E" w14:textId="628C1A38">
            <w:pPr>
              <w:spacing w:after="0"/>
              <w:jc w:val="left"/>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2</m:t>
                    </m:r>
                  </m:sub>
                </m:sSub>
              </m:oMath>
            </m:oMathPara>
          </w:p>
        </w:tc>
        <w:tc>
          <w:tcPr>
            <w:tcW w:w="1276" w:type="dxa"/>
            <w:tcBorders>
              <w:top w:val="single" w:color="auto" w:sz="4" w:space="0"/>
              <w:bottom w:val="single" w:color="auto" w:sz="4" w:space="0"/>
            </w:tcBorders>
            <w:shd w:val="clear" w:color="auto" w:fill="auto"/>
            <w:noWrap/>
          </w:tcPr>
          <w:p w:rsidR="000C7506" w:rsidP="000C7506" w:rsidRDefault="000C7506" w14:paraId="4D47992A" w14:textId="69C88563">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0C7506" w:rsidP="000C7506" w:rsidRDefault="000C7506" w14:paraId="4ECBC603" w14:textId="698789BD">
            <w:pPr>
              <w:spacing w:after="0"/>
              <w:jc w:val="left"/>
              <w:rPr>
                <w:rFonts w:eastAsia="Times New Roman" w:cs="Arial"/>
                <w:color w:val="000000"/>
                <w:szCs w:val="24"/>
                <w:lang w:eastAsia="de-DE"/>
              </w:rPr>
            </w:pPr>
            <w:r>
              <w:rPr>
                <w:rFonts w:eastAsia="Times New Roman" w:cs="Arial"/>
                <w:color w:val="000000"/>
                <w:szCs w:val="24"/>
                <w:lang w:eastAsia="de-DE"/>
              </w:rPr>
              <w:t>Interne Zustandsgröße des virtuellen Systems</w:t>
            </w:r>
          </w:p>
        </w:tc>
      </w:tr>
      <w:tr w:rsidRPr="005C1FA0" w:rsidR="001E5CAA" w:rsidTr="001E5CAA" w14:paraId="329F7D44" w14:textId="77777777">
        <w:trPr>
          <w:trHeight w:val="300"/>
        </w:trPr>
        <w:tc>
          <w:tcPr>
            <w:tcW w:w="1858" w:type="dxa"/>
            <w:tcBorders>
              <w:top w:val="single" w:color="auto" w:sz="4" w:space="0"/>
              <w:bottom w:val="single" w:color="auto" w:sz="4" w:space="0"/>
            </w:tcBorders>
            <w:shd w:val="clear" w:color="auto" w:fill="auto"/>
            <w:noWrap/>
          </w:tcPr>
          <w:p w:rsidRPr="001E5CAA" w:rsidR="001E5CAA" w:rsidP="000C7506" w:rsidRDefault="009641A2" w14:paraId="6198CC13" w14:textId="01713F89">
            <w:pPr>
              <w:spacing w:after="0"/>
              <w:jc w:val="left"/>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r</m:t>
                    </m:r>
                  </m:sub>
                </m:sSub>
              </m:oMath>
            </m:oMathPara>
          </w:p>
        </w:tc>
        <w:tc>
          <w:tcPr>
            <w:tcW w:w="1276" w:type="dxa"/>
            <w:tcBorders>
              <w:top w:val="single" w:color="auto" w:sz="4" w:space="0"/>
              <w:bottom w:val="single" w:color="auto" w:sz="4" w:space="0"/>
            </w:tcBorders>
            <w:shd w:val="clear" w:color="auto" w:fill="auto"/>
            <w:noWrap/>
          </w:tcPr>
          <w:p w:rsidR="001E5CAA" w:rsidP="000C7506" w:rsidRDefault="001E5CAA" w14:paraId="3DD9E119" w14:textId="46AFC599">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1E5CAA" w:rsidP="000C7506" w:rsidRDefault="001E5CAA" w14:paraId="6A9D6102" w14:textId="13EEE8BE">
            <w:pPr>
              <w:spacing w:after="0"/>
              <w:jc w:val="left"/>
              <w:rPr>
                <w:rFonts w:eastAsia="Times New Roman" w:cs="Arial"/>
                <w:color w:val="000000"/>
                <w:szCs w:val="24"/>
                <w:lang w:eastAsia="de-DE"/>
              </w:rPr>
            </w:pPr>
            <w:r>
              <w:rPr>
                <w:rFonts w:eastAsia="Times New Roman" w:cs="Arial"/>
                <w:color w:val="000000"/>
                <w:szCs w:val="24"/>
                <w:lang w:eastAsia="de-DE"/>
              </w:rPr>
              <w:t>Zufälliges Rauschen des Systems</w:t>
            </w:r>
          </w:p>
        </w:tc>
      </w:tr>
      <w:tr w:rsidRPr="005C1FA0" w:rsidR="001E5CAA" w:rsidTr="001E5CAA" w14:paraId="7D2F5EE2" w14:textId="77777777">
        <w:trPr>
          <w:trHeight w:val="300"/>
        </w:trPr>
        <w:tc>
          <w:tcPr>
            <w:tcW w:w="1858" w:type="dxa"/>
            <w:tcBorders>
              <w:top w:val="single" w:color="auto" w:sz="4" w:space="0"/>
              <w:bottom w:val="single" w:color="auto" w:sz="4" w:space="0"/>
            </w:tcBorders>
            <w:shd w:val="clear" w:color="auto" w:fill="auto"/>
            <w:noWrap/>
          </w:tcPr>
          <w:p w:rsidRPr="001E5CAA" w:rsidR="001E5CAA" w:rsidP="000C7506" w:rsidRDefault="009641A2" w14:paraId="77D05DCB" w14:textId="3535B1A6">
            <w:pPr>
              <w:spacing w:after="0"/>
              <w:jc w:val="left"/>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m:t>
                    </m:r>
                  </m:sub>
                </m:sSub>
              </m:oMath>
            </m:oMathPara>
          </w:p>
        </w:tc>
        <w:tc>
          <w:tcPr>
            <w:tcW w:w="1276" w:type="dxa"/>
            <w:tcBorders>
              <w:top w:val="single" w:color="auto" w:sz="4" w:space="0"/>
              <w:bottom w:val="single" w:color="auto" w:sz="4" w:space="0"/>
            </w:tcBorders>
            <w:shd w:val="clear" w:color="auto" w:fill="auto"/>
            <w:noWrap/>
          </w:tcPr>
          <w:p w:rsidR="001E5CAA" w:rsidP="000C7506" w:rsidRDefault="001E5CAA" w14:paraId="0FAB284A" w14:textId="4A3C1026">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1E5CAA" w:rsidP="000C7506" w:rsidRDefault="001E5CAA" w14:paraId="343555F5" w14:textId="2E2A8D44">
            <w:pPr>
              <w:spacing w:after="0"/>
              <w:jc w:val="left"/>
              <w:rPr>
                <w:rFonts w:eastAsia="Times New Roman" w:cs="Arial"/>
                <w:color w:val="000000"/>
                <w:szCs w:val="24"/>
                <w:lang w:eastAsia="de-DE"/>
              </w:rPr>
            </w:pPr>
            <w:r>
              <w:rPr>
                <w:rFonts w:eastAsia="Times New Roman" w:cs="Arial"/>
                <w:color w:val="000000"/>
                <w:szCs w:val="24"/>
                <w:lang w:eastAsia="de-DE"/>
              </w:rPr>
              <w:t>Größe eines diskreten Störimpulses</w:t>
            </w:r>
          </w:p>
        </w:tc>
      </w:tr>
      <w:tr w:rsidRPr="005C1FA0" w:rsidR="001E5CAA" w:rsidTr="001E5CAA" w14:paraId="4BB61E71" w14:textId="77777777">
        <w:trPr>
          <w:trHeight w:val="300"/>
        </w:trPr>
        <w:tc>
          <w:tcPr>
            <w:tcW w:w="1858" w:type="dxa"/>
            <w:tcBorders>
              <w:top w:val="single" w:color="auto" w:sz="4" w:space="0"/>
              <w:bottom w:val="single" w:color="auto" w:sz="4" w:space="0"/>
            </w:tcBorders>
            <w:shd w:val="clear" w:color="auto" w:fill="auto"/>
            <w:noWrap/>
          </w:tcPr>
          <w:p w:rsidRPr="001E5CAA" w:rsidR="001E5CAA" w:rsidP="000C7506" w:rsidRDefault="009641A2" w14:paraId="299ACE5F" w14:textId="4E371475">
            <w:pPr>
              <w:spacing w:after="0"/>
              <w:jc w:val="left"/>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d</m:t>
                    </m:r>
                  </m:sub>
                </m:sSub>
              </m:oMath>
            </m:oMathPara>
          </w:p>
        </w:tc>
        <w:tc>
          <w:tcPr>
            <w:tcW w:w="1276" w:type="dxa"/>
            <w:tcBorders>
              <w:top w:val="single" w:color="auto" w:sz="4" w:space="0"/>
              <w:bottom w:val="single" w:color="auto" w:sz="4" w:space="0"/>
            </w:tcBorders>
            <w:shd w:val="clear" w:color="auto" w:fill="auto"/>
            <w:noWrap/>
          </w:tcPr>
          <w:p w:rsidR="001E5CAA" w:rsidP="000C7506" w:rsidRDefault="001E5CAA" w14:paraId="32EBCC35" w14:textId="5E8E75A1">
            <w:pPr>
              <w:spacing w:after="0"/>
              <w:jc w:val="left"/>
              <w:rPr>
                <w:rFonts w:eastAsia="Times New Roman" w:cs="Arial"/>
                <w:color w:val="000000"/>
                <w:szCs w:val="24"/>
                <w:lang w:eastAsia="de-DE"/>
              </w:rPr>
            </w:pPr>
            <w:r>
              <w:rPr>
                <w:rFonts w:eastAsia="Times New Roman" w:cs="Arial"/>
                <w:color w:val="000000"/>
                <w:szCs w:val="24"/>
                <w:lang w:eastAsia="de-DE"/>
              </w:rPr>
              <w:t>-</w:t>
            </w:r>
          </w:p>
        </w:tc>
        <w:tc>
          <w:tcPr>
            <w:tcW w:w="5953" w:type="dxa"/>
            <w:tcBorders>
              <w:top w:val="single" w:color="auto" w:sz="4" w:space="0"/>
              <w:bottom w:val="single" w:color="auto" w:sz="4" w:space="0"/>
            </w:tcBorders>
            <w:shd w:val="clear" w:color="auto" w:fill="auto"/>
            <w:noWrap/>
          </w:tcPr>
          <w:p w:rsidR="001E5CAA" w:rsidP="000C7506" w:rsidRDefault="001E5CAA" w14:paraId="1B05E1DA" w14:textId="56158FE4">
            <w:pPr>
              <w:spacing w:after="0"/>
              <w:jc w:val="left"/>
              <w:rPr>
                <w:rFonts w:eastAsia="Times New Roman" w:cs="Arial"/>
                <w:color w:val="000000"/>
                <w:szCs w:val="24"/>
                <w:lang w:eastAsia="de-DE"/>
              </w:rPr>
            </w:pPr>
            <w:r>
              <w:rPr>
                <w:rFonts w:eastAsia="Times New Roman" w:cs="Arial"/>
                <w:color w:val="000000"/>
                <w:szCs w:val="24"/>
                <w:lang w:eastAsia="de-DE"/>
              </w:rPr>
              <w:t>Dynamisches Störverhalten des Systems</w:t>
            </w:r>
          </w:p>
        </w:tc>
      </w:tr>
      <w:tr w:rsidRPr="005C1FA0" w:rsidR="001E5CAA" w:rsidTr="00B916C1" w14:paraId="3898724A" w14:textId="77777777">
        <w:trPr>
          <w:trHeight w:val="300"/>
        </w:trPr>
        <w:tc>
          <w:tcPr>
            <w:tcW w:w="1858" w:type="dxa"/>
            <w:tcBorders>
              <w:top w:val="single" w:color="auto" w:sz="4" w:space="0"/>
            </w:tcBorders>
            <w:shd w:val="clear" w:color="auto" w:fill="auto"/>
            <w:noWrap/>
          </w:tcPr>
          <w:p w:rsidR="001E5CAA" w:rsidP="000C7506" w:rsidRDefault="001E5CAA" w14:paraId="5B8870BB" w14:textId="77777777">
            <w:pPr>
              <w:spacing w:after="0"/>
              <w:jc w:val="left"/>
            </w:pPr>
          </w:p>
        </w:tc>
        <w:tc>
          <w:tcPr>
            <w:tcW w:w="1276" w:type="dxa"/>
            <w:tcBorders>
              <w:top w:val="single" w:color="auto" w:sz="4" w:space="0"/>
            </w:tcBorders>
            <w:shd w:val="clear" w:color="auto" w:fill="auto"/>
            <w:noWrap/>
          </w:tcPr>
          <w:p w:rsidR="001E5CAA" w:rsidP="000C7506" w:rsidRDefault="001E5CAA" w14:paraId="1C598DC1" w14:textId="77777777">
            <w:pPr>
              <w:spacing w:after="0"/>
              <w:jc w:val="left"/>
              <w:rPr>
                <w:rFonts w:eastAsia="Times New Roman" w:cs="Arial"/>
                <w:color w:val="000000"/>
                <w:szCs w:val="24"/>
                <w:lang w:eastAsia="de-DE"/>
              </w:rPr>
            </w:pPr>
          </w:p>
        </w:tc>
        <w:tc>
          <w:tcPr>
            <w:tcW w:w="5953" w:type="dxa"/>
            <w:tcBorders>
              <w:top w:val="single" w:color="auto" w:sz="4" w:space="0"/>
            </w:tcBorders>
            <w:shd w:val="clear" w:color="auto" w:fill="auto"/>
            <w:noWrap/>
          </w:tcPr>
          <w:p w:rsidR="001E5CAA" w:rsidP="000C7506" w:rsidRDefault="001E5CAA" w14:paraId="329FD418" w14:textId="77777777">
            <w:pPr>
              <w:spacing w:after="0"/>
              <w:jc w:val="left"/>
              <w:rPr>
                <w:rFonts w:eastAsia="Times New Roman" w:cs="Arial"/>
                <w:color w:val="000000"/>
                <w:szCs w:val="24"/>
                <w:lang w:eastAsia="de-DE"/>
              </w:rPr>
            </w:pPr>
          </w:p>
        </w:tc>
      </w:tr>
    </w:tbl>
    <w:p w:rsidR="00EC3933" w:rsidP="00EC3933" w:rsidRDefault="00EC3933" w14:paraId="229ECADC" w14:textId="4D64849A">
      <w:pPr>
        <w:rPr>
          <w:rFonts w:cs="Arial"/>
        </w:rPr>
      </w:pPr>
    </w:p>
    <w:p w:rsidR="00B86F7A" w:rsidP="00EC3933" w:rsidRDefault="00B86F7A" w14:paraId="3B9BA360" w14:textId="77777777">
      <w:pPr>
        <w:rPr>
          <w:rFonts w:cs="Arial"/>
        </w:rPr>
      </w:pPr>
    </w:p>
    <w:p w:rsidRPr="007B3977" w:rsidR="00B86F7A" w:rsidP="00EC3933" w:rsidRDefault="00B86F7A" w14:paraId="39A972A8" w14:textId="7798CA73">
      <w:pPr>
        <w:rPr>
          <w:rFonts w:cs="Arial"/>
        </w:rPr>
        <w:sectPr w:rsidRPr="007B3977" w:rsidR="00B86F7A" w:rsidSect="00DB7967">
          <w:headerReference w:type="default" r:id="rId12"/>
          <w:footerReference w:type="default" r:id="rId13"/>
          <w:pgSz w:w="11906" w:h="16838"/>
          <w:pgMar w:top="1417" w:right="1417" w:bottom="1134" w:left="1417" w:header="708" w:footer="708" w:gutter="0"/>
          <w:pgNumType w:fmt="upperRoman"/>
          <w:cols w:space="708"/>
          <w:titlePg/>
          <w:docGrid w:linePitch="360"/>
        </w:sectPr>
      </w:pPr>
    </w:p>
    <w:p w:rsidR="00057ABA" w:rsidP="005E1860" w:rsidRDefault="00EC3933" w14:paraId="7B795541" w14:textId="095C0668">
      <w:pPr>
        <w:pStyle w:val="berschrift1"/>
      </w:pPr>
      <w:bookmarkStart w:name="_Ref467505990" w:id="8"/>
      <w:bookmarkStart w:name="_Toc126151986" w:id="9"/>
      <w:r w:rsidRPr="007B3977">
        <w:t>Einleitung und Motivation</w:t>
      </w:r>
      <w:bookmarkEnd w:id="8"/>
      <w:bookmarkEnd w:id="9"/>
    </w:p>
    <w:p w:rsidR="001474D6" w:rsidP="005F0D36" w:rsidRDefault="007C4712" w14:paraId="5B71EC20" w14:textId="56EC1E7A">
      <w:r>
        <w:t>In der heutigen industriellen</w:t>
      </w:r>
      <w:r w:rsidR="00E83F78">
        <w:t xml:space="preserve"> Produktion ist es von </w:t>
      </w:r>
      <w:r w:rsidR="00891DF8">
        <w:t>entscheidender</w:t>
      </w:r>
      <w:r w:rsidR="00E83F78">
        <w:t xml:space="preserve"> Bedeutung, Prozesse effizient und zuverlässig zu steuern</w:t>
      </w:r>
      <w:r w:rsidR="00A072AD">
        <w:t>, um eine hohe Produktivität und Qualität</w:t>
      </w:r>
      <w:r w:rsidR="000B55E7">
        <w:t xml:space="preserve"> zu gewährleisten</w:t>
      </w:r>
      <w:r w:rsidR="00A072AD">
        <w:t>.</w:t>
      </w:r>
      <w:r w:rsidR="00E83F78">
        <w:t xml:space="preserve"> </w:t>
      </w:r>
      <w:r w:rsidR="000B55E7">
        <w:t>D</w:t>
      </w:r>
      <w:r w:rsidR="00A072AD">
        <w:t>ie Prozessregelung</w:t>
      </w:r>
      <w:r w:rsidR="00560DF1">
        <w:t xml:space="preserve"> spielt dabei</w:t>
      </w:r>
      <w:r w:rsidR="00A072AD">
        <w:t xml:space="preserve"> eine wichtige Rolle, da sie dazu beiträgt, die Stabilität des Prozesses zu gewährleisten und den Einfluss von Störungen zu minimieren </w:t>
      </w:r>
      <w:sdt>
        <w:sdtPr>
          <w:alias w:val="To edit, see citavi.com/edit"/>
          <w:tag w:val="CitaviPlaceholder#0ee23528-5f18-434b-bd16-0ab31936383a"/>
          <w:id w:val="-23095050"/>
          <w:placeholder>
            <w:docPart w:val="DefaultPlaceholder_-1854013440"/>
          </w:placeholder>
        </w:sdtPr>
        <w:sdtEndPr/>
        <w:sdtContent>
          <w:r w:rsidR="007C0116">
            <w:fldChar w:fldCharType="begin"/>
          </w:r>
          <w:r w:rsidR="00803A4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OTU0M2I1LTAxNTctNDJjOS05YmMxLWZiMzc3NTkxNGRkMSIsIlJhbmdlTGVuZ3RoIjozLCJSZWZlcmVuY2VJZCI6IjI4OTE2MDEwLWEwMmMtNDFlNS1iMjM0LTViZmU0NjdmM2E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Vhbi1QaWVycmUiLCJMYXN0TmFtZSI6IkNvcnJpb3UiLCJQcm90ZWN0ZWQiOmZhbHNlLCJTZXgiOjAsIkNyZWF0ZWRCeSI6Il9Kb25hcyBCcmlua21hbm4iLCJDcmVhdGVkT24iOiIyMDIyLTEyLTI2VDEwOjU4OjIxIiwiTW9kaWZpZWRCeSI6Il9Kb25hcyBCcmlua21hbm4iLCJJZCI6IjkzMTViMjYwLWMyOWEtNDhhMy1iODc2LWNjMzNjMmYxNGM2MCIsIk1vZGlmaWVkT24iOiIyMDIyLTEyLTI2VDEwOjU4OjI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NuM2Nic2hxLmpwZyIsIlVyaVN0cmluZyI6IjI4OTE2MDEwLWEwMmMtNDFlNS1iMjM0LTViZmU0NjdmM2E2O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}</w:instrText>
          </w:r>
          <w:r w:rsidR="007C0116">
            <w:fldChar w:fldCharType="separate"/>
          </w:r>
          <w:r w:rsidR="00E86B4F">
            <w:t>[1]</w:t>
          </w:r>
          <w:r w:rsidR="007C0116">
            <w:fldChar w:fldCharType="end"/>
          </w:r>
        </w:sdtContent>
      </w:sdt>
      <w:r w:rsidR="00E83F78">
        <w:t>.</w:t>
      </w:r>
      <w:r w:rsidR="00891DF8">
        <w:t xml:space="preserve"> Insbesondere in der Verfahrenstechnik gibt es viele komplexe Prozesse, die sich </w:t>
      </w:r>
      <w:r w:rsidR="00560DF1">
        <w:t>nur schwer</w:t>
      </w:r>
      <w:r w:rsidR="00891DF8">
        <w:t xml:space="preserve"> regeln lassen. </w:t>
      </w:r>
      <w:r w:rsidRPr="00560DF1" w:rsidR="00560DF1">
        <w:t>Manuell implementierte, statische Regelungskonzepte sind oft kostenintensiv und unflexibel bei systematischen Änderungen.</w:t>
      </w:r>
      <w:r w:rsidR="005E7A03">
        <w:t xml:space="preserve"> </w:t>
      </w:r>
      <w:r w:rsidR="00A072AD">
        <w:t>Ein ideales Regel</w:t>
      </w:r>
      <w:r w:rsidR="002E4496">
        <w:t>ungs</w:t>
      </w:r>
      <w:r w:rsidR="00A072AD">
        <w:t>system sollte in der Lage sein, sich selbstständig an die Anforderungen des Prozesses anzupassen</w:t>
      </w:r>
      <w:r w:rsidR="00560DF1">
        <w:t>,</w:t>
      </w:r>
      <w:r w:rsidR="00A072AD">
        <w:t xml:space="preserve"> </w:t>
      </w:r>
      <w:r w:rsidRPr="00560DF1" w:rsidR="00560DF1">
        <w:t>den Prozess ohne Vorkenntnisse der Systemeigenschaften möglichst optimal zu regeln und ohne großen Aufwand auf verschiedene Systeme übertragbar zu sein</w:t>
      </w:r>
      <w:r w:rsidR="006647FE">
        <w:t>.</w:t>
      </w:r>
      <w:r w:rsidR="00715C17">
        <w:t xml:space="preserve"> </w:t>
      </w:r>
      <w:r w:rsidRPr="00560DF1" w:rsidR="00560DF1">
        <w:t xml:space="preserve">Die Verfügbarkeit höherer Rechenleistung und </w:t>
      </w:r>
      <w:r w:rsidR="002E4496">
        <w:t xml:space="preserve">der </w:t>
      </w:r>
      <w:r w:rsidRPr="00560DF1" w:rsidR="00560DF1">
        <w:t>Fortschrit</w:t>
      </w:r>
      <w:r w:rsidR="002E4496">
        <w:t>t</w:t>
      </w:r>
      <w:r w:rsidRPr="00560DF1" w:rsidR="00560DF1">
        <w:t xml:space="preserve"> im Bereich des maschinellen Lernens haben zu einem stark gestiegenen Interesse an der Automatisierung des Regler</w:t>
      </w:r>
      <w:r w:rsidR="00F31518">
        <w:t>e</w:t>
      </w:r>
      <w:r w:rsidRPr="00560DF1" w:rsidR="00560DF1">
        <w:t xml:space="preserve">ntwurfs und der Adaption auf Basis </w:t>
      </w:r>
      <w:r w:rsidR="002E4496">
        <w:t xml:space="preserve">historischer </w:t>
      </w:r>
      <w:r w:rsidRPr="00560DF1" w:rsidR="00560DF1">
        <w:t>Prozessdaten geführt</w:t>
      </w:r>
      <w:r w:rsidR="00560DF1">
        <w:t xml:space="preserve"> </w:t>
      </w:r>
      <w:sdt>
        <w:sdtPr>
          <w:alias w:val="To edit, see citavi.com/edit"/>
          <w:tag w:val="CitaviPlaceholder#1deadfe8-60a8-442e-84da-3cf357fd1867"/>
          <w:id w:val="-1091007839"/>
          <w:placeholder>
            <w:docPart w:val="DefaultPlaceholder_-1854013440"/>
          </w:placeholder>
        </w:sdtPr>
        <w:sdtEndPr/>
        <w:sdtContent>
          <w:r w:rsidR="005F0D36">
            <w:fldChar w:fldCharType="begin"/>
          </w:r>
          <w:r w:rsidR="00803A4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YWRjNWZkLTVhYTctNGUwMC05ZjQwLTRkMWRkNWM5MjY0ZCIsIlJhbmdlTGVuZ3RoIjozLCJSZWZlcmVuY2VJZCI6Ijk2YmRhYWNmLTkwNGEtNDQxZC05OWNhLTdiNDQ0Mjg4NDBm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GwyeGdncTFjLmpwZyIsIlVyaVN0cmluZyI6Ijk2YmRhYWNmLTkwNGEtNDQxZC05OWNhLTdiNDQ0Mjg4NDBm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NDYvYW5udXJldi1jb250cm9sLTA5MDQxOS0wNzU2Mj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Q2L2FubnVyZXYtY29udHJvbC0wOTA0MTktMDc1NjI1IiwiVXJpU3RyaW5nIjoiaHR0cHM6Ly9kb2kub3JnLzEwLjExNDYvYW5udXJldi1jb250cm9sLTA5MDQxOS0wNzU2Mj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}</w:instrText>
          </w:r>
          <w:r w:rsidR="005F0D36">
            <w:fldChar w:fldCharType="separate"/>
          </w:r>
          <w:r w:rsidR="00E86B4F">
            <w:t>[2]</w:t>
          </w:r>
          <w:r w:rsidR="005F0D36">
            <w:fldChar w:fldCharType="end"/>
          </w:r>
        </w:sdtContent>
      </w:sdt>
      <w:r w:rsidR="005F0D36">
        <w:t>.</w:t>
      </w:r>
      <w:r w:rsidR="00B21C35">
        <w:t xml:space="preserve"> </w:t>
      </w:r>
    </w:p>
    <w:p w:rsidR="00092F67" w:rsidP="005F0D36" w:rsidRDefault="005F0D36" w14:paraId="743F8693" w14:textId="4E844222">
      <w:r>
        <w:t xml:space="preserve">In dieser Arbeit wird eine Regel-KI </w:t>
      </w:r>
      <w:r w:rsidR="006B338C">
        <w:t>entwickelt</w:t>
      </w:r>
      <w:r>
        <w:t xml:space="preserve">, die </w:t>
      </w:r>
      <w:r w:rsidR="001474D6">
        <w:t>das Regel</w:t>
      </w:r>
      <w:r w:rsidR="00560DF1">
        <w:t>ungs</w:t>
      </w:r>
      <w:r w:rsidR="001474D6">
        <w:t>verfahren Model Predictive Control (MPC) verwendet</w:t>
      </w:r>
      <w:r w:rsidR="00C83B2D">
        <w:t xml:space="preserve">, um </w:t>
      </w:r>
      <w:r w:rsidR="001474D6">
        <w:t xml:space="preserve">in Echtzeit </w:t>
      </w:r>
      <w:r w:rsidRPr="00560DF1" w:rsidR="00560DF1">
        <w:t>die Auswirkungen verschiedener Regelungsstrategien auf einen Prozess über einen bestimmten Zeithorizont vorherzusagen und die optimale Strategie zu identifizieren</w:t>
      </w:r>
      <w:r w:rsidR="00870957">
        <w:t xml:space="preserve"> </w:t>
      </w:r>
      <w:sdt>
        <w:sdtPr>
          <w:alias w:val="To edit, see citavi.com/edit"/>
          <w:tag w:val="CitaviPlaceholder#a1cf1e94-2adf-4471-9f87-849d4601e028"/>
          <w:id w:val="1613931875"/>
          <w:placeholder>
            <w:docPart w:val="DefaultPlaceholder_-1854013440"/>
          </w:placeholder>
        </w:sdtPr>
        <w:sdtEndPr/>
        <w:sdtContent>
          <w:r w:rsidR="00870957">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MDZkOWYxLWIyN2UtNGE0OS04MDkxLWQ0MWMxN2RiOThlNS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YTFjZjFlOTQtMmFkZi00NDcxLTlmODctODQ5ZDQ2MDFlMDI4IiwiVGV4dCI6IlszXSIsIldBSVZlcnNpb24iOiI2LjE0LjAuMCJ9}</w:instrText>
          </w:r>
          <w:r w:rsidR="00870957">
            <w:fldChar w:fldCharType="separate"/>
          </w:r>
          <w:r w:rsidR="00E86B4F">
            <w:t>[3]</w:t>
          </w:r>
          <w:r w:rsidR="00870957">
            <w:fldChar w:fldCharType="end"/>
          </w:r>
        </w:sdtContent>
      </w:sdt>
      <w:r w:rsidR="00C83B2D">
        <w:t>.</w:t>
      </w:r>
      <w:r>
        <w:t xml:space="preserve"> </w:t>
      </w:r>
      <w:r w:rsidRPr="00560DF1" w:rsidR="00560DF1">
        <w:t>Als Modell wird ein künstliches neuronales Netz verwendet, das durch kontinuierliches Training mit einem gleitenden Zeitfenster in der Lage ist, die Vorhersagegenauigkeit und damit den Regelungserfolg über die Zeit zu verbessern und sich an dynamische Änderungen der Systemeigenschaften anzupassen</w:t>
      </w:r>
      <w:r>
        <w:t>.</w:t>
      </w:r>
      <w:r w:rsidR="00FA022D">
        <w:t xml:space="preserve"> </w:t>
      </w:r>
      <w:r w:rsidR="00560DF1">
        <w:t>Abs</w:t>
      </w:r>
      <w:r w:rsidR="00092F67">
        <w:t>chließ</w:t>
      </w:r>
      <w:r w:rsidR="00560DF1">
        <w:t>end</w:t>
      </w:r>
      <w:r w:rsidR="00092F67">
        <w:t xml:space="preserve"> wird die implementierte Regel-KI an einem virtuellen </w:t>
      </w:r>
      <w:r w:rsidR="00560DF1">
        <w:t>Proxy-System</w:t>
      </w:r>
      <w:r w:rsidR="00092F67">
        <w:t xml:space="preserve"> in verschiedenen Szenarien getestet und diskutiert</w:t>
      </w:r>
      <w:r w:rsidR="00A36C59">
        <w:t>, ob</w:t>
      </w:r>
      <w:r w:rsidR="00092F67">
        <w:t xml:space="preserve"> die Anwendung der Regel-KI an </w:t>
      </w:r>
      <w:r w:rsidR="00A36C59">
        <w:t>einem</w:t>
      </w:r>
      <w:r w:rsidR="00092F67">
        <w:t xml:space="preserve"> realen Prozess möglich ist.</w:t>
      </w:r>
    </w:p>
    <w:p w:rsidRPr="005E1860" w:rsidR="005E1860" w:rsidP="005E1860" w:rsidRDefault="005E1860" w14:paraId="5379A90E" w14:textId="77777777"/>
    <w:p w:rsidR="00EC3933" w:rsidP="00A54BEA" w:rsidRDefault="00EC3933" w14:paraId="6471C2B2" w14:textId="38BFF273">
      <w:pPr>
        <w:pStyle w:val="berschrift1"/>
        <w:rPr>
          <w:rStyle w:val="berschrift1Zchn"/>
          <w:b/>
        </w:rPr>
      </w:pPr>
      <w:bookmarkStart w:name="_Toc126151987" w:id="10"/>
      <w:r w:rsidRPr="00635D47">
        <w:rPr>
          <w:rStyle w:val="berschrift1Zchn"/>
          <w:b/>
        </w:rPr>
        <w:t>Theoretische Grundlagen</w:t>
      </w:r>
      <w:bookmarkEnd w:id="10"/>
    </w:p>
    <w:p w:rsidR="001F62AF" w:rsidP="001F62AF" w:rsidRDefault="00031B39" w14:paraId="3ECC8D06" w14:textId="6692929D">
      <w:pPr>
        <w:pStyle w:val="berschrift2"/>
      </w:pPr>
      <w:bookmarkStart w:name="_Toc126151988" w:id="11"/>
      <w:r>
        <w:t>Prozessregelung</w:t>
      </w:r>
      <w:bookmarkEnd w:id="11"/>
    </w:p>
    <w:p w:rsidRPr="00B12CE8" w:rsidR="00B12CE8" w:rsidP="00B12CE8" w:rsidRDefault="00B12CE8" w14:paraId="5BDE37AB" w14:textId="2201A47C">
      <w:r>
        <w:t xml:space="preserve">Die Aufgabe der </w:t>
      </w:r>
      <w:r w:rsidR="00031B39">
        <w:t>Prozessregelung</w:t>
      </w:r>
      <w:r>
        <w:t xml:space="preserve"> </w:t>
      </w:r>
      <w:r w:rsidR="00C22EC5">
        <w:t>ist es</w:t>
      </w:r>
      <w:r>
        <w:t>, die Stabilität eines</w:t>
      </w:r>
      <w:r w:rsidR="003117B4">
        <w:t xml:space="preserve"> dynamischen </w:t>
      </w:r>
      <w:r>
        <w:t xml:space="preserve">Prozesses zu </w:t>
      </w:r>
      <w:r w:rsidR="00C22EC5">
        <w:t>gewährleisten</w:t>
      </w:r>
      <w:r>
        <w:t xml:space="preserve"> und den Einfluss von Störungen zu minimieren</w:t>
      </w:r>
      <w:r w:rsidR="003117B4">
        <w:t xml:space="preserve"> </w:t>
      </w:r>
      <w:sdt>
        <w:sdtPr>
          <w:alias w:val="To edit, see citavi.com/edit"/>
          <w:tag w:val="CitaviPlaceholder#52a3662a-9070-4229-bb3d-d0ab8fd0e826"/>
          <w:id w:val="1606230144"/>
          <w:placeholder>
            <w:docPart w:val="DefaultPlaceholder_-1854013440"/>
          </w:placeholder>
        </w:sdtPr>
        <w:sdtEndPr/>
        <w:sdtContent>
          <w:r w:rsidR="003117B4">
            <w:fldChar w:fldCharType="begin"/>
          </w:r>
          <w:r w:rsidR="00803A4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MGRhMTlmLTRhMTAtNGQwYy1iZDdiLWRjMzY1MDYyNjk2ZCIsIlJhbmdlTGVuZ3RoIjozLCJSZWZlcmVuY2VJZCI6IjI4OTE2MDEwLWEwMmMtNDFlNS1iMjM0LTViZmU0NjdmM2E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Vhbi1QaWVycmUiLCJMYXN0TmFtZSI6IkNvcnJpb3UiLCJQcm90ZWN0ZWQiOmZhbHNlLCJTZXgiOjAsIkNyZWF0ZWRCeSI6Il9Kb25hcyBCcmlua21hbm4iLCJDcmVhdGVkT24iOiIyMDIyLTEyLTI2VDEwOjU4OjIxIiwiTW9kaWZpZWRCeSI6Il9Kb25hcyBCcmlua21hbm4iLCJJZCI6IjkzMTViMjYwLWMyOWEtNDhhMy1iODc2LWNjMzNjMmYxNGM2MCIsIk1vZGlmaWVkT24iOiIyMDIyLTEyLTI2VDEwOjU4OjI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NuM2Nic2hxLmpwZyIsIlVyaVN0cmluZyI6IjI4OTE2MDEwLWEwMmMtNDFlNS1iMjM0LTViZmU0NjdmM2E2O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}</w:instrText>
          </w:r>
          <w:r w:rsidR="003117B4">
            <w:fldChar w:fldCharType="separate"/>
          </w:r>
          <w:r w:rsidR="00E86B4F">
            <w:t>[1]</w:t>
          </w:r>
          <w:r w:rsidR="003117B4">
            <w:fldChar w:fldCharType="end"/>
          </w:r>
        </w:sdtContent>
      </w:sdt>
      <w:r>
        <w:t>.</w:t>
      </w:r>
      <w:r w:rsidR="003117B4">
        <w:t xml:space="preserve"> Dies wird erreicht, indem</w:t>
      </w:r>
      <w:r>
        <w:t xml:space="preserve"> </w:t>
      </w:r>
      <w:r w:rsidR="003117B4">
        <w:t>der Prozess von außen so</w:t>
      </w:r>
      <w:r w:rsidR="000E2D98">
        <w:t xml:space="preserve"> </w:t>
      </w:r>
      <w:r w:rsidR="003117B4">
        <w:t>beeinflusst wird, dass er nach einer gewünschte</w:t>
      </w:r>
      <w:r w:rsidR="00CE76A3">
        <w:t>n</w:t>
      </w:r>
      <w:r w:rsidR="003117B4">
        <w:t xml:space="preserve"> Vorgabe abläuft </w:t>
      </w:r>
      <w:sdt>
        <w:sdtPr>
          <w:alias w:val="To edit, see citavi.com/edit"/>
          <w:tag w:val="CitaviPlaceholder#3ed88211-e1de-4e5e-a5b6-d57a11ec8f4e"/>
          <w:id w:val="-1377778894"/>
          <w:placeholder>
            <w:docPart w:val="DefaultPlaceholder_-1854013440"/>
          </w:placeholder>
        </w:sdtPr>
        <w:sdtEndPr/>
        <w:sdtContent>
          <w:r w:rsidR="003117B4">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MDI2MzhiLTIxZjctNGFiYS1iNTQzLWZiMTkwZWEwMDljO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2VkODgyMTEtZTFkZS00ZTVlLWE1YjYtZDU3YTExZWM4ZjRlIiwiVGV4dCI6Ils0XSIsIldBSVZlcnNpb24iOiI2LjE0LjAuMCJ9}</w:instrText>
          </w:r>
          <w:r w:rsidR="003117B4">
            <w:fldChar w:fldCharType="separate"/>
          </w:r>
          <w:r w:rsidR="00E86B4F">
            <w:t>[4]</w:t>
          </w:r>
          <w:r w:rsidR="003117B4">
            <w:fldChar w:fldCharType="end"/>
          </w:r>
        </w:sdtContent>
      </w:sdt>
      <w:r w:rsidR="003117B4">
        <w:t>.</w:t>
      </w:r>
    </w:p>
    <w:p w:rsidR="007E1A0C" w:rsidP="0066502A" w:rsidRDefault="007E1A0C" w14:paraId="623C74A5" w14:textId="6C63880A">
      <w:pPr>
        <w:pStyle w:val="berschrift3"/>
      </w:pPr>
      <w:bookmarkStart w:name="_Toc126151989" w:id="12"/>
      <w:r>
        <w:t>Prozess</w:t>
      </w:r>
      <w:bookmarkEnd w:id="12"/>
    </w:p>
    <w:p w:rsidR="00315908" w:rsidP="000858B6" w:rsidRDefault="00DB7048" w14:paraId="4448BF61" w14:textId="77B9AC54">
      <w:r>
        <w:t>Ein Prozess</w:t>
      </w:r>
      <w:r w:rsidR="00105255">
        <w:t xml:space="preserve"> im </w:t>
      </w:r>
      <w:r w:rsidR="00C22EC5">
        <w:t xml:space="preserve">verfahrenstechnischen </w:t>
      </w:r>
      <w:r w:rsidR="00105255">
        <w:t xml:space="preserve">Kontext </w:t>
      </w:r>
      <w:r>
        <w:t>ist ein dynamisches System, das sich durch bestimmte Eingangs</w:t>
      </w:r>
      <w:r w:rsidR="00B01FD1">
        <w:t>-</w:t>
      </w:r>
      <w:r>
        <w:t xml:space="preserve"> und Störgrößen verändert und durch interne Zustandsgrößen wie Temperatur, Druck oder Konzentration beschrieben wird. Die internen Zustandsgrößen </w:t>
      </w:r>
      <w:r w:rsidR="000E2D98">
        <w:t>zeigen</w:t>
      </w:r>
      <w:r>
        <w:t xml:space="preserve"> die zeitliche Veränderung des </w:t>
      </w:r>
      <w:r w:rsidR="00D74E14">
        <w:t>Systems</w:t>
      </w:r>
      <w:r w:rsidR="000E2D98">
        <w:t xml:space="preserve"> auf</w:t>
      </w:r>
      <w:r>
        <w:t>.</w:t>
      </w:r>
      <w:r w:rsidR="0097686A">
        <w:t xml:space="preserve"> Die Reaktion des Systems auf die Eingangs- und Störgrößen wird </w:t>
      </w:r>
      <w:r w:rsidR="00C22EC5">
        <w:t>durch die</w:t>
      </w:r>
      <w:r w:rsidR="0097686A">
        <w:t xml:space="preserve"> Ausgangsgrö</w:t>
      </w:r>
      <w:r w:rsidR="00D74E14">
        <w:t>ße</w:t>
      </w:r>
      <w:r w:rsidR="00C22EC5">
        <w:t>n</w:t>
      </w:r>
      <w:r w:rsidR="00D74E14">
        <w:t xml:space="preserve"> </w:t>
      </w:r>
      <w:r w:rsidR="00C22EC5">
        <w:t>bestimmt</w:t>
      </w:r>
      <w:r w:rsidR="00D74E14">
        <w:t>.</w:t>
      </w:r>
      <w:r w:rsidR="00C82436">
        <w:t xml:space="preserve"> Die </w:t>
      </w:r>
      <w:r w:rsidR="00C22EC5">
        <w:t>W</w:t>
      </w:r>
      <w:r w:rsidR="00C82436">
        <w:t xml:space="preserve">irkung einer Eingangsgröße auf eine bestimmte Ausgangsgröße ist </w:t>
      </w:r>
      <w:r w:rsidR="00C22EC5">
        <w:t>in der Regel zeitv</w:t>
      </w:r>
      <w:r w:rsidR="00C82436">
        <w:t xml:space="preserve">erzögert und kann nichtlinear sein. Dies muss beim </w:t>
      </w:r>
      <w:r w:rsidR="00106119">
        <w:t>Entwurf eines Reglers</w:t>
      </w:r>
      <w:r w:rsidR="000E6B4C">
        <w:t xml:space="preserve"> </w:t>
      </w:r>
      <w:r w:rsidR="00C82436">
        <w:t>b</w:t>
      </w:r>
      <w:r w:rsidR="00C22EC5">
        <w:t>erücksichtigt</w:t>
      </w:r>
      <w:r w:rsidR="00C82436">
        <w:t xml:space="preserve"> werden.</w:t>
      </w:r>
      <w:r w:rsidR="00AD1D27">
        <w:t xml:space="preserve"> Ein dynamisches System wird auch </w:t>
      </w:r>
      <w:r w:rsidR="00C22EC5">
        <w:t xml:space="preserve">als </w:t>
      </w:r>
      <w:r w:rsidR="00AD1D27">
        <w:t>Regelstrecke bezeichnet.</w:t>
      </w:r>
      <w:r w:rsidR="00B74F3E">
        <w:t xml:space="preserve"> Die Darstellung eines Prozesses im Block</w:t>
      </w:r>
      <w:r w:rsidR="00C22EC5">
        <w:t>schaltbild</w:t>
      </w:r>
      <w:r w:rsidR="00B74F3E">
        <w:t xml:space="preserve"> ist in </w:t>
      </w:r>
      <w:r w:rsidR="00B74F3E">
        <w:fldChar w:fldCharType="begin"/>
      </w:r>
      <w:r w:rsidR="00B74F3E">
        <w:instrText xml:space="preserve"> REF _Ref125717528 \h </w:instrText>
      </w:r>
      <w:r w:rsidR="00B74F3E">
        <w:fldChar w:fldCharType="separate"/>
      </w:r>
      <w:r w:rsidR="00DA4B34">
        <w:t xml:space="preserve">Abbildung </w:t>
      </w:r>
      <w:r w:rsidR="00DA4B34">
        <w:rPr>
          <w:noProof/>
        </w:rPr>
        <w:t>1</w:t>
      </w:r>
      <w:r w:rsidR="00B74F3E">
        <w:fldChar w:fldCharType="end"/>
      </w:r>
      <w:r w:rsidR="00B74F3E">
        <w:t xml:space="preserve"> </w:t>
      </w:r>
      <w:r w:rsidR="00C22EC5">
        <w:t>dargestellt</w:t>
      </w:r>
      <w:r w:rsidR="00B74F3E">
        <w:t>.</w:t>
      </w:r>
      <w:r w:rsidR="00D74E14">
        <w:t xml:space="preserve"> </w:t>
      </w:r>
      <w:sdt>
        <w:sdtPr>
          <w:alias w:val="To edit, see citavi.com/edit"/>
          <w:tag w:val="CitaviPlaceholder#37142ae9-06a3-4bae-af20-afac3d2e6260"/>
          <w:id w:val="123731883"/>
          <w:placeholder>
            <w:docPart w:val="DefaultPlaceholder_-1854013440"/>
          </w:placeholder>
        </w:sdtPr>
        <w:sdtEndPr/>
        <w:sdtContent>
          <w:r w:rsidR="00315908">
            <w:fldChar w:fldCharType="begin"/>
          </w:r>
          <w:r w:rsidR="00803A4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zM5NWYwLWE2NmItNGEyOC1hOGJhLWQ3MDg0ZDBjZDc3OCIsIlJhbmdlTGVuZ3RoIjoyLCJSZWZlcmVuY2VJZCI6IjI4OTE2MDEwLWEwMmMtNDFlNS1iMjM0LTViZmU0NjdmM2E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Vhbi1QaWVycmUiLCJMYXN0TmFtZSI6IkNvcnJpb3UiLCJQcm90ZWN0ZWQiOmZhbHNlLCJTZXgiOjAsIkNyZWF0ZWRCeSI6Il9Kb25hcyBCcmlua21hbm4iLCJDcmVhdGVkT24iOiIyMDIyLTEyLTI2VDEwOjU4OjIxIiwiTW9kaWZpZWRCeSI6Il9Kb25hcyBCcmlua21hbm4iLCJJZCI6IjkzMTViMjYwLWMyOWEtNDhhMy1iODc2LWNjMzNjMmYxNGM2MCIsIk1vZGlmaWVkT24iOiIyMDIyLTEyLTI2VDEwOjU4OjI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NuM2Nic2hxLmpwZyIsIlVyaVN0cmluZyI6IjI4OTE2MDEwLWEwMmMtNDFlNS1iMjM0LTViZmU0NjdmM2E2O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hbiIsIkxhc3ROYW1lIjoiTHVuemUiLCJQcm90ZWN0ZWQiOmZhbHNlLCJTZXgiOjAsIkNyZWF0ZWRCeSI6Il9Kb25hcyBCcmlua21hbm4iLCJDcmVhdGVkT24iOiIyMDIyLTEyLTI2VDE4OjQ1OjUxIiwiTW9kaWZpZWRCeSI6Il9Kb25hcyBCcmlua21hbm4iLCJJZCI6IjY3MzkyNTZhLThjZGItNDJlMi04MDljLWY1YmNjOWM3ZjEyYyIsIk1vZGlmaWVkT24iOiIyMDIyLTEyLTI2VDE4OjQ1OjUxIiwiUHJvamVjdCI6eyIkcmVmIjoiOCJ9fV0sIkNpdGF0aW9uS2V5VXBkYXRlVHlwZSI6MCwiQ29sbGFib3JhdG9ycyI6W10sIkNvdmVyUGF0aCI6eyIkaWQiOiIx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I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y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jYiLCJDb3VudCI6MSwiVGV4dFVuaXRzIjpbeyIkaWQiOiIyNyIsIkZvbnRTdHlsZSI6eyIkaWQiOiIyOCIsIk5ldXRyYWwiOnRydWV9LCJSZWFkaW5nT3JkZXIiOjEsIlRleHQiOiJbMSwgNF0ifV19LCJUYWciOiJDaXRhdmlQbGFjZWhvbGRlciMzNzE0MmFlOS0wNmEzLTRiYWUtYWYyMC1hZmFjM2QyZTYyNjAiLCJUZXh0IjoiWzEsIDRdIiwiV0FJVmVyc2lvbiI6IjYuMTQuMC4wIn0=}</w:instrText>
          </w:r>
          <w:r w:rsidR="00315908">
            <w:fldChar w:fldCharType="separate"/>
          </w:r>
          <w:r w:rsidR="00E86B4F">
            <w:t>[1, 4]</w:t>
          </w:r>
          <w:r w:rsidR="00315908">
            <w:fldChar w:fldCharType="end"/>
          </w:r>
        </w:sdtContent>
      </w:sdt>
      <w:r w:rsidR="00315908">
        <w:t xml:space="preserve"> </w:t>
      </w:r>
    </w:p>
    <w:p w:rsidR="00B74F3E" w:rsidP="00B74F3E" w:rsidRDefault="00B74F3E" w14:paraId="4DACDE2E" w14:textId="77777777">
      <w:pPr>
        <w:keepNext/>
        <w:jc w:val="center"/>
      </w:pPr>
      <w:r>
        <w:rPr>
          <w:noProof/>
        </w:rPr>
        <mc:AlternateContent>
          <mc:Choice Requires="wpg">
            <w:drawing>
              <wp:inline distT="0" distB="0" distL="0" distR="0" wp14:anchorId="20A34A0F" wp14:editId="335CD646">
                <wp:extent cx="4457700" cy="1296861"/>
                <wp:effectExtent l="0" t="0" r="38100" b="17780"/>
                <wp:docPr id="76" name="Gruppieren 76"/>
                <wp:cNvGraphicFramePr/>
                <a:graphic xmlns:a="http://schemas.openxmlformats.org/drawingml/2006/main">
                  <a:graphicData uri="http://schemas.microsoft.com/office/word/2010/wordprocessingGroup">
                    <wpg:wgp>
                      <wpg:cNvGrpSpPr/>
                      <wpg:grpSpPr>
                        <a:xfrm>
                          <a:off x="0" y="0"/>
                          <a:ext cx="4457700" cy="1296861"/>
                          <a:chOff x="0" y="179514"/>
                          <a:chExt cx="4457700" cy="1296861"/>
                        </a:xfrm>
                      </wpg:grpSpPr>
                      <wps:wsp>
                        <wps:cNvPr id="67" name="Rechteck 67"/>
                        <wps:cNvSpPr/>
                        <wps:spPr>
                          <a:xfrm>
                            <a:off x="1416050" y="800100"/>
                            <a:ext cx="1517650" cy="676275"/>
                          </a:xfrm>
                          <a:prstGeom prst="rect">
                            <a:avLst/>
                          </a:prstGeom>
                          <a:noFill/>
                          <a:ln w="9525"/>
                        </wps:spPr>
                        <wps:style>
                          <a:lnRef idx="2">
                            <a:schemeClr val="dk1">
                              <a:shade val="50000"/>
                            </a:schemeClr>
                          </a:lnRef>
                          <a:fillRef idx="1">
                            <a:schemeClr val="dk1"/>
                          </a:fillRef>
                          <a:effectRef idx="0">
                            <a:schemeClr val="dk1"/>
                          </a:effectRef>
                          <a:fontRef idx="minor">
                            <a:schemeClr val="lt1"/>
                          </a:fontRef>
                        </wps:style>
                        <wps:txbx>
                          <w:txbxContent>
                            <w:p w:rsidRPr="00004830" w:rsidR="00B74F3E" w:rsidP="00B74F3E" w:rsidRDefault="00B74F3E" w14:paraId="4999063E" w14:textId="77777777">
                              <w:pPr>
                                <w:spacing w:line="240" w:lineRule="auto"/>
                                <w:jc w:val="center"/>
                                <w:rPr>
                                  <w:b/>
                                  <w:bCs/>
                                  <w:color w:val="000000" w:themeColor="text1"/>
                                </w:rPr>
                              </w:pPr>
                              <w:r w:rsidRPr="00004830">
                                <w:rPr>
                                  <w:b/>
                                  <w:bCs/>
                                  <w:color w:val="000000" w:themeColor="text1"/>
                                </w:rPr>
                                <w:t>Prozess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feld 69"/>
                        <wps:cNvSpPr txBox="1"/>
                        <wps:spPr>
                          <a:xfrm>
                            <a:off x="0" y="895350"/>
                            <a:ext cx="1371600" cy="317500"/>
                          </a:xfrm>
                          <a:prstGeom prst="rect">
                            <a:avLst/>
                          </a:prstGeom>
                          <a:noFill/>
                          <a:ln w="6350">
                            <a:noFill/>
                          </a:ln>
                        </wps:spPr>
                        <wps:txbx>
                          <w:txbxContent>
                            <w:p w:rsidR="00B74F3E" w:rsidP="00B74F3E" w:rsidRDefault="00B74F3E" w14:paraId="0E914BFF" w14:textId="77777777">
                              <w:pPr>
                                <w:jc w:val="center"/>
                              </w:pPr>
                              <w:r>
                                <w:t>Eingangsgrößen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Gerade Verbindung mit Pfeil 70"/>
                        <wps:cNvCnPr/>
                        <wps:spPr>
                          <a:xfrm>
                            <a:off x="19050" y="1187450"/>
                            <a:ext cx="1352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Gerade Verbindung mit Pfeil 71"/>
                        <wps:cNvCnPr/>
                        <wps:spPr>
                          <a:xfrm flipH="1">
                            <a:off x="2165350" y="179514"/>
                            <a:ext cx="5649" cy="607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Textfeld 72"/>
                        <wps:cNvSpPr txBox="1"/>
                        <wps:spPr>
                          <a:xfrm>
                            <a:off x="2127250" y="291477"/>
                            <a:ext cx="952500" cy="323850"/>
                          </a:xfrm>
                          <a:prstGeom prst="rect">
                            <a:avLst/>
                          </a:prstGeom>
                          <a:noFill/>
                          <a:ln w="6350">
                            <a:noFill/>
                          </a:ln>
                        </wps:spPr>
                        <wps:txbx>
                          <w:txbxContent>
                            <w:p w:rsidR="00B74F3E" w:rsidP="00B74F3E" w:rsidRDefault="00B74F3E" w14:paraId="771D3672" w14:textId="77777777">
                              <w:r>
                                <w:t>Störgrößen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feld 74"/>
                        <wps:cNvSpPr txBox="1"/>
                        <wps:spPr>
                          <a:xfrm>
                            <a:off x="2978150" y="882650"/>
                            <a:ext cx="1479550" cy="311150"/>
                          </a:xfrm>
                          <a:prstGeom prst="rect">
                            <a:avLst/>
                          </a:prstGeom>
                          <a:noFill/>
                          <a:ln w="6350">
                            <a:noFill/>
                          </a:ln>
                        </wps:spPr>
                        <wps:txbx>
                          <w:txbxContent>
                            <w:p w:rsidR="00B74F3E" w:rsidP="00B74F3E" w:rsidRDefault="00B74F3E" w14:paraId="36BEB830" w14:textId="77777777">
                              <w:r>
                                <w:t>Ausgangsgrößen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Gerade Verbindung mit Pfeil 75"/>
                        <wps:cNvCnPr/>
                        <wps:spPr>
                          <a:xfrm>
                            <a:off x="2933700" y="1168400"/>
                            <a:ext cx="149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w14:anchorId="4EF55FF8">
              <v:group id="Gruppieren 76" style="width:351pt;height:102.1pt;mso-position-horizontal-relative:char;mso-position-vertical-relative:line" coordsize="44577,12968" coordorigin=",1795" o:spid="_x0000_s1033" w14:anchorId="20A34A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">
                <v:rect id="Rechteck 67" style="position:absolute;left:14160;top:8001;width:15177;height:6762;visibility:visible;mso-wrap-style:square;v-text-anchor:middle" o:spid="_x0000_s1034" filled="f" strokecolor="black [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">
                  <v:textbox>
                    <w:txbxContent>
                      <w:p w:rsidRPr="00004830" w:rsidR="00B74F3E" w:rsidP="00B74F3E" w:rsidRDefault="00B74F3E" w14:paraId="4BE4CDC8" w14:textId="77777777">
                        <w:pPr>
                          <w:spacing w:line="240" w:lineRule="auto"/>
                          <w:jc w:val="center"/>
                          <w:rPr>
                            <w:b/>
                            <w:bCs/>
                            <w:color w:val="000000" w:themeColor="text1"/>
                          </w:rPr>
                        </w:pPr>
                        <w:r w:rsidRPr="00004830">
                          <w:rPr>
                            <w:b/>
                            <w:bCs/>
                            <w:color w:val="000000" w:themeColor="text1"/>
                          </w:rPr>
                          <w:t>Prozess</w:t>
                        </w:r>
                      </w:p>
                    </w:txbxContent>
                  </v:textbox>
                </v:rect>
                <v:shape id="Textfeld 69" style="position:absolute;top:8953;width:13716;height:3175;visibility:visible;mso-wrap-style:square;v-text-anchor:top"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v:textbox>
                    <w:txbxContent>
                      <w:p w:rsidR="00B74F3E" w:rsidP="00B74F3E" w:rsidRDefault="00B74F3E" w14:paraId="2051B840" w14:textId="77777777">
                        <w:pPr>
                          <w:jc w:val="center"/>
                        </w:pPr>
                        <w:r>
                          <w:t>Eingangsgrößen</w:t>
                        </w:r>
                      </w:p>
                    </w:txbxContent>
                  </v:textbox>
                </v:shape>
                <v:shapetype id="_x0000_t32" coordsize="21600,21600" o:oned="t" filled="f" o:spt="32" path="m,l21600,21600e">
                  <v:path fillok="f" arrowok="t" o:connecttype="none"/>
                  <o:lock v:ext="edit" shapetype="t"/>
                </v:shapetype>
                <v:shape id="Gerade Verbindung mit Pfeil 70" style="position:absolute;left:190;top:11874;width:13526;height:0;visibility:visible;mso-wrap-style:square" o:spid="_x0000_s1036"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">
                  <v:stroke endarrow="block"/>
                </v:shape>
                <v:shape id="Gerade Verbindung mit Pfeil 71" style="position:absolute;left:21653;top:1795;width:56;height:6079;flip:x;visibility:visible;mso-wrap-style:square" o:spid="_x0000_s1037"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">
                  <v:stroke endarrow="block"/>
                </v:shape>
                <v:shape id="Textfeld 72" style="position:absolute;left:21272;top:2914;width:9525;height:3239;visibility:visible;mso-wrap-style:square;v-text-anchor:top" o:spid="_x0000_s103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v:textbox>
                    <w:txbxContent>
                      <w:p w:rsidR="00B74F3E" w:rsidP="00B74F3E" w:rsidRDefault="00B74F3E" w14:paraId="2817A8A2" w14:textId="77777777">
                        <w:r>
                          <w:t>Störgrößen</w:t>
                        </w:r>
                      </w:p>
                    </w:txbxContent>
                  </v:textbox>
                </v:shape>
                <v:shape id="Textfeld 74" style="position:absolute;left:29781;top:8826;width:14796;height:3112;visibility:visible;mso-wrap-style:square;v-text-anchor:top" o:spid="_x0000_s103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v:textbox>
                    <w:txbxContent>
                      <w:p w:rsidR="00B74F3E" w:rsidP="00B74F3E" w:rsidRDefault="00B74F3E" w14:paraId="4DDB5402" w14:textId="77777777">
                        <w:r>
                          <w:t>Ausgangsgrößen</w:t>
                        </w:r>
                      </w:p>
                    </w:txbxContent>
                  </v:textbox>
                </v:shape>
                <v:shape id="Gerade Verbindung mit Pfeil 75" style="position:absolute;left:29337;top:11684;width:14986;height:0;visibility:visible;mso-wrap-style:square" o:spid="_x0000_s1040"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">
                  <v:stroke endarrow="block"/>
                </v:shape>
                <w10:anchorlock/>
              </v:group>
            </w:pict>
          </mc:Fallback>
        </mc:AlternateContent>
      </w:r>
    </w:p>
    <w:p w:rsidR="00B74F3E" w:rsidP="00B74F3E" w:rsidRDefault="00B74F3E" w14:paraId="4553ABFE" w14:textId="74A770D3">
      <w:pPr>
        <w:pStyle w:val="Beschriftung"/>
        <w:jc w:val="center"/>
      </w:pPr>
      <w:bookmarkStart w:name="_Ref125717528" w:id="13"/>
      <w:bookmarkStart w:name="_Toc126152034" w:id="14"/>
      <w:r>
        <w:t xml:space="preserve">Abbildung </w:t>
      </w:r>
      <w:r w:rsidR="009641A2">
        <w:fldChar w:fldCharType="begin"/>
      </w:r>
      <w:r w:rsidR="009641A2">
        <w:instrText xml:space="preserve"> SEQ Abbildung \* ARABIC </w:instrText>
      </w:r>
      <w:r w:rsidR="009641A2">
        <w:fldChar w:fldCharType="separate"/>
      </w:r>
      <w:r w:rsidR="00DA4B34">
        <w:rPr>
          <w:noProof/>
        </w:rPr>
        <w:t>1</w:t>
      </w:r>
      <w:r w:rsidR="009641A2">
        <w:rPr>
          <w:noProof/>
        </w:rPr>
        <w:fldChar w:fldCharType="end"/>
      </w:r>
      <w:bookmarkEnd w:id="13"/>
      <w:r>
        <w:t>: Blockdiagramm eines Prozesses</w:t>
      </w:r>
      <w:bookmarkEnd w:id="14"/>
    </w:p>
    <w:p w:rsidRPr="00FB7176" w:rsidR="00FB7176" w:rsidP="00FB7176" w:rsidRDefault="00315908" w14:paraId="3FE2725F" w14:textId="1AFB3238">
      <w:r>
        <w:t>Ein Prozess kann zum Beispiel ein</w:t>
      </w:r>
      <w:r w:rsidR="00C22EC5">
        <w:t xml:space="preserve">e Wasserheizung </w:t>
      </w:r>
      <w:r>
        <w:t>sein, bei de</w:t>
      </w:r>
      <w:r w:rsidR="00C22EC5">
        <w:t>r</w:t>
      </w:r>
      <w:r>
        <w:t xml:space="preserve"> die internen Zustandsgrößen </w:t>
      </w:r>
      <w:r w:rsidR="00C22EC5">
        <w:t xml:space="preserve">die </w:t>
      </w:r>
      <w:r>
        <w:t xml:space="preserve">Temperatur und </w:t>
      </w:r>
      <w:r w:rsidR="00C22EC5">
        <w:t>der Durchfluss</w:t>
      </w:r>
      <w:r w:rsidR="001642A1">
        <w:t xml:space="preserve"> des Wassers</w:t>
      </w:r>
      <w:r>
        <w:t xml:space="preserve"> sind</w:t>
      </w:r>
      <w:r w:rsidR="000F5B80">
        <w:t>. Die Eingangsgröße</w:t>
      </w:r>
      <w:r w:rsidR="00C13C34">
        <w:t>n</w:t>
      </w:r>
      <w:r w:rsidR="000F5B80">
        <w:t xml:space="preserve"> </w:t>
      </w:r>
      <w:r w:rsidR="00C13C34">
        <w:t>sind</w:t>
      </w:r>
      <w:r w:rsidR="000F5B80">
        <w:t xml:space="preserve"> die Stellung des </w:t>
      </w:r>
      <w:r w:rsidR="00C13C34">
        <w:t xml:space="preserve">Temperaturreglers und die </w:t>
      </w:r>
      <w:r w:rsidR="00C22EC5">
        <w:t>Umgebungs</w:t>
      </w:r>
      <w:r w:rsidR="00C13C34">
        <w:t>temperatur</w:t>
      </w:r>
      <w:r w:rsidR="000F5B80">
        <w:t xml:space="preserve">, </w:t>
      </w:r>
      <w:r w:rsidR="00004B72">
        <w:t>die</w:t>
      </w:r>
      <w:r w:rsidR="000F5B80">
        <w:t xml:space="preserve"> die </w:t>
      </w:r>
      <w:r w:rsidR="00C22EC5">
        <w:t>Durchflussmenge</w:t>
      </w:r>
      <w:r w:rsidR="000F5B80">
        <w:t xml:space="preserve"> und </w:t>
      </w:r>
      <w:r w:rsidR="00C22EC5">
        <w:t>damit</w:t>
      </w:r>
      <w:r w:rsidR="000F5B80">
        <w:t xml:space="preserve"> die Temperatur der </w:t>
      </w:r>
      <w:r w:rsidR="000F5B80">
        <w:t>Heizung beeinfluss</w:t>
      </w:r>
      <w:r w:rsidR="00C22EC5">
        <w:t>en</w:t>
      </w:r>
      <w:r w:rsidR="000F5B80">
        <w:t>.</w:t>
      </w:r>
      <w:r w:rsidR="000E6B4C">
        <w:t xml:space="preserve"> Die Temperaturänderung beim Verstellen des Temperaturreglers ist dabei </w:t>
      </w:r>
      <w:r w:rsidR="00C22EC5">
        <w:t>zeitverzögert</w:t>
      </w:r>
      <w:r w:rsidR="000E6B4C">
        <w:t>.</w:t>
      </w:r>
      <w:r w:rsidR="00C13C34">
        <w:t xml:space="preserve"> </w:t>
      </w:r>
      <w:r w:rsidR="000F5B80">
        <w:t>Eine Störgröße könnte die Schwankung der Raumtemperatur sein</w:t>
      </w:r>
      <w:r w:rsidR="0059002A">
        <w:t>,</w:t>
      </w:r>
      <w:r w:rsidR="000F5B80">
        <w:t xml:space="preserve"> zum Beispiel durch das </w:t>
      </w:r>
      <w:r w:rsidR="00C51A02">
        <w:t>Ö</w:t>
      </w:r>
      <w:r w:rsidR="000F5B80">
        <w:t>ffnen eines Fensters.</w:t>
      </w:r>
      <w:r w:rsidR="00C51A02">
        <w:t xml:space="preserve"> </w:t>
      </w:r>
      <w:r w:rsidR="00A36C59">
        <w:t>Eine</w:t>
      </w:r>
      <w:r w:rsidR="00C51A02">
        <w:t xml:space="preserve"> Ausgangsgröße </w:t>
      </w:r>
      <w:r w:rsidR="001642A1">
        <w:t>könnte in diesem Fall die gemessene Temperatur der Heizung sein.</w:t>
      </w:r>
      <w:r w:rsidR="00B74F3E">
        <w:t xml:space="preserve"> </w:t>
      </w:r>
      <w:sdt>
        <w:sdtPr>
          <w:alias w:val="To edit, see citavi.com/edit"/>
          <w:tag w:val="CitaviPlaceholder#52675f8a-5fb1-4e2c-b982-7b27a667e7fc"/>
          <w:id w:val="135309950"/>
          <w:placeholder>
            <w:docPart w:val="DefaultPlaceholder_-1854013440"/>
          </w:placeholder>
        </w:sdtPr>
        <w:sdtEndPr/>
        <w:sdtContent>
          <w:r w:rsidR="00B12CE8">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jM3MThlLTIyYjAtNGI4MC04Njc3LWQzYWZiMGZkZTQxZ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TI2NzVmOGEtNWZiMS00ZTJjLWI5ODItN2IyN2E2NjdlN2ZjIiwiVGV4dCI6Ils0XSIsIldBSVZlcnNpb24iOiI2LjE0LjAuMCJ9}</w:instrText>
          </w:r>
          <w:r w:rsidR="00B12CE8">
            <w:fldChar w:fldCharType="separate"/>
          </w:r>
          <w:r w:rsidR="00E86B4F">
            <w:t>[4]</w:t>
          </w:r>
          <w:r w:rsidR="00B12CE8">
            <w:fldChar w:fldCharType="end"/>
          </w:r>
        </w:sdtContent>
      </w:sdt>
    </w:p>
    <w:p w:rsidR="008A564E" w:rsidP="0066502A" w:rsidRDefault="008A564E" w14:paraId="70710F3F" w14:textId="321A4E78">
      <w:pPr>
        <w:pStyle w:val="berschrift3"/>
      </w:pPr>
      <w:bookmarkStart w:name="_Toc126151990" w:id="15"/>
      <w:r>
        <w:t>Regelkreis</w:t>
      </w:r>
      <w:bookmarkEnd w:id="15"/>
    </w:p>
    <w:p w:rsidR="0078356F" w:rsidP="001F62AF" w:rsidRDefault="003801FD" w14:paraId="26F95E0F" w14:textId="3BC3254F">
      <w:r>
        <w:t xml:space="preserve">Das Ziel eines Regelkreises ist </w:t>
      </w:r>
      <w:r w:rsidR="0059002A">
        <w:t>es,</w:t>
      </w:r>
      <w:r>
        <w:t xml:space="preserve"> eine Regelgröße </w:t>
      </w:r>
      <m:oMath>
        <m:r>
          <w:rPr>
            <w:rFonts w:ascii="Cambria Math" w:hAnsi="Cambria Math"/>
          </w:rPr>
          <m:t>y(t)</m:t>
        </m:r>
      </m:oMath>
      <w:r>
        <w:t xml:space="preserve"> eines Prozesses</w:t>
      </w:r>
      <w:r w:rsidR="004C1DE2">
        <w:t xml:space="preserve"> </w:t>
      </w:r>
      <w:r w:rsidR="00896C63">
        <w:t>oder einer</w:t>
      </w:r>
      <w:r w:rsidR="004C1DE2">
        <w:t xml:space="preserve"> Regelstrecke, </w:t>
      </w:r>
      <w:r>
        <w:t xml:space="preserve">möglichst genau an eine vorgegebene Führungsgröße </w:t>
      </w:r>
      <m:oMath>
        <m:r>
          <w:rPr>
            <w:rFonts w:ascii="Cambria Math" w:hAnsi="Cambria Math"/>
          </w:rPr>
          <m:t>w(t)</m:t>
        </m:r>
      </m:oMath>
      <w:r>
        <w:t xml:space="preserve"> anzunähern. </w:t>
      </w:r>
      <w:r w:rsidR="00896C63">
        <w:t>Dazu muss</w:t>
      </w:r>
      <w:r w:rsidR="00E467D9">
        <w:t xml:space="preserve"> die Regelgröße entweder direkt gemessen oder aus anderen Messgrößen berechnet w</w:t>
      </w:r>
      <w:r w:rsidR="00896C63">
        <w:t>e</w:t>
      </w:r>
      <w:r w:rsidR="00E467D9">
        <w:t>rd</w:t>
      </w:r>
      <w:r w:rsidR="00896C63">
        <w:t>en</w:t>
      </w:r>
      <w:r w:rsidR="00E467D9">
        <w:t xml:space="preserve">. </w:t>
      </w:r>
    </w:p>
    <w:p w:rsidR="0078356F" w:rsidP="0078356F" w:rsidRDefault="0078356F" w14:paraId="73F6F176" w14:textId="77777777">
      <w:pPr>
        <w:keepNext/>
        <w:jc w:val="center"/>
      </w:pPr>
      <w:r>
        <w:rPr>
          <w:noProof/>
        </w:rPr>
        <mc:AlternateContent>
          <mc:Choice Requires="wpg">
            <w:drawing>
              <wp:inline distT="0" distB="0" distL="0" distR="0" wp14:anchorId="2F2A6E6C" wp14:editId="09DAF51D">
                <wp:extent cx="5627709" cy="905726"/>
                <wp:effectExtent l="0" t="0" r="68580" b="447040"/>
                <wp:docPr id="104" name="Gruppieren 104"/>
                <wp:cNvGraphicFramePr/>
                <a:graphic xmlns:a="http://schemas.openxmlformats.org/drawingml/2006/main">
                  <a:graphicData uri="http://schemas.microsoft.com/office/word/2010/wordprocessingGroup">
                    <wpg:wgp>
                      <wpg:cNvGrpSpPr/>
                      <wpg:grpSpPr>
                        <a:xfrm>
                          <a:off x="0" y="0"/>
                          <a:ext cx="5627709" cy="905726"/>
                          <a:chOff x="0" y="0"/>
                          <a:chExt cx="5627709" cy="905726"/>
                        </a:xfrm>
                      </wpg:grpSpPr>
                      <wps:wsp>
                        <wps:cNvPr id="78" name="Gerade Verbindung mit Pfeil 78"/>
                        <wps:cNvCnPr/>
                        <wps:spPr>
                          <a:xfrm>
                            <a:off x="3897652"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03" name="Gruppieren 103"/>
                        <wpg:cNvGrpSpPr/>
                        <wpg:grpSpPr>
                          <a:xfrm>
                            <a:off x="0" y="10571"/>
                            <a:ext cx="5627709" cy="895155"/>
                            <a:chOff x="0" y="0"/>
                            <a:chExt cx="5627709" cy="895155"/>
                          </a:xfrm>
                        </wpg:grpSpPr>
                        <wps:wsp>
                          <wps:cNvPr id="73" name="Textfeld 73"/>
                          <wps:cNvSpPr txBox="1"/>
                          <wps:spPr>
                            <a:xfrm>
                              <a:off x="2827347" y="272076"/>
                              <a:ext cx="632712" cy="346692"/>
                            </a:xfrm>
                            <a:prstGeom prst="rect">
                              <a:avLst/>
                            </a:prstGeom>
                            <a:noFill/>
                            <a:ln w="6350">
                              <a:noFill/>
                            </a:ln>
                          </wps:spPr>
                          <wps:txbx>
                            <w:txbxContent>
                              <w:p w:rsidRPr="002A49C5" w:rsidR="0078356F" w:rsidP="0078356F" w:rsidRDefault="0078356F" w14:paraId="1CB3FABA" w14:textId="77777777">
                                <w:pPr>
                                  <w:spacing w:line="276" w:lineRule="auto"/>
                                  <w:jc w:val="center"/>
                                  <w:rPr>
                                    <w:sz w:val="20"/>
                                    <w:szCs w:val="20"/>
                                  </w:rPr>
                                </w:pPr>
                                <w:r w:rsidRPr="002A49C5">
                                  <w:rPr>
                                    <w:sz w:val="20"/>
                                    <w:szCs w:val="20"/>
                                  </w:rPr>
                                  <w:t>Stellgröße</w:t>
                                </w:r>
                                <m:oMath>
                                  <m:r>
                                    <w:rPr>
                                      <w:rFonts w:ascii="Cambria Math" w:hAnsi="Cambria Math"/>
                                      <w:sz w:val="20"/>
                                      <w:szCs w:val="20"/>
                                    </w:rPr>
                                    <m:t>u(t)</m:t>
                                  </m:r>
                                </m:oMath>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 name="Textfeld 90"/>
                          <wps:cNvSpPr txBox="1"/>
                          <wps:spPr>
                            <a:xfrm>
                              <a:off x="1102089" y="731462"/>
                              <a:ext cx="252413" cy="157162"/>
                            </a:xfrm>
                            <a:prstGeom prst="rect">
                              <a:avLst/>
                            </a:prstGeom>
                            <a:noFill/>
                            <a:ln w="6350">
                              <a:noFill/>
                            </a:ln>
                          </wps:spPr>
                          <wps:txbx>
                            <w:txbxContent>
                              <w:p w:rsidRPr="002A49C5" w:rsidR="0078356F" w:rsidP="0078356F" w:rsidRDefault="0078356F" w14:paraId="3FA683B1" w14:textId="77777777">
                                <w:pPr>
                                  <w:jc w:val="center"/>
                                  <w:rPr>
                                    <w:sz w:val="20"/>
                                    <w:szCs w:val="20"/>
                                  </w:rPr>
                                </w:pPr>
                                <m:oMathPara>
                                  <m:oMath>
                                    <m:r>
                                      <w:rPr>
                                        <w:rFonts w:ascii="Cambria Math" w:hAnsi="Cambria Math"/>
                                        <w:sz w:val="20"/>
                                        <w:szCs w:val="20"/>
                                      </w:rPr>
                                      <m:t>-</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Textfeld 91"/>
                          <wps:cNvSpPr txBox="1"/>
                          <wps:spPr>
                            <a:xfrm>
                              <a:off x="858329" y="459324"/>
                              <a:ext cx="252413" cy="157162"/>
                            </a:xfrm>
                            <a:prstGeom prst="rect">
                              <a:avLst/>
                            </a:prstGeom>
                            <a:noFill/>
                            <a:ln w="6350">
                              <a:noFill/>
                            </a:ln>
                          </wps:spPr>
                          <wps:txbx>
                            <w:txbxContent>
                              <w:p w:rsidRPr="002A49C5" w:rsidR="0078356F" w:rsidP="0078356F" w:rsidRDefault="0078356F" w14:paraId="7216FA22" w14:textId="77777777">
                                <w:pPr>
                                  <w:jc w:val="center"/>
                                  <w:rPr>
                                    <w:sz w:val="20"/>
                                    <w:szCs w:val="20"/>
                                  </w:rPr>
                                </w:pPr>
                                <m:oMathPara>
                                  <m:oMath>
                                    <m:r>
                                      <w:rPr>
                                        <w:rFonts w:ascii="Cambria Math" w:hAnsi="Cambria Math"/>
                                        <w:sz w:val="20"/>
                                        <w:szCs w:val="20"/>
                                      </w:rPr>
                                      <m:t>+</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02" name="Gruppieren 102"/>
                          <wpg:cNvGrpSpPr/>
                          <wpg:grpSpPr>
                            <a:xfrm>
                              <a:off x="462809" y="465615"/>
                              <a:ext cx="5164900" cy="429540"/>
                              <a:chOff x="0" y="0"/>
                              <a:chExt cx="5164900" cy="429540"/>
                            </a:xfrm>
                          </wpg:grpSpPr>
                          <wps:wsp>
                            <wps:cNvPr id="62" name="Rechteck 62"/>
                            <wps:cNvSpPr/>
                            <wps:spPr>
                              <a:xfrm>
                                <a:off x="1391101" y="0"/>
                                <a:ext cx="984250" cy="425450"/>
                              </a:xfrm>
                              <a:prstGeom prst="rect">
                                <a:avLst/>
                              </a:prstGeom>
                              <a:noFill/>
                              <a:ln w="9525"/>
                            </wps:spPr>
                            <wps:style>
                              <a:lnRef idx="2">
                                <a:schemeClr val="dk1">
                                  <a:shade val="50000"/>
                                </a:schemeClr>
                              </a:lnRef>
                              <a:fillRef idx="1">
                                <a:schemeClr val="dk1"/>
                              </a:fillRef>
                              <a:effectRef idx="0">
                                <a:schemeClr val="dk1"/>
                              </a:effectRef>
                              <a:fontRef idx="minor">
                                <a:schemeClr val="lt1"/>
                              </a:fontRef>
                            </wps:style>
                            <wps:txbx>
                              <w:txbxContent>
                                <w:p w:rsidRPr="00876098" w:rsidR="0078356F" w:rsidP="0078356F" w:rsidRDefault="0078356F" w14:paraId="7686EC93" w14:textId="77777777">
                                  <w:pPr>
                                    <w:spacing w:line="240" w:lineRule="auto"/>
                                    <w:jc w:val="center"/>
                                    <w:rPr>
                                      <w:b/>
                                      <w:bCs/>
                                      <w:color w:val="000000" w:themeColor="text1"/>
                                    </w:rPr>
                                  </w:pPr>
                                  <w:r w:rsidRPr="00876098">
                                    <w:rPr>
                                      <w:b/>
                                      <w:bCs/>
                                      <w:color w:val="000000" w:themeColor="text1"/>
                                    </w:rPr>
                                    <w:t>Regler</w:t>
                                  </w:r>
                                </w:p>
                              </w:txbxContent>
                            </wps:txbx>
                            <wps:bodyPr rot="0" spcFirstLastPara="0" vertOverflow="overflow" horzOverflow="overflow" vert="horz" wrap="square" lIns="0" tIns="72000" rIns="0" bIns="0" numCol="1" spcCol="0" rtlCol="0" fromWordArt="0" anchor="ctr" anchorCtr="0" forceAA="0" compatLnSpc="1">
                              <a:prstTxWarp prst="textNoShape">
                                <a:avLst/>
                              </a:prstTxWarp>
                              <a:noAutofit/>
                            </wps:bodyPr>
                          </wps:wsp>
                          <wps:wsp>
                            <wps:cNvPr id="65" name="Rechteck 65"/>
                            <wps:cNvSpPr/>
                            <wps:spPr>
                              <a:xfrm>
                                <a:off x="2994343" y="4090"/>
                                <a:ext cx="1071734" cy="425450"/>
                              </a:xfrm>
                              <a:prstGeom prst="rect">
                                <a:avLst/>
                              </a:prstGeom>
                              <a:noFill/>
                              <a:ln w="9525"/>
                            </wps:spPr>
                            <wps:style>
                              <a:lnRef idx="2">
                                <a:schemeClr val="dk1">
                                  <a:shade val="50000"/>
                                </a:schemeClr>
                              </a:lnRef>
                              <a:fillRef idx="1">
                                <a:schemeClr val="dk1"/>
                              </a:fillRef>
                              <a:effectRef idx="0">
                                <a:schemeClr val="dk1"/>
                              </a:effectRef>
                              <a:fontRef idx="minor">
                                <a:schemeClr val="lt1"/>
                              </a:fontRef>
                            </wps:style>
                            <wps:txbx>
                              <w:txbxContent>
                                <w:p w:rsidRPr="00876098" w:rsidR="0078356F" w:rsidP="0078356F" w:rsidRDefault="0078356F" w14:paraId="312EB7EB" w14:textId="77777777">
                                  <w:pPr>
                                    <w:spacing w:line="240" w:lineRule="auto"/>
                                    <w:jc w:val="center"/>
                                    <w:rPr>
                                      <w:b/>
                                      <w:bCs/>
                                      <w:color w:val="000000" w:themeColor="text1"/>
                                    </w:rPr>
                                  </w:pPr>
                                  <w:r>
                                    <w:rPr>
                                      <w:b/>
                                      <w:bCs/>
                                      <w:color w:val="000000" w:themeColor="text1"/>
                                    </w:rPr>
                                    <w:t>Regelstrecke</w:t>
                                  </w:r>
                                </w:p>
                              </w:txbxContent>
                            </wps:txbx>
                            <wps:bodyPr rot="0" spcFirstLastPara="0" vertOverflow="overflow" horzOverflow="overflow" vert="horz" wrap="square" lIns="0" tIns="72000" rIns="0" bIns="0" numCol="1" spcCol="0" rtlCol="0" fromWordArt="0" anchor="ctr" anchorCtr="0" forceAA="0" compatLnSpc="1">
                              <a:prstTxWarp prst="textNoShape">
                                <a:avLst/>
                              </a:prstTxWarp>
                              <a:noAutofit/>
                            </wps:bodyPr>
                          </wps:wsp>
                          <wps:wsp>
                            <wps:cNvPr id="82" name="Gerade Verbindung mit Pfeil 82"/>
                            <wps:cNvCnPr/>
                            <wps:spPr>
                              <a:xfrm>
                                <a:off x="4066350" y="207693"/>
                                <a:ext cx="1098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Ellipse 83"/>
                            <wps:cNvSpPr/>
                            <wps:spPr>
                              <a:xfrm flipH="1">
                                <a:off x="4459325" y="182013"/>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Verbinder: gewinkelt 85"/>
                            <wps:cNvCnPr/>
                            <wps:spPr>
                              <a:xfrm rot="10800000" flipV="1">
                                <a:off x="635760" y="209567"/>
                                <a:ext cx="3844761" cy="43339"/>
                              </a:xfrm>
                              <a:prstGeom prst="bentConnector4">
                                <a:avLst>
                                  <a:gd name="adj1" fmla="val 114"/>
                                  <a:gd name="adj2" fmla="val 1489866"/>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Gerade Verbindung mit Pfeil 86"/>
                            <wps:cNvCnPr/>
                            <wps:spPr>
                              <a:xfrm>
                                <a:off x="0" y="193208"/>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 name="Ellipse 87"/>
                            <wps:cNvSpPr/>
                            <wps:spPr>
                              <a:xfrm>
                                <a:off x="585042" y="151678"/>
                                <a:ext cx="101600" cy="101600"/>
                              </a:xfrm>
                              <a:prstGeom prst="ellipse">
                                <a:avLst/>
                              </a:prstGeom>
                              <a:noFill/>
                              <a:ln w="952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Gerade Verbindung mit Pfeil 95"/>
                            <wps:cNvCnPr/>
                            <wps:spPr>
                              <a:xfrm>
                                <a:off x="2379173" y="210543"/>
                                <a:ext cx="61235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Gerade Verbindung mit Pfeil 96"/>
                            <wps:cNvCnPr/>
                            <wps:spPr>
                              <a:xfrm>
                                <a:off x="684716" y="197542"/>
                                <a:ext cx="70445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8" name="Textfeld 98"/>
                          <wps:cNvSpPr txBox="1"/>
                          <wps:spPr>
                            <a:xfrm>
                              <a:off x="0" y="272076"/>
                              <a:ext cx="914148" cy="346692"/>
                            </a:xfrm>
                            <a:prstGeom prst="rect">
                              <a:avLst/>
                            </a:prstGeom>
                            <a:noFill/>
                            <a:ln w="6350">
                              <a:noFill/>
                            </a:ln>
                          </wps:spPr>
                          <wps:txbx>
                            <w:txbxContent>
                              <w:p w:rsidRPr="002A49C5" w:rsidR="0078356F" w:rsidP="0078356F" w:rsidRDefault="0078356F" w14:paraId="6852773A" w14:textId="77777777">
                                <w:pPr>
                                  <w:spacing w:line="276" w:lineRule="auto"/>
                                  <w:jc w:val="center"/>
                                  <w:rPr>
                                    <w:sz w:val="20"/>
                                    <w:szCs w:val="20"/>
                                  </w:rPr>
                                </w:pPr>
                                <w:r>
                                  <w:rPr>
                                    <w:sz w:val="20"/>
                                    <w:szCs w:val="20"/>
                                  </w:rPr>
                                  <w:t>Führungsgröße</w:t>
                                </w:r>
                                <m:oMath>
                                  <m:r>
                                    <w:rPr>
                                      <w:rFonts w:ascii="Cambria Math" w:hAnsi="Cambria Math"/>
                                      <w:sz w:val="20"/>
                                      <w:szCs w:val="20"/>
                                    </w:rPr>
                                    <m:t>w(t)</m:t>
                                  </m:r>
                                </m:oMath>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9" name="Textfeld 99"/>
                          <wps:cNvSpPr txBox="1"/>
                          <wps:spPr>
                            <a:xfrm>
                              <a:off x="948058" y="272076"/>
                              <a:ext cx="1209088" cy="346692"/>
                            </a:xfrm>
                            <a:prstGeom prst="rect">
                              <a:avLst/>
                            </a:prstGeom>
                            <a:noFill/>
                            <a:ln w="6350">
                              <a:noFill/>
                            </a:ln>
                          </wps:spPr>
                          <wps:txbx>
                            <w:txbxContent>
                              <w:p w:rsidRPr="002A49C5" w:rsidR="0078356F" w:rsidP="0078356F" w:rsidRDefault="0078356F" w14:paraId="3EB4E980" w14:textId="77777777">
                                <w:pPr>
                                  <w:spacing w:line="276" w:lineRule="auto"/>
                                  <w:jc w:val="center"/>
                                  <w:rPr>
                                    <w:sz w:val="20"/>
                                    <w:szCs w:val="20"/>
                                  </w:rPr>
                                </w:pPr>
                                <w:r>
                                  <w:rPr>
                                    <w:sz w:val="20"/>
                                    <w:szCs w:val="20"/>
                                  </w:rPr>
                                  <w:t>Regelabweichung</w:t>
                                </w:r>
                                <m:oMath>
                                  <m:r>
                                    <w:rPr>
                                      <w:rFonts w:ascii="Cambria Math" w:hAnsi="Cambria Math"/>
                                      <w:sz w:val="20"/>
                                      <w:szCs w:val="20"/>
                                    </w:rPr>
                                    <m:t>e(t)</m:t>
                                  </m:r>
                                </m:oMath>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0" name="Textfeld 100"/>
                          <wps:cNvSpPr txBox="1"/>
                          <wps:spPr>
                            <a:xfrm>
                              <a:off x="3918456" y="0"/>
                              <a:ext cx="632712" cy="346692"/>
                            </a:xfrm>
                            <a:prstGeom prst="rect">
                              <a:avLst/>
                            </a:prstGeom>
                            <a:noFill/>
                            <a:ln w="6350">
                              <a:noFill/>
                            </a:ln>
                          </wps:spPr>
                          <wps:txbx>
                            <w:txbxContent>
                              <w:p w:rsidRPr="002A49C5" w:rsidR="0078356F" w:rsidP="0078356F" w:rsidRDefault="0078356F" w14:paraId="3D6EAFE3" w14:textId="0AF63EA3">
                                <w:pPr>
                                  <w:spacing w:line="276" w:lineRule="auto"/>
                                  <w:jc w:val="center"/>
                                  <w:rPr>
                                    <w:sz w:val="20"/>
                                    <w:szCs w:val="20"/>
                                  </w:rPr>
                                </w:pPr>
                                <w:r>
                                  <w:rPr>
                                    <w:sz w:val="20"/>
                                    <w:szCs w:val="20"/>
                                  </w:rPr>
                                  <w:t>Stör</w:t>
                                </w:r>
                                <w:r w:rsidRPr="002A49C5">
                                  <w:rPr>
                                    <w:sz w:val="20"/>
                                    <w:szCs w:val="20"/>
                                  </w:rPr>
                                  <w:t>größe</w:t>
                                </w:r>
                                <m:oMath>
                                  <m:r>
                                    <w:rPr>
                                      <w:rFonts w:ascii="Cambria Math" w:hAnsi="Cambria Math"/>
                                      <w:sz w:val="20"/>
                                      <w:szCs w:val="20"/>
                                    </w:rPr>
                                    <m:t>z(t)</m:t>
                                  </m:r>
                                </m:oMath>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1" name="Textfeld 101"/>
                          <wps:cNvSpPr txBox="1"/>
                          <wps:spPr>
                            <a:xfrm>
                              <a:off x="4658952" y="272076"/>
                              <a:ext cx="702051" cy="346692"/>
                            </a:xfrm>
                            <a:prstGeom prst="rect">
                              <a:avLst/>
                            </a:prstGeom>
                            <a:noFill/>
                            <a:ln w="6350">
                              <a:noFill/>
                            </a:ln>
                          </wps:spPr>
                          <wps:txbx>
                            <w:txbxContent>
                              <w:p w:rsidRPr="002A49C5" w:rsidR="0078356F" w:rsidP="0078356F" w:rsidRDefault="0078356F" w14:paraId="5A5E6FE1" w14:textId="77777777">
                                <w:pPr>
                                  <w:spacing w:line="276" w:lineRule="auto"/>
                                  <w:jc w:val="center"/>
                                  <w:rPr>
                                    <w:sz w:val="20"/>
                                    <w:szCs w:val="20"/>
                                  </w:rPr>
                                </w:pPr>
                                <w:r>
                                  <w:rPr>
                                    <w:sz w:val="20"/>
                                    <w:szCs w:val="20"/>
                                  </w:rPr>
                                  <w:t>Regelgröße</w:t>
                                </w:r>
                                <m:oMath>
                                  <m:r>
                                    <w:rPr>
                                      <w:rFonts w:ascii="Cambria Math" w:hAnsi="Cambria Math"/>
                                      <w:sz w:val="20"/>
                                      <w:szCs w:val="20"/>
                                    </w:rPr>
                                    <m:t>y(t)</m:t>
                                  </m:r>
                                </m:oMath>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w14:anchorId="285EC4B0">
              <v:group id="Gruppieren 104" style="width:443.15pt;height:71.3pt;mso-position-horizontal-relative:char;mso-position-vertical-relative:line" coordsize="56277,9057" o:spid="_x0000_s1041" w14:anchorId="2F2A6E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">
                <v:shape id="Gerade Verbindung mit Pfeil 78" style="position:absolute;left:38976;width:0;height:4699;visibility:visible;mso-wrap-style:square" o:spid="_x0000_s1042"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">
                  <v:stroke endarrow="block"/>
                </v:shape>
                <v:group id="Gruppieren 103" style="position:absolute;top:105;width:56277;height:8952" coordsize="56277,8951"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feld 73" style="position:absolute;left:28273;top:2720;width:6327;height:3467;visibility:visible;mso-wrap-style:square;v-text-anchor:middle" o:spid="_x0000_s104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">
                    <v:textbox inset="0,0,0,0">
                      <w:txbxContent>
                        <w:p w:rsidRPr="002A49C5" w:rsidR="0078356F" w:rsidP="0078356F" w:rsidRDefault="0078356F" w14:paraId="128B4DA3" w14:textId="77777777">
                          <w:pPr>
                            <w:spacing w:line="276" w:lineRule="auto"/>
                            <w:jc w:val="center"/>
                            <w:rPr>
                              <w:sz w:val="20"/>
                              <w:szCs w:val="20"/>
                            </w:rPr>
                          </w:pPr>
                          <w:r w:rsidRPr="002A49C5">
                            <w:rPr>
                              <w:sz w:val="20"/>
                              <w:szCs w:val="20"/>
                            </w:rPr>
                            <w:t>Stellgröße</w:t>
                          </w:r>
                          <m:oMath>
                            <m:r>
                              <w:rPr>
                                <w:rFonts w:ascii="Cambria Math" w:hAnsi="Cambria Math"/>
                                <w:sz w:val="20"/>
                                <w:szCs w:val="20"/>
                              </w:rPr>
                              <m:t>u(t)</m:t>
                            </m:r>
                          </m:oMath>
                        </w:p>
                      </w:txbxContent>
                    </v:textbox>
                  </v:shape>
                  <v:shape id="Textfeld 90" style="position:absolute;left:11020;top:7314;width:2525;height:1572;visibility:visible;mso-wrap-style:square;v-text-anchor:top" o:spid="_x0000_s104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">
                    <v:textbox inset="0,0,0,0">
                      <w:txbxContent>
                        <w:p w:rsidRPr="002A49C5" w:rsidR="0078356F" w:rsidP="0078356F" w:rsidRDefault="0078356F" w14:paraId="6A09E912" w14:textId="77777777">
                          <w:pPr>
                            <w:jc w:val="center"/>
                            <w:rPr>
                              <w:sz w:val="20"/>
                              <w:szCs w:val="20"/>
                            </w:rPr>
                          </w:pPr>
                          <m:oMathPara>
                            <m:oMath>
                              <m:r>
                                <w:rPr>
                                  <w:rFonts w:ascii="Cambria Math" w:hAnsi="Cambria Math"/>
                                  <w:sz w:val="20"/>
                                  <w:szCs w:val="20"/>
                                </w:rPr>
                                <m:t>-</m:t>
                              </m:r>
                            </m:oMath>
                          </m:oMathPara>
                        </w:p>
                      </w:txbxContent>
                    </v:textbox>
                  </v:shape>
                  <v:shape id="Textfeld 91" style="position:absolute;left:8583;top:4593;width:2524;height:1571;visibility:visible;mso-wrap-style:square;v-text-anchor:top" o:spid="_x0000_s104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">
                    <v:textbox inset="0,0,0,0">
                      <w:txbxContent>
                        <w:p w:rsidRPr="002A49C5" w:rsidR="0078356F" w:rsidP="0078356F" w:rsidRDefault="0078356F" w14:paraId="1D9616CD" w14:textId="77777777">
                          <w:pPr>
                            <w:jc w:val="center"/>
                            <w:rPr>
                              <w:sz w:val="20"/>
                              <w:szCs w:val="20"/>
                            </w:rPr>
                          </w:pPr>
                          <m:oMathPara>
                            <m:oMath>
                              <m:r>
                                <w:rPr>
                                  <w:rFonts w:ascii="Cambria Math" w:hAnsi="Cambria Math"/>
                                  <w:sz w:val="20"/>
                                  <w:szCs w:val="20"/>
                                </w:rPr>
                                <m:t>+</m:t>
                              </m:r>
                            </m:oMath>
                          </m:oMathPara>
                        </w:p>
                      </w:txbxContent>
                    </v:textbox>
                  </v:shape>
                  <v:group id="Gruppieren 102" style="position:absolute;left:4628;top:4656;width:51649;height:4295" coordsize="51649,4295"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hteck 62" style="position:absolute;left:13911;width:9842;height:4254;visibility:visible;mso-wrap-style:square;v-text-anchor:middle" o:spid="_x0000_s1048" filled="f" strokecolor="black [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">
                      <v:textbox inset="0,2mm,0,0">
                        <w:txbxContent>
                          <w:p w:rsidRPr="00876098" w:rsidR="0078356F" w:rsidP="0078356F" w:rsidRDefault="0078356F" w14:paraId="3A009F73" w14:textId="77777777">
                            <w:pPr>
                              <w:spacing w:line="240" w:lineRule="auto"/>
                              <w:jc w:val="center"/>
                              <w:rPr>
                                <w:b/>
                                <w:bCs/>
                                <w:color w:val="000000" w:themeColor="text1"/>
                              </w:rPr>
                            </w:pPr>
                            <w:r w:rsidRPr="00876098">
                              <w:rPr>
                                <w:b/>
                                <w:bCs/>
                                <w:color w:val="000000" w:themeColor="text1"/>
                              </w:rPr>
                              <w:t>Regler</w:t>
                            </w:r>
                          </w:p>
                        </w:txbxContent>
                      </v:textbox>
                    </v:rect>
                    <v:rect id="Rechteck 65" style="position:absolute;left:29943;top:40;width:10717;height:4255;visibility:visible;mso-wrap-style:square;v-text-anchor:middle" o:spid="_x0000_s1049" filled="f" strokecolor="black [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">
                      <v:textbox inset="0,2mm,0,0">
                        <w:txbxContent>
                          <w:p w:rsidRPr="00876098" w:rsidR="0078356F" w:rsidP="0078356F" w:rsidRDefault="0078356F" w14:paraId="1B067748" w14:textId="77777777">
                            <w:pPr>
                              <w:spacing w:line="240" w:lineRule="auto"/>
                              <w:jc w:val="center"/>
                              <w:rPr>
                                <w:b/>
                                <w:bCs/>
                                <w:color w:val="000000" w:themeColor="text1"/>
                              </w:rPr>
                            </w:pPr>
                            <w:r>
                              <w:rPr>
                                <w:b/>
                                <w:bCs/>
                                <w:color w:val="000000" w:themeColor="text1"/>
                              </w:rPr>
                              <w:t>Regelstrecke</w:t>
                            </w:r>
                          </w:p>
                        </w:txbxContent>
                      </v:textbox>
                    </v:rect>
                    <v:shape id="Gerade Verbindung mit Pfeil 82" style="position:absolute;left:40663;top:2076;width:10986;height:0;visibility:visible;mso-wrap-style:square" o:spid="_x0000_s1050"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">
                      <v:stroke endarrow="block"/>
                    </v:shape>
                    <v:oval id="Ellipse 83" style="position:absolute;left:44593;top:1820;width:457;height:457;flip:x;visibility:visible;mso-wrap-style:square;v-text-anchor:middle" o:spid="_x0000_s1051" fillcolor="black [3200]"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"/>
                    <v:shapetype id="_x0000_t35" coordsize="21600,21600" o:oned="t" filled="f" o:spt="35" adj="10800,10800" path="m,l@0,0@0@1,21600@1,21600,21600e">
                      <v:stroke joinstyle="miter"/>
                      <v:formulas>
                        <v:f eqn="val #0"/>
                        <v:f eqn="val #1"/>
                        <v:f eqn="mid #0 width"/>
                        <v:f eqn="prod #1 1 2"/>
                      </v:formulas>
                      <v:path fillok="f" arrowok="t" o:connecttype="none"/>
                      <v:handles>
                        <v:h position="#0,@3"/>
                        <v:h position="@2,#1"/>
                      </v:handles>
                      <o:lock v:ext="edit" shapetype="t"/>
                    </v:shapetype>
                    <v:shape id="Verbinder: gewinkelt 85" style="position:absolute;left:6357;top:2095;width:38448;height:434;rotation:180;flip:y;visibility:visible;mso-wrap-style:square" o:spid="_x0000_s1052" strokecolor="black [3040]" o:connectortype="elbow" type="#_x0000_t35" adj="25,32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">
                      <v:stroke endarrow="block"/>
                    </v:shape>
                    <v:shape id="Gerade Verbindung mit Pfeil 86" style="position:absolute;top:1932;width:5715;height:0;visibility:visible;mso-wrap-style:square" o:spid="_x0000_s1053"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">
                      <v:stroke endarrow="block"/>
                    </v:shape>
                    <v:oval id="Ellipse 87" style="position:absolute;left:5850;top:1516;width:1016;height:1016;visibility:visible;mso-wrap-style:square;v-text-anchor:middle" o:spid="_x0000_s1054" filled="f" strokecolor="black [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"/>
                    <v:shape id="Gerade Verbindung mit Pfeil 95" style="position:absolute;left:23791;top:2105;width:6124;height:0;visibility:visible;mso-wrap-style:square" o:spid="_x0000_s105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">
                      <v:stroke endarrow="block"/>
                    </v:shape>
                    <v:shape id="Gerade Verbindung mit Pfeil 96" style="position:absolute;left:6847;top:1975;width:7044;height:0;visibility:visible;mso-wrap-style:square" o:spid="_x0000_s1056"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">
                      <v:stroke endarrow="block"/>
                    </v:shape>
                  </v:group>
                  <v:shape id="Textfeld 98" style="position:absolute;top:2720;width:9141;height:3467;visibility:visible;mso-wrap-style:square;v-text-anchor:middle" o:spid="_x0000_s105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">
                    <v:textbox inset="0,0,0,0">
                      <w:txbxContent>
                        <w:p w:rsidRPr="002A49C5" w:rsidR="0078356F" w:rsidP="0078356F" w:rsidRDefault="0078356F" w14:paraId="3BC0D60C" w14:textId="77777777">
                          <w:pPr>
                            <w:spacing w:line="276" w:lineRule="auto"/>
                            <w:jc w:val="center"/>
                            <w:rPr>
                              <w:sz w:val="20"/>
                              <w:szCs w:val="20"/>
                            </w:rPr>
                          </w:pPr>
                          <w:r>
                            <w:rPr>
                              <w:sz w:val="20"/>
                              <w:szCs w:val="20"/>
                            </w:rPr>
                            <w:t>Führungsgröße</w:t>
                          </w:r>
                          <m:oMath>
                            <m:r>
                              <w:rPr>
                                <w:rFonts w:ascii="Cambria Math" w:hAnsi="Cambria Math"/>
                                <w:sz w:val="20"/>
                                <w:szCs w:val="20"/>
                              </w:rPr>
                              <m:t>w(t)</m:t>
                            </m:r>
                          </m:oMath>
                        </w:p>
                      </w:txbxContent>
                    </v:textbox>
                  </v:shape>
                  <v:shape id="Textfeld 99" style="position:absolute;left:9480;top:2720;width:12091;height:3467;visibility:visible;mso-wrap-style:square;v-text-anchor:middle" o:spid="_x0000_s105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">
                    <v:textbox inset="0,0,0,0">
                      <w:txbxContent>
                        <w:p w:rsidRPr="002A49C5" w:rsidR="0078356F" w:rsidP="0078356F" w:rsidRDefault="0078356F" w14:paraId="5BBBF814" w14:textId="77777777">
                          <w:pPr>
                            <w:spacing w:line="276" w:lineRule="auto"/>
                            <w:jc w:val="center"/>
                            <w:rPr>
                              <w:sz w:val="20"/>
                              <w:szCs w:val="20"/>
                            </w:rPr>
                          </w:pPr>
                          <w:r>
                            <w:rPr>
                              <w:sz w:val="20"/>
                              <w:szCs w:val="20"/>
                            </w:rPr>
                            <w:t>Regelabweichung</w:t>
                          </w:r>
                          <m:oMath>
                            <m:r>
                              <w:rPr>
                                <w:rFonts w:ascii="Cambria Math" w:hAnsi="Cambria Math"/>
                                <w:sz w:val="20"/>
                                <w:szCs w:val="20"/>
                              </w:rPr>
                              <m:t>e(t)</m:t>
                            </m:r>
                          </m:oMath>
                        </w:p>
                      </w:txbxContent>
                    </v:textbox>
                  </v:shape>
                  <v:shape id="Textfeld 100" style="position:absolute;left:39184;width:6327;height:3466;visibility:visible;mso-wrap-style:square;v-text-anchor:middle" o:spid="_x0000_s105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">
                    <v:textbox inset="0,0,0,0">
                      <w:txbxContent>
                        <w:p w:rsidRPr="002A49C5" w:rsidR="0078356F" w:rsidP="0078356F" w:rsidRDefault="0078356F" w14:paraId="5E039962" w14:textId="0AF63EA3">
                          <w:pPr>
                            <w:spacing w:line="276" w:lineRule="auto"/>
                            <w:jc w:val="center"/>
                            <w:rPr>
                              <w:sz w:val="20"/>
                              <w:szCs w:val="20"/>
                            </w:rPr>
                          </w:pPr>
                          <w:r>
                            <w:rPr>
                              <w:sz w:val="20"/>
                              <w:szCs w:val="20"/>
                            </w:rPr>
                            <w:t>Stör</w:t>
                          </w:r>
                          <w:r w:rsidRPr="002A49C5">
                            <w:rPr>
                              <w:sz w:val="20"/>
                              <w:szCs w:val="20"/>
                            </w:rPr>
                            <w:t>größe</w:t>
                          </w:r>
                          <m:oMath>
                            <m:r>
                              <w:rPr>
                                <w:rFonts w:ascii="Cambria Math" w:hAnsi="Cambria Math"/>
                                <w:sz w:val="20"/>
                                <w:szCs w:val="20"/>
                              </w:rPr>
                              <m:t>z(t)</m:t>
                            </m:r>
                          </m:oMath>
                        </w:p>
                      </w:txbxContent>
                    </v:textbox>
                  </v:shape>
                  <v:shape id="Textfeld 101" style="position:absolute;left:46589;top:2720;width:7021;height:3467;visibility:visible;mso-wrap-style:square;v-text-anchor:middle" o:spid="_x0000_s106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">
                    <v:textbox inset="0,0,0,0">
                      <w:txbxContent>
                        <w:p w:rsidRPr="002A49C5" w:rsidR="0078356F" w:rsidP="0078356F" w:rsidRDefault="0078356F" w14:paraId="6D5608C7" w14:textId="77777777">
                          <w:pPr>
                            <w:spacing w:line="276" w:lineRule="auto"/>
                            <w:jc w:val="center"/>
                            <w:rPr>
                              <w:sz w:val="20"/>
                              <w:szCs w:val="20"/>
                            </w:rPr>
                          </w:pPr>
                          <w:r>
                            <w:rPr>
                              <w:sz w:val="20"/>
                              <w:szCs w:val="20"/>
                            </w:rPr>
                            <w:t>Regelgröße</w:t>
                          </w:r>
                          <m:oMath>
                            <m:r>
                              <w:rPr>
                                <w:rFonts w:ascii="Cambria Math" w:hAnsi="Cambria Math"/>
                                <w:sz w:val="20"/>
                                <w:szCs w:val="20"/>
                              </w:rPr>
                              <m:t>y(t)</m:t>
                            </m:r>
                          </m:oMath>
                        </w:p>
                      </w:txbxContent>
                    </v:textbox>
                  </v:shape>
                </v:group>
                <w10:anchorlock/>
              </v:group>
            </w:pict>
          </mc:Fallback>
        </mc:AlternateContent>
      </w:r>
    </w:p>
    <w:p w:rsidR="0078356F" w:rsidP="0078356F" w:rsidRDefault="0078356F" w14:paraId="639A3D31" w14:textId="3A1C642E">
      <w:pPr>
        <w:pStyle w:val="Beschriftung"/>
        <w:jc w:val="center"/>
      </w:pPr>
      <w:bookmarkStart w:name="_Ref125718735" w:id="16"/>
      <w:bookmarkStart w:name="_Toc126152035" w:id="17"/>
      <w:r>
        <w:t xml:space="preserve">Abbildung </w:t>
      </w:r>
      <w:r w:rsidR="009641A2">
        <w:fldChar w:fldCharType="begin"/>
      </w:r>
      <w:r w:rsidR="009641A2">
        <w:instrText xml:space="preserve"> SEQ Abbildung \* ARABIC </w:instrText>
      </w:r>
      <w:r w:rsidR="009641A2">
        <w:fldChar w:fldCharType="separate"/>
      </w:r>
      <w:r w:rsidR="00DA4B34">
        <w:rPr>
          <w:noProof/>
        </w:rPr>
        <w:t>2</w:t>
      </w:r>
      <w:r w:rsidR="009641A2">
        <w:rPr>
          <w:noProof/>
        </w:rPr>
        <w:fldChar w:fldCharType="end"/>
      </w:r>
      <w:bookmarkEnd w:id="16"/>
      <w:r>
        <w:t>: Struktur eines Regelkreises</w:t>
      </w:r>
      <w:r w:rsidR="00775DCD">
        <w:t>. Erstellt auf Basis von</w:t>
      </w:r>
      <w:r>
        <w:t xml:space="preserve"> </w:t>
      </w:r>
      <w:sdt>
        <w:sdtPr>
          <w:alias w:val="To edit, see citavi.com/edit"/>
          <w:tag w:val="CitaviPlaceholder#90c5f1cf-7b8b-465e-8bb0-8b6badc48013"/>
          <w:id w:val="500397890"/>
          <w:placeholder>
            <w:docPart w:val="E6A44967A21A4C95AD26E5CDCF461CE3"/>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hYWQ0MThjLWJlMmItNDk5Zi04YjMyLWVmYWE5NWVjOTA3O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OTBjNWYxY2YtN2I4Yi00NjVlLThiYjAtOGI2YmFkYzQ4MDEzIiwiVGV4dCI6Ils0XSIsIldBSVZlcnNpb24iOiI2LjE0LjAuMCJ9}</w:instrText>
          </w:r>
          <w:r>
            <w:fldChar w:fldCharType="separate"/>
          </w:r>
          <w:r w:rsidR="00E86B4F">
            <w:t>[4]</w:t>
          </w:r>
          <w:r>
            <w:fldChar w:fldCharType="end"/>
          </w:r>
        </w:sdtContent>
      </w:sdt>
      <w:bookmarkEnd w:id="17"/>
    </w:p>
    <w:p w:rsidR="008A564E" w:rsidP="001F62AF" w:rsidRDefault="0078356F" w14:paraId="7D17AC17" w14:textId="1FA5A0AA">
      <w:r>
        <w:fldChar w:fldCharType="begin"/>
      </w:r>
      <w:r>
        <w:instrText xml:space="preserve"> REF _Ref125718735 \h </w:instrText>
      </w:r>
      <w:r>
        <w:fldChar w:fldCharType="separate"/>
      </w:r>
      <w:r w:rsidR="00DA4B34">
        <w:t xml:space="preserve">Abbildung </w:t>
      </w:r>
      <w:r w:rsidR="00DA4B34">
        <w:rPr>
          <w:noProof/>
        </w:rPr>
        <w:t>2</w:t>
      </w:r>
      <w:r>
        <w:fldChar w:fldCharType="end"/>
      </w:r>
      <w:r>
        <w:t xml:space="preserve"> </w:t>
      </w:r>
      <w:r w:rsidR="00896C63">
        <w:t xml:space="preserve">zeigt den Aufbau </w:t>
      </w:r>
      <w:r>
        <w:t xml:space="preserve">eines Regelkreises. In </w:t>
      </w:r>
      <w:r w:rsidR="00896C63">
        <w:t>seiner</w:t>
      </w:r>
      <w:r>
        <w:t xml:space="preserve"> vereinfachten Form besteht </w:t>
      </w:r>
      <w:r w:rsidR="00896C63">
        <w:t>er</w:t>
      </w:r>
      <w:r>
        <w:t xml:space="preserve"> aus einem Regler und der zu regelnden Strecke</w:t>
      </w:r>
      <w:r w:rsidR="006E17A8">
        <w:t xml:space="preserve">, die durch die Stellgröße </w:t>
      </w:r>
      <m:oMath>
        <m:r>
          <w:rPr>
            <w:rFonts w:ascii="Cambria Math" w:hAnsi="Cambria Math"/>
          </w:rPr>
          <m:t>u(t)</m:t>
        </m:r>
      </m:oMath>
      <w:r w:rsidR="006E17A8">
        <w:t xml:space="preserve"> und </w:t>
      </w:r>
      <w:r w:rsidR="00724E39">
        <w:t xml:space="preserve">die </w:t>
      </w:r>
      <w:r w:rsidR="006E17A8">
        <w:t xml:space="preserve">Störgröße </w:t>
      </w:r>
      <m:oMath>
        <m:r>
          <w:rPr>
            <w:rFonts w:ascii="Cambria Math" w:hAnsi="Cambria Math"/>
          </w:rPr>
          <m:t>z(t)</m:t>
        </m:r>
      </m:oMath>
      <w:r w:rsidR="00724E39">
        <w:rPr>
          <w:sz w:val="20"/>
          <w:szCs w:val="20"/>
        </w:rPr>
        <w:t xml:space="preserve"> </w:t>
      </w:r>
      <w:r w:rsidR="006E17A8">
        <w:t>beeinflusst wird</w:t>
      </w:r>
      <w:r>
        <w:t>.</w:t>
      </w:r>
      <w:r w:rsidR="006E17A8">
        <w:t xml:space="preserve"> </w:t>
      </w:r>
      <w:r>
        <w:t>Die Regelgröße</w:t>
      </w:r>
      <w:r w:rsidR="006E17A8">
        <w:t xml:space="preserve"> wird negativ </w:t>
      </w:r>
      <w:r w:rsidR="00896C63">
        <w:t>r</w:t>
      </w:r>
      <w:r w:rsidR="006E17A8">
        <w:t xml:space="preserve">ückgekoppelt und mit der Führungsgröße verglichen. </w:t>
      </w:r>
      <w:r w:rsidR="00CE76A3">
        <w:t xml:space="preserve">Die Differenz zwischen </w:t>
      </w:r>
      <w:r w:rsidR="009D15BE">
        <w:t>Regel</w:t>
      </w:r>
      <w:r w:rsidR="00CE76A3">
        <w:t xml:space="preserve">größe und </w:t>
      </w:r>
      <w:r w:rsidR="00B94E9C">
        <w:t xml:space="preserve">Führungsgröße ist die Regelabweichung </w:t>
      </w:r>
      <m:oMath>
        <m:r>
          <w:rPr>
            <w:rFonts w:ascii="Cambria Math" w:hAnsi="Cambria Math"/>
          </w:rPr>
          <m:t>e(t)</m:t>
        </m:r>
      </m:oMath>
      <w:r w:rsidR="009D15BE">
        <w:t>,</w:t>
      </w:r>
      <w:r w:rsidR="00B94E9C">
        <w:t xml:space="preserve"> die durch eine</w:t>
      </w:r>
      <w:r w:rsidR="009D15BE">
        <w:t>n</w:t>
      </w:r>
      <w:r w:rsidR="00B94E9C">
        <w:t xml:space="preserve"> geeignete</w:t>
      </w:r>
      <w:r w:rsidR="009D15BE">
        <w:t>n</w:t>
      </w:r>
      <w:r w:rsidR="00B94E9C">
        <w:t xml:space="preserve"> Reg</w:t>
      </w:r>
      <w:r w:rsidR="009D15BE">
        <w:t>ler</w:t>
      </w:r>
      <w:r w:rsidR="00B94E9C">
        <w:t xml:space="preserve"> minimiert werden soll.</w:t>
      </w:r>
      <w:r w:rsidR="008B6F6D">
        <w:t xml:space="preserve"> </w:t>
      </w:r>
      <w:sdt>
        <w:sdtPr>
          <w:alias w:val="To edit, see citavi.com/edit"/>
          <w:tag w:val="CitaviPlaceholder#ae61e216-cf06-4881-9771-758ba9f6d25b"/>
          <w:id w:val="139385639"/>
          <w:placeholder>
            <w:docPart w:val="DefaultPlaceholder_-1854013440"/>
          </w:placeholder>
        </w:sdtPr>
        <w:sdtEndPr/>
        <w:sdtContent>
          <w:r w:rsidR="008B6F6D">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DI1YzA3LTQ1ZmMtNGNjNy04NDk0LWQ2ZmQwNTY5YWVkZi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YWU2MWUyMTYtY2YwNi00ODgxLTk3NzEtNzU4YmE5ZjZkMjViIiwiVGV4dCI6Ils0XSIsIldBSVZlcnNpb24iOiI2LjE0LjAuMCJ9}</w:instrText>
          </w:r>
          <w:r w:rsidR="008B6F6D">
            <w:fldChar w:fldCharType="separate"/>
          </w:r>
          <w:r w:rsidR="00E86B4F">
            <w:t>[4]</w:t>
          </w:r>
          <w:r w:rsidR="008B6F6D">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B94E9C" w:rsidTr="00B94E9C" w14:paraId="07742A11" w14:textId="77777777">
        <w:tc>
          <w:tcPr>
            <w:tcW w:w="8217" w:type="dxa"/>
            <w:vAlign w:val="center"/>
          </w:tcPr>
          <w:p w:rsidRPr="00BB6220" w:rsidR="00B94E9C" w:rsidP="00B94E9C" w:rsidRDefault="00B94E9C" w14:paraId="17397E01" w14:textId="796A1DDE">
            <w:pPr>
              <w:jc w:val="center"/>
            </w:pPr>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-y(t)</m:t>
                </m:r>
              </m:oMath>
            </m:oMathPara>
          </w:p>
        </w:tc>
        <w:tc>
          <w:tcPr>
            <w:tcW w:w="843" w:type="dxa"/>
            <w:vAlign w:val="center"/>
          </w:tcPr>
          <w:p w:rsidRPr="00BB6220" w:rsidR="00B94E9C" w:rsidP="00310349" w:rsidRDefault="00B94E9C" w14:paraId="13A3A16A" w14:textId="2126E4F1">
            <w:pPr>
              <w:pStyle w:val="Beschriftung"/>
              <w:jc w:val="right"/>
              <w:rPr>
                <w:b w:val="0"/>
                <w:bCs w:val="0"/>
                <w:lang w:eastAsia="de-DE"/>
              </w:rPr>
            </w:pPr>
            <w:bookmarkStart w:name="_Ref123044388" w:id="18"/>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w:t>
            </w:r>
            <w:r w:rsidRPr="00BB6220">
              <w:rPr>
                <w:b w:val="0"/>
                <w:bCs w:val="0"/>
                <w:lang w:eastAsia="de-DE"/>
              </w:rPr>
              <w:fldChar w:fldCharType="end"/>
            </w:r>
            <w:r>
              <w:rPr>
                <w:b w:val="0"/>
                <w:bCs w:val="0"/>
                <w:lang w:eastAsia="de-DE"/>
              </w:rPr>
              <w:t>)</w:t>
            </w:r>
            <w:bookmarkEnd w:id="18"/>
          </w:p>
        </w:tc>
      </w:tr>
    </w:tbl>
    <w:p w:rsidR="00EC5012" w:rsidP="00896C63" w:rsidRDefault="00896C63" w14:paraId="6B09D77B" w14:textId="69B3EC85">
      <w:r>
        <w:t xml:space="preserve">In </w:t>
      </w:r>
      <w:r w:rsidR="006C6909">
        <w:t>Abhängig</w:t>
      </w:r>
      <w:r>
        <w:t>keit</w:t>
      </w:r>
      <w:r w:rsidR="006C6909">
        <w:t xml:space="preserve"> von der </w:t>
      </w:r>
      <w:r w:rsidR="00EC5012">
        <w:t>Regela</w:t>
      </w:r>
      <w:r w:rsidR="006C6909">
        <w:t>bweichung</w:t>
      </w:r>
      <w:r>
        <w:t xml:space="preserve"> bestimmt der Regler dann die Eingangsgröße beziehungsweise die Stellgröße</w:t>
      </w:r>
      <w:r w:rsidR="00876098">
        <w:t xml:space="preserve">, die wiederum den </w:t>
      </w:r>
      <w:r>
        <w:t>Prozesszustand</w:t>
      </w:r>
      <w:r w:rsidR="00876098">
        <w:t xml:space="preserve"> ändert</w:t>
      </w:r>
      <w:r w:rsidR="006E17A8">
        <w:t>. Die Reaktion einer Regelgröße auf die Änderung der Stellgröße wird durch das Übertragungsverhalten eines Systems beschrieben.</w:t>
      </w:r>
      <w:r w:rsidR="00372AE4">
        <w:t xml:space="preserve"> </w:t>
      </w:r>
      <w:sdt>
        <w:sdtPr>
          <w:alias w:val="To edit, see citavi.com/edit"/>
          <w:tag w:val="CitaviPlaceholder#862686e8-bbb3-40f6-a0fc-a39facd49051"/>
          <w:id w:val="-38052481"/>
          <w:placeholder>
            <w:docPart w:val="DefaultPlaceholder_-1854013440"/>
          </w:placeholder>
        </w:sdtPr>
        <w:sdtEndPr/>
        <w:sdtContent>
          <w:r w:rsidR="00EC5012">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OGU0NzAzLTcxN2EtNDYzNS05MTkxLWE5OTQzYmRjZTZhNy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ODYyNjg2ZTgtYmJiMy00MGY2LWEwZmMtYTM5ZmFjZDQ5MDUxIiwiVGV4dCI6Ils0XSIsIldBSVZlcnNpb24iOiI2LjE0LjAuMCJ9}</w:instrText>
          </w:r>
          <w:r w:rsidR="00EC5012">
            <w:fldChar w:fldCharType="separate"/>
          </w:r>
          <w:r w:rsidR="00E86B4F">
            <w:t>[4]</w:t>
          </w:r>
          <w:r w:rsidR="00EC5012">
            <w:fldChar w:fldCharType="end"/>
          </w:r>
        </w:sdtContent>
      </w:sdt>
      <w:r w:rsidR="00EC5012">
        <w:t xml:space="preserve">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EC5012" w:rsidTr="00EC5012" w14:paraId="37BE2BCC" w14:textId="77777777">
        <w:tc>
          <w:tcPr>
            <w:tcW w:w="8217" w:type="dxa"/>
            <w:vAlign w:val="center"/>
          </w:tcPr>
          <w:p w:rsidRPr="00BB6220" w:rsidR="00EC5012" w:rsidP="00EC5012" w:rsidRDefault="00EC5012" w14:paraId="70178B91" w14:textId="491234AC">
            <w:pPr>
              <w:jc w:val="center"/>
            </w:pPr>
            <m:oMathPara>
              <m:oMath>
                <m:r>
                  <w:rPr>
                    <w:rFonts w:ascii="Cambria Math" w:hAnsi="Cambria Math"/>
                  </w:rPr>
                  <w:lastRenderedPageBreak/>
                  <m:t>u</m:t>
                </m:r>
                <m:d>
                  <m:dPr>
                    <m:ctrlPr>
                      <w:rPr>
                        <w:rFonts w:ascii="Cambria Math" w:hAnsi="Cambria Math"/>
                        <w:i/>
                      </w:rPr>
                    </m:ctrlPr>
                  </m:dPr>
                  <m:e>
                    <m:r>
                      <w:rPr>
                        <w:rFonts w:ascii="Cambria Math" w:hAnsi="Cambria Math"/>
                      </w:rPr>
                      <m:t>t</m:t>
                    </m:r>
                  </m:e>
                </m:d>
                <m:r>
                  <w:rPr>
                    <w:rFonts w:ascii="Cambria Math" w:hAnsi="Cambria Math"/>
                  </w:rPr>
                  <m:t>=k(e</m:t>
                </m:r>
                <m:d>
                  <m:dPr>
                    <m:ctrlPr>
                      <w:rPr>
                        <w:rFonts w:ascii="Cambria Math" w:hAnsi="Cambria Math"/>
                        <w:i/>
                      </w:rPr>
                    </m:ctrlPr>
                  </m:dPr>
                  <m:e>
                    <m:r>
                      <w:rPr>
                        <w:rFonts w:ascii="Cambria Math" w:hAnsi="Cambria Math"/>
                      </w:rPr>
                      <m:t>t</m:t>
                    </m:r>
                  </m:e>
                </m:d>
                <m:r>
                  <w:rPr>
                    <w:rFonts w:ascii="Cambria Math" w:hAnsi="Cambria Math"/>
                  </w:rPr>
                  <m:t>)</m:t>
                </m:r>
              </m:oMath>
            </m:oMathPara>
          </w:p>
        </w:tc>
        <w:tc>
          <w:tcPr>
            <w:tcW w:w="843" w:type="dxa"/>
            <w:vAlign w:val="center"/>
          </w:tcPr>
          <w:p w:rsidRPr="00BB6220" w:rsidR="00EC5012" w:rsidP="00310349" w:rsidRDefault="00EC5012" w14:paraId="52523B6A" w14:textId="465EF46D">
            <w:pPr>
              <w:pStyle w:val="Beschriftung"/>
              <w:jc w:val="right"/>
              <w:rPr>
                <w:b w:val="0"/>
                <w:bCs w:val="0"/>
                <w:lang w:eastAsia="de-DE"/>
              </w:rPr>
            </w:pPr>
            <w:bookmarkStart w:name="_Ref123046673" w:id="19"/>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w:t>
            </w:r>
            <w:r w:rsidRPr="00BB6220">
              <w:rPr>
                <w:b w:val="0"/>
                <w:bCs w:val="0"/>
                <w:lang w:eastAsia="de-DE"/>
              </w:rPr>
              <w:fldChar w:fldCharType="end"/>
            </w:r>
            <w:r>
              <w:rPr>
                <w:b w:val="0"/>
                <w:bCs w:val="0"/>
                <w:lang w:eastAsia="de-DE"/>
              </w:rPr>
              <w:t>)</w:t>
            </w:r>
            <w:bookmarkEnd w:id="19"/>
          </w:p>
        </w:tc>
      </w:tr>
    </w:tbl>
    <w:p w:rsidR="000476BF" w:rsidP="00153969" w:rsidRDefault="000476BF" w14:paraId="3084F046" w14:textId="7A2415B2">
      <w:r>
        <w:t xml:space="preserve">Ein geeignetes Regelgesetz </w:t>
      </w:r>
      <m:oMath>
        <m:r>
          <w:rPr>
            <w:rFonts w:ascii="Cambria Math" w:hAnsi="Cambria Math"/>
          </w:rPr>
          <m:t>k(e</m:t>
        </m:r>
        <m:d>
          <m:dPr>
            <m:ctrlPr>
              <w:rPr>
                <w:rFonts w:ascii="Cambria Math" w:hAnsi="Cambria Math"/>
                <w:i/>
              </w:rPr>
            </m:ctrlPr>
          </m:dPr>
          <m:e>
            <m:r>
              <w:rPr>
                <w:rFonts w:ascii="Cambria Math" w:hAnsi="Cambria Math"/>
              </w:rPr>
              <m:t>t</m:t>
            </m:r>
          </m:e>
        </m:d>
        <m:r>
          <w:rPr>
            <w:rFonts w:ascii="Cambria Math" w:hAnsi="Cambria Math"/>
          </w:rPr>
          <m:t>)</m:t>
        </m:r>
      </m:oMath>
      <w:r>
        <w:t xml:space="preserve"> für den gegebenen Prozess zu finden, ist eine der Hauptaufgaben eines Regelungstechnikers </w:t>
      </w:r>
      <w:sdt>
        <w:sdtPr>
          <w:alias w:val="To edit, see citavi.com/edit"/>
          <w:tag w:val="CitaviPlaceholder#50748e35-d189-47ec-8593-c2bada2c81e3"/>
          <w:id w:val="1598750001"/>
          <w:placeholder>
            <w:docPart w:val="DefaultPlaceholder_-1854013440"/>
          </w:placeholder>
        </w:sdtPr>
        <w:sdtEndPr/>
        <w:sdtContent>
          <w:r>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OWJmMmU5LTk1ZDktNDI3Ny05OGQ0LWY0YjRjMmY1YWQzMy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TA3NDhlMzUtZDE4OS00N2VjLTg1OTMtYzJiYWRhMmM4MWUzIiwiVGV4dCI6Ils0XSIsIldBSVZlcnNpb24iOiI2LjE0LjAuMCJ9}</w:instrText>
          </w:r>
          <w:r>
            <w:fldChar w:fldCharType="separate"/>
          </w:r>
          <w:r w:rsidR="00E86B4F">
            <w:t>[4]</w:t>
          </w:r>
          <w:r>
            <w:fldChar w:fldCharType="end"/>
          </w:r>
        </w:sdtContent>
      </w:sdt>
      <w:r>
        <w:t>.</w:t>
      </w:r>
    </w:p>
    <w:p w:rsidR="004C1DE2" w:rsidP="00153969" w:rsidRDefault="004C1DE2" w14:paraId="53F50040" w14:textId="2586DAF9">
      <w:r>
        <w:t>Ein Beispiel für einen Regelkreis ist das Autofahren. In diesem Fall ist der Mensch der Regler, das Auto das zu regelnde System</w:t>
      </w:r>
      <w:r w:rsidR="00BF09AA">
        <w:t xml:space="preserve"> und die Geschwindigkeit die Regelgröße, die gemessen und über d</w:t>
      </w:r>
      <w:r w:rsidR="00896C63">
        <w:t>en</w:t>
      </w:r>
      <w:r w:rsidR="00BF09AA">
        <w:t xml:space="preserve"> Tacho angezeigt wird. Die Stellgröße ist </w:t>
      </w:r>
      <w:r w:rsidR="00A50B3F">
        <w:t xml:space="preserve">hier </w:t>
      </w:r>
      <w:r w:rsidR="00BF09AA">
        <w:t>der Winkel des Gaspedals, der die Geschwindigkeit des Autos beeinflusst</w:t>
      </w:r>
      <w:r w:rsidR="00A50B3F">
        <w:t xml:space="preserve">. </w:t>
      </w:r>
      <w:r w:rsidR="00BF09AA">
        <w:t xml:space="preserve">Das Ziel des Fahrers ist </w:t>
      </w:r>
      <w:r w:rsidR="0059002A">
        <w:t>es,</w:t>
      </w:r>
      <w:r w:rsidR="00BF09AA">
        <w:t xml:space="preserve"> eine bestimmte Geschwindigkeit</w:t>
      </w:r>
      <w:r w:rsidR="00F93556">
        <w:t xml:space="preserve"> </w:t>
      </w:r>
      <w:r w:rsidR="00BF09AA">
        <w:t>zu erreichen oder</w:t>
      </w:r>
      <w:r w:rsidR="00F93556">
        <w:t xml:space="preserve"> </w:t>
      </w:r>
      <w:r w:rsidR="00896C63">
        <w:t xml:space="preserve">zu </w:t>
      </w:r>
      <w:r w:rsidR="00BF09AA">
        <w:t>halten.</w:t>
      </w:r>
      <w:r w:rsidR="00F93556">
        <w:t xml:space="preserve"> Fährt das Auto zu langsam, muss der Fahrer das Gaspedal </w:t>
      </w:r>
      <w:r w:rsidR="00896C63">
        <w:t xml:space="preserve">weiter </w:t>
      </w:r>
      <w:r w:rsidR="00F93556">
        <w:t>durchtreten</w:t>
      </w:r>
      <w:r w:rsidR="0059002A">
        <w:t>, um</w:t>
      </w:r>
      <w:r w:rsidR="00F93556">
        <w:t xml:space="preserve"> die Geschwindigkeit zu erhöhen. Fährt es zu schnell, muss der Fahrer das Gaspedal zurücknehmen</w:t>
      </w:r>
      <w:r w:rsidR="0059002A">
        <w:t>, um</w:t>
      </w:r>
      <w:r w:rsidR="00F93556">
        <w:t xml:space="preserve"> die Geschwindigkeit zu verringern.</w:t>
      </w:r>
      <w:r w:rsidR="00A50B3F">
        <w:t xml:space="preserve"> Auf diese Weise wird </w:t>
      </w:r>
      <w:r w:rsidR="00896C63">
        <w:t>die gewünschte Geschwindigkeit</w:t>
      </w:r>
      <w:r w:rsidR="00031B39">
        <w:t xml:space="preserve"> </w:t>
      </w:r>
      <w:r w:rsidR="00896C63">
        <w:t>erreicht</w:t>
      </w:r>
      <w:r w:rsidR="00031B39">
        <w:t xml:space="preserve"> und </w:t>
      </w:r>
      <w:r w:rsidR="00896C63">
        <w:t>gehalten</w:t>
      </w:r>
      <w:r w:rsidR="00031B39">
        <w:t>.</w:t>
      </w:r>
    </w:p>
    <w:p w:rsidR="00E467D9" w:rsidP="0066502A" w:rsidRDefault="00FB796D" w14:paraId="37913826" w14:textId="087A7A8B">
      <w:pPr>
        <w:pStyle w:val="berschrift3"/>
      </w:pPr>
      <w:bookmarkStart w:name="_Toc126151991" w:id="20"/>
      <w:r>
        <w:t>Übertragungs</w:t>
      </w:r>
      <w:r w:rsidR="008D4309">
        <w:t>verhalten</w:t>
      </w:r>
      <w:bookmarkEnd w:id="20"/>
    </w:p>
    <w:p w:rsidRPr="00204F13" w:rsidR="00204F13" w:rsidP="00204F13" w:rsidRDefault="00204F13" w14:paraId="5DBBEE20" w14:textId="61A1C150">
      <w:pPr>
        <w:rPr>
          <w:lang w:eastAsia="de-DE"/>
        </w:rPr>
      </w:pPr>
      <w:r>
        <w:rPr>
          <w:lang w:eastAsia="de-DE"/>
        </w:rPr>
        <w:t>Das Übertragungsverhalten eines Systems beschreibt</w:t>
      </w:r>
      <w:r w:rsidR="00896C63">
        <w:rPr>
          <w:lang w:eastAsia="de-DE"/>
        </w:rPr>
        <w:t xml:space="preserve"> die Reaktion der</w:t>
      </w:r>
      <w:r>
        <w:rPr>
          <w:lang w:eastAsia="de-DE"/>
        </w:rPr>
        <w:t xml:space="preserve"> Ausgangsgröße auf eine Änderung der Eingangsgröße </w:t>
      </w:r>
      <w:r w:rsidR="00EC539A">
        <w:rPr>
          <w:lang w:eastAsia="de-DE"/>
        </w:rPr>
        <w:t xml:space="preserve">und kann zum Beispiel </w:t>
      </w:r>
      <w:r w:rsidR="0059002A">
        <w:rPr>
          <w:lang w:eastAsia="de-DE"/>
        </w:rPr>
        <w:t>mithilfe</w:t>
      </w:r>
      <w:r w:rsidR="00EC539A">
        <w:rPr>
          <w:lang w:eastAsia="de-DE"/>
        </w:rPr>
        <w:t xml:space="preserve"> der Sprung- und Impuls</w:t>
      </w:r>
      <w:r w:rsidR="0028750E">
        <w:rPr>
          <w:lang w:eastAsia="de-DE"/>
        </w:rPr>
        <w:t>antwort</w:t>
      </w:r>
      <w:r w:rsidR="00EC539A">
        <w:rPr>
          <w:lang w:eastAsia="de-DE"/>
        </w:rPr>
        <w:t xml:space="preserve"> untersucht werden.</w:t>
      </w:r>
      <w:r w:rsidR="0028750E">
        <w:rPr>
          <w:lang w:eastAsia="de-DE"/>
        </w:rPr>
        <w:t xml:space="preserve"> Die Analyse der Sprung- und Impulsantwort kann dazu beitragen, das dynamische Verhalten eines Systems vorherzusagen</w:t>
      </w:r>
      <w:r w:rsidR="00C32A6A">
        <w:rPr>
          <w:lang w:eastAsia="de-DE"/>
        </w:rPr>
        <w:t>,</w:t>
      </w:r>
      <w:r w:rsidR="0028750E">
        <w:rPr>
          <w:lang w:eastAsia="de-DE"/>
        </w:rPr>
        <w:t xml:space="preserve"> die Stabilität des Systems</w:t>
      </w:r>
      <w:r w:rsidR="00C32A6A">
        <w:rPr>
          <w:lang w:eastAsia="de-DE"/>
        </w:rPr>
        <w:t xml:space="preserve"> zu beurteilen und die Reaktion des Systems auf Störungen zu verstehen</w:t>
      </w:r>
      <w:r w:rsidR="0028750E">
        <w:rPr>
          <w:lang w:eastAsia="de-DE"/>
        </w:rPr>
        <w:t>.</w:t>
      </w:r>
      <w:r w:rsidR="00106119">
        <w:rPr>
          <w:lang w:eastAsia="de-DE"/>
        </w:rPr>
        <w:t xml:space="preserve"> Das Übertragungsverhalten kann durch sogenannte Übertragungsglieder modelliert werden.</w:t>
      </w:r>
      <w:r w:rsidR="00F17D34">
        <w:rPr>
          <w:lang w:eastAsia="de-DE"/>
        </w:rPr>
        <w:t xml:space="preserve"> </w:t>
      </w:r>
      <w:sdt>
        <w:sdtPr>
          <w:rPr>
            <w:lang w:eastAsia="de-DE"/>
          </w:rPr>
          <w:alias w:val="To edit, see citavi.com/edit"/>
          <w:tag w:val="CitaviPlaceholder#eae95dbd-96fd-45b3-ac12-978ba8a937b9"/>
          <w:id w:val="1485741766"/>
          <w:placeholder>
            <w:docPart w:val="DefaultPlaceholder_-1854013440"/>
          </w:placeholder>
        </w:sdtPr>
        <w:sdtEndPr/>
        <w:sdtContent>
          <w:r w:rsidR="0028750E">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zQ5ZTI5LTc3ODktNGZiNi05ZDM2LTlkZjZkZmUxY2YyMC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ZWFlOTVkYmQtOTZmZC00NWIzLWFjMTItOTc4YmE4YTkzN2I5IiwiVGV4dCI6Ils0XSIsIldBSVZlcnNpb24iOiI2LjE0LjAuMCJ9}</w:instrText>
          </w:r>
          <w:r w:rsidR="0028750E">
            <w:rPr>
              <w:lang w:eastAsia="de-DE"/>
            </w:rPr>
            <w:fldChar w:fldCharType="separate"/>
          </w:r>
          <w:r w:rsidR="00E86B4F">
            <w:rPr>
              <w:lang w:eastAsia="de-DE"/>
            </w:rPr>
            <w:t>[4]</w:t>
          </w:r>
          <w:r w:rsidR="0028750E">
            <w:rPr>
              <w:lang w:eastAsia="de-DE"/>
            </w:rPr>
            <w:fldChar w:fldCharType="end"/>
          </w:r>
        </w:sdtContent>
      </w:sdt>
    </w:p>
    <w:p w:rsidR="00F55A78" w:rsidP="00537CCA" w:rsidRDefault="00FD131E" w14:paraId="17C0A8AB" w14:textId="0920B794">
      <w:pPr>
        <w:rPr>
          <w:lang w:eastAsia="de-DE"/>
        </w:rPr>
      </w:pPr>
      <w:r>
        <w:rPr>
          <w:b/>
          <w:bCs/>
          <w:lang w:eastAsia="de-DE"/>
        </w:rPr>
        <w:t>Sprung</w:t>
      </w:r>
      <w:r w:rsidR="0028750E">
        <w:rPr>
          <w:b/>
          <w:bCs/>
          <w:lang w:eastAsia="de-DE"/>
        </w:rPr>
        <w:t>antwort</w:t>
      </w:r>
      <w:r w:rsidR="00F55A78">
        <w:rPr>
          <w:b/>
          <w:bCs/>
          <w:lang w:eastAsia="de-DE"/>
        </w:rPr>
        <w:t xml:space="preserve">: </w:t>
      </w:r>
      <w:r w:rsidR="00F55A78">
        <w:rPr>
          <w:lang w:eastAsia="de-DE"/>
        </w:rPr>
        <w:t xml:space="preserve">Die </w:t>
      </w:r>
      <w:r>
        <w:rPr>
          <w:lang w:eastAsia="de-DE"/>
        </w:rPr>
        <w:t>Sprungantwort</w:t>
      </w:r>
      <w:r w:rsidR="00D0689B">
        <w:rPr>
          <w:lang w:eastAsia="de-DE"/>
        </w:rPr>
        <w:t xml:space="preserve"> </w:t>
      </w:r>
      <w:r w:rsidR="00F55A78">
        <w:rPr>
          <w:lang w:eastAsia="de-DE"/>
        </w:rPr>
        <w:t>beschreibt</w:t>
      </w:r>
      <w:r w:rsidR="00537CCA">
        <w:rPr>
          <w:lang w:eastAsia="de-DE"/>
        </w:rPr>
        <w:t xml:space="preserve"> die zeitliche Reaktion des Systems auf eine sprungförmige Änderung der Stellgröße. Sie kann zur Entwicklung und Optimierung von Regelstrategien und damit zur Verbesserung des Systemverhaltens verwendet werden.</w:t>
      </w:r>
      <w:r w:rsidR="00310349">
        <w:rPr>
          <w:lang w:eastAsia="de-DE"/>
        </w:rPr>
        <w:t xml:space="preserve"> Die Stellgröße wird</w:t>
      </w:r>
      <w:r w:rsidR="00D0689B">
        <w:rPr>
          <w:lang w:eastAsia="de-DE"/>
        </w:rPr>
        <w:t xml:space="preserve"> </w:t>
      </w:r>
      <w:r w:rsidR="00310349">
        <w:rPr>
          <w:lang w:eastAsia="de-DE"/>
        </w:rPr>
        <w:t>durch die Sprungfunktion</w:t>
      </w:r>
      <w:r w:rsidR="00F3558A">
        <w:rPr>
          <w:lang w:eastAsia="de-DE"/>
        </w:rPr>
        <w:t xml:space="preserve"> mit der Sprunghöhe</w:t>
      </w:r>
      <w:r w:rsidR="00310349">
        <w:rPr>
          <w:lang w:eastAsia="de-DE"/>
        </w:rPr>
        <w:t xml:space="preserve">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0</m:t>
            </m:r>
          </m:sub>
        </m:sSub>
      </m:oMath>
      <w:r w:rsidR="00F3558A">
        <w:rPr>
          <w:lang w:eastAsia="de-DE"/>
        </w:rPr>
        <w:t xml:space="preserve"> </w:t>
      </w:r>
      <w:r w:rsidR="00310349">
        <w:rPr>
          <w:lang w:eastAsia="de-DE"/>
        </w:rPr>
        <w:t>dargestellt.</w:t>
      </w:r>
      <w:r w:rsidR="007A2634">
        <w:rPr>
          <w:lang w:eastAsia="de-DE"/>
        </w:rPr>
        <w:t xml:space="preserve"> </w:t>
      </w:r>
      <w:sdt>
        <w:sdtPr>
          <w:rPr>
            <w:lang w:eastAsia="de-DE"/>
          </w:rPr>
          <w:alias w:val="To edit, see citavi.com/edit"/>
          <w:tag w:val="CitaviPlaceholder#28579e7f-57ef-4795-b4f9-431cf91b534f"/>
          <w:id w:val="1122498665"/>
          <w:placeholder>
            <w:docPart w:val="DefaultPlaceholder_-1854013440"/>
          </w:placeholder>
        </w:sdtPr>
        <w:sdtEndPr/>
        <w:sdtContent>
          <w:r w:rsidR="007A2634">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OGY4MjQ5LTc0NjUtNDQwNS05YTc1LWExNTY3NjI0ZTM4MC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jg1NzllN2YtNTdlZi00Nzk1LWI0ZjktNDMxY2Y5MWI1MzRmIiwiVGV4dCI6Ils0XSIsIldBSVZlcnNpb24iOiI2LjE0LjAuMCJ9}</w:instrText>
          </w:r>
          <w:r w:rsidR="007A2634">
            <w:rPr>
              <w:lang w:eastAsia="de-DE"/>
            </w:rPr>
            <w:fldChar w:fldCharType="separate"/>
          </w:r>
          <w:r w:rsidR="00E86B4F">
            <w:rPr>
              <w:lang w:eastAsia="de-DE"/>
            </w:rPr>
            <w:t>[4]</w:t>
          </w:r>
          <w:r w:rsidR="007A2634">
            <w:rPr>
              <w:lang w:eastAsia="de-DE"/>
            </w:rPr>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310349" w:rsidTr="00310349" w14:paraId="056C6AB0" w14:textId="77777777">
        <w:tc>
          <w:tcPr>
            <w:tcW w:w="8217" w:type="dxa"/>
            <w:vAlign w:val="center"/>
          </w:tcPr>
          <w:p w:rsidRPr="00BB6220" w:rsidR="00310349" w:rsidP="00310349" w:rsidRDefault="00310349" w14:paraId="4BF2DEE4" w14:textId="19477E3F">
            <w:pPr>
              <w:jc w:val="center"/>
            </w:pPr>
            <m:oMathPara>
              <m:oMath>
                <m:r>
                  <w:rPr>
                    <w:rFonts w:ascii="Cambria Math" w:hAnsi="Cambria Math"/>
                  </w:rPr>
                  <m:t>σ</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0,  &amp;t&lt;0</m:t>
                        </m:r>
                      </m:e>
                      <m:e>
                        <m:r>
                          <w:rPr>
                            <w:rFonts w:ascii="Cambria Math" w:hAnsi="Cambria Math"/>
                          </w:rPr>
                          <m:t>1,  &amp;t≥0</m:t>
                        </m:r>
                      </m:e>
                    </m:eqArr>
                  </m:e>
                </m:d>
              </m:oMath>
            </m:oMathPara>
          </w:p>
        </w:tc>
        <w:tc>
          <w:tcPr>
            <w:tcW w:w="843" w:type="dxa"/>
            <w:vAlign w:val="center"/>
          </w:tcPr>
          <w:p w:rsidRPr="00BB6220" w:rsidR="00310349" w:rsidP="00310349" w:rsidRDefault="00310349" w14:paraId="3F5D9D68" w14:textId="074CDC22">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w:t>
            </w:r>
            <w:r w:rsidRPr="00BB6220">
              <w:rPr>
                <w:b w:val="0"/>
                <w:bCs w:val="0"/>
                <w:lang w:eastAsia="de-DE"/>
              </w:rPr>
              <w:fldChar w:fldCharType="end"/>
            </w:r>
            <w:r>
              <w:rPr>
                <w:b w:val="0"/>
                <w:bCs w:val="0"/>
                <w:lang w:eastAsia="de-DE"/>
              </w:rPr>
              <w:t>)</w:t>
            </w:r>
          </w:p>
        </w:tc>
      </w:tr>
      <w:tr w:rsidRPr="00BB6220" w:rsidR="00310349" w:rsidTr="00310349" w14:paraId="3329CFA6" w14:textId="77777777">
        <w:tc>
          <w:tcPr>
            <w:tcW w:w="8217" w:type="dxa"/>
            <w:vAlign w:val="center"/>
          </w:tcPr>
          <w:p w:rsidRPr="00BB6220" w:rsidR="00B455E4" w:rsidP="00B455E4" w:rsidRDefault="00310349" w14:paraId="183EC238" w14:textId="39652A6B">
            <w:pPr>
              <w:jc w:val="center"/>
              <w:rPr>
                <w:lang w:eastAsia="de-DE"/>
              </w:rPr>
            </w:pPr>
            <m:oMath>
              <m:r>
                <w:rPr>
                  <w:rFonts w:ascii="Cambria Math" w:hAnsi="Cambria Math"/>
                </w:rPr>
                <w:lastRenderedPageBreak/>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0</m:t>
                  </m:r>
                </m:sub>
              </m:sSub>
              <m:r>
                <w:rPr>
                  <w:rFonts w:ascii="Cambria Math" w:hAnsi="Cambria Math"/>
                </w:rPr>
                <m:t>σ</m:t>
              </m:r>
              <m:d>
                <m:dPr>
                  <m:ctrlPr>
                    <w:rPr>
                      <w:rFonts w:ascii="Cambria Math" w:hAnsi="Cambria Math"/>
                      <w:i/>
                    </w:rPr>
                  </m:ctrlPr>
                </m:dPr>
                <m:e>
                  <m:r>
                    <w:rPr>
                      <w:rFonts w:ascii="Cambria Math" w:hAnsi="Cambria Math"/>
                    </w:rPr>
                    <m:t>t</m:t>
                  </m:r>
                </m:e>
              </m:d>
            </m:oMath>
            <w:r>
              <w:rPr>
                <w:lang w:eastAsia="de-DE"/>
              </w:rPr>
              <w:t xml:space="preserve"> </w:t>
            </w:r>
          </w:p>
        </w:tc>
        <w:tc>
          <w:tcPr>
            <w:tcW w:w="843" w:type="dxa"/>
            <w:vAlign w:val="center"/>
          </w:tcPr>
          <w:p w:rsidRPr="00BB6220" w:rsidR="00310349" w:rsidP="00310349" w:rsidRDefault="00310349" w14:paraId="3AADA899" w14:textId="5F7D8FDD">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4</w:t>
            </w:r>
            <w:r w:rsidRPr="00BB6220">
              <w:rPr>
                <w:b w:val="0"/>
                <w:bCs w:val="0"/>
                <w:lang w:eastAsia="de-DE"/>
              </w:rPr>
              <w:fldChar w:fldCharType="end"/>
            </w:r>
            <w:r>
              <w:rPr>
                <w:b w:val="0"/>
                <w:bCs w:val="0"/>
                <w:lang w:eastAsia="de-DE"/>
              </w:rPr>
              <w:t>)</w:t>
            </w:r>
          </w:p>
        </w:tc>
      </w:tr>
    </w:tbl>
    <w:p w:rsidR="00B455E4" w:rsidP="00B455E4" w:rsidRDefault="00B455E4" w14:paraId="02C8B5EF" w14:textId="77777777">
      <w:pPr>
        <w:jc w:val="center"/>
      </w:pPr>
      <w:bookmarkStart w:name="_CTVK001cd268553166f43369b6e58e3c25c450b" w:id="21"/>
      <w:r>
        <w:rPr>
          <w:noProof/>
        </w:rPr>
        <w:drawing>
          <wp:inline distT="0" distB="0" distL="0" distR="0" wp14:anchorId="149C0E46" wp14:editId="41DC5AC3">
            <wp:extent cx="2791968" cy="1054608"/>
            <wp:effectExtent l="0" t="0" r="0" b="0"/>
            <wp:docPr id="77" name="Grafik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1968" cy="1054608"/>
                    </a:xfrm>
                    <a:prstGeom prst="rect">
                      <a:avLst/>
                    </a:prstGeom>
                  </pic:spPr>
                </pic:pic>
              </a:graphicData>
            </a:graphic>
          </wp:inline>
        </w:drawing>
      </w:r>
      <w:bookmarkEnd w:id="21"/>
    </w:p>
    <w:p w:rsidR="00B455E4" w:rsidP="00B455E4" w:rsidRDefault="00B455E4" w14:paraId="6606002A" w14:textId="4E3635E7">
      <w:pPr>
        <w:pStyle w:val="Beschriftung"/>
        <w:jc w:val="center"/>
      </w:pPr>
      <w:bookmarkStart w:name="_Ref125719604" w:id="22"/>
      <w:bookmarkStart w:name="_Toc126152036" w:id="23"/>
      <w:r>
        <w:t xml:space="preserve">Abbildung </w:t>
      </w:r>
      <w:r w:rsidR="009641A2">
        <w:fldChar w:fldCharType="begin"/>
      </w:r>
      <w:r w:rsidR="009641A2">
        <w:instrText xml:space="preserve"> SEQ Abbildung \* ARABIC </w:instrText>
      </w:r>
      <w:r w:rsidR="009641A2">
        <w:fldChar w:fldCharType="separate"/>
      </w:r>
      <w:r w:rsidR="00DA4B34">
        <w:rPr>
          <w:noProof/>
        </w:rPr>
        <w:t>3</w:t>
      </w:r>
      <w:r w:rsidR="009641A2">
        <w:rPr>
          <w:noProof/>
        </w:rPr>
        <w:fldChar w:fldCharType="end"/>
      </w:r>
      <w:bookmarkEnd w:id="22"/>
      <w:r>
        <w:t xml:space="preserve">: Sprungantwort eines Systems zweiter Ordnung </w:t>
      </w:r>
      <w:sdt>
        <w:sdtPr>
          <w:alias w:val="To edit, see citavi.com/edit"/>
          <w:tag w:val="CitaviPlaceholder#e9cfa4fa-0408-4e2f-b0ab-452eeb375414"/>
          <w:id w:val="-277410937"/>
          <w:placeholder>
            <w:docPart w:val="01C46DDDED574CB6B2353D4C45A4E26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2QyNjg1NTMtMTY2Zi00MzM2LTliNmUtNThlM2MyNWM0NTBiIiwiSWQiOiJhMjU5OGQzMi1hMzNkLTRmN2MtYjY3OS00OTM1MDQ0NDM3MmMiLCJSYW5nZUxlbmd0aCI6MywiUmVmZXJlbmNlSWQiOiJmNDQyYzk3Yy0wZmFhLTQ4ZmMtYWEyYi1jYzUzMGNlMzAwM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zIiwiU3RhcnRQYWdlIjp7IiRpZCI6IjUiLCIkdHlwZSI6IlN3aXNzQWNhZGVtaWMuUGFnZU51bWJlciwgU3dpc3NBY2FkZW1pYyIsIklzRnVsbHlOdW1lcmljIjp0cnVlLCJOdW1iZXIiOjE3MywiTnVtYmVyaW5nVHlwZSI6MCwiTnVtZXJhbFN5c3RlbSI6MCwiT3JpZ2luYWxTdHJpbmciOiIxNzMiLCJQcmV0dHlTdHJpbmciOiIxNz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YW4iLCJMYXN0TmFtZSI6Ikx1bnplIiwiUHJvdGVjdGVkIjpmYWxzZSwiU2V4IjowLCJDcmVhdGVkQnkiOiJfSm9uYXMgQnJpbmttYW5uIiwiQ3JlYXRlZE9uIjoiMjAyMi0xMi0yNlQxODo0NTo1MSIsIk1vZGlmaWVkQnkiOiJfSm9uYXMgQnJpbmttYW5uIiwiSWQiOiI2NzM5MjU2YS04Y2RiLTQyZTItODA5Yy1mNWJjYzljN2YxMmMiLCJNb2RpZmllZE9uIjoiMjAyMi0xMi0yNlQxODo0N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E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x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TYiLCJDb3VudCI6MSwiVGV4dFVuaXRzIjpbeyIkaWQiOiIxNyIsIkZvbnRTdHlsZSI6eyIkaWQiOiIxOCIsIk5ldXRyYWwiOnRydWV9LCJSZWFkaW5nT3JkZXIiOjEsIlRleHQiOiJbNF0ifV19LCJUYWciOiJDaXRhdmlQbGFjZWhvbGRlciNlOWNmYTRmYS0wNDA4LTRlMmYtYjBhYi00NTJlZWIzNzU0MTQiLCJUZXh0IjoiWzRdIiwiV0FJVmVyc2lvbiI6IjYuMTQuMC4wIn0=}</w:instrText>
          </w:r>
          <w:r>
            <w:fldChar w:fldCharType="separate"/>
          </w:r>
          <w:r w:rsidR="00E86B4F">
            <w:t>[4]</w:t>
          </w:r>
          <w:r>
            <w:fldChar w:fldCharType="end"/>
          </w:r>
        </w:sdtContent>
      </w:sdt>
      <w:bookmarkEnd w:id="23"/>
    </w:p>
    <w:p w:rsidR="00EE0EBB" w:rsidP="00B455E4" w:rsidRDefault="00D0689B" w14:paraId="3A45701D" w14:textId="7407CD24">
      <w:pPr>
        <w:rPr>
          <w:lang w:eastAsia="de-DE"/>
        </w:rPr>
      </w:pPr>
      <w:r>
        <w:rPr>
          <w:lang w:eastAsia="de-DE"/>
        </w:rPr>
        <w:t xml:space="preserve">Die Sprungantwort einer Sprungfunktion mit der Sprunghöhe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0</m:t>
            </m:r>
          </m:sub>
        </m:sSub>
        <m:r>
          <w:rPr>
            <w:rFonts w:ascii="Cambria Math" w:hAnsi="Cambria Math"/>
            <w:lang w:eastAsia="de-DE"/>
          </w:rPr>
          <m:t>=1</m:t>
        </m:r>
      </m:oMath>
      <w:r>
        <w:rPr>
          <w:lang w:eastAsia="de-DE"/>
        </w:rPr>
        <w:t xml:space="preserve"> wird als Übergangsfunktion </w:t>
      </w:r>
      <m:oMath>
        <m:r>
          <w:rPr>
            <w:rFonts w:ascii="Cambria Math" w:hAnsi="Cambria Math"/>
            <w:lang w:eastAsia="de-DE"/>
          </w:rPr>
          <m:t>h(t)</m:t>
        </m:r>
      </m:oMath>
      <w:r>
        <w:rPr>
          <w:lang w:eastAsia="de-DE"/>
        </w:rPr>
        <w:t xml:space="preserve"> bezeichnet.</w:t>
      </w:r>
      <w:r w:rsidR="00B455E4">
        <w:rPr>
          <w:lang w:eastAsia="de-DE"/>
        </w:rPr>
        <w:t xml:space="preserve"> </w:t>
      </w:r>
      <w:r w:rsidR="00B455E4">
        <w:rPr>
          <w:lang w:eastAsia="de-DE"/>
        </w:rPr>
        <w:fldChar w:fldCharType="begin"/>
      </w:r>
      <w:r w:rsidR="00B455E4">
        <w:rPr>
          <w:lang w:eastAsia="de-DE"/>
        </w:rPr>
        <w:instrText xml:space="preserve"> REF _Ref125719604 \h </w:instrText>
      </w:r>
      <w:r w:rsidR="00B455E4">
        <w:rPr>
          <w:lang w:eastAsia="de-DE"/>
        </w:rPr>
      </w:r>
      <w:r w:rsidR="00B455E4">
        <w:rPr>
          <w:lang w:eastAsia="de-DE"/>
        </w:rPr>
        <w:fldChar w:fldCharType="separate"/>
      </w:r>
      <w:r w:rsidR="00DA4B34">
        <w:t xml:space="preserve">Abbildung </w:t>
      </w:r>
      <w:r w:rsidR="00DA4B34">
        <w:rPr>
          <w:noProof/>
        </w:rPr>
        <w:t>3</w:t>
      </w:r>
      <w:r w:rsidR="00B455E4">
        <w:rPr>
          <w:lang w:eastAsia="de-DE"/>
        </w:rPr>
        <w:fldChar w:fldCharType="end"/>
      </w:r>
      <w:r w:rsidR="00B455E4">
        <w:rPr>
          <w:lang w:eastAsia="de-DE"/>
        </w:rPr>
        <w:t xml:space="preserve"> </w:t>
      </w:r>
      <w:r w:rsidR="00537CCA">
        <w:rPr>
          <w:lang w:eastAsia="de-DE"/>
        </w:rPr>
        <w:t>zeigt</w:t>
      </w:r>
      <w:r w:rsidR="00B455E4">
        <w:rPr>
          <w:lang w:eastAsia="de-DE"/>
        </w:rPr>
        <w:t xml:space="preserve"> ein Beispiel </w:t>
      </w:r>
      <w:r w:rsidR="00537CCA">
        <w:rPr>
          <w:lang w:eastAsia="de-DE"/>
        </w:rPr>
        <w:t>einer</w:t>
      </w:r>
      <w:r w:rsidR="00B455E4">
        <w:rPr>
          <w:lang w:eastAsia="de-DE"/>
        </w:rPr>
        <w:t xml:space="preserve"> Sprungantwort </w:t>
      </w:r>
      <w:r w:rsidR="00537CCA">
        <w:rPr>
          <w:lang w:eastAsia="de-DE"/>
        </w:rPr>
        <w:t>oder</w:t>
      </w:r>
      <w:r w:rsidR="00B455E4">
        <w:rPr>
          <w:lang w:eastAsia="de-DE"/>
        </w:rPr>
        <w:t xml:space="preserve"> Übergangsfunktion eines Systems zweiter Ordnung. Es ist zu erkennen, dass die Übergangsfunktion</w:t>
      </w:r>
      <w:r w:rsidRPr="00053356" w:rsidR="00053356">
        <w:rPr>
          <w:lang w:eastAsia="de-DE"/>
        </w:rPr>
        <w:t xml:space="preserve"> </w:t>
      </w:r>
      <w:r w:rsidR="00053356">
        <w:rPr>
          <w:lang w:eastAsia="de-DE"/>
        </w:rPr>
        <w:t xml:space="preserve">für </w:t>
      </w:r>
      <m:oMath>
        <m:r>
          <w:rPr>
            <w:rFonts w:ascii="Cambria Math" w:hAnsi="Cambria Math"/>
            <w:lang w:eastAsia="de-DE"/>
          </w:rPr>
          <m:t>t→∞</m:t>
        </m:r>
      </m:oMath>
      <w:r w:rsidR="00053356">
        <w:rPr>
          <w:lang w:eastAsia="de-DE"/>
        </w:rPr>
        <w:t xml:space="preserve"> </w:t>
      </w:r>
      <w:r w:rsidR="00EE0EBB">
        <w:rPr>
          <w:lang w:eastAsia="de-DE"/>
        </w:rPr>
        <w:t xml:space="preserve">gegen einen bestimmten Grenzwert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s</m:t>
            </m:r>
          </m:sub>
        </m:sSub>
      </m:oMath>
      <w:r w:rsidR="00B455E4">
        <w:rPr>
          <w:lang w:eastAsia="de-DE"/>
        </w:rPr>
        <w:t xml:space="preserve"> konvergiert</w:t>
      </w:r>
      <w:r w:rsidR="00EE0EBB">
        <w:rPr>
          <w:lang w:eastAsia="de-DE"/>
        </w:rPr>
        <w:t xml:space="preserve">, der die statische Verstärkung des Systems </w:t>
      </w:r>
      <w:r w:rsidR="00D0691B">
        <w:rPr>
          <w:lang w:eastAsia="de-DE"/>
        </w:rPr>
        <w:t>darstellt. Die statische Verstärkung gibt an, wie stark das System auf eine Änderung des Eingangssignals reagiert.</w:t>
      </w:r>
      <w:r w:rsidR="00EC3F53">
        <w:rPr>
          <w:lang w:eastAsia="de-DE"/>
        </w:rPr>
        <w:t xml:space="preserve"> Der Wert </w:t>
      </w:r>
      <w:r w:rsidR="00537CCA">
        <w:rPr>
          <w:lang w:eastAsia="de-DE"/>
        </w:rPr>
        <w:t>von</w:t>
      </w:r>
      <w:r w:rsidR="00EC3F53">
        <w:rPr>
          <w:lang w:eastAsia="de-DE"/>
        </w:rPr>
        <w:t xml:space="preserve"> </w:t>
      </w:r>
      <m:oMath>
        <m:r>
          <w:rPr>
            <w:rFonts w:ascii="Cambria Math" w:hAnsi="Cambria Math"/>
            <w:lang w:eastAsia="de-DE"/>
          </w:rPr>
          <m:t>d</m:t>
        </m:r>
      </m:oMath>
      <w:r w:rsidR="00EC3F53">
        <w:rPr>
          <w:lang w:eastAsia="de-DE"/>
        </w:rPr>
        <w:t xml:space="preserve"> </w:t>
      </w:r>
      <w:r w:rsidR="00537CCA">
        <w:rPr>
          <w:lang w:eastAsia="de-DE"/>
        </w:rPr>
        <w:t xml:space="preserve">gibt an, inwieweit </w:t>
      </w:r>
      <w:r w:rsidR="00EC3F53">
        <w:rPr>
          <w:lang w:eastAsia="de-DE"/>
        </w:rPr>
        <w:t>die Ausgangsgröße der Eingangsgröße</w:t>
      </w:r>
      <w:r w:rsidR="00537CCA">
        <w:rPr>
          <w:lang w:eastAsia="de-DE"/>
        </w:rPr>
        <w:t xml:space="preserve"> unmittelbar und</w:t>
      </w:r>
      <w:r w:rsidR="00EC3F53">
        <w:rPr>
          <w:lang w:eastAsia="de-DE"/>
        </w:rPr>
        <w:t xml:space="preserve"> ohne Verzögerung</w:t>
      </w:r>
      <w:r w:rsidR="00537CCA">
        <w:rPr>
          <w:lang w:eastAsia="de-DE"/>
        </w:rPr>
        <w:t xml:space="preserve"> </w:t>
      </w:r>
      <w:r w:rsidR="00EC3F53">
        <w:rPr>
          <w:lang w:eastAsia="de-DE"/>
        </w:rPr>
        <w:t>folgt. Systeme</w:t>
      </w:r>
      <w:r w:rsidR="00537CCA">
        <w:rPr>
          <w:lang w:eastAsia="de-DE"/>
        </w:rPr>
        <w:t>,</w:t>
      </w:r>
      <w:r w:rsidR="00EC3F53">
        <w:rPr>
          <w:lang w:eastAsia="de-DE"/>
        </w:rPr>
        <w:t xml:space="preserve"> </w:t>
      </w:r>
      <w:r w:rsidR="00537CCA">
        <w:rPr>
          <w:lang w:eastAsia="de-DE"/>
        </w:rPr>
        <w:t>für die</w:t>
      </w:r>
      <w:r w:rsidR="00EC3F53">
        <w:rPr>
          <w:lang w:eastAsia="de-DE"/>
        </w:rPr>
        <w:t xml:space="preserve"> </w:t>
      </w:r>
      <m:oMath>
        <m:r>
          <w:rPr>
            <w:rFonts w:ascii="Cambria Math" w:hAnsi="Cambria Math"/>
            <w:lang w:eastAsia="de-DE"/>
          </w:rPr>
          <m:t>d≠0</m:t>
        </m:r>
      </m:oMath>
      <w:r w:rsidR="00EC3F53">
        <w:rPr>
          <w:lang w:eastAsia="de-DE"/>
        </w:rPr>
        <w:t xml:space="preserve"> ist, werden </w:t>
      </w:r>
      <w:r w:rsidR="00537CCA">
        <w:rPr>
          <w:lang w:eastAsia="de-DE"/>
        </w:rPr>
        <w:t xml:space="preserve">als </w:t>
      </w:r>
      <w:r w:rsidR="00EC3F53">
        <w:rPr>
          <w:lang w:eastAsia="de-DE"/>
        </w:rPr>
        <w:t xml:space="preserve">sprungfähige Systeme </w:t>
      </w:r>
      <w:r w:rsidR="00537CCA">
        <w:rPr>
          <w:lang w:eastAsia="de-DE"/>
        </w:rPr>
        <w:t>bezeichnet</w:t>
      </w:r>
      <w:r w:rsidR="00EC3F53">
        <w:rPr>
          <w:lang w:eastAsia="de-DE"/>
        </w:rPr>
        <w:t>.</w:t>
      </w:r>
      <w:r>
        <w:rPr>
          <w:lang w:eastAsia="de-DE"/>
        </w:rPr>
        <w:t xml:space="preserve"> </w:t>
      </w:r>
      <w:sdt>
        <w:sdtPr>
          <w:rPr>
            <w:lang w:eastAsia="de-DE"/>
          </w:rPr>
          <w:alias w:val="To edit, see citavi.com/edit"/>
          <w:tag w:val="CitaviPlaceholder#b92fb486-1723-4d55-9905-d39e64edc0d3"/>
          <w:id w:val="-1929955736"/>
          <w:placeholder>
            <w:docPart w:val="DefaultPlaceholder_-1854013440"/>
          </w:placeholder>
        </w:sdtPr>
        <w:sdtEndPr/>
        <w:sdtContent>
          <w:r>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zQwMzFhLWQzMzMtNDUwYi1iNjY1LTJhMjQ3ZWFhMmQ0Ny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YjkyZmI0ODYtMTcyMy00ZDU1LTk5MDUtZDM5ZTY0ZWRjMGQzIiwiVGV4dCI6Ils0XSIsIldBSVZlcnNpb24iOiI2LjE0LjAuMCJ9}</w:instrText>
          </w:r>
          <w:r>
            <w:rPr>
              <w:lang w:eastAsia="de-DE"/>
            </w:rPr>
            <w:fldChar w:fldCharType="separate"/>
          </w:r>
          <w:r w:rsidR="00E86B4F">
            <w:rPr>
              <w:lang w:eastAsia="de-DE"/>
            </w:rPr>
            <w:t>[4]</w:t>
          </w:r>
          <w:r>
            <w:rPr>
              <w:lang w:eastAsia="de-DE"/>
            </w:rPr>
            <w:fldChar w:fldCharType="end"/>
          </w:r>
        </w:sdtContent>
      </w:sdt>
    </w:p>
    <w:p w:rsidR="00E5203A" w:rsidP="00153969" w:rsidRDefault="00DF3966" w14:paraId="00E6F8A0" w14:textId="1F833E10">
      <w:r w:rsidRPr="00DF3966">
        <w:rPr>
          <w:b/>
          <w:bCs/>
        </w:rPr>
        <w:t>Impulsantwort</w:t>
      </w:r>
      <w:r>
        <w:rPr>
          <w:b/>
          <w:bCs/>
        </w:rPr>
        <w:t xml:space="preserve">: </w:t>
      </w:r>
      <w:r w:rsidR="004C258B">
        <w:t>Die Impulsantwort beschreibt</w:t>
      </w:r>
      <w:r w:rsidR="00537CCA">
        <w:t xml:space="preserve"> die zeitliche Reaktion des Systems</w:t>
      </w:r>
      <w:r w:rsidR="004C258B">
        <w:t xml:space="preserve"> auf eine impulsartige Änderung der Eingangsgröße. Sie wird häufig verwendet</w:t>
      </w:r>
      <w:r w:rsidR="0059002A">
        <w:t>, um</w:t>
      </w:r>
      <w:r w:rsidR="004C258B">
        <w:t xml:space="preserve"> zu verstehen</w:t>
      </w:r>
      <w:r w:rsidR="0059002A">
        <w:t>, wie</w:t>
      </w:r>
      <w:r w:rsidR="004C258B">
        <w:t xml:space="preserve"> das System auf Störungen reagiert. Das System wird durch einen kurzen Impuls</w:t>
      </w:r>
      <w:r w:rsidR="007F65C0">
        <w:t xml:space="preserve"> angeregt, der durch den Rechteckimpuls </w:t>
      </w:r>
      <m:oMath>
        <m:sSub>
          <m:sSubPr>
            <m:ctrlPr>
              <w:rPr>
                <w:rFonts w:ascii="Cambria Math" w:hAnsi="Cambria Math"/>
                <w:i/>
              </w:rPr>
            </m:ctrlPr>
          </m:sSubPr>
          <m:e>
            <m:r>
              <w:rPr>
                <w:rFonts w:ascii="Cambria Math" w:hAnsi="Cambria Math"/>
              </w:rPr>
              <m:t>r</m:t>
            </m:r>
          </m:e>
          <m:sub>
            <m:r>
              <w:rPr>
                <w:rFonts w:ascii="Cambria Math" w:hAnsi="Cambria Math"/>
              </w:rPr>
              <m:t>ε</m:t>
            </m:r>
          </m:sub>
        </m:sSub>
        <m:r>
          <w:rPr>
            <w:rFonts w:ascii="Cambria Math" w:hAnsi="Cambria Math"/>
          </w:rPr>
          <m:t>(t)</m:t>
        </m:r>
      </m:oMath>
      <w:r w:rsidR="007F65C0">
        <w:t xml:space="preserve"> dargestellt werden kann. </w:t>
      </w:r>
      <w:sdt>
        <w:sdtPr>
          <w:alias w:val="To edit, see citavi.com/edit"/>
          <w:tag w:val="CitaviPlaceholder#6d20974e-8b51-4c03-88f7-8736cb949b92"/>
          <w:id w:val="-161247297"/>
          <w:placeholder>
            <w:docPart w:val="DefaultPlaceholder_-1854013440"/>
          </w:placeholder>
        </w:sdtPr>
        <w:sdtEndPr/>
        <w:sdtContent>
          <w:r w:rsidR="007F65C0">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DViZTc3LTFkYzUtNGJlYS04MGY1LTBmMDE5NGUxNTQ0Ni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mQyMDk3NGUtOGI1MS00YzAzLTg4ZjctODczNmNiOTQ5YjkyIiwiVGV4dCI6Ils0XSIsIldBSVZlcnNpb24iOiI2LjE0LjAuMCJ9}</w:instrText>
          </w:r>
          <w:r w:rsidR="007F65C0">
            <w:fldChar w:fldCharType="separate"/>
          </w:r>
          <w:r w:rsidR="00E86B4F">
            <w:t>[4]</w:t>
          </w:r>
          <w:r w:rsidR="007F65C0">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7F65C0" w:rsidTr="007F65C0" w14:paraId="2C397FF8" w14:textId="77777777">
        <w:tc>
          <w:tcPr>
            <w:tcW w:w="8217" w:type="dxa"/>
            <w:vAlign w:val="center"/>
          </w:tcPr>
          <w:p w:rsidRPr="00BB6220" w:rsidR="007F65C0" w:rsidP="007F65C0" w:rsidRDefault="009641A2" w14:paraId="7A24FA73" w14:textId="2FF794AB">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ε</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ε</m:t>
                            </m:r>
                          </m:den>
                        </m:f>
                        <m:r>
                          <w:rPr>
                            <w:rFonts w:ascii="Cambria Math" w:hAnsi="Cambria Math"/>
                          </w:rPr>
                          <m:t>,  &amp;0≤t≤ε</m:t>
                        </m:r>
                      </m:e>
                      <m:e>
                        <m:r>
                          <w:rPr>
                            <w:rFonts w:ascii="Cambria Math" w:hAnsi="Cambria Math"/>
                          </w:rPr>
                          <m:t>0,  &amp;sonst</m:t>
                        </m:r>
                      </m:e>
                    </m:eqArr>
                  </m:e>
                </m:d>
              </m:oMath>
            </m:oMathPara>
          </w:p>
        </w:tc>
        <w:tc>
          <w:tcPr>
            <w:tcW w:w="843" w:type="dxa"/>
            <w:vAlign w:val="center"/>
          </w:tcPr>
          <w:p w:rsidRPr="00BB6220" w:rsidR="007F65C0" w:rsidP="007F65C0" w:rsidRDefault="007F65C0" w14:paraId="77A9128C" w14:textId="09DF8FC0">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5</w:t>
            </w:r>
            <w:r w:rsidRPr="00BB6220">
              <w:rPr>
                <w:b w:val="0"/>
                <w:bCs w:val="0"/>
                <w:lang w:eastAsia="de-DE"/>
              </w:rPr>
              <w:fldChar w:fldCharType="end"/>
            </w:r>
            <w:r>
              <w:rPr>
                <w:b w:val="0"/>
                <w:bCs w:val="0"/>
                <w:lang w:eastAsia="de-DE"/>
              </w:rPr>
              <w:t>)</w:t>
            </w:r>
          </w:p>
        </w:tc>
      </w:tr>
    </w:tbl>
    <w:p w:rsidR="007F65C0" w:rsidP="00153969" w:rsidRDefault="007F65C0" w14:paraId="25B68B52" w14:textId="7BB30D85">
      <w:r>
        <w:t xml:space="preserve">Für jedes </w:t>
      </w:r>
      <m:oMath>
        <m:r>
          <w:rPr>
            <w:rFonts w:ascii="Cambria Math" w:hAnsi="Cambria Math"/>
          </w:rPr>
          <m:t>ε</m:t>
        </m:r>
      </m:oMath>
      <w:r>
        <w:t xml:space="preserve"> ist die Fläche des Rechteckimpulses gleich </w:t>
      </w:r>
      <w:r w:rsidR="000A7E0F">
        <w:t>eins</w:t>
      </w:r>
      <w:r>
        <w:t xml:space="preserve">. Ein System wird dabei mit einem Dirac-Impuls </w:t>
      </w:r>
      <m:oMath>
        <m:r>
          <w:rPr>
            <w:rFonts w:ascii="Cambria Math" w:hAnsi="Cambria Math"/>
          </w:rPr>
          <m:t>δ(t)</m:t>
        </m:r>
      </m:oMath>
      <w:r>
        <w:t xml:space="preserve"> angeregt, der </w:t>
      </w:r>
      <w:r w:rsidR="00537CCA">
        <w:t>sich aus</w:t>
      </w:r>
      <w:r>
        <w:t xml:space="preserve"> dem Rechteckimpuls für </w:t>
      </w:r>
      <m:oMath>
        <m:r>
          <w:rPr>
            <w:rFonts w:ascii="Cambria Math" w:hAnsi="Cambria Math"/>
          </w:rPr>
          <m:t>ε→0</m:t>
        </m:r>
      </m:oMath>
      <w:r>
        <w:t xml:space="preserve"> </w:t>
      </w:r>
      <w:r w:rsidR="00537CCA">
        <w:t>ergibt</w:t>
      </w:r>
      <w:r w:rsidR="00082A34">
        <w:t xml:space="preserve">. </w:t>
      </w:r>
      <w:sdt>
        <w:sdtPr>
          <w:alias w:val="To edit, see citavi.com/edit"/>
          <w:tag w:val="CitaviPlaceholder#f0ab9fbe-c70a-48a7-9725-9e7bc0c54316"/>
          <w:id w:val="1079408042"/>
          <w:placeholder>
            <w:docPart w:val="DefaultPlaceholder_-1854013440"/>
          </w:placeholder>
        </w:sdtPr>
        <w:sdtEndPr/>
        <w:sdtContent>
          <w:r w:rsidR="00116DB8">
            <w:fldChar w:fldCharType="begin"/>
          </w:r>
          <w:r w:rsidR="00116D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OWU3MDU4LTM3MWQtNGIxNC04ZjQ5LTc4NGY5NTYxN2NjN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ZjBhYjlmYmUtYzcwYS00OGE3LTk3MjUtOWU3YmMwYzU0MzE2IiwiVGV4dCI6Ils0XSIsIldBSVZlcnNpb24iOiI2LjE0LjAuMCJ9}</w:instrText>
          </w:r>
          <w:r w:rsidR="00116DB8">
            <w:fldChar w:fldCharType="separate"/>
          </w:r>
          <w:r w:rsidR="00E86B4F">
            <w:t>[4]</w:t>
          </w:r>
          <w:r w:rsidR="00116DB8">
            <w:fldChar w:fldCharType="end"/>
          </w:r>
        </w:sdtContent>
      </w:sdt>
      <w:r w:rsidR="00116DB8">
        <w:t xml:space="preserve">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082A34" w:rsidTr="00082A34" w14:paraId="7947189B" w14:textId="77777777">
        <w:tc>
          <w:tcPr>
            <w:tcW w:w="8217" w:type="dxa"/>
            <w:vAlign w:val="center"/>
          </w:tcPr>
          <w:p w:rsidRPr="00BB6220" w:rsidR="00082A34" w:rsidP="00082A34" w:rsidRDefault="00082A34" w14:paraId="5F7F4162" w14:textId="624BA752">
            <w:pPr>
              <w:jc w:val="center"/>
            </w:pPr>
            <m:oMathPara>
              <m:oMath>
                <m: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ε→0</m:t>
                        </m:r>
                      </m:lim>
                    </m:limLow>
                  </m:fName>
                  <m:e>
                    <m:sSub>
                      <m:sSubPr>
                        <m:ctrlPr>
                          <w:rPr>
                            <w:rFonts w:ascii="Cambria Math" w:hAnsi="Cambria Math"/>
                            <w:i/>
                          </w:rPr>
                        </m:ctrlPr>
                      </m:sSubPr>
                      <m:e>
                        <m:r>
                          <w:rPr>
                            <w:rFonts w:ascii="Cambria Math" w:hAnsi="Cambria Math"/>
                          </w:rPr>
                          <m:t>r</m:t>
                        </m:r>
                      </m:e>
                      <m:sub>
                        <m:r>
                          <w:rPr>
                            <w:rFonts w:ascii="Cambria Math" w:hAnsi="Cambria Math"/>
                          </w:rPr>
                          <m:t>ε</m:t>
                        </m:r>
                      </m:sub>
                    </m:sSub>
                  </m:e>
                </m:func>
              </m:oMath>
            </m:oMathPara>
          </w:p>
        </w:tc>
        <w:tc>
          <w:tcPr>
            <w:tcW w:w="843" w:type="dxa"/>
            <w:vAlign w:val="center"/>
          </w:tcPr>
          <w:p w:rsidRPr="00BB6220" w:rsidR="00082A34" w:rsidP="00082A34" w:rsidRDefault="00082A34" w14:paraId="2FFC3341" w14:textId="53527F02">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6</w:t>
            </w:r>
            <w:r w:rsidRPr="00BB6220">
              <w:rPr>
                <w:b w:val="0"/>
                <w:bCs w:val="0"/>
                <w:lang w:eastAsia="de-DE"/>
              </w:rPr>
              <w:fldChar w:fldCharType="end"/>
            </w:r>
            <w:r>
              <w:rPr>
                <w:b w:val="0"/>
                <w:bCs w:val="0"/>
                <w:lang w:eastAsia="de-DE"/>
              </w:rPr>
              <w:t>)</w:t>
            </w:r>
          </w:p>
        </w:tc>
      </w:tr>
    </w:tbl>
    <w:p w:rsidR="00EF5AC0" w:rsidP="00EF5AC0" w:rsidRDefault="00EF5AC0" w14:paraId="626D6C42" w14:textId="77777777">
      <w:pPr>
        <w:jc w:val="center"/>
      </w:pPr>
      <w:bookmarkStart w:name="_CTVK001a3c2ba2a770141a9bb5e3866f3332cd3" w:id="24"/>
      <w:r>
        <w:rPr>
          <w:noProof/>
        </w:rPr>
        <w:drawing>
          <wp:inline distT="0" distB="0" distL="0" distR="0" wp14:anchorId="7B10AB55" wp14:editId="4989C4B4">
            <wp:extent cx="3019425" cy="1071562"/>
            <wp:effectExtent l="0" t="0" r="0" b="0"/>
            <wp:docPr id="79" name="Grafik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6345" cy="1077567"/>
                    </a:xfrm>
                    <a:prstGeom prst="rect">
                      <a:avLst/>
                    </a:prstGeom>
                  </pic:spPr>
                </pic:pic>
              </a:graphicData>
            </a:graphic>
          </wp:inline>
        </w:drawing>
      </w:r>
    </w:p>
    <w:p w:rsidR="00EF5AC0" w:rsidP="00EF5AC0" w:rsidRDefault="00EF5AC0" w14:paraId="0A0586E3" w14:textId="1D30AE57">
      <w:pPr>
        <w:pStyle w:val="Beschriftung"/>
        <w:jc w:val="center"/>
      </w:pPr>
      <w:bookmarkStart w:name="_Toc126152037" w:id="25"/>
      <w:r>
        <w:t xml:space="preserve">Abbildung </w:t>
      </w:r>
      <w:r w:rsidR="009641A2">
        <w:fldChar w:fldCharType="begin"/>
      </w:r>
      <w:r w:rsidR="009641A2">
        <w:instrText xml:space="preserve"> SEQ Abbildung \* ARABIC </w:instrText>
      </w:r>
      <w:r w:rsidR="009641A2">
        <w:fldChar w:fldCharType="separate"/>
      </w:r>
      <w:r w:rsidR="00DA4B34">
        <w:rPr>
          <w:noProof/>
        </w:rPr>
        <w:t>4</w:t>
      </w:r>
      <w:r w:rsidR="009641A2">
        <w:rPr>
          <w:noProof/>
        </w:rPr>
        <w:fldChar w:fldCharType="end"/>
      </w:r>
      <w:r>
        <w:t xml:space="preserve">: Darstellung des Rechteckimpuls und des Dirac-Impuls </w:t>
      </w:r>
      <w:sdt>
        <w:sdtPr>
          <w:alias w:val="To edit, see citavi.com/edit"/>
          <w:tag w:val="CitaviPlaceholder#1d7ce030-5ab2-4647-a781-767eb33f5533"/>
          <w:id w:val="19485"/>
          <w:placeholder>
            <w:docPart w:val="67029F39923D4057878573FBBCECD214"/>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TNjMmJhMmEtNzcwMS00MWE5LWJiNWUtMzg2NmYzMzMyY2QzIiwiSWQiOiIxMDA1NjA3Ni1lMzRiLTRhYTMtODA5Zi0wYzdiMmY3NjFkYjUiLCJSYW5nZUxlbmd0aCI6MywiUmVmZXJlbmNlSWQiOiJmNDQyYzk3Yy0wZmFhLTQ4ZmMtYWEyYi1jYzUzMGNlMzAwM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0IiwiU3RhcnRQYWdlIjp7IiRpZCI6IjUiLCIkdHlwZSI6IlN3aXNzQWNhZGVtaWMuUGFnZU51bWJlciwgU3dpc3NBY2FkZW1pYyIsIklzRnVsbHlOdW1lcmljIjp0cnVlLCJOdW1iZXIiOjE3NCwiTnVtYmVyaW5nVHlwZSI6MCwiTnVtZXJhbFN5c3RlbSI6MCwiT3JpZ2luYWxTdHJpbmciOiIxNzQiLCJQcmV0dHlTdHJpbmciOiIxNz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YW4iLCJMYXN0TmFtZSI6Ikx1bnplIiwiUHJvdGVjdGVkIjpmYWxzZSwiU2V4IjowLCJDcmVhdGVkQnkiOiJfSm9uYXMgQnJpbmttYW5uIiwiQ3JlYXRlZE9uIjoiMjAyMi0xMi0yNlQxODo0NTo1MSIsIk1vZGlmaWVkQnkiOiJfSm9uYXMgQnJpbmttYW5uIiwiSWQiOiI2NzM5MjU2YS04Y2RiLTQyZTItODA5Yy1mNWJjYzljN2YxMmMiLCJNb2RpZmllZE9uIjoiMjAyMi0xMi0yNlQxODo0N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E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x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TYiLCJDb3VudCI6MSwiVGV4dFVuaXRzIjpbeyIkaWQiOiIxNyIsIkZvbnRTdHlsZSI6eyIkaWQiOiIxOCIsIk5ldXRyYWwiOnRydWV9LCJSZWFkaW5nT3JkZXIiOjEsIlRleHQiOiJbNF0ifV19LCJUYWciOiJDaXRhdmlQbGFjZWhvbGRlciMxZDdjZTAzMC01YWIyLTQ2NDctYTc4MS03NjdlYjMzZjU1MzMiLCJUZXh0IjoiWzRdIiwiV0FJVmVyc2lvbiI6IjYuMTQuMC4wIn0=}</w:instrText>
          </w:r>
          <w:r>
            <w:fldChar w:fldCharType="separate"/>
          </w:r>
          <w:r w:rsidR="00E86B4F">
            <w:t>[4]</w:t>
          </w:r>
          <w:r>
            <w:fldChar w:fldCharType="end"/>
          </w:r>
        </w:sdtContent>
      </w:sdt>
      <w:bookmarkEnd w:id="25"/>
    </w:p>
    <w:p w:rsidR="00F37C2A" w:rsidP="00F37C2A" w:rsidRDefault="001C5123" w14:paraId="191EE315" w14:textId="54251325">
      <w:r>
        <w:t>Der Dirac-Impuls</w:t>
      </w:r>
      <w:r w:rsidR="00F37C2A">
        <w:t xml:space="preserve"> </w:t>
      </w:r>
      <w:r>
        <w:t>ist</w:t>
      </w:r>
      <w:r w:rsidR="00F37C2A">
        <w:t xml:space="preserve"> die Ableitung der Sprungfunktion </w:t>
      </w:r>
      <m:oMath>
        <m:r>
          <w:rPr>
            <w:rFonts w:ascii="Cambria Math" w:hAnsi="Cambria Math"/>
          </w:rPr>
          <m:t>σ</m:t>
        </m:r>
        <m:d>
          <m:dPr>
            <m:ctrlPr>
              <w:rPr>
                <w:rFonts w:ascii="Cambria Math" w:hAnsi="Cambria Math"/>
                <w:i/>
              </w:rPr>
            </m:ctrlPr>
          </m:dPr>
          <m:e>
            <m:r>
              <w:rPr>
                <w:rFonts w:ascii="Cambria Math" w:hAnsi="Cambria Math"/>
              </w:rPr>
              <m:t>t</m:t>
            </m:r>
          </m:e>
        </m:d>
      </m:oMath>
      <w:r>
        <w:t xml:space="preserve"> </w:t>
      </w:r>
      <w:r w:rsidR="00F37C2A">
        <w:t xml:space="preserve">und ist unendlich </w:t>
      </w:r>
      <w:r w:rsidR="00537CCA">
        <w:t>groß</w:t>
      </w:r>
      <w:r w:rsidR="00F37C2A">
        <w:t xml:space="preserve"> und unendlich kurz. </w:t>
      </w:r>
      <w:r>
        <w:t>Er</w:t>
      </w:r>
      <w:r w:rsidR="00F37C2A">
        <w:t xml:space="preserve"> wird </w:t>
      </w:r>
      <w:r w:rsidR="0059002A">
        <w:t>gra</w:t>
      </w:r>
      <w:r w:rsidR="00537CCA">
        <w:t>ph</w:t>
      </w:r>
      <w:r w:rsidR="0059002A">
        <w:t>isch</w:t>
      </w:r>
      <w:r w:rsidR="00F37C2A">
        <w:t xml:space="preserve"> durch einen Pfeil</w:t>
      </w:r>
      <w:r>
        <w:t xml:space="preserve"> </w:t>
      </w:r>
      <w:r w:rsidR="00F37C2A">
        <w:t xml:space="preserve">der Länge </w:t>
      </w:r>
      <w:r w:rsidR="008871A4">
        <w:t>eins</w:t>
      </w:r>
      <w:r w:rsidR="00F37C2A">
        <w:t xml:space="preserve"> dargestellt. In der Realität ist der Dirac-Impuls nicht </w:t>
      </w:r>
      <w:r w:rsidR="00537CCA">
        <w:t>realisierbar</w:t>
      </w:r>
      <w:r>
        <w:t>,</w:t>
      </w:r>
      <w:r w:rsidR="00F37C2A">
        <w:t xml:space="preserve"> </w:t>
      </w:r>
      <w:r>
        <w:t>e</w:t>
      </w:r>
      <w:r w:rsidR="00F37C2A">
        <w:t xml:space="preserve">in ähnliches Systemverhalten kann aber mit dem Rechteckimpuls für ein kleines </w:t>
      </w:r>
      <m:oMath>
        <m:r>
          <w:rPr>
            <w:rFonts w:ascii="Cambria Math" w:hAnsi="Cambria Math"/>
          </w:rPr>
          <m:t>ε</m:t>
        </m:r>
      </m:oMath>
      <w:r w:rsidR="00F37C2A">
        <w:t xml:space="preserve"> erreicht werden. </w:t>
      </w:r>
      <w:sdt>
        <w:sdtPr>
          <w:alias w:val="To edit, see citavi.com/edit"/>
          <w:tag w:val="CitaviPlaceholder#642436a9-4f2f-4dce-979c-ed0a11fac3c6"/>
          <w:id w:val="1554112973"/>
          <w:placeholder>
            <w:docPart w:val="DefaultPlaceholder_-1854013440"/>
          </w:placeholder>
        </w:sdtPr>
        <w:sdtEndPr/>
        <w:sdtContent>
          <w:r w:rsidR="00F37C2A">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Zjk4ZDdmLTg5ODAtNDkyYi04ZGFmLWE0NDM5NmM4ZTQ3MC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jQyNDM2YTktNGYyZi00ZGNlLTk3OWMtZWQwYTExZmFjM2M2IiwiVGV4dCI6Ils0XSIsIldBSVZlcnNpb24iOiI2LjE0LjAuMCJ9}</w:instrText>
          </w:r>
          <w:r w:rsidR="00F37C2A">
            <w:fldChar w:fldCharType="separate"/>
          </w:r>
          <w:r w:rsidR="00E86B4F">
            <w:t>[4]</w:t>
          </w:r>
          <w:r w:rsidR="00F37C2A">
            <w:fldChar w:fldCharType="end"/>
          </w:r>
        </w:sdtContent>
      </w:sdt>
    </w:p>
    <w:p w:rsidR="00EF5AC0" w:rsidP="00EF5AC0" w:rsidRDefault="00EF5AC0" w14:paraId="340EB442" w14:textId="77777777">
      <w:pPr>
        <w:jc w:val="center"/>
      </w:pPr>
      <w:bookmarkStart w:name="_CTVK001b9f30ab142b54f40878490b1fb3e0513" w:id="26"/>
      <w:r>
        <w:rPr>
          <w:noProof/>
        </w:rPr>
        <w:drawing>
          <wp:inline distT="0" distB="0" distL="0" distR="0" wp14:anchorId="582009C7" wp14:editId="602408BC">
            <wp:extent cx="2761488" cy="1094232"/>
            <wp:effectExtent l="0" t="0" r="1270" b="0"/>
            <wp:docPr id="80" name="Grafik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1488" cy="1094232"/>
                    </a:xfrm>
                    <a:prstGeom prst="rect">
                      <a:avLst/>
                    </a:prstGeom>
                  </pic:spPr>
                </pic:pic>
              </a:graphicData>
            </a:graphic>
          </wp:inline>
        </w:drawing>
      </w:r>
      <w:bookmarkEnd w:id="26"/>
    </w:p>
    <w:p w:rsidR="00EF5AC0" w:rsidP="00EF5AC0" w:rsidRDefault="00EF5AC0" w14:paraId="3334B73C" w14:textId="025D3391">
      <w:pPr>
        <w:pStyle w:val="Beschriftung"/>
        <w:jc w:val="center"/>
      </w:pPr>
      <w:bookmarkStart w:name="_Ref125720738" w:id="27"/>
      <w:bookmarkStart w:name="_Toc126152038" w:id="28"/>
      <w:r>
        <w:t xml:space="preserve">Abbildung </w:t>
      </w:r>
      <w:r w:rsidR="009641A2">
        <w:fldChar w:fldCharType="begin"/>
      </w:r>
      <w:r w:rsidR="009641A2">
        <w:instrText xml:space="preserve"> SEQ Abbildung \* ARABIC </w:instrText>
      </w:r>
      <w:r w:rsidR="009641A2">
        <w:fldChar w:fldCharType="separate"/>
      </w:r>
      <w:r w:rsidR="00DA4B34">
        <w:rPr>
          <w:noProof/>
        </w:rPr>
        <w:t>5</w:t>
      </w:r>
      <w:r w:rsidR="009641A2">
        <w:rPr>
          <w:noProof/>
        </w:rPr>
        <w:fldChar w:fldCharType="end"/>
      </w:r>
      <w:bookmarkEnd w:id="27"/>
      <w:r>
        <w:t xml:space="preserve">: Impulsantwort eines Systems zweiter Ordnung </w:t>
      </w:r>
      <w:sdt>
        <w:sdtPr>
          <w:alias w:val="To edit, see citavi.com/edit"/>
          <w:tag w:val="CitaviPlaceholder#df7a71b6-e859-40a6-bd5a-23a0e94ec990"/>
          <w:id w:val="-1463570363"/>
          <w:placeholder>
            <w:docPart w:val="897EC797075341C0ACEB9B09FCD64C24"/>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lmMzBhYjEtNDJiNS00ZjQwLTg3ODQtOTBiMWZiM2UwNTEzIiwiSWQiOiI2ZGY2NDk3Yy1iZDM1LTRjYjEtYTQ4Ny0zMDk3MjMwOGU0MDUiLCJSYW5nZUxlbmd0aCI6MywiUmVmZXJlbmNlSWQiOiJmNDQyYzk3Yy0wZmFhLTQ4ZmMtYWEyYi1jYzUzMGNlMzAwM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2IiwiU3RhcnRQYWdlIjp7IiRpZCI6IjUiLCIkdHlwZSI6IlN3aXNzQWNhZGVtaWMuUGFnZU51bWJlciwgU3dpc3NBY2FkZW1pYyIsIklzRnVsbHlOdW1lcmljIjp0cnVlLCJOdW1iZXIiOjE3NiwiTnVtYmVyaW5nVHlwZSI6MCwiTnVtZXJhbFN5c3RlbSI6MCwiT3JpZ2luYWxTdHJpbmciOiIxNzYiLCJQcmV0dHlTdHJpbmciOiIxNz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YW4iLCJMYXN0TmFtZSI6Ikx1bnplIiwiUHJvdGVjdGVkIjpmYWxzZSwiU2V4IjowLCJDcmVhdGVkQnkiOiJfSm9uYXMgQnJpbmttYW5uIiwiQ3JlYXRlZE9uIjoiMjAyMi0xMi0yNlQxODo0NTo1MSIsIk1vZGlmaWVkQnkiOiJfSm9uYXMgQnJpbmttYW5uIiwiSWQiOiI2NzM5MjU2YS04Y2RiLTQyZTItODA5Yy1mNWJjYzljN2YxMmMiLCJNb2RpZmllZE9uIjoiMjAyMi0xMi0yNlQxODo0N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E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x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TYiLCJDb3VudCI6MSwiVGV4dFVuaXRzIjpbeyIkaWQiOiIxNyIsIkZvbnRTdHlsZSI6eyIkaWQiOiIxOCIsIk5ldXRyYWwiOnRydWV9LCJSZWFkaW5nT3JkZXIiOjEsIlRleHQiOiJbNF0ifV19LCJUYWciOiJDaXRhdmlQbGFjZWhvbGRlciNkZjdhNzFiNi1lODU5LTQwYTYtYmQ1YS0yM2EwZTk0ZWM5OTAiLCJUZXh0IjoiWzRdIiwiV0FJVmVyc2lvbiI6IjYuMTQuMC4wIn0=}</w:instrText>
          </w:r>
          <w:r>
            <w:fldChar w:fldCharType="separate"/>
          </w:r>
          <w:r w:rsidR="00E86B4F">
            <w:t>[4]</w:t>
          </w:r>
          <w:r>
            <w:fldChar w:fldCharType="end"/>
          </w:r>
        </w:sdtContent>
      </w:sdt>
      <w:bookmarkEnd w:id="28"/>
    </w:p>
    <w:p w:rsidR="00F37C2A" w:rsidP="00F37C2A" w:rsidRDefault="00EF5AC0" w14:paraId="49B49ACF" w14:textId="72F87EAE">
      <w:r>
        <w:t xml:space="preserve">Die Impulsantwort eines </w:t>
      </w:r>
      <w:r w:rsidR="00BA69F6">
        <w:t xml:space="preserve">durch den Dirac-Impuls angeregten </w:t>
      </w:r>
      <w:r>
        <w:t>Systems</w:t>
      </w:r>
      <w:r w:rsidR="00BA69F6">
        <w:t xml:space="preserve"> </w:t>
      </w:r>
      <w:r>
        <w:t xml:space="preserve">wird auch </w:t>
      </w:r>
      <w:r w:rsidR="00BA69F6">
        <w:t xml:space="preserve">als </w:t>
      </w:r>
      <w:r>
        <w:t xml:space="preserve">Gewichtsfunktion </w:t>
      </w:r>
      <m:oMath>
        <m:r>
          <w:rPr>
            <w:rFonts w:ascii="Cambria Math" w:hAnsi="Cambria Math"/>
          </w:rPr>
          <m:t>g(t)</m:t>
        </m:r>
      </m:oMath>
      <w:r>
        <w:t xml:space="preserve"> bezeichnet. </w:t>
      </w:r>
      <w:r>
        <w:fldChar w:fldCharType="begin"/>
      </w:r>
      <w:r>
        <w:instrText xml:space="preserve"> REF _Ref125720738 \h </w:instrText>
      </w:r>
      <w:r>
        <w:fldChar w:fldCharType="separate"/>
      </w:r>
      <w:r w:rsidR="00DA4B34">
        <w:t xml:space="preserve">Abbildung </w:t>
      </w:r>
      <w:r w:rsidR="00DA4B34">
        <w:rPr>
          <w:noProof/>
        </w:rPr>
        <w:t>5</w:t>
      </w:r>
      <w:r>
        <w:fldChar w:fldCharType="end"/>
      </w:r>
      <w:r>
        <w:t xml:space="preserve"> </w:t>
      </w:r>
      <w:r w:rsidR="00BA69F6">
        <w:t>zeigt</w:t>
      </w:r>
      <w:r>
        <w:t xml:space="preserve"> ein Beispiel </w:t>
      </w:r>
      <w:r w:rsidR="000A7E0F">
        <w:t>für eine</w:t>
      </w:r>
      <w:r>
        <w:t xml:space="preserve"> Impulsantwort </w:t>
      </w:r>
      <w:r w:rsidR="00BA69F6">
        <w:t>oder</w:t>
      </w:r>
      <w:r>
        <w:t xml:space="preserve"> Gewichtsfunktion</w:t>
      </w:r>
      <w:bookmarkEnd w:id="24"/>
      <w:r>
        <w:t xml:space="preserve">. </w:t>
      </w:r>
      <w:r w:rsidR="00ED46E0">
        <w:t xml:space="preserve">Ein stabiles System kehrt nach der Anregung </w:t>
      </w:r>
      <w:r w:rsidR="00BA69F6">
        <w:t>mit einem</w:t>
      </w:r>
      <w:r w:rsidR="00ED46E0">
        <w:t xml:space="preserve"> Impuls</w:t>
      </w:r>
      <w:r>
        <w:t xml:space="preserve"> mit </w:t>
      </w:r>
      <w:r w:rsidR="00BA69F6">
        <w:t>einer Zeitverzögerung</w:t>
      </w:r>
      <w:r w:rsidR="00ED46E0">
        <w:t xml:space="preserve"> </w:t>
      </w:r>
      <w:r w:rsidR="00BA69F6">
        <w:t>in seinen</w:t>
      </w:r>
      <w:r w:rsidR="00ED46E0">
        <w:t xml:space="preserve"> Ausgangszustand zurück.</w:t>
      </w:r>
    </w:p>
    <w:p w:rsidR="00ED46E0" w:rsidP="0066502A" w:rsidRDefault="00282080" w14:paraId="1D8F7113" w14:textId="11E0857F">
      <w:pPr>
        <w:pStyle w:val="berschrift3"/>
      </w:pPr>
      <w:bookmarkStart w:name="_Toc126151992" w:id="29"/>
      <w:r>
        <w:t>Übertragungsglieder</w:t>
      </w:r>
      <w:bookmarkEnd w:id="29"/>
    </w:p>
    <w:p w:rsidR="007B3884" w:rsidP="00282080" w:rsidRDefault="00CB455A" w14:paraId="7715EB6F" w14:textId="24777212">
      <w:pPr>
        <w:rPr>
          <w:lang w:eastAsia="de-DE"/>
        </w:rPr>
      </w:pPr>
      <w:r>
        <w:rPr>
          <w:lang w:eastAsia="de-DE"/>
        </w:rPr>
        <w:t xml:space="preserve">Übertragungsglieder dienen zur Modellierung der Reaktion von Ausgangsgrößen eines dynamischen Systems auf Änderungen </w:t>
      </w:r>
      <w:r w:rsidR="00BA69F6">
        <w:rPr>
          <w:lang w:eastAsia="de-DE"/>
        </w:rPr>
        <w:t>von</w:t>
      </w:r>
      <w:r>
        <w:rPr>
          <w:lang w:eastAsia="de-DE"/>
        </w:rPr>
        <w:t xml:space="preserve"> Eingangsgröße</w:t>
      </w:r>
      <w:r w:rsidR="00BA69F6">
        <w:rPr>
          <w:lang w:eastAsia="de-DE"/>
        </w:rPr>
        <w:t>n</w:t>
      </w:r>
      <w:r>
        <w:rPr>
          <w:lang w:eastAsia="de-DE"/>
        </w:rPr>
        <w:t xml:space="preserve">. Sie werden in Strukturbildern </w:t>
      </w:r>
      <w:r w:rsidR="00BA69F6">
        <w:rPr>
          <w:lang w:eastAsia="de-DE"/>
        </w:rPr>
        <w:t>als</w:t>
      </w:r>
      <w:r>
        <w:rPr>
          <w:lang w:eastAsia="de-DE"/>
        </w:rPr>
        <w:t xml:space="preserve"> Blöcke dargestellt und </w:t>
      </w:r>
      <w:r w:rsidR="00BA69F6">
        <w:rPr>
          <w:lang w:eastAsia="de-DE"/>
        </w:rPr>
        <w:t>können nach dem</w:t>
      </w:r>
      <w:r>
        <w:rPr>
          <w:lang w:eastAsia="de-DE"/>
        </w:rPr>
        <w:t xml:space="preserve"> qualitativen Verlauf ihrer Sprungantwort</w:t>
      </w:r>
      <w:r w:rsidR="00461A3E">
        <w:rPr>
          <w:lang w:eastAsia="de-DE"/>
        </w:rPr>
        <w:t xml:space="preserve"> in Proportional-, Integrier-, Differenzier- und Totzeitglieder unterteil</w:t>
      </w:r>
      <w:r w:rsidR="00BA69F6">
        <w:rPr>
          <w:lang w:eastAsia="de-DE"/>
        </w:rPr>
        <w:t>t werden</w:t>
      </w:r>
      <w:r>
        <w:rPr>
          <w:lang w:eastAsia="de-DE"/>
        </w:rPr>
        <w:t>. Die Art des Übertragungsglied</w:t>
      </w:r>
      <w:r w:rsidR="00BA69F6">
        <w:rPr>
          <w:lang w:eastAsia="de-DE"/>
        </w:rPr>
        <w:t>e</w:t>
      </w:r>
      <w:r w:rsidR="00461A3E">
        <w:rPr>
          <w:lang w:eastAsia="de-DE"/>
        </w:rPr>
        <w:t>s</w:t>
      </w:r>
      <w:r>
        <w:rPr>
          <w:lang w:eastAsia="de-DE"/>
        </w:rPr>
        <w:t xml:space="preserve"> bestimmt das Verhalten des modellierten Systems bei Änderung der Eingangsgröße.</w:t>
      </w:r>
      <w:r w:rsidR="006629E6">
        <w:rPr>
          <w:lang w:eastAsia="de-DE"/>
        </w:rPr>
        <w:t xml:space="preserve"> </w:t>
      </w:r>
      <w:sdt>
        <w:sdtPr>
          <w:rPr>
            <w:lang w:eastAsia="de-DE"/>
          </w:rPr>
          <w:alias w:val="To edit, see citavi.com/edit"/>
          <w:tag w:val="CitaviPlaceholder#13c6d6dd-9a32-4c59-bbe5-32ce9ca4d9d1"/>
          <w:id w:val="-1977447467"/>
          <w:placeholder>
            <w:docPart w:val="DefaultPlaceholder_-1854013440"/>
          </w:placeholder>
        </w:sdtPr>
        <w:sdtEndPr/>
        <w:sdtContent>
          <w:r w:rsidR="006629E6">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ZTgxMjQ4LWNiMTQtNDU0Yi05ZmM2LTZhOGNiYjVkMDk1Mi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YTFlYjA2ZGUtNGU0OC00MjZhLTg2NDEtNzlkMWUwZjQ5NTlj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MxM2M2ZDZkZC05YTMyLTRjNTktYmJlNS0zMmNlOWNhNGQ5ZDEiLCJUZXh0IjoiWzQsIDVdIiwiV0FJVmVyc2lvbiI6IjYuMTQuMC4wIn0=}</w:instrText>
          </w:r>
          <w:r w:rsidR="006629E6">
            <w:rPr>
              <w:lang w:eastAsia="de-DE"/>
            </w:rPr>
            <w:fldChar w:fldCharType="separate"/>
          </w:r>
          <w:r w:rsidR="00E86B4F">
            <w:rPr>
              <w:lang w:eastAsia="de-DE"/>
            </w:rPr>
            <w:t>[4, 5]</w:t>
          </w:r>
          <w:r w:rsidR="006629E6">
            <w:rPr>
              <w:lang w:eastAsia="de-DE"/>
            </w:rPr>
            <w:fldChar w:fldCharType="end"/>
          </w:r>
        </w:sdtContent>
      </w:sdt>
    </w:p>
    <w:p w:rsidR="00461A3E" w:rsidP="00282080" w:rsidRDefault="00461A3E" w14:paraId="5C0FB837" w14:textId="1F12CDFE">
      <w:pPr>
        <w:rPr>
          <w:lang w:eastAsia="de-DE"/>
        </w:rPr>
      </w:pPr>
      <w:r w:rsidRPr="00461A3E">
        <w:rPr>
          <w:b/>
          <w:bCs/>
          <w:lang w:eastAsia="de-DE"/>
        </w:rPr>
        <w:t>Proportionalglieder (P-Glieder)</w:t>
      </w:r>
      <w:r>
        <w:rPr>
          <w:b/>
          <w:bCs/>
          <w:lang w:eastAsia="de-DE"/>
        </w:rPr>
        <w:t xml:space="preserve">: </w:t>
      </w:r>
      <w:r w:rsidR="008E1467">
        <w:rPr>
          <w:lang w:eastAsia="de-DE"/>
        </w:rPr>
        <w:t>Proportionalglieder sind dynamische Übertragungsglieder, die bei konstante</w:t>
      </w:r>
      <w:r w:rsidR="00BA69F6">
        <w:rPr>
          <w:lang w:eastAsia="de-DE"/>
        </w:rPr>
        <w:t>r</w:t>
      </w:r>
      <w:r w:rsidR="008E1467">
        <w:rPr>
          <w:lang w:eastAsia="de-DE"/>
        </w:rPr>
        <w:t xml:space="preserve"> Eingangsgröße </w:t>
      </w:r>
      <m:oMath>
        <m:r>
          <w:rPr>
            <w:rFonts w:ascii="Cambria Math" w:hAnsi="Cambria Math"/>
            <w:lang w:eastAsia="de-DE"/>
          </w:rPr>
          <m:t>u</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m:t>
        </m:r>
        <m:bar>
          <m:barPr>
            <m:pos m:val="top"/>
            <m:ctrlPr>
              <w:rPr>
                <w:rFonts w:ascii="Cambria Math" w:hAnsi="Cambria Math"/>
                <w:i/>
                <w:lang w:eastAsia="de-DE"/>
              </w:rPr>
            </m:ctrlPr>
          </m:barPr>
          <m:e>
            <m:r>
              <w:rPr>
                <w:rFonts w:ascii="Cambria Math" w:hAnsi="Cambria Math"/>
                <w:lang w:eastAsia="de-DE"/>
              </w:rPr>
              <m:t>u</m:t>
            </m:r>
          </m:e>
        </m:bar>
      </m:oMath>
      <w:r w:rsidR="008E1467">
        <w:rPr>
          <w:lang w:eastAsia="de-DE"/>
        </w:rPr>
        <w:t xml:space="preserve"> </w:t>
      </w:r>
      <w:r w:rsidRPr="00BA69F6" w:rsidR="00BA69F6">
        <w:rPr>
          <w:lang w:eastAsia="de-DE"/>
        </w:rPr>
        <w:t>im stationären Zustand eine dem Wert der Eingangsgröße proportionale Ausgangsgröße haben.</w:t>
      </w:r>
      <w:r w:rsidR="008E1467">
        <w:rPr>
          <w:lang w:eastAsia="de-DE"/>
        </w:rPr>
        <w:t xml:space="preserve"> </w:t>
      </w:r>
      <w:sdt>
        <w:sdtPr>
          <w:rPr>
            <w:lang w:eastAsia="de-DE"/>
          </w:rPr>
          <w:alias w:val="To edit, see citavi.com/edit"/>
          <w:tag w:val="CitaviPlaceholder#07564ea6-ead7-4244-a713-c530422e8aea"/>
          <w:id w:val="-2034099745"/>
          <w:placeholder>
            <w:docPart w:val="DefaultPlaceholder_-1854013440"/>
          </w:placeholder>
        </w:sdtPr>
        <w:sdtEndPr/>
        <w:sdtContent>
          <w:r w:rsidR="008E1467">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OGFlODlmLTdlZTMtNGIyYy04N2FmLTBmYzNlZDVlM2I4Ny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Dc1NjRlYTYtZWFkNy00MjQ0LWE3MTMtYzUzMDQyMmU4YWVhIiwiVGV4dCI6Ils0XSIsIldBSVZlcnNpb24iOiI2LjE0LjAuMCJ9}</w:instrText>
          </w:r>
          <w:r w:rsidR="008E1467">
            <w:rPr>
              <w:lang w:eastAsia="de-DE"/>
            </w:rPr>
            <w:fldChar w:fldCharType="separate"/>
          </w:r>
          <w:r w:rsidR="00E86B4F">
            <w:rPr>
              <w:lang w:eastAsia="de-DE"/>
            </w:rPr>
            <w:t>[4]</w:t>
          </w:r>
          <w:r w:rsidR="008E1467">
            <w:rPr>
              <w:lang w:eastAsia="de-DE"/>
            </w:rPr>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8E1467" w:rsidTr="008E1467" w14:paraId="00730F55" w14:textId="77777777">
        <w:tc>
          <w:tcPr>
            <w:tcW w:w="8217" w:type="dxa"/>
            <w:vAlign w:val="center"/>
          </w:tcPr>
          <w:p w:rsidRPr="00BB6220" w:rsidR="008E1467" w:rsidP="008E1467" w:rsidRDefault="009641A2" w14:paraId="45CAFA16" w14:textId="36BD2DC3">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 xml:space="preserve"> ~ </m:t>
                </m:r>
                <m:bar>
                  <m:barPr>
                    <m:pos m:val="top"/>
                    <m:ctrlPr>
                      <w:rPr>
                        <w:rFonts w:ascii="Cambria Math" w:hAnsi="Cambria Math"/>
                        <w:i/>
                        <w:lang w:eastAsia="de-DE"/>
                      </w:rPr>
                    </m:ctrlPr>
                  </m:barPr>
                  <m:e>
                    <m:r>
                      <w:rPr>
                        <w:rFonts w:ascii="Cambria Math" w:hAnsi="Cambria Math"/>
                        <w:lang w:eastAsia="de-DE"/>
                      </w:rPr>
                      <m:t>u</m:t>
                    </m:r>
                  </m:e>
                </m:bar>
              </m:oMath>
            </m:oMathPara>
          </w:p>
        </w:tc>
        <w:tc>
          <w:tcPr>
            <w:tcW w:w="843" w:type="dxa"/>
            <w:vAlign w:val="center"/>
          </w:tcPr>
          <w:p w:rsidRPr="00BB6220" w:rsidR="008E1467" w:rsidP="008E1467" w:rsidRDefault="008E1467" w14:paraId="16E8EA59" w14:textId="132749DD">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7</w:t>
            </w:r>
            <w:r w:rsidRPr="00BB6220">
              <w:rPr>
                <w:b w:val="0"/>
                <w:bCs w:val="0"/>
                <w:lang w:eastAsia="de-DE"/>
              </w:rPr>
              <w:fldChar w:fldCharType="end"/>
            </w:r>
            <w:r>
              <w:rPr>
                <w:b w:val="0"/>
                <w:bCs w:val="0"/>
                <w:lang w:eastAsia="de-DE"/>
              </w:rPr>
              <w:t>)</w:t>
            </w:r>
          </w:p>
        </w:tc>
      </w:tr>
    </w:tbl>
    <w:p w:rsidR="00BA69F6" w:rsidP="00BA69F6" w:rsidRDefault="00BA69F6" w14:paraId="40747335" w14:textId="79406EB7">
      <w:pPr>
        <w:rPr>
          <w:lang w:eastAsia="de-DE"/>
        </w:rPr>
      </w:pPr>
      <w:r>
        <w:rPr>
          <w:lang w:eastAsia="de-DE"/>
        </w:rPr>
        <w:t xml:space="preserve">Proportionalglieder können in verzögerte und unverzögerte Glieder unterteilt werden. Ein P-Glied ohne Verzögerung ist ein statisches Übertragungsglied, bei dem das Ausgangssignal zum Zeitpunkt t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s</m:t>
            </m:r>
          </m:sub>
        </m:sSub>
      </m:oMath>
      <w:r>
        <w:rPr>
          <w:lang w:eastAsia="de-DE"/>
        </w:rPr>
        <w:t xml:space="preserve"> mal so groß ist wie das Eingangssignal. Ein P-Glied mit Verzögerung wird als PT</w:t>
      </w:r>
      <w:r>
        <w:rPr>
          <w:vertAlign w:val="subscript"/>
          <w:lang w:eastAsia="de-DE"/>
        </w:rPr>
        <w:t>n</w:t>
      </w:r>
      <w:r>
        <w:rPr>
          <w:lang w:eastAsia="de-DE"/>
        </w:rPr>
        <w:t xml:space="preserve"> -Glied bezeichnet, wobei n die Ordnung des Systems angibt. Somit ist das PT</w:t>
      </w:r>
      <w:r>
        <w:rPr>
          <w:vertAlign w:val="subscript"/>
          <w:lang w:eastAsia="de-DE"/>
        </w:rPr>
        <w:t>1</w:t>
      </w:r>
      <w:r>
        <w:rPr>
          <w:lang w:eastAsia="de-DE"/>
        </w:rPr>
        <w:t>-Glied ein Verzögerungsglied erster Ordnung und das PT</w:t>
      </w:r>
      <w:r>
        <w:rPr>
          <w:vertAlign w:val="subscript"/>
          <w:lang w:eastAsia="de-DE"/>
        </w:rPr>
        <w:t>2</w:t>
      </w:r>
      <w:r>
        <w:rPr>
          <w:lang w:eastAsia="de-DE"/>
        </w:rPr>
        <w:t>-Glied ein Verzögerungsglied zweiter Ordnung.</w:t>
      </w:r>
      <w:r w:rsidR="005156D9">
        <w:rPr>
          <w:lang w:eastAsia="de-DE"/>
        </w:rPr>
        <w:t xml:space="preserve"> </w:t>
      </w:r>
      <w:sdt>
        <w:sdtPr>
          <w:rPr>
            <w:lang w:eastAsia="de-DE"/>
          </w:rPr>
          <w:alias w:val="To edit, see citavi.com/edit"/>
          <w:tag w:val="CitaviPlaceholder#2d0cb90f-49ce-40b1-9877-d83aa6de4f49"/>
          <w:id w:val="949586948"/>
          <w:placeholder>
            <w:docPart w:val="DefaultPlaceholder_-1854013440"/>
          </w:placeholder>
        </w:sdtPr>
        <w:sdtEndPr/>
        <w:sdtContent>
          <w:r w:rsidR="005156D9">
            <w:rPr>
              <w:lang w:eastAsia="de-DE"/>
            </w:rPr>
            <w:fldChar w:fldCharType="begin"/>
          </w:r>
          <w:r w:rsidR="005156D9">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mZhMzI5LTEwYWYtNDljNi1iODA3LTM2MmViMTE2NDA1Mi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mQwY2I5MGYtNDljZS00MGIxLTk4NzctZDgzYWE2ZGU0ZjQ5IiwiVGV4dCI6Ils0XSIsIldBSVZlcnNpb24iOiI2LjE0LjAuMCJ9}</w:instrText>
          </w:r>
          <w:r w:rsidR="005156D9">
            <w:rPr>
              <w:lang w:eastAsia="de-DE"/>
            </w:rPr>
            <w:fldChar w:fldCharType="separate"/>
          </w:r>
          <w:r w:rsidR="005156D9">
            <w:rPr>
              <w:lang w:eastAsia="de-DE"/>
            </w:rPr>
            <w:t>[4]</w:t>
          </w:r>
          <w:r w:rsidR="005156D9">
            <w:rPr>
              <w:lang w:eastAsia="de-DE"/>
            </w:rPr>
            <w:fldChar w:fldCharType="end"/>
          </w:r>
        </w:sdtContent>
      </w:sdt>
    </w:p>
    <w:p w:rsidR="009B2930" w:rsidP="00282080" w:rsidRDefault="00BA69F6" w14:paraId="0AE84D56" w14:textId="7663FA94">
      <w:pPr>
        <w:rPr>
          <w:lang w:eastAsia="de-DE"/>
        </w:rPr>
      </w:pPr>
      <w:r>
        <w:rPr>
          <w:lang w:eastAsia="de-DE"/>
        </w:rPr>
        <w:t>Im Gegensatz zum verzögerungsfreien P-Glied ist bei PT</w:t>
      </w:r>
      <w:r>
        <w:rPr>
          <w:vertAlign w:val="subscript"/>
          <w:lang w:eastAsia="de-DE"/>
        </w:rPr>
        <w:t>n</w:t>
      </w:r>
      <w:r>
        <w:rPr>
          <w:lang w:eastAsia="de-DE"/>
        </w:rPr>
        <w:t xml:space="preserve">-Gliedern die Ausgangsgröße erst für </w:t>
      </w:r>
      <m:oMath>
        <m:r>
          <w:rPr>
            <w:rFonts w:ascii="Cambria Math" w:hAnsi="Cambria Math"/>
            <w:lang w:eastAsia="de-DE"/>
          </w:rPr>
          <m:t>t→∞</m:t>
        </m:r>
      </m:oMath>
      <w:r>
        <w:rPr>
          <w:lang w:eastAsia="de-DE"/>
        </w:rPr>
        <w:t xml:space="preserve">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s</m:t>
            </m:r>
          </m:sub>
        </m:sSub>
      </m:oMath>
      <w:r>
        <w:rPr>
          <w:lang w:eastAsia="de-DE"/>
        </w:rPr>
        <w:t>-mal so groß wie die Eingangsgröße. Die Ausgangsgröße nimmt nicht sofort, sondern erst nach einer Verzögerung den Endwert an. PT</w:t>
      </w:r>
      <w:r>
        <w:rPr>
          <w:vertAlign w:val="subscript"/>
          <w:lang w:eastAsia="de-DE"/>
        </w:rPr>
        <w:t>n</w:t>
      </w:r>
      <w:r>
        <w:rPr>
          <w:lang w:eastAsia="de-DE"/>
        </w:rPr>
        <w:t>-Glieder können auch durch Reihenschaltung von n PT</w:t>
      </w:r>
      <w:r>
        <w:rPr>
          <w:vertAlign w:val="subscript"/>
          <w:lang w:eastAsia="de-DE"/>
        </w:rPr>
        <w:t>1</w:t>
      </w:r>
      <w:r>
        <w:rPr>
          <w:lang w:eastAsia="de-DE"/>
        </w:rPr>
        <w:t xml:space="preserve">-Gliedern realisiert werden. Je mehr Glieder in Reihe geschaltet sind, desto länger wird das Eingangssignal verzögert und desto kleiner wird die Amplitude der Impulsantwort. </w:t>
      </w:r>
      <w:sdt>
        <w:sdtPr>
          <w:rPr>
            <w:lang w:eastAsia="de-DE"/>
          </w:rPr>
          <w:alias w:val="To edit, see citavi.com/edit"/>
          <w:tag w:val="CitaviPlaceholder#cf8b31b6-bc04-4d9c-a079-d03758284feb"/>
          <w:id w:val="-1862046469"/>
          <w:placeholder>
            <w:docPart w:val="DefaultPlaceholder_-1854013440"/>
          </w:placeholder>
        </w:sdtPr>
        <w:sdtEndPr/>
        <w:sdtContent>
          <w:r w:rsidR="00FF45FF">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DhiOTc4LWM4MDYtNDYwZC1hYWQ2LTllYmIwMzkxNjM2N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Y2Y4YjMxYjYtYmMwNC00ZDljLWEwNzktZDAzNzU4Mjg0ZmViIiwiVGV4dCI6Ils0XSIsIldBSVZlcnNpb24iOiI2LjE0LjAuMCJ9}</w:instrText>
          </w:r>
          <w:r w:rsidR="00FF45FF">
            <w:rPr>
              <w:lang w:eastAsia="de-DE"/>
            </w:rPr>
            <w:fldChar w:fldCharType="separate"/>
          </w:r>
          <w:r w:rsidR="00E86B4F">
            <w:rPr>
              <w:lang w:eastAsia="de-DE"/>
            </w:rPr>
            <w:t>[4]</w:t>
          </w:r>
          <w:r w:rsidR="00FF45FF">
            <w:rPr>
              <w:lang w:eastAsia="de-DE"/>
            </w:rPr>
            <w:fldChar w:fldCharType="end"/>
          </w:r>
        </w:sdtContent>
      </w:sdt>
    </w:p>
    <w:p w:rsidR="000423FA" w:rsidP="000423FA" w:rsidRDefault="000423FA" w14:paraId="6A2E090C" w14:textId="0F81E4FE">
      <w:pPr>
        <w:pStyle w:val="Beschriftung"/>
        <w:keepNext/>
        <w:jc w:val="left"/>
      </w:pPr>
      <w:bookmarkStart w:name="_Toc126152086" w:id="30"/>
      <w:r>
        <w:t xml:space="preserve">Tabelle </w:t>
      </w:r>
      <w:r w:rsidR="009641A2">
        <w:fldChar w:fldCharType="begin"/>
      </w:r>
      <w:r w:rsidR="009641A2">
        <w:instrText xml:space="preserve"> SEQ Tabelle \* ARABIC </w:instrText>
      </w:r>
      <w:r w:rsidR="009641A2">
        <w:fldChar w:fldCharType="separate"/>
      </w:r>
      <w:r w:rsidR="00DA4B34">
        <w:rPr>
          <w:noProof/>
        </w:rPr>
        <w:t>1</w:t>
      </w:r>
      <w:r w:rsidR="009641A2">
        <w:rPr>
          <w:noProof/>
        </w:rPr>
        <w:fldChar w:fldCharType="end"/>
      </w:r>
      <w:r>
        <w:t>: Funktionalbeziehungen und Blocksymbole von Proportional Gliedern</w:t>
      </w:r>
      <w:r w:rsidR="006B7A1A">
        <w:t xml:space="preserve"> </w:t>
      </w:r>
      <w:sdt>
        <w:sdtPr>
          <w:alias w:val="To edit, see citavi.com/edit"/>
          <w:tag w:val="CitaviPlaceholder#58e7589f-5cdd-434b-8715-47f5270d4132"/>
          <w:id w:val="1813673881"/>
          <w:placeholder>
            <w:docPart w:val="DefaultPlaceholder_-1854013440"/>
          </w:placeholder>
        </w:sdtPr>
        <w:sdtEndPr/>
        <w:sdtContent>
          <w:r w:rsidR="006B7A1A">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TdmNDJmLTg5MGMtNDI1NS04NjI3LTIwMTA3NGFlOTVjMi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MGRiMDliOTAtYTg1Yy00OWYyLWJmZTQtZjc2OTQwNDQ1ZGM4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M1OGU3NTg5Zi01Y2RkLTQzNGItODcxNS00N2Y1MjcwZDQxMzIiLCJUZXh0IjoiWzQsIDVdIiwiV0FJVmVyc2lvbiI6IjYuMTQuMC4wIn0=}</w:instrText>
          </w:r>
          <w:r w:rsidR="006B7A1A">
            <w:fldChar w:fldCharType="separate"/>
          </w:r>
          <w:r w:rsidR="00E86B4F">
            <w:t>[4, 5]</w:t>
          </w:r>
          <w:r w:rsidR="006B7A1A">
            <w:fldChar w:fldCharType="end"/>
          </w:r>
        </w:sdtContent>
      </w:sdt>
      <w:bookmarkEnd w:id="30"/>
    </w:p>
    <w:tbl>
      <w:tblPr>
        <w:tblStyle w:val="Tabellenraster"/>
        <w:tblW w:w="0" w:type="auto"/>
        <w:tblLook w:val="04A0" w:firstRow="1" w:lastRow="0" w:firstColumn="1" w:lastColumn="0" w:noHBand="0" w:noVBand="1"/>
      </w:tblPr>
      <w:tblGrid>
        <w:gridCol w:w="2547"/>
        <w:gridCol w:w="3957"/>
        <w:gridCol w:w="2556"/>
      </w:tblGrid>
      <w:tr w:rsidR="008E786C" w:rsidTr="006B7A1A" w14:paraId="3FEA04DD" w14:textId="77777777">
        <w:trPr>
          <w:trHeight w:val="273"/>
        </w:trPr>
        <w:tc>
          <w:tcPr>
            <w:tcW w:w="2547" w:type="dxa"/>
            <w:vAlign w:val="center"/>
          </w:tcPr>
          <w:p w:rsidRPr="008E786C" w:rsidR="008E786C" w:rsidP="008E786C" w:rsidRDefault="008E786C" w14:paraId="21B789C9" w14:textId="6226E059">
            <w:pPr>
              <w:spacing w:line="240" w:lineRule="auto"/>
              <w:jc w:val="left"/>
              <w:rPr>
                <w:b/>
                <w:bCs/>
                <w:lang w:eastAsia="de-DE"/>
              </w:rPr>
            </w:pPr>
            <w:r w:rsidRPr="008E786C">
              <w:rPr>
                <w:b/>
                <w:bCs/>
                <w:lang w:eastAsia="de-DE"/>
              </w:rPr>
              <w:t>Übertragungsglied</w:t>
            </w:r>
          </w:p>
        </w:tc>
        <w:tc>
          <w:tcPr>
            <w:tcW w:w="3957" w:type="dxa"/>
            <w:vAlign w:val="center"/>
          </w:tcPr>
          <w:p w:rsidRPr="008E786C" w:rsidR="008E786C" w:rsidP="008E786C" w:rsidRDefault="008E786C" w14:paraId="192DA7C2" w14:textId="51D744E3">
            <w:pPr>
              <w:spacing w:line="240" w:lineRule="auto"/>
              <w:jc w:val="left"/>
              <w:rPr>
                <w:b/>
                <w:bCs/>
                <w:lang w:eastAsia="de-DE"/>
              </w:rPr>
            </w:pPr>
            <w:r w:rsidRPr="008E786C">
              <w:rPr>
                <w:b/>
                <w:bCs/>
                <w:lang w:eastAsia="de-DE"/>
              </w:rPr>
              <w:t>Funktionalbeziehung</w:t>
            </w:r>
          </w:p>
        </w:tc>
        <w:tc>
          <w:tcPr>
            <w:tcW w:w="2556" w:type="dxa"/>
            <w:vAlign w:val="center"/>
          </w:tcPr>
          <w:p w:rsidRPr="008E786C" w:rsidR="008E786C" w:rsidP="008E786C" w:rsidRDefault="008E786C" w14:paraId="078978C0" w14:textId="3321EB07">
            <w:pPr>
              <w:spacing w:line="240" w:lineRule="auto"/>
              <w:jc w:val="left"/>
              <w:rPr>
                <w:b/>
                <w:bCs/>
                <w:lang w:eastAsia="de-DE"/>
              </w:rPr>
            </w:pPr>
            <w:r w:rsidRPr="008E786C">
              <w:rPr>
                <w:b/>
                <w:bCs/>
                <w:lang w:eastAsia="de-DE"/>
              </w:rPr>
              <w:t>Blocksymbol</w:t>
            </w:r>
          </w:p>
        </w:tc>
      </w:tr>
      <w:tr w:rsidR="008E786C" w:rsidTr="006B7A1A" w14:paraId="69EFE52A" w14:textId="77777777">
        <w:tc>
          <w:tcPr>
            <w:tcW w:w="2547" w:type="dxa"/>
            <w:vAlign w:val="center"/>
          </w:tcPr>
          <w:p w:rsidR="008E786C" w:rsidP="00282080" w:rsidRDefault="008E786C" w14:paraId="0FC96516" w14:textId="759542D5">
            <w:pPr>
              <w:rPr>
                <w:lang w:eastAsia="de-DE"/>
              </w:rPr>
            </w:pPr>
            <w:r>
              <w:rPr>
                <w:lang w:eastAsia="de-DE"/>
              </w:rPr>
              <w:t>P-Glied</w:t>
            </w:r>
          </w:p>
        </w:tc>
        <w:tc>
          <w:tcPr>
            <w:tcW w:w="3957" w:type="dxa"/>
            <w:vAlign w:val="center"/>
          </w:tcPr>
          <w:p w:rsidRPr="008E786C" w:rsidR="008E786C" w:rsidP="00282080" w:rsidRDefault="008E786C" w14:paraId="3C37A574" w14:textId="129F5F86">
            <w:pPr>
              <w:rPr>
                <w:lang w:eastAsia="de-DE"/>
              </w:rPr>
            </w:pPr>
            <m:oMathPara>
              <m:oMathParaPr>
                <m:jc m:val="left"/>
              </m:oMathParaPr>
              <m:oMath>
                <m:r>
                  <w:rPr>
                    <w:rFonts w:ascii="Cambria Math" w:hAnsi="Cambria Math"/>
                    <w:lang w:eastAsia="de-DE"/>
                  </w:rPr>
                  <m:t>y</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s</m:t>
                    </m:r>
                  </m:sub>
                </m:sSub>
                <m:r>
                  <w:rPr>
                    <w:rFonts w:ascii="Cambria Math" w:hAnsi="Cambria Math"/>
                    <w:lang w:eastAsia="de-DE"/>
                  </w:rPr>
                  <m:t>u(t)</m:t>
                </m:r>
              </m:oMath>
            </m:oMathPara>
          </w:p>
        </w:tc>
        <w:tc>
          <w:tcPr>
            <w:tcW w:w="2556" w:type="dxa"/>
            <w:vAlign w:val="center"/>
          </w:tcPr>
          <w:p w:rsidR="008E786C" w:rsidP="00282080" w:rsidRDefault="009B2930" w14:paraId="3DD33047" w14:textId="0FBD75C1">
            <w:pPr>
              <w:rPr>
                <w:lang w:eastAsia="de-DE"/>
              </w:rPr>
            </w:pPr>
            <w:r>
              <w:rPr>
                <w:noProof/>
                <w:lang w:eastAsia="de-DE"/>
              </w:rPr>
              <mc:AlternateContent>
                <mc:Choice Requires="wpg">
                  <w:drawing>
                    <wp:inline distT="0" distB="0" distL="0" distR="0" wp14:anchorId="725B1C9D" wp14:editId="110A3753">
                      <wp:extent cx="1431428" cy="383262"/>
                      <wp:effectExtent l="0" t="0" r="54610" b="17145"/>
                      <wp:docPr id="109" name="Gruppieren 109"/>
                      <wp:cNvGraphicFramePr/>
                      <a:graphic xmlns:a="http://schemas.openxmlformats.org/drawingml/2006/main">
                        <a:graphicData uri="http://schemas.microsoft.com/office/word/2010/wordprocessingGroup">
                          <wpg:wgp>
                            <wpg:cNvGrpSpPr/>
                            <wpg:grpSpPr>
                              <a:xfrm>
                                <a:off x="0" y="0"/>
                                <a:ext cx="1431428" cy="383262"/>
                                <a:chOff x="0" y="0"/>
                                <a:chExt cx="1431428" cy="383262"/>
                              </a:xfrm>
                            </wpg:grpSpPr>
                            <wpg:grpSp>
                              <wpg:cNvPr id="110" name="Gruppieren 110"/>
                              <wpg:cNvGrpSpPr/>
                              <wpg:grpSpPr>
                                <a:xfrm>
                                  <a:off x="0" y="0"/>
                                  <a:ext cx="1431428" cy="383262"/>
                                  <a:chOff x="0" y="0"/>
                                  <a:chExt cx="1431428" cy="383262"/>
                                </a:xfrm>
                              </wpg:grpSpPr>
                              <wps:wsp>
                                <wps:cNvPr id="111" name="Rechteck 111"/>
                                <wps:cNvSpPr/>
                                <wps:spPr>
                                  <a:xfrm>
                                    <a:off x="403412" y="16550"/>
                                    <a:ext cx="581025" cy="366712"/>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Gerade Verbindung mit Pfeil 112"/>
                                <wps:cNvCnPr/>
                                <wps:spPr>
                                  <a:xfrm>
                                    <a:off x="0"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13" name="Gerade Verbindung mit Pfeil 113"/>
                                <wps:cNvCnPr/>
                                <wps:spPr>
                                  <a:xfrm>
                                    <a:off x="984739"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14" name="Textfeld 114"/>
                                <wps:cNvSpPr txBox="1"/>
                                <wps:spPr>
                                  <a:xfrm>
                                    <a:off x="22757" y="2069"/>
                                    <a:ext cx="395287" cy="242888"/>
                                  </a:xfrm>
                                  <a:prstGeom prst="rect">
                                    <a:avLst/>
                                  </a:prstGeom>
                                  <a:noFill/>
                                  <a:ln w="6350">
                                    <a:noFill/>
                                  </a:ln>
                                </wps:spPr>
                                <wps:txbx>
                                  <w:txbxContent>
                                    <w:p w:rsidRPr="00106B5A" w:rsidR="009B2930" w:rsidP="009B2930" w:rsidRDefault="009B2930" w14:paraId="0EF7508A" w14:textId="77777777">
                                      <w:pPr>
                                        <w:jc w:val="center"/>
                                        <w:rPr>
                                          <w:sz w:val="20"/>
                                          <w:szCs w:val="20"/>
                                        </w:rPr>
                                      </w:pPr>
                                      <m:oMathPara>
                                        <m:oMath>
                                          <m:r>
                                            <w:rPr>
                                              <w:rFonts w:ascii="Cambria Math" w:hAnsi="Cambria Math"/>
                                              <w:sz w:val="20"/>
                                              <w:szCs w:val="20"/>
                                            </w:rPr>
                                            <m:t>u(t)</m:t>
                                          </m:r>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Textfeld 115"/>
                                <wps:cNvSpPr txBox="1"/>
                                <wps:spPr>
                                  <a:xfrm>
                                    <a:off x="1036458" y="0"/>
                                    <a:ext cx="394970" cy="242570"/>
                                  </a:xfrm>
                                  <a:prstGeom prst="rect">
                                    <a:avLst/>
                                  </a:prstGeom>
                                  <a:noFill/>
                                  <a:ln w="6350">
                                    <a:noFill/>
                                  </a:ln>
                                </wps:spPr>
                                <wps:txbx>
                                  <w:txbxContent>
                                    <w:p w:rsidRPr="00106B5A" w:rsidR="009B2930" w:rsidP="009B2930" w:rsidRDefault="009B2930" w14:paraId="7104FE0C" w14:textId="77777777">
                                      <w:pPr>
                                        <w:jc w:val="center"/>
                                        <w:rPr>
                                          <w:sz w:val="20"/>
                                          <w:szCs w:val="20"/>
                                        </w:rPr>
                                      </w:pPr>
                                      <m:oMathPara>
                                        <m:oMath>
                                          <m:r>
                                            <w:rPr>
                                              <w:rFonts w:ascii="Cambria Math" w:hAnsi="Cambria Math"/>
                                              <w:sz w:val="20"/>
                                              <w:szCs w:val="20"/>
                                            </w:rPr>
                                            <m:t>y(t)</m:t>
                                          </m:r>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16" name="Freihandform: Form 116"/>
                              <wps:cNvSpPr/>
                              <wps:spPr>
                                <a:xfrm>
                                  <a:off x="449259" y="58994"/>
                                  <a:ext cx="499700" cy="267881"/>
                                </a:xfrm>
                                <a:custGeom>
                                  <a:avLst/>
                                  <a:gdLst>
                                    <a:gd name="connsiteX0" fmla="*/ 0 w 499700"/>
                                    <a:gd name="connsiteY0" fmla="*/ 0 h 267881"/>
                                    <a:gd name="connsiteX1" fmla="*/ 0 w 499700"/>
                                    <a:gd name="connsiteY1" fmla="*/ 267881 h 267881"/>
                                    <a:gd name="connsiteX2" fmla="*/ 499700 w 499700"/>
                                    <a:gd name="connsiteY2" fmla="*/ 267881 h 267881"/>
                                  </a:gdLst>
                                  <a:ahLst/>
                                  <a:cxnLst>
                                    <a:cxn ang="0">
                                      <a:pos x="connsiteX0" y="connsiteY0"/>
                                    </a:cxn>
                                    <a:cxn ang="0">
                                      <a:pos x="connsiteX1" y="connsiteY1"/>
                                    </a:cxn>
                                    <a:cxn ang="0">
                                      <a:pos x="connsiteX2" y="connsiteY2"/>
                                    </a:cxn>
                                  </a:cxnLst>
                                  <a:rect l="l" t="t" r="r" b="b"/>
                                  <a:pathLst>
                                    <a:path w="499700" h="267881">
                                      <a:moveTo>
                                        <a:pt x="0" y="0"/>
                                      </a:moveTo>
                                      <a:lnTo>
                                        <a:pt x="0" y="267881"/>
                                      </a:lnTo>
                                      <a:lnTo>
                                        <a:pt x="499700" y="267881"/>
                                      </a:lnTo>
                                    </a:path>
                                  </a:pathLst>
                                </a:cu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Gerader Verbinder 117"/>
                              <wps:cNvCnPr/>
                              <wps:spPr>
                                <a:xfrm>
                                  <a:off x="451528" y="122525"/>
                                  <a:ext cx="489397" cy="0"/>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w14:anchorId="4A102AA4">
                    <v:group id="Gruppieren 109" style="width:112.7pt;height:30.2pt;mso-position-horizontal-relative:char;mso-position-vertical-relative:line" coordsize="14314,3832" o:spid="_x0000_s1061" w14:anchorId="725B1C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">
                      <v:group id="Gruppieren 110" style="position:absolute;width:14314;height:3832" coordsize="14314,3832" o:spid="_x0000_s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hteck 111" style="position:absolute;left:4034;top:165;width:5810;height:3667;visibility:visible;mso-wrap-style:square;v-text-anchor:middle" o:spid="_x0000_s1063" filled="f" strokecolor="black [16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"/>
                        <v:shape id="Gerade Verbindung mit Pfeil 112" style="position:absolute;top:2003;width:4048;height:0;visibility:visible;mso-wrap-style:square" o:spid="_x0000_s1064"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">
                          <v:stroke endarrow="block"/>
                        </v:shape>
                        <v:shape id="Gerade Verbindung mit Pfeil 113" style="position:absolute;left:9847;top:2003;width:4048;height:0;visibility:visible;mso-wrap-style:square" o:spid="_x0000_s106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">
                          <v:stroke endarrow="block"/>
                        </v:shape>
                        <v:shape id="Textfeld 114" style="position:absolute;left:227;top:20;width:3953;height:2429;visibility:visible;mso-wrap-style:square;v-text-anchor:middle" o:spid="_x0000_s106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">
                          <v:textbox inset="0,0,0,0">
                            <w:txbxContent>
                              <w:p w:rsidRPr="00106B5A" w:rsidR="009B2930" w:rsidP="009B2930" w:rsidRDefault="009B2930" w14:paraId="26D77B51" w14:textId="77777777">
                                <w:pPr>
                                  <w:jc w:val="center"/>
                                  <w:rPr>
                                    <w:sz w:val="20"/>
                                    <w:szCs w:val="20"/>
                                  </w:rPr>
                                </w:pPr>
                                <m:oMathPara>
                                  <m:oMath>
                                    <m:r>
                                      <w:rPr>
                                        <w:rFonts w:ascii="Cambria Math" w:hAnsi="Cambria Math"/>
                                        <w:sz w:val="20"/>
                                        <w:szCs w:val="20"/>
                                      </w:rPr>
                                      <m:t>u(t)</m:t>
                                    </m:r>
                                  </m:oMath>
                                </m:oMathPara>
                              </w:p>
                            </w:txbxContent>
                          </v:textbox>
                        </v:shape>
                        <v:shape id="Textfeld 115" style="position:absolute;left:10364;width:3950;height:2425;visibility:visible;mso-wrap-style:square;v-text-anchor:middle" o:spid="_x0000_s106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">
                          <v:textbox inset="0,0,0,0">
                            <w:txbxContent>
                              <w:p w:rsidRPr="00106B5A" w:rsidR="009B2930" w:rsidP="009B2930" w:rsidRDefault="009B2930" w14:paraId="569BFC2E" w14:textId="77777777">
                                <w:pPr>
                                  <w:jc w:val="center"/>
                                  <w:rPr>
                                    <w:sz w:val="20"/>
                                    <w:szCs w:val="20"/>
                                  </w:rPr>
                                </w:pPr>
                                <m:oMathPara>
                                  <m:oMath>
                                    <m:r>
                                      <w:rPr>
                                        <w:rFonts w:ascii="Cambria Math" w:hAnsi="Cambria Math"/>
                                        <w:sz w:val="20"/>
                                        <w:szCs w:val="20"/>
                                      </w:rPr>
                                      <m:t>y(t)</m:t>
                                    </m:r>
                                  </m:oMath>
                                </m:oMathPara>
                              </w:p>
                            </w:txbxContent>
                          </v:textbox>
                        </v:shape>
                      </v:group>
                      <v:shape id="Freihandform: Form 116" style="position:absolute;left:4492;top:589;width:4997;height:2679;visibility:visible;mso-wrap-style:square;v-text-anchor:middle" coordsize="499700,267881" o:spid="_x0000_s1068" filled="f" strokecolor="black [3040]" strokeweight=".5pt" path="m,l,267881r499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">
                        <v:path arrowok="t" o:connecttype="custom" o:connectlocs="0,0;0,267881;499700,267881" o:connectangles="0,0,0"/>
                      </v:shape>
                      <v:line id="Gerader Verbinder 117" style="position:absolute;visibility:visible;mso-wrap-style:square" o:spid="_x0000_s1069" strokecolor="black [3040]" strokeweight="1pt" o:connectortype="straight" from="4515,1225" to="9409,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"/>
                      <w10:anchorlock/>
                    </v:group>
                  </w:pict>
                </mc:Fallback>
              </mc:AlternateContent>
            </w:r>
          </w:p>
        </w:tc>
      </w:tr>
      <w:tr w:rsidR="008E786C" w:rsidTr="006B7A1A" w14:paraId="6E126D55" w14:textId="77777777">
        <w:tc>
          <w:tcPr>
            <w:tcW w:w="2547" w:type="dxa"/>
            <w:vAlign w:val="center"/>
          </w:tcPr>
          <w:p w:rsidRPr="009B2930" w:rsidR="008E786C" w:rsidP="00282080" w:rsidRDefault="009B2930" w14:paraId="33376023" w14:textId="0470E226">
            <w:pPr>
              <w:rPr>
                <w:lang w:eastAsia="de-DE"/>
              </w:rPr>
            </w:pPr>
            <w:r w:rsidRPr="009B2930">
              <w:rPr>
                <w:lang w:eastAsia="de-DE"/>
              </w:rPr>
              <w:t>PT</w:t>
            </w:r>
            <w:r w:rsidRPr="009B2930">
              <w:rPr>
                <w:vertAlign w:val="subscript"/>
                <w:lang w:eastAsia="de-DE"/>
              </w:rPr>
              <w:t>1</w:t>
            </w:r>
            <w:r>
              <w:rPr>
                <w:lang w:eastAsia="de-DE"/>
              </w:rPr>
              <w:t>-Glied</w:t>
            </w:r>
          </w:p>
        </w:tc>
        <w:tc>
          <w:tcPr>
            <w:tcW w:w="3957" w:type="dxa"/>
            <w:vAlign w:val="center"/>
          </w:tcPr>
          <w:p w:rsidRPr="00C773A8" w:rsidR="008E786C" w:rsidP="00282080" w:rsidRDefault="00C773A8" w14:paraId="6E6FFD6C" w14:textId="4676E29B">
            <w:pPr>
              <w:rPr>
                <w:lang w:eastAsia="de-DE"/>
              </w:rPr>
            </w:pPr>
            <m:oMathPara>
              <m:oMathParaPr>
                <m:jc m:val="left"/>
              </m:oMathParaPr>
              <m:oMath>
                <m:r>
                  <w:rPr>
                    <w:rFonts w:ascii="Cambria Math" w:hAnsi="Cambria Math"/>
                    <w:lang w:eastAsia="de-DE"/>
                  </w:rPr>
                  <m:t>T</m:t>
                </m:r>
                <m:acc>
                  <m:accPr>
                    <m:chr m:val="̇"/>
                    <m:ctrlPr>
                      <w:rPr>
                        <w:rFonts w:ascii="Cambria Math" w:hAnsi="Cambria Math"/>
                        <w:i/>
                        <w:lang w:eastAsia="de-DE"/>
                      </w:rPr>
                    </m:ctrlPr>
                  </m:accPr>
                  <m:e>
                    <m:r>
                      <w:rPr>
                        <w:rFonts w:ascii="Cambria Math" w:hAnsi="Cambria Math"/>
                        <w:lang w:eastAsia="de-DE"/>
                      </w:rPr>
                      <m:t>y</m:t>
                    </m:r>
                  </m:e>
                </m:acc>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+y</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s</m:t>
                    </m:r>
                  </m:sub>
                </m:sSub>
                <m:r>
                  <w:rPr>
                    <w:rFonts w:ascii="Cambria Math" w:hAnsi="Cambria Math"/>
                    <w:lang w:eastAsia="de-DE"/>
                  </w:rPr>
                  <m:t>u(t)</m:t>
                </m:r>
              </m:oMath>
            </m:oMathPara>
          </w:p>
        </w:tc>
        <w:tc>
          <w:tcPr>
            <w:tcW w:w="2556" w:type="dxa"/>
            <w:vAlign w:val="center"/>
          </w:tcPr>
          <w:p w:rsidR="008E786C" w:rsidP="00282080" w:rsidRDefault="00C773A8" w14:paraId="595A08DA" w14:textId="13221AFF">
            <w:pPr>
              <w:rPr>
                <w:lang w:eastAsia="de-DE"/>
              </w:rPr>
            </w:pPr>
            <w:r>
              <w:rPr>
                <w:noProof/>
                <w:lang w:eastAsia="de-DE"/>
              </w:rPr>
              <mc:AlternateContent>
                <mc:Choice Requires="wpg">
                  <w:drawing>
                    <wp:inline distT="0" distB="0" distL="0" distR="0" wp14:anchorId="1E726076" wp14:editId="723C2873">
                      <wp:extent cx="1431290" cy="382905"/>
                      <wp:effectExtent l="0" t="0" r="54610" b="17145"/>
                      <wp:docPr id="140" name="Gruppieren 140"/>
                      <wp:cNvGraphicFramePr/>
                      <a:graphic xmlns:a="http://schemas.openxmlformats.org/drawingml/2006/main">
                        <a:graphicData uri="http://schemas.microsoft.com/office/word/2010/wordprocessingGroup">
                          <wpg:wgp>
                            <wpg:cNvGrpSpPr/>
                            <wpg:grpSpPr>
                              <a:xfrm>
                                <a:off x="0" y="0"/>
                                <a:ext cx="1431290" cy="382905"/>
                                <a:chOff x="0" y="0"/>
                                <a:chExt cx="1431290" cy="382905"/>
                              </a:xfrm>
                            </wpg:grpSpPr>
                            <wps:wsp>
                              <wps:cNvPr id="141" name="Freihandform: Form 141"/>
                              <wps:cNvSpPr/>
                              <wps:spPr>
                                <a:xfrm>
                                  <a:off x="455255" y="128405"/>
                                  <a:ext cx="468109" cy="196368"/>
                                </a:xfrm>
                                <a:custGeom>
                                  <a:avLst/>
                                  <a:gdLst>
                                    <a:gd name="connsiteX0" fmla="*/ 0 w 468109"/>
                                    <a:gd name="connsiteY0" fmla="*/ 196368 h 196368"/>
                                    <a:gd name="connsiteX1" fmla="*/ 132895 w 468109"/>
                                    <a:gd name="connsiteY1" fmla="*/ 31736 h 196368"/>
                                    <a:gd name="connsiteX2" fmla="*/ 468109 w 468109"/>
                                    <a:gd name="connsiteY2" fmla="*/ 0 h 196368"/>
                                  </a:gdLst>
                                  <a:ahLst/>
                                  <a:cxnLst>
                                    <a:cxn ang="0">
                                      <a:pos x="connsiteX0" y="connsiteY0"/>
                                    </a:cxn>
                                    <a:cxn ang="0">
                                      <a:pos x="connsiteX1" y="connsiteY1"/>
                                    </a:cxn>
                                    <a:cxn ang="0">
                                      <a:pos x="connsiteX2" y="connsiteY2"/>
                                    </a:cxn>
                                  </a:cxnLst>
                                  <a:rect l="l" t="t" r="r" b="b"/>
                                  <a:pathLst>
                                    <a:path w="468109" h="196368">
                                      <a:moveTo>
                                        <a:pt x="0" y="196368"/>
                                      </a:moveTo>
                                      <a:cubicBezTo>
                                        <a:pt x="27438" y="130416"/>
                                        <a:pt x="54877" y="64464"/>
                                        <a:pt x="132895" y="31736"/>
                                      </a:cubicBezTo>
                                      <a:cubicBezTo>
                                        <a:pt x="210913" y="-992"/>
                                        <a:pt x="410257" y="3967"/>
                                        <a:pt x="468109" y="0"/>
                                      </a:cubicBezTo>
                                    </a:path>
                                  </a:pathLst>
                                </a:cu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 name="Gruppieren 142"/>
                              <wpg:cNvGrpSpPr/>
                              <wpg:grpSpPr>
                                <a:xfrm>
                                  <a:off x="0" y="0"/>
                                  <a:ext cx="1431290" cy="382905"/>
                                  <a:chOff x="0" y="0"/>
                                  <a:chExt cx="1431428" cy="383262"/>
                                </a:xfrm>
                              </wpg:grpSpPr>
                              <wpg:grpSp>
                                <wpg:cNvPr id="143" name="Gruppieren 143"/>
                                <wpg:cNvGrpSpPr/>
                                <wpg:grpSpPr>
                                  <a:xfrm>
                                    <a:off x="0" y="0"/>
                                    <a:ext cx="1431428" cy="383262"/>
                                    <a:chOff x="0" y="0"/>
                                    <a:chExt cx="1431428" cy="383262"/>
                                  </a:xfrm>
                                </wpg:grpSpPr>
                                <wps:wsp>
                                  <wps:cNvPr id="144" name="Rechteck 144"/>
                                  <wps:cNvSpPr/>
                                  <wps:spPr>
                                    <a:xfrm>
                                      <a:off x="403412" y="16550"/>
                                      <a:ext cx="581025" cy="366712"/>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Gerade Verbindung mit Pfeil 145"/>
                                  <wps:cNvCnPr/>
                                  <wps:spPr>
                                    <a:xfrm>
                                      <a:off x="0"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46" name="Gerade Verbindung mit Pfeil 146"/>
                                  <wps:cNvCnPr/>
                                  <wps:spPr>
                                    <a:xfrm>
                                      <a:off x="984739"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47" name="Textfeld 147"/>
                                  <wps:cNvSpPr txBox="1"/>
                                  <wps:spPr>
                                    <a:xfrm>
                                      <a:off x="22757" y="2069"/>
                                      <a:ext cx="395287" cy="242888"/>
                                    </a:xfrm>
                                    <a:prstGeom prst="rect">
                                      <a:avLst/>
                                    </a:prstGeom>
                                    <a:noFill/>
                                    <a:ln w="6350">
                                      <a:noFill/>
                                    </a:ln>
                                  </wps:spPr>
                                  <wps:txbx>
                                    <w:txbxContent>
                                      <w:p w:rsidRPr="00106B5A" w:rsidR="00C773A8" w:rsidP="00C773A8" w:rsidRDefault="00C773A8" w14:paraId="07D30142" w14:textId="77777777">
                                        <w:pPr>
                                          <w:jc w:val="center"/>
                                          <w:rPr>
                                            <w:sz w:val="20"/>
                                            <w:szCs w:val="20"/>
                                          </w:rPr>
                                        </w:pPr>
                                        <m:oMathPara>
                                          <m:oMath>
                                            <m:r>
                                              <w:rPr>
                                                <w:rFonts w:ascii="Cambria Math" w:hAnsi="Cambria Math"/>
                                                <w:sz w:val="20"/>
                                                <w:szCs w:val="20"/>
                                              </w:rPr>
                                              <m:t>u(t)</m:t>
                                            </m:r>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Textfeld 148"/>
                                  <wps:cNvSpPr txBox="1"/>
                                  <wps:spPr>
                                    <a:xfrm>
                                      <a:off x="1036458" y="0"/>
                                      <a:ext cx="394970" cy="242570"/>
                                    </a:xfrm>
                                    <a:prstGeom prst="rect">
                                      <a:avLst/>
                                    </a:prstGeom>
                                    <a:noFill/>
                                    <a:ln w="6350">
                                      <a:noFill/>
                                    </a:ln>
                                  </wps:spPr>
                                  <wps:txbx>
                                    <w:txbxContent>
                                      <w:p w:rsidRPr="00106B5A" w:rsidR="00C773A8" w:rsidP="00C773A8" w:rsidRDefault="00C773A8" w14:paraId="76570CA2" w14:textId="77777777">
                                        <w:pPr>
                                          <w:jc w:val="center"/>
                                          <w:rPr>
                                            <w:sz w:val="20"/>
                                            <w:szCs w:val="20"/>
                                          </w:rPr>
                                        </w:pPr>
                                        <m:oMathPara>
                                          <m:oMath>
                                            <m:r>
                                              <w:rPr>
                                                <w:rFonts w:ascii="Cambria Math" w:hAnsi="Cambria Math"/>
                                                <w:sz w:val="20"/>
                                                <w:szCs w:val="20"/>
                                              </w:rPr>
                                              <m:t>y(t)</m:t>
                                            </m:r>
                                          </m:oMath>
                                        </m:oMathPara>
                                      </w:p>
                                      <w:p w:rsidR="00C773A8" w:rsidP="00C773A8" w:rsidRDefault="00C773A8" w14:paraId="048C878F"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49" name="Freihandform: Form 149"/>
                                <wps:cNvSpPr/>
                                <wps:spPr>
                                  <a:xfrm>
                                    <a:off x="449259" y="58994"/>
                                    <a:ext cx="499700" cy="267881"/>
                                  </a:xfrm>
                                  <a:custGeom>
                                    <a:avLst/>
                                    <a:gdLst>
                                      <a:gd name="connsiteX0" fmla="*/ 0 w 499700"/>
                                      <a:gd name="connsiteY0" fmla="*/ 0 h 267881"/>
                                      <a:gd name="connsiteX1" fmla="*/ 0 w 499700"/>
                                      <a:gd name="connsiteY1" fmla="*/ 267881 h 267881"/>
                                      <a:gd name="connsiteX2" fmla="*/ 499700 w 499700"/>
                                      <a:gd name="connsiteY2" fmla="*/ 267881 h 267881"/>
                                    </a:gdLst>
                                    <a:ahLst/>
                                    <a:cxnLst>
                                      <a:cxn ang="0">
                                        <a:pos x="connsiteX0" y="connsiteY0"/>
                                      </a:cxn>
                                      <a:cxn ang="0">
                                        <a:pos x="connsiteX1" y="connsiteY1"/>
                                      </a:cxn>
                                      <a:cxn ang="0">
                                        <a:pos x="connsiteX2" y="connsiteY2"/>
                                      </a:cxn>
                                    </a:cxnLst>
                                    <a:rect l="l" t="t" r="r" b="b"/>
                                    <a:pathLst>
                                      <a:path w="499700" h="267881">
                                        <a:moveTo>
                                          <a:pt x="0" y="0"/>
                                        </a:moveTo>
                                        <a:lnTo>
                                          <a:pt x="0" y="267881"/>
                                        </a:lnTo>
                                        <a:lnTo>
                                          <a:pt x="499700" y="267881"/>
                                        </a:lnTo>
                                      </a:path>
                                    </a:pathLst>
                                  </a:cu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w14:anchorId="652ECBAA">
                    <v:group id="Gruppieren 140" style="width:112.7pt;height:30.15pt;mso-position-horizontal-relative:char;mso-position-vertical-relative:line" coordsize="14312,3829" o:spid="_x0000_s1070" w14:anchorId="1E726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">
                      <v:shape id="Freihandform: Form 141" style="position:absolute;left:4552;top:1284;width:4681;height:1963;visibility:visible;mso-wrap-style:square;v-text-anchor:middle" coordsize="468109,196368" o:spid="_x0000_s1071" filled="f" strokecolor="black [3040]" strokeweight="1pt" path="m,196368c27438,130416,54877,64464,132895,31736,210913,-992,410257,3967,4681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">
                        <v:path arrowok="t" o:connecttype="custom" o:connectlocs="0,196368;132895,31736;468109,0" o:connectangles="0,0,0"/>
                      </v:shape>
                      <v:group id="Gruppieren 142" style="position:absolute;width:14312;height:3829" coordsize="14314,3832" o:spid="_x0000_s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uppieren 143" style="position:absolute;width:14314;height:3832" coordsize="14314,3832" o:spid="_x0000_s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Rechteck 144" style="position:absolute;left:4034;top:165;width:5810;height:3667;visibility:visible;mso-wrap-style:square;v-text-anchor:middle" o:spid="_x0000_s1074" filled="f" strokecolor="black [16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"/>
                          <v:shape id="Gerade Verbindung mit Pfeil 145" style="position:absolute;top:2003;width:4048;height:0;visibility:visible;mso-wrap-style:square" o:spid="_x0000_s107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">
                            <v:stroke endarrow="block"/>
                          </v:shape>
                          <v:shape id="Gerade Verbindung mit Pfeil 146" style="position:absolute;left:9847;top:2003;width:4048;height:0;visibility:visible;mso-wrap-style:square" o:spid="_x0000_s1076"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">
                            <v:stroke endarrow="block"/>
                          </v:shape>
                          <v:shape id="Textfeld 147" style="position:absolute;left:227;top:20;width:3953;height:2429;visibility:visible;mso-wrap-style:square;v-text-anchor:middle" o:spid="_x0000_s107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">
                            <v:textbox inset="0,0,0,0">
                              <w:txbxContent>
                                <w:p w:rsidRPr="00106B5A" w:rsidR="00C773A8" w:rsidP="00C773A8" w:rsidRDefault="00C773A8" w14:paraId="07A4C33C" w14:textId="77777777">
                                  <w:pPr>
                                    <w:jc w:val="center"/>
                                    <w:rPr>
                                      <w:sz w:val="20"/>
                                      <w:szCs w:val="20"/>
                                    </w:rPr>
                                  </w:pPr>
                                  <m:oMathPara>
                                    <m:oMath>
                                      <m:r>
                                        <w:rPr>
                                          <w:rFonts w:ascii="Cambria Math" w:hAnsi="Cambria Math"/>
                                          <w:sz w:val="20"/>
                                          <w:szCs w:val="20"/>
                                        </w:rPr>
                                        <m:t>u(t)</m:t>
                                      </m:r>
                                    </m:oMath>
                                  </m:oMathPara>
                                </w:p>
                              </w:txbxContent>
                            </v:textbox>
                          </v:shape>
                          <v:shape id="Textfeld 148" style="position:absolute;left:10364;width:3950;height:2425;visibility:visible;mso-wrap-style:square;v-text-anchor:middle" o:spid="_x0000_s107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">
                            <v:textbox inset="0,0,0,0">
                              <w:txbxContent>
                                <w:p w:rsidRPr="00106B5A" w:rsidR="00C773A8" w:rsidP="00C773A8" w:rsidRDefault="00C773A8" w14:paraId="4BB6C53D" w14:textId="77777777">
                                  <w:pPr>
                                    <w:jc w:val="center"/>
                                    <w:rPr>
                                      <w:sz w:val="20"/>
                                      <w:szCs w:val="20"/>
                                    </w:rPr>
                                  </w:pPr>
                                  <m:oMathPara>
                                    <m:oMath>
                                      <m:r>
                                        <w:rPr>
                                          <w:rFonts w:ascii="Cambria Math" w:hAnsi="Cambria Math"/>
                                          <w:sz w:val="20"/>
                                          <w:szCs w:val="20"/>
                                        </w:rPr>
                                        <m:t>y(t)</m:t>
                                      </m:r>
                                    </m:oMath>
                                  </m:oMathPara>
                                </w:p>
                                <w:p w:rsidR="00C773A8" w:rsidP="00C773A8" w:rsidRDefault="00C773A8" w14:paraId="672A6659" w14:textId="77777777"/>
                              </w:txbxContent>
                            </v:textbox>
                          </v:shape>
                        </v:group>
                        <v:shape id="Freihandform: Form 149" style="position:absolute;left:4492;top:589;width:4997;height:2679;visibility:visible;mso-wrap-style:square;v-text-anchor:middle" coordsize="499700,267881" o:spid="_x0000_s1079" filled="f" strokecolor="black [3040]" strokeweight=".5pt" path="m,l,267881r499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">
                          <v:path arrowok="t" o:connecttype="custom" o:connectlocs="0,0;0,267881;499700,267881" o:connectangles="0,0,0"/>
                        </v:shape>
                      </v:group>
                      <w10:anchorlock/>
                    </v:group>
                  </w:pict>
                </mc:Fallback>
              </mc:AlternateContent>
            </w:r>
          </w:p>
        </w:tc>
      </w:tr>
      <w:tr w:rsidR="008E786C" w:rsidTr="006B7A1A" w14:paraId="5BEE234D" w14:textId="77777777">
        <w:tc>
          <w:tcPr>
            <w:tcW w:w="2547" w:type="dxa"/>
            <w:vAlign w:val="center"/>
          </w:tcPr>
          <w:p w:rsidR="008E786C" w:rsidP="00282080" w:rsidRDefault="00C773A8" w14:paraId="53F9436C" w14:textId="62888911">
            <w:pPr>
              <w:rPr>
                <w:lang w:eastAsia="de-DE"/>
              </w:rPr>
            </w:pPr>
            <w:r w:rsidRPr="009B2930">
              <w:rPr>
                <w:lang w:eastAsia="de-DE"/>
              </w:rPr>
              <w:t>PT</w:t>
            </w:r>
            <w:r>
              <w:rPr>
                <w:vertAlign w:val="subscript"/>
                <w:lang w:eastAsia="de-DE"/>
              </w:rPr>
              <w:t>2</w:t>
            </w:r>
            <w:r>
              <w:rPr>
                <w:lang w:eastAsia="de-DE"/>
              </w:rPr>
              <w:t>-Glied</w:t>
            </w:r>
          </w:p>
        </w:tc>
        <w:tc>
          <w:tcPr>
            <w:tcW w:w="3957" w:type="dxa"/>
            <w:vAlign w:val="center"/>
          </w:tcPr>
          <w:p w:rsidRPr="00C773A8" w:rsidR="008E786C" w:rsidP="00282080" w:rsidRDefault="009641A2" w14:paraId="1C9C75A8" w14:textId="76C58814">
            <w:pPr>
              <w:rPr>
                <w:lang w:eastAsia="de-DE"/>
              </w:rPr>
            </w:pPr>
            <m:oMathPara>
              <m:oMathParaPr>
                <m:jc m:val="left"/>
              </m:oMathParaPr>
              <m:oMath>
                <m:sSup>
                  <m:sSupPr>
                    <m:ctrlPr>
                      <w:rPr>
                        <w:rFonts w:ascii="Cambria Math" w:hAnsi="Cambria Math"/>
                        <w:i/>
                        <w:lang w:eastAsia="de-DE"/>
                      </w:rPr>
                    </m:ctrlPr>
                  </m:sSupPr>
                  <m:e>
                    <m:r>
                      <w:rPr>
                        <w:rFonts w:ascii="Cambria Math" w:hAnsi="Cambria Math"/>
                        <w:lang w:eastAsia="de-DE"/>
                      </w:rPr>
                      <m:t>T</m:t>
                    </m:r>
                  </m:e>
                  <m:sup>
                    <m:r>
                      <w:rPr>
                        <w:rFonts w:ascii="Cambria Math" w:hAnsi="Cambria Math"/>
                        <w:lang w:eastAsia="de-DE"/>
                      </w:rPr>
                      <m:t>2</m:t>
                    </m:r>
                  </m:sup>
                </m:sSup>
                <m:acc>
                  <m:accPr>
                    <m:chr m:val="̈"/>
                    <m:ctrlPr>
                      <w:rPr>
                        <w:rFonts w:ascii="Cambria Math" w:hAnsi="Cambria Math"/>
                        <w:i/>
                        <w:lang w:eastAsia="de-DE"/>
                      </w:rPr>
                    </m:ctrlPr>
                  </m:accPr>
                  <m:e>
                    <m:r>
                      <w:rPr>
                        <w:rFonts w:ascii="Cambria Math" w:hAnsi="Cambria Math"/>
                        <w:lang w:eastAsia="de-DE"/>
                      </w:rPr>
                      <m:t>y</m:t>
                    </m:r>
                  </m:e>
                </m:acc>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+2dT</m:t>
                </m:r>
                <m:acc>
                  <m:accPr>
                    <m:chr m:val="̇"/>
                    <m:ctrlPr>
                      <w:rPr>
                        <w:rFonts w:ascii="Cambria Math" w:hAnsi="Cambria Math"/>
                        <w:i/>
                        <w:lang w:eastAsia="de-DE"/>
                      </w:rPr>
                    </m:ctrlPr>
                  </m:accPr>
                  <m:e>
                    <m:r>
                      <w:rPr>
                        <w:rFonts w:ascii="Cambria Math" w:hAnsi="Cambria Math"/>
                        <w:lang w:eastAsia="de-DE"/>
                      </w:rPr>
                      <m:t>y</m:t>
                    </m:r>
                  </m:e>
                </m:acc>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+y</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s</m:t>
                    </m:r>
                  </m:sub>
                </m:sSub>
                <m:r>
                  <w:rPr>
                    <w:rFonts w:ascii="Cambria Math" w:hAnsi="Cambria Math"/>
                    <w:lang w:eastAsia="de-DE"/>
                  </w:rPr>
                  <m:t>u(t)</m:t>
                </m:r>
              </m:oMath>
            </m:oMathPara>
          </w:p>
        </w:tc>
        <w:tc>
          <w:tcPr>
            <w:tcW w:w="2556" w:type="dxa"/>
            <w:vAlign w:val="center"/>
          </w:tcPr>
          <w:p w:rsidR="008E786C" w:rsidP="00282080" w:rsidRDefault="000423FA" w14:paraId="395A6554" w14:textId="58F395C2">
            <w:pPr>
              <w:rPr>
                <w:lang w:eastAsia="de-DE"/>
              </w:rPr>
            </w:pPr>
            <w:r>
              <w:rPr>
                <w:noProof/>
                <w:lang w:eastAsia="de-DE"/>
              </w:rPr>
              <mc:AlternateContent>
                <mc:Choice Requires="wpg">
                  <w:drawing>
                    <wp:inline distT="0" distB="0" distL="0" distR="0" wp14:anchorId="13C50E11" wp14:editId="54484CE0">
                      <wp:extent cx="1431290" cy="382905"/>
                      <wp:effectExtent l="0" t="0" r="54610" b="17145"/>
                      <wp:docPr id="153" name="Gruppieren 153"/>
                      <wp:cNvGraphicFramePr/>
                      <a:graphic xmlns:a="http://schemas.openxmlformats.org/drawingml/2006/main">
                        <a:graphicData uri="http://schemas.microsoft.com/office/word/2010/wordprocessingGroup">
                          <wpg:wgp>
                            <wpg:cNvGrpSpPr/>
                            <wpg:grpSpPr>
                              <a:xfrm>
                                <a:off x="0" y="0"/>
                                <a:ext cx="1431290" cy="382905"/>
                                <a:chOff x="0" y="0"/>
                                <a:chExt cx="1431290" cy="382905"/>
                              </a:xfrm>
                            </wpg:grpSpPr>
                            <wpg:grpSp>
                              <wpg:cNvPr id="154" name="Gruppieren 154"/>
                              <wpg:cNvGrpSpPr/>
                              <wpg:grpSpPr>
                                <a:xfrm>
                                  <a:off x="0" y="0"/>
                                  <a:ext cx="1431290" cy="382905"/>
                                  <a:chOff x="0" y="0"/>
                                  <a:chExt cx="1431428" cy="383262"/>
                                </a:xfrm>
                              </wpg:grpSpPr>
                              <wpg:grpSp>
                                <wpg:cNvPr id="155" name="Gruppieren 155"/>
                                <wpg:cNvGrpSpPr/>
                                <wpg:grpSpPr>
                                  <a:xfrm>
                                    <a:off x="0" y="0"/>
                                    <a:ext cx="1431428" cy="383262"/>
                                    <a:chOff x="0" y="0"/>
                                    <a:chExt cx="1431428" cy="383262"/>
                                  </a:xfrm>
                                </wpg:grpSpPr>
                                <wps:wsp>
                                  <wps:cNvPr id="156" name="Rechteck 156"/>
                                  <wps:cNvSpPr/>
                                  <wps:spPr>
                                    <a:xfrm>
                                      <a:off x="403412" y="16550"/>
                                      <a:ext cx="581025" cy="366712"/>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Gerade Verbindung mit Pfeil 162"/>
                                  <wps:cNvCnPr/>
                                  <wps:spPr>
                                    <a:xfrm>
                                      <a:off x="0"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29" name="Gerade Verbindung mit Pfeil 229"/>
                                  <wps:cNvCnPr/>
                                  <wps:spPr>
                                    <a:xfrm>
                                      <a:off x="984739"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30" name="Textfeld 230"/>
                                  <wps:cNvSpPr txBox="1"/>
                                  <wps:spPr>
                                    <a:xfrm>
                                      <a:off x="22757" y="2069"/>
                                      <a:ext cx="395287" cy="242888"/>
                                    </a:xfrm>
                                    <a:prstGeom prst="rect">
                                      <a:avLst/>
                                    </a:prstGeom>
                                    <a:noFill/>
                                    <a:ln w="6350">
                                      <a:noFill/>
                                    </a:ln>
                                  </wps:spPr>
                                  <wps:txbx>
                                    <w:txbxContent>
                                      <w:p w:rsidRPr="00106B5A" w:rsidR="000423FA" w:rsidP="000423FA" w:rsidRDefault="000423FA" w14:paraId="798598BA" w14:textId="77777777">
                                        <w:pPr>
                                          <w:jc w:val="center"/>
                                          <w:rPr>
                                            <w:sz w:val="20"/>
                                            <w:szCs w:val="20"/>
                                          </w:rPr>
                                        </w:pPr>
                                        <m:oMathPara>
                                          <m:oMath>
                                            <m:r>
                                              <w:rPr>
                                                <w:rFonts w:ascii="Cambria Math" w:hAnsi="Cambria Math"/>
                                                <w:sz w:val="20"/>
                                                <w:szCs w:val="20"/>
                                              </w:rPr>
                                              <m:t>u(t)</m:t>
                                            </m:r>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1" name="Textfeld 231"/>
                                  <wps:cNvSpPr txBox="1"/>
                                  <wps:spPr>
                                    <a:xfrm>
                                      <a:off x="1036458" y="0"/>
                                      <a:ext cx="394970" cy="242570"/>
                                    </a:xfrm>
                                    <a:prstGeom prst="rect">
                                      <a:avLst/>
                                    </a:prstGeom>
                                    <a:noFill/>
                                    <a:ln w="6350">
                                      <a:noFill/>
                                    </a:ln>
                                  </wps:spPr>
                                  <wps:txbx>
                                    <w:txbxContent>
                                      <w:p w:rsidRPr="00106B5A" w:rsidR="000423FA" w:rsidP="000423FA" w:rsidRDefault="000423FA" w14:paraId="79DE5F44" w14:textId="77777777">
                                        <w:pPr>
                                          <w:jc w:val="center"/>
                                          <w:rPr>
                                            <w:sz w:val="20"/>
                                            <w:szCs w:val="20"/>
                                          </w:rPr>
                                        </w:pPr>
                                        <m:oMathPara>
                                          <m:oMath>
                                            <m:r>
                                              <w:rPr>
                                                <w:rFonts w:ascii="Cambria Math" w:hAnsi="Cambria Math"/>
                                                <w:sz w:val="20"/>
                                                <w:szCs w:val="20"/>
                                              </w:rPr>
                                              <m:t>y(t)</m:t>
                                            </m:r>
                                          </m:oMath>
                                        </m:oMathPara>
                                      </w:p>
                                      <w:p w:rsidR="000423FA" w:rsidP="000423FA" w:rsidRDefault="000423FA" w14:paraId="62F9B806"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32" name="Freihandform: Form 232"/>
                                <wps:cNvSpPr/>
                                <wps:spPr>
                                  <a:xfrm>
                                    <a:off x="449259" y="58994"/>
                                    <a:ext cx="499700" cy="267881"/>
                                  </a:xfrm>
                                  <a:custGeom>
                                    <a:avLst/>
                                    <a:gdLst>
                                      <a:gd name="connsiteX0" fmla="*/ 0 w 499700"/>
                                      <a:gd name="connsiteY0" fmla="*/ 0 h 267881"/>
                                      <a:gd name="connsiteX1" fmla="*/ 0 w 499700"/>
                                      <a:gd name="connsiteY1" fmla="*/ 267881 h 267881"/>
                                      <a:gd name="connsiteX2" fmla="*/ 499700 w 499700"/>
                                      <a:gd name="connsiteY2" fmla="*/ 267881 h 267881"/>
                                    </a:gdLst>
                                    <a:ahLst/>
                                    <a:cxnLst>
                                      <a:cxn ang="0">
                                        <a:pos x="connsiteX0" y="connsiteY0"/>
                                      </a:cxn>
                                      <a:cxn ang="0">
                                        <a:pos x="connsiteX1" y="connsiteY1"/>
                                      </a:cxn>
                                      <a:cxn ang="0">
                                        <a:pos x="connsiteX2" y="connsiteY2"/>
                                      </a:cxn>
                                    </a:cxnLst>
                                    <a:rect l="l" t="t" r="r" b="b"/>
                                    <a:pathLst>
                                      <a:path w="499700" h="267881">
                                        <a:moveTo>
                                          <a:pt x="0" y="0"/>
                                        </a:moveTo>
                                        <a:lnTo>
                                          <a:pt x="0" y="267881"/>
                                        </a:lnTo>
                                        <a:lnTo>
                                          <a:pt x="499700" y="267881"/>
                                        </a:lnTo>
                                      </a:path>
                                    </a:pathLst>
                                  </a:cu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Freihandform: Form 233"/>
                              <wps:cNvSpPr/>
                              <wps:spPr>
                                <a:xfrm>
                                  <a:off x="452242" y="89258"/>
                                  <a:ext cx="508901" cy="233287"/>
                                </a:xfrm>
                                <a:custGeom>
                                  <a:avLst/>
                                  <a:gdLst>
                                    <a:gd name="connsiteX0" fmla="*/ 0 w 508901"/>
                                    <a:gd name="connsiteY0" fmla="*/ 233287 h 233287"/>
                                    <a:gd name="connsiteX1" fmla="*/ 131787 w 508901"/>
                                    <a:gd name="connsiteY1" fmla="*/ 4180 h 233287"/>
                                    <a:gd name="connsiteX2" fmla="*/ 214914 w 508901"/>
                                    <a:gd name="connsiteY2" fmla="*/ 81225 h 233287"/>
                                    <a:gd name="connsiteX3" fmla="*/ 291959 w 508901"/>
                                    <a:gd name="connsiteY3" fmla="*/ 30537 h 233287"/>
                                    <a:gd name="connsiteX4" fmla="*/ 369004 w 508901"/>
                                    <a:gd name="connsiteY4" fmla="*/ 62977 h 233287"/>
                                    <a:gd name="connsiteX5" fmla="*/ 460241 w 508901"/>
                                    <a:gd name="connsiteY5" fmla="*/ 48785 h 233287"/>
                                    <a:gd name="connsiteX6" fmla="*/ 508901 w 508901"/>
                                    <a:gd name="connsiteY6" fmla="*/ 56895 h 2332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08901" h="233287">
                                      <a:moveTo>
                                        <a:pt x="0" y="233287"/>
                                      </a:moveTo>
                                      <a:cubicBezTo>
                                        <a:pt x="47984" y="131405"/>
                                        <a:pt x="95968" y="29524"/>
                                        <a:pt x="131787" y="4180"/>
                                      </a:cubicBezTo>
                                      <a:cubicBezTo>
                                        <a:pt x="167606" y="-21164"/>
                                        <a:pt x="188219" y="76832"/>
                                        <a:pt x="214914" y="81225"/>
                                      </a:cubicBezTo>
                                      <a:cubicBezTo>
                                        <a:pt x="241609" y="85618"/>
                                        <a:pt x="266277" y="33578"/>
                                        <a:pt x="291959" y="30537"/>
                                      </a:cubicBezTo>
                                      <a:cubicBezTo>
                                        <a:pt x="317641" y="27496"/>
                                        <a:pt x="340957" y="59936"/>
                                        <a:pt x="369004" y="62977"/>
                                      </a:cubicBezTo>
                                      <a:cubicBezTo>
                                        <a:pt x="397051" y="66018"/>
                                        <a:pt x="436925" y="49799"/>
                                        <a:pt x="460241" y="48785"/>
                                      </a:cubicBezTo>
                                      <a:cubicBezTo>
                                        <a:pt x="483557" y="47771"/>
                                        <a:pt x="499777" y="50137"/>
                                        <a:pt x="508901" y="56895"/>
                                      </a:cubicBezTo>
                                    </a:path>
                                  </a:pathLst>
                                </a:cu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w14:anchorId="2F2B1C3E">
                    <v:group id="Gruppieren 153" style="width:112.7pt;height:30.15pt;mso-position-horizontal-relative:char;mso-position-vertical-relative:line" coordsize="14312,3829" o:spid="_x0000_s1080" w14:anchorId="13C50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">
                      <v:group id="Gruppieren 154" style="position:absolute;width:14312;height:3829" coordsize="14314,3832" o:spid="_x0000_s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uppieren 155" style="position:absolute;width:14314;height:3832" coordsize="14314,3832" o:spid="_x0000_s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rect id="Rechteck 156" style="position:absolute;left:4034;top:165;width:5810;height:3667;visibility:visible;mso-wrap-style:square;v-text-anchor:middle" o:spid="_x0000_s1083" filled="f" strokecolor="black [16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"/>
                          <v:shape id="Gerade Verbindung mit Pfeil 162" style="position:absolute;top:2003;width:4048;height:0;visibility:visible;mso-wrap-style:square" o:spid="_x0000_s1084"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">
                            <v:stroke endarrow="block"/>
                          </v:shape>
                          <v:shape id="Gerade Verbindung mit Pfeil 229" style="position:absolute;left:9847;top:2003;width:4048;height:0;visibility:visible;mso-wrap-style:square" o:spid="_x0000_s108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">
                            <v:stroke endarrow="block"/>
                          </v:shape>
                          <v:shape id="Textfeld 230" style="position:absolute;left:227;top:20;width:3953;height:2429;visibility:visible;mso-wrap-style:square;v-text-anchor:middle" o:spid="_x0000_s108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">
                            <v:textbox inset="0,0,0,0">
                              <w:txbxContent>
                                <w:p w:rsidRPr="00106B5A" w:rsidR="000423FA" w:rsidP="000423FA" w:rsidRDefault="000423FA" w14:paraId="022F6017" w14:textId="77777777">
                                  <w:pPr>
                                    <w:jc w:val="center"/>
                                    <w:rPr>
                                      <w:sz w:val="20"/>
                                      <w:szCs w:val="20"/>
                                    </w:rPr>
                                  </w:pPr>
                                  <m:oMathPara>
                                    <m:oMath>
                                      <m:r>
                                        <w:rPr>
                                          <w:rFonts w:ascii="Cambria Math" w:hAnsi="Cambria Math"/>
                                          <w:sz w:val="20"/>
                                          <w:szCs w:val="20"/>
                                        </w:rPr>
                                        <m:t>u(t)</m:t>
                                      </m:r>
                                    </m:oMath>
                                  </m:oMathPara>
                                </w:p>
                              </w:txbxContent>
                            </v:textbox>
                          </v:shape>
                          <v:shape id="Textfeld 231" style="position:absolute;left:10364;width:3950;height:2425;visibility:visible;mso-wrap-style:square;v-text-anchor:middle" o:spid="_x0000_s108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">
                            <v:textbox inset="0,0,0,0">
                              <w:txbxContent>
                                <w:p w:rsidRPr="00106B5A" w:rsidR="000423FA" w:rsidP="000423FA" w:rsidRDefault="000423FA" w14:paraId="551F11D1" w14:textId="77777777">
                                  <w:pPr>
                                    <w:jc w:val="center"/>
                                    <w:rPr>
                                      <w:sz w:val="20"/>
                                      <w:szCs w:val="20"/>
                                    </w:rPr>
                                  </w:pPr>
                                  <m:oMathPara>
                                    <m:oMath>
                                      <m:r>
                                        <w:rPr>
                                          <w:rFonts w:ascii="Cambria Math" w:hAnsi="Cambria Math"/>
                                          <w:sz w:val="20"/>
                                          <w:szCs w:val="20"/>
                                        </w:rPr>
                                        <m:t>y(t)</m:t>
                                      </m:r>
                                    </m:oMath>
                                  </m:oMathPara>
                                </w:p>
                                <w:p w:rsidR="000423FA" w:rsidP="000423FA" w:rsidRDefault="000423FA" w14:paraId="0A37501D" w14:textId="77777777"/>
                              </w:txbxContent>
                            </v:textbox>
                          </v:shape>
                        </v:group>
                        <v:shape id="Freihandform: Form 232" style="position:absolute;left:4492;top:589;width:4997;height:2679;visibility:visible;mso-wrap-style:square;v-text-anchor:middle" coordsize="499700,267881" o:spid="_x0000_s1088" filled="f" strokecolor="black [3040]" strokeweight=".5pt" path="m,l,267881r499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">
                          <v:path arrowok="t" o:connecttype="custom" o:connectlocs="0,0;0,267881;499700,267881" o:connectangles="0,0,0"/>
                        </v:shape>
                      </v:group>
                      <v:shape id="Freihandform: Form 233" style="position:absolute;left:4522;top:892;width:5089;height:2333;visibility:visible;mso-wrap-style:square;v-text-anchor:middle" coordsize="508901,233287" o:spid="_x0000_s1089" filled="f" strokecolor="black [3040]" strokeweight="1pt" path="m,233287c47984,131405,95968,29524,131787,4180v35819,-25344,56432,72652,83127,77045c241609,85618,266277,33578,291959,30537v25682,-3041,48998,29399,77045,32440c397051,66018,436925,49799,460241,48785v23316,-1014,39536,1352,48660,81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">
                        <v:path arrowok="t" o:connecttype="custom" o:connectlocs="0,233287;131787,4180;214914,81225;291959,30537;369004,62977;460241,48785;508901,56895" o:connectangles="0,0,0,0,0,0,0"/>
                      </v:shape>
                      <w10:anchorlock/>
                    </v:group>
                  </w:pict>
                </mc:Fallback>
              </mc:AlternateContent>
            </w:r>
          </w:p>
        </w:tc>
      </w:tr>
    </w:tbl>
    <w:p w:rsidR="000E2D98" w:rsidP="00282080" w:rsidRDefault="000E2D98" w14:paraId="6D02469F" w14:textId="77777777">
      <w:pPr>
        <w:rPr>
          <w:lang w:eastAsia="de-DE"/>
        </w:rPr>
      </w:pPr>
    </w:p>
    <w:p w:rsidR="00167527" w:rsidP="00282080" w:rsidRDefault="00167527" w14:paraId="5CF1A190" w14:textId="77777777">
      <w:pPr>
        <w:rPr>
          <w:lang w:eastAsia="de-DE"/>
        </w:rPr>
      </w:pPr>
    </w:p>
    <w:p w:rsidR="00167527" w:rsidP="00167527" w:rsidRDefault="00167527" w14:paraId="6B72A554" w14:textId="77777777">
      <w:pPr>
        <w:jc w:val="center"/>
        <w:rPr>
          <w:lang w:eastAsia="de-DE"/>
        </w:rPr>
      </w:pPr>
      <w:bookmarkStart w:name="_CTVK001760f1450a0934110b1fb94b97563dca1" w:id="31"/>
      <w:r>
        <w:rPr>
          <w:noProof/>
          <w:lang w:eastAsia="de-DE"/>
        </w:rPr>
        <w:drawing>
          <wp:inline distT="0" distB="0" distL="0" distR="0" wp14:anchorId="59F721E6" wp14:editId="78DC617F">
            <wp:extent cx="2501798" cy="1997049"/>
            <wp:effectExtent l="0" t="0" r="0" b="3810"/>
            <wp:docPr id="68" name="Grafik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7879" cy="2009886"/>
                    </a:xfrm>
                    <a:prstGeom prst="rect">
                      <a:avLst/>
                    </a:prstGeom>
                  </pic:spPr>
                </pic:pic>
              </a:graphicData>
            </a:graphic>
          </wp:inline>
        </w:drawing>
      </w:r>
      <w:bookmarkEnd w:id="31"/>
    </w:p>
    <w:p w:rsidR="00167527" w:rsidP="00167527" w:rsidRDefault="00167527" w14:paraId="546B834F" w14:textId="275135FB">
      <w:pPr>
        <w:pStyle w:val="Beschriftung"/>
        <w:jc w:val="center"/>
        <w:rPr>
          <w:lang w:eastAsia="de-DE"/>
        </w:rPr>
      </w:pPr>
      <w:bookmarkStart w:name="_Ref125721123" w:id="32"/>
      <w:bookmarkStart w:name="_Toc126152039" w:id="33"/>
      <w:r>
        <w:t xml:space="preserve">Abbildung </w:t>
      </w:r>
      <w:r w:rsidR="009641A2">
        <w:fldChar w:fldCharType="begin"/>
      </w:r>
      <w:r w:rsidR="009641A2">
        <w:instrText xml:space="preserve"> SEQ Abbildung \* ARABIC </w:instrText>
      </w:r>
      <w:r w:rsidR="009641A2">
        <w:fldChar w:fldCharType="separate"/>
      </w:r>
      <w:r w:rsidR="00DA4B34">
        <w:rPr>
          <w:noProof/>
        </w:rPr>
        <w:t>6</w:t>
      </w:r>
      <w:r w:rsidR="009641A2">
        <w:rPr>
          <w:noProof/>
        </w:rPr>
        <w:fldChar w:fldCharType="end"/>
      </w:r>
      <w:bookmarkEnd w:id="32"/>
      <w:r>
        <w:t xml:space="preserve">: Sprungantwort von </w:t>
      </w:r>
      <w:r w:rsidR="000A7E0F">
        <w:t xml:space="preserve">schwingfähigen </w:t>
      </w:r>
      <w:r>
        <w:t>PT</w:t>
      </w:r>
      <w:r>
        <w:rPr>
          <w:vertAlign w:val="subscript"/>
        </w:rPr>
        <w:t>2</w:t>
      </w:r>
      <w:r>
        <w:t xml:space="preserve">-Gliedern mit kleiner Dämpfung </w:t>
      </w:r>
      <w:sdt>
        <w:sdtPr>
          <w:alias w:val="To edit, see citavi.com/edit"/>
          <w:tag w:val="CitaviPlaceholder#bc52ab13-0f30-4d33-b7d5-c32d8c3d1ac1"/>
          <w:id w:val="1781528309"/>
          <w:placeholder>
            <w:docPart w:val="CE09A5D4CDA44152A25B86242D13ECB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YwZjE0NTAtYTA5My00MTEwLWIxZmItOTRiOTc1NjNkY2ExIiwiSWQiOiJkOTE3NDlhMy1jMDY2LTQyYzYtOWIyNS0zYzU0NmQxZjhhNjQiLCJSYW5nZUxlbmd0aCI6MywiUmVmZXJlbmNlSWQiOiJmNDQyYzk3Yy0wZmFhLTQ4ZmMtYWEyYi1jYzUzMGNlMzAwM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zIiwiU3RhcnRQYWdlIjp7IiRpZCI6IjUiLCIkdHlwZSI6IlN3aXNzQWNhZGVtaWMuUGFnZU51bWJlciwgU3dpc3NBY2FkZW1pYyIsIklzRnVsbHlOdW1lcmljIjp0cnVlLCJOdW1iZXIiOjE5MywiTnVtYmVyaW5nVHlwZSI6MCwiTnVtZXJhbFN5c3RlbSI6MCwiT3JpZ2luYWxTdHJpbmciOiIxOTMiLCJQcmV0dHlTdHJpbmciOiIx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YW4iLCJMYXN0TmFtZSI6Ikx1bnplIiwiUHJvdGVjdGVkIjpmYWxzZSwiU2V4IjowLCJDcmVhdGVkQnkiOiJfSm9uYXMgQnJpbmttYW5uIiwiQ3JlYXRlZE9uIjoiMjAyMi0xMi0yNlQxODo0NTo1MSIsIk1vZGlmaWVkQnkiOiJfSm9uYXMgQnJpbmttYW5uIiwiSWQiOiI2NzM5MjU2YS04Y2RiLTQyZTItODA5Yy1mNWJjYzljN2YxMmMiLCJNb2RpZmllZE9uIjoiMjAyMi0xMi0yNlQxODo0NTo1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4bHFkc2Jtcy5qcGciLCJVcmlTdHJpbmciOiJmNDQyYzk3Yy0wZmFhLTQ4ZmMtYWEyYi1jYzUzMGNlMzAwM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I5MzM2LTEiLCJFZGl0b3JzIjpbXSwiRWRpdGlvbiI6IjUuLCBuZXUgYmVhcmJlaXRldGUgdW5kIGVydy4gQXVmbC4iLCJFdmFsdWF0aW9uQ29tcGxleGl0eSI6MCwiRXZhbHVhdGlvblNvdXJjZVRleHRGb3JtYXQiOjAsIkdyb3VwcyI6W10sIkhhc0xhYmVsMSI6ZmFsc2UsIkhhc0xhYmVsMiI6ZmFsc2UsIklzYm4iOiI5NzgzNTQwMjkzMzYx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MtNTQwLTI5MzM2LTEiLCJVcmlTdHJpbmciOiJodHRwczovL2RvaS5vcmcvMTAuMTAwNy8zLTU0MC0yOTMzNi0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}</w:instrText>
          </w:r>
          <w:r>
            <w:fldChar w:fldCharType="separate"/>
          </w:r>
          <w:r w:rsidR="00E86B4F">
            <w:t>[4]</w:t>
          </w:r>
          <w:r>
            <w:fldChar w:fldCharType="end"/>
          </w:r>
        </w:sdtContent>
      </w:sdt>
      <w:bookmarkEnd w:id="33"/>
    </w:p>
    <w:p w:rsidR="00354820" w:rsidP="00282080" w:rsidRDefault="005156D9" w14:paraId="5817CD78" w14:textId="1FEEFDE2">
      <w:pPr>
        <w:rPr>
          <w:lang w:eastAsia="de-DE"/>
        </w:rPr>
      </w:pPr>
      <w:r w:rsidRPr="005156D9">
        <w:rPr>
          <w:lang w:eastAsia="de-DE"/>
        </w:rPr>
        <w:t xml:space="preserve">Bei Verzögerungsgliedern ist </w:t>
      </w:r>
      <m:oMath>
        <m:r>
          <w:rPr>
            <w:rFonts w:ascii="Cambria Math" w:hAnsi="Cambria Math"/>
            <w:lang w:eastAsia="de-DE"/>
          </w:rPr>
          <m:t>T</m:t>
        </m:r>
      </m:oMath>
      <w:r w:rsidRPr="005156D9">
        <w:rPr>
          <w:lang w:eastAsia="de-DE"/>
        </w:rPr>
        <w:t xml:space="preserve"> eine Zeitkonstante, die die Verzögerungszeit beeinflusst, und </w:t>
      </w:r>
      <m:oMath>
        <m:r>
          <w:rPr>
            <w:rFonts w:ascii="Cambria Math" w:hAnsi="Cambria Math"/>
            <w:lang w:eastAsia="de-DE"/>
          </w:rPr>
          <m:t>d</m:t>
        </m:r>
      </m:oMath>
      <w:r w:rsidRPr="005156D9">
        <w:rPr>
          <w:lang w:eastAsia="de-DE"/>
        </w:rPr>
        <w:t xml:space="preserve"> </w:t>
      </w:r>
      <w:r w:rsidR="00770E2A">
        <w:rPr>
          <w:lang w:eastAsia="de-DE"/>
        </w:rPr>
        <w:t xml:space="preserve">ist </w:t>
      </w:r>
      <w:r w:rsidRPr="005156D9">
        <w:rPr>
          <w:lang w:eastAsia="de-DE"/>
        </w:rPr>
        <w:t xml:space="preserve">ein Dämpfungsfaktor. Die Variation von </w:t>
      </w:r>
      <m:oMath>
        <m:r>
          <w:rPr>
            <w:rFonts w:ascii="Cambria Math" w:hAnsi="Cambria Math"/>
            <w:lang w:eastAsia="de-DE"/>
          </w:rPr>
          <m:t>T</m:t>
        </m:r>
      </m:oMath>
      <w:r w:rsidRPr="005156D9">
        <w:rPr>
          <w:lang w:eastAsia="de-DE"/>
        </w:rPr>
        <w:t xml:space="preserve"> und </w:t>
      </w:r>
      <m:oMath>
        <m:r>
          <w:rPr>
            <w:rFonts w:ascii="Cambria Math" w:hAnsi="Cambria Math"/>
            <w:lang w:eastAsia="de-DE"/>
          </w:rPr>
          <m:t>d</m:t>
        </m:r>
      </m:oMath>
      <w:r w:rsidRPr="005156D9">
        <w:rPr>
          <w:lang w:eastAsia="de-DE"/>
        </w:rPr>
        <w:t xml:space="preserve"> kann zu sehr unterschiedlichen Sprungantworten führen. Der Einfluss des Dämpfungsfaktors auf die Übergangsfunktion eines </w:t>
      </w:r>
      <w:r>
        <w:rPr>
          <w:lang w:eastAsia="de-DE"/>
        </w:rPr>
        <w:t>PT</w:t>
      </w:r>
      <w:r>
        <w:rPr>
          <w:vertAlign w:val="subscript"/>
          <w:lang w:eastAsia="de-DE"/>
        </w:rPr>
        <w:t>2</w:t>
      </w:r>
      <w:r w:rsidRPr="005156D9">
        <w:rPr>
          <w:lang w:eastAsia="de-DE"/>
        </w:rPr>
        <w:t xml:space="preserve">-Gliedes ist in </w:t>
      </w:r>
      <w:r>
        <w:rPr>
          <w:lang w:eastAsia="de-DE"/>
        </w:rPr>
        <w:fldChar w:fldCharType="begin"/>
      </w:r>
      <w:r>
        <w:rPr>
          <w:lang w:eastAsia="de-DE"/>
        </w:rPr>
        <w:instrText xml:space="preserve"> REF _Ref125721123 \h </w:instrText>
      </w:r>
      <w:r>
        <w:rPr>
          <w:lang w:eastAsia="de-DE"/>
        </w:rPr>
      </w:r>
      <w:r>
        <w:rPr>
          <w:lang w:eastAsia="de-DE"/>
        </w:rPr>
        <w:fldChar w:fldCharType="separate"/>
      </w:r>
      <w:r w:rsidR="00DA4B34">
        <w:t xml:space="preserve">Abbildung </w:t>
      </w:r>
      <w:r w:rsidR="00DA4B34">
        <w:rPr>
          <w:noProof/>
        </w:rPr>
        <w:t>6</w:t>
      </w:r>
      <w:r>
        <w:rPr>
          <w:lang w:eastAsia="de-DE"/>
        </w:rPr>
        <w:fldChar w:fldCharType="end"/>
      </w:r>
      <w:r>
        <w:rPr>
          <w:lang w:eastAsia="de-DE"/>
        </w:rPr>
        <w:t xml:space="preserve"> </w:t>
      </w:r>
      <w:r w:rsidRPr="005156D9">
        <w:rPr>
          <w:lang w:eastAsia="de-DE"/>
        </w:rPr>
        <w:t xml:space="preserve">dargestellt. Liegt der Dämpfungsfaktor im Bereich </w:t>
      </w:r>
      <m:oMath>
        <m:r>
          <w:rPr>
            <w:rFonts w:ascii="Cambria Math" w:hAnsi="Cambria Math"/>
            <w:lang w:eastAsia="de-DE"/>
          </w:rPr>
          <m:t>0&lt;d&lt;1</m:t>
        </m:r>
      </m:oMath>
      <w:r w:rsidRPr="005156D9">
        <w:rPr>
          <w:lang w:eastAsia="de-DE"/>
        </w:rPr>
        <w:t>, so tritt ein Überschwingen der Sprungantwort auf. Je kleiner der Dämpfungsfaktor ist, desto größer ist das Überschwingen.</w:t>
      </w:r>
      <w:r w:rsidR="008871A4">
        <w:rPr>
          <w:lang w:eastAsia="de-DE"/>
        </w:rPr>
        <w:t xml:space="preserve"> </w:t>
      </w:r>
      <w:sdt>
        <w:sdtPr>
          <w:rPr>
            <w:lang w:eastAsia="de-DE"/>
          </w:rPr>
          <w:alias w:val="To edit, see citavi.com/edit"/>
          <w:tag w:val="CitaviPlaceholder#c034e520-7b75-4633-9bad-076b0cd57467"/>
          <w:id w:val="-39523521"/>
          <w:placeholder>
            <w:docPart w:val="DefaultPlaceholder_-1854013440"/>
          </w:placeholder>
        </w:sdtPr>
        <w:sdtEndPr/>
        <w:sdtContent>
          <w:r w:rsidR="00E75FC6">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UzZDk5LTJjNWQtNGNjMC04N2RiLTQ0NTAxZjNiMjNjM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YzAzNGU1MjAtN2I3NS00NjMzLTliYWQtMDc2YjBjZDU3NDY3IiwiVGV4dCI6Ils0XSIsIldBSVZlcnNpb24iOiI2LjE0LjAuMCJ9}</w:instrText>
          </w:r>
          <w:r w:rsidR="00E75FC6">
            <w:rPr>
              <w:lang w:eastAsia="de-DE"/>
            </w:rPr>
            <w:fldChar w:fldCharType="separate"/>
          </w:r>
          <w:r w:rsidR="00E86B4F">
            <w:rPr>
              <w:lang w:eastAsia="de-DE"/>
            </w:rPr>
            <w:t>[4]</w:t>
          </w:r>
          <w:r w:rsidR="00E75FC6">
            <w:rPr>
              <w:lang w:eastAsia="de-DE"/>
            </w:rPr>
            <w:fldChar w:fldCharType="end"/>
          </w:r>
        </w:sdtContent>
      </w:sdt>
    </w:p>
    <w:p w:rsidR="006F4388" w:rsidP="00282080" w:rsidRDefault="00E82139" w14:paraId="0128662B" w14:textId="06E2F524">
      <w:pPr>
        <w:rPr>
          <w:lang w:eastAsia="de-DE"/>
        </w:rPr>
      </w:pPr>
      <w:r w:rsidRPr="00E82139">
        <w:rPr>
          <w:b/>
          <w:bCs/>
          <w:lang w:eastAsia="de-DE"/>
        </w:rPr>
        <w:t>Integrierglieder (I-Glieder):</w:t>
      </w:r>
      <w:r>
        <w:rPr>
          <w:lang w:eastAsia="de-DE"/>
        </w:rPr>
        <w:t xml:space="preserve"> </w:t>
      </w:r>
      <w:r w:rsidR="005156D9">
        <w:rPr>
          <w:lang w:eastAsia="de-DE"/>
        </w:rPr>
        <w:t xml:space="preserve">Bei Integriergliedern wird die Ausgangsgröße durch Integration der Eingangsgröße bestimmt. Bei konstanter Eingangsgröße </w:t>
      </w:r>
      <m:oMath>
        <m:r>
          <w:rPr>
            <w:rFonts w:ascii="Cambria Math" w:hAnsi="Cambria Math"/>
            <w:lang w:eastAsia="de-DE"/>
          </w:rPr>
          <m:t>u</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m:t>
        </m:r>
        <m:bar>
          <m:barPr>
            <m:pos m:val="top"/>
            <m:ctrlPr>
              <w:rPr>
                <w:rFonts w:ascii="Cambria Math" w:hAnsi="Cambria Math"/>
                <w:i/>
                <w:lang w:eastAsia="de-DE"/>
              </w:rPr>
            </m:ctrlPr>
          </m:barPr>
          <m:e>
            <m:r>
              <w:rPr>
                <w:rFonts w:ascii="Cambria Math" w:hAnsi="Cambria Math"/>
                <w:lang w:eastAsia="de-DE"/>
              </w:rPr>
              <m:t>u</m:t>
            </m:r>
          </m:e>
        </m:bar>
      </m:oMath>
      <w:r w:rsidR="005156D9">
        <w:rPr>
          <w:lang w:eastAsia="de-DE"/>
        </w:rPr>
        <w:t xml:space="preserve"> nimmt die Ausgangsgröße die Form einer Rampenfunktion an. Die Ausgangsgröße nimmt nur dann einen konstanten Wert an, wenn die Eingangsgröße gleich </w:t>
      </w:r>
      <w:r w:rsidR="00600C76">
        <w:rPr>
          <w:lang w:eastAsia="de-DE"/>
        </w:rPr>
        <w:t>null</w:t>
      </w:r>
      <w:r w:rsidR="005156D9">
        <w:rPr>
          <w:lang w:eastAsia="de-DE"/>
        </w:rPr>
        <w:t xml:space="preserve"> ist. Bei stationärem Systemverhalten ist die Ausgangsgröße proportional zur integrierten Eingangsgröße. </w:t>
      </w:r>
      <w:sdt>
        <w:sdtPr>
          <w:rPr>
            <w:lang w:eastAsia="de-DE"/>
          </w:rPr>
          <w:alias w:val="To edit, see citavi.com/edit"/>
          <w:tag w:val="CitaviPlaceholder#d5a0b159-b8db-4126-87c2-eddf1f8e5d57"/>
          <w:id w:val="679857660"/>
          <w:placeholder>
            <w:docPart w:val="DefaultPlaceholder_-1854013440"/>
          </w:placeholder>
        </w:sdtPr>
        <w:sdtEndPr/>
        <w:sdtContent>
          <w:r w:rsidR="005E4768">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YWQxMjg3LTRjMDktNGQ5MS1iMzc5LWNjOGNjZTcxYjgzY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ZDVhMGIxNTktYjhkYi00MTI2LTg3YzItZWRkZjFmOGU1ZDU3IiwiVGV4dCI6Ils0XSIsIldBSVZlcnNpb24iOiI2LjE0LjAuMCJ9}</w:instrText>
          </w:r>
          <w:r w:rsidR="005E4768">
            <w:rPr>
              <w:lang w:eastAsia="de-DE"/>
            </w:rPr>
            <w:fldChar w:fldCharType="separate"/>
          </w:r>
          <w:r w:rsidR="00E86B4F">
            <w:rPr>
              <w:lang w:eastAsia="de-DE"/>
            </w:rPr>
            <w:t>[4]</w:t>
          </w:r>
          <w:r w:rsidR="005E4768">
            <w:rPr>
              <w:lang w:eastAsia="de-DE"/>
            </w:rPr>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6F4388" w:rsidTr="006F4388" w14:paraId="3D344213" w14:textId="77777777">
        <w:tc>
          <w:tcPr>
            <w:tcW w:w="8217" w:type="dxa"/>
            <w:vAlign w:val="center"/>
          </w:tcPr>
          <w:p w:rsidRPr="00BB6220" w:rsidR="006F4388" w:rsidP="006F4388" w:rsidRDefault="009641A2" w14:paraId="5C4A411B" w14:textId="37FAB499">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acc>
                      <m:accPr>
                        <m:chr m:val="̅"/>
                        <m:ctrlPr>
                          <w:rPr>
                            <w:rFonts w:ascii="Cambria Math" w:hAnsi="Cambria Math"/>
                            <w:i/>
                          </w:rPr>
                        </m:ctrlPr>
                      </m:accPr>
                      <m:e>
                        <m:r>
                          <w:rPr>
                            <w:rFonts w:ascii="Cambria Math" w:hAnsi="Cambria Math"/>
                          </w:rPr>
                          <m:t>u</m:t>
                        </m:r>
                      </m:e>
                    </m:acc>
                    <m:r>
                      <w:rPr>
                        <w:rFonts w:ascii="Cambria Math" w:hAnsi="Cambria Math"/>
                      </w:rPr>
                      <m:t xml:space="preserve"> dt</m:t>
                    </m:r>
                  </m:e>
                </m:nary>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t</m:t>
                </m:r>
              </m:oMath>
            </m:oMathPara>
          </w:p>
        </w:tc>
        <w:tc>
          <w:tcPr>
            <w:tcW w:w="843" w:type="dxa"/>
            <w:vAlign w:val="center"/>
          </w:tcPr>
          <w:p w:rsidRPr="00BB6220" w:rsidR="006F4388" w:rsidP="006F4388" w:rsidRDefault="006F4388" w14:paraId="27B09AED" w14:textId="6EC2C652">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8</w:t>
            </w:r>
            <w:r w:rsidRPr="00BB6220">
              <w:rPr>
                <w:b w:val="0"/>
                <w:bCs w:val="0"/>
                <w:lang w:eastAsia="de-DE"/>
              </w:rPr>
              <w:fldChar w:fldCharType="end"/>
            </w:r>
            <w:r>
              <w:rPr>
                <w:b w:val="0"/>
                <w:bCs w:val="0"/>
                <w:lang w:eastAsia="de-DE"/>
              </w:rPr>
              <w:t>)</w:t>
            </w:r>
          </w:p>
        </w:tc>
      </w:tr>
    </w:tbl>
    <w:p w:rsidR="006F4388" w:rsidP="002C37F5" w:rsidRDefault="006F4388" w14:paraId="15839E4F" w14:textId="6FCFC849">
      <w:pPr>
        <w:pStyle w:val="Beschriftung"/>
        <w:keepNext/>
      </w:pPr>
      <w:bookmarkStart w:name="_Toc126152087" w:id="34"/>
      <w:r>
        <w:t xml:space="preserve">Tabelle </w:t>
      </w:r>
      <w:r w:rsidR="009641A2">
        <w:fldChar w:fldCharType="begin"/>
      </w:r>
      <w:r w:rsidR="009641A2">
        <w:instrText xml:space="preserve"> SEQ Tabelle \* ARABIC </w:instrText>
      </w:r>
      <w:r w:rsidR="009641A2">
        <w:fldChar w:fldCharType="separate"/>
      </w:r>
      <w:r w:rsidR="00DA4B34">
        <w:rPr>
          <w:noProof/>
        </w:rPr>
        <w:t>2</w:t>
      </w:r>
      <w:r w:rsidR="009641A2">
        <w:rPr>
          <w:noProof/>
        </w:rPr>
        <w:fldChar w:fldCharType="end"/>
      </w:r>
      <w:r>
        <w:t xml:space="preserve">: Funktionalbeziehung und Blocksymbol </w:t>
      </w:r>
      <w:r w:rsidR="00FB454A">
        <w:t>vom</w:t>
      </w:r>
      <w:r>
        <w:t xml:space="preserve"> I-Glied </w:t>
      </w:r>
      <w:sdt>
        <w:sdtPr>
          <w:alias w:val="To edit, see citavi.com/edit"/>
          <w:tag w:val="CitaviPlaceholder#66b10134-2b51-4484-bb98-7e9c771b2c07"/>
          <w:id w:val="-1446848704"/>
          <w:placeholder>
            <w:docPart w:val="DefaultPlaceholder_-1854013440"/>
          </w:placeholder>
        </w:sdtPr>
        <w:sdtEndPr/>
        <w:sdtContent>
          <w:r>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jM4ZDBhLTM2MjItNDU1Zi1hNTcwLWI3NjdjNmM1YjQ5ZC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NTlmZmY4M2MtYWQwNC00NWI3LTk4NGMtYTE2MTY3NWQ5NDRj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M2NmIxMDEzNC0yYjUxLTQ0ODQtYmI5OC03ZTljNzcxYjJjMDciLCJUZXh0IjoiWzQsIDVdIiwiV0FJVmVyc2lvbiI6IjYuMTQuMC4wIn0=}</w:instrText>
          </w:r>
          <w:r>
            <w:fldChar w:fldCharType="separate"/>
          </w:r>
          <w:r w:rsidR="00E86B4F">
            <w:t>[4, 5]</w:t>
          </w:r>
          <w:r>
            <w:fldChar w:fldCharType="end"/>
          </w:r>
        </w:sdtContent>
      </w:sdt>
      <w:bookmarkEnd w:id="34"/>
    </w:p>
    <w:tbl>
      <w:tblPr>
        <w:tblStyle w:val="Tabellenraster"/>
        <w:tblW w:w="0" w:type="auto"/>
        <w:tblLook w:val="04A0" w:firstRow="1" w:lastRow="0" w:firstColumn="1" w:lastColumn="0" w:noHBand="0" w:noVBand="1"/>
      </w:tblPr>
      <w:tblGrid>
        <w:gridCol w:w="2547"/>
        <w:gridCol w:w="3957"/>
        <w:gridCol w:w="2556"/>
      </w:tblGrid>
      <w:tr w:rsidRPr="008E786C" w:rsidR="005E4768" w:rsidTr="00E1465D" w14:paraId="46845CF5" w14:textId="77777777">
        <w:trPr>
          <w:trHeight w:val="273"/>
        </w:trPr>
        <w:tc>
          <w:tcPr>
            <w:tcW w:w="2547" w:type="dxa"/>
            <w:vAlign w:val="center"/>
          </w:tcPr>
          <w:p w:rsidRPr="008E786C" w:rsidR="005E4768" w:rsidP="00E1465D" w:rsidRDefault="005E4768" w14:paraId="4118B386" w14:textId="77777777">
            <w:pPr>
              <w:spacing w:line="240" w:lineRule="auto"/>
              <w:jc w:val="left"/>
              <w:rPr>
                <w:b/>
                <w:bCs/>
                <w:lang w:eastAsia="de-DE"/>
              </w:rPr>
            </w:pPr>
            <w:r w:rsidRPr="008E786C">
              <w:rPr>
                <w:b/>
                <w:bCs/>
                <w:lang w:eastAsia="de-DE"/>
              </w:rPr>
              <w:t>Übertragungsglied</w:t>
            </w:r>
          </w:p>
        </w:tc>
        <w:tc>
          <w:tcPr>
            <w:tcW w:w="3957" w:type="dxa"/>
            <w:vAlign w:val="center"/>
          </w:tcPr>
          <w:p w:rsidRPr="008E786C" w:rsidR="005E4768" w:rsidP="00E1465D" w:rsidRDefault="005E4768" w14:paraId="6BABFB49" w14:textId="77777777">
            <w:pPr>
              <w:spacing w:line="240" w:lineRule="auto"/>
              <w:jc w:val="left"/>
              <w:rPr>
                <w:b/>
                <w:bCs/>
                <w:lang w:eastAsia="de-DE"/>
              </w:rPr>
            </w:pPr>
            <w:r w:rsidRPr="008E786C">
              <w:rPr>
                <w:b/>
                <w:bCs/>
                <w:lang w:eastAsia="de-DE"/>
              </w:rPr>
              <w:t>Funktionalbeziehung</w:t>
            </w:r>
          </w:p>
        </w:tc>
        <w:tc>
          <w:tcPr>
            <w:tcW w:w="2556" w:type="dxa"/>
            <w:vAlign w:val="center"/>
          </w:tcPr>
          <w:p w:rsidRPr="008E786C" w:rsidR="005E4768" w:rsidP="00E1465D" w:rsidRDefault="005E4768" w14:paraId="3FD41708" w14:textId="425F302B">
            <w:pPr>
              <w:spacing w:line="240" w:lineRule="auto"/>
              <w:jc w:val="left"/>
              <w:rPr>
                <w:b/>
                <w:bCs/>
                <w:lang w:eastAsia="de-DE"/>
              </w:rPr>
            </w:pPr>
            <w:r w:rsidRPr="008E786C">
              <w:rPr>
                <w:b/>
                <w:bCs/>
                <w:lang w:eastAsia="de-DE"/>
              </w:rPr>
              <w:t>Blocksymbol</w:t>
            </w:r>
          </w:p>
        </w:tc>
      </w:tr>
      <w:tr w:rsidR="005E4768" w:rsidTr="00E1465D" w14:paraId="7D11B57E" w14:textId="77777777">
        <w:tc>
          <w:tcPr>
            <w:tcW w:w="2547" w:type="dxa"/>
            <w:vAlign w:val="center"/>
          </w:tcPr>
          <w:p w:rsidR="005E4768" w:rsidP="00E1465D" w:rsidRDefault="005E4768" w14:paraId="5EEEEEAE" w14:textId="129D1FA6">
            <w:pPr>
              <w:rPr>
                <w:lang w:eastAsia="de-DE"/>
              </w:rPr>
            </w:pPr>
            <w:r>
              <w:rPr>
                <w:lang w:eastAsia="de-DE"/>
              </w:rPr>
              <w:t>I-Glied</w:t>
            </w:r>
          </w:p>
        </w:tc>
        <w:tc>
          <w:tcPr>
            <w:tcW w:w="3957" w:type="dxa"/>
            <w:vAlign w:val="center"/>
          </w:tcPr>
          <w:p w:rsidRPr="008E786C" w:rsidR="005E4768" w:rsidP="00E1465D" w:rsidRDefault="005E4768" w14:paraId="0F477496" w14:textId="721BC880">
            <w:pPr>
              <w:rPr>
                <w:lang w:eastAsia="de-DE"/>
              </w:rPr>
            </w:pPr>
            <m:oMathPara>
              <m:oMathParaPr>
                <m:jc m:val="left"/>
              </m:oMathParaPr>
              <m:oMath>
                <m:r>
                  <w:rPr>
                    <w:rFonts w:ascii="Cambria Math" w:hAnsi="Cambria Math"/>
                    <w:lang w:eastAsia="de-DE"/>
                  </w:rPr>
                  <m:t>y</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m:t>
                </m:r>
                <m:f>
                  <m:fPr>
                    <m:ctrlPr>
                      <w:rPr>
                        <w:rFonts w:ascii="Cambria Math" w:hAnsi="Cambria Math"/>
                        <w:i/>
                        <w:lang w:eastAsia="de-DE"/>
                      </w:rPr>
                    </m:ctrlPr>
                  </m:fPr>
                  <m:num>
                    <m:r>
                      <w:rPr>
                        <w:rFonts w:ascii="Cambria Math" w:hAnsi="Cambria Math"/>
                        <w:lang w:eastAsia="de-DE"/>
                      </w:rPr>
                      <m:t>1</m:t>
                    </m:r>
                  </m:num>
                  <m:den>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I</m:t>
                        </m:r>
                      </m:sub>
                    </m:sSub>
                  </m:den>
                </m:f>
                <m:r>
                  <w:rPr>
                    <w:rFonts w:ascii="Cambria Math" w:hAnsi="Cambria Math"/>
                    <w:lang w:eastAsia="de-DE"/>
                  </w:rPr>
                  <m:t xml:space="preserve"> </m:t>
                </m:r>
                <m:nary>
                  <m:naryPr>
                    <m:limLoc m:val="undOvr"/>
                    <m:ctrlPr>
                      <w:rPr>
                        <w:rFonts w:ascii="Cambria Math" w:hAnsi="Cambria Math"/>
                        <w:i/>
                        <w:lang w:eastAsia="de-DE"/>
                      </w:rPr>
                    </m:ctrlPr>
                  </m:naryPr>
                  <m:sub>
                    <m:r>
                      <w:rPr>
                        <w:rFonts w:ascii="Cambria Math" w:hAnsi="Cambria Math"/>
                        <w:lang w:eastAsia="de-DE"/>
                      </w:rPr>
                      <m:t>0</m:t>
                    </m:r>
                  </m:sub>
                  <m:sup>
                    <m:r>
                      <w:rPr>
                        <w:rFonts w:ascii="Cambria Math" w:hAnsi="Cambria Math"/>
                        <w:lang w:eastAsia="de-DE"/>
                      </w:rPr>
                      <m:t>t</m:t>
                    </m:r>
                  </m:sup>
                  <m:e>
                    <m:r>
                      <w:rPr>
                        <w:rFonts w:ascii="Cambria Math" w:hAnsi="Cambria Math"/>
                        <w:lang w:eastAsia="de-DE"/>
                      </w:rPr>
                      <m:t>u</m:t>
                    </m:r>
                    <m:d>
                      <m:dPr>
                        <m:ctrlPr>
                          <w:rPr>
                            <w:rFonts w:ascii="Cambria Math" w:hAnsi="Cambria Math"/>
                            <w:i/>
                            <w:lang w:eastAsia="de-DE"/>
                          </w:rPr>
                        </m:ctrlPr>
                      </m:dPr>
                      <m:e>
                        <m:r>
                          <w:rPr>
                            <w:rFonts w:ascii="Cambria Math" w:hAnsi="Cambria Math"/>
                            <w:lang w:eastAsia="de-DE"/>
                          </w:rPr>
                          <m:t>τ</m:t>
                        </m:r>
                      </m:e>
                    </m:d>
                    <m:r>
                      <w:rPr>
                        <w:rFonts w:ascii="Cambria Math" w:hAnsi="Cambria Math"/>
                        <w:lang w:eastAsia="de-DE"/>
                      </w:rPr>
                      <m:t>dτ</m:t>
                    </m:r>
                  </m:e>
                </m:nary>
                <m:r>
                  <w:rPr>
                    <w:rFonts w:ascii="Cambria Math" w:hAnsi="Cambria Math"/>
                    <w:lang w:eastAsia="de-DE"/>
                  </w:rPr>
                  <m:t>+y(0)</m:t>
                </m:r>
              </m:oMath>
            </m:oMathPara>
          </w:p>
        </w:tc>
        <w:tc>
          <w:tcPr>
            <w:tcW w:w="2556" w:type="dxa"/>
            <w:vAlign w:val="center"/>
          </w:tcPr>
          <w:p w:rsidR="005E4768" w:rsidP="00E1465D" w:rsidRDefault="00D139B3" w14:paraId="43505D22" w14:textId="58C7B265">
            <w:pPr>
              <w:rPr>
                <w:lang w:eastAsia="de-DE"/>
              </w:rPr>
            </w:pPr>
            <w:r>
              <w:rPr>
                <w:noProof/>
                <w:lang w:eastAsia="de-DE"/>
              </w:rPr>
              <mc:AlternateContent>
                <mc:Choice Requires="wpg">
                  <w:drawing>
                    <wp:inline distT="0" distB="0" distL="0" distR="0" wp14:anchorId="0EFEC353" wp14:editId="63040037">
                      <wp:extent cx="1431290" cy="382905"/>
                      <wp:effectExtent l="0" t="0" r="54610" b="17145"/>
                      <wp:docPr id="128" name="Gruppieren 128"/>
                      <wp:cNvGraphicFramePr/>
                      <a:graphic xmlns:a="http://schemas.openxmlformats.org/drawingml/2006/main">
                        <a:graphicData uri="http://schemas.microsoft.com/office/word/2010/wordprocessingGroup">
                          <wpg:wgp>
                            <wpg:cNvGrpSpPr/>
                            <wpg:grpSpPr>
                              <a:xfrm>
                                <a:off x="0" y="0"/>
                                <a:ext cx="1431290" cy="382905"/>
                                <a:chOff x="0" y="0"/>
                                <a:chExt cx="1431290" cy="382905"/>
                              </a:xfrm>
                            </wpg:grpSpPr>
                            <wpg:grpSp>
                              <wpg:cNvPr id="129" name="Gruppieren 129"/>
                              <wpg:cNvGrpSpPr/>
                              <wpg:grpSpPr>
                                <a:xfrm>
                                  <a:off x="0" y="0"/>
                                  <a:ext cx="1431290" cy="382905"/>
                                  <a:chOff x="0" y="0"/>
                                  <a:chExt cx="1431428" cy="383262"/>
                                </a:xfrm>
                              </wpg:grpSpPr>
                              <wpg:grpSp>
                                <wpg:cNvPr id="130" name="Gruppieren 130"/>
                                <wpg:cNvGrpSpPr/>
                                <wpg:grpSpPr>
                                  <a:xfrm>
                                    <a:off x="0" y="0"/>
                                    <a:ext cx="1431428" cy="383262"/>
                                    <a:chOff x="0" y="0"/>
                                    <a:chExt cx="1431428" cy="383262"/>
                                  </a:xfrm>
                                </wpg:grpSpPr>
                                <wps:wsp>
                                  <wps:cNvPr id="131" name="Rechteck 131"/>
                                  <wps:cNvSpPr/>
                                  <wps:spPr>
                                    <a:xfrm>
                                      <a:off x="403412" y="16550"/>
                                      <a:ext cx="581025" cy="366712"/>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Gerade Verbindung mit Pfeil 132"/>
                                  <wps:cNvCnPr/>
                                  <wps:spPr>
                                    <a:xfrm>
                                      <a:off x="0"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33" name="Gerade Verbindung mit Pfeil 133"/>
                                  <wps:cNvCnPr/>
                                  <wps:spPr>
                                    <a:xfrm>
                                      <a:off x="984739"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34" name="Textfeld 134"/>
                                  <wps:cNvSpPr txBox="1"/>
                                  <wps:spPr>
                                    <a:xfrm>
                                      <a:off x="22757" y="2069"/>
                                      <a:ext cx="395287" cy="242888"/>
                                    </a:xfrm>
                                    <a:prstGeom prst="rect">
                                      <a:avLst/>
                                    </a:prstGeom>
                                    <a:noFill/>
                                    <a:ln w="6350">
                                      <a:noFill/>
                                    </a:ln>
                                  </wps:spPr>
                                  <wps:txbx>
                                    <w:txbxContent>
                                      <w:p w:rsidRPr="00106B5A" w:rsidR="005E4768" w:rsidP="005E4768" w:rsidRDefault="005E4768" w14:paraId="3CD71B97" w14:textId="77777777">
                                        <w:pPr>
                                          <w:jc w:val="center"/>
                                          <w:rPr>
                                            <w:sz w:val="20"/>
                                            <w:szCs w:val="20"/>
                                          </w:rPr>
                                        </w:pPr>
                                        <m:oMathPara>
                                          <m:oMath>
                                            <m:r>
                                              <w:rPr>
                                                <w:rFonts w:ascii="Cambria Math" w:hAnsi="Cambria Math"/>
                                                <w:sz w:val="20"/>
                                                <w:szCs w:val="20"/>
                                              </w:rPr>
                                              <m:t>u(t)</m:t>
                                            </m:r>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Textfeld 135"/>
                                  <wps:cNvSpPr txBox="1"/>
                                  <wps:spPr>
                                    <a:xfrm>
                                      <a:off x="1036458" y="0"/>
                                      <a:ext cx="394970" cy="242570"/>
                                    </a:xfrm>
                                    <a:prstGeom prst="rect">
                                      <a:avLst/>
                                    </a:prstGeom>
                                    <a:noFill/>
                                    <a:ln w="6350">
                                      <a:noFill/>
                                    </a:ln>
                                  </wps:spPr>
                                  <wps:txbx>
                                    <w:txbxContent>
                                      <w:p w:rsidRPr="00106B5A" w:rsidR="005E4768" w:rsidP="005E4768" w:rsidRDefault="005E4768" w14:paraId="234A3AA3" w14:textId="77777777">
                                        <w:pPr>
                                          <w:jc w:val="center"/>
                                          <w:rPr>
                                            <w:sz w:val="20"/>
                                            <w:szCs w:val="20"/>
                                          </w:rPr>
                                        </w:pPr>
                                        <m:oMathPara>
                                          <m:oMath>
                                            <m:r>
                                              <w:rPr>
                                                <w:rFonts w:ascii="Cambria Math" w:hAnsi="Cambria Math"/>
                                                <w:sz w:val="20"/>
                                                <w:szCs w:val="20"/>
                                              </w:rPr>
                                              <m:t>y(t)</m:t>
                                            </m:r>
                                          </m:oMath>
                                        </m:oMathPara>
                                      </w:p>
                                      <w:p w:rsidR="005E4768" w:rsidP="005E4768" w:rsidRDefault="005E4768" w14:paraId="71B83D54"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36" name="Freihandform: Form 136"/>
                                <wps:cNvSpPr/>
                                <wps:spPr>
                                  <a:xfrm>
                                    <a:off x="449259" y="58994"/>
                                    <a:ext cx="499700" cy="267881"/>
                                  </a:xfrm>
                                  <a:custGeom>
                                    <a:avLst/>
                                    <a:gdLst>
                                      <a:gd name="connsiteX0" fmla="*/ 0 w 499700"/>
                                      <a:gd name="connsiteY0" fmla="*/ 0 h 267881"/>
                                      <a:gd name="connsiteX1" fmla="*/ 0 w 499700"/>
                                      <a:gd name="connsiteY1" fmla="*/ 267881 h 267881"/>
                                      <a:gd name="connsiteX2" fmla="*/ 499700 w 499700"/>
                                      <a:gd name="connsiteY2" fmla="*/ 267881 h 267881"/>
                                    </a:gdLst>
                                    <a:ahLst/>
                                    <a:cxnLst>
                                      <a:cxn ang="0">
                                        <a:pos x="connsiteX0" y="connsiteY0"/>
                                      </a:cxn>
                                      <a:cxn ang="0">
                                        <a:pos x="connsiteX1" y="connsiteY1"/>
                                      </a:cxn>
                                      <a:cxn ang="0">
                                        <a:pos x="connsiteX2" y="connsiteY2"/>
                                      </a:cxn>
                                    </a:cxnLst>
                                    <a:rect l="l" t="t" r="r" b="b"/>
                                    <a:pathLst>
                                      <a:path w="499700" h="267881">
                                        <a:moveTo>
                                          <a:pt x="0" y="0"/>
                                        </a:moveTo>
                                        <a:lnTo>
                                          <a:pt x="0" y="267881"/>
                                        </a:lnTo>
                                        <a:lnTo>
                                          <a:pt x="499700" y="267881"/>
                                        </a:lnTo>
                                      </a:path>
                                    </a:pathLst>
                                  </a:cu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Gerader Verbinder 137"/>
                              <wps:cNvCnPr/>
                              <wps:spPr>
                                <a:xfrm flipV="1">
                                  <a:off x="453542" y="84124"/>
                                  <a:ext cx="489303" cy="236902"/>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w14:anchorId="09165D90">
                    <v:group id="Gruppieren 128" style="width:112.7pt;height:30.15pt;mso-position-horizontal-relative:char;mso-position-vertical-relative:line" coordsize="14312,3829" o:spid="_x0000_s1090" w14:anchorId="0EFEC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">
                      <v:group id="Gruppieren 129" style="position:absolute;width:14312;height:3829" coordsize="14314,3832" o:spid="_x0000_s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pieren 130" style="position:absolute;width:14314;height:3832" coordsize="14314,3832" o:spid="_x0000_s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hteck 131" style="position:absolute;left:4034;top:165;width:5810;height:3667;visibility:visible;mso-wrap-style:square;v-text-anchor:middle" o:spid="_x0000_s1093" filled="f" strokecolor="black [16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"/>
                          <v:shape id="Gerade Verbindung mit Pfeil 132" style="position:absolute;top:2003;width:4048;height:0;visibility:visible;mso-wrap-style:square" o:spid="_x0000_s1094"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">
                            <v:stroke endarrow="block"/>
                          </v:shape>
                          <v:shape id="Gerade Verbindung mit Pfeil 133" style="position:absolute;left:9847;top:2003;width:4048;height:0;visibility:visible;mso-wrap-style:square" o:spid="_x0000_s109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">
                            <v:stroke endarrow="block"/>
                          </v:shape>
                          <v:shape id="Textfeld 134" style="position:absolute;left:227;top:20;width:3953;height:2429;visibility:visible;mso-wrap-style:square;v-text-anchor:middle" o:spid="_x0000_s109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">
                            <v:textbox inset="0,0,0,0">
                              <w:txbxContent>
                                <w:p w:rsidRPr="00106B5A" w:rsidR="005E4768" w:rsidP="005E4768" w:rsidRDefault="005E4768" w14:paraId="12C8423F" w14:textId="77777777">
                                  <w:pPr>
                                    <w:jc w:val="center"/>
                                    <w:rPr>
                                      <w:sz w:val="20"/>
                                      <w:szCs w:val="20"/>
                                    </w:rPr>
                                  </w:pPr>
                                  <m:oMathPara>
                                    <m:oMath>
                                      <m:r>
                                        <w:rPr>
                                          <w:rFonts w:ascii="Cambria Math" w:hAnsi="Cambria Math"/>
                                          <w:sz w:val="20"/>
                                          <w:szCs w:val="20"/>
                                        </w:rPr>
                                        <m:t>u(t)</m:t>
                                      </m:r>
                                    </m:oMath>
                                  </m:oMathPara>
                                </w:p>
                              </w:txbxContent>
                            </v:textbox>
                          </v:shape>
                          <v:shape id="Textfeld 135" style="position:absolute;left:10364;width:3950;height:2425;visibility:visible;mso-wrap-style:square;v-text-anchor:middle" o:spid="_x0000_s109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">
                            <v:textbox inset="0,0,0,0">
                              <w:txbxContent>
                                <w:p w:rsidRPr="00106B5A" w:rsidR="005E4768" w:rsidP="005E4768" w:rsidRDefault="005E4768" w14:paraId="1AC46285" w14:textId="77777777">
                                  <w:pPr>
                                    <w:jc w:val="center"/>
                                    <w:rPr>
                                      <w:sz w:val="20"/>
                                      <w:szCs w:val="20"/>
                                    </w:rPr>
                                  </w:pPr>
                                  <m:oMathPara>
                                    <m:oMath>
                                      <m:r>
                                        <w:rPr>
                                          <w:rFonts w:ascii="Cambria Math" w:hAnsi="Cambria Math"/>
                                          <w:sz w:val="20"/>
                                          <w:szCs w:val="20"/>
                                        </w:rPr>
                                        <m:t>y(t)</m:t>
                                      </m:r>
                                    </m:oMath>
                                  </m:oMathPara>
                                </w:p>
                                <w:p w:rsidR="005E4768" w:rsidP="005E4768" w:rsidRDefault="005E4768" w14:paraId="5DAB6C7B" w14:textId="77777777"/>
                              </w:txbxContent>
                            </v:textbox>
                          </v:shape>
                        </v:group>
                        <v:shape id="Freihandform: Form 136" style="position:absolute;left:4492;top:589;width:4997;height:2679;visibility:visible;mso-wrap-style:square;v-text-anchor:middle" coordsize="499700,267881" o:spid="_x0000_s1098" filled="f" strokecolor="black [3040]" strokeweight=".5pt" path="m,l,267881r499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">
                          <v:path arrowok="t" o:connecttype="custom" o:connectlocs="0,0;0,267881;499700,267881" o:connectangles="0,0,0"/>
                        </v:shape>
                      </v:group>
                      <v:line id="Gerader Verbinder 137" style="position:absolute;flip:y;visibility:visible;mso-wrap-style:square" o:spid="_x0000_s1099" strokecolor="black [3040]" strokeweight="1pt" o:connectortype="straight" from="4535,841" to="94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"/>
                      <w10:anchorlock/>
                    </v:group>
                  </w:pict>
                </mc:Fallback>
              </mc:AlternateContent>
            </w:r>
          </w:p>
        </w:tc>
      </w:tr>
    </w:tbl>
    <w:p w:rsidR="004E4990" w:rsidP="00282080" w:rsidRDefault="006F4388" w14:paraId="1E1A7A1B" w14:textId="249DE330">
      <w:pPr>
        <w:rPr>
          <w:lang w:eastAsia="de-DE"/>
        </w:rPr>
      </w:pPr>
      <w:r w:rsidRPr="006F4388">
        <w:rPr>
          <w:b/>
          <w:bCs/>
          <w:lang w:eastAsia="de-DE"/>
        </w:rPr>
        <w:t>Differenzierglieder (D-Glieder):</w:t>
      </w:r>
      <w:r>
        <w:rPr>
          <w:b/>
          <w:bCs/>
          <w:lang w:eastAsia="de-DE"/>
        </w:rPr>
        <w:t xml:space="preserve"> </w:t>
      </w:r>
      <w:r>
        <w:rPr>
          <w:lang w:eastAsia="de-DE"/>
        </w:rPr>
        <w:t>Bei Differenziergliedern</w:t>
      </w:r>
      <w:r w:rsidR="00505548">
        <w:rPr>
          <w:lang w:eastAsia="de-DE"/>
        </w:rPr>
        <w:t xml:space="preserve"> wird die Ausgangsgröße durch die </w:t>
      </w:r>
      <w:r w:rsidR="005156D9">
        <w:rPr>
          <w:lang w:eastAsia="de-DE"/>
        </w:rPr>
        <w:t>Änderung</w:t>
      </w:r>
      <w:r w:rsidR="00505548">
        <w:rPr>
          <w:lang w:eastAsia="de-DE"/>
        </w:rPr>
        <w:t xml:space="preserve"> der Eingangsgröße bestimmt</w:t>
      </w:r>
      <w:r w:rsidR="005156D9">
        <w:rPr>
          <w:lang w:eastAsia="de-DE"/>
        </w:rPr>
        <w:t>.</w:t>
      </w:r>
      <w:r w:rsidR="00505548">
        <w:rPr>
          <w:lang w:eastAsia="de-DE"/>
        </w:rPr>
        <w:t xml:space="preserve"> </w:t>
      </w:r>
      <w:r w:rsidR="005156D9">
        <w:rPr>
          <w:lang w:eastAsia="de-DE"/>
        </w:rPr>
        <w:t>B</w:t>
      </w:r>
      <w:r w:rsidR="00505548">
        <w:rPr>
          <w:lang w:eastAsia="de-DE"/>
        </w:rPr>
        <w:t xml:space="preserve">ei konstanter Eingangsgröße konvergiert die Ausgangsgröße </w:t>
      </w:r>
      <w:r w:rsidR="00DA3A26">
        <w:rPr>
          <w:lang w:eastAsia="de-DE"/>
        </w:rPr>
        <w:t>demnach</w:t>
      </w:r>
      <w:r w:rsidR="00505548">
        <w:rPr>
          <w:lang w:eastAsia="de-DE"/>
        </w:rPr>
        <w:t xml:space="preserve"> gegen </w:t>
      </w:r>
      <w:r w:rsidR="00600C76">
        <w:rPr>
          <w:lang w:eastAsia="de-DE"/>
        </w:rPr>
        <w:t>null</w:t>
      </w:r>
      <w:r w:rsidR="00505548">
        <w:rPr>
          <w:lang w:eastAsia="de-DE"/>
        </w:rPr>
        <w:t xml:space="preserve">. </w:t>
      </w:r>
      <w:r w:rsidR="005156D9">
        <w:rPr>
          <w:lang w:eastAsia="de-DE"/>
        </w:rPr>
        <w:t xml:space="preserve">Bei </w:t>
      </w:r>
      <w:r w:rsidR="00505548">
        <w:rPr>
          <w:lang w:eastAsia="de-DE"/>
        </w:rPr>
        <w:t>stationäre</w:t>
      </w:r>
      <w:r w:rsidR="005156D9">
        <w:rPr>
          <w:lang w:eastAsia="de-DE"/>
        </w:rPr>
        <w:t>m</w:t>
      </w:r>
      <w:r w:rsidR="00505548">
        <w:rPr>
          <w:lang w:eastAsia="de-DE"/>
        </w:rPr>
        <w:t xml:space="preserve"> Systemverhalten ist die Ausgangsgröße proportional zur abgeleiteten Eingangsgröße. </w:t>
      </w:r>
      <w:sdt>
        <w:sdtPr>
          <w:rPr>
            <w:lang w:eastAsia="de-DE"/>
          </w:rPr>
          <w:alias w:val="To edit, see citavi.com/edit"/>
          <w:tag w:val="CitaviPlaceholder#7f0d01dc-bddb-4d44-8728-7d50db7694a8"/>
          <w:id w:val="-1629390660"/>
          <w:placeholder>
            <w:docPart w:val="DefaultPlaceholder_-1854013440"/>
          </w:placeholder>
        </w:sdtPr>
        <w:sdtEndPr/>
        <w:sdtContent>
          <w:r w:rsidR="00505548">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DY3NGU5LWVjYmQtNGNhNi1hZjhmLTQ2MDdiZWNlMTRlOC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2YwZDAxZGMtYmRkYi00ZDQ0LTg3MjgtN2Q1MGRiNzY5NGE4IiwiVGV4dCI6Ils0XSIsIldBSVZlcnNpb24iOiI2LjE0LjAuMCJ9}</w:instrText>
          </w:r>
          <w:r w:rsidR="00505548">
            <w:rPr>
              <w:lang w:eastAsia="de-DE"/>
            </w:rPr>
            <w:fldChar w:fldCharType="separate"/>
          </w:r>
          <w:r w:rsidR="00E86B4F">
            <w:rPr>
              <w:lang w:eastAsia="de-DE"/>
            </w:rPr>
            <w:t>[4]</w:t>
          </w:r>
          <w:r w:rsidR="00505548">
            <w:rPr>
              <w:lang w:eastAsia="de-DE"/>
            </w:rPr>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505548" w:rsidTr="004E4990" w14:paraId="5542D096" w14:textId="77777777">
        <w:tc>
          <w:tcPr>
            <w:tcW w:w="8217" w:type="dxa"/>
            <w:vAlign w:val="center"/>
          </w:tcPr>
          <w:p w:rsidRPr="00BB6220" w:rsidR="00505548" w:rsidP="00505548" w:rsidRDefault="009641A2" w14:paraId="5CF6A3A9" w14:textId="6287C2B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du</m:t>
                    </m:r>
                  </m:num>
                  <m:den>
                    <m:r>
                      <w:rPr>
                        <w:rFonts w:ascii="Cambria Math" w:hAnsi="Cambria Math"/>
                      </w:rPr>
                      <m:t>dt</m:t>
                    </m:r>
                  </m:den>
                </m:f>
              </m:oMath>
            </m:oMathPara>
          </w:p>
        </w:tc>
        <w:tc>
          <w:tcPr>
            <w:tcW w:w="843" w:type="dxa"/>
            <w:vAlign w:val="center"/>
          </w:tcPr>
          <w:p w:rsidRPr="00BB6220" w:rsidR="00505548" w:rsidP="00505548" w:rsidRDefault="00505548" w14:paraId="7CF16F2B" w14:textId="7119CD59">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9</w:t>
            </w:r>
            <w:r w:rsidRPr="00BB6220">
              <w:rPr>
                <w:b w:val="0"/>
                <w:bCs w:val="0"/>
                <w:lang w:eastAsia="de-DE"/>
              </w:rPr>
              <w:fldChar w:fldCharType="end"/>
            </w:r>
            <w:r>
              <w:rPr>
                <w:b w:val="0"/>
                <w:bCs w:val="0"/>
                <w:lang w:eastAsia="de-DE"/>
              </w:rPr>
              <w:t>)</w:t>
            </w:r>
          </w:p>
        </w:tc>
      </w:tr>
    </w:tbl>
    <w:p w:rsidR="005156D9" w:rsidP="000E476E" w:rsidRDefault="004E4990" w14:paraId="0BD33CFA" w14:textId="5F12BE72">
      <w:r>
        <w:t xml:space="preserve">Die Sprungantwort des </w:t>
      </w:r>
      <w:r w:rsidR="0073049C">
        <w:t xml:space="preserve">verzögerungsfreien </w:t>
      </w:r>
      <w:r>
        <w:t>D-Glied</w:t>
      </w:r>
      <w:r w:rsidR="005156D9">
        <w:t>e</w:t>
      </w:r>
      <w:r>
        <w:t>s enthält einen Dirac-Impuls</w:t>
      </w:r>
      <w:r w:rsidR="005156D9">
        <w:t xml:space="preserve"> und ist daher</w:t>
      </w:r>
      <w:r w:rsidR="0073049C">
        <w:t xml:space="preserve"> </w:t>
      </w:r>
      <w:r>
        <w:t xml:space="preserve">nur </w:t>
      </w:r>
      <w:r w:rsidR="005156D9">
        <w:t>theoretisch</w:t>
      </w:r>
      <w:r>
        <w:t xml:space="preserve"> möglic</w:t>
      </w:r>
      <w:r w:rsidR="005156D9">
        <w:t>h</w:t>
      </w:r>
      <w:r>
        <w:t xml:space="preserve">. In realen Systemen tritt ein D-Verhalten immer nur mit </w:t>
      </w:r>
      <w:r w:rsidR="001F4E54">
        <w:t>Verzögerung</w:t>
      </w:r>
      <w:r>
        <w:t xml:space="preserve"> auf. Das </w:t>
      </w:r>
      <w:r w:rsidR="005156D9">
        <w:t xml:space="preserve">verzögerte </w:t>
      </w:r>
      <w:r>
        <w:t>D-Glied wird</w:t>
      </w:r>
      <w:r w:rsidR="005156D9">
        <w:t xml:space="preserve"> als</w:t>
      </w:r>
      <w:r>
        <w:t xml:space="preserve"> DT</w:t>
      </w:r>
      <w:r>
        <w:rPr>
          <w:vertAlign w:val="subscript"/>
        </w:rPr>
        <w:t>n</w:t>
      </w:r>
      <w:r>
        <w:t xml:space="preserve">-Glied </w:t>
      </w:r>
      <w:r w:rsidR="005156D9">
        <w:t>bezeichnet</w:t>
      </w:r>
      <w:r>
        <w:t xml:space="preserve">, </w:t>
      </w:r>
      <w:r w:rsidR="005156D9">
        <w:t>wo</w:t>
      </w:r>
      <w:r>
        <w:t>bei n die Anzahl der Verzögerungsglieder beschreibt. Ein DT</w:t>
      </w:r>
      <w:r>
        <w:rPr>
          <w:vertAlign w:val="subscript"/>
        </w:rPr>
        <w:t>1</w:t>
      </w:r>
      <w:r>
        <w:t>-Glied wird</w:t>
      </w:r>
      <w:r w:rsidR="005156D9">
        <w:t xml:space="preserve"> durch ein PT</w:t>
      </w:r>
      <w:r w:rsidR="005156D9">
        <w:rPr>
          <w:vertAlign w:val="subscript"/>
        </w:rPr>
        <w:t>1</w:t>
      </w:r>
      <w:r w:rsidR="005156D9">
        <w:t>-Glied</w:t>
      </w:r>
      <w:r>
        <w:t xml:space="preserve"> zusätzlich gedämpft. </w:t>
      </w:r>
      <w:sdt>
        <w:sdtPr>
          <w:alias w:val="To edit, see citavi.com/edit"/>
          <w:tag w:val="CitaviPlaceholder#4c30d6cc-db17-4535-8726-1c4c2a874adb"/>
          <w:id w:val="1080563681"/>
          <w:placeholder>
            <w:docPart w:val="490F3C359E3F4F3698F2E71228CB0378"/>
          </w:placeholder>
        </w:sdtPr>
        <w:sdtEndPr/>
        <w:sdtContent>
          <w:r>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NDRkNjhkLWJhZDAtNDg1YS1hZjQ3LWY5N2I4OTkyZTg4Ni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NGMzMGQ2Y2MtZGIxNy00NTM1LTg3MjYtMWM0YzJhODc0YWRiIiwiVGV4dCI6Ils0XSIsIldBSVZlcnNpb24iOiI2LjE0LjAuMCJ9}</w:instrText>
          </w:r>
          <w:r>
            <w:fldChar w:fldCharType="separate"/>
          </w:r>
          <w:r w:rsidR="00E86B4F">
            <w:t>[4]</w:t>
          </w:r>
          <w:r>
            <w:fldChar w:fldCharType="end"/>
          </w:r>
        </w:sdtContent>
      </w:sdt>
    </w:p>
    <w:p w:rsidR="004E4990" w:rsidP="004E4990" w:rsidRDefault="004E4990" w14:paraId="0669CD8A" w14:textId="4904944B">
      <w:pPr>
        <w:pStyle w:val="Beschriftung"/>
        <w:keepNext/>
      </w:pPr>
      <w:bookmarkStart w:name="_Toc126152088" w:id="35"/>
      <w:r>
        <w:t xml:space="preserve">Tabelle </w:t>
      </w:r>
      <w:r w:rsidR="009641A2">
        <w:fldChar w:fldCharType="begin"/>
      </w:r>
      <w:r w:rsidR="009641A2">
        <w:instrText xml:space="preserve"> SEQ Tabelle \* ARABIC </w:instrText>
      </w:r>
      <w:r w:rsidR="009641A2">
        <w:fldChar w:fldCharType="separate"/>
      </w:r>
      <w:r w:rsidR="00DA4B34">
        <w:rPr>
          <w:noProof/>
        </w:rPr>
        <w:t>3</w:t>
      </w:r>
      <w:r w:rsidR="009641A2">
        <w:rPr>
          <w:noProof/>
        </w:rPr>
        <w:fldChar w:fldCharType="end"/>
      </w:r>
      <w:r>
        <w:t>: Funktionalbeziehungen und Blocksymbole von Differenziergliedern</w:t>
      </w:r>
      <w:r w:rsidR="00662347">
        <w:t xml:space="preserve"> </w:t>
      </w:r>
      <w:sdt>
        <w:sdtPr>
          <w:alias w:val="To edit, see citavi.com/edit"/>
          <w:tag w:val="CitaviPlaceholder#f8287da1-3c83-42dc-9e8a-d987c573481a"/>
          <w:id w:val="618494426"/>
          <w:placeholder>
            <w:docPart w:val="DefaultPlaceholder_-1854013440"/>
          </w:placeholder>
        </w:sdtPr>
        <w:sdtEndPr/>
        <w:sdtContent>
          <w:r w:rsidR="00662347">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NjcwNTAxLTg0ZjktNGQ1Ny04M2MwLTdhNDM5MzEzZGZjMC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M2YwYjk2MDItNzM3Zi00OWRjLWJkODItMmM5M2RlYTIxZjcx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NmODI4N2RhMS0zYzgzLTQyZGMtOWU4YS1kOTg3YzU3MzQ4MWEiLCJUZXh0IjoiWzQsIDVdIiwiV0FJVmVyc2lvbiI6IjYuMTQuMC4wIn0=}</w:instrText>
          </w:r>
          <w:r w:rsidR="00662347">
            <w:fldChar w:fldCharType="separate"/>
          </w:r>
          <w:r w:rsidR="00E86B4F">
            <w:t>[4, 5]</w:t>
          </w:r>
          <w:r w:rsidR="00662347">
            <w:fldChar w:fldCharType="end"/>
          </w:r>
        </w:sdtContent>
      </w:sdt>
      <w:bookmarkEnd w:id="35"/>
    </w:p>
    <w:tbl>
      <w:tblPr>
        <w:tblStyle w:val="Tabellenraster"/>
        <w:tblW w:w="0" w:type="auto"/>
        <w:tblLook w:val="04A0" w:firstRow="1" w:lastRow="0" w:firstColumn="1" w:lastColumn="0" w:noHBand="0" w:noVBand="1"/>
      </w:tblPr>
      <w:tblGrid>
        <w:gridCol w:w="2547"/>
        <w:gridCol w:w="3957"/>
        <w:gridCol w:w="2556"/>
      </w:tblGrid>
      <w:tr w:rsidRPr="008E786C" w:rsidR="004E4990" w:rsidTr="00E1465D" w14:paraId="281C91E7" w14:textId="77777777">
        <w:trPr>
          <w:trHeight w:val="273"/>
        </w:trPr>
        <w:tc>
          <w:tcPr>
            <w:tcW w:w="2547" w:type="dxa"/>
            <w:vAlign w:val="center"/>
          </w:tcPr>
          <w:p w:rsidRPr="008E786C" w:rsidR="004E4990" w:rsidP="00E1465D" w:rsidRDefault="004E4990" w14:paraId="10503DE7" w14:textId="77777777">
            <w:pPr>
              <w:spacing w:line="240" w:lineRule="auto"/>
              <w:jc w:val="left"/>
              <w:rPr>
                <w:b/>
                <w:bCs/>
                <w:lang w:eastAsia="de-DE"/>
              </w:rPr>
            </w:pPr>
            <w:r w:rsidRPr="008E786C">
              <w:rPr>
                <w:b/>
                <w:bCs/>
                <w:lang w:eastAsia="de-DE"/>
              </w:rPr>
              <w:t>Übertragungsglied</w:t>
            </w:r>
          </w:p>
        </w:tc>
        <w:tc>
          <w:tcPr>
            <w:tcW w:w="3957" w:type="dxa"/>
            <w:vAlign w:val="center"/>
          </w:tcPr>
          <w:p w:rsidRPr="008E786C" w:rsidR="004E4990" w:rsidP="00E1465D" w:rsidRDefault="004E4990" w14:paraId="7163863B" w14:textId="77777777">
            <w:pPr>
              <w:spacing w:line="240" w:lineRule="auto"/>
              <w:jc w:val="left"/>
              <w:rPr>
                <w:b/>
                <w:bCs/>
                <w:lang w:eastAsia="de-DE"/>
              </w:rPr>
            </w:pPr>
            <w:r w:rsidRPr="008E786C">
              <w:rPr>
                <w:b/>
                <w:bCs/>
                <w:lang w:eastAsia="de-DE"/>
              </w:rPr>
              <w:t>Funktionalbeziehung</w:t>
            </w:r>
          </w:p>
        </w:tc>
        <w:tc>
          <w:tcPr>
            <w:tcW w:w="2556" w:type="dxa"/>
            <w:vAlign w:val="center"/>
          </w:tcPr>
          <w:p w:rsidRPr="008E786C" w:rsidR="004E4990" w:rsidP="00E1465D" w:rsidRDefault="004E4990" w14:paraId="122171EF" w14:textId="45833227">
            <w:pPr>
              <w:spacing w:line="240" w:lineRule="auto"/>
              <w:jc w:val="left"/>
              <w:rPr>
                <w:b/>
                <w:bCs/>
                <w:lang w:eastAsia="de-DE"/>
              </w:rPr>
            </w:pPr>
            <w:r w:rsidRPr="008E786C">
              <w:rPr>
                <w:b/>
                <w:bCs/>
                <w:lang w:eastAsia="de-DE"/>
              </w:rPr>
              <w:t>Blocksymbol</w:t>
            </w:r>
          </w:p>
        </w:tc>
      </w:tr>
      <w:tr w:rsidR="004E4990" w:rsidTr="00E1465D" w14:paraId="1B468463" w14:textId="77777777">
        <w:tc>
          <w:tcPr>
            <w:tcW w:w="2547" w:type="dxa"/>
            <w:vAlign w:val="center"/>
          </w:tcPr>
          <w:p w:rsidR="004E4990" w:rsidP="00E1465D" w:rsidRDefault="004E4990" w14:paraId="6B16079C" w14:textId="77777777">
            <w:pPr>
              <w:rPr>
                <w:lang w:eastAsia="de-DE"/>
              </w:rPr>
            </w:pPr>
            <w:r>
              <w:rPr>
                <w:lang w:eastAsia="de-DE"/>
              </w:rPr>
              <w:t>D-Glied</w:t>
            </w:r>
          </w:p>
        </w:tc>
        <w:tc>
          <w:tcPr>
            <w:tcW w:w="3957" w:type="dxa"/>
            <w:vAlign w:val="center"/>
          </w:tcPr>
          <w:p w:rsidRPr="008E786C" w:rsidR="004E4990" w:rsidP="00E1465D" w:rsidRDefault="004E4990" w14:paraId="472ECA75" w14:textId="77777777">
            <w:pPr>
              <w:rPr>
                <w:lang w:eastAsia="de-DE"/>
              </w:rPr>
            </w:pPr>
            <m:oMathPara>
              <m:oMathParaPr>
                <m:jc m:val="left"/>
              </m:oMathParaPr>
              <m:oMath>
                <m:r>
                  <w:rPr>
                    <w:rFonts w:ascii="Cambria Math" w:hAnsi="Cambria Math"/>
                    <w:lang w:eastAsia="de-DE"/>
                  </w:rPr>
                  <m:t>y</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D</m:t>
                    </m:r>
                  </m:sub>
                </m:sSub>
                <m:acc>
                  <m:accPr>
                    <m:chr m:val="̇"/>
                    <m:ctrlPr>
                      <w:rPr>
                        <w:rFonts w:ascii="Cambria Math" w:hAnsi="Cambria Math"/>
                        <w:i/>
                        <w:lang w:eastAsia="de-DE"/>
                      </w:rPr>
                    </m:ctrlPr>
                  </m:accPr>
                  <m:e>
                    <m:r>
                      <w:rPr>
                        <w:rFonts w:ascii="Cambria Math" w:hAnsi="Cambria Math"/>
                        <w:lang w:eastAsia="de-DE"/>
                      </w:rPr>
                      <m:t>u</m:t>
                    </m:r>
                  </m:e>
                </m:acc>
              </m:oMath>
            </m:oMathPara>
          </w:p>
        </w:tc>
        <w:tc>
          <w:tcPr>
            <w:tcW w:w="2556" w:type="dxa"/>
            <w:vAlign w:val="center"/>
          </w:tcPr>
          <w:p w:rsidR="004E4990" w:rsidP="00E1465D" w:rsidRDefault="00D139B3" w14:paraId="6919BBCD" w14:textId="4998255C">
            <w:pPr>
              <w:rPr>
                <w:lang w:eastAsia="de-DE"/>
              </w:rPr>
            </w:pPr>
            <w:r>
              <w:rPr>
                <w:noProof/>
                <w:lang w:eastAsia="de-DE"/>
              </w:rPr>
              <mc:AlternateContent>
                <mc:Choice Requires="wpg">
                  <w:drawing>
                    <wp:inline distT="0" distB="0" distL="0" distR="0" wp14:anchorId="0F4A4322" wp14:editId="0ED89689">
                      <wp:extent cx="1431290" cy="382905"/>
                      <wp:effectExtent l="0" t="0" r="54610" b="17145"/>
                      <wp:docPr id="278" name="Gruppieren 278"/>
                      <wp:cNvGraphicFramePr/>
                      <a:graphic xmlns:a="http://schemas.openxmlformats.org/drawingml/2006/main">
                        <a:graphicData uri="http://schemas.microsoft.com/office/word/2010/wordprocessingGroup">
                          <wpg:wgp>
                            <wpg:cNvGrpSpPr/>
                            <wpg:grpSpPr>
                              <a:xfrm>
                                <a:off x="0" y="0"/>
                                <a:ext cx="1431290" cy="382905"/>
                                <a:chOff x="0" y="0"/>
                                <a:chExt cx="1431290" cy="382905"/>
                              </a:xfrm>
                            </wpg:grpSpPr>
                            <wps:wsp>
                              <wps:cNvPr id="239" name="Gerader Verbinder 239"/>
                              <wps:cNvCnPr/>
                              <wps:spPr>
                                <a:xfrm flipV="1">
                                  <a:off x="457647" y="113719"/>
                                  <a:ext cx="0" cy="210185"/>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139" name="Gruppieren 139"/>
                              <wpg:cNvGrpSpPr/>
                              <wpg:grpSpPr>
                                <a:xfrm>
                                  <a:off x="0" y="0"/>
                                  <a:ext cx="1431290" cy="382905"/>
                                  <a:chOff x="0" y="0"/>
                                  <a:chExt cx="1431428" cy="383262"/>
                                </a:xfrm>
                              </wpg:grpSpPr>
                              <wpg:grpSp>
                                <wpg:cNvPr id="150" name="Gruppieren 150"/>
                                <wpg:cNvGrpSpPr/>
                                <wpg:grpSpPr>
                                  <a:xfrm>
                                    <a:off x="0" y="0"/>
                                    <a:ext cx="1431428" cy="383262"/>
                                    <a:chOff x="0" y="0"/>
                                    <a:chExt cx="1431428" cy="383262"/>
                                  </a:xfrm>
                                </wpg:grpSpPr>
                                <wps:wsp>
                                  <wps:cNvPr id="151" name="Rechteck 151"/>
                                  <wps:cNvSpPr/>
                                  <wps:spPr>
                                    <a:xfrm>
                                      <a:off x="403412" y="16550"/>
                                      <a:ext cx="581025" cy="366712"/>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Gerade Verbindung mit Pfeil 152"/>
                                  <wps:cNvCnPr/>
                                  <wps:spPr>
                                    <a:xfrm>
                                      <a:off x="0"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34" name="Gerade Verbindung mit Pfeil 234"/>
                                  <wps:cNvCnPr/>
                                  <wps:spPr>
                                    <a:xfrm>
                                      <a:off x="984739"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35" name="Textfeld 235"/>
                                  <wps:cNvSpPr txBox="1"/>
                                  <wps:spPr>
                                    <a:xfrm>
                                      <a:off x="22757" y="2069"/>
                                      <a:ext cx="395287" cy="242888"/>
                                    </a:xfrm>
                                    <a:prstGeom prst="rect">
                                      <a:avLst/>
                                    </a:prstGeom>
                                    <a:noFill/>
                                    <a:ln w="6350">
                                      <a:noFill/>
                                    </a:ln>
                                  </wps:spPr>
                                  <wps:txbx>
                                    <w:txbxContent>
                                      <w:p w:rsidRPr="00106B5A" w:rsidR="004E4990" w:rsidP="004E4990" w:rsidRDefault="004E4990" w14:paraId="0B0B6470" w14:textId="77777777">
                                        <w:pPr>
                                          <w:jc w:val="center"/>
                                          <w:rPr>
                                            <w:sz w:val="20"/>
                                            <w:szCs w:val="20"/>
                                          </w:rPr>
                                        </w:pPr>
                                        <m:oMathPara>
                                          <m:oMath>
                                            <m:r>
                                              <w:rPr>
                                                <w:rFonts w:ascii="Cambria Math" w:hAnsi="Cambria Math"/>
                                                <w:sz w:val="20"/>
                                                <w:szCs w:val="20"/>
                                              </w:rPr>
                                              <m:t>u(t)</m:t>
                                            </m:r>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 name="Textfeld 236"/>
                                  <wps:cNvSpPr txBox="1"/>
                                  <wps:spPr>
                                    <a:xfrm>
                                      <a:off x="1036458" y="0"/>
                                      <a:ext cx="394970" cy="242570"/>
                                    </a:xfrm>
                                    <a:prstGeom prst="rect">
                                      <a:avLst/>
                                    </a:prstGeom>
                                    <a:noFill/>
                                    <a:ln w="6350">
                                      <a:noFill/>
                                    </a:ln>
                                  </wps:spPr>
                                  <wps:txbx>
                                    <w:txbxContent>
                                      <w:p w:rsidRPr="00106B5A" w:rsidR="004E4990" w:rsidP="004E4990" w:rsidRDefault="004E4990" w14:paraId="4F18D4F5" w14:textId="77777777">
                                        <w:pPr>
                                          <w:jc w:val="center"/>
                                          <w:rPr>
                                            <w:sz w:val="20"/>
                                            <w:szCs w:val="20"/>
                                          </w:rPr>
                                        </w:pPr>
                                        <m:oMathPara>
                                          <m:oMath>
                                            <m:r>
                                              <w:rPr>
                                                <w:rFonts w:ascii="Cambria Math" w:hAnsi="Cambria Math"/>
                                                <w:sz w:val="20"/>
                                                <w:szCs w:val="20"/>
                                              </w:rPr>
                                              <m:t>y(t)</m:t>
                                            </m:r>
                                          </m:oMath>
                                        </m:oMathPara>
                                      </w:p>
                                      <w:p w:rsidR="004E4990" w:rsidP="004E4990" w:rsidRDefault="004E4990" w14:paraId="06AEA4A8"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37" name="Freihandform: Form 237"/>
                                <wps:cNvSpPr/>
                                <wps:spPr>
                                  <a:xfrm>
                                    <a:off x="449259" y="58994"/>
                                    <a:ext cx="499700" cy="267881"/>
                                  </a:xfrm>
                                  <a:custGeom>
                                    <a:avLst/>
                                    <a:gdLst>
                                      <a:gd name="connsiteX0" fmla="*/ 0 w 499700"/>
                                      <a:gd name="connsiteY0" fmla="*/ 0 h 267881"/>
                                      <a:gd name="connsiteX1" fmla="*/ 0 w 499700"/>
                                      <a:gd name="connsiteY1" fmla="*/ 267881 h 267881"/>
                                      <a:gd name="connsiteX2" fmla="*/ 499700 w 499700"/>
                                      <a:gd name="connsiteY2" fmla="*/ 267881 h 267881"/>
                                    </a:gdLst>
                                    <a:ahLst/>
                                    <a:cxnLst>
                                      <a:cxn ang="0">
                                        <a:pos x="connsiteX0" y="connsiteY0"/>
                                      </a:cxn>
                                      <a:cxn ang="0">
                                        <a:pos x="connsiteX1" y="connsiteY1"/>
                                      </a:cxn>
                                      <a:cxn ang="0">
                                        <a:pos x="connsiteX2" y="connsiteY2"/>
                                      </a:cxn>
                                    </a:cxnLst>
                                    <a:rect l="l" t="t" r="r" b="b"/>
                                    <a:pathLst>
                                      <a:path w="499700" h="267881">
                                        <a:moveTo>
                                          <a:pt x="0" y="0"/>
                                        </a:moveTo>
                                        <a:lnTo>
                                          <a:pt x="0" y="267881"/>
                                        </a:lnTo>
                                        <a:lnTo>
                                          <a:pt x="499700" y="267881"/>
                                        </a:lnTo>
                                      </a:path>
                                    </a:pathLst>
                                  </a:cu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w14:anchorId="2C071314">
                    <v:group id="Gruppieren 278" style="width:112.7pt;height:30.15pt;mso-position-horizontal-relative:char;mso-position-vertical-relative:line" coordsize="14312,3829" o:spid="_x0000_s1100" w14:anchorId="0F4A4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">
                      <v:line id="Gerader Verbinder 239" style="position:absolute;flip:y;visibility:visible;mso-wrap-style:square" o:spid="_x0000_s1101" strokecolor="black [3040]" strokeweight="1pt" o:connectortype="straight" from="4576,1137" to="4576,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"/>
                      <v:group id="Gruppieren 139" style="position:absolute;width:14312;height:3829" coordsize="14314,3832" o:spid="_x0000_s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group id="Gruppieren 150" style="position:absolute;width:14314;height:3832" coordsize="14314,3832" o:spid="_x0000_s1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hteck 151" style="position:absolute;left:4034;top:165;width:5810;height:3667;visibility:visible;mso-wrap-style:square;v-text-anchor:middle" o:spid="_x0000_s1104" filled="f" strokecolor="black [16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"/>
                          <v:shape id="Gerade Verbindung mit Pfeil 152" style="position:absolute;top:2003;width:4048;height:0;visibility:visible;mso-wrap-style:square" o:spid="_x0000_s110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">
                            <v:stroke endarrow="block"/>
                          </v:shape>
                          <v:shape id="Gerade Verbindung mit Pfeil 234" style="position:absolute;left:9847;top:2003;width:4048;height:0;visibility:visible;mso-wrap-style:square" o:spid="_x0000_s1106"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">
                            <v:stroke endarrow="block"/>
                          </v:shape>
                          <v:shape id="Textfeld 235" style="position:absolute;left:227;top:20;width:3953;height:2429;visibility:visible;mso-wrap-style:square;v-text-anchor:middle" o:spid="_x0000_s110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">
                            <v:textbox inset="0,0,0,0">
                              <w:txbxContent>
                                <w:p w:rsidRPr="00106B5A" w:rsidR="004E4990" w:rsidP="004E4990" w:rsidRDefault="004E4990" w14:paraId="416F354A" w14:textId="77777777">
                                  <w:pPr>
                                    <w:jc w:val="center"/>
                                    <w:rPr>
                                      <w:sz w:val="20"/>
                                      <w:szCs w:val="20"/>
                                    </w:rPr>
                                  </w:pPr>
                                  <m:oMathPara>
                                    <m:oMath>
                                      <m:r>
                                        <w:rPr>
                                          <w:rFonts w:ascii="Cambria Math" w:hAnsi="Cambria Math"/>
                                          <w:sz w:val="20"/>
                                          <w:szCs w:val="20"/>
                                        </w:rPr>
                                        <m:t>u(t)</m:t>
                                      </m:r>
                                    </m:oMath>
                                  </m:oMathPara>
                                </w:p>
                              </w:txbxContent>
                            </v:textbox>
                          </v:shape>
                          <v:shape id="Textfeld 236" style="position:absolute;left:10364;width:3950;height:2425;visibility:visible;mso-wrap-style:square;v-text-anchor:middle" o:spid="_x0000_s110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">
                            <v:textbox inset="0,0,0,0">
                              <w:txbxContent>
                                <w:p w:rsidRPr="00106B5A" w:rsidR="004E4990" w:rsidP="004E4990" w:rsidRDefault="004E4990" w14:paraId="6710BB50" w14:textId="77777777">
                                  <w:pPr>
                                    <w:jc w:val="center"/>
                                    <w:rPr>
                                      <w:sz w:val="20"/>
                                      <w:szCs w:val="20"/>
                                    </w:rPr>
                                  </w:pPr>
                                  <m:oMathPara>
                                    <m:oMath>
                                      <m:r>
                                        <w:rPr>
                                          <w:rFonts w:ascii="Cambria Math" w:hAnsi="Cambria Math"/>
                                          <w:sz w:val="20"/>
                                          <w:szCs w:val="20"/>
                                        </w:rPr>
                                        <m:t>y(t)</m:t>
                                      </m:r>
                                    </m:oMath>
                                  </m:oMathPara>
                                </w:p>
                                <w:p w:rsidR="004E4990" w:rsidP="004E4990" w:rsidRDefault="004E4990" w14:paraId="02EB378F" w14:textId="77777777"/>
                              </w:txbxContent>
                            </v:textbox>
                          </v:shape>
                        </v:group>
                        <v:shape id="Freihandform: Form 237" style="position:absolute;left:4492;top:589;width:4997;height:2679;visibility:visible;mso-wrap-style:square;v-text-anchor:middle" coordsize="499700,267881" o:spid="_x0000_s1109" filled="f" strokecolor="black [3040]" strokeweight=".5pt" path="m,l,267881r499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">
                          <v:path arrowok="t" o:connecttype="custom" o:connectlocs="0,0;0,267881;499700,267881" o:connectangles="0,0,0"/>
                        </v:shape>
                      </v:group>
                      <w10:anchorlock/>
                    </v:group>
                  </w:pict>
                </mc:Fallback>
              </mc:AlternateContent>
            </w:r>
          </w:p>
        </w:tc>
      </w:tr>
      <w:tr w:rsidR="004E4990" w:rsidTr="00E1465D" w14:paraId="24B34EE2" w14:textId="77777777">
        <w:tc>
          <w:tcPr>
            <w:tcW w:w="2547" w:type="dxa"/>
            <w:vAlign w:val="center"/>
          </w:tcPr>
          <w:p w:rsidRPr="001A02D1" w:rsidR="004E4990" w:rsidP="00E1465D" w:rsidRDefault="004E4990" w14:paraId="7B51866E" w14:textId="77777777">
            <w:pPr>
              <w:rPr>
                <w:lang w:eastAsia="de-DE"/>
              </w:rPr>
            </w:pPr>
            <w:r>
              <w:rPr>
                <w:lang w:eastAsia="de-DE"/>
              </w:rPr>
              <w:t>DT</w:t>
            </w:r>
            <w:r>
              <w:rPr>
                <w:vertAlign w:val="subscript"/>
                <w:lang w:eastAsia="de-DE"/>
              </w:rPr>
              <w:t>1</w:t>
            </w:r>
            <w:r>
              <w:rPr>
                <w:lang w:eastAsia="de-DE"/>
              </w:rPr>
              <w:t>-Glied</w:t>
            </w:r>
          </w:p>
        </w:tc>
        <w:tc>
          <w:tcPr>
            <w:tcW w:w="3957" w:type="dxa"/>
            <w:vAlign w:val="center"/>
          </w:tcPr>
          <w:p w:rsidRPr="001A02D1" w:rsidR="004E4990" w:rsidP="00E1465D" w:rsidRDefault="004E4990" w14:paraId="019F1A35" w14:textId="77777777">
            <w:pPr>
              <w:rPr>
                <w:lang w:eastAsia="de-DE"/>
              </w:rPr>
            </w:pPr>
            <m:oMathPara>
              <m:oMathParaPr>
                <m:jc m:val="left"/>
              </m:oMathParaPr>
              <m:oMath>
                <m:r>
                  <w:rPr>
                    <w:rFonts w:ascii="Cambria Math" w:hAnsi="Cambria Math"/>
                    <w:lang w:eastAsia="de-DE"/>
                  </w:rPr>
                  <m:t>T</m:t>
                </m:r>
                <m:acc>
                  <m:accPr>
                    <m:chr m:val="̇"/>
                    <m:ctrlPr>
                      <w:rPr>
                        <w:rFonts w:ascii="Cambria Math" w:hAnsi="Cambria Math"/>
                        <w:i/>
                        <w:lang w:eastAsia="de-DE"/>
                      </w:rPr>
                    </m:ctrlPr>
                  </m:accPr>
                  <m:e>
                    <m:r>
                      <w:rPr>
                        <w:rFonts w:ascii="Cambria Math" w:hAnsi="Cambria Math"/>
                        <w:lang w:eastAsia="de-DE"/>
                      </w:rPr>
                      <m:t>y</m:t>
                    </m:r>
                  </m:e>
                </m:acc>
                <m:r>
                  <w:rPr>
                    <w:rFonts w:ascii="Cambria Math" w:hAnsi="Cambria Math"/>
                    <w:lang w:eastAsia="de-DE"/>
                  </w:rPr>
                  <m:t>+y</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D</m:t>
                    </m:r>
                  </m:sub>
                </m:sSub>
                <m:acc>
                  <m:accPr>
                    <m:chr m:val="̇"/>
                    <m:ctrlPr>
                      <w:rPr>
                        <w:rFonts w:ascii="Cambria Math" w:hAnsi="Cambria Math"/>
                        <w:i/>
                        <w:lang w:eastAsia="de-DE"/>
                      </w:rPr>
                    </m:ctrlPr>
                  </m:accPr>
                  <m:e>
                    <m:r>
                      <w:rPr>
                        <w:rFonts w:ascii="Cambria Math" w:hAnsi="Cambria Math"/>
                        <w:lang w:eastAsia="de-DE"/>
                      </w:rPr>
                      <m:t>u</m:t>
                    </m:r>
                  </m:e>
                </m:acc>
              </m:oMath>
            </m:oMathPara>
          </w:p>
        </w:tc>
        <w:tc>
          <w:tcPr>
            <w:tcW w:w="2556" w:type="dxa"/>
            <w:vAlign w:val="center"/>
          </w:tcPr>
          <w:p w:rsidR="004E4990" w:rsidP="00E1465D" w:rsidRDefault="008F5894" w14:paraId="4FBD1AA0" w14:textId="6CDE0ABE">
            <w:pPr>
              <w:rPr>
                <w:noProof/>
                <w:lang w:eastAsia="de-DE"/>
              </w:rPr>
            </w:pPr>
            <w:r>
              <w:rPr>
                <w:noProof/>
                <w:lang w:eastAsia="de-DE"/>
              </w:rPr>
              <mc:AlternateContent>
                <mc:Choice Requires="wpg">
                  <w:drawing>
                    <wp:inline distT="0" distB="0" distL="0" distR="0" wp14:anchorId="1D4F1070" wp14:editId="51C0AE2C">
                      <wp:extent cx="1431290" cy="382905"/>
                      <wp:effectExtent l="0" t="0" r="54610" b="17145"/>
                      <wp:docPr id="282" name="Gruppieren 282"/>
                      <wp:cNvGraphicFramePr/>
                      <a:graphic xmlns:a="http://schemas.openxmlformats.org/drawingml/2006/main">
                        <a:graphicData uri="http://schemas.microsoft.com/office/word/2010/wordprocessingGroup">
                          <wpg:wgp>
                            <wpg:cNvGrpSpPr/>
                            <wpg:grpSpPr>
                              <a:xfrm>
                                <a:off x="0" y="0"/>
                                <a:ext cx="1431290" cy="382905"/>
                                <a:chOff x="0" y="0"/>
                                <a:chExt cx="1431290" cy="382905"/>
                              </a:xfrm>
                            </wpg:grpSpPr>
                            <wps:wsp>
                              <wps:cNvPr id="281" name="Gerader Verbinder 281"/>
                              <wps:cNvCnPr/>
                              <wps:spPr>
                                <a:xfrm flipV="1">
                                  <a:off x="452559" y="95250"/>
                                  <a:ext cx="0" cy="236220"/>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277" name="Gruppieren 277"/>
                              <wpg:cNvGrpSpPr/>
                              <wpg:grpSpPr>
                                <a:xfrm>
                                  <a:off x="0" y="0"/>
                                  <a:ext cx="1431290" cy="382905"/>
                                  <a:chOff x="0" y="0"/>
                                  <a:chExt cx="1431290" cy="382905"/>
                                </a:xfrm>
                              </wpg:grpSpPr>
                              <wps:wsp>
                                <wps:cNvPr id="255" name="Freihandform: Form 255"/>
                                <wps:cNvSpPr/>
                                <wps:spPr>
                                  <a:xfrm>
                                    <a:off x="452559" y="99795"/>
                                    <a:ext cx="415925" cy="225425"/>
                                  </a:xfrm>
                                  <a:custGeom>
                                    <a:avLst/>
                                    <a:gdLst>
                                      <a:gd name="connsiteX0" fmla="*/ 0 w 415925"/>
                                      <a:gd name="connsiteY0" fmla="*/ 0 h 225425"/>
                                      <a:gd name="connsiteX1" fmla="*/ 127000 w 415925"/>
                                      <a:gd name="connsiteY1" fmla="*/ 165100 h 225425"/>
                                      <a:gd name="connsiteX2" fmla="*/ 415925 w 415925"/>
                                      <a:gd name="connsiteY2" fmla="*/ 225425 h 225425"/>
                                    </a:gdLst>
                                    <a:ahLst/>
                                    <a:cxnLst>
                                      <a:cxn ang="0">
                                        <a:pos x="connsiteX0" y="connsiteY0"/>
                                      </a:cxn>
                                      <a:cxn ang="0">
                                        <a:pos x="connsiteX1" y="connsiteY1"/>
                                      </a:cxn>
                                      <a:cxn ang="0">
                                        <a:pos x="connsiteX2" y="connsiteY2"/>
                                      </a:cxn>
                                    </a:cxnLst>
                                    <a:rect l="l" t="t" r="r" b="b"/>
                                    <a:pathLst>
                                      <a:path w="415925" h="225425">
                                        <a:moveTo>
                                          <a:pt x="0" y="0"/>
                                        </a:moveTo>
                                        <a:cubicBezTo>
                                          <a:pt x="28839" y="63764"/>
                                          <a:pt x="57679" y="127529"/>
                                          <a:pt x="127000" y="165100"/>
                                        </a:cubicBezTo>
                                        <a:cubicBezTo>
                                          <a:pt x="196321" y="202671"/>
                                          <a:pt x="361950" y="214842"/>
                                          <a:pt x="415925" y="225425"/>
                                        </a:cubicBezTo>
                                      </a:path>
                                    </a:pathLst>
                                  </a:cu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0" name="Gruppieren 240"/>
                                <wpg:cNvGrpSpPr/>
                                <wpg:grpSpPr>
                                  <a:xfrm>
                                    <a:off x="0" y="0"/>
                                    <a:ext cx="1431290" cy="382905"/>
                                    <a:chOff x="0" y="0"/>
                                    <a:chExt cx="1431428" cy="383262"/>
                                  </a:xfrm>
                                </wpg:grpSpPr>
                                <wpg:grpSp>
                                  <wpg:cNvPr id="241" name="Gruppieren 241"/>
                                  <wpg:cNvGrpSpPr/>
                                  <wpg:grpSpPr>
                                    <a:xfrm>
                                      <a:off x="0" y="0"/>
                                      <a:ext cx="1431428" cy="383262"/>
                                      <a:chOff x="0" y="0"/>
                                      <a:chExt cx="1431428" cy="383262"/>
                                    </a:xfrm>
                                  </wpg:grpSpPr>
                                  <wps:wsp>
                                    <wps:cNvPr id="242" name="Rechteck 242"/>
                                    <wps:cNvSpPr/>
                                    <wps:spPr>
                                      <a:xfrm>
                                        <a:off x="403412" y="16550"/>
                                        <a:ext cx="581025" cy="366712"/>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Gerade Verbindung mit Pfeil 243"/>
                                    <wps:cNvCnPr/>
                                    <wps:spPr>
                                      <a:xfrm>
                                        <a:off x="0"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44" name="Gerade Verbindung mit Pfeil 244"/>
                                    <wps:cNvCnPr/>
                                    <wps:spPr>
                                      <a:xfrm>
                                        <a:off x="984739"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45" name="Textfeld 245"/>
                                    <wps:cNvSpPr txBox="1"/>
                                    <wps:spPr>
                                      <a:xfrm>
                                        <a:off x="22757" y="2069"/>
                                        <a:ext cx="395287" cy="242888"/>
                                      </a:xfrm>
                                      <a:prstGeom prst="rect">
                                        <a:avLst/>
                                      </a:prstGeom>
                                      <a:noFill/>
                                      <a:ln w="6350">
                                        <a:noFill/>
                                      </a:ln>
                                    </wps:spPr>
                                    <wps:txbx>
                                      <w:txbxContent>
                                        <w:p w:rsidRPr="00106B5A" w:rsidR="004E4990" w:rsidP="004E4990" w:rsidRDefault="004E4990" w14:paraId="74EF78DA" w14:textId="77777777">
                                          <w:pPr>
                                            <w:jc w:val="center"/>
                                            <w:rPr>
                                              <w:sz w:val="20"/>
                                              <w:szCs w:val="20"/>
                                            </w:rPr>
                                          </w:pPr>
                                          <m:oMathPara>
                                            <m:oMath>
                                              <m:r>
                                                <w:rPr>
                                                  <w:rFonts w:ascii="Cambria Math" w:hAnsi="Cambria Math"/>
                                                  <w:sz w:val="20"/>
                                                  <w:szCs w:val="20"/>
                                                </w:rPr>
                                                <m:t>u(t)</m:t>
                                              </m:r>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6" name="Textfeld 246"/>
                                    <wps:cNvSpPr txBox="1"/>
                                    <wps:spPr>
                                      <a:xfrm>
                                        <a:off x="1036458" y="0"/>
                                        <a:ext cx="394970" cy="242570"/>
                                      </a:xfrm>
                                      <a:prstGeom prst="rect">
                                        <a:avLst/>
                                      </a:prstGeom>
                                      <a:noFill/>
                                      <a:ln w="6350">
                                        <a:noFill/>
                                      </a:ln>
                                    </wps:spPr>
                                    <wps:txbx>
                                      <w:txbxContent>
                                        <w:p w:rsidRPr="00106B5A" w:rsidR="004E4990" w:rsidP="004E4990" w:rsidRDefault="004E4990" w14:paraId="21FC2966" w14:textId="77777777">
                                          <w:pPr>
                                            <w:jc w:val="center"/>
                                            <w:rPr>
                                              <w:sz w:val="20"/>
                                              <w:szCs w:val="20"/>
                                            </w:rPr>
                                          </w:pPr>
                                          <m:oMathPara>
                                            <m:oMath>
                                              <m:r>
                                                <w:rPr>
                                                  <w:rFonts w:ascii="Cambria Math" w:hAnsi="Cambria Math"/>
                                                  <w:sz w:val="20"/>
                                                  <w:szCs w:val="20"/>
                                                </w:rPr>
                                                <m:t>y(t)</m:t>
                                              </m:r>
                                            </m:oMath>
                                          </m:oMathPara>
                                        </w:p>
                                        <w:p w:rsidR="004E4990" w:rsidP="004E4990" w:rsidRDefault="004E4990" w14:paraId="61CCFE9A"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47" name="Freihandform: Form 247"/>
                                  <wps:cNvSpPr/>
                                  <wps:spPr>
                                    <a:xfrm>
                                      <a:off x="449259" y="58994"/>
                                      <a:ext cx="499700" cy="267881"/>
                                    </a:xfrm>
                                    <a:custGeom>
                                      <a:avLst/>
                                      <a:gdLst>
                                        <a:gd name="connsiteX0" fmla="*/ 0 w 499700"/>
                                        <a:gd name="connsiteY0" fmla="*/ 0 h 267881"/>
                                        <a:gd name="connsiteX1" fmla="*/ 0 w 499700"/>
                                        <a:gd name="connsiteY1" fmla="*/ 267881 h 267881"/>
                                        <a:gd name="connsiteX2" fmla="*/ 499700 w 499700"/>
                                        <a:gd name="connsiteY2" fmla="*/ 267881 h 267881"/>
                                      </a:gdLst>
                                      <a:ahLst/>
                                      <a:cxnLst>
                                        <a:cxn ang="0">
                                          <a:pos x="connsiteX0" y="connsiteY0"/>
                                        </a:cxn>
                                        <a:cxn ang="0">
                                          <a:pos x="connsiteX1" y="connsiteY1"/>
                                        </a:cxn>
                                        <a:cxn ang="0">
                                          <a:pos x="connsiteX2" y="connsiteY2"/>
                                        </a:cxn>
                                      </a:cxnLst>
                                      <a:rect l="l" t="t" r="r" b="b"/>
                                      <a:pathLst>
                                        <a:path w="499700" h="267881">
                                          <a:moveTo>
                                            <a:pt x="0" y="0"/>
                                          </a:moveTo>
                                          <a:lnTo>
                                            <a:pt x="0" y="267881"/>
                                          </a:lnTo>
                                          <a:lnTo>
                                            <a:pt x="499700" y="267881"/>
                                          </a:lnTo>
                                        </a:path>
                                      </a:pathLst>
                                    </a:cu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w14:anchorId="099FF92C">
                    <v:group id="Gruppieren 282" style="width:112.7pt;height:30.15pt;mso-position-horizontal-relative:char;mso-position-vertical-relative:line" coordsize="14312,3829" o:spid="_x0000_s1110" w14:anchorId="1D4F1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">
                      <v:line id="Gerader Verbinder 281" style="position:absolute;flip:y;visibility:visible;mso-wrap-style:square" o:spid="_x0000_s1111" strokecolor="black [3040]" strokeweight="1pt" o:connectortype="straight" from="4525,952" to="4525,3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"/>
                      <v:group id="Gruppieren 277" style="position:absolute;width:14312;height:3829" coordsize="14312,3829" o:spid="_x0000_s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Freihandform: Form 255" style="position:absolute;left:4525;top:997;width:4159;height:2255;visibility:visible;mso-wrap-style:square;v-text-anchor:middle" coordsize="415925,225425" o:spid="_x0000_s1113" filled="f" strokecolor="black [3040]" strokeweight="1pt" path="m,c28839,63764,57679,127529,127000,165100v69321,37571,234950,49742,288925,603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">
                          <v:path arrowok="t" o:connecttype="custom" o:connectlocs="0,0;127000,165100;415925,225425" o:connectangles="0,0,0"/>
                        </v:shape>
                        <v:group id="Gruppieren 240" style="position:absolute;width:14312;height:3829" coordsize="14314,3832" o:spid="_x0000_s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uppieren 241" style="position:absolute;width:14314;height:3832" coordsize="14314,3832" o:spid="_x0000_s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hteck 242" style="position:absolute;left:4034;top:165;width:5810;height:3667;visibility:visible;mso-wrap-style:square;v-text-anchor:middle" o:spid="_x0000_s1116" filled="f" strokecolor="black [16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"/>
                            <v:shape id="Gerade Verbindung mit Pfeil 243" style="position:absolute;top:2003;width:4048;height:0;visibility:visible;mso-wrap-style:square" o:spid="_x0000_s1117"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">
                              <v:stroke endarrow="block"/>
                            </v:shape>
                            <v:shape id="Gerade Verbindung mit Pfeil 244" style="position:absolute;left:9847;top:2003;width:4048;height:0;visibility:visible;mso-wrap-style:square" o:spid="_x0000_s1118"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">
                              <v:stroke endarrow="block"/>
                            </v:shape>
                            <v:shape id="Textfeld 245" style="position:absolute;left:227;top:20;width:3953;height:2429;visibility:visible;mso-wrap-style:square;v-text-anchor:middle" o:spid="_x0000_s111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">
                              <v:textbox inset="0,0,0,0">
                                <w:txbxContent>
                                  <w:p w:rsidRPr="00106B5A" w:rsidR="004E4990" w:rsidP="004E4990" w:rsidRDefault="004E4990" w14:paraId="5AC0B739" w14:textId="77777777">
                                    <w:pPr>
                                      <w:jc w:val="center"/>
                                      <w:rPr>
                                        <w:sz w:val="20"/>
                                        <w:szCs w:val="20"/>
                                      </w:rPr>
                                    </w:pPr>
                                    <m:oMathPara>
                                      <m:oMath>
                                        <m:r>
                                          <w:rPr>
                                            <w:rFonts w:ascii="Cambria Math" w:hAnsi="Cambria Math"/>
                                            <w:sz w:val="20"/>
                                            <w:szCs w:val="20"/>
                                          </w:rPr>
                                          <m:t>u(t)</m:t>
                                        </m:r>
                                      </m:oMath>
                                    </m:oMathPara>
                                  </w:p>
                                </w:txbxContent>
                              </v:textbox>
                            </v:shape>
                            <v:shape id="Textfeld 246" style="position:absolute;left:10364;width:3950;height:2425;visibility:visible;mso-wrap-style:square;v-text-anchor:middle" o:spid="_x0000_s112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">
                              <v:textbox inset="0,0,0,0">
                                <w:txbxContent>
                                  <w:p w:rsidRPr="00106B5A" w:rsidR="004E4990" w:rsidP="004E4990" w:rsidRDefault="004E4990" w14:paraId="6DAD4C6B" w14:textId="77777777">
                                    <w:pPr>
                                      <w:jc w:val="center"/>
                                      <w:rPr>
                                        <w:sz w:val="20"/>
                                        <w:szCs w:val="20"/>
                                      </w:rPr>
                                    </w:pPr>
                                    <m:oMathPara>
                                      <m:oMath>
                                        <m:r>
                                          <w:rPr>
                                            <w:rFonts w:ascii="Cambria Math" w:hAnsi="Cambria Math"/>
                                            <w:sz w:val="20"/>
                                            <w:szCs w:val="20"/>
                                          </w:rPr>
                                          <m:t>y(t)</m:t>
                                        </m:r>
                                      </m:oMath>
                                    </m:oMathPara>
                                  </w:p>
                                  <w:p w:rsidR="004E4990" w:rsidP="004E4990" w:rsidRDefault="004E4990" w14:paraId="6A05A809" w14:textId="77777777"/>
                                </w:txbxContent>
                              </v:textbox>
                            </v:shape>
                          </v:group>
                          <v:shape id="Freihandform: Form 247" style="position:absolute;left:4492;top:589;width:4997;height:2679;visibility:visible;mso-wrap-style:square;v-text-anchor:middle" coordsize="499700,267881" o:spid="_x0000_s1121" filled="f" strokecolor="black [3040]" strokeweight=".5pt" path="m,l,267881r499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">
                            <v:path arrowok="t" o:connecttype="custom" o:connectlocs="0,0;0,267881;499700,267881" o:connectangles="0,0,0"/>
                          </v:shape>
                        </v:group>
                      </v:group>
                      <w10:anchorlock/>
                    </v:group>
                  </w:pict>
                </mc:Fallback>
              </mc:AlternateContent>
            </w:r>
          </w:p>
        </w:tc>
      </w:tr>
    </w:tbl>
    <w:p w:rsidR="005156D9" w:rsidP="00282080" w:rsidRDefault="005156D9" w14:paraId="451C5A47" w14:textId="77777777">
      <w:pPr>
        <w:rPr>
          <w:b/>
          <w:bCs/>
          <w:lang w:eastAsia="de-DE"/>
        </w:rPr>
      </w:pPr>
    </w:p>
    <w:p w:rsidR="008871A4" w:rsidP="00282080" w:rsidRDefault="0073049C" w14:paraId="6FDFBB58" w14:textId="2B2896F5">
      <w:pPr>
        <w:rPr>
          <w:lang w:eastAsia="de-DE"/>
        </w:rPr>
      </w:pPr>
      <w:r w:rsidRPr="0073049C">
        <w:rPr>
          <w:b/>
          <w:bCs/>
          <w:lang w:eastAsia="de-DE"/>
        </w:rPr>
        <w:t>Totzeitglied</w:t>
      </w:r>
      <w:r w:rsidR="00662347">
        <w:rPr>
          <w:b/>
          <w:bCs/>
          <w:lang w:eastAsia="de-DE"/>
        </w:rPr>
        <w:t xml:space="preserve"> (T</w:t>
      </w:r>
      <w:r w:rsidR="00662347">
        <w:rPr>
          <w:b/>
          <w:bCs/>
          <w:vertAlign w:val="subscript"/>
          <w:lang w:eastAsia="de-DE"/>
        </w:rPr>
        <w:t>t</w:t>
      </w:r>
      <w:r w:rsidR="00662347">
        <w:rPr>
          <w:b/>
          <w:bCs/>
          <w:lang w:eastAsia="de-DE"/>
        </w:rPr>
        <w:t>-Glied)</w:t>
      </w:r>
      <w:r w:rsidRPr="0073049C">
        <w:rPr>
          <w:b/>
          <w:bCs/>
          <w:lang w:eastAsia="de-DE"/>
        </w:rPr>
        <w:t>:</w:t>
      </w:r>
      <w:r w:rsidR="005B1E45">
        <w:rPr>
          <w:lang w:eastAsia="de-DE"/>
        </w:rPr>
        <w:t xml:space="preserve"> </w:t>
      </w:r>
      <w:r w:rsidRPr="005B1E45" w:rsidR="005B1E45">
        <w:rPr>
          <w:lang w:eastAsia="de-DE"/>
        </w:rPr>
        <w:t xml:space="preserve">Ein Totzeitglied verschiebt das Eingangssignal auf der Zeitachse um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t</m:t>
            </m:r>
          </m:sub>
        </m:sSub>
      </m:oMath>
      <w:r w:rsidRPr="005B1E45" w:rsidR="005B1E45">
        <w:rPr>
          <w:lang w:eastAsia="de-DE"/>
        </w:rPr>
        <w:t>. Sie werden in der Regel mit anderen Übertragungsgliedern kombiniert.</w:t>
      </w:r>
      <w:r w:rsidR="000E2D98">
        <w:rPr>
          <w:lang w:eastAsia="de-DE"/>
        </w:rPr>
        <w:t xml:space="preserve"> </w:t>
      </w:r>
      <w:sdt>
        <w:sdtPr>
          <w:rPr>
            <w:lang w:eastAsia="de-DE"/>
          </w:rPr>
          <w:alias w:val="To edit, see citavi.com/edit"/>
          <w:tag w:val="CitaviPlaceholder#2c310ab3-b2d3-421f-84be-72b125d59a0d"/>
          <w:id w:val="195435471"/>
          <w:placeholder>
            <w:docPart w:val="DefaultPlaceholder_-1854013440"/>
          </w:placeholder>
        </w:sdtPr>
        <w:sdtEndPr/>
        <w:sdtContent>
          <w:r w:rsidR="000E2D98">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mM3ZGY1LTBlMzktNGVhOC05ZDYyLTA5N2JiYWQ0OTI4ZSIsIlJhbmdlTGVuZ3RoIjoz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1dLCJGb3JtYXR0ZWRUZXh0Ijp7IiRpZCI6IjE2IiwiQ291bnQiOjEsIlRleHRVbml0cyI6W3siJGlkIjoiMTciLCJGb250U3R5bGUiOnsiJGlkIjoiMTgiLCJOZXV0cmFsIjp0cnVlfSwiUmVhZGluZ09yZGVyIjoxLCJUZXh0IjoiWzRdIn1dfSwiVGFnIjoiQ2l0YXZpUGxhY2Vob2xkZXIjMmMzMTBhYjMtYjJkMy00MjFmLTg0YmUtNzJiMTI1ZDU5YTBkIiwiVGV4dCI6Ils0XSIsIldBSVZlcnNpb24iOiI2LjE0LjAuMCJ9}</w:instrText>
          </w:r>
          <w:r w:rsidR="000E2D98">
            <w:rPr>
              <w:lang w:eastAsia="de-DE"/>
            </w:rPr>
            <w:fldChar w:fldCharType="separate"/>
          </w:r>
          <w:r w:rsidR="00E86B4F">
            <w:rPr>
              <w:lang w:eastAsia="de-DE"/>
            </w:rPr>
            <w:t>[4]</w:t>
          </w:r>
          <w:r w:rsidR="000E2D98">
            <w:rPr>
              <w:lang w:eastAsia="de-DE"/>
            </w:rPr>
            <w:fldChar w:fldCharType="end"/>
          </w:r>
        </w:sdtContent>
      </w:sdt>
    </w:p>
    <w:p w:rsidR="00FB454A" w:rsidP="00FB454A" w:rsidRDefault="00FB454A" w14:paraId="3B5D0684" w14:textId="6D06003C">
      <w:pPr>
        <w:pStyle w:val="Beschriftung"/>
        <w:keepNext/>
      </w:pPr>
      <w:bookmarkStart w:name="_Toc126152089" w:id="36"/>
      <w:r>
        <w:t xml:space="preserve">Tabelle </w:t>
      </w:r>
      <w:r w:rsidR="009641A2">
        <w:fldChar w:fldCharType="begin"/>
      </w:r>
      <w:r w:rsidR="009641A2">
        <w:instrText xml:space="preserve"> SEQ Tabelle \</w:instrText>
      </w:r>
      <w:r w:rsidR="009641A2">
        <w:instrText xml:space="preserve">* ARABIC </w:instrText>
      </w:r>
      <w:r w:rsidR="009641A2">
        <w:fldChar w:fldCharType="separate"/>
      </w:r>
      <w:r w:rsidR="00DA4B34">
        <w:rPr>
          <w:noProof/>
        </w:rPr>
        <w:t>4</w:t>
      </w:r>
      <w:r w:rsidR="009641A2">
        <w:rPr>
          <w:noProof/>
        </w:rPr>
        <w:fldChar w:fldCharType="end"/>
      </w:r>
      <w:r>
        <w:t>: Funktionalbeziehung und Blocksymbol vom Totzeitglied</w:t>
      </w:r>
      <w:r w:rsidR="00662347">
        <w:t xml:space="preserve"> </w:t>
      </w:r>
      <w:sdt>
        <w:sdtPr>
          <w:alias w:val="To edit, see citavi.com/edit"/>
          <w:tag w:val="CitaviPlaceholder#d6c0bd68-79d0-424a-b617-aac06b88ba23"/>
          <w:id w:val="1213236087"/>
          <w:placeholder>
            <w:docPart w:val="DefaultPlaceholder_-1854013440"/>
          </w:placeholder>
        </w:sdtPr>
        <w:sdtEndPr/>
        <w:sdtContent>
          <w:r w:rsidR="00662347">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NzIyNzM4LWYyODAtNDliZC05NjIxLWMwMWY2MWYxMTdkZCIsIlJhbmdlTGVuZ3RoIjoyLCJSZWZlcmVuY2VJZCI6ImY0NDJjOTdjLTBmYWEtNDhmYy1hYTJiLWNjNTMwY2UzMDA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MdW56ZSIsIlByb3RlY3RlZCI6ZmFsc2UsIlNleCI6MCwiQ3JlYXRlZEJ5IjoiX0pvbmFzIEJyaW5rbWFubiIsIkNyZWF0ZWRPbiI6IjIwMjItMTItMjZUMTg6NDU6NTEiLCJNb2RpZmllZEJ5IjoiX0pvbmFzIEJyaW5rbWFubiIsIklkIjoiNjczOTI1NmEtOGNkYi00MmUyLTgwOWMtZjViY2M5YzdmMTJjIiwiTW9kaWZpZWRPbiI6IjIwMjItMTItMjZUMTg6NDU6NT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GxxZHNibXMuanBnIiwiVXJpU3RyaW5nIjoiZjQ0MmM5N2MtMGZhYS00OGZjLWFhMmItY2M1MzBjZTMwMDJ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zLTU0MC0yOTMzNi0xIiwiRWRpdG9ycyI6W10sIkVkaXRpb24iOiI1LiwgbmV1IGJlYXJiZWl0ZXRlIHVuZCBlcncuIEF1ZmwuIiwiRXZhbHVhdGlvbkNvbXBsZXhpdHkiOjAsIkV2YWx1YXRpb25Tb3VyY2VUZXh0Rm9ybWF0IjowLCJHcm91cHMiOltdLCJIYXNMYWJlbDEiOmZhbHNlLCJIYXNMYWJlbDIiOmZhbHNlLCJJc2JuIjoiOTc4MzU0MDI5MzM2MSIsIktleXdvcmRzIjpbXSwiTGFuZ3VhZ2UiOiJnZXI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zLTU0MC0yOTMzNi0xIiwiVXJpU3RyaW5nIjoiaHR0cHM6Ly9kb2kub3JnLzEwLjEwMDcvMy01NDAtMjkzMzYt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wNzA0OS02Xzcx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wNy85NzgtMy02NTgtMDcwNDktNl83MSIsIlVyaVN0cmluZyI6Imh0dHBzOi8vZG9pLm9yZy8xMC4xMDA3Lzk3OC0zLTY1OC0wNzA0OS02Xzc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02NTgtMDcwNDktNiIsIlVyaVN0cmluZyI6Imh0dHBzOi8vZG9pLm9yZy8xMC4xMDA3Lzk3OC0zLTY1OC0wNzA0OS02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}</w:instrText>
          </w:r>
          <w:r w:rsidR="00662347">
            <w:fldChar w:fldCharType="separate"/>
          </w:r>
          <w:r w:rsidR="00E86B4F">
            <w:t>[4, 5]</w:t>
          </w:r>
          <w:r w:rsidR="00662347">
            <w:fldChar w:fldCharType="end"/>
          </w:r>
        </w:sdtContent>
      </w:sdt>
      <w:bookmarkEnd w:id="36"/>
    </w:p>
    <w:tbl>
      <w:tblPr>
        <w:tblStyle w:val="Tabellenraster"/>
        <w:tblW w:w="0" w:type="auto"/>
        <w:tblLook w:val="04A0" w:firstRow="1" w:lastRow="0" w:firstColumn="1" w:lastColumn="0" w:noHBand="0" w:noVBand="1"/>
      </w:tblPr>
      <w:tblGrid>
        <w:gridCol w:w="2547"/>
        <w:gridCol w:w="3957"/>
        <w:gridCol w:w="2556"/>
      </w:tblGrid>
      <w:tr w:rsidRPr="008E786C" w:rsidR="00D139B3" w:rsidTr="00E1465D" w14:paraId="6E622A22" w14:textId="77777777">
        <w:trPr>
          <w:trHeight w:val="273"/>
        </w:trPr>
        <w:tc>
          <w:tcPr>
            <w:tcW w:w="2547" w:type="dxa"/>
            <w:vAlign w:val="center"/>
          </w:tcPr>
          <w:p w:rsidRPr="008E786C" w:rsidR="00D139B3" w:rsidP="00E1465D" w:rsidRDefault="00D139B3" w14:paraId="31252C8D" w14:textId="77777777">
            <w:pPr>
              <w:spacing w:line="240" w:lineRule="auto"/>
              <w:jc w:val="left"/>
              <w:rPr>
                <w:b/>
                <w:bCs/>
                <w:lang w:eastAsia="de-DE"/>
              </w:rPr>
            </w:pPr>
            <w:r w:rsidRPr="008E786C">
              <w:rPr>
                <w:b/>
                <w:bCs/>
                <w:lang w:eastAsia="de-DE"/>
              </w:rPr>
              <w:t>Übertragungsglied</w:t>
            </w:r>
          </w:p>
        </w:tc>
        <w:tc>
          <w:tcPr>
            <w:tcW w:w="3957" w:type="dxa"/>
            <w:vAlign w:val="center"/>
          </w:tcPr>
          <w:p w:rsidRPr="008E786C" w:rsidR="00D139B3" w:rsidP="00E1465D" w:rsidRDefault="00D139B3" w14:paraId="7A2ADA96" w14:textId="77777777">
            <w:pPr>
              <w:spacing w:line="240" w:lineRule="auto"/>
              <w:jc w:val="left"/>
              <w:rPr>
                <w:b/>
                <w:bCs/>
                <w:lang w:eastAsia="de-DE"/>
              </w:rPr>
            </w:pPr>
            <w:r w:rsidRPr="008E786C">
              <w:rPr>
                <w:b/>
                <w:bCs/>
                <w:lang w:eastAsia="de-DE"/>
              </w:rPr>
              <w:t>Funktionalbeziehung</w:t>
            </w:r>
          </w:p>
        </w:tc>
        <w:tc>
          <w:tcPr>
            <w:tcW w:w="2556" w:type="dxa"/>
            <w:vAlign w:val="center"/>
          </w:tcPr>
          <w:p w:rsidRPr="008E786C" w:rsidR="00D139B3" w:rsidP="00E1465D" w:rsidRDefault="00D139B3" w14:paraId="5910A3A1" w14:textId="08B68D61">
            <w:pPr>
              <w:spacing w:line="240" w:lineRule="auto"/>
              <w:jc w:val="left"/>
              <w:rPr>
                <w:b/>
                <w:bCs/>
                <w:lang w:eastAsia="de-DE"/>
              </w:rPr>
            </w:pPr>
            <w:r w:rsidRPr="008E786C">
              <w:rPr>
                <w:b/>
                <w:bCs/>
                <w:lang w:eastAsia="de-DE"/>
              </w:rPr>
              <w:t>Blocksymbol</w:t>
            </w:r>
          </w:p>
        </w:tc>
      </w:tr>
      <w:tr w:rsidR="00D139B3" w:rsidTr="00E1465D" w14:paraId="551370A2" w14:textId="77777777">
        <w:tc>
          <w:tcPr>
            <w:tcW w:w="2547" w:type="dxa"/>
            <w:vAlign w:val="center"/>
          </w:tcPr>
          <w:p w:rsidRPr="00662347" w:rsidR="00D139B3" w:rsidP="00E1465D" w:rsidRDefault="00662347" w14:paraId="46F7419A" w14:textId="049547F5">
            <w:pPr>
              <w:rPr>
                <w:lang w:eastAsia="de-DE"/>
              </w:rPr>
            </w:pPr>
            <w:r>
              <w:rPr>
                <w:lang w:eastAsia="de-DE"/>
              </w:rPr>
              <w:t>T</w:t>
            </w:r>
            <w:r>
              <w:rPr>
                <w:vertAlign w:val="subscript"/>
                <w:lang w:eastAsia="de-DE"/>
              </w:rPr>
              <w:t xml:space="preserve">t </w:t>
            </w:r>
            <w:r>
              <w:rPr>
                <w:lang w:eastAsia="de-DE"/>
              </w:rPr>
              <w:t>-Glied</w:t>
            </w:r>
          </w:p>
        </w:tc>
        <w:tc>
          <w:tcPr>
            <w:tcW w:w="3957" w:type="dxa"/>
            <w:vAlign w:val="center"/>
          </w:tcPr>
          <w:p w:rsidRPr="008E786C" w:rsidR="00D139B3" w:rsidP="00E1465D" w:rsidRDefault="00D139B3" w14:paraId="169C967A" w14:textId="4595E480">
            <w:pPr>
              <w:rPr>
                <w:lang w:eastAsia="de-DE"/>
              </w:rPr>
            </w:pPr>
            <m:oMathPara>
              <m:oMathParaPr>
                <m:jc m:val="left"/>
              </m:oMathParaPr>
              <m:oMath>
                <m:r>
                  <w:rPr>
                    <w:rFonts w:ascii="Cambria Math" w:hAnsi="Cambria Math"/>
                    <w:lang w:eastAsia="de-DE"/>
                  </w:rPr>
                  <m:t>y</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=u(t-</m:t>
                </m:r>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t</m:t>
                    </m:r>
                  </m:sub>
                </m:sSub>
                <m:r>
                  <w:rPr>
                    <w:rFonts w:ascii="Cambria Math" w:hAnsi="Cambria Math"/>
                    <w:lang w:eastAsia="de-DE"/>
                  </w:rPr>
                  <m:t>)</m:t>
                </m:r>
              </m:oMath>
            </m:oMathPara>
          </w:p>
        </w:tc>
        <w:tc>
          <w:tcPr>
            <w:tcW w:w="2556" w:type="dxa"/>
            <w:vAlign w:val="center"/>
          </w:tcPr>
          <w:p w:rsidR="00D139B3" w:rsidP="00E1465D" w:rsidRDefault="00D139B3" w14:paraId="10457E85" w14:textId="32F42858">
            <w:pPr>
              <w:rPr>
                <w:lang w:eastAsia="de-DE"/>
              </w:rPr>
            </w:pPr>
            <w:r>
              <w:rPr>
                <w:b/>
                <w:bCs/>
                <w:noProof/>
                <w:lang w:eastAsia="de-DE"/>
              </w:rPr>
              <mc:AlternateContent>
                <mc:Choice Requires="wpg">
                  <w:drawing>
                    <wp:inline distT="0" distB="0" distL="0" distR="0" wp14:anchorId="5BBC7BB4" wp14:editId="33534571">
                      <wp:extent cx="1431290" cy="382905"/>
                      <wp:effectExtent l="0" t="0" r="54610" b="17145"/>
                      <wp:docPr id="276" name="Gruppieren 276"/>
                      <wp:cNvGraphicFramePr/>
                      <a:graphic xmlns:a="http://schemas.openxmlformats.org/drawingml/2006/main">
                        <a:graphicData uri="http://schemas.microsoft.com/office/word/2010/wordprocessingGroup">
                          <wpg:wgp>
                            <wpg:cNvGrpSpPr/>
                            <wpg:grpSpPr>
                              <a:xfrm>
                                <a:off x="0" y="0"/>
                                <a:ext cx="1431290" cy="382906"/>
                                <a:chOff x="0" y="0"/>
                                <a:chExt cx="1431290" cy="382906"/>
                              </a:xfrm>
                            </wpg:grpSpPr>
                            <wps:wsp>
                              <wps:cNvPr id="275" name="Verbinder: gewinkelt 275"/>
                              <wps:cNvCnPr/>
                              <wps:spPr>
                                <a:xfrm flipV="1">
                                  <a:off x="453443" y="80166"/>
                                  <a:ext cx="449580" cy="242570"/>
                                </a:xfrm>
                                <a:prstGeom prst="bentConnector3">
                                  <a:avLst/>
                                </a:prstGeom>
                                <a:ln w="12700"/>
                              </wps:spPr>
                              <wps:style>
                                <a:lnRef idx="1">
                                  <a:schemeClr val="dk1"/>
                                </a:lnRef>
                                <a:fillRef idx="0">
                                  <a:schemeClr val="dk1"/>
                                </a:fillRef>
                                <a:effectRef idx="0">
                                  <a:schemeClr val="dk1"/>
                                </a:effectRef>
                                <a:fontRef idx="minor">
                                  <a:schemeClr val="tx1"/>
                                </a:fontRef>
                              </wps:style>
                              <wps:bodyPr/>
                            </wps:wsp>
                            <wpg:grpSp>
                              <wpg:cNvPr id="257" name="Gruppieren 257"/>
                              <wpg:cNvGrpSpPr/>
                              <wpg:grpSpPr>
                                <a:xfrm>
                                  <a:off x="0" y="0"/>
                                  <a:ext cx="1431290" cy="382906"/>
                                  <a:chOff x="0" y="0"/>
                                  <a:chExt cx="1431428" cy="383262"/>
                                </a:xfrm>
                              </wpg:grpSpPr>
                              <wpg:grpSp>
                                <wpg:cNvPr id="258" name="Gruppieren 258"/>
                                <wpg:cNvGrpSpPr/>
                                <wpg:grpSpPr>
                                  <a:xfrm>
                                    <a:off x="0" y="0"/>
                                    <a:ext cx="1431428" cy="383262"/>
                                    <a:chOff x="0" y="0"/>
                                    <a:chExt cx="1431428" cy="383262"/>
                                  </a:xfrm>
                                </wpg:grpSpPr>
                                <wps:wsp>
                                  <wps:cNvPr id="259" name="Rechteck 259"/>
                                  <wps:cNvSpPr/>
                                  <wps:spPr>
                                    <a:xfrm>
                                      <a:off x="403412" y="16550"/>
                                      <a:ext cx="581025" cy="366712"/>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Gerade Verbindung mit Pfeil 260"/>
                                  <wps:cNvCnPr/>
                                  <wps:spPr>
                                    <a:xfrm>
                                      <a:off x="0"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61" name="Gerade Verbindung mit Pfeil 261"/>
                                  <wps:cNvCnPr/>
                                  <wps:spPr>
                                    <a:xfrm>
                                      <a:off x="984739" y="200326"/>
                                      <a:ext cx="40481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62" name="Textfeld 262"/>
                                  <wps:cNvSpPr txBox="1"/>
                                  <wps:spPr>
                                    <a:xfrm>
                                      <a:off x="22757" y="2069"/>
                                      <a:ext cx="395287" cy="242888"/>
                                    </a:xfrm>
                                    <a:prstGeom prst="rect">
                                      <a:avLst/>
                                    </a:prstGeom>
                                    <a:noFill/>
                                    <a:ln w="6350">
                                      <a:noFill/>
                                    </a:ln>
                                  </wps:spPr>
                                  <wps:txbx>
                                    <w:txbxContent>
                                      <w:p w:rsidRPr="00106B5A" w:rsidR="00D139B3" w:rsidP="00D139B3" w:rsidRDefault="00D139B3" w14:paraId="5A434D85" w14:textId="77777777">
                                        <w:pPr>
                                          <w:jc w:val="center"/>
                                          <w:rPr>
                                            <w:sz w:val="20"/>
                                            <w:szCs w:val="20"/>
                                          </w:rPr>
                                        </w:pPr>
                                        <m:oMathPara>
                                          <m:oMath>
                                            <m:r>
                                              <w:rPr>
                                                <w:rFonts w:ascii="Cambria Math" w:hAnsi="Cambria Math"/>
                                                <w:sz w:val="20"/>
                                                <w:szCs w:val="20"/>
                                              </w:rPr>
                                              <m:t>u(t)</m:t>
                                            </m:r>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63" name="Textfeld 263"/>
                                  <wps:cNvSpPr txBox="1"/>
                                  <wps:spPr>
                                    <a:xfrm>
                                      <a:off x="1036458" y="0"/>
                                      <a:ext cx="394970" cy="242570"/>
                                    </a:xfrm>
                                    <a:prstGeom prst="rect">
                                      <a:avLst/>
                                    </a:prstGeom>
                                    <a:noFill/>
                                    <a:ln w="6350">
                                      <a:noFill/>
                                    </a:ln>
                                  </wps:spPr>
                                  <wps:txbx>
                                    <w:txbxContent>
                                      <w:p w:rsidRPr="00106B5A" w:rsidR="00D139B3" w:rsidP="00D139B3" w:rsidRDefault="00D139B3" w14:paraId="6301BF0E" w14:textId="77777777">
                                        <w:pPr>
                                          <w:jc w:val="center"/>
                                          <w:rPr>
                                            <w:sz w:val="20"/>
                                            <w:szCs w:val="20"/>
                                          </w:rPr>
                                        </w:pPr>
                                        <m:oMathPara>
                                          <m:oMath>
                                            <m:r>
                                              <w:rPr>
                                                <w:rFonts w:ascii="Cambria Math" w:hAnsi="Cambria Math"/>
                                                <w:sz w:val="20"/>
                                                <w:szCs w:val="20"/>
                                              </w:rPr>
                                              <m:t>y(t)</m:t>
                                            </m:r>
                                          </m:oMath>
                                        </m:oMathPara>
                                      </w:p>
                                      <w:p w:rsidR="00D139B3" w:rsidP="00D139B3" w:rsidRDefault="00D139B3" w14:paraId="550B70D3"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64" name="Freihandform: Form 264"/>
                                <wps:cNvSpPr/>
                                <wps:spPr>
                                  <a:xfrm>
                                    <a:off x="449259" y="58994"/>
                                    <a:ext cx="499700" cy="267881"/>
                                  </a:xfrm>
                                  <a:custGeom>
                                    <a:avLst/>
                                    <a:gdLst>
                                      <a:gd name="connsiteX0" fmla="*/ 0 w 499700"/>
                                      <a:gd name="connsiteY0" fmla="*/ 0 h 267881"/>
                                      <a:gd name="connsiteX1" fmla="*/ 0 w 499700"/>
                                      <a:gd name="connsiteY1" fmla="*/ 267881 h 267881"/>
                                      <a:gd name="connsiteX2" fmla="*/ 499700 w 499700"/>
                                      <a:gd name="connsiteY2" fmla="*/ 267881 h 267881"/>
                                    </a:gdLst>
                                    <a:ahLst/>
                                    <a:cxnLst>
                                      <a:cxn ang="0">
                                        <a:pos x="connsiteX0" y="connsiteY0"/>
                                      </a:cxn>
                                      <a:cxn ang="0">
                                        <a:pos x="connsiteX1" y="connsiteY1"/>
                                      </a:cxn>
                                      <a:cxn ang="0">
                                        <a:pos x="connsiteX2" y="connsiteY2"/>
                                      </a:cxn>
                                    </a:cxnLst>
                                    <a:rect l="l" t="t" r="r" b="b"/>
                                    <a:pathLst>
                                      <a:path w="499700" h="267881">
                                        <a:moveTo>
                                          <a:pt x="0" y="0"/>
                                        </a:moveTo>
                                        <a:lnTo>
                                          <a:pt x="0" y="267881"/>
                                        </a:lnTo>
                                        <a:lnTo>
                                          <a:pt x="499700" y="267881"/>
                                        </a:lnTo>
                                      </a:path>
                                    </a:pathLst>
                                  </a:cu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w14:anchorId="07637BFA">
                    <v:group id="Gruppieren 276" style="width:112.7pt;height:30.15pt;mso-position-horizontal-relative:char;mso-position-vertical-relative:line" coordsize="14312,3829" o:spid="_x0000_s1122" w14:anchorId="5BBC7B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Verbinder: gewinkelt 275" style="position:absolute;left:4534;top:801;width:4496;height:2426;flip:y;visibility:visible;mso-wrap-style:square" o:spid="_x0000_s1123" strokecolor="black [3040]" strokeweight="1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"/>
                      <v:group id="Gruppieren 257" style="position:absolute;width:14312;height:3829" coordsize="14314,3832" o:spid="_x0000_s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group id="Gruppieren 258" style="position:absolute;width:14314;height:3832" coordsize="14314,3832" o:spid="_x0000_s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rect id="Rechteck 259" style="position:absolute;left:4034;top:165;width:5810;height:3667;visibility:visible;mso-wrap-style:square;v-text-anchor:middle" o:spid="_x0000_s1126" filled="f" strokecolor="black [16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"/>
                          <v:shape id="Gerade Verbindung mit Pfeil 260" style="position:absolute;top:2003;width:4048;height:0;visibility:visible;mso-wrap-style:square" o:spid="_x0000_s1127"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">
                            <v:stroke endarrow="block"/>
                          </v:shape>
                          <v:shape id="Gerade Verbindung mit Pfeil 261" style="position:absolute;left:9847;top:2003;width:4048;height:0;visibility:visible;mso-wrap-style:square" o:spid="_x0000_s1128"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">
                            <v:stroke endarrow="block"/>
                          </v:shape>
                          <v:shape id="Textfeld 262" style="position:absolute;left:227;top:20;width:3953;height:2429;visibility:visible;mso-wrap-style:square;v-text-anchor:middle" o:spid="_x0000_s11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">
                            <v:textbox inset="0,0,0,0">
                              <w:txbxContent>
                                <w:p w:rsidRPr="00106B5A" w:rsidR="00D139B3" w:rsidP="00D139B3" w:rsidRDefault="00D139B3" w14:paraId="7E69F6EC" w14:textId="77777777">
                                  <w:pPr>
                                    <w:jc w:val="center"/>
                                    <w:rPr>
                                      <w:sz w:val="20"/>
                                      <w:szCs w:val="20"/>
                                    </w:rPr>
                                  </w:pPr>
                                  <m:oMathPara>
                                    <m:oMath>
                                      <m:r>
                                        <w:rPr>
                                          <w:rFonts w:ascii="Cambria Math" w:hAnsi="Cambria Math"/>
                                          <w:sz w:val="20"/>
                                          <w:szCs w:val="20"/>
                                        </w:rPr>
                                        <m:t>u(t)</m:t>
                                      </m:r>
                                    </m:oMath>
                                  </m:oMathPara>
                                </w:p>
                              </w:txbxContent>
                            </v:textbox>
                          </v:shape>
                          <v:shape id="Textfeld 263" style="position:absolute;left:10364;width:3950;height:2425;visibility:visible;mso-wrap-style:square;v-text-anchor:middle" o:spid="_x0000_s11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">
                            <v:textbox inset="0,0,0,0">
                              <w:txbxContent>
                                <w:p w:rsidRPr="00106B5A" w:rsidR="00D139B3" w:rsidP="00D139B3" w:rsidRDefault="00D139B3" w14:paraId="5FF8A384" w14:textId="77777777">
                                  <w:pPr>
                                    <w:jc w:val="center"/>
                                    <w:rPr>
                                      <w:sz w:val="20"/>
                                      <w:szCs w:val="20"/>
                                    </w:rPr>
                                  </w:pPr>
                                  <m:oMathPara>
                                    <m:oMath>
                                      <m:r>
                                        <w:rPr>
                                          <w:rFonts w:ascii="Cambria Math" w:hAnsi="Cambria Math"/>
                                          <w:sz w:val="20"/>
                                          <w:szCs w:val="20"/>
                                        </w:rPr>
                                        <m:t>y(t)</m:t>
                                      </m:r>
                                    </m:oMath>
                                  </m:oMathPara>
                                </w:p>
                                <w:p w:rsidR="00D139B3" w:rsidP="00D139B3" w:rsidRDefault="00D139B3" w14:paraId="5A39BBE3" w14:textId="77777777"/>
                              </w:txbxContent>
                            </v:textbox>
                          </v:shape>
                        </v:group>
                        <v:shape id="Freihandform: Form 264" style="position:absolute;left:4492;top:589;width:4997;height:2679;visibility:visible;mso-wrap-style:square;v-text-anchor:middle" coordsize="499700,267881" o:spid="_x0000_s1131" filled="f" strokecolor="black [3040]" strokeweight=".5pt" path="m,l,267881r499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">
                          <v:path arrowok="t" o:connecttype="custom" o:connectlocs="0,0;0,267881;499700,267881" o:connectangles="0,0,0"/>
                        </v:shape>
                      </v:group>
                      <w10:anchorlock/>
                    </v:group>
                  </w:pict>
                </mc:Fallback>
              </mc:AlternateContent>
            </w:r>
          </w:p>
        </w:tc>
      </w:tr>
    </w:tbl>
    <w:p w:rsidRPr="00282080" w:rsidR="009C27F4" w:rsidP="00282080" w:rsidRDefault="009C27F4" w14:paraId="06804EC5" w14:textId="77777777">
      <w:pPr>
        <w:rPr>
          <w:lang w:eastAsia="de-DE"/>
        </w:rPr>
      </w:pPr>
    </w:p>
    <w:p w:rsidR="0042557F" w:rsidP="0042557F" w:rsidRDefault="00366342" w14:paraId="15EBC230" w14:textId="332611AB">
      <w:pPr>
        <w:pStyle w:val="berschrift2"/>
      </w:pPr>
      <w:bookmarkStart w:name="_Toc126151993" w:id="37"/>
      <w:r>
        <w:t>Künstliche Intelligenz</w:t>
      </w:r>
      <w:bookmarkEnd w:id="37"/>
    </w:p>
    <w:p w:rsidR="002C37F5" w:rsidP="002C37F5" w:rsidRDefault="000938A2" w14:paraId="7551362D" w14:textId="36D46343">
      <w:r>
        <w:t xml:space="preserve">Der Begriff Künstliche Intelligenz (KI) </w:t>
      </w:r>
      <w:r w:rsidR="005B1E45">
        <w:t>wurde erstmals</w:t>
      </w:r>
      <w:r>
        <w:t xml:space="preserve"> 1956 </w:t>
      </w:r>
      <w:r w:rsidR="005B1E45">
        <w:t>auf der</w:t>
      </w:r>
      <w:r>
        <w:t xml:space="preserve"> Konferenz „Dartmouth Summer Research Project on Artificial Intelligence“ definiert</w:t>
      </w:r>
      <w:r w:rsidR="00A12D50">
        <w:t xml:space="preserve"> </w:t>
      </w:r>
      <w:sdt>
        <w:sdtPr>
          <w:alias w:val="To edit, see citavi.com/edit"/>
          <w:tag w:val="CitaviPlaceholder#d24cebf3-31d2-4634-aa81-dc51bdb20465"/>
          <w:id w:val="925995365"/>
          <w:placeholder>
            <w:docPart w:val="F6DCF9F7D6264E8CB7E078BBFC05C79D"/>
          </w:placeholder>
        </w:sdtPr>
        <w:sdtEndPr/>
        <w:sdtContent>
          <w:r w:rsidR="00A12D50">
            <w:fldChar w:fldCharType="begin"/>
          </w:r>
          <w:r w:rsidR="00A12D5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DA5NGNhLWQ3MjItNDdjYS1hYjQ1LWM1YTg4NDI1ZjFlMCIsIlJhbmdlTGVuZ3RoIjozLCJSZWZlcmVuY2VJZCI6IjYyYzQ3NWU2LTBhNGQtNGUxOS05ZmEyLTA0MTZmM2RjMDZ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GhrbHNnbDU0LmpwZyIsIlVyaVN0cmluZyI6IjYyYzQ3NWU2LTBhNGQtNGUxOS05ZmEyLTA0MTZmM2RjMDZlY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}</w:instrText>
          </w:r>
          <w:r w:rsidR="00A12D50">
            <w:fldChar w:fldCharType="separate"/>
          </w:r>
          <w:r w:rsidR="00E86B4F">
            <w:t>[6]</w:t>
          </w:r>
          <w:r w:rsidR="00A12D50">
            <w:fldChar w:fldCharType="end"/>
          </w:r>
        </w:sdtContent>
      </w:sdt>
      <w:r>
        <w:t xml:space="preserve">. Diese Konferenz markierte den Beginn der </w:t>
      </w:r>
      <w:r w:rsidR="005B1E45">
        <w:t>KI-Forschung</w:t>
      </w:r>
      <w:r>
        <w:t xml:space="preserve"> und brachte</w:t>
      </w:r>
      <w:r w:rsidR="00A12D50">
        <w:t xml:space="preserve"> führende </w:t>
      </w:r>
      <w:r>
        <w:t xml:space="preserve">Wissenschaftler zusammen, um das Potenzial </w:t>
      </w:r>
      <w:r w:rsidR="00106119">
        <w:t>„intelligente</w:t>
      </w:r>
      <w:r w:rsidR="005B1E45">
        <w:t>r</w:t>
      </w:r>
      <w:r w:rsidR="00106119">
        <w:t xml:space="preserve"> Maschinen“ </w:t>
      </w:r>
      <w:r>
        <w:t xml:space="preserve">zu erforschen </w:t>
      </w:r>
      <w:sdt>
        <w:sdtPr>
          <w:alias w:val="To edit, see citavi.com/edit"/>
          <w:tag w:val="CitaviPlaceholder#9bac23ff-59e4-48ec-aae0-b8d80bfc18a3"/>
          <w:id w:val="-1379011471"/>
          <w:placeholder>
            <w:docPart w:val="DefaultPlaceholder_-1854013440"/>
          </w:placeholder>
        </w:sdtPr>
        <w:sdtEndPr/>
        <w:sdtContent>
          <w:r w:rsidR="004E3A67">
            <w:fldChar w:fldCharType="begin"/>
          </w:r>
          <w:r w:rsidR="00ED468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DA5NGNhLWQ3MjItNDdjYS1hYjQ1LWM1YTg4NDI1ZjFlMCIsIlJhbmdlTGVuZ3RoIjozLCJSZWZlcmVuY2VJZCI6IjYyYzQ3NWU2LTBhNGQtNGUxOS05ZmEyLTA0MTZmM2RjMDZ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GhrbHNnbDU0LmpwZyIsIlVyaVN0cmluZyI6IjYyYzQ3NWU2LTBhNGQtNGUxOS05ZmEyLTA0MTZmM2RjMDZlY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}</w:instrText>
          </w:r>
          <w:r w:rsidR="004E3A67">
            <w:fldChar w:fldCharType="separate"/>
          </w:r>
          <w:r w:rsidR="00E86B4F">
            <w:t>[6]</w:t>
          </w:r>
          <w:r w:rsidR="004E3A67">
            <w:fldChar w:fldCharType="end"/>
          </w:r>
        </w:sdtContent>
      </w:sdt>
      <w:r w:rsidR="00A12D50">
        <w:t>.</w:t>
      </w:r>
      <w:r w:rsidR="004E3A67">
        <w:t xml:space="preserve"> </w:t>
      </w:r>
      <w:r w:rsidR="00057ABA">
        <w:t xml:space="preserve">Eine frühe praktische Anwendung </w:t>
      </w:r>
      <w:r w:rsidR="005B1E45">
        <w:t>der</w:t>
      </w:r>
      <w:r w:rsidR="00057ABA">
        <w:t xml:space="preserve"> KI war der „Logic Theorist“ von Newell und Simon aus dem Jahr 1956</w:t>
      </w:r>
      <w:r w:rsidR="00FF4C6D">
        <w:t xml:space="preserve"> </w:t>
      </w:r>
      <w:sdt>
        <w:sdtPr>
          <w:alias w:val="To edit, see citavi.com/edit"/>
          <w:tag w:val="CitaviPlaceholder#a2d93ac4-6acb-459c-a3a7-a4efd4838929"/>
          <w:id w:val="51055023"/>
          <w:placeholder>
            <w:docPart w:val="DefaultPlaceholder_-1854013440"/>
          </w:placeholder>
        </w:sdtPr>
        <w:sdtEndPr/>
        <w:sdtContent>
          <w:r w:rsidR="00FF4C6D">
            <w:fldChar w:fldCharType="begin"/>
          </w:r>
          <w:r w:rsidR="00FF4C6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ODcxZTZmLWM3MjUtNDUyZi1iOTk0LWRjNjM3OTNkYjcyOSIsIlJhbmdlTGVuZ3RoIjozLCJSZWZlcmVuY2VJZCI6IjIyNTFjNDEwLTg3NGItNDJkYi04MTYxLTZiMjBkNGFhOTE2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IiwiTGFzdE5hbWUiOiJHdWdlcnR5IiwiUHJvdGVjdGVkIjpmYWxzZSwiU2V4IjoyLCJDcmVhdGVkQnkiOiJfSm9uYXMgQnJpbmttYW5uIiwiQ3JlYXRlZE9uIjoiMjAyMi0xMi0wN1QxMToxNjozNSIsIk1vZGlmaWVkQnkiOiJfSm9uYXMgQnJpbmttYW5uIiwiSWQiOiIyNDcxNzYxNy1lNTJiLTRiYTYtOWNhNi1iNzE0NDJmNWI2ZGEiLCJNb2RpZmllZE9uIjoiMjAyMi0xMi0wN1QxMToxNj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yc3gzcTR3ai5qcGciLCJVcmlTdHJpbmciOiIyMjUxYzQxMC04NzRiLTQyZGItODE2MS02YjIwZDRhYTkxNm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}</w:instrText>
          </w:r>
          <w:r w:rsidR="00FF4C6D">
            <w:fldChar w:fldCharType="separate"/>
          </w:r>
          <w:r w:rsidR="00E86B4F">
            <w:t>[7]</w:t>
          </w:r>
          <w:r w:rsidR="00FF4C6D">
            <w:fldChar w:fldCharType="end"/>
          </w:r>
        </w:sdtContent>
      </w:sdt>
      <w:r w:rsidR="00057ABA">
        <w:t xml:space="preserve">. Dabei handelte es sich um ein Programm, das in der Lage </w:t>
      </w:r>
      <w:r w:rsidR="001F4E54">
        <w:t>war,</w:t>
      </w:r>
      <w:r w:rsidR="00057ABA">
        <w:t xml:space="preserve"> einige Theoreme aus Whitehead und Russels „Principia Mathematica“ selbstständig zu beweisen</w:t>
      </w:r>
      <w:r w:rsidR="00FF4C6D">
        <w:t xml:space="preserve"> </w:t>
      </w:r>
      <w:sdt>
        <w:sdtPr>
          <w:alias w:val="To edit, see citavi.com/edit"/>
          <w:tag w:val="CitaviPlaceholder#ac04aef7-d01b-46db-bd2d-8b78c85bd00a"/>
          <w:id w:val="1324859189"/>
          <w:placeholder>
            <w:docPart w:val="DefaultPlaceholder_-1854013440"/>
          </w:placeholder>
        </w:sdtPr>
        <w:sdtEndPr/>
        <w:sdtContent>
          <w:r w:rsidR="00FF4C6D">
            <w:fldChar w:fldCharType="begin"/>
          </w:r>
          <w:r w:rsidR="00FF4C6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OTUyOWQ5LWViNjQtNDQxZC05YTk5LTMwOWI0NjYwNTVmNyIsIlJhbmdlTGVuZ3RoIjozLCJSZWZlcmVuY2VJZCI6IjIyNTFjNDEwLTg3NGItNDJkYi04MTYxLTZiMjBkNGFhOTE2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IiwiTGFzdE5hbWUiOiJHdWdlcnR5IiwiUHJvdGVjdGVkIjpmYWxzZSwiU2V4IjoyLCJDcmVhdGVkQnkiOiJfSm9uYXMgQnJpbmttYW5uIiwiQ3JlYXRlZE9uIjoiMjAyMi0xMi0wN1QxMToxNjozNSIsIk1vZGlmaWVkQnkiOiJfSm9uYXMgQnJpbmttYW5uIiwiSWQiOiIyNDcxNzYxNy1lNTJiLTRiYTYtOWNhNi1iNzE0NDJmNWI2ZGEiLCJNb2RpZmllZE9uIjoiMjAyMi0xMi0wN1QxMToxNj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yc3gzcTR3ai5qcGciLCJVcmlTdHJpbmciOiIyMjUxYzQxMC04NzRiLTQyZGItODE2MS02YjIwZDRhYTkxNm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}</w:instrText>
          </w:r>
          <w:r w:rsidR="00FF4C6D">
            <w:fldChar w:fldCharType="separate"/>
          </w:r>
          <w:r w:rsidR="00E86B4F">
            <w:t>[7]</w:t>
          </w:r>
          <w:r w:rsidR="00FF4C6D">
            <w:fldChar w:fldCharType="end"/>
          </w:r>
        </w:sdtContent>
      </w:sdt>
      <w:r w:rsidR="00057ABA">
        <w:t xml:space="preserve">. Seitdem hat sich </w:t>
      </w:r>
      <w:r w:rsidR="005B1E45">
        <w:t>das Gebiet</w:t>
      </w:r>
      <w:r w:rsidR="00057ABA">
        <w:t xml:space="preserve"> der KI stetig weiterentwickelt, </w:t>
      </w:r>
      <w:r w:rsidR="005B1E45">
        <w:t xml:space="preserve">mit Phasen der Euphorie und Phasen der Enttäuschung. </w:t>
      </w:r>
      <w:r w:rsidR="00E164B6">
        <w:t xml:space="preserve">Diese Entwicklung ist in </w:t>
      </w:r>
      <w:r w:rsidR="002C37F5">
        <w:fldChar w:fldCharType="begin"/>
      </w:r>
      <w:r w:rsidR="002C37F5">
        <w:instrText xml:space="preserve"> REF _Ref121418332 \h </w:instrText>
      </w:r>
      <w:r w:rsidR="002C37F5">
        <w:fldChar w:fldCharType="separate"/>
      </w:r>
      <w:r w:rsidR="00DA4B34">
        <w:t xml:space="preserve">Abbildung </w:t>
      </w:r>
      <w:r w:rsidR="00DA4B34">
        <w:rPr>
          <w:noProof/>
        </w:rPr>
        <w:t>7</w:t>
      </w:r>
      <w:r w:rsidR="002C37F5">
        <w:fldChar w:fldCharType="end"/>
      </w:r>
      <w:r w:rsidR="00E164B6">
        <w:t xml:space="preserve"> </w:t>
      </w:r>
      <w:r w:rsidR="002C37F5">
        <w:t>dargestellt</w:t>
      </w:r>
      <w:r w:rsidR="00E164B6">
        <w:t>.</w:t>
      </w:r>
      <w:r w:rsidR="002C37F5">
        <w:t xml:space="preserve"> </w:t>
      </w:r>
    </w:p>
    <w:p w:rsidR="00B208E1" w:rsidP="00B208E1" w:rsidRDefault="00B208E1" w14:paraId="63E0CFA3" w14:textId="313088A9">
      <w:pPr>
        <w:jc w:val="center"/>
      </w:pPr>
      <w:bookmarkStart w:name="_CTVK001f43380635b7a4b1e8435a569118de5e5" w:id="38"/>
      <w:r>
        <w:rPr>
          <w:noProof/>
        </w:rPr>
        <w:drawing>
          <wp:inline distT="0" distB="0" distL="0" distR="0" wp14:anchorId="3C908D4F" wp14:editId="6EFA3621">
            <wp:extent cx="2781300" cy="2282302"/>
            <wp:effectExtent l="0" t="0" r="0" b="3810"/>
            <wp:docPr id="1" name="Grafik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2549" cy="2307944"/>
                    </a:xfrm>
                    <a:prstGeom prst="rect">
                      <a:avLst/>
                    </a:prstGeom>
                  </pic:spPr>
                </pic:pic>
              </a:graphicData>
            </a:graphic>
          </wp:inline>
        </w:drawing>
      </w:r>
      <w:bookmarkEnd w:id="38"/>
    </w:p>
    <w:p w:rsidR="00C57962" w:rsidP="00354820" w:rsidRDefault="00B208E1" w14:paraId="1E6D906D" w14:textId="35242E72">
      <w:pPr>
        <w:pStyle w:val="Beschriftung"/>
        <w:jc w:val="center"/>
      </w:pPr>
      <w:bookmarkStart w:name="_Ref121418332" w:id="39"/>
      <w:bookmarkStart w:name="_Toc126152040" w:id="40"/>
      <w:r>
        <w:t xml:space="preserve">Abbildung </w:t>
      </w:r>
      <w:r w:rsidR="009641A2">
        <w:fldChar w:fldCharType="begin"/>
      </w:r>
      <w:r w:rsidR="009641A2">
        <w:instrText xml:space="preserve"> SEQ Abbildung \* ARABIC </w:instrText>
      </w:r>
      <w:r w:rsidR="009641A2">
        <w:fldChar w:fldCharType="separate"/>
      </w:r>
      <w:r w:rsidR="00DA4B34">
        <w:rPr>
          <w:noProof/>
        </w:rPr>
        <w:t>7</w:t>
      </w:r>
      <w:r w:rsidR="009641A2">
        <w:rPr>
          <w:noProof/>
        </w:rPr>
        <w:fldChar w:fldCharType="end"/>
      </w:r>
      <w:bookmarkEnd w:id="39"/>
      <w:r>
        <w:t xml:space="preserve">: Anzahl der Veröffentlichungen </w:t>
      </w:r>
      <w:r w:rsidR="004570BF">
        <w:t xml:space="preserve">von verschiedenen ML-Methoden </w:t>
      </w:r>
      <w:r>
        <w:t>auf Scopus und</w:t>
      </w:r>
      <w:r w:rsidR="002C3CC6">
        <w:t xml:space="preserve"> </w:t>
      </w:r>
      <w:r>
        <w:t>qualitative Darstellung der jeweiligen KI-Epochen über die Zeit</w:t>
      </w:r>
      <w:r w:rsidR="003A4B0B">
        <w:t xml:space="preserve"> </w:t>
      </w:r>
      <w:sdt>
        <w:sdtPr>
          <w:alias w:val="To edit, see citavi.com/edit"/>
          <w:tag w:val="CitaviPlaceholder#27b0ec05-951b-4b5e-b9c3-8c5282b43585"/>
          <w:id w:val="-316034403"/>
          <w:placeholder>
            <w:docPart w:val="DefaultPlaceholder_-1854013440"/>
          </w:placeholder>
        </w:sdtPr>
        <w:sdtEndPr/>
        <w:sdtContent>
          <w:r>
            <w:fldChar w:fldCharType="begin"/>
          </w:r>
          <w:r w:rsidR="00803A4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jQzMzgwNjMtNWI3YS00YjFlLTg0MzUtYTU2OTExOGRlNWU1IiwiSWQiOiI4MDdkYzIzYy0zODU2LTQ3ZmUtOTAwYS1kNTg5MTQ4NGNmMGIiLCJSYW5nZUxlbmd0aCI6MywiUmVmZXJlbmNlSWQiOiIxYzE3MzFhOC0zNThiLTRjYjItYTVmYi02MjM1YTQ0ODc0Yz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XSwiRm9ybWF0dGVkVGV4dCI6eyIkaWQiOiIxOCIsIkNvdW50IjoxLCJUZXh0VW5pdHMiOlt7IiRpZCI6IjE5IiwiRm9udFN0eWxlIjp7IiRpZCI6IjIwIiwiTmV1dHJhbCI6dHJ1ZX0sIlJlYWRpbmdPcmRlciI6MSwiVGV4dCI6Ils4XSJ9XX0sIlRhZyI6IkNpdGF2aVBsYWNlaG9sZGVyIzI3YjBlYzA1LTk1MWItNGI1ZS1iOWMzLThjNTI4MmI0MzU4NSIsIlRleHQiOiJbOF0iLCJXQUlWZXJzaW9uIjoiNi4xNC4wLjAifQ==}</w:instrText>
          </w:r>
          <w:r>
            <w:fldChar w:fldCharType="separate"/>
          </w:r>
          <w:r w:rsidR="00E86B4F">
            <w:t>[8]</w:t>
          </w:r>
          <w:r>
            <w:fldChar w:fldCharType="end"/>
          </w:r>
        </w:sdtContent>
      </w:sdt>
      <w:bookmarkEnd w:id="40"/>
    </w:p>
    <w:p w:rsidRPr="00006685" w:rsidR="00006685" w:rsidP="00006685" w:rsidRDefault="00006685" w14:paraId="01D22E23" w14:textId="45A88B10">
      <w:r>
        <w:t xml:space="preserve">Eine der am weitesten verbreiteten Methoden der KI ist das maschinelle Lernen und das untergeordnete Deep Learning (Tiefes Lernen), das künstliche neuronale Netze als Modell verwendet </w:t>
      </w:r>
      <w:sdt>
        <w:sdtPr>
          <w:alias w:val="To edit, see citavi.com/edit"/>
          <w:tag w:val="CitaviPlaceholder#5b825950-a630-4eab-a30d-23730c5a3e10"/>
          <w:id w:val="1383368999"/>
          <w:placeholder>
            <w:docPart w:val="9763823DB7B44DB58EFBB506DFAB8EC8"/>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hNTAzNzZiLTFkMzAtNDEwZS05OGZkLWI0ZDk5ZWQ0MTBjMSIsIlJhbmdlTGVuZ3RoIjoz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XSwiRm9ybWF0dGVkVGV4dCI6eyIkaWQiOiIxOCIsIkNvdW50IjoxLCJUZXh0VW5pdHMiOlt7IiRpZCI6IjE5IiwiRm9udFN0eWxlIjp7IiRpZCI6IjIwIiwiTmV1dHJhbCI6dHJ1ZX0sIlJlYWRpbmdPcmRlciI6MSwiVGV4dCI6Ils4XSJ9XX0sIlRhZyI6IkNpdGF2aVBsYWNlaG9sZGVyIzViODI1OTUwLWE2MzAtNGVhYi1hMzBkLTIzNzMwYzVhM2UxMCIsIlRleHQiOiJbOF0iLCJXQUlWZXJzaW9uIjoiNi4xNC4wLjAifQ==}</w:instrText>
          </w:r>
          <w:r>
            <w:fldChar w:fldCharType="separate"/>
          </w:r>
          <w:r>
            <w:t>[8]</w:t>
          </w:r>
          <w:r>
            <w:fldChar w:fldCharType="end"/>
          </w:r>
        </w:sdtContent>
      </w:sdt>
      <w:r>
        <w:t xml:space="preserve">. In den folgenden Kapiteln werden das maschinelle Lernen und die </w:t>
      </w:r>
      <w:r w:rsidR="003A4B0B">
        <w:t>untergeordneten</w:t>
      </w:r>
      <w:r>
        <w:t xml:space="preserve"> Lernverfahren, die zum Training eines Modells verwendet werden können, erläutert. Der Aufbau von künstlichen neuronalen Netzen wird in </w:t>
      </w:r>
      <w:r w:rsidR="003A4B0B">
        <w:t>Abschnitt</w:t>
      </w:r>
      <w:r>
        <w:t xml:space="preserve"> </w:t>
      </w:r>
      <w:r>
        <w:fldChar w:fldCharType="begin"/>
      </w:r>
      <w:r>
        <w:instrText xml:space="preserve"> REF _Ref121503392 \r \h </w:instrText>
      </w:r>
      <w:r>
        <w:fldChar w:fldCharType="separate"/>
      </w:r>
      <w:r w:rsidR="00DA4B34">
        <w:t>2.2.3</w:t>
      </w:r>
      <w:r>
        <w:fldChar w:fldCharType="end"/>
      </w:r>
      <w:r>
        <w:t xml:space="preserve"> näher erläutert.</w:t>
      </w:r>
    </w:p>
    <w:p w:rsidR="00366342" w:rsidP="0066502A" w:rsidRDefault="00366342" w14:paraId="525CD3F2" w14:textId="74CDEDEE">
      <w:pPr>
        <w:pStyle w:val="berschrift3"/>
      </w:pPr>
      <w:bookmarkStart w:name="_Toc126151994" w:id="41"/>
      <w:r>
        <w:t>Maschinelles Lernen</w:t>
      </w:r>
      <w:bookmarkEnd w:id="41"/>
    </w:p>
    <w:p w:rsidR="00DF4B25" w:rsidP="00213C12" w:rsidRDefault="00213C12" w14:paraId="01B125D1" w14:textId="1FD4A512">
      <w:pPr>
        <w:rPr>
          <w:lang w:eastAsia="de-DE"/>
        </w:rPr>
      </w:pPr>
      <w:r>
        <w:rPr>
          <w:lang w:eastAsia="de-DE"/>
        </w:rPr>
        <w:t xml:space="preserve">Nach Arthur Samuel </w:t>
      </w:r>
      <w:r w:rsidRPr="005B1E45" w:rsidR="005B1E45">
        <w:rPr>
          <w:lang w:eastAsia="de-DE"/>
        </w:rPr>
        <w:t xml:space="preserve">ist maschinelles Lernen das Gebiet, das Computern die Fähigkeit verleiht, selbstständig zu lernen und Probleme zu lösen, ohne explizit dafür programmiert zu werden. Bekannt wurde Arthur Samuel 1959 durch ein Programm, das in der Lage war, das Spiel „Dame“ selbstständig zu erlernen und nach kurzer Trainingszeit den Entwickler in diesem Spiel zu übertreffen. </w:t>
      </w:r>
      <w:sdt>
        <w:sdtPr>
          <w:rPr>
            <w:lang w:eastAsia="de-DE"/>
          </w:rPr>
          <w:alias w:val="To edit, see citavi.com/edit"/>
          <w:tag w:val="CitaviPlaceholder#f289df06-d150-4c5e-9023-ab616609d203"/>
          <w:id w:val="-962573205"/>
          <w:placeholder>
            <w:docPart w:val="DefaultPlaceholder_-1854013440"/>
          </w:placeholder>
        </w:sdtPr>
        <w:sdtEndPr/>
        <w:sdtContent>
          <w:r w:rsidR="004F5F62">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YzcyZTM3LWFlZGMtNGRiMS1hZTZjLWU5ZjM1ZTQ4MzJhYiIsIlJhbmdlTGVuZ3RoIjozLCJSZWZlcmVuY2VJZCI6IjNjOTg4Mjc3LTBiOGEtNGE1ZC04MzkyLTJhNmIyNjRkNzB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lNhbXVlbCIsIk1pZGRsZU5hbWUiOiJMLiIsIlByb3RlY3RlZCI6ZmFsc2UsIlNleCI6MCwiQ3JlYXRlZEJ5IjoiX0pvbmFzIEJyaW5rbWFubiIsIkNyZWF0ZWRPbiI6IjIwMjItMTItMDdUMTQ6MTU6NTkiLCJNb2RpZmllZEJ5IjoiX0pvbmFzIEJyaW5rbWFubiIsIklkIjoiOGYxZTVkYjgtZTg4Zi00MWQxLTg4ZDgtYmQwYmQxZTZiM2NlIiwiTW9kaWZpZWRPbiI6IjIwMjItMTItMDdUMTQ6MTU6NTk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enYwa2F6YnkuanBnIiwiVXJpU3RyaW5nIjoiM2M5ODgyNzctMGI4YS00YTVkLTgzOTItMmE2YjI2NGQ3MGQ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0Ny9yZC4zMy4wMjE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y9yZC4zMy4wMjEwIiwiVXJpU3RyaW5nIjoiaHR0cHM6Ly9kb2kub3JnLzEwLjExNDcvcmQuMzMuMDIx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}</w:instrText>
          </w:r>
          <w:r w:rsidR="004F5F62">
            <w:rPr>
              <w:lang w:eastAsia="de-DE"/>
            </w:rPr>
            <w:fldChar w:fldCharType="separate"/>
          </w:r>
          <w:r w:rsidR="00E86B4F">
            <w:rPr>
              <w:lang w:eastAsia="de-DE"/>
            </w:rPr>
            <w:t>[9]</w:t>
          </w:r>
          <w:r w:rsidR="004F5F62">
            <w:rPr>
              <w:lang w:eastAsia="de-DE"/>
            </w:rPr>
            <w:fldChar w:fldCharType="end"/>
          </w:r>
        </w:sdtContent>
      </w:sdt>
    </w:p>
    <w:p w:rsidR="00AC6CD5" w:rsidP="006A1CFD" w:rsidRDefault="005B1E45" w14:paraId="27303F8E" w14:textId="7F82E88B">
      <w:pPr>
        <w:rPr>
          <w:lang w:eastAsia="de-DE"/>
        </w:rPr>
      </w:pPr>
      <w:r w:rsidRPr="005B1E45">
        <w:rPr>
          <w:lang w:eastAsia="de-DE"/>
        </w:rPr>
        <w:t>Ziel des maschinellen Lernens ist es, möglichst effizient aus vorhandenen Daten zu lernen und neue Daten zu generalisieren. Ein Modell, das effektiv generalisieren kann, ist in der Lage, korrekte Vorhersagen für unbekannte Daten zu treffen, die es während des Lernprozesses nicht gesehen hat. Maschinelles Lernen wird dann eingesetzt, wenn aus den vorhandenen Daten, z</w:t>
      </w:r>
      <w:r>
        <w:rPr>
          <w:lang w:eastAsia="de-DE"/>
        </w:rPr>
        <w:t>um Beispiel</w:t>
      </w:r>
      <w:r w:rsidRPr="005B1E45">
        <w:rPr>
          <w:lang w:eastAsia="de-DE"/>
        </w:rPr>
        <w:t xml:space="preserve"> durch einen Experten, keine relevanten Informationen und Zusammenhänge abgeleitet werden können. Insbesondere bei komplexen, nichtlinearen Problemen ist sein Einsatz von großem Vorteil. Im Bereich des maschinellen Lernens gibt es viele verschiedene Algorithmen, deren Auswahl von der jeweiligen Problemstellung abhängt. Es gibt keinen allgemeingültigen Algorithmus, daher muss im Vorfeld geprüft werden, welcher für das vorliegende Problem geeignet ist. Für ein komplexes Modell sind oft große Datenmengen und hohe Rechenleistung erforderlich, die aufgrund des exponentiellen Wachstums der Datenmengen sowie der Rechen- und Speicherleistung in den letzten zehn Jahren zunehmend zur Verfügung stehen. Das Interesse am maschinellen Lernen ist daher in den letzten Jahren stark gestiegen. </w:t>
      </w:r>
      <w:sdt>
        <w:sdtPr>
          <w:rPr>
            <w:lang w:eastAsia="de-DE"/>
          </w:rPr>
          <w:alias w:val="To edit, see citavi.com/edit"/>
          <w:tag w:val="CitaviPlaceholder#f025f8a6-6692-4aaf-a771-15c496bde35f"/>
          <w:id w:val="-1568402779"/>
          <w:placeholder>
            <w:docPart w:val="DefaultPlaceholder_-1854013440"/>
          </w:placeholder>
        </w:sdtPr>
        <w:sdtEndPr/>
        <w:sdtContent>
          <w:r w:rsidR="004F5F62">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5MDdmMjU3LTJlYmUtNDE0Zi1iMDg3LWUyZDA1MWFlNDk3YSIsIlJhbmdlTGVuZ3RoIjoy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MTgiLCIkdHlwZSI6IlN3aXNzQWNhZGVtaWMuQ2l0YXZpLkNpdGF0aW9ucy5Xb3JkUGxhY2Vob2xkZXJFbnRyeSwgU3dpc3NBY2FkZW1pYy5DaXRhdmkiLCJJZCI6ImJmM2RhYjgzLTc0ZTctNGZiMS05ZjhlLTVkM2QxZjM1NGE3OSIsIlJhbmdlU3RhcnQiOjIsIlJhbmdlTGVuZ3RoIjo0LCJSZWZlcmVuY2VJZCI6ImFhYjYzMzdmLWZlYjItNDgxOC1hNzdlLTdjZDU1MzY4ZmY3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MYXN0TmFtZSI6IkF5b24gRGV5IiwiUHJvdGVjdGVkIjpmYWxzZSwiU2V4IjowLCJDcmVhdGVkQnkiOiJfSm9uYXMgQnJpbmttYW5uIiwiQ3JlYXRlZE9uIjoiMjAyMi0xMi0wOFQxMjo0NjowMCIsIk1vZGlmaWVkQnkiOiJfSm9uYXMgQnJpbmttYW5uIiwiSWQiOiJkNGEzN2RiYS0zZjMzLTQxMGYtYTIyNy1kMmI4MjI4YTYzZTQiLCJNb2RpZmllZE9uIjoiMjAyMi0xMi0wOFQxMjo0NjowMCIsIlByb2plY3QiOnsiJHJlZiI6IjgifX1dLCJDaXRhdGlvbktleVVwZGF0ZVR5cGUiOjAsIkNvbGxhYm9yYXRvcnMiOltdLCJDb3ZlclBhdGgiOnsiJGlkIjoiMjQ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yNi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4OC8xNzQyLTY1OTYvMTE0Mi8xLzAxMjAxMi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ODgvMTc0Mi02NTk2LzExNDIvMS8wMTIwMTIiLCJVcmlTdHJpbmciOiJodHRwczovL2RvaS5vcmcvMTAuMTA4OC8xNzQyLTY1OTYvMTE0Mi8xLzAxMjAxMi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}</w:instrText>
          </w:r>
          <w:r w:rsidR="004F5F62">
            <w:rPr>
              <w:lang w:eastAsia="de-DE"/>
            </w:rPr>
            <w:fldChar w:fldCharType="separate"/>
          </w:r>
          <w:r w:rsidR="00E86B4F">
            <w:rPr>
              <w:lang w:eastAsia="de-DE"/>
            </w:rPr>
            <w:t>[8, 10, 11]</w:t>
          </w:r>
          <w:r w:rsidR="004F5F62">
            <w:rPr>
              <w:lang w:eastAsia="de-DE"/>
            </w:rPr>
            <w:fldChar w:fldCharType="end"/>
          </w:r>
        </w:sdtContent>
      </w:sdt>
    </w:p>
    <w:p w:rsidR="00972A39" w:rsidP="0066502A" w:rsidRDefault="00972A39" w14:paraId="5FF96AB6" w14:textId="2C2449B6">
      <w:pPr>
        <w:pStyle w:val="berschrift3"/>
      </w:pPr>
      <w:bookmarkStart w:name="_Ref124416656" w:id="42"/>
      <w:bookmarkStart w:name="_Toc126151995" w:id="43"/>
      <w:r>
        <w:t>Lernmethoden</w:t>
      </w:r>
      <w:bookmarkEnd w:id="42"/>
      <w:bookmarkEnd w:id="43"/>
    </w:p>
    <w:p w:rsidR="00972A39" w:rsidP="00972A39" w:rsidRDefault="00E11C2F" w14:paraId="072C9081" w14:textId="4EC9691B">
      <w:pPr>
        <w:rPr>
          <w:lang w:eastAsia="de-DE"/>
        </w:rPr>
      </w:pPr>
      <w:r w:rsidRPr="00E11C2F">
        <w:rPr>
          <w:lang w:eastAsia="de-DE"/>
        </w:rPr>
        <w:t>Maschinelles Lernen lässt sich in drei wesentliche Lern</w:t>
      </w:r>
      <w:r>
        <w:rPr>
          <w:lang w:eastAsia="de-DE"/>
        </w:rPr>
        <w:t>methoden</w:t>
      </w:r>
      <w:r w:rsidRPr="00E11C2F">
        <w:rPr>
          <w:lang w:eastAsia="de-DE"/>
        </w:rPr>
        <w:t xml:space="preserve"> unterteilen: das überwachte Lernen (Supervised Learning), das unüberwachte Lernen (Unsupervised Learning) und das verstärkende Lernen (Reinforcement Learning)</w:t>
      </w:r>
      <w:r>
        <w:rPr>
          <w:lang w:eastAsia="de-DE"/>
        </w:rPr>
        <w:t xml:space="preserve"> </w:t>
      </w:r>
      <w:sdt>
        <w:sdtPr>
          <w:rPr>
            <w:lang w:eastAsia="de-DE"/>
          </w:rPr>
          <w:alias w:val="To edit, see citavi.com/edit"/>
          <w:tag w:val="CitaviPlaceholder#93a95a50-4ee8-49d6-9777-b474d15a61bf"/>
          <w:id w:val="1135447923"/>
          <w:placeholder>
            <w:docPart w:val="DefaultPlaceholder_-1854013440"/>
          </w:placeholder>
        </w:sdtPr>
        <w:sdtEndPr/>
        <w:sdtContent>
          <w:r w:rsidR="00FF1341">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jRjYjUzLTZjMjQtNDQwMC1iOWQ3LWM5M2MxN2ZjNWQwNSIsIlJhbmdlTGVuZ3RoIjo0LCJSZWZlcmVuY2VJZCI6ImFhYjYzMzdmLWZlYjItNDgxOC1hNzdlLTdjZDU1MzY4ZmY3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eW9uIERleSIsIlByb3RlY3RlZCI6ZmFsc2UsIlNleCI6MCwiQ3JlYXRlZEJ5IjoiX0pvbmFzIEJyaW5rbWFubiIsIkNyZWF0ZWRPbiI6IjIwMjItMTItMDhUMTI6NDY6MDAiLCJNb2RpZmllZEJ5IjoiX0pvbmFzIEJyaW5rbWFubiIsIklkIjoiZDRhMzdkYmEtM2YzMy00MTBmLWEyMjctZDJiODIyOGE2M2U0IiwiTW9kaWZpZWRPbiI6IjIwMjItMTItMDhUMTI6NDY6MD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xMS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XSwiRm9ybWF0dGVkVGV4dCI6eyIkaWQiOiIxMiIsIkNvdW50IjoxLCJUZXh0VW5pdHMiOlt7IiRpZCI6IjEzIiwiRm9udFN0eWxlIjp7IiRpZCI6IjE0IiwiTmV1dHJhbCI6dHJ1ZX0sIlJlYWRpbmdPcmRlciI6MSwiVGV4dCI6IlsxMF0ifV19LCJUYWciOiJDaXRhdmlQbGFjZWhvbGRlciM5M2E5NWE1MC00ZWU4LTQ5ZDYtOTc3Ny1iNDc0ZDE1YTYxYmYiLCJUZXh0IjoiWzEwXSIsIldBSVZlcnNpb24iOiI2LjE0LjAuMCJ9}</w:instrText>
          </w:r>
          <w:r w:rsidR="00FF1341">
            <w:rPr>
              <w:lang w:eastAsia="de-DE"/>
            </w:rPr>
            <w:fldChar w:fldCharType="separate"/>
          </w:r>
          <w:r w:rsidR="00E86B4F">
            <w:rPr>
              <w:lang w:eastAsia="de-DE"/>
            </w:rPr>
            <w:t>[10]</w:t>
          </w:r>
          <w:r w:rsidR="00FF1341">
            <w:rPr>
              <w:lang w:eastAsia="de-DE"/>
            </w:rPr>
            <w:fldChar w:fldCharType="end"/>
          </w:r>
        </w:sdtContent>
      </w:sdt>
      <w:r w:rsidR="00CB227E">
        <w:rPr>
          <w:lang w:eastAsia="de-DE"/>
        </w:rPr>
        <w:t>.</w:t>
      </w:r>
      <w:r w:rsidR="00775DCD">
        <w:rPr>
          <w:lang w:eastAsia="de-DE"/>
        </w:rPr>
        <w:t xml:space="preserve"> Die verschiedenen Lernmethoden mit den jeweiligen Algorithmen sind in </w:t>
      </w:r>
      <w:r w:rsidR="00775DCD">
        <w:rPr>
          <w:lang w:eastAsia="de-DE"/>
        </w:rPr>
        <w:fldChar w:fldCharType="begin"/>
      </w:r>
      <w:r w:rsidR="00775DCD">
        <w:rPr>
          <w:lang w:eastAsia="de-DE"/>
        </w:rPr>
        <w:instrText xml:space="preserve"> REF _Ref125725615 \h </w:instrText>
      </w:r>
      <w:r w:rsidR="00775DCD">
        <w:rPr>
          <w:lang w:eastAsia="de-DE"/>
        </w:rPr>
      </w:r>
      <w:r w:rsidR="00775DCD">
        <w:rPr>
          <w:lang w:eastAsia="de-DE"/>
        </w:rPr>
        <w:fldChar w:fldCharType="separate"/>
      </w:r>
      <w:r w:rsidR="00DA4B34">
        <w:t xml:space="preserve">Abbildung </w:t>
      </w:r>
      <w:r w:rsidR="00DA4B34">
        <w:rPr>
          <w:noProof/>
        </w:rPr>
        <w:t>8</w:t>
      </w:r>
      <w:r w:rsidR="00775DCD">
        <w:rPr>
          <w:lang w:eastAsia="de-DE"/>
        </w:rPr>
        <w:fldChar w:fldCharType="end"/>
      </w:r>
      <w:r w:rsidR="00775DCD">
        <w:rPr>
          <w:lang w:eastAsia="de-DE"/>
        </w:rPr>
        <w:t xml:space="preserve"> dargestellt</w:t>
      </w:r>
      <w:r w:rsidR="00DB4A04">
        <w:rPr>
          <w:lang w:eastAsia="de-DE"/>
        </w:rPr>
        <w:t xml:space="preserve"> und werden </w:t>
      </w:r>
      <w:r w:rsidR="0047211D">
        <w:rPr>
          <w:lang w:eastAsia="de-DE"/>
        </w:rPr>
        <w:t>in diesem</w:t>
      </w:r>
      <w:r w:rsidR="00DB4A04">
        <w:rPr>
          <w:lang w:eastAsia="de-DE"/>
        </w:rPr>
        <w:t xml:space="preserve"> </w:t>
      </w:r>
      <w:r w:rsidR="003A4B0B">
        <w:rPr>
          <w:lang w:eastAsia="de-DE"/>
        </w:rPr>
        <w:t>Abschnitt</w:t>
      </w:r>
      <w:r w:rsidR="00DB4A04">
        <w:rPr>
          <w:lang w:eastAsia="de-DE"/>
        </w:rPr>
        <w:t xml:space="preserve"> </w:t>
      </w:r>
      <w:r>
        <w:rPr>
          <w:lang w:eastAsia="de-DE"/>
        </w:rPr>
        <w:t>erläutert</w:t>
      </w:r>
      <w:r w:rsidR="00DB4A04">
        <w:rPr>
          <w:lang w:eastAsia="de-DE"/>
        </w:rPr>
        <w:t>.</w:t>
      </w:r>
    </w:p>
    <w:p w:rsidR="00775DCD" w:rsidP="00972A39" w:rsidRDefault="00775DCD" w14:paraId="72010284" w14:textId="77777777">
      <w:pPr>
        <w:rPr>
          <w:lang w:eastAsia="de-DE"/>
        </w:rPr>
      </w:pPr>
    </w:p>
    <w:p w:rsidR="00775DCD" w:rsidP="00775DCD" w:rsidRDefault="00775DCD" w14:paraId="2F9157A4" w14:textId="77777777">
      <w:pPr>
        <w:keepNext/>
        <w:jc w:val="center"/>
      </w:pPr>
      <w:r>
        <w:rPr>
          <w:noProof/>
        </w:rPr>
        <w:drawing>
          <wp:inline distT="0" distB="0" distL="0" distR="0" wp14:anchorId="14A08988" wp14:editId="2A121091">
            <wp:extent cx="5486400" cy="3200400"/>
            <wp:effectExtent l="19050" t="0" r="0" b="19050"/>
            <wp:docPr id="51" name="Diagram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775DCD" w:rsidP="00770E2A" w:rsidRDefault="00775DCD" w14:paraId="395CE748" w14:textId="3BDB440D">
      <w:pPr>
        <w:pStyle w:val="Beschriftung"/>
        <w:jc w:val="center"/>
      </w:pPr>
      <w:bookmarkStart w:name="_Ref125725615" w:id="44"/>
      <w:bookmarkStart w:name="_Toc126152041" w:id="45"/>
      <w:r>
        <w:t xml:space="preserve">Abbildung </w:t>
      </w:r>
      <w:r w:rsidR="009641A2">
        <w:fldChar w:fldCharType="begin"/>
      </w:r>
      <w:r w:rsidR="009641A2">
        <w:instrText xml:space="preserve"> SEQ Abbildung \* ARABIC </w:instrText>
      </w:r>
      <w:r w:rsidR="009641A2">
        <w:fldChar w:fldCharType="separate"/>
      </w:r>
      <w:r w:rsidR="00DA4B34">
        <w:rPr>
          <w:noProof/>
        </w:rPr>
        <w:t>8</w:t>
      </w:r>
      <w:r w:rsidR="009641A2">
        <w:rPr>
          <w:noProof/>
        </w:rPr>
        <w:fldChar w:fldCharType="end"/>
      </w:r>
      <w:bookmarkEnd w:id="44"/>
      <w:r>
        <w:t xml:space="preserve">: Klassen des maschinellen Lernens mit den jeweiligen Algorithmen. Erstellt auf Basis von </w:t>
      </w:r>
      <w:sdt>
        <w:sdtPr>
          <w:alias w:val="To edit, see citavi.com/edit"/>
          <w:tag w:val="CitaviPlaceholder#1e783615-76b9-445c-82ee-7a6ed59be2fe"/>
          <w:id w:val="279851820"/>
          <w:placeholder>
            <w:docPart w:val="4BD7F547A5C8463AA725C14E86937BB2"/>
          </w:placeholder>
        </w:sdtPr>
        <w:sdtEndPr/>
        <w:sdtContent>
          <w:r>
            <w:fldChar w:fldCharType="begin"/>
          </w:r>
          <w:r w:rsidR="00803A4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OTZlYWM1LWEwZTMtNDlhNy05MmUyLTlkNjJlZjQ0NDQ1YyIsIlJhbmdlTGVuZ3RoIjoy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MTgiLCIkdHlwZSI6IlN3aXNzQWNhZGVtaWMuQ2l0YXZpLkNpdGF0aW9ucy5Xb3JkUGxhY2Vob2xkZXJFbnRyeSwgU3dpc3NBY2FkZW1pYy5DaXRhdmkiLCJJZCI6ImYzMzAzNTNjLTRmOWEtNDNlYi1hMzQ5LTlhODY4MDVkZWI5ZCIsIlJhbmdlU3RhcnQiOjIsIlJhbmdlTGVuZ3RoIjo0LCJSZWZlcmVuY2VJZCI6IjdmNDVkZjkzLTJlMWMtNDI1MC04ZmYwLTk3MDA5MzgzOTI5ZC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qb2JyaVxcQXBwRGF0YVxcTG9jYWxcXFRlbXBcXHV4ejFudGhrLmpwZyIsIlVyaVN0cmluZyI6IjZkOGE5OGQ1LTc4NTAtNGVjNS05ZThjLWM0ODM0ODM3YTRi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Mi4wMy4yMDE5IiwiRWRpdG9ycyI6W10sIkV2YWx1YXRpb25Db21wbGV4aXR5IjowLCJFdmFsdWF0aW9uU291cmNlVGV4dEZvcm1hdCI6MCwiR3JvdXBzIjpb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90b3dhcmRzZGF0YXNjaWVuY2UuY29tL21hY2hpbmUtbGVhcm5pbmctYWxnb3JpdGhtcy1pbi1sYXltYW5zLXRlcm1zLXBhcnQtMS1kMDM2OGQ3NjlhN2IiLCJVcmlTdHJpbmciOiJodHRwczovL3Rvd2FyZHNkYXRhc2NpZW5jZS5jb20vbWFjaGluZS1sZWFybmluZy1hbGdvcml0aG1zLWluLWxheW1hbnMtdGVybXMtcGFydC0xLWQwMzY4ZDc2OWE3Y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}</w:instrText>
          </w:r>
          <w:r>
            <w:fldChar w:fldCharType="separate"/>
          </w:r>
          <w:r w:rsidR="00E86B4F">
            <w:t>[8, 12, 13]</w:t>
          </w:r>
          <w:r>
            <w:fldChar w:fldCharType="end"/>
          </w:r>
        </w:sdtContent>
      </w:sdt>
      <w:r w:rsidR="00E970FC">
        <w:t>.</w:t>
      </w:r>
      <w:bookmarkEnd w:id="45"/>
    </w:p>
    <w:p w:rsidRPr="00770E2A" w:rsidR="00770E2A" w:rsidP="00770E2A" w:rsidRDefault="00770E2A" w14:paraId="3E214C41" w14:textId="77777777"/>
    <w:p w:rsidR="008835A6" w:rsidP="00B503BD" w:rsidRDefault="00775DCD" w14:paraId="6CF1DBF9" w14:textId="37AEC365">
      <w:pPr>
        <w:rPr>
          <w:lang w:eastAsia="de-DE"/>
        </w:rPr>
      </w:pPr>
      <w:r>
        <w:rPr>
          <w:b/>
          <w:bCs/>
        </w:rPr>
        <w:t>Überwachtes Lernen</w:t>
      </w:r>
      <w:r w:rsidRPr="00972A39" w:rsidR="00972A39">
        <w:rPr>
          <w:b/>
          <w:bCs/>
        </w:rPr>
        <w:t>:</w:t>
      </w:r>
      <w:r w:rsidR="00972A39">
        <w:rPr>
          <w:b/>
          <w:bCs/>
        </w:rPr>
        <w:t xml:space="preserve">  </w:t>
      </w:r>
      <w:r w:rsidR="0011686D">
        <w:t xml:space="preserve">Das </w:t>
      </w:r>
      <w:r w:rsidR="00062623">
        <w:rPr>
          <w:lang w:eastAsia="de-DE"/>
        </w:rPr>
        <w:t xml:space="preserve">Ziel des überwachten Lernens ist </w:t>
      </w:r>
      <w:r w:rsidR="00877489">
        <w:rPr>
          <w:lang w:eastAsia="de-DE"/>
        </w:rPr>
        <w:t>es</w:t>
      </w:r>
      <w:r w:rsidR="0011686D">
        <w:rPr>
          <w:lang w:eastAsia="de-DE"/>
        </w:rPr>
        <w:t>,</w:t>
      </w:r>
      <w:r w:rsidR="00877489">
        <w:rPr>
          <w:lang w:eastAsia="de-DE"/>
        </w:rPr>
        <w:t xml:space="preserve"> </w:t>
      </w:r>
      <w:r w:rsidR="00062623">
        <w:rPr>
          <w:lang w:eastAsia="de-DE"/>
        </w:rPr>
        <w:t xml:space="preserve">eine Funktion zu erlernen, </w:t>
      </w:r>
      <w:r w:rsidR="0011686D">
        <w:rPr>
          <w:lang w:eastAsia="de-DE"/>
        </w:rPr>
        <w:t>die</w:t>
      </w:r>
      <w:r w:rsidR="00062623">
        <w:rPr>
          <w:lang w:eastAsia="de-DE"/>
        </w:rPr>
        <w:t xml:space="preserve"> bestimmte </w:t>
      </w:r>
      <w:r w:rsidR="0047211D">
        <w:rPr>
          <w:lang w:eastAsia="de-DE"/>
        </w:rPr>
        <w:t>Eingaben</w:t>
      </w:r>
      <w:r w:rsidR="00062623">
        <w:rPr>
          <w:lang w:eastAsia="de-DE"/>
        </w:rPr>
        <w:t xml:space="preserve"> auf zugehörige </w:t>
      </w:r>
      <w:r w:rsidR="0047211D">
        <w:rPr>
          <w:lang w:eastAsia="de-DE"/>
        </w:rPr>
        <w:t>Ausgaben</w:t>
      </w:r>
      <w:r w:rsidR="00062623">
        <w:rPr>
          <w:lang w:eastAsia="de-DE"/>
        </w:rPr>
        <w:t xml:space="preserve"> abbildet. </w:t>
      </w:r>
      <w:r w:rsidR="0047211D">
        <w:rPr>
          <w:lang w:eastAsia="de-DE"/>
        </w:rPr>
        <w:t xml:space="preserve">Dazu werden gelabelte </w:t>
      </w:r>
      <w:r w:rsidR="00062623">
        <w:rPr>
          <w:lang w:eastAsia="de-DE"/>
        </w:rPr>
        <w:t>Datensätze</w:t>
      </w:r>
      <w:r w:rsidR="0047211D">
        <w:rPr>
          <w:lang w:eastAsia="de-DE"/>
        </w:rPr>
        <w:t xml:space="preserve"> benötigt</w:t>
      </w:r>
      <w:r w:rsidR="00062623">
        <w:rPr>
          <w:lang w:eastAsia="de-DE"/>
        </w:rPr>
        <w:t>,</w:t>
      </w:r>
      <w:r w:rsidR="0011686D">
        <w:rPr>
          <w:lang w:eastAsia="de-DE"/>
        </w:rPr>
        <w:t xml:space="preserve"> </w:t>
      </w:r>
      <w:r w:rsidR="00062623">
        <w:rPr>
          <w:lang w:eastAsia="de-DE"/>
        </w:rPr>
        <w:t>bei de</w:t>
      </w:r>
      <w:r w:rsidR="00331A45">
        <w:rPr>
          <w:lang w:eastAsia="de-DE"/>
        </w:rPr>
        <w:t>nen</w:t>
      </w:r>
      <w:r w:rsidR="00062623">
        <w:rPr>
          <w:lang w:eastAsia="de-DE"/>
        </w:rPr>
        <w:t xml:space="preserve"> die zugehörigen </w:t>
      </w:r>
      <w:r w:rsidR="00770E2A">
        <w:rPr>
          <w:lang w:eastAsia="de-DE"/>
        </w:rPr>
        <w:t>Ausgaben</w:t>
      </w:r>
      <w:r w:rsidR="00062623">
        <w:rPr>
          <w:lang w:eastAsia="de-DE"/>
        </w:rPr>
        <w:t xml:space="preserve"> </w:t>
      </w:r>
      <w:r w:rsidR="0011686D">
        <w:rPr>
          <w:lang w:eastAsia="de-DE"/>
        </w:rPr>
        <w:t>bereits</w:t>
      </w:r>
      <w:r w:rsidR="002B101B">
        <w:rPr>
          <w:lang w:eastAsia="de-DE"/>
        </w:rPr>
        <w:t xml:space="preserve"> </w:t>
      </w:r>
      <w:r w:rsidR="00062623">
        <w:rPr>
          <w:lang w:eastAsia="de-DE"/>
        </w:rPr>
        <w:t>bekannt sind</w:t>
      </w:r>
      <w:r w:rsidR="00AB1532">
        <w:rPr>
          <w:lang w:eastAsia="de-DE"/>
        </w:rPr>
        <w:t>.</w:t>
      </w:r>
      <w:r w:rsidR="0047211D">
        <w:rPr>
          <w:lang w:eastAsia="de-DE"/>
        </w:rPr>
        <w:t xml:space="preserve"> V</w:t>
      </w:r>
      <w:r w:rsidR="000452C6">
        <w:rPr>
          <w:lang w:eastAsia="de-DE"/>
        </w:rPr>
        <w:t xml:space="preserve">or dem Training </w:t>
      </w:r>
      <w:r w:rsidR="0047211D">
        <w:rPr>
          <w:lang w:eastAsia="de-DE"/>
        </w:rPr>
        <w:t xml:space="preserve">werden die Daten </w:t>
      </w:r>
      <w:r w:rsidR="000452C6">
        <w:rPr>
          <w:lang w:eastAsia="de-DE"/>
        </w:rPr>
        <w:t>in ein</w:t>
      </w:r>
      <w:r w:rsidR="0011686D">
        <w:rPr>
          <w:lang w:eastAsia="de-DE"/>
        </w:rPr>
        <w:t>en</w:t>
      </w:r>
      <w:r w:rsidR="000452C6">
        <w:rPr>
          <w:lang w:eastAsia="de-DE"/>
        </w:rPr>
        <w:t xml:space="preserve"> Trainings</w:t>
      </w:r>
      <w:r w:rsidR="0011686D">
        <w:rPr>
          <w:lang w:eastAsia="de-DE"/>
        </w:rPr>
        <w:t>d</w:t>
      </w:r>
      <w:r w:rsidR="000452C6">
        <w:rPr>
          <w:lang w:eastAsia="de-DE"/>
        </w:rPr>
        <w:t>atensatz und ein</w:t>
      </w:r>
      <w:r w:rsidR="0011686D">
        <w:rPr>
          <w:lang w:eastAsia="de-DE"/>
        </w:rPr>
        <w:t>en</w:t>
      </w:r>
      <w:r w:rsidR="000452C6">
        <w:rPr>
          <w:lang w:eastAsia="de-DE"/>
        </w:rPr>
        <w:t xml:space="preserve"> Test</w:t>
      </w:r>
      <w:r w:rsidR="0011686D">
        <w:rPr>
          <w:lang w:eastAsia="de-DE"/>
        </w:rPr>
        <w:t>d</w:t>
      </w:r>
      <w:r w:rsidR="000452C6">
        <w:rPr>
          <w:lang w:eastAsia="de-DE"/>
        </w:rPr>
        <w:t>atensatz aufgeteilt</w:t>
      </w:r>
      <w:r w:rsidR="0090455E">
        <w:rPr>
          <w:lang w:eastAsia="de-DE"/>
        </w:rPr>
        <w:t>,</w:t>
      </w:r>
      <w:r w:rsidR="000452C6">
        <w:rPr>
          <w:lang w:eastAsia="de-DE"/>
        </w:rPr>
        <w:t xml:space="preserve"> um später die Genauigkeit der erlernten Funktion zu überprüfen.</w:t>
      </w:r>
      <w:r w:rsidR="00AB1532">
        <w:rPr>
          <w:lang w:eastAsia="de-DE"/>
        </w:rPr>
        <w:t xml:space="preserve"> </w:t>
      </w:r>
      <w:r w:rsidR="0090455E">
        <w:rPr>
          <w:lang w:eastAsia="de-DE"/>
        </w:rPr>
        <w:t xml:space="preserve">Dieser Lernmethode werden unter </w:t>
      </w:r>
      <w:r w:rsidR="00C3504B">
        <w:rPr>
          <w:lang w:eastAsia="de-DE"/>
        </w:rPr>
        <w:t>a</w:t>
      </w:r>
      <w:r w:rsidR="0090455E">
        <w:rPr>
          <w:lang w:eastAsia="de-DE"/>
        </w:rPr>
        <w:t>nderem die Klassifikation und die Regression zugeordnet.</w:t>
      </w:r>
      <w:r w:rsidR="0011686D">
        <w:rPr>
          <w:lang w:eastAsia="de-DE"/>
        </w:rPr>
        <w:t xml:space="preserve"> </w:t>
      </w:r>
      <w:r w:rsidR="0090455E">
        <w:rPr>
          <w:lang w:eastAsia="de-DE"/>
        </w:rPr>
        <w:t xml:space="preserve">Bei der Klassifikation handelt es sich um ein </w:t>
      </w:r>
      <w:r w:rsidR="001F4E54">
        <w:rPr>
          <w:lang w:eastAsia="de-DE"/>
        </w:rPr>
        <w:t>Problem, bei dem</w:t>
      </w:r>
      <w:r w:rsidR="0090455E">
        <w:rPr>
          <w:lang w:eastAsia="de-DE"/>
        </w:rPr>
        <w:t xml:space="preserve"> die Ausgabe diskret ist, es also nur eine Lösung aus einem </w:t>
      </w:r>
      <w:r w:rsidR="003C0968">
        <w:rPr>
          <w:lang w:eastAsia="de-DE"/>
        </w:rPr>
        <w:t xml:space="preserve">bekannten </w:t>
      </w:r>
      <w:r w:rsidR="0090455E">
        <w:rPr>
          <w:lang w:eastAsia="de-DE"/>
        </w:rPr>
        <w:t xml:space="preserve">Lösungsraum gibt. </w:t>
      </w:r>
      <w:r w:rsidR="0011686D">
        <w:rPr>
          <w:lang w:eastAsia="de-DE"/>
        </w:rPr>
        <w:t xml:space="preserve">Sie wird zum Beispiel bei der Bilderkennung eingesetzt. </w:t>
      </w:r>
      <w:r w:rsidR="003C0968">
        <w:rPr>
          <w:lang w:eastAsia="de-DE"/>
        </w:rPr>
        <w:t xml:space="preserve">Die Regression </w:t>
      </w:r>
      <w:r w:rsidR="0011686D">
        <w:rPr>
          <w:lang w:eastAsia="de-DE"/>
        </w:rPr>
        <w:t>wird verwendet</w:t>
      </w:r>
      <w:r w:rsidR="003C0968">
        <w:rPr>
          <w:lang w:eastAsia="de-DE"/>
        </w:rPr>
        <w:t>, wenn die Ausgabe kontinuierlich und numerisch sein soll</w:t>
      </w:r>
      <w:r w:rsidR="00F74488">
        <w:rPr>
          <w:lang w:eastAsia="de-DE"/>
        </w:rPr>
        <w:t>,</w:t>
      </w:r>
      <w:r w:rsidR="0011686D">
        <w:rPr>
          <w:lang w:eastAsia="de-DE"/>
        </w:rPr>
        <w:t xml:space="preserve"> </w:t>
      </w:r>
      <w:r w:rsidR="00F74488">
        <w:rPr>
          <w:lang w:eastAsia="de-DE"/>
        </w:rPr>
        <w:t>zum Beispiel bei der Wettervorhersage</w:t>
      </w:r>
      <w:r w:rsidR="003C0968">
        <w:rPr>
          <w:lang w:eastAsia="de-DE"/>
        </w:rPr>
        <w:t xml:space="preserve">. </w:t>
      </w:r>
      <w:r w:rsidRPr="0047211D" w:rsidR="0047211D">
        <w:rPr>
          <w:lang w:eastAsia="de-DE"/>
        </w:rPr>
        <w:t xml:space="preserve">Überwachtes Lernen wird für Vorhersagen auf der Grundlage historischer Daten verwendet und wird von etwa 70% aller KI-Programme eingesetzt. </w:t>
      </w:r>
      <w:sdt>
        <w:sdtPr>
          <w:rPr>
            <w:lang w:eastAsia="de-DE"/>
          </w:rPr>
          <w:alias w:val="To edit, see citavi.com/edit"/>
          <w:tag w:val="CitaviPlaceholder#fe3523c8-673c-481d-b552-9b6afdcee577"/>
          <w:id w:val="1096597029"/>
          <w:placeholder>
            <w:docPart w:val="DefaultPlaceholder_-1854013440"/>
          </w:placeholder>
        </w:sdtPr>
        <w:sdtEndPr/>
        <w:sdtContent>
          <w:r w:rsidR="004F5F62">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zM4NzRmLTlhY2EtNDc2MS1iMjY2LTU1N2Y3ZDg3MzYwMCIsIlJhbmdlU3RhcnQiOjIsIlJhbmdlTGVuZ3RoIjo0LCJSZWZlcmVuY2VJZCI6ImFhYjYzMzdmLWZlYjItNDgxOC1hNzdlLTdjZDU1MzY4ZmY3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eW9uIERleSIsIlByb3RlY3RlZCI6ZmFsc2UsIlNleCI6MCwiQ3JlYXRlZEJ5IjoiX0pvbmFzIEJyaW5rbWFubiIsIkNyZWF0ZWRPbiI6IjIwMjItMTItMDhUMTI6NDY6MDAiLCJNb2RpZmllZEJ5IjoiX0pvbmFzIEJyaW5rbWFubiIsIklkIjoiZDRhMzdkYmEtM2YzMy00MTBmLWEyMjctZDJiODIyOGE2M2U0IiwiTW9kaWZpZWRPbiI6IjIwMjItMTItMDhUMTI6NDY6MD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xMS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LHsiJGlkIjoiMTIiLCIkdHlwZSI6IlN3aXNzQWNhZGVtaWMuQ2l0YXZpLkNpdGF0aW9ucy5Xb3JkUGxhY2Vob2xkZXJFbnRyeSwgU3dpc3NBY2FkZW1pYy5DaXRhdmkiLCJJZCI6IjhjOTIxYmZmLTZmMDctNGE5NS1iNjk0LWVjYzdiN2NhZjgwNCIsIlJhbmdlU3RhcnQiOjYsIlJhbmdlTGVuZ3RoIjo0LCJSZWZlcmVuY2VJZCI6IjM3Y2JkN2YwLWExMTYtNDk5ZC04NmE0LTM1NzFhZjUwNGRmN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pvYnJpXFxBcHBEYXRhXFxMb2NhbFxcVGVtcFxcNTVsaGsxYmMuanBnIiwiVXJpU3RyaW5nIjoiMzdjYmQ3ZjAtYTExNi00OTlkLTg2YTQtMzU3MWFmNTA0ZGY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4OC8xNzQyLTY1OTYvMTE0Mi8xLzAxMjAx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gvMTc0Mi02NTk2LzExNDIvMS8wMTIwMTIiLCJVcmlTdHJpbmciOiJodHRwczovL2RvaS5vcmcvMTAuMTA4OC8xNzQyLTY1OTYvMTE0Mi8xLzAxMjAx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DaHJpc3RvcGgiLCJMYXN0TmFtZSI6IlRob24iLCJQcm90ZWN0ZWQiOmZhbHNlLCJTZXgiOjIsIkNyZWF0ZWRCeSI6Il9Kb25hcyBCcmlua21hbm4iLCJDcmVhdGVkT24iOiIyMDIyLTEyLTAxVDExOjA5OjQ1IiwiTW9kaWZpZWRCeSI6Il9Kb25hcyBCcmlua21hbm4iLCJJZCI6IjY4NjNmYTBkLTcyNzItNDk0My1hM2Q5LThhNGI5NDk1Njc5YyIsIk1vZGlmaWVkT24iOiIyMDIyLTEyLTAxVDExOjA5OjQ1IiwiUHJvamVjdCI6eyIkcmVmIjoiOCJ9fSx7IiRpZCI6IjMy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zMy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zNC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zNS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M3IiwiJHR5cGUiOiJTd2lzc0FjYWRlbWljLkNpdGF2aS5Mb2NhdGlvbiwgU3dpc3NBY2FkZW1pYy5DaXRhdmkiLCJBZGRyZXNzIjp7IiRpZCI6IjM4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0MC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}</w:instrText>
          </w:r>
          <w:r w:rsidR="004F5F62">
            <w:rPr>
              <w:lang w:eastAsia="de-DE"/>
            </w:rPr>
            <w:fldChar w:fldCharType="separate"/>
          </w:r>
          <w:r w:rsidR="00E86B4F">
            <w:rPr>
              <w:lang w:eastAsia="de-DE"/>
            </w:rPr>
            <w:t>[8, 10, 11, 13]</w:t>
          </w:r>
          <w:r w:rsidR="004F5F62">
            <w:rPr>
              <w:lang w:eastAsia="de-DE"/>
            </w:rPr>
            <w:fldChar w:fldCharType="end"/>
          </w:r>
        </w:sdtContent>
      </w:sdt>
      <w:r w:rsidR="00373BC8">
        <w:rPr>
          <w:lang w:eastAsia="de-DE"/>
        </w:rPr>
        <w:t xml:space="preserve"> </w:t>
      </w:r>
    </w:p>
    <w:p w:rsidRPr="00972A39" w:rsidR="007D6B01" w:rsidP="00B503BD" w:rsidRDefault="0047211D" w14:paraId="2DB204B9" w14:textId="2B672E18">
      <w:pPr>
        <w:rPr>
          <w:b/>
          <w:bCs/>
        </w:rPr>
      </w:pPr>
      <w:r w:rsidRPr="0047211D">
        <w:rPr>
          <w:lang w:eastAsia="de-DE"/>
        </w:rPr>
        <w:t xml:space="preserve">Ein Beispiel für die Anwendung von überwachtem Lernen ist der MNIST-Datensatz, der handgeschriebene Zahlen von </w:t>
      </w:r>
      <w:r w:rsidR="00600C76">
        <w:rPr>
          <w:lang w:eastAsia="de-DE"/>
        </w:rPr>
        <w:t>null</w:t>
      </w:r>
      <w:r w:rsidRPr="0047211D">
        <w:rPr>
          <w:lang w:eastAsia="de-DE"/>
        </w:rPr>
        <w:t xml:space="preserve"> bis </w:t>
      </w:r>
      <w:r w:rsidR="00600C76">
        <w:rPr>
          <w:lang w:eastAsia="de-DE"/>
        </w:rPr>
        <w:t>neun</w:t>
      </w:r>
      <w:r w:rsidRPr="0047211D">
        <w:rPr>
          <w:lang w:eastAsia="de-DE"/>
        </w:rPr>
        <w:t xml:space="preserve"> enthält, die durch ein 28 × 28 Pixel großes Graustufenbild repräsentiert werden. Jedes Bild </w:t>
      </w:r>
      <w:r w:rsidR="009C27F4">
        <w:rPr>
          <w:lang w:eastAsia="de-DE"/>
        </w:rPr>
        <w:t>ist</w:t>
      </w:r>
      <w:r w:rsidRPr="0047211D">
        <w:rPr>
          <w:lang w:eastAsia="de-DE"/>
        </w:rPr>
        <w:t xml:space="preserve"> mit der entsprechenden Ziffer beschriftet. Es handelt sich also um ein Klassifikationsproblem, bei dem eine Funktion </w:t>
      </w:r>
      <w:r>
        <w:rPr>
          <w:lang w:eastAsia="de-DE"/>
        </w:rPr>
        <w:t>er</w:t>
      </w:r>
      <w:r w:rsidRPr="0047211D">
        <w:rPr>
          <w:lang w:eastAsia="de-DE"/>
        </w:rPr>
        <w:t xml:space="preserve">lernt werden soll, die den 28 × 28 Pixeln (784 Inputs) mit unterschiedlichen Graustufen eine Ziffer zwischen </w:t>
      </w:r>
      <w:r w:rsidR="00600C76">
        <w:rPr>
          <w:lang w:eastAsia="de-DE"/>
        </w:rPr>
        <w:t>null</w:t>
      </w:r>
      <w:r w:rsidRPr="0047211D">
        <w:rPr>
          <w:lang w:eastAsia="de-DE"/>
        </w:rPr>
        <w:t xml:space="preserve"> und </w:t>
      </w:r>
      <w:r w:rsidR="00600C76">
        <w:rPr>
          <w:lang w:eastAsia="de-DE"/>
        </w:rPr>
        <w:t>neun</w:t>
      </w:r>
      <w:r w:rsidRPr="0047211D">
        <w:rPr>
          <w:lang w:eastAsia="de-DE"/>
        </w:rPr>
        <w:t xml:space="preserve"> zuordnet. </w:t>
      </w:r>
      <w:sdt>
        <w:sdtPr>
          <w:rPr>
            <w:lang w:eastAsia="de-DE"/>
          </w:rPr>
          <w:alias w:val="To edit, see citavi.com/edit"/>
          <w:tag w:val="CitaviPlaceholder#7009f337-56da-4f79-a237-e2a1443699dd"/>
          <w:id w:val="-1121536073"/>
          <w:placeholder>
            <w:docPart w:val="DefaultPlaceholder_-1854013440"/>
          </w:placeholder>
        </w:sdtPr>
        <w:sdtEndPr/>
        <w:sdtContent>
          <w:r w:rsidR="005713C7">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hNTE0YzdjLTc0OGUtNDAzNS05MTMyLWM1YjhmMjU3MjUwNyIsIlJhbmdlTGVuZ3RoIjo0LCJSZWZlcmVuY2VJZCI6IjFhMTkwMjY5LTdlZWUtNGVjOS1iYWEwLWZmODVhY2Q0YWM3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wydnNheWlhby5qcGciLCJVcmlTdHJpbmciOiIxYTE5MDI2OS03ZWVlLTRlYzktYmFhMC1mZjg1YWNkNGFjNz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lKQ05OLjIwMTcuNzk2NjIxNy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pZWVleHBsb3JlLmllZWUub3JnL2RvY3VtZW50Lzc5NjYyMTcvIiwiVXJpU3RyaW5nIjoiaHR0cDovL2llZWV4cGxvcmUuaWVlZS5vcmcvZG9jdW1lbnQvNzk2NjIxNy8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m9uYXMgQnJpbmttYW5uIiwiQ3JlYXRlZE9uIjoiMjAyMi0xMi0wOFQxMzo0OTo0NCIsIk1vZGlmaWVkQnkiOiJfSm9uYXMgQnJpbmttYW5uIiwiSWQiOiIzNzMyNjYwNS1mOTg0LTQ3NjQtOGVmNC0zZGE4YzcxNDM4MjQiLCJNb2RpZmllZE9uIjoiMjAyMi0xMi0wOFQxMzo0OTo0N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ExMDkvSUpDTk4uMjAxNy43OTY2MjE3IiwiVXJpU3RyaW5nIjoiaHR0cHM6Ly9kb2kub3JnLzEwLjExMDkvSUpDTk4uMjAxNy43OTY2MjE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}</w:instrText>
          </w:r>
          <w:r w:rsidR="005713C7">
            <w:rPr>
              <w:lang w:eastAsia="de-DE"/>
            </w:rPr>
            <w:fldChar w:fldCharType="separate"/>
          </w:r>
          <w:r w:rsidR="00E86B4F">
            <w:rPr>
              <w:lang w:eastAsia="de-DE"/>
            </w:rPr>
            <w:t>[14]</w:t>
          </w:r>
          <w:r w:rsidR="005713C7">
            <w:rPr>
              <w:lang w:eastAsia="de-DE"/>
            </w:rPr>
            <w:fldChar w:fldCharType="end"/>
          </w:r>
        </w:sdtContent>
      </w:sdt>
    </w:p>
    <w:p w:rsidR="008835A6" w:rsidP="00B503BD" w:rsidRDefault="00775DCD" w14:paraId="065186BE" w14:textId="59C325F3">
      <w:pPr>
        <w:rPr>
          <w:lang w:eastAsia="de-DE"/>
        </w:rPr>
      </w:pPr>
      <w:r>
        <w:rPr>
          <w:b/>
          <w:bCs/>
        </w:rPr>
        <w:t>Unüberwachtes Lernen</w:t>
      </w:r>
      <w:r w:rsidRPr="00972A39" w:rsidR="00972A39">
        <w:rPr>
          <w:b/>
          <w:bCs/>
        </w:rPr>
        <w:t>:</w:t>
      </w:r>
      <w:r w:rsidR="00972A39">
        <w:rPr>
          <w:b/>
          <w:bCs/>
        </w:rPr>
        <w:t xml:space="preserve"> </w:t>
      </w:r>
      <w:r w:rsidRPr="0047211D" w:rsidR="0047211D">
        <w:rPr>
          <w:lang w:eastAsia="de-DE"/>
        </w:rPr>
        <w:t xml:space="preserve">Im Gegensatz zum überwachten Lernen benötigt das unüberwachte Lernen keine beschrifteten Daten, was den zusätzlichen Aufwand für Experten reduziert. Bei dieser Lernmethode muss der Algorithmus die Daten selbstständig erkunden, um inhärente Zusammenhänge zu erkennen. </w:t>
      </w:r>
      <w:sdt>
        <w:sdtPr>
          <w:rPr>
            <w:lang w:eastAsia="de-DE"/>
          </w:rPr>
          <w:alias w:val="To edit, see citavi.com/edit"/>
          <w:tag w:val="CitaviPlaceholder#32eb637f-60e5-407e-8f4b-2d61f19eb980"/>
          <w:id w:val="-811870135"/>
          <w:placeholder>
            <w:docPart w:val="DefaultPlaceholder_-1854013440"/>
          </w:placeholder>
        </w:sdtPr>
        <w:sdtEndPr/>
        <w:sdtContent>
          <w:r w:rsidR="008835A6">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ZTRmZGFiLWM3MTUtNDAxNi05NGZkLWZhNWU5OGRmNzk3MSIsIlJhbmdlTGVuZ3RoIjoy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MTgiLCIkdHlwZSI6IlN3aXNzQWNhZGVtaWMuQ2l0YXZpLkNpdGF0aW9ucy5Xb3JkUGxhY2Vob2xkZXJFbnRyeSwgU3dpc3NBY2FkZW1pYy5DaXRhdmkiLCJJZCI6ImU0YzM2NDdhLWZiMmQtNGU3OC1iODEwLThiZDVhNTYwZjU2NyIsIlJhbmdlU3RhcnQiOjIsIlJhbmdlTGVuZ3RoIjo1LCJSZWZlcmVuY2VJZCI6ImFhYjYzMzdmLWZlYjItNDgxOC1hNzdlLTdjZDU1MzY4ZmY3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MYXN0TmFtZSI6IkF5b24gRGV5IiwiUHJvdGVjdGVkIjpmYWxzZSwiU2V4IjowLCJDcmVhdGVkQnkiOiJfSm9uYXMgQnJpbmttYW5uIiwiQ3JlYXRlZE9uIjoiMjAyMi0xMi0wOFQxMjo0NjowMCIsIk1vZGlmaWVkQnkiOiJfSm9uYXMgQnJpbmttYW5uIiwiSWQiOiJkNGEzN2RiYS0zZjMzLTQxMGYtYTIyNy1kMmI4MjI4YTYzZTQiLCJNb2RpZmllZE9uIjoiMjAyMi0xMi0wOFQxMjo0NjowMCIsIlByb2plY3QiOnsiJHJlZiI6IjgifX1dLCJDaXRhdGlvbktleVVwZGF0ZVR5cGUiOjAsIkNvbGxhYm9yYXRvcnMiOltdLCJDb3ZlclBhdGgiOnsiJGlkIjoiMjQ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yNi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XSwiRm9ybWF0dGVkVGV4dCI6eyIkaWQiOiIyNyIsIkNvdW50IjoxLCJUZXh0VW5pdHMiOlt7IiRpZCI6IjI4IiwiRm9udFN0eWxlIjp7IiRpZCI6IjI5IiwiTmV1dHJhbCI6dHJ1ZX0sIlJlYWRpbmdPcmRlciI6MSwiVGV4dCI6Ils4LCAxMF0ifV19LCJUYWciOiJDaXRhdmlQbGFjZWhvbGRlciMzMmViNjM3Zi02MGU1LTQwN2UtOGY0Yi0yZDYxZjE5ZWI5ODAiLCJUZXh0IjoiWzgsIDEwXSIsIldBSVZlcnNpb24iOiI2LjE0LjAuMCJ9}</w:instrText>
          </w:r>
          <w:r w:rsidR="008835A6">
            <w:rPr>
              <w:lang w:eastAsia="de-DE"/>
            </w:rPr>
            <w:fldChar w:fldCharType="separate"/>
          </w:r>
          <w:r w:rsidR="00E86B4F">
            <w:rPr>
              <w:lang w:eastAsia="de-DE"/>
            </w:rPr>
            <w:t>[8, 10]</w:t>
          </w:r>
          <w:r w:rsidR="008835A6">
            <w:rPr>
              <w:lang w:eastAsia="de-DE"/>
            </w:rPr>
            <w:fldChar w:fldCharType="end"/>
          </w:r>
        </w:sdtContent>
      </w:sdt>
    </w:p>
    <w:p w:rsidRPr="00972A39" w:rsidR="00C55DE1" w:rsidP="00B503BD" w:rsidRDefault="00220744" w14:paraId="78804ADD" w14:textId="0BEDE44B">
      <w:pPr>
        <w:rPr>
          <w:b/>
          <w:bCs/>
        </w:rPr>
      </w:pPr>
      <w:r>
        <w:rPr>
          <w:lang w:eastAsia="de-DE"/>
        </w:rPr>
        <w:t>Unüberwachtes Lernen</w:t>
      </w:r>
      <w:r w:rsidR="00A166D7">
        <w:rPr>
          <w:lang w:eastAsia="de-DE"/>
        </w:rPr>
        <w:t xml:space="preserve"> wird hauptsächlich für „Clustering“ und „</w:t>
      </w:r>
      <w:r w:rsidR="004F05C5">
        <w:rPr>
          <w:lang w:eastAsia="de-DE"/>
        </w:rPr>
        <w:t>Dimensionsreduktion</w:t>
      </w:r>
      <w:r w:rsidR="00A166D7">
        <w:rPr>
          <w:lang w:eastAsia="de-DE"/>
        </w:rPr>
        <w:t xml:space="preserve">“ </w:t>
      </w:r>
      <w:r>
        <w:rPr>
          <w:lang w:eastAsia="de-DE"/>
        </w:rPr>
        <w:t>verwendet</w:t>
      </w:r>
      <w:r w:rsidR="00A166D7">
        <w:rPr>
          <w:lang w:eastAsia="de-DE"/>
        </w:rPr>
        <w:t>.</w:t>
      </w:r>
      <w:r>
        <w:rPr>
          <w:lang w:eastAsia="de-DE"/>
        </w:rPr>
        <w:t xml:space="preserve"> Beim Clustering werden Daten mit ähnlichen Strukturen und Eigenschaften gruppiert. </w:t>
      </w:r>
      <w:r w:rsidR="00A166D7">
        <w:rPr>
          <w:lang w:eastAsia="de-DE"/>
        </w:rPr>
        <w:t>Dimension</w:t>
      </w:r>
      <w:r w:rsidR="005841D2">
        <w:rPr>
          <w:lang w:eastAsia="de-DE"/>
        </w:rPr>
        <w:t>s</w:t>
      </w:r>
      <w:r w:rsidR="00D36C6E">
        <w:rPr>
          <w:lang w:eastAsia="de-DE"/>
        </w:rPr>
        <w:t>reduktion</w:t>
      </w:r>
      <w:r w:rsidR="00A166D7">
        <w:rPr>
          <w:lang w:eastAsia="de-DE"/>
        </w:rPr>
        <w:t xml:space="preserve"> hingegen versucht die Dimensionen der Eingabedaten zu reduzieren</w:t>
      </w:r>
      <w:r>
        <w:rPr>
          <w:lang w:eastAsia="de-DE"/>
        </w:rPr>
        <w:t xml:space="preserve">, indem Eingaben, die wenig oder keinen Einfluss auf die Ausgabe haben, herausgefiltert werden. </w:t>
      </w:r>
      <w:sdt>
        <w:sdtPr>
          <w:rPr>
            <w:lang w:eastAsia="de-DE"/>
          </w:rPr>
          <w:alias w:val="To edit, see citavi.com/edit"/>
          <w:tag w:val="CitaviPlaceholder#c165342b-0d30-4248-8be9-a3491042ba19"/>
          <w:id w:val="1075169149"/>
          <w:placeholder>
            <w:docPart w:val="DefaultPlaceholder_-1854013440"/>
          </w:placeholder>
        </w:sdtPr>
        <w:sdtEndPr/>
        <w:sdtContent>
          <w:r w:rsidR="00DD17B8">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GI0Y2RmLTYzYjYtNDg1Mi04NjdkLTJmMDM0NGQwZjZjNCIsIlJhbmdlTGVuZ3RoIjoy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LHsiJGlkIjoiMTgiLCIkdHlwZSI6IlN3aXNzQWNhZGVtaWMuQ2l0YXZpLkNpdGF0aW9ucy5Xb3JkUGxhY2Vob2xkZXJFbnRyeSwgU3dpc3NBY2FkZW1pYy5DaXRhdmkiLCJJZCI6ImYyNzNmNjQzLTlhOTctNGQxNi04ZDJiLTU2NTA5ODQzNjM3YSIsIlJhbmdlU3RhcnQiOjIsIlJhbmdlTGVuZ3RoIjo0LCJSZWZlcmVuY2VJZCI6ImFhYjYzMzdmLWZlYjItNDgxOC1hNzdlLTdjZDU1MzY4ZmY3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4OC8xNzQyLTY1OTYvMTE0Mi8xLzAxMjAxMi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ODgvMTc0Mi02NTk2LzExNDIvMS8wMTIwMTIiLCJVcmlTdHJpbmciOiJodHRwczovL2RvaS5vcmcvMTAuMTA4OC8xNzQyLTY1OTYvMTE0Mi8xLzAxMjAxMi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}</w:instrText>
          </w:r>
          <w:r w:rsidR="00DD17B8">
            <w:rPr>
              <w:lang w:eastAsia="de-DE"/>
            </w:rPr>
            <w:fldChar w:fldCharType="separate"/>
          </w:r>
          <w:r w:rsidR="00E86B4F">
            <w:rPr>
              <w:lang w:eastAsia="de-DE"/>
            </w:rPr>
            <w:t>[8, 10, 11]</w:t>
          </w:r>
          <w:r w:rsidR="00DD17B8">
            <w:rPr>
              <w:lang w:eastAsia="de-DE"/>
            </w:rPr>
            <w:fldChar w:fldCharType="end"/>
          </w:r>
        </w:sdtContent>
      </w:sdt>
    </w:p>
    <w:p w:rsidR="005841D2" w:rsidP="003258B4" w:rsidRDefault="00775DCD" w14:paraId="775483AA" w14:textId="065E8D52">
      <w:pPr>
        <w:rPr>
          <w:lang w:eastAsia="de-DE"/>
        </w:rPr>
      </w:pPr>
      <w:bookmarkStart w:name="_Ref121316913" w:id="46"/>
      <w:bookmarkStart w:name="_Ref121316931" w:id="47"/>
      <w:bookmarkStart w:name="_Ref121316950" w:id="48"/>
      <w:r>
        <w:rPr>
          <w:b/>
          <w:bCs/>
        </w:rPr>
        <w:t>Verstärkendes Lernen</w:t>
      </w:r>
      <w:r w:rsidRPr="00972A39" w:rsidR="00972A39">
        <w:rPr>
          <w:b/>
          <w:bCs/>
        </w:rPr>
        <w:t>:</w:t>
      </w:r>
      <w:r w:rsidR="00972A39">
        <w:rPr>
          <w:b/>
          <w:bCs/>
        </w:rPr>
        <w:t xml:space="preserve"> </w:t>
      </w:r>
      <w:r w:rsidRPr="00875C45" w:rsidR="00875C45">
        <w:rPr>
          <w:lang w:eastAsia="de-DE"/>
        </w:rPr>
        <w:t xml:space="preserve">Bei </w:t>
      </w:r>
      <w:r w:rsidR="00875C45">
        <w:rPr>
          <w:lang w:eastAsia="de-DE"/>
        </w:rPr>
        <w:t>verstärkendem Lernen (</w:t>
      </w:r>
      <w:r w:rsidRPr="00875C45" w:rsidR="00875C45">
        <w:rPr>
          <w:lang w:eastAsia="de-DE"/>
        </w:rPr>
        <w:t>Reinforcement Learning</w:t>
      </w:r>
      <w:r w:rsidR="00875C45">
        <w:rPr>
          <w:lang w:eastAsia="de-DE"/>
        </w:rPr>
        <w:t>)</w:t>
      </w:r>
      <w:r w:rsidRPr="00875C45" w:rsidR="00875C45">
        <w:rPr>
          <w:lang w:eastAsia="de-DE"/>
        </w:rPr>
        <w:t xml:space="preserve"> führt ein lernender Agent Aktionen aus und erhält Rückmeldung aus der Umgebung, wie sich diese Aktionen auf die Zielerreichung auswirken. </w:t>
      </w:r>
      <w:sdt>
        <w:sdtPr>
          <w:rPr>
            <w:lang w:eastAsia="de-DE"/>
          </w:rPr>
          <w:alias w:val="To edit, see citavi.com/edit"/>
          <w:tag w:val="CitaviPlaceholder#ace5601d-cfc6-460a-b3a1-ab3d031ca522"/>
          <w:id w:val="1262024153"/>
          <w:placeholder>
            <w:docPart w:val="DefaultPlaceholder_-1854013440"/>
          </w:placeholder>
        </w:sdtPr>
        <w:sdtEndPr/>
        <w:sdtContent>
          <w:r w:rsidR="00875C45">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3MTUwZTY3LTM1M2QtNDQxYi04YjcyLTAwYjBjMmVhY2VlZiIsIlJhbmdlTGVuZ3RoIjo0LCJSZWZlcmVuY2VJZCI6IjRjMDE2MGU3LWNkYTYtNGNjZC1iYjk3LTU5M2NhZjJmMTg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Sm9uYXMgQnJpbmttYW5uIiwiQ3JlYXRlZE9uIjoiMjAyMi0xMi0wMVQxMTo1Nzo1MCIsIk1vZGlmaWVkQnkiOiJfSm9uYXMgQnJpbmttYW5uIiwiSWQiOiI0MDk0NjU5OS1jNzI4LTQwOTgtYjMxZi0xMTg4NGZhYThmMTEiLCJNb2RpZmllZE9uIjoiMjAyMi0xMi0wMVQxMTo1Nzo1MC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0pvbmFzIEJyaW5rbWFubiIsIkNyZWF0ZWRPbiI6IjIwMjItMTItMDFUMTE6NTk6NDQiLCJNb2RpZmllZEJ5IjoiX0pvbmFzIEJyaW5rbWFubiIsIklkIjoiYmRjNjg5ODUtY2Q5Ni00YWJjLWEzYmItMWU0YWZlYTMzMzUzIiwiTW9kaWZpZWRPbiI6IjIwMjItMTItMDFUMTE6NTk6NDQ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RkZHdjdjEwLmpwZyIsIlVyaVN0cmluZyI6IjRjMDE2MGU3LWNkYTYtNGNjZC1iYjk3LTU5M2NhZjJmMT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}</w:instrText>
          </w:r>
          <w:r w:rsidR="00875C45">
            <w:rPr>
              <w:lang w:eastAsia="de-DE"/>
            </w:rPr>
            <w:fldChar w:fldCharType="separate"/>
          </w:r>
          <w:r w:rsidR="00875C45">
            <w:rPr>
              <w:lang w:eastAsia="de-DE"/>
            </w:rPr>
            <w:t>[15]</w:t>
          </w:r>
          <w:r w:rsidR="00875C45">
            <w:rPr>
              <w:lang w:eastAsia="de-DE"/>
            </w:rPr>
            <w:fldChar w:fldCharType="end"/>
          </w:r>
        </w:sdtContent>
      </w:sdt>
    </w:p>
    <w:p w:rsidR="005841D2" w:rsidP="005841D2" w:rsidRDefault="005841D2" w14:paraId="18453CB2" w14:textId="77777777">
      <w:pPr>
        <w:keepNext/>
        <w:jc w:val="center"/>
      </w:pPr>
      <w:r>
        <w:rPr>
          <w:noProof/>
          <w:lang w:eastAsia="de-DE"/>
        </w:rPr>
        <w:drawing>
          <wp:inline distT="0" distB="0" distL="0" distR="0" wp14:anchorId="3FACF9BC" wp14:editId="69F5730B">
            <wp:extent cx="5756910" cy="212153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121535"/>
                    </a:xfrm>
                    <a:prstGeom prst="rect">
                      <a:avLst/>
                    </a:prstGeom>
                    <a:noFill/>
                    <a:ln>
                      <a:noFill/>
                    </a:ln>
                  </pic:spPr>
                </pic:pic>
              </a:graphicData>
            </a:graphic>
          </wp:inline>
        </w:drawing>
      </w:r>
    </w:p>
    <w:p w:rsidR="005841D2" w:rsidP="005841D2" w:rsidRDefault="005841D2" w14:paraId="24B7AA1D" w14:textId="6D9F0B62">
      <w:pPr>
        <w:pStyle w:val="Beschriftung"/>
        <w:jc w:val="center"/>
        <w:rPr>
          <w:lang w:eastAsia="de-DE"/>
        </w:rPr>
      </w:pPr>
      <w:bookmarkStart w:name="_Ref124188315" w:id="49"/>
      <w:bookmarkStart w:name="_Toc126152042" w:id="50"/>
      <w:r>
        <w:t xml:space="preserve">Abbildung </w:t>
      </w:r>
      <w:r w:rsidR="009641A2">
        <w:fldChar w:fldCharType="begin"/>
      </w:r>
      <w:r w:rsidR="009641A2">
        <w:instrText xml:space="preserve"> SEQ Abbildung \* ARABIC </w:instrText>
      </w:r>
      <w:r w:rsidR="009641A2">
        <w:fldChar w:fldCharType="separate"/>
      </w:r>
      <w:r w:rsidR="00DA4B34">
        <w:rPr>
          <w:noProof/>
        </w:rPr>
        <w:t>9</w:t>
      </w:r>
      <w:r w:rsidR="009641A2">
        <w:rPr>
          <w:noProof/>
        </w:rPr>
        <w:fldChar w:fldCharType="end"/>
      </w:r>
      <w:bookmarkEnd w:id="49"/>
      <w:r>
        <w:t xml:space="preserve">: Ablauf vom Reinforcement Learning </w:t>
      </w:r>
      <w:sdt>
        <w:sdtPr>
          <w:alias w:val="To edit, see citavi.com/edit"/>
          <w:tag w:val="CitaviPlaceholder#a7c4db43-f050-4ef3-b710-6b19ee5cdd57"/>
          <w:id w:val="-611437222"/>
          <w:placeholder>
            <w:docPart w:val="4BAEDCCEC426412DB7A81E329EC29988"/>
          </w:placeholder>
        </w:sdtPr>
        <w:sdtEndPr/>
        <w:sdtContent>
          <w:r>
            <w:fldChar w:fldCharType="begin"/>
          </w:r>
          <w:r w:rsidR="00875C4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TVjNzk5LTJhZmMtNGI0Mi1iMWJjLWRkODFhZDQ3ZjQ5OSIsIlJhbmdlTGVuZ3RoIjo0LCJSZWZlcmVuY2VJZCI6IjcwMWEyNTg3LTdjOTQtNDFjZi1iNTg4LWQ3M2E3NjkwOTc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kuMTIuMjAyMiIsIkF1dGhvcnMiOlt7IiRpZCI6IjciLCIkdHlwZSI6IlN3aXNzQWNhZGVtaWMuQ2l0YXZpLlBlcnNvbiwgU3dpc3NBY2FkZW1pYy5DaXRhdmkiLCJMYXN0TmFtZSI6ImJsYWNrYnVybiIsIlByb3RlY3RlZCI6ZmFsc2UsIlNleCI6MCwiQ3JlYXRlZEJ5IjoiX0pvbmFzIEJyaW5rbWFubiIsIkNyZWF0ZWRPbiI6IjIwMjItMTItMDlUMTc6MDE6MDIiLCJNb2RpZmllZEJ5IjoiX0pvbmFzIEJyaW5rbWFubiIsIklkIjoiNDgzOWJjOTYtZWQ4ZC00ZWQ3LTliNWItOWY1MDdmZDUxYTlkIiwiTW9kaWZpZWRPbiI6IjIwMjItMTItMDlUMTc6MDE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cG1rZnFucjQuanBnIiwiVXJpU3RyaW5nIjoiNzAxYTI1ODctN2M5NC00MWNmLWI1ODgtZDczYTc2OTA5Nz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4LjA3LjIwM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Rvd2FyZHNkYXRhc2NpZW5jZS5jb20vaW50cm9kdWN0aW9uLXRvLXJlaW5mb3JjZW1lbnQtbGVhcm5pbmctbWFya292LWRlY2lzaW9uLXByb2Nlc3MtNDRjNTMzZWJmOGRhIiwiVXJpU3RyaW5nIjoiaHR0cHM6Ly90b3dhcmRzZGF0YXNjaWVuY2UuY29tL2ludHJvZHVjdGlvbi10by1yZWluZm9yY2VtZW50LWxlYXJuaW5nLW1hcmtvdi1kZWNpc2lvbi1wcm9jZXNzLTQ0YzUzM2ViZjhkY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}</w:instrText>
          </w:r>
          <w:r>
            <w:fldChar w:fldCharType="separate"/>
          </w:r>
          <w:r w:rsidR="00875C45">
            <w:t>[16]</w:t>
          </w:r>
          <w:r>
            <w:fldChar w:fldCharType="end"/>
          </w:r>
        </w:sdtContent>
      </w:sdt>
      <w:bookmarkEnd w:id="50"/>
    </w:p>
    <w:p w:rsidRPr="004E6B1E" w:rsidR="006216F3" w:rsidP="00875C45" w:rsidRDefault="00F332F3" w14:paraId="782D9534" w14:textId="4D341775">
      <w:pPr>
        <w:rPr>
          <w:lang w:eastAsia="de-DE"/>
        </w:rPr>
      </w:pPr>
      <w:r>
        <w:rPr>
          <w:lang w:eastAsia="de-DE"/>
        </w:rPr>
        <w:t xml:space="preserve">Der Agent wird </w:t>
      </w:r>
      <w:r w:rsidR="001F4E54">
        <w:rPr>
          <w:lang w:eastAsia="de-DE"/>
        </w:rPr>
        <w:t>mithilfe</w:t>
      </w:r>
      <w:r>
        <w:rPr>
          <w:lang w:eastAsia="de-DE"/>
        </w:rPr>
        <w:t xml:space="preserve"> von Belohnungen und Bestrafungen</w:t>
      </w:r>
      <w:r w:rsidR="00220744">
        <w:rPr>
          <w:lang w:eastAsia="de-DE"/>
        </w:rPr>
        <w:t xml:space="preserve"> </w:t>
      </w:r>
      <w:r w:rsidR="00C57962">
        <w:rPr>
          <w:lang w:eastAsia="de-DE"/>
        </w:rPr>
        <w:t>programmiert,</w:t>
      </w:r>
      <w:r>
        <w:rPr>
          <w:lang w:eastAsia="de-DE"/>
        </w:rPr>
        <w:t xml:space="preserve"> ein bestimmtes Ziel zu erreichen, ohne dabei explizit </w:t>
      </w:r>
      <w:r w:rsidR="001F4E54">
        <w:rPr>
          <w:lang w:eastAsia="de-DE"/>
        </w:rPr>
        <w:t>vorzuschreiben,</w:t>
      </w:r>
      <w:r>
        <w:rPr>
          <w:lang w:eastAsia="de-DE"/>
        </w:rPr>
        <w:t xml:space="preserve"> wie das Ziel erreicht werden soll.</w:t>
      </w:r>
      <w:r w:rsidR="0098784E">
        <w:rPr>
          <w:lang w:eastAsia="de-DE"/>
        </w:rPr>
        <w:t xml:space="preserve"> Da</w:t>
      </w:r>
      <w:r w:rsidR="004E6B1E">
        <w:rPr>
          <w:lang w:eastAsia="de-DE"/>
        </w:rPr>
        <w:t>zu</w:t>
      </w:r>
      <w:r w:rsidR="0098784E">
        <w:rPr>
          <w:lang w:eastAsia="de-DE"/>
        </w:rPr>
        <w:t xml:space="preserve"> muss der Algorithmus durch „</w:t>
      </w:r>
      <w:r w:rsidR="001F4E54">
        <w:rPr>
          <w:lang w:eastAsia="de-DE"/>
        </w:rPr>
        <w:t>Trial-and-Error</w:t>
      </w:r>
      <w:r w:rsidR="0098784E">
        <w:rPr>
          <w:lang w:eastAsia="de-DE"/>
        </w:rPr>
        <w:t>“</w:t>
      </w:r>
      <w:r w:rsidR="004E79C5">
        <w:rPr>
          <w:lang w:eastAsia="de-DE"/>
        </w:rPr>
        <w:t xml:space="preserve"> die </w:t>
      </w:r>
      <w:r w:rsidR="00C57962">
        <w:rPr>
          <w:lang w:eastAsia="de-DE"/>
        </w:rPr>
        <w:t xml:space="preserve">optimalen </w:t>
      </w:r>
      <w:r w:rsidR="004E79C5">
        <w:rPr>
          <w:lang w:eastAsia="de-DE"/>
        </w:rPr>
        <w:t>Aktionen für die gegebene Situationen selbstständig erlernen</w:t>
      </w:r>
      <w:r w:rsidR="0098784E">
        <w:rPr>
          <w:lang w:eastAsia="de-DE"/>
        </w:rPr>
        <w:t>.</w:t>
      </w:r>
      <w:r w:rsidR="006B3962">
        <w:rPr>
          <w:lang w:eastAsia="de-DE"/>
        </w:rPr>
        <w:t xml:space="preserve"> </w:t>
      </w:r>
      <w:r w:rsidR="004E6B1E">
        <w:rPr>
          <w:lang w:eastAsia="de-DE"/>
        </w:rPr>
        <w:t>Dabei</w:t>
      </w:r>
      <w:r w:rsidR="006B3962">
        <w:rPr>
          <w:lang w:eastAsia="de-DE"/>
        </w:rPr>
        <w:t xml:space="preserve"> </w:t>
      </w:r>
      <w:r w:rsidR="00875C45">
        <w:rPr>
          <w:lang w:eastAsia="de-DE"/>
        </w:rPr>
        <w:t>entsteht</w:t>
      </w:r>
      <w:r w:rsidR="006B3962">
        <w:rPr>
          <w:lang w:eastAsia="de-DE"/>
        </w:rPr>
        <w:t xml:space="preserve"> </w:t>
      </w:r>
      <w:r w:rsidR="002641AD">
        <w:rPr>
          <w:lang w:eastAsia="de-DE"/>
        </w:rPr>
        <w:t>ein</w:t>
      </w:r>
      <w:r w:rsidR="006B3962">
        <w:rPr>
          <w:lang w:eastAsia="de-DE"/>
        </w:rPr>
        <w:t xml:space="preserve"> Konflikt zwischen „Exploration“</w:t>
      </w:r>
      <w:r w:rsidR="002641AD">
        <w:rPr>
          <w:lang w:eastAsia="de-DE"/>
        </w:rPr>
        <w:t xml:space="preserve"> (Erkundung)</w:t>
      </w:r>
      <w:r w:rsidR="006B3962">
        <w:rPr>
          <w:lang w:eastAsia="de-DE"/>
        </w:rPr>
        <w:t xml:space="preserve"> und „Exploitation“</w:t>
      </w:r>
      <w:r w:rsidR="002641AD">
        <w:rPr>
          <w:lang w:eastAsia="de-DE"/>
        </w:rPr>
        <w:t xml:space="preserve"> (Ausnutzung).</w:t>
      </w:r>
      <w:r w:rsidR="00444206">
        <w:rPr>
          <w:lang w:eastAsia="de-DE"/>
        </w:rPr>
        <w:t xml:space="preserve"> Um eine hohe Belohnung zu erhalten, </w:t>
      </w:r>
      <w:r w:rsidR="001557B7">
        <w:rPr>
          <w:lang w:eastAsia="de-DE"/>
        </w:rPr>
        <w:t>sollte</w:t>
      </w:r>
      <w:r w:rsidR="00444206">
        <w:rPr>
          <w:lang w:eastAsia="de-DE"/>
        </w:rPr>
        <w:t xml:space="preserve"> der Agent die </w:t>
      </w:r>
      <w:r w:rsidR="001557B7">
        <w:rPr>
          <w:lang w:eastAsia="de-DE"/>
        </w:rPr>
        <w:t>erfolgreichen</w:t>
      </w:r>
      <w:r w:rsidR="00444206">
        <w:rPr>
          <w:lang w:eastAsia="de-DE"/>
        </w:rPr>
        <w:t xml:space="preserve"> Strategien ausnutzen</w:t>
      </w:r>
      <w:r w:rsidR="001557B7">
        <w:rPr>
          <w:lang w:eastAsia="de-DE"/>
        </w:rPr>
        <w:t>.</w:t>
      </w:r>
      <w:r w:rsidR="00444206">
        <w:rPr>
          <w:lang w:eastAsia="de-DE"/>
        </w:rPr>
        <w:t xml:space="preserve"> </w:t>
      </w:r>
      <w:r w:rsidR="001557B7">
        <w:rPr>
          <w:lang w:eastAsia="de-DE"/>
        </w:rPr>
        <w:t>U</w:t>
      </w:r>
      <w:r w:rsidR="00444206">
        <w:rPr>
          <w:lang w:eastAsia="de-DE"/>
        </w:rPr>
        <w:t xml:space="preserve">m </w:t>
      </w:r>
      <w:r w:rsidR="001557B7">
        <w:rPr>
          <w:lang w:eastAsia="de-DE"/>
        </w:rPr>
        <w:t>erfolgreiche</w:t>
      </w:r>
      <w:r w:rsidR="00444206">
        <w:rPr>
          <w:lang w:eastAsia="de-DE"/>
        </w:rPr>
        <w:t xml:space="preserve"> Strategien zu </w:t>
      </w:r>
      <w:r w:rsidR="001557B7">
        <w:rPr>
          <w:lang w:eastAsia="de-DE"/>
        </w:rPr>
        <w:t>entwickeln</w:t>
      </w:r>
      <w:r w:rsidR="00444206">
        <w:rPr>
          <w:lang w:eastAsia="de-DE"/>
        </w:rPr>
        <w:t xml:space="preserve"> und zu verbessern, muss der Agent</w:t>
      </w:r>
      <w:r w:rsidR="00875C45">
        <w:rPr>
          <w:lang w:eastAsia="de-DE"/>
        </w:rPr>
        <w:t xml:space="preserve"> jedoch</w:t>
      </w:r>
      <w:r w:rsidR="00444206">
        <w:rPr>
          <w:lang w:eastAsia="de-DE"/>
        </w:rPr>
        <w:t xml:space="preserve"> neue Aktionen ausprobieren, wobei auch das Risiko </w:t>
      </w:r>
      <w:r w:rsidR="001557B7">
        <w:rPr>
          <w:lang w:eastAsia="de-DE"/>
        </w:rPr>
        <w:t>von unerwünschten Ergebnissen</w:t>
      </w:r>
      <w:r w:rsidR="00444206">
        <w:rPr>
          <w:lang w:eastAsia="de-DE"/>
        </w:rPr>
        <w:t xml:space="preserve"> besteht.</w:t>
      </w:r>
      <w:r w:rsidR="00D854DB">
        <w:rPr>
          <w:lang w:eastAsia="de-DE"/>
        </w:rPr>
        <w:t xml:space="preserve"> </w:t>
      </w:r>
      <w:r w:rsidRPr="00875C45" w:rsidR="00875C45">
        <w:rPr>
          <w:lang w:eastAsia="de-DE"/>
        </w:rPr>
        <w:t>Eine weitere Herausforderung beim Reinforcement Learning besteht darin, dass sich in den meisten komplexen Systemen Handlungen nicht nur auf die nächste Belohnung,</w:t>
      </w:r>
      <w:r w:rsidR="00E970FC">
        <w:rPr>
          <w:lang w:eastAsia="de-DE"/>
        </w:rPr>
        <w:t xml:space="preserve"> </w:t>
      </w:r>
      <w:r w:rsidRPr="00875C45" w:rsidR="00875C45">
        <w:rPr>
          <w:lang w:eastAsia="de-DE"/>
        </w:rPr>
        <w:t xml:space="preserve">sondern auch auf zukünftige </w:t>
      </w:r>
      <w:r w:rsidR="00875C45">
        <w:rPr>
          <w:lang w:eastAsia="de-DE"/>
        </w:rPr>
        <w:t>Z</w:t>
      </w:r>
      <w:r w:rsidRPr="00875C45" w:rsidR="00875C45">
        <w:rPr>
          <w:lang w:eastAsia="de-DE"/>
        </w:rPr>
        <w:t>ustände und damit auf zukünftige Belohnungen auswirken. Eine Handlung, die auf den ersten Blick nicht unmittelbar zielführend erscheint, kann in der Zukunft notwendig sein, um das Ziel zu erreichen, was im Nachhinein nur schwer festzustellen ist. Reinforcement Learning basiert auf einem kontinuierlichen Fluss neuer Trainingsdaten und wird daher auch als Online-Le</w:t>
      </w:r>
      <w:r w:rsidR="00875C45">
        <w:rPr>
          <w:lang w:eastAsia="de-DE"/>
        </w:rPr>
        <w:t>arning</w:t>
      </w:r>
      <w:r w:rsidRPr="00875C45" w:rsidR="00875C45">
        <w:rPr>
          <w:lang w:eastAsia="de-DE"/>
        </w:rPr>
        <w:t xml:space="preserve"> bezeichnet</w:t>
      </w:r>
      <w:r w:rsidR="004E6B1E">
        <w:rPr>
          <w:lang w:eastAsia="de-DE"/>
        </w:rPr>
        <w:t xml:space="preserve">. </w:t>
      </w:r>
      <w:sdt>
        <w:sdtPr>
          <w:rPr>
            <w:lang w:eastAsia="de-DE"/>
          </w:rPr>
          <w:alias w:val="To edit, see citavi.com/edit"/>
          <w:tag w:val="CitaviPlaceholder#69ad2767-a19f-4653-9b16-fa6c1ffa31bf"/>
          <w:id w:val="1415593000"/>
          <w:placeholder>
            <w:docPart w:val="DefaultPlaceholder_-1854013440"/>
          </w:placeholder>
        </w:sdtPr>
        <w:sdtEndPr/>
        <w:sdtContent>
          <w:r w:rsidR="00C16DF5">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WEzODNhLWFkOTYtNDc1Ny1iM2M5LWQzZWFhZTJkOTc1NSIsIlJhbmdlU3RhcnQiOjIsIlJhbmdlTGVuZ3RoIjo0LCJSZWZlcmVuY2VJZCI6IjRjMDE2MGU3LWNkYTYtNGNjZC1iYjk3LTU5M2NhZjJmMTg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Sm9uYXMgQnJpbmttYW5uIiwiQ3JlYXRlZE9uIjoiMjAyMi0xMi0wMVQxMTo1Nzo1MCIsIk1vZGlmaWVkQnkiOiJfSm9uYXMgQnJpbmttYW5uIiwiSWQiOiI0MDk0NjU5OS1jNzI4LTQwOTgtYjMxZi0xMTg4NGZhYThmMTEiLCJNb2RpZmllZE9uIjoiMjAyMi0xMi0wMVQxMTo1Nzo1MC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0pvbmFzIEJyaW5rbWFubiIsIkNyZWF0ZWRPbiI6IjIwMjItMTItMDFUMTE6NTk6NDQiLCJNb2RpZmllZEJ5IjoiX0pvbmFzIEJyaW5rbWFubiIsIklkIjoiYmRjNjg5ODUtY2Q5Ni00YWJjLWEzYmItMWU0YWZlYTMzMzUzIiwiTW9kaWZpZWRPbiI6IjIwMjItMTItMDFUMTE6NTk6NDQ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RkZHdjdjEwLmpwZyIsIlVyaVN0cmluZyI6IjRjMDE2MGU3LWNkYTYtNGNjZC1iYjk3LTU5M2NhZjJmMT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YWlzeS4yMDIwMDAyNjEi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AyL2Fpc3kuMjAyMDAwMjYxIiwiVXJpU3RyaW5nIjoiaHR0cHM6Ly9kb2kub3JnLzEwLjEwMDIvYWlzeS4yMDIwMDAyNjE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YxMy9qYWlyLjMwMSIsIkVkaXRvcnMiOltdLCJFdmFsdWF0aW9uQ29tcGxleGl0eSI6MCwiRXZhbHVhdGlvblNvdXJjZVRleHRGb3JtYXQiOjAsIkdyb3VwcyI6W10sIkhhc0xhYmVsMSI6ZmFsc2UsIkhhc0xhYmVsMiI6ZmFsc2UsIktleXdvcmRzIjpbXS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jEwLjE2MTMvamFpci4zMDEiLCJVcmlTdHJpbmciOiJodHRwczovL2RvaS5vcmcvMTAuMTYxMy9qYWlyLjMwMS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}</w:instrText>
          </w:r>
          <w:r w:rsidR="00C16DF5">
            <w:rPr>
              <w:lang w:eastAsia="de-DE"/>
            </w:rPr>
            <w:fldChar w:fldCharType="separate"/>
          </w:r>
          <w:r w:rsidR="00875C45">
            <w:rPr>
              <w:lang w:eastAsia="de-DE"/>
            </w:rPr>
            <w:t>[8, 15, 17]</w:t>
          </w:r>
          <w:r w:rsidR="00C16DF5">
            <w:rPr>
              <w:lang w:eastAsia="de-DE"/>
            </w:rPr>
            <w:fldChar w:fldCharType="end"/>
          </w:r>
        </w:sdtContent>
      </w:sdt>
    </w:p>
    <w:p w:rsidRPr="003258B4" w:rsidR="00C57962" w:rsidP="003258B4" w:rsidRDefault="00875C45" w14:paraId="70163242" w14:textId="73F58B42">
      <w:pPr>
        <w:rPr>
          <w:lang w:eastAsia="de-DE"/>
        </w:rPr>
      </w:pPr>
      <w:r w:rsidRPr="00875C45">
        <w:rPr>
          <w:lang w:eastAsia="de-DE"/>
        </w:rPr>
        <w:t xml:space="preserve">Es gibt zwei verschiedene Ansätze, um ein Reinforcement Learning Problem zu lösen. Der erste Ansatz besteht darin, die Verhaltensweisen auszuwählen und zu entwickeln, die in der Umgebung am effektivsten sind. Dieser Ansatz wird beispielsweise von genetischen Algorithmen verwendet, die ähnlich wie die </w:t>
      </w:r>
      <w:r>
        <w:rPr>
          <w:lang w:eastAsia="de-DE"/>
        </w:rPr>
        <w:t>d</w:t>
      </w:r>
      <w:r w:rsidRPr="00875C45">
        <w:rPr>
          <w:lang w:eastAsia="de-DE"/>
        </w:rPr>
        <w:t>arwinsche Evolutionstheorie in der Biologie funktionieren. Die zweite Möglichkeit besteht darin, statistische Techniken und dynamische Programmierung zu verwenden, um den Nutzen verschiedener Aktionen in der Umwelt zu jedem Zeitpunkt zu bewerten und unter den möglichen Strategien diejenige auszuführen, die wahrscheinlich die beste zukünftige Belohnung bringt.</w:t>
      </w:r>
      <w:r>
        <w:rPr>
          <w:lang w:eastAsia="de-DE"/>
        </w:rPr>
        <w:t xml:space="preserve"> </w:t>
      </w:r>
      <w:sdt>
        <w:sdtPr>
          <w:rPr>
            <w:lang w:eastAsia="de-DE"/>
          </w:rPr>
          <w:alias w:val="To edit, see citavi.com/edit"/>
          <w:tag w:val="CitaviPlaceholder#c0d1f88c-9648-4fdd-aa64-69fa9d8bb453"/>
          <w:id w:val="335265931"/>
          <w:placeholder>
            <w:docPart w:val="DefaultPlaceholder_-1854013440"/>
          </w:placeholder>
        </w:sdtPr>
        <w:sdtEndPr/>
        <w:sdtContent>
          <w:r w:rsidR="00C16DF5">
            <w:rPr>
              <w:lang w:eastAsia="de-DE"/>
            </w:rPr>
            <w:fldChar w:fldCharType="begin"/>
          </w:r>
          <w:r w:rsidR="003D08C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NmVjNTYxLWNmY2MtNDUxMS04OGJhLTc4NGE1OTM4NzFjNSIsIlJhbmdlU3RhcnQiOjMsIlJhbmdlTGVuZ3RoIjo1LCJSZWZlcmVuY2VJZCI6IjI0OGVjMTMyLTdhNGQtNDU2NS1hNWRkLWM1NjZiNDY2Zjc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DaHJpc3RvcGggVGhvbiwgTWFydmluIFLDtmhsLCBTb21heWVoIEhvc3NlaW5oYXNoZW1pLCBBcm5vIEt3YWRlLCBDYXJzdGVuIFNjaGlsZGUiLCJQcm90ZWN0ZWQiOmZhbHNlLCJTZXgiOjAsIkNyZWF0ZWRCeSI6Il9Kb25hcyBCcmlua21hbm4iLCJDcmVhdGVkT24iOiIyMDIyLTEyLTAxVDExOjEzOjAwIiwiTW9kaWZpZWRCeSI6Il9Kb25hcyBCcmlua21hbm4iLCJJZCI6IjFlMjc0YzM2LTk3YTctNGNlZC04NTg5LWFjYzNhODM0MzY2NCIsIk1vZGlmaWVkT24iOiIyMDIyLTEyLTAxVDExOjEzOjA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l1cmZkM2UzLmpwZyIsIlVyaVN0cmluZyI6IjI0OGVjMTMyLTdhNGQtNDU2NS1hNWRkLWM1NjZiNDY2Zjc1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pvYnJpXFxBcHBEYXRhXFxMb2NhbFxcVGVtcFxcdmwxbzNhdmwuanBnIiwiVXJpU3RyaW5nIjoiYjNlMWQ2MWMtZGVmNi00Y2Q2LWEwZDUtNGE5Y2RiZDg2ZjE3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YxMy9qYWlyLjMwMS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2MTMvamFpci4zMDEiLCJVcmlTdHJpbmciOiJodHRwczovL2RvaS5vcmcvMTAuMTYxMy9qYWlyLjMwM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}</w:instrText>
          </w:r>
          <w:r w:rsidR="00C16DF5">
            <w:rPr>
              <w:lang w:eastAsia="de-DE"/>
            </w:rPr>
            <w:fldChar w:fldCharType="separate"/>
          </w:r>
          <w:r w:rsidR="00E86B4F">
            <w:rPr>
              <w:lang w:eastAsia="de-DE"/>
            </w:rPr>
            <w:t>[17, 18]</w:t>
          </w:r>
          <w:r w:rsidR="00C16DF5">
            <w:rPr>
              <w:lang w:eastAsia="de-DE"/>
            </w:rPr>
            <w:fldChar w:fldCharType="end"/>
          </w:r>
        </w:sdtContent>
      </w:sdt>
    </w:p>
    <w:p w:rsidR="00BB795E" w:rsidP="0066502A" w:rsidRDefault="00366342" w14:paraId="6EC48D31" w14:textId="32DEABDD">
      <w:pPr>
        <w:pStyle w:val="berschrift3"/>
      </w:pPr>
      <w:bookmarkStart w:name="_Ref121503392" w:id="51"/>
      <w:bookmarkStart w:name="_Toc126151996" w:id="52"/>
      <w:r>
        <w:t>Künstliche neuronale Netze</w:t>
      </w:r>
      <w:bookmarkEnd w:id="46"/>
      <w:bookmarkEnd w:id="47"/>
      <w:bookmarkEnd w:id="48"/>
      <w:bookmarkEnd w:id="51"/>
      <w:bookmarkEnd w:id="52"/>
    </w:p>
    <w:p w:rsidR="00ED4680" w:rsidP="00932F76" w:rsidRDefault="003015ED" w14:paraId="1801C620" w14:textId="7043A09F">
      <w:pPr>
        <w:rPr>
          <w:lang w:eastAsia="de-DE"/>
        </w:rPr>
      </w:pPr>
      <w:r>
        <w:rPr>
          <w:lang w:eastAsia="de-DE"/>
        </w:rPr>
        <w:t>D</w:t>
      </w:r>
      <w:r w:rsidR="0042423D">
        <w:rPr>
          <w:lang w:eastAsia="de-DE"/>
        </w:rPr>
        <w:t>as</w:t>
      </w:r>
      <w:r>
        <w:rPr>
          <w:lang w:eastAsia="de-DE"/>
        </w:rPr>
        <w:t xml:space="preserve"> </w:t>
      </w:r>
      <w:r w:rsidR="003300C1">
        <w:rPr>
          <w:lang w:eastAsia="de-DE"/>
        </w:rPr>
        <w:t xml:space="preserve">am </w:t>
      </w:r>
      <w:r>
        <w:rPr>
          <w:lang w:eastAsia="de-DE"/>
        </w:rPr>
        <w:t>häufigste</w:t>
      </w:r>
      <w:r w:rsidR="003300C1">
        <w:rPr>
          <w:lang w:eastAsia="de-DE"/>
        </w:rPr>
        <w:t>n</w:t>
      </w:r>
      <w:r>
        <w:rPr>
          <w:lang w:eastAsia="de-DE"/>
        </w:rPr>
        <w:t xml:space="preserve"> verwendete </w:t>
      </w:r>
      <w:r w:rsidR="0042423D">
        <w:rPr>
          <w:lang w:eastAsia="de-DE"/>
        </w:rPr>
        <w:t xml:space="preserve">Verfahren im maschinellen Lernen ist das künstliche neuronale Netz (KNN). </w:t>
      </w:r>
      <w:r w:rsidR="00A92309">
        <w:rPr>
          <w:lang w:eastAsia="de-DE"/>
        </w:rPr>
        <w:t xml:space="preserve">Die Funktionsweise eines </w:t>
      </w:r>
      <w:r w:rsidR="0042423D">
        <w:rPr>
          <w:lang w:eastAsia="de-DE"/>
        </w:rPr>
        <w:t>KNN ist lose</w:t>
      </w:r>
      <w:r w:rsidR="00A92309">
        <w:rPr>
          <w:lang w:eastAsia="de-DE"/>
        </w:rPr>
        <w:t xml:space="preserve"> </w:t>
      </w:r>
      <w:r w:rsidR="003300C1">
        <w:rPr>
          <w:lang w:eastAsia="de-DE"/>
        </w:rPr>
        <w:t>an das</w:t>
      </w:r>
      <w:r w:rsidR="00A92309">
        <w:rPr>
          <w:lang w:eastAsia="de-DE"/>
        </w:rPr>
        <w:t xml:space="preserve"> </w:t>
      </w:r>
      <w:r w:rsidR="0042423D">
        <w:rPr>
          <w:lang w:eastAsia="de-DE"/>
        </w:rPr>
        <w:t xml:space="preserve">Verständnis des </w:t>
      </w:r>
      <w:r w:rsidR="00A92309">
        <w:rPr>
          <w:lang w:eastAsia="de-DE"/>
        </w:rPr>
        <w:t>menschlichen Gehirn</w:t>
      </w:r>
      <w:r w:rsidR="0042423D">
        <w:rPr>
          <w:lang w:eastAsia="de-DE"/>
        </w:rPr>
        <w:t xml:space="preserve">s aus den 1960er Jahren </w:t>
      </w:r>
      <w:r w:rsidR="003300C1">
        <w:rPr>
          <w:lang w:eastAsia="de-DE"/>
        </w:rPr>
        <w:t>angelehnt</w:t>
      </w:r>
      <w:r w:rsidR="00892CD8">
        <w:rPr>
          <w:lang w:eastAsia="de-DE"/>
        </w:rPr>
        <w:t xml:space="preserve"> </w:t>
      </w:r>
      <w:sdt>
        <w:sdtPr>
          <w:rPr>
            <w:lang w:eastAsia="de-DE"/>
          </w:rPr>
          <w:alias w:val="To edit, see citavi.com/edit"/>
          <w:tag w:val="CitaviPlaceholder#1afc72ad-0114-468a-8640-3d69e391c4ee"/>
          <w:id w:val="-1242793761"/>
          <w:placeholder>
            <w:docPart w:val="DefaultPlaceholder_-1854013440"/>
          </w:placeholder>
        </w:sdtPr>
        <w:sdtEndPr/>
        <w:sdtContent>
          <w:r w:rsidR="003D08C0">
            <w:rPr>
              <w:lang w:eastAsia="de-DE"/>
            </w:rPr>
            <w:fldChar w:fldCharType="begin"/>
          </w:r>
          <w:r w:rsidR="003D08C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jQ4MGU1LTc0MDQtNDE2OC1hNTFkLTVmYTliZjE3ZTdiMSIsIlJhbmdlTGVuZ3RoIjo0LCJSZWZlcmVuY2VJZCI6IjVmYzcyNzUyLWQ1Y2UtNDQ0NC1iODc0LWYwZGU3YWEzYzQ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bmRlcnMgS3JvZ2giLCJQcm90ZWN0ZWQiOmZhbHNlLCJTZXgiOjAsIkNyZWF0ZWRCeSI6Il9Kb25hcyBCcmlua21hbm4iLCJDcmVhdGVkT24iOiIyMDIyLTEyLTExVDEwOjU4OjE4IiwiTW9kaWZpZWRCeSI6Il9Kb25hcyBCcmlua21hbm4iLCJJZCI6IjI1NmQzYzkyLWZjNDgtNDAwZS05ZDYyLWY5NGRhNTA5ZTczOCIsIk1vZGlmaWVkT24iOiIyMDIyLTEyLTExVDEwOjU4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V0bXE1Mm50LmpwZyIsIlVyaVN0cmluZyI6IjVmYzcyNzUyLWQ1Y2UtNDQ0NC1iODc0LWYwZGU3YWEzYzQ0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}</w:instrText>
          </w:r>
          <w:r w:rsidR="003D08C0">
            <w:rPr>
              <w:lang w:eastAsia="de-DE"/>
            </w:rPr>
            <w:fldChar w:fldCharType="separate"/>
          </w:r>
          <w:r w:rsidR="00E86B4F">
            <w:rPr>
              <w:lang w:eastAsia="de-DE"/>
            </w:rPr>
            <w:t>[19]</w:t>
          </w:r>
          <w:r w:rsidR="003D08C0">
            <w:rPr>
              <w:lang w:eastAsia="de-DE"/>
            </w:rPr>
            <w:fldChar w:fldCharType="end"/>
          </w:r>
        </w:sdtContent>
      </w:sdt>
      <w:r w:rsidR="00427BF0">
        <w:rPr>
          <w:lang w:eastAsia="de-DE"/>
        </w:rPr>
        <w:t>.</w:t>
      </w:r>
      <w:r w:rsidR="00BD66B2">
        <w:rPr>
          <w:lang w:eastAsia="de-DE"/>
        </w:rPr>
        <w:t xml:space="preserve"> </w:t>
      </w:r>
      <w:r w:rsidR="00DD4A2C">
        <w:rPr>
          <w:lang w:eastAsia="de-DE"/>
        </w:rPr>
        <w:t>Der folgende Abschnitt er</w:t>
      </w:r>
      <w:r w:rsidR="003300C1">
        <w:rPr>
          <w:lang w:eastAsia="de-DE"/>
        </w:rPr>
        <w:t>läutert</w:t>
      </w:r>
      <w:r w:rsidR="00DD4A2C">
        <w:rPr>
          <w:lang w:eastAsia="de-DE"/>
        </w:rPr>
        <w:t xml:space="preserve"> die Funktionsweise von KNNs und geht dabei auf verschiedene </w:t>
      </w:r>
      <w:r w:rsidR="00DD4A2C">
        <w:rPr>
          <w:lang w:eastAsia="de-DE"/>
        </w:rPr>
        <w:t>Aktivierungsfunktionen sowie den Backpropagation</w:t>
      </w:r>
      <w:r w:rsidR="003300C1">
        <w:rPr>
          <w:lang w:eastAsia="de-DE"/>
        </w:rPr>
        <w:t xml:space="preserve">-Algorithmus </w:t>
      </w:r>
      <w:r w:rsidR="00DD4A2C">
        <w:rPr>
          <w:lang w:eastAsia="de-DE"/>
        </w:rPr>
        <w:t>(Fehlerrückführung)</w:t>
      </w:r>
      <w:r w:rsidR="003300C1">
        <w:rPr>
          <w:lang w:eastAsia="de-DE"/>
        </w:rPr>
        <w:t xml:space="preserve"> </w:t>
      </w:r>
      <w:r w:rsidR="00DD4A2C">
        <w:rPr>
          <w:lang w:eastAsia="de-DE"/>
        </w:rPr>
        <w:t>ein.</w:t>
      </w:r>
    </w:p>
    <w:p w:rsidR="00ED4680" w:rsidP="00ED4680" w:rsidRDefault="00ED4680" w14:paraId="620A853A" w14:textId="77777777">
      <w:pPr>
        <w:jc w:val="center"/>
        <w:rPr>
          <w:lang w:eastAsia="de-DE"/>
        </w:rPr>
      </w:pPr>
      <w:bookmarkStart w:name="_CTVK001eca46129ea094c1f9c791f0ad32d89c5" w:id="53"/>
      <w:r>
        <w:rPr>
          <w:noProof/>
          <w:lang w:eastAsia="de-DE"/>
        </w:rPr>
        <w:drawing>
          <wp:inline distT="0" distB="0" distL="0" distR="0" wp14:anchorId="1EAD22EA" wp14:editId="73211EB5">
            <wp:extent cx="3208237" cy="1625019"/>
            <wp:effectExtent l="0" t="0" r="0" b="0"/>
            <wp:docPr id="6" name="Grafik 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3075" cy="1652795"/>
                    </a:xfrm>
                    <a:prstGeom prst="rect">
                      <a:avLst/>
                    </a:prstGeom>
                  </pic:spPr>
                </pic:pic>
              </a:graphicData>
            </a:graphic>
          </wp:inline>
        </w:drawing>
      </w:r>
      <w:bookmarkEnd w:id="53"/>
    </w:p>
    <w:p w:rsidR="00ED4680" w:rsidP="00ED4680" w:rsidRDefault="00ED4680" w14:paraId="3F6D3270" w14:textId="2455B222">
      <w:pPr>
        <w:pStyle w:val="Beschriftung"/>
        <w:jc w:val="center"/>
        <w:rPr>
          <w:lang w:eastAsia="de-DE"/>
        </w:rPr>
      </w:pPr>
      <w:bookmarkStart w:name="_Toc126152043" w:id="54"/>
      <w:r>
        <w:t xml:space="preserve">Abbildung </w:t>
      </w:r>
      <w:r w:rsidR="009641A2">
        <w:fldChar w:fldCharType="begin"/>
      </w:r>
      <w:r w:rsidR="009641A2">
        <w:instrText xml:space="preserve"> SEQ Abbildung \* ARABIC </w:instrText>
      </w:r>
      <w:r w:rsidR="009641A2">
        <w:fldChar w:fldCharType="separate"/>
      </w:r>
      <w:r w:rsidR="00DA4B34">
        <w:rPr>
          <w:noProof/>
        </w:rPr>
        <w:t>10</w:t>
      </w:r>
      <w:r w:rsidR="009641A2">
        <w:rPr>
          <w:noProof/>
        </w:rPr>
        <w:fldChar w:fldCharType="end"/>
      </w:r>
      <w:r>
        <w:t xml:space="preserve">: Neuron eines Säugetiers </w:t>
      </w:r>
      <w:sdt>
        <w:sdtPr>
          <w:alias w:val="To edit, see citavi.com/edit"/>
          <w:tag w:val="CitaviPlaceholder#2675569c-8214-43d3-a9ac-3020d05c482f"/>
          <w:id w:val="-473677078"/>
          <w:placeholder>
            <w:docPart w:val="951FF25199D545DBACBA4C6279CEA10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zOWFhNmJkLTA4ZGItNDVmNi1hNDQ3LTA0NDAyNDVmZTRjYyIsIlJhbmdlTGVuZ3RoIjo0LCJSZWZlcmVuY2VJZCI6IjE5NDY3OTViLWJmYTAtNGZmOS04MzRjLTBjOTc2MjVlYzBj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DQ3MDAyMTQzO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93d3cubG9jLmdvdi9jYXRkaXIvZW5oYW5jZW1lbnRzL2Z5MDYxNy8yMDA0MDI2MjE4LWIuaHRtbCIsIlVyaVN0cmluZyI6Imh0dHA6Ly93d3cubG9jLmdvdi9jYXRkaXIvZW5oYW5jZW1lbnRzL2Z5MDYxNy8yMDA0MDI2MjE4LWIuaHRtb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Kb25hcyBCcmlua21hbm4iLCJDcmVhdGVkT24iOiIyMDIyLTEyLTAxVDExOjQxOjIzIiwiTW9kaWZpZWRCeSI6Il9Kb25hcyBCcmlua21hbm4iLCJJZCI6IjgxMzUxYmY0LWIwYWMtNGQ4Yy04M2I2LTA1ZGI0MGRmODA0NCIsIk1vZGlmaWVkT24iOiIyMDIyLTEyLTAxVDExOjQxOjI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wNjE3LzIwMDQwMjYyMTgtZC5odG1sIiwiVXJpU3RyaW5nIjoiaHR0cDovL3d3dy5sb2MuZ292L2NhdGRpci9lbmhhbmNlbWVudHMvZnkwNjE3LzIwMDQwMjYyMTgtZC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pvbmFzIEJyaW5rbWFubiIsIkNyZWF0ZWRPbiI6IjIwMjItMTItMDFUMTE6NDE6MjMiLCJNb2RpZmllZEJ5IjoiX0pvbmFzIEJyaW5rbWFubiIsIklkIjoiMDZmNzNjYzItZDFiOC00M2NlLThhYzQtMDc5ZGMzYThjZGRiIiwiTW9kaWZpZWRPbiI6IjIwMjItMTItMDFUMTE6NDE6MjM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odHRwOi8vd3d3LmxvYy5nb3YvY2F0ZGlyL3RvYy9lY2lwMDU0LzIwMDQwMjYyMTguaHRtbCIsIlVyaVN0cmluZyI6Imh0dHA6Ly93d3cubG9jLmdvdi9jYXRkaXIvdG9jL2VjaXAwNTQvMjAwNDAyNjIxOC5odG1s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}</w:instrText>
          </w:r>
          <w:r>
            <w:fldChar w:fldCharType="separate"/>
          </w:r>
          <w:r w:rsidR="00E86B4F">
            <w:t>[20]</w:t>
          </w:r>
          <w:r>
            <w:fldChar w:fldCharType="end"/>
          </w:r>
        </w:sdtContent>
      </w:sdt>
      <w:bookmarkEnd w:id="54"/>
    </w:p>
    <w:p w:rsidR="00A920D8" w:rsidP="00932F76" w:rsidRDefault="00BD66B2" w14:paraId="27B01ADF" w14:textId="4B11ED6E">
      <w:pPr>
        <w:rPr>
          <w:lang w:eastAsia="de-DE"/>
        </w:rPr>
      </w:pPr>
      <w:r>
        <w:rPr>
          <w:lang w:eastAsia="de-DE"/>
        </w:rPr>
        <w:t xml:space="preserve">Das menschliche Gehirn besteht aus über </w:t>
      </w:r>
      <w:r w:rsidR="009F027D">
        <w:rPr>
          <w:lang w:eastAsia="de-DE"/>
        </w:rPr>
        <w:t>8</w:t>
      </w:r>
      <w:r>
        <w:rPr>
          <w:lang w:eastAsia="de-DE"/>
        </w:rPr>
        <w:t xml:space="preserve">0 Milliarden </w:t>
      </w:r>
      <w:r w:rsidR="003C02C5">
        <w:rPr>
          <w:lang w:eastAsia="de-DE"/>
        </w:rPr>
        <w:t xml:space="preserve">miteinander </w:t>
      </w:r>
      <w:r>
        <w:rPr>
          <w:lang w:eastAsia="de-DE"/>
        </w:rPr>
        <w:t>verbunden</w:t>
      </w:r>
      <w:r w:rsidR="009F027D">
        <w:rPr>
          <w:lang w:eastAsia="de-DE"/>
        </w:rPr>
        <w:t>en</w:t>
      </w:r>
      <w:r>
        <w:rPr>
          <w:lang w:eastAsia="de-DE"/>
        </w:rPr>
        <w:t xml:space="preserve"> Neuronen</w:t>
      </w:r>
      <w:r w:rsidR="006D3A17">
        <w:rPr>
          <w:lang w:eastAsia="de-DE"/>
        </w:rPr>
        <w:t>, wobei</w:t>
      </w:r>
      <w:r>
        <w:rPr>
          <w:lang w:eastAsia="de-DE"/>
        </w:rPr>
        <w:t xml:space="preserve"> </w:t>
      </w:r>
      <w:r w:rsidR="006D3A17">
        <w:rPr>
          <w:lang w:eastAsia="de-DE"/>
        </w:rPr>
        <w:t>j</w:t>
      </w:r>
      <w:r>
        <w:rPr>
          <w:lang w:eastAsia="de-DE"/>
        </w:rPr>
        <w:t>edes Neuron</w:t>
      </w:r>
      <w:r w:rsidR="003C02C5">
        <w:rPr>
          <w:lang w:eastAsia="de-DE"/>
        </w:rPr>
        <w:t xml:space="preserve"> </w:t>
      </w:r>
      <w:r>
        <w:rPr>
          <w:lang w:eastAsia="de-DE"/>
        </w:rPr>
        <w:t>eine Zelle</w:t>
      </w:r>
      <w:r w:rsidR="006D3A17">
        <w:rPr>
          <w:lang w:eastAsia="de-DE"/>
        </w:rPr>
        <w:t xml:space="preserve"> ist</w:t>
      </w:r>
      <w:r w:rsidR="00C95DE3">
        <w:rPr>
          <w:lang w:eastAsia="de-DE"/>
        </w:rPr>
        <w:t>, die</w:t>
      </w:r>
      <w:r>
        <w:rPr>
          <w:lang w:eastAsia="de-DE"/>
        </w:rPr>
        <w:t xml:space="preserve"> durch biochemische Reaktionen Informationen empfangen, verarbeiten und senden kann.</w:t>
      </w:r>
      <w:r w:rsidR="003C02C5">
        <w:rPr>
          <w:lang w:eastAsia="de-DE"/>
        </w:rPr>
        <w:t xml:space="preserve"> Jedes Neuron verfügt über ein Axon, das </w:t>
      </w:r>
      <w:r w:rsidR="00E970FC">
        <w:rPr>
          <w:lang w:eastAsia="de-DE"/>
        </w:rPr>
        <w:t xml:space="preserve">die Zelle </w:t>
      </w:r>
      <w:r w:rsidR="003C02C5">
        <w:rPr>
          <w:lang w:eastAsia="de-DE"/>
        </w:rPr>
        <w:t xml:space="preserve">durch </w:t>
      </w:r>
      <w:r w:rsidR="001F4E54">
        <w:rPr>
          <w:lang w:eastAsia="de-DE"/>
        </w:rPr>
        <w:t>Axon</w:t>
      </w:r>
      <w:r w:rsidR="00E970FC">
        <w:rPr>
          <w:lang w:eastAsia="de-DE"/>
        </w:rPr>
        <w:t>-</w:t>
      </w:r>
      <w:r w:rsidR="0042423D">
        <w:rPr>
          <w:lang w:eastAsia="de-DE"/>
        </w:rPr>
        <w:t>T</w:t>
      </w:r>
      <w:r w:rsidR="001F4E54">
        <w:rPr>
          <w:lang w:eastAsia="de-DE"/>
        </w:rPr>
        <w:t>erminale</w:t>
      </w:r>
      <w:r w:rsidR="003C02C5">
        <w:rPr>
          <w:lang w:eastAsia="de-DE"/>
        </w:rPr>
        <w:t xml:space="preserve"> mit anderen Neuronen verbindet. </w:t>
      </w:r>
      <w:r w:rsidR="001273F9">
        <w:rPr>
          <w:lang w:eastAsia="de-DE"/>
        </w:rPr>
        <w:t xml:space="preserve">Die Übertragung von Signalen zwischen Neuronen erfolgt durch einen komplexen chemischen Prozess. </w:t>
      </w:r>
      <w:sdt>
        <w:sdtPr>
          <w:rPr>
            <w:lang w:eastAsia="de-DE"/>
          </w:rPr>
          <w:alias w:val="To edit, see citavi.com/edit"/>
          <w:tag w:val="CitaviPlaceholder#8d84b9be-2656-464f-a60d-f532c1e42935"/>
          <w:id w:val="-1205856778"/>
          <w:placeholder>
            <w:docPart w:val="DefaultPlaceholder_-1854013440"/>
          </w:placeholder>
        </w:sdtPr>
        <w:sdtEndPr/>
        <w:sdtContent>
          <w:r w:rsidR="00A920D8">
            <w:rPr>
              <w:lang w:eastAsia="de-DE"/>
            </w:rPr>
            <w:fldChar w:fldCharType="begin"/>
          </w:r>
          <w:r w:rsidR="003D08C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2VmZmU2LTBjODQtNDk1Mi04NDgzLTU0Yjk3M2RiMzRhZSIsIlJhbmdlTGVuZ3RoIjo0LCJSZWZlcmVuY2VJZCI6IjE5NDY3OTViLWJmYTAtNGZmOS04MzRjLTBjOTc2MjVlYzBj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DQ3MDAyMTQzO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93d3cubG9jLmdvdi9jYXRkaXIvZW5oYW5jZW1lbnRzL2Z5MDYxNy8yMDA0MDI2MjE4LWIuaHRtbCIsIlVyaVN0cmluZyI6Imh0dHA6Ly93d3cubG9jLmdvdi9jYXRkaXIvZW5oYW5jZW1lbnRzL2Z5MDYxNy8yMDA0MDI2MjE4LWIuaHRtb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Kb25hcyBCcmlua21hbm4iLCJDcmVhdGVkT24iOiIyMDIyLTEyLTAxVDExOjQxOjIzIiwiTW9kaWZpZWRCeSI6Il9Kb25hcyBCcmlua21hbm4iLCJJZCI6IjgxMzUxYmY0LWIwYWMtNGQ4Yy04M2I2LTA1ZGI0MGRmODA0NCIsIk1vZGlmaWVkT24iOiIyMDIyLTEyLTAxVDExOjQxOjI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wNjE3LzIwMDQwMjYyMTgtZC5odG1sIiwiVXJpU3RyaW5nIjoiaHR0cDovL3d3dy5sb2MuZ292L2NhdGRpci9lbmhhbmNlbWVudHMvZnkwNjE3LzIwMDQwMjYyMTgtZC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pvbmFzIEJyaW5rbWFubiIsIkNyZWF0ZWRPbiI6IjIwMjItMTItMDFUMTE6NDE6MjMiLCJNb2RpZmllZEJ5IjoiX0pvbmFzIEJyaW5rbWFubiIsIklkIjoiMDZmNzNjYzItZDFiOC00M2NlLThhYzQtMDc5ZGMzYThjZGRiIiwiTW9kaWZpZWRPbiI6IjIwMjItMTItMDFUMTE6NDE6MjM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odHRwOi8vd3d3LmxvYy5nb3YvY2F0ZGlyL3RvYy9lY2lwMDU0LzIwMDQwMjYyMTguaHRtbCIsIlVyaVN0cmluZyI6Imh0dHA6Ly93d3cubG9jLmdvdi9jYXRkaXIvdG9jL2VjaXAwNTQvMjAwNDAyNjIxOC5odG1s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}</w:instrText>
          </w:r>
          <w:r w:rsidR="00A920D8">
            <w:rPr>
              <w:lang w:eastAsia="de-DE"/>
            </w:rPr>
            <w:fldChar w:fldCharType="separate"/>
          </w:r>
          <w:r w:rsidR="00E86B4F">
            <w:rPr>
              <w:lang w:eastAsia="de-DE"/>
            </w:rPr>
            <w:t>[20]</w:t>
          </w:r>
          <w:r w:rsidR="00A920D8">
            <w:rPr>
              <w:lang w:eastAsia="de-DE"/>
            </w:rPr>
            <w:fldChar w:fldCharType="end"/>
          </w:r>
        </w:sdtContent>
      </w:sdt>
    </w:p>
    <w:p w:rsidR="00ED4680" w:rsidP="00ED4680" w:rsidRDefault="00ED4680" w14:paraId="13049DE0" w14:textId="77777777">
      <w:pPr>
        <w:jc w:val="center"/>
        <w:rPr>
          <w:lang w:eastAsia="de-DE"/>
        </w:rPr>
      </w:pPr>
      <w:bookmarkStart w:name="_CTVK001706661dd51ba491e89c0f84b43893248" w:id="55"/>
      <w:r>
        <w:rPr>
          <w:noProof/>
          <w:lang w:eastAsia="de-DE"/>
        </w:rPr>
        <w:drawing>
          <wp:inline distT="0" distB="0" distL="0" distR="0" wp14:anchorId="562E8CBE" wp14:editId="52DA2845">
            <wp:extent cx="4184295" cy="2150668"/>
            <wp:effectExtent l="0" t="0" r="6985" b="2540"/>
            <wp:docPr id="5" name="Grafik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55786" cy="2187414"/>
                    </a:xfrm>
                    <a:prstGeom prst="rect">
                      <a:avLst/>
                    </a:prstGeom>
                  </pic:spPr>
                </pic:pic>
              </a:graphicData>
            </a:graphic>
          </wp:inline>
        </w:drawing>
      </w:r>
      <w:bookmarkEnd w:id="55"/>
    </w:p>
    <w:p w:rsidR="00ED4680" w:rsidP="00ED4680" w:rsidRDefault="00ED4680" w14:paraId="7F186C70" w14:textId="678DCF26">
      <w:pPr>
        <w:pStyle w:val="Beschriftung"/>
        <w:jc w:val="center"/>
      </w:pPr>
      <w:bookmarkStart w:name="_Ref121774362" w:id="56"/>
      <w:bookmarkStart w:name="_Ref121774334" w:id="57"/>
      <w:bookmarkStart w:name="_Toc126152044" w:id="58"/>
      <w:r>
        <w:t xml:space="preserve">Abbildung </w:t>
      </w:r>
      <w:r w:rsidR="009641A2">
        <w:fldChar w:fldCharType="begin"/>
      </w:r>
      <w:r w:rsidR="009641A2">
        <w:instrText xml:space="preserve"> SEQ Abbildung \* ARABIC </w:instrText>
      </w:r>
      <w:r w:rsidR="009641A2">
        <w:fldChar w:fldCharType="separate"/>
      </w:r>
      <w:r w:rsidR="00DA4B34">
        <w:rPr>
          <w:noProof/>
        </w:rPr>
        <w:t>11</w:t>
      </w:r>
      <w:r w:rsidR="009641A2">
        <w:rPr>
          <w:noProof/>
        </w:rPr>
        <w:fldChar w:fldCharType="end"/>
      </w:r>
      <w:bookmarkEnd w:id="56"/>
      <w:r>
        <w:t>: Links: Darstellung eines künstlichen neuronalen Netzes. Rechts: Darstellung eines einzelnen Neurons mit den gewichteten Eingaben und der Aktivierungsfunktion</w:t>
      </w:r>
      <w:r w:rsidR="00E970FC">
        <w:t>.</w:t>
      </w:r>
      <w:r>
        <w:t xml:space="preserve"> </w:t>
      </w:r>
      <w:sdt>
        <w:sdtPr>
          <w:alias w:val="To edit, see citavi.com/edit"/>
          <w:tag w:val="CitaviPlaceholder#96910fd5-ef1e-4b33-a786-e3d8d2094f16"/>
          <w:id w:val="1217012305"/>
          <w:placeholder>
            <w:docPart w:val="BAAF700D44F84ADAB462D7BFF9A75DC6"/>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A2NjYxZGQtNTFiYS00OTFlLTg5YzAtZjg0YjQzODkzMjQ4IiwiSWQiOiIwZDkzZDdhYS1hMzFlLTQyZGYtODE3OC1hYjVkYTE4ZTY1ZWYiLCJSYW5nZUxlbmd0aCI6NCwiUmVmZXJlbmNlSWQiOiIyNDhlYzEzMi03YTRkLTQ1NjUtYTVkZC1jNTY2YjQ2NmY3N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2hyaXN0b3BoIFRob24sIE1hcnZpbiBSw7ZobCwgU29tYXllaCBIb3NzZWluaGFzaGVtaSwgQXJubyBLd2FkZSwgQ2Fyc3RlbiBTY2hpbGRlIiwiUHJvdGVjdGVkIjpmYWxzZSwiU2V4IjowLCJDcmVhdGVkQnkiOiJfSm9uYXMgQnJpbmttYW5uIiwiQ3JlYXRlZE9uIjoiMjAyMi0xMi0wMVQxMToxMzowMCIsIk1vZGlmaWVkQnkiOiJfSm9uYXMgQnJpbmttYW5uIiwiSWQiOiIxZTI3NGMzNi05N2E3LTRjZWQtODU4OS1hY2MzYTgzNDM2NjQiLCJNb2RpZmllZE9uIjoiMjAyMi0xMi0wMVQxMToxMzowM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5dXJmZDNlMy5qcGciLCJVcmlTdHJpbmciOiIyNDhlYzEzMi03YTRkLTQ1NjUtYTVkZC1jNTY2YjQ2NmY3NTg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}</w:instrText>
          </w:r>
          <w:r>
            <w:fldChar w:fldCharType="separate"/>
          </w:r>
          <w:r w:rsidR="00E86B4F">
            <w:t>[18]</w:t>
          </w:r>
          <w:r>
            <w:fldChar w:fldCharType="end"/>
          </w:r>
        </w:sdtContent>
      </w:sdt>
      <w:bookmarkEnd w:id="57"/>
      <w:bookmarkEnd w:id="58"/>
    </w:p>
    <w:p w:rsidR="008835A6" w:rsidP="00932F76" w:rsidRDefault="000570E1" w14:paraId="5A62EDE5" w14:textId="028CADAB">
      <w:pPr>
        <w:rPr>
          <w:lang w:eastAsia="de-DE"/>
        </w:rPr>
      </w:pPr>
      <w:r>
        <w:rPr>
          <w:lang w:eastAsia="de-DE"/>
        </w:rPr>
        <w:t>Künstliche neuronale Netze</w:t>
      </w:r>
      <w:r w:rsidR="00695B62">
        <w:rPr>
          <w:lang w:eastAsia="de-DE"/>
        </w:rPr>
        <w:t xml:space="preserve"> </w:t>
      </w:r>
      <w:r>
        <w:rPr>
          <w:lang w:eastAsia="de-DE"/>
        </w:rPr>
        <w:t>bestehen</w:t>
      </w:r>
      <w:r w:rsidR="00B167A5">
        <w:rPr>
          <w:lang w:eastAsia="de-DE"/>
        </w:rPr>
        <w:t xml:space="preserve"> </w:t>
      </w:r>
      <w:r>
        <w:rPr>
          <w:lang w:eastAsia="de-DE"/>
        </w:rPr>
        <w:t>aus Neuronen</w:t>
      </w:r>
      <w:r w:rsidR="001F4E54">
        <w:rPr>
          <w:lang w:eastAsia="de-DE"/>
        </w:rPr>
        <w:t>, die</w:t>
      </w:r>
      <w:r>
        <w:rPr>
          <w:lang w:eastAsia="de-DE"/>
        </w:rPr>
        <w:t xml:space="preserve"> </w:t>
      </w:r>
      <w:r w:rsidR="003300C1">
        <w:rPr>
          <w:lang w:eastAsia="de-DE"/>
        </w:rPr>
        <w:t>in Schichten</w:t>
      </w:r>
      <w:r>
        <w:rPr>
          <w:lang w:eastAsia="de-DE"/>
        </w:rPr>
        <w:t xml:space="preserve"> angeordnet </w:t>
      </w:r>
      <w:r w:rsidR="009F027D">
        <w:rPr>
          <w:lang w:eastAsia="de-DE"/>
        </w:rPr>
        <w:t xml:space="preserve">und </w:t>
      </w:r>
      <w:r w:rsidR="003300C1">
        <w:rPr>
          <w:lang w:eastAsia="de-DE"/>
        </w:rPr>
        <w:t xml:space="preserve">miteinander </w:t>
      </w:r>
      <w:r w:rsidR="009F027D">
        <w:rPr>
          <w:lang w:eastAsia="de-DE"/>
        </w:rPr>
        <w:t xml:space="preserve">verbunden sind, wobei jede Verbindung eine </w:t>
      </w:r>
      <w:r w:rsidR="003300C1">
        <w:rPr>
          <w:lang w:eastAsia="de-DE"/>
        </w:rPr>
        <w:t>andere</w:t>
      </w:r>
      <w:r w:rsidR="009F027D">
        <w:rPr>
          <w:lang w:eastAsia="de-DE"/>
        </w:rPr>
        <w:t xml:space="preserve"> Gewichtung hat</w:t>
      </w:r>
      <w:r>
        <w:rPr>
          <w:lang w:eastAsia="de-DE"/>
        </w:rPr>
        <w:t>.</w:t>
      </w:r>
      <w:r w:rsidR="00BA51DC">
        <w:rPr>
          <w:lang w:eastAsia="de-DE"/>
        </w:rPr>
        <w:t xml:space="preserve"> </w:t>
      </w:r>
      <w:r w:rsidR="009C4670">
        <w:rPr>
          <w:lang w:eastAsia="de-DE"/>
        </w:rPr>
        <w:t>D</w:t>
      </w:r>
      <w:r>
        <w:rPr>
          <w:lang w:eastAsia="de-DE"/>
        </w:rPr>
        <w:t xml:space="preserve">ie erste Schicht </w:t>
      </w:r>
      <w:r w:rsidR="009C4670">
        <w:rPr>
          <w:lang w:eastAsia="de-DE"/>
        </w:rPr>
        <w:t xml:space="preserve">des Netzes </w:t>
      </w:r>
      <w:r w:rsidR="009452BE">
        <w:rPr>
          <w:lang w:eastAsia="de-DE"/>
        </w:rPr>
        <w:t xml:space="preserve">wird </w:t>
      </w:r>
      <w:r>
        <w:rPr>
          <w:lang w:eastAsia="de-DE"/>
        </w:rPr>
        <w:t xml:space="preserve">als </w:t>
      </w:r>
      <w:r w:rsidR="006D3A17">
        <w:rPr>
          <w:lang w:eastAsia="de-DE"/>
        </w:rPr>
        <w:t>Eingabe</w:t>
      </w:r>
      <w:r w:rsidR="009F027D">
        <w:rPr>
          <w:lang w:eastAsia="de-DE"/>
        </w:rPr>
        <w:t>s</w:t>
      </w:r>
      <w:r>
        <w:rPr>
          <w:lang w:eastAsia="de-DE"/>
        </w:rPr>
        <w:t>chicht</w:t>
      </w:r>
      <w:r w:rsidR="003300C1">
        <w:rPr>
          <w:lang w:eastAsia="de-DE"/>
        </w:rPr>
        <w:t xml:space="preserve"> und die letzte als Ausgabeschicht</w:t>
      </w:r>
      <w:r>
        <w:rPr>
          <w:lang w:eastAsia="de-DE"/>
        </w:rPr>
        <w:t xml:space="preserve"> </w:t>
      </w:r>
      <w:r w:rsidR="00015798">
        <w:rPr>
          <w:lang w:eastAsia="de-DE"/>
        </w:rPr>
        <w:t>bezeichnet</w:t>
      </w:r>
      <w:r w:rsidR="003300C1">
        <w:rPr>
          <w:lang w:eastAsia="de-DE"/>
        </w:rPr>
        <w:t>.</w:t>
      </w:r>
      <w:r w:rsidR="00015798">
        <w:rPr>
          <w:lang w:eastAsia="de-DE"/>
        </w:rPr>
        <w:t xml:space="preserve"> </w:t>
      </w:r>
      <w:r w:rsidR="0007113B">
        <w:rPr>
          <w:lang w:eastAsia="de-DE"/>
        </w:rPr>
        <w:t xml:space="preserve">Jedes </w:t>
      </w:r>
      <w:r w:rsidR="009F027D">
        <w:rPr>
          <w:lang w:eastAsia="de-DE"/>
        </w:rPr>
        <w:t>E</w:t>
      </w:r>
      <w:r w:rsidR="00882B01">
        <w:rPr>
          <w:lang w:eastAsia="de-DE"/>
        </w:rPr>
        <w:t>ingabe</w:t>
      </w:r>
      <w:r w:rsidR="005A51CE">
        <w:rPr>
          <w:lang w:eastAsia="de-DE"/>
        </w:rPr>
        <w:t>-N</w:t>
      </w:r>
      <w:r w:rsidR="0007113B">
        <w:rPr>
          <w:lang w:eastAsia="de-DE"/>
        </w:rPr>
        <w:t>euron repräsentiert</w:t>
      </w:r>
      <w:r w:rsidR="00015798">
        <w:rPr>
          <w:lang w:eastAsia="de-DE"/>
        </w:rPr>
        <w:t xml:space="preserve"> </w:t>
      </w:r>
      <w:r w:rsidR="0007113B">
        <w:rPr>
          <w:lang w:eastAsia="de-DE"/>
        </w:rPr>
        <w:t xml:space="preserve">einen Eingabeparameter und </w:t>
      </w:r>
      <w:r w:rsidR="001F4E54">
        <w:rPr>
          <w:lang w:eastAsia="de-DE"/>
        </w:rPr>
        <w:t>jedes Ausgabe</w:t>
      </w:r>
      <w:r w:rsidR="005A51CE">
        <w:rPr>
          <w:lang w:eastAsia="de-DE"/>
        </w:rPr>
        <w:t>-N</w:t>
      </w:r>
      <w:r w:rsidR="001F4E54">
        <w:rPr>
          <w:lang w:eastAsia="de-DE"/>
        </w:rPr>
        <w:t>euron</w:t>
      </w:r>
      <w:r w:rsidR="0007113B">
        <w:rPr>
          <w:lang w:eastAsia="de-DE"/>
        </w:rPr>
        <w:t xml:space="preserve"> einen Ausgabeparameter.</w:t>
      </w:r>
      <w:r w:rsidR="003935AD">
        <w:rPr>
          <w:lang w:eastAsia="de-DE"/>
        </w:rPr>
        <w:t xml:space="preserve"> </w:t>
      </w:r>
      <w:r w:rsidR="009E5E82">
        <w:rPr>
          <w:lang w:eastAsia="de-DE"/>
        </w:rPr>
        <w:t>Eingabe</w:t>
      </w:r>
      <w:r w:rsidR="003935AD">
        <w:rPr>
          <w:lang w:eastAsia="de-DE"/>
        </w:rPr>
        <w:t>parameter können numerische oder binäre Werte sein</w:t>
      </w:r>
      <w:r w:rsidR="00015798">
        <w:rPr>
          <w:lang w:eastAsia="de-DE"/>
        </w:rPr>
        <w:t xml:space="preserve">, </w:t>
      </w:r>
      <w:r w:rsidR="0007113B">
        <w:rPr>
          <w:lang w:eastAsia="de-DE"/>
        </w:rPr>
        <w:t>zum Beispiel Prozess</w:t>
      </w:r>
      <w:r w:rsidR="009E5E82">
        <w:rPr>
          <w:lang w:eastAsia="de-DE"/>
        </w:rPr>
        <w:t>p</w:t>
      </w:r>
      <w:r w:rsidR="0007113B">
        <w:rPr>
          <w:lang w:eastAsia="de-DE"/>
        </w:rPr>
        <w:t xml:space="preserve">arameter oder </w:t>
      </w:r>
      <w:r w:rsidR="00882B01">
        <w:rPr>
          <w:lang w:eastAsia="de-DE"/>
        </w:rPr>
        <w:t xml:space="preserve">die Farbe </w:t>
      </w:r>
      <w:r w:rsidR="0007113B">
        <w:rPr>
          <w:lang w:eastAsia="de-DE"/>
        </w:rPr>
        <w:t>ein</w:t>
      </w:r>
      <w:r w:rsidR="00882B01">
        <w:rPr>
          <w:lang w:eastAsia="de-DE"/>
        </w:rPr>
        <w:t>es</w:t>
      </w:r>
      <w:r w:rsidR="0007113B">
        <w:rPr>
          <w:lang w:eastAsia="de-DE"/>
        </w:rPr>
        <w:t xml:space="preserve"> Pixel</w:t>
      </w:r>
      <w:r w:rsidR="00882B01">
        <w:rPr>
          <w:lang w:eastAsia="de-DE"/>
        </w:rPr>
        <w:t xml:space="preserve">s </w:t>
      </w:r>
      <w:r w:rsidR="00015798">
        <w:rPr>
          <w:lang w:eastAsia="de-DE"/>
        </w:rPr>
        <w:t>in</w:t>
      </w:r>
      <w:r w:rsidR="00882B01">
        <w:rPr>
          <w:lang w:eastAsia="de-DE"/>
        </w:rPr>
        <w:t xml:space="preserve"> einem Bild</w:t>
      </w:r>
      <w:r w:rsidR="00C004B1">
        <w:rPr>
          <w:lang w:eastAsia="de-DE"/>
        </w:rPr>
        <w:t>.</w:t>
      </w:r>
      <w:r w:rsidR="003935AD">
        <w:rPr>
          <w:lang w:eastAsia="de-DE"/>
        </w:rPr>
        <w:t xml:space="preserve"> Schichten</w:t>
      </w:r>
      <w:r w:rsidR="001F4E54">
        <w:rPr>
          <w:lang w:eastAsia="de-DE"/>
        </w:rPr>
        <w:t>, die</w:t>
      </w:r>
      <w:r w:rsidR="003935AD">
        <w:rPr>
          <w:lang w:eastAsia="de-DE"/>
        </w:rPr>
        <w:t xml:space="preserve"> </w:t>
      </w:r>
      <w:r w:rsidR="0016509E">
        <w:rPr>
          <w:lang w:eastAsia="de-DE"/>
        </w:rPr>
        <w:t>zwischen Eingabe</w:t>
      </w:r>
      <w:r w:rsidR="003300C1">
        <w:rPr>
          <w:lang w:eastAsia="de-DE"/>
        </w:rPr>
        <w:t>schicht</w:t>
      </w:r>
      <w:r w:rsidR="0016509E">
        <w:rPr>
          <w:lang w:eastAsia="de-DE"/>
        </w:rPr>
        <w:t xml:space="preserve"> und Ausgabeschicht</w:t>
      </w:r>
      <w:r w:rsidR="003935AD">
        <w:rPr>
          <w:lang w:eastAsia="de-DE"/>
        </w:rPr>
        <w:t xml:space="preserve"> liegen</w:t>
      </w:r>
      <w:r w:rsidR="00015798">
        <w:rPr>
          <w:lang w:eastAsia="de-DE"/>
        </w:rPr>
        <w:t>,</w:t>
      </w:r>
      <w:r w:rsidR="003935AD">
        <w:rPr>
          <w:lang w:eastAsia="de-DE"/>
        </w:rPr>
        <w:t xml:space="preserve"> </w:t>
      </w:r>
      <w:r w:rsidR="003300C1">
        <w:rPr>
          <w:lang w:eastAsia="de-DE"/>
        </w:rPr>
        <w:t>werden als</w:t>
      </w:r>
      <w:r w:rsidR="003935AD">
        <w:rPr>
          <w:lang w:eastAsia="de-DE"/>
        </w:rPr>
        <w:t xml:space="preserve"> verborgene Schichten </w:t>
      </w:r>
      <w:r w:rsidR="003300C1">
        <w:rPr>
          <w:lang w:eastAsia="de-DE"/>
        </w:rPr>
        <w:t>bezeichnet</w:t>
      </w:r>
      <w:r w:rsidR="00A1274D">
        <w:rPr>
          <w:lang w:eastAsia="de-DE"/>
        </w:rPr>
        <w:t xml:space="preserve">. </w:t>
      </w:r>
      <w:r w:rsidR="003935AD">
        <w:rPr>
          <w:lang w:eastAsia="de-DE"/>
        </w:rPr>
        <w:t xml:space="preserve">Die </w:t>
      </w:r>
      <w:r w:rsidR="001F4E54">
        <w:rPr>
          <w:lang w:eastAsia="de-DE"/>
        </w:rPr>
        <w:t>Schwelle, ab der</w:t>
      </w:r>
      <w:r w:rsidR="003935AD">
        <w:rPr>
          <w:lang w:eastAsia="de-DE"/>
        </w:rPr>
        <w:t xml:space="preserve"> ein Neuron aktiv </w:t>
      </w:r>
      <w:r w:rsidR="003300C1">
        <w:rPr>
          <w:lang w:eastAsia="de-DE"/>
        </w:rPr>
        <w:t>wird</w:t>
      </w:r>
      <w:r w:rsidR="00015798">
        <w:rPr>
          <w:lang w:eastAsia="de-DE"/>
        </w:rPr>
        <w:t>,</w:t>
      </w:r>
      <w:r w:rsidR="003935AD">
        <w:rPr>
          <w:lang w:eastAsia="de-DE"/>
        </w:rPr>
        <w:t xml:space="preserve"> wird durch eine sogenannte Aktivierungsfunktion </w:t>
      </w:r>
      <w:r w:rsidR="003300C1">
        <w:rPr>
          <w:lang w:eastAsia="de-DE"/>
        </w:rPr>
        <w:t>bestimmt</w:t>
      </w:r>
      <w:r w:rsidR="003935AD">
        <w:rPr>
          <w:lang w:eastAsia="de-DE"/>
        </w:rPr>
        <w:t>.</w:t>
      </w:r>
      <w:r w:rsidR="00712AB8">
        <w:rPr>
          <w:lang w:eastAsia="de-DE"/>
        </w:rPr>
        <w:t xml:space="preserve"> Sie </w:t>
      </w:r>
      <w:r w:rsidR="003300C1">
        <w:rPr>
          <w:lang w:eastAsia="de-DE"/>
        </w:rPr>
        <w:t>bestimmt anhand der</w:t>
      </w:r>
      <w:r w:rsidR="00712AB8">
        <w:rPr>
          <w:lang w:eastAsia="de-DE"/>
        </w:rPr>
        <w:t xml:space="preserve"> summierten</w:t>
      </w:r>
      <w:r w:rsidR="003300C1">
        <w:rPr>
          <w:lang w:eastAsia="de-DE"/>
        </w:rPr>
        <w:t xml:space="preserve"> und</w:t>
      </w:r>
      <w:r w:rsidR="00712AB8">
        <w:rPr>
          <w:lang w:eastAsia="de-DE"/>
        </w:rPr>
        <w:t xml:space="preserve"> gewichteten Eingaben des Neurons und einem konstanten „Bias“, ob ein Neuron aktiv ist und wie groß </w:t>
      </w:r>
      <w:r w:rsidR="003300C1">
        <w:rPr>
          <w:lang w:eastAsia="de-DE"/>
        </w:rPr>
        <w:t>dessen</w:t>
      </w:r>
      <w:r w:rsidR="00712AB8">
        <w:rPr>
          <w:lang w:eastAsia="de-DE"/>
        </w:rPr>
        <w:t xml:space="preserve"> Ausgabe</w:t>
      </w:r>
      <w:r w:rsidR="009452BE">
        <w:rPr>
          <w:lang w:eastAsia="de-DE"/>
        </w:rPr>
        <w:t xml:space="preserve"> </w:t>
      </w:r>
      <w:r w:rsidR="00712AB8">
        <w:rPr>
          <w:lang w:eastAsia="de-DE"/>
        </w:rPr>
        <w:t>ist. Die Ausgabe wird dann an die Neuronen</w:t>
      </w:r>
      <w:r w:rsidR="00285750">
        <w:rPr>
          <w:lang w:eastAsia="de-DE"/>
        </w:rPr>
        <w:t xml:space="preserve"> der </w:t>
      </w:r>
      <w:r w:rsidR="00015798">
        <w:rPr>
          <w:lang w:eastAsia="de-DE"/>
        </w:rPr>
        <w:t>nächsten</w:t>
      </w:r>
      <w:r w:rsidR="00285750">
        <w:rPr>
          <w:lang w:eastAsia="de-DE"/>
        </w:rPr>
        <w:t xml:space="preserve"> Schicht </w:t>
      </w:r>
      <w:r w:rsidR="00712AB8">
        <w:rPr>
          <w:lang w:eastAsia="de-DE"/>
        </w:rPr>
        <w:t>weitergegeben</w:t>
      </w:r>
      <w:r w:rsidR="008835A6">
        <w:rPr>
          <w:lang w:eastAsia="de-DE"/>
        </w:rPr>
        <w:t>.</w:t>
      </w:r>
      <w:r w:rsidRPr="008B342F" w:rsidR="008B342F">
        <w:rPr>
          <w:lang w:eastAsia="de-DE"/>
        </w:rPr>
        <w:t xml:space="preserve"> </w:t>
      </w:r>
      <w:sdt>
        <w:sdtPr>
          <w:rPr>
            <w:lang w:eastAsia="de-DE"/>
          </w:rPr>
          <w:alias w:val="To edit, see citavi.com/edit"/>
          <w:tag w:val="CitaviPlaceholder#689de596-2fc5-4ad6-9be6-5f926dac71c7"/>
          <w:id w:val="-2100785141"/>
          <w:placeholder>
            <w:docPart w:val="8C74C58D9FCD47A8BB196D0681551CBA"/>
          </w:placeholder>
        </w:sdtPr>
        <w:sdtEndPr/>
        <w:sdtContent>
          <w:r w:rsidR="008B342F">
            <w:rPr>
              <w:lang w:eastAsia="de-DE"/>
            </w:rPr>
            <w:fldChar w:fldCharType="begin"/>
          </w:r>
          <w:r w:rsidR="003D08C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2EzYTU0LWY4NWMtNGJiNy05ODAzLWQ5NTIzMzY5NDM4NyIsIlJhbmdlTGVuZ3RoIjozLCJSZWZlcmVuY2VJZCI6IjI0OGVjMTMyLTdhNGQtNDU2NS1hNWRkLWM1NjZiNDY2Zjc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DaHJpc3RvcGggVGhvbiwgTWFydmluIFLDtmhsLCBTb21heWVoIEhvc3NlaW5oYXNoZW1pLCBBcm5vIEt3YWRlLCBDYXJzdGVuIFNjaGlsZGUiLCJQcm90ZWN0ZWQiOmZhbHNlLCJTZXgiOjAsIkNyZWF0ZWRCeSI6Il9Kb25hcyBCcmlua21hbm4iLCJDcmVhdGVkT24iOiIyMDIyLTEyLTAxVDExOjEzOjAwIiwiTW9kaWZpZWRCeSI6Il9Kb25hcyBCcmlua21hbm4iLCJJZCI6IjFlMjc0YzM2LTk3YTctNGNlZC04NTg5LWFjYzNhODM0MzY2NCIsIk1vZGlmaWVkT24iOiIyMDIyLTEyLTAxVDExOjEzOjA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l1cmZkM2UzLmpwZyIsIlVyaVN0cmluZyI6IjI0OGVjMTMyLTdhNGQtNDU2NS1hNWRkLWM1NjZiNDY2Zjc1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zMzU2NC9pamVhc3QuMjAyMC52MDRpMTIuMDU0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zM1NjQvaWplYXN0LjIwMjAudjA0aTEyLjA1NCIsIlVyaVN0cmluZyI6Imh0dHBzOi8vZG9pLm9yZy8xMC4zMzU2NC9pamVhc3QuMjAyMC52MDRpMTIuMDU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}</w:instrText>
          </w:r>
          <w:r w:rsidR="008B342F">
            <w:rPr>
              <w:lang w:eastAsia="de-DE"/>
            </w:rPr>
            <w:fldChar w:fldCharType="separate"/>
          </w:r>
          <w:r w:rsidR="00E86B4F">
            <w:rPr>
              <w:lang w:eastAsia="de-DE"/>
            </w:rPr>
            <w:t>[18, 21]</w:t>
          </w:r>
          <w:r w:rsidR="008B342F">
            <w:rPr>
              <w:lang w:eastAsia="de-DE"/>
            </w:rPr>
            <w:fldChar w:fldCharType="end"/>
          </w:r>
        </w:sdtContent>
      </w:sdt>
    </w:p>
    <w:p w:rsidR="00BB6220" w:rsidP="00932F76" w:rsidRDefault="009C2C98" w14:paraId="6B612B6F" w14:textId="77C1BC50">
      <w:pPr>
        <w:rPr>
          <w:lang w:eastAsia="de-DE"/>
        </w:rPr>
      </w:pPr>
      <w:r>
        <w:rPr>
          <w:lang w:eastAsia="de-DE"/>
        </w:rPr>
        <w:t>Als Eingabe</w:t>
      </w:r>
      <w:r w:rsidR="00285750">
        <w:rPr>
          <w:lang w:eastAsia="de-DE"/>
        </w:rPr>
        <w:t>n</w:t>
      </w:r>
      <w:r>
        <w:rPr>
          <w:lang w:eastAsia="de-DE"/>
        </w:rPr>
        <w:t xml:space="preserve"> </w:t>
      </w:r>
      <m:oMath>
        <m:sSub>
          <m:sSubPr>
            <m:ctrlPr>
              <w:rPr>
                <w:rFonts w:ascii="Cambria Math" w:hAnsi="Cambria Math"/>
                <w:i/>
                <w:lang w:eastAsia="de-DE"/>
              </w:rPr>
            </m:ctrlPr>
          </m:sSubPr>
          <m:e>
            <m:r>
              <m:rPr>
                <m:sty m:val="bi"/>
              </m:rPr>
              <w:rPr>
                <w:rFonts w:ascii="Cambria Math" w:hAnsi="Cambria Math"/>
                <w:lang w:eastAsia="de-DE"/>
              </w:rPr>
              <m:t>x</m:t>
            </m:r>
          </m:e>
          <m:sub>
            <m:r>
              <w:rPr>
                <w:rFonts w:ascii="Cambria Math" w:hAnsi="Cambria Math"/>
                <w:lang w:eastAsia="de-DE"/>
              </w:rPr>
              <m:t>k,l</m:t>
            </m:r>
          </m:sub>
        </m:sSub>
      </m:oMath>
      <w:r w:rsidR="00093DC4">
        <w:rPr>
          <w:lang w:eastAsia="de-DE"/>
        </w:rPr>
        <w:t xml:space="preserve"> </w:t>
      </w:r>
      <w:r>
        <w:rPr>
          <w:lang w:eastAsia="de-DE"/>
        </w:rPr>
        <w:t xml:space="preserve">bekommt ein einzelnes Neuron </w:t>
      </w:r>
      <m:oMath>
        <m:r>
          <w:rPr>
            <w:rFonts w:ascii="Cambria Math" w:hAnsi="Cambria Math"/>
            <w:lang w:eastAsia="de-DE"/>
          </w:rPr>
          <m:t>k</m:t>
        </m:r>
      </m:oMath>
      <w:r w:rsidR="00CC4962">
        <w:rPr>
          <w:lang w:eastAsia="de-DE"/>
        </w:rPr>
        <w:t xml:space="preserve"> </w:t>
      </w:r>
      <w:r>
        <w:rPr>
          <w:lang w:eastAsia="de-DE"/>
        </w:rPr>
        <w:t xml:space="preserve">aus der Schicht </w:t>
      </w:r>
      <m:oMath>
        <m:r>
          <w:rPr>
            <w:rFonts w:ascii="Cambria Math" w:hAnsi="Cambria Math"/>
            <w:lang w:eastAsia="de-DE"/>
          </w:rPr>
          <m:t>l</m:t>
        </m:r>
      </m:oMath>
      <w:r>
        <w:rPr>
          <w:lang w:eastAsia="de-DE"/>
        </w:rPr>
        <w:t xml:space="preserve"> die Ausgaben</w:t>
      </w:r>
      <w:r w:rsidR="00093DC4">
        <w:rPr>
          <w:lang w:eastAsia="de-DE"/>
        </w:rPr>
        <w:t xml:space="preserve">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n,l-1</m:t>
            </m:r>
          </m:sub>
        </m:sSub>
      </m:oMath>
      <w:r w:rsidR="00093DC4">
        <w:rPr>
          <w:lang w:eastAsia="de-DE"/>
        </w:rPr>
        <w:t xml:space="preserve"> </w:t>
      </w:r>
      <w:r>
        <w:rPr>
          <w:lang w:eastAsia="de-DE"/>
        </w:rPr>
        <w:t xml:space="preserve">aller Neuronen </w:t>
      </w:r>
      <m:oMath>
        <m:r>
          <w:rPr>
            <w:rFonts w:ascii="Cambria Math" w:hAnsi="Cambria Math"/>
            <w:lang w:eastAsia="de-DE"/>
          </w:rPr>
          <m:t>n</m:t>
        </m:r>
      </m:oMath>
      <w:r>
        <w:rPr>
          <w:lang w:eastAsia="de-DE"/>
        </w:rPr>
        <w:t xml:space="preserve"> aus der vorherigen Schicht </w:t>
      </w:r>
      <m:oMath>
        <m:r>
          <w:rPr>
            <w:rFonts w:ascii="Cambria Math" w:hAnsi="Cambria Math"/>
            <w:lang w:eastAsia="de-DE"/>
          </w:rPr>
          <m:t>l-1</m:t>
        </m:r>
      </m:oMath>
      <w:r w:rsidR="00280001">
        <w:rPr>
          <w:lang w:eastAsia="de-DE"/>
        </w:rPr>
        <w:t xml:space="preserve"> </w:t>
      </w:r>
      <w:sdt>
        <w:sdtPr>
          <w:rPr>
            <w:lang w:eastAsia="de-DE"/>
          </w:rPr>
          <w:alias w:val="To edit, see citavi.com/edit"/>
          <w:tag w:val="CitaviPlaceholder#a9da3b63-e1a0-4683-8643-14e6a138c0be"/>
          <w:id w:val="392088582"/>
          <w:placeholder>
            <w:docPart w:val="AA3A2018C3D844369524580F39FAE3EF"/>
          </w:placeholder>
        </w:sdtPr>
        <w:sdtEndPr/>
        <w:sdtContent>
          <w:r w:rsidR="00280001">
            <w:rPr>
              <w:lang w:eastAsia="de-DE"/>
            </w:rPr>
            <w:fldChar w:fldCharType="begin"/>
          </w:r>
          <w:r w:rsidR="003D08C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ZjI4YWU3LTg3YzItNGFlMy1iYzY3LTZhM2ViNWQ3ZmU1NyIsIlJhbmdlTGVuZ3RoIjo0LCJSZWZlcmVuY2VJZCI6IjFkMzFjNWEyLWQ0NDMtNDEyZS04OTdjLWNjNTU4YjgyNzk0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TmllbHNlbiIsIk1pZGRsZU5hbWUiOiJBLiIsIlByb3RlY3RlZCI6ZmFsc2UsIlNleCI6MiwiQ3JlYXRlZEJ5IjoiX0pvbmFzIEJyaW5rbWFubiIsIkNyZWF0ZWRPbiI6IjIwMjItMTItMTJUMTc6MjM6MDMiLCJNb2RpZmllZEJ5IjoiX0pvbmFzIEJyaW5rbWFubiIsIklkIjoiYjEyMGMzOGUtOTc3ZS00ODk5LTkyODQtYjIzMTViMjhjM2UxIiwiTW9kaWZpZWRPbiI6IjIwMjItMTItMTJUMTc6MjM6MD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bmV1cmFsbmV0d29ya3NhbmRkZWVwbGVhcm5pbmcuY29tL2NoYXAyLmh0bWwiLCJVcmlTdHJpbmciOiJodHRwOi8vbmV1cmFsbmV0d29ya3NhbmRkZWVwbGVhcm5pbmcuY29tL2NoYXA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}</w:instrText>
          </w:r>
          <w:r w:rsidR="00280001">
            <w:rPr>
              <w:lang w:eastAsia="de-DE"/>
            </w:rPr>
            <w:fldChar w:fldCharType="separate"/>
          </w:r>
          <w:r w:rsidR="00E86B4F">
            <w:rPr>
              <w:lang w:eastAsia="de-DE"/>
            </w:rPr>
            <w:t>[22]</w:t>
          </w:r>
          <w:r w:rsidR="00280001">
            <w:rPr>
              <w:lang w:eastAsia="de-DE"/>
            </w:rPr>
            <w:fldChar w:fldCharType="end"/>
          </w:r>
        </w:sdtContent>
      </w:sdt>
      <w:r w:rsidR="001A2277">
        <w:rPr>
          <w:lang w:eastAsia="de-DE"/>
        </w:rPr>
        <w:t xml:space="preserve"> (siehe </w:t>
      </w:r>
      <w:r w:rsidR="00093DC4">
        <w:rPr>
          <w:lang w:eastAsia="de-DE"/>
        </w:rPr>
        <w:fldChar w:fldCharType="begin"/>
      </w:r>
      <w:r w:rsidR="00093DC4">
        <w:rPr>
          <w:lang w:eastAsia="de-DE"/>
        </w:rPr>
        <w:instrText xml:space="preserve"> REF _Ref121774362 \h </w:instrText>
      </w:r>
      <w:r w:rsidR="00093DC4">
        <w:rPr>
          <w:lang w:eastAsia="de-DE"/>
        </w:rPr>
      </w:r>
      <w:r w:rsidR="00093DC4">
        <w:rPr>
          <w:lang w:eastAsia="de-DE"/>
        </w:rPr>
        <w:fldChar w:fldCharType="separate"/>
      </w:r>
      <w:r w:rsidR="00DA4B34">
        <w:t xml:space="preserve">Abbildung </w:t>
      </w:r>
      <w:r w:rsidR="00DA4B34">
        <w:rPr>
          <w:noProof/>
        </w:rPr>
        <w:t>11</w:t>
      </w:r>
      <w:r w:rsidR="00093DC4">
        <w:rPr>
          <w:lang w:eastAsia="de-DE"/>
        </w:rPr>
        <w:fldChar w:fldCharType="end"/>
      </w:r>
      <w:r w:rsidR="00093DC4">
        <w:rPr>
          <w:lang w:eastAsia="de-DE"/>
        </w:rPr>
        <w:t xml:space="preserve"> rechts)</w:t>
      </w:r>
      <w:r w:rsidR="00695B62">
        <w:rPr>
          <w:lang w:eastAsia="de-DE"/>
        </w:rPr>
        <w:t>.</w:t>
      </w:r>
      <w:r w:rsidR="008B342F">
        <w:rPr>
          <w:lang w:eastAsia="de-DE"/>
        </w:rPr>
        <w:t xml:space="preserve">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546B92" w:rsidTr="00546B92" w14:paraId="0CB94F05" w14:textId="77777777">
        <w:tc>
          <w:tcPr>
            <w:tcW w:w="8217" w:type="dxa"/>
            <w:vAlign w:val="center"/>
          </w:tcPr>
          <w:p w:rsidRPr="00BB6220" w:rsidR="00546B92" w:rsidP="00546B92" w:rsidRDefault="009641A2" w14:paraId="2F403A40" w14:textId="47FBBDC2">
            <w:pPr>
              <w:spacing w:line="240" w:lineRule="auto"/>
              <w:jc w:val="center"/>
              <w:rPr>
                <w:lang w:eastAsia="de-DE"/>
              </w:rPr>
            </w:pPr>
            <m:oMathPara>
              <m:oMath>
                <m:sSub>
                  <m:sSubPr>
                    <m:ctrlPr>
                      <w:rPr>
                        <w:rFonts w:ascii="Cambria Math" w:hAnsi="Cambria Math"/>
                        <w:i/>
                        <w:lang w:eastAsia="de-DE"/>
                      </w:rPr>
                    </m:ctrlPr>
                  </m:sSubPr>
                  <m:e>
                    <m:r>
                      <m:rPr>
                        <m:sty m:val="bi"/>
                      </m:rPr>
                      <w:rPr>
                        <w:rFonts w:ascii="Cambria Math" w:hAnsi="Cambria Math"/>
                        <w:lang w:eastAsia="de-DE"/>
                      </w:rPr>
                      <m:t>x</m:t>
                    </m:r>
                  </m:e>
                  <m:sub>
                    <m:r>
                      <w:rPr>
                        <w:rFonts w:ascii="Cambria Math" w:hAnsi="Cambria Math"/>
                        <w:lang w:eastAsia="de-DE"/>
                      </w:rPr>
                      <m:t>k,l</m:t>
                    </m:r>
                  </m:sub>
                </m:sSub>
                <m:r>
                  <w:rPr>
                    <w:rFonts w:ascii="Cambria Math" w:hAnsi="Cambria Math"/>
                    <w:lang w:eastAsia="de-DE"/>
                  </w:rPr>
                  <m:t>=</m:t>
                </m:r>
                <m:sSub>
                  <m:sSubPr>
                    <m:ctrlPr>
                      <w:rPr>
                        <w:rFonts w:ascii="Cambria Math" w:hAnsi="Cambria Math"/>
                        <w:i/>
                        <w:lang w:eastAsia="de-DE"/>
                      </w:rPr>
                    </m:ctrlPr>
                  </m:sSubPr>
                  <m:e>
                    <m:r>
                      <m:rPr>
                        <m:sty m:val="bi"/>
                      </m:rPr>
                      <w:rPr>
                        <w:rFonts w:ascii="Cambria Math" w:hAnsi="Cambria Math"/>
                        <w:lang w:eastAsia="de-DE"/>
                      </w:rPr>
                      <m:t>y</m:t>
                    </m:r>
                  </m:e>
                  <m:sub>
                    <m:r>
                      <w:rPr>
                        <w:rFonts w:ascii="Cambria Math" w:hAnsi="Cambria Math"/>
                        <w:lang w:eastAsia="de-DE"/>
                      </w:rPr>
                      <m:t>l-1</m:t>
                    </m:r>
                  </m:sub>
                </m:sSub>
              </m:oMath>
            </m:oMathPara>
          </w:p>
        </w:tc>
        <w:tc>
          <w:tcPr>
            <w:tcW w:w="843" w:type="dxa"/>
            <w:vAlign w:val="center"/>
          </w:tcPr>
          <w:p w:rsidRPr="00BB6220" w:rsidR="00546B92" w:rsidP="006C326D" w:rsidRDefault="00546B92" w14:paraId="4E0764F8" w14:textId="74C01693">
            <w:pPr>
              <w:pStyle w:val="Beschriftung"/>
              <w:spacing w:line="240" w:lineRule="auto"/>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10</w:t>
            </w:r>
            <w:r w:rsidRPr="00BB6220">
              <w:rPr>
                <w:b w:val="0"/>
                <w:bCs w:val="0"/>
                <w:lang w:eastAsia="de-DE"/>
              </w:rPr>
              <w:fldChar w:fldCharType="end"/>
            </w:r>
            <w:r>
              <w:rPr>
                <w:b w:val="0"/>
                <w:bCs w:val="0"/>
                <w:lang w:eastAsia="de-DE"/>
              </w:rPr>
              <w:t>)</w:t>
            </w:r>
          </w:p>
        </w:tc>
      </w:tr>
    </w:tbl>
    <w:p w:rsidR="003B666F" w:rsidP="00932F76" w:rsidRDefault="003B666F" w14:paraId="12A46C18" w14:textId="7E7786A6">
      <w:pPr>
        <w:rPr>
          <w:lang w:eastAsia="de-DE"/>
        </w:rPr>
      </w:pPr>
      <w:r>
        <w:rPr>
          <w:lang w:eastAsia="de-DE"/>
        </w:rPr>
        <w:t xml:space="preserve">Die Ausgabe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k,l</m:t>
            </m:r>
          </m:sub>
        </m:sSub>
      </m:oMath>
      <w:r>
        <w:rPr>
          <w:lang w:eastAsia="de-DE"/>
        </w:rPr>
        <w:t xml:space="preserve"> des</w:t>
      </w:r>
      <w:r w:rsidR="00592246">
        <w:rPr>
          <w:lang w:eastAsia="de-DE"/>
        </w:rPr>
        <w:t xml:space="preserve"> </w:t>
      </w:r>
      <w:r w:rsidRPr="00C12132">
        <w:rPr>
          <w:lang w:eastAsia="de-DE"/>
        </w:rPr>
        <w:t>Neurons</w:t>
      </w:r>
      <w:r w:rsidR="00592246">
        <w:rPr>
          <w:lang w:eastAsia="de-DE"/>
        </w:rPr>
        <w:t xml:space="preserve"> </w:t>
      </w:r>
      <m:oMath>
        <m:r>
          <w:rPr>
            <w:rFonts w:ascii="Cambria Math" w:hAnsi="Cambria Math"/>
            <w:lang w:eastAsia="de-DE"/>
          </w:rPr>
          <m:t>k</m:t>
        </m:r>
      </m:oMath>
      <w:r w:rsidRPr="00C12132">
        <w:rPr>
          <w:lang w:eastAsia="de-DE"/>
        </w:rPr>
        <w:t xml:space="preserve"> in der</w:t>
      </w:r>
      <w:r w:rsidR="00592246">
        <w:rPr>
          <w:lang w:eastAsia="de-DE"/>
        </w:rPr>
        <w:t xml:space="preserve"> </w:t>
      </w:r>
      <w:r>
        <w:rPr>
          <w:lang w:eastAsia="de-DE"/>
        </w:rPr>
        <w:t>Schicht</w:t>
      </w:r>
      <w:r w:rsidR="00592246">
        <w:rPr>
          <w:lang w:eastAsia="de-DE"/>
        </w:rPr>
        <w:t xml:space="preserve"> </w:t>
      </w:r>
      <m:oMath>
        <m:r>
          <w:rPr>
            <w:rFonts w:ascii="Cambria Math" w:hAnsi="Cambria Math"/>
            <w:lang w:eastAsia="de-DE"/>
          </w:rPr>
          <m:t>l</m:t>
        </m:r>
      </m:oMath>
      <w:r>
        <w:rPr>
          <w:lang w:eastAsia="de-DE"/>
        </w:rPr>
        <w:t xml:space="preserve"> des </w:t>
      </w:r>
      <w:r w:rsidR="00C12132">
        <w:rPr>
          <w:lang w:eastAsia="de-DE"/>
        </w:rPr>
        <w:t>KNN</w:t>
      </w:r>
      <w:r>
        <w:rPr>
          <w:lang w:eastAsia="de-DE"/>
        </w:rPr>
        <w:t xml:space="preserve"> </w:t>
      </w:r>
      <w:r w:rsidR="00592246">
        <w:rPr>
          <w:lang w:eastAsia="de-DE"/>
        </w:rPr>
        <w:t xml:space="preserve">wird dann mit der Aktivierungsfunktion </w:t>
      </w:r>
      <m:oMath>
        <m:sSub>
          <m:sSubPr>
            <m:ctrlPr>
              <w:rPr>
                <w:rFonts w:ascii="Cambria Math" w:hAnsi="Cambria Math"/>
                <w:i/>
                <w:lang w:eastAsia="de-DE"/>
              </w:rPr>
            </m:ctrlPr>
          </m:sSubPr>
          <m:e>
            <m:r>
              <w:rPr>
                <w:rFonts w:ascii="Cambria Math" w:hAnsi="Cambria Math"/>
                <w:lang w:eastAsia="de-DE"/>
              </w:rPr>
              <m:t>f</m:t>
            </m:r>
          </m:e>
          <m:sub>
            <m:r>
              <w:rPr>
                <w:rFonts w:ascii="Cambria Math" w:hAnsi="Cambria Math"/>
                <w:lang w:eastAsia="de-DE"/>
              </w:rPr>
              <m:t>l</m:t>
            </m:r>
          </m:sub>
        </m:sSub>
      </m:oMath>
      <w:r w:rsidR="00592246">
        <w:rPr>
          <w:b/>
          <w:bCs/>
        </w:rPr>
        <w:t xml:space="preserve"> </w:t>
      </w:r>
      <w:r w:rsidR="00592246">
        <w:t>berechnet</w:t>
      </w:r>
      <w:r w:rsidR="008B342F">
        <w:t xml:space="preserve"> </w:t>
      </w:r>
      <w:sdt>
        <w:sdtPr>
          <w:rPr>
            <w:lang w:eastAsia="de-DE"/>
          </w:rPr>
          <w:alias w:val="To edit, see citavi.com/edit"/>
          <w:tag w:val="CitaviPlaceholder#a2f311b8-0123-46e4-a1b8-6adcb9cc0307"/>
          <w:id w:val="1969704758"/>
          <w:placeholder>
            <w:docPart w:val="DefaultPlaceholder_-1854013440"/>
          </w:placeholder>
        </w:sdtPr>
        <w:sdtEndPr/>
        <w:sdtContent>
          <w:r>
            <w:rPr>
              <w:lang w:eastAsia="de-DE"/>
            </w:rPr>
            <w:fldChar w:fldCharType="begin"/>
          </w:r>
          <w:r w:rsidR="003D08C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jMzNDgzLTc1ZTEtNGJlZi1iYzliLTllNDBiM2ZkZGI1YyIsIlJhbmdlTGVuZ3RoIjo0LCJSZWZlcmVuY2VJZCI6IjFkMzFjNWEyLWQ0NDMtNDEyZS04OTdjLWNjNTU4YjgyNzk0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TmllbHNlbiIsIk1pZGRsZU5hbWUiOiJBLiIsIlByb3RlY3RlZCI6ZmFsc2UsIlNleCI6MiwiQ3JlYXRlZEJ5IjoiX0pvbmFzIEJyaW5rbWFubiIsIkNyZWF0ZWRPbiI6IjIwMjItMTItMTJUMTc6MjM6MDMiLCJNb2RpZmllZEJ5IjoiX0pvbmFzIEJyaW5rbWFubiIsIklkIjoiYjEyMGMzOGUtOTc3ZS00ODk5LTkyODQtYjIzMTViMjhjM2UxIiwiTW9kaWZpZWRPbiI6IjIwMjItMTItMTJUMTc6MjM6MD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bmV1cmFsbmV0d29ya3NhbmRkZWVwbGVhcm5pbmcuY29tL2NoYXAyLmh0bWwiLCJVcmlTdHJpbmciOiJodHRwOi8vbmV1cmFsbmV0d29ya3NhbmRkZWVwbGVhcm5pbmcuY29tL2NoYXA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}</w:instrText>
          </w:r>
          <w:r>
            <w:rPr>
              <w:lang w:eastAsia="de-DE"/>
            </w:rPr>
            <w:fldChar w:fldCharType="separate"/>
          </w:r>
          <w:r w:rsidR="00E86B4F">
            <w:rPr>
              <w:lang w:eastAsia="de-DE"/>
            </w:rPr>
            <w:t>[22]</w:t>
          </w:r>
          <w:r>
            <w:rPr>
              <w:lang w:eastAsia="de-DE"/>
            </w:rPr>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546B92" w:rsidTr="00546B92" w14:paraId="095913B2" w14:textId="77777777">
        <w:tc>
          <w:tcPr>
            <w:tcW w:w="8217" w:type="dxa"/>
            <w:vAlign w:val="center"/>
          </w:tcPr>
          <w:p w:rsidRPr="00BB6220" w:rsidR="00546B92" w:rsidP="004F2C3A" w:rsidRDefault="009641A2" w14:paraId="1B7BDE9E" w14:textId="78FEA0E5">
            <w:pPr>
              <w:jc w:val="center"/>
              <w:rPr>
                <w:lang w:eastAsia="de-DE"/>
              </w:rPr>
            </w:pPr>
            <m:oMathPara>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k,l</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f</m:t>
                    </m:r>
                  </m:e>
                  <m:sub>
                    <m:r>
                      <w:rPr>
                        <w:rFonts w:ascii="Cambria Math" w:hAnsi="Cambria Math"/>
                        <w:lang w:eastAsia="de-DE"/>
                      </w:rPr>
                      <m:t>l</m:t>
                    </m:r>
                  </m:sub>
                </m:sSub>
                <m:d>
                  <m:dPr>
                    <m:ctrlPr>
                      <w:rPr>
                        <w:rFonts w:ascii="Cambria Math" w:hAnsi="Cambria Math"/>
                        <w:i/>
                        <w:lang w:eastAsia="de-DE"/>
                      </w:rPr>
                    </m:ctrlPr>
                  </m:dPr>
                  <m:e>
                    <m:nary>
                      <m:naryPr>
                        <m:chr m:val="∑"/>
                        <m:limLoc m:val="undOvr"/>
                        <m:grow m:val="1"/>
                        <m:supHide m:val="1"/>
                        <m:ctrlPr>
                          <w:rPr>
                            <w:rFonts w:ascii="Cambria Math" w:hAnsi="Cambria Math"/>
                            <w:i/>
                            <w:lang w:eastAsia="de-DE"/>
                          </w:rPr>
                        </m:ctrlPr>
                      </m:naryPr>
                      <m:sub>
                        <m:r>
                          <w:rPr>
                            <w:rFonts w:ascii="Cambria Math" w:hAnsi="Cambria Math"/>
                            <w:lang w:eastAsia="de-DE"/>
                          </w:rPr>
                          <m:t>n</m:t>
                        </m:r>
                      </m:sub>
                      <m:sup/>
                      <m:e>
                        <m:sSub>
                          <m:sSubPr>
                            <m:ctrlPr>
                              <w:rPr>
                                <w:rFonts w:ascii="Cambria Math" w:hAnsi="Cambria Math"/>
                                <w:i/>
                                <w:lang w:eastAsia="de-DE"/>
                              </w:rPr>
                            </m:ctrlPr>
                          </m:sSubPr>
                          <m:e>
                            <m:r>
                              <w:rPr>
                                <w:rFonts w:ascii="Cambria Math" w:hAnsi="Cambria Math"/>
                                <w:lang w:eastAsia="de-DE"/>
                              </w:rPr>
                              <m:t>w</m:t>
                            </m:r>
                          </m:e>
                          <m:sub>
                            <m:r>
                              <w:rPr>
                                <w:rFonts w:ascii="Cambria Math" w:hAnsi="Cambria Math"/>
                                <w:lang w:eastAsia="de-DE"/>
                              </w:rPr>
                              <m:t>k,n,l</m:t>
                            </m:r>
                          </m:sub>
                        </m:sSub>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n,l-1</m:t>
                            </m:r>
                          </m:sub>
                        </m:sSub>
                      </m:e>
                    </m:nary>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b</m:t>
                        </m:r>
                      </m:e>
                      <m:sub>
                        <m:r>
                          <w:rPr>
                            <w:rFonts w:ascii="Cambria Math" w:hAnsi="Cambria Math"/>
                            <w:lang w:eastAsia="de-DE"/>
                          </w:rPr>
                          <m:t>k,l</m:t>
                        </m:r>
                      </m:sub>
                    </m:sSub>
                  </m:e>
                </m:d>
              </m:oMath>
            </m:oMathPara>
          </w:p>
        </w:tc>
        <w:tc>
          <w:tcPr>
            <w:tcW w:w="843" w:type="dxa"/>
            <w:vAlign w:val="center"/>
          </w:tcPr>
          <w:p w:rsidRPr="00BB6220" w:rsidR="00546B92" w:rsidP="006C326D" w:rsidRDefault="00546B92" w14:paraId="7A1817E1" w14:textId="1698CDF8">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11</w:t>
            </w:r>
            <w:r w:rsidRPr="00BB6220">
              <w:rPr>
                <w:b w:val="0"/>
                <w:bCs w:val="0"/>
                <w:lang w:eastAsia="de-DE"/>
              </w:rPr>
              <w:fldChar w:fldCharType="end"/>
            </w:r>
            <w:r>
              <w:rPr>
                <w:b w:val="0"/>
                <w:bCs w:val="0"/>
                <w:lang w:eastAsia="de-DE"/>
              </w:rPr>
              <w:t>)</w:t>
            </w:r>
          </w:p>
        </w:tc>
      </w:tr>
    </w:tbl>
    <w:p w:rsidR="003B666F" w:rsidP="00932F76" w:rsidRDefault="009F027D" w14:paraId="6FA3A83E" w14:textId="02C48ECE">
      <w:r>
        <w:rPr>
          <w:lang w:eastAsia="de-DE"/>
        </w:rPr>
        <w:t>w</w:t>
      </w:r>
      <w:r w:rsidR="00FD331A">
        <w:rPr>
          <w:lang w:eastAsia="de-DE"/>
        </w:rPr>
        <w:t xml:space="preserve">obei die Summe über </w:t>
      </w:r>
      <w:r w:rsidR="00CC4962">
        <w:rPr>
          <w:lang w:eastAsia="de-DE"/>
        </w:rPr>
        <w:t>die gewichteten</w:t>
      </w:r>
      <w:r w:rsidR="006C3D5C">
        <w:rPr>
          <w:lang w:eastAsia="de-DE"/>
        </w:rPr>
        <w:t xml:space="preserve"> Eingaben des </w:t>
      </w:r>
      <w:r w:rsidRPr="00C12132" w:rsidR="006C3D5C">
        <w:rPr>
          <w:lang w:eastAsia="de-DE"/>
        </w:rPr>
        <w:t>Neurons</w:t>
      </w:r>
      <w:r w:rsidR="00CC4962">
        <w:rPr>
          <w:lang w:eastAsia="de-DE"/>
        </w:rPr>
        <w:t xml:space="preserve"> </w:t>
      </w:r>
      <m:oMath>
        <m:r>
          <w:rPr>
            <w:rFonts w:ascii="Cambria Math" w:hAnsi="Cambria Math"/>
            <w:lang w:eastAsia="de-DE"/>
          </w:rPr>
          <m:t>k</m:t>
        </m:r>
      </m:oMath>
      <w:r w:rsidRPr="00C12132" w:rsidR="006C3D5C">
        <w:rPr>
          <w:lang w:eastAsia="de-DE"/>
        </w:rPr>
        <w:t xml:space="preserve"> in der</w:t>
      </w:r>
      <w:r w:rsidR="00CC4962">
        <w:rPr>
          <w:lang w:eastAsia="de-DE"/>
        </w:rPr>
        <w:t xml:space="preserve"> </w:t>
      </w:r>
      <w:r w:rsidR="006C3D5C">
        <w:rPr>
          <w:lang w:eastAsia="de-DE"/>
        </w:rPr>
        <w:t xml:space="preserve">Schicht </w:t>
      </w:r>
      <m:oMath>
        <m:r>
          <w:rPr>
            <w:rFonts w:ascii="Cambria Math" w:hAnsi="Cambria Math"/>
            <w:lang w:eastAsia="de-DE"/>
          </w:rPr>
          <m:t>l</m:t>
        </m:r>
      </m:oMath>
      <w:r w:rsidR="00CC4962">
        <w:rPr>
          <w:lang w:eastAsia="de-DE"/>
        </w:rPr>
        <w:t xml:space="preserve"> </w:t>
      </w:r>
      <w:r w:rsidR="006C3D5C">
        <w:rPr>
          <w:lang w:eastAsia="de-DE"/>
        </w:rPr>
        <w:t xml:space="preserve">gebildet wird.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n,l-1</m:t>
            </m:r>
          </m:sub>
        </m:sSub>
      </m:oMath>
      <w:r w:rsidR="00FD331A">
        <w:rPr>
          <w:b/>
          <w:bCs/>
        </w:rPr>
        <w:t xml:space="preserve"> </w:t>
      </w:r>
      <w:r w:rsidR="00FD331A">
        <w:t xml:space="preserve">ist die Ausgabe des </w:t>
      </w:r>
      <w:r w:rsidR="006C3D5C">
        <w:rPr>
          <w:lang w:eastAsia="de-DE"/>
        </w:rPr>
        <w:t>Neurons</w:t>
      </w:r>
      <w:r w:rsidR="002B2DEE">
        <w:rPr>
          <w:lang w:eastAsia="de-DE"/>
        </w:rPr>
        <w:t xml:space="preserve"> </w:t>
      </w:r>
      <m:oMath>
        <m:r>
          <w:rPr>
            <w:rFonts w:ascii="Cambria Math" w:hAnsi="Cambria Math"/>
            <w:lang w:eastAsia="de-DE"/>
          </w:rPr>
          <m:t>n</m:t>
        </m:r>
      </m:oMath>
      <w:r w:rsidR="006C3D5C">
        <w:rPr>
          <w:lang w:eastAsia="de-DE"/>
        </w:rPr>
        <w:t xml:space="preserve"> aus der vorherigen Schicht </w:t>
      </w:r>
      <m:oMath>
        <m:r>
          <w:rPr>
            <w:rFonts w:ascii="Cambria Math" w:hAnsi="Cambria Math"/>
            <w:lang w:eastAsia="de-DE"/>
          </w:rPr>
          <m:t>l-1</m:t>
        </m:r>
      </m:oMath>
      <w:r w:rsidR="002B2DEE">
        <w:rPr>
          <w:lang w:eastAsia="de-DE"/>
        </w:rPr>
        <w:t xml:space="preserve"> </w:t>
      </w:r>
      <w:r w:rsidR="006C3D5C">
        <w:rPr>
          <w:lang w:eastAsia="de-DE"/>
        </w:rPr>
        <w:t xml:space="preserve">und </w:t>
      </w:r>
      <m:oMath>
        <m:sSub>
          <m:sSubPr>
            <m:ctrlPr>
              <w:rPr>
                <w:rFonts w:ascii="Cambria Math" w:hAnsi="Cambria Math"/>
                <w:i/>
                <w:lang w:eastAsia="de-DE"/>
              </w:rPr>
            </m:ctrlPr>
          </m:sSubPr>
          <m:e>
            <m:r>
              <w:rPr>
                <w:rFonts w:ascii="Cambria Math" w:hAnsi="Cambria Math"/>
                <w:lang w:eastAsia="de-DE"/>
              </w:rPr>
              <m:t>w</m:t>
            </m:r>
          </m:e>
          <m:sub>
            <m:r>
              <w:rPr>
                <w:rFonts w:ascii="Cambria Math" w:hAnsi="Cambria Math"/>
                <w:lang w:eastAsia="de-DE"/>
              </w:rPr>
              <m:t>k,n,l</m:t>
            </m:r>
          </m:sub>
        </m:sSub>
      </m:oMath>
      <w:r w:rsidR="00387F54">
        <w:rPr>
          <w:lang w:eastAsia="de-DE"/>
        </w:rPr>
        <w:t xml:space="preserve"> </w:t>
      </w:r>
      <w:r w:rsidR="006C3D5C">
        <w:t xml:space="preserve">das Gewicht </w:t>
      </w:r>
      <w:r w:rsidR="002B2DEE">
        <w:t>dieser Verbindung</w:t>
      </w:r>
      <w:r w:rsidR="006C3D5C">
        <w:rPr>
          <w:lang w:eastAsia="de-DE"/>
        </w:rPr>
        <w:t>.</w:t>
      </w:r>
      <w:r w:rsidR="009C2C98">
        <w:rPr>
          <w:lang w:eastAsia="de-DE"/>
        </w:rPr>
        <w:t xml:space="preserve"> </w:t>
      </w:r>
      <m:oMath>
        <m:sSub>
          <m:sSubPr>
            <m:ctrlPr>
              <w:rPr>
                <w:rFonts w:ascii="Cambria Math" w:hAnsi="Cambria Math"/>
                <w:i/>
                <w:lang w:eastAsia="de-DE"/>
              </w:rPr>
            </m:ctrlPr>
          </m:sSubPr>
          <m:e>
            <m:r>
              <w:rPr>
                <w:rFonts w:ascii="Cambria Math" w:hAnsi="Cambria Math"/>
                <w:lang w:eastAsia="de-DE"/>
              </w:rPr>
              <m:t>b</m:t>
            </m:r>
          </m:e>
          <m:sub>
            <m:r>
              <w:rPr>
                <w:rFonts w:ascii="Cambria Math" w:hAnsi="Cambria Math"/>
                <w:lang w:eastAsia="de-DE"/>
              </w:rPr>
              <m:t>k,l</m:t>
            </m:r>
          </m:sub>
        </m:sSub>
      </m:oMath>
      <w:r w:rsidR="00387F54">
        <w:rPr>
          <w:lang w:eastAsia="de-DE"/>
        </w:rPr>
        <w:t xml:space="preserve"> </w:t>
      </w:r>
      <w:r w:rsidR="009C2C98">
        <w:t>ist der Bias</w:t>
      </w:r>
      <w:r w:rsidR="002B2DEE">
        <w:t>.</w:t>
      </w:r>
      <w:r w:rsidR="00BD4178">
        <w:t xml:space="preserve"> </w:t>
      </w:r>
      <w:r>
        <w:t xml:space="preserve">In </w:t>
      </w:r>
      <w:r w:rsidR="00BD4178">
        <w:t>Vektor Schreibweise:</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546B92" w:rsidTr="00546B92" w14:paraId="388F7340" w14:textId="77777777">
        <w:tc>
          <w:tcPr>
            <w:tcW w:w="8217" w:type="dxa"/>
            <w:vAlign w:val="center"/>
          </w:tcPr>
          <w:p w:rsidRPr="00BB6220" w:rsidR="00546B92" w:rsidP="004F2C3A" w:rsidRDefault="009641A2" w14:paraId="112129F0" w14:textId="6A059237">
            <w:pPr>
              <w:jc w:val="center"/>
              <w:rPr>
                <w:lang w:eastAsia="de-DE"/>
              </w:rPr>
            </w:pPr>
            <m:oMathPara>
              <m:oMath>
                <m:sSub>
                  <m:sSubPr>
                    <m:ctrlPr>
                      <w:rPr>
                        <w:rFonts w:ascii="Cambria Math" w:hAnsi="Cambria Math"/>
                        <w:i/>
                        <w:lang w:eastAsia="de-DE"/>
                      </w:rPr>
                    </m:ctrlPr>
                  </m:sSubPr>
                  <m:e>
                    <m:r>
                      <m:rPr>
                        <m:sty m:val="bi"/>
                      </m:rPr>
                      <w:rPr>
                        <w:rFonts w:ascii="Cambria Math" w:hAnsi="Cambria Math"/>
                        <w:lang w:eastAsia="de-DE"/>
                      </w:rPr>
                      <m:t>y</m:t>
                    </m:r>
                  </m:e>
                  <m:sub>
                    <m:r>
                      <w:rPr>
                        <w:rFonts w:ascii="Cambria Math" w:hAnsi="Cambria Math"/>
                        <w:lang w:eastAsia="de-DE"/>
                      </w:rPr>
                      <m:t>l</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f</m:t>
                    </m:r>
                  </m:e>
                  <m:sub>
                    <m:r>
                      <w:rPr>
                        <w:rFonts w:ascii="Cambria Math" w:hAnsi="Cambria Math"/>
                        <w:lang w:eastAsia="de-DE"/>
                      </w:rPr>
                      <m:t>l</m:t>
                    </m:r>
                  </m:sub>
                </m:sSub>
                <m:d>
                  <m:dPr>
                    <m:ctrlPr>
                      <w:rPr>
                        <w:rFonts w:ascii="Cambria Math" w:hAnsi="Cambria Math"/>
                        <w:i/>
                        <w:lang w:eastAsia="de-DE"/>
                      </w:rPr>
                    </m:ctrlPr>
                  </m:dPr>
                  <m:e>
                    <m:sSub>
                      <m:sSubPr>
                        <m:ctrlPr>
                          <w:rPr>
                            <w:rFonts w:ascii="Cambria Math" w:hAnsi="Cambria Math"/>
                            <w:i/>
                            <w:lang w:eastAsia="de-DE"/>
                          </w:rPr>
                        </m:ctrlPr>
                      </m:sSubPr>
                      <m:e>
                        <m:r>
                          <m:rPr>
                            <m:sty m:val="bi"/>
                          </m:rPr>
                          <w:rPr>
                            <w:rFonts w:ascii="Cambria Math" w:hAnsi="Cambria Math"/>
                            <w:lang w:eastAsia="de-DE"/>
                          </w:rPr>
                          <m:t>w</m:t>
                        </m:r>
                      </m:e>
                      <m:sub>
                        <m:r>
                          <w:rPr>
                            <w:rFonts w:ascii="Cambria Math" w:hAnsi="Cambria Math"/>
                            <w:lang w:eastAsia="de-DE"/>
                          </w:rPr>
                          <m:t>l</m:t>
                        </m:r>
                      </m:sub>
                    </m:sSub>
                    <m:sSub>
                      <m:sSubPr>
                        <m:ctrlPr>
                          <w:rPr>
                            <w:rFonts w:ascii="Cambria Math" w:hAnsi="Cambria Math"/>
                            <w:i/>
                            <w:lang w:eastAsia="de-DE"/>
                          </w:rPr>
                        </m:ctrlPr>
                      </m:sSubPr>
                      <m:e>
                        <m:r>
                          <m:rPr>
                            <m:sty m:val="bi"/>
                          </m:rPr>
                          <w:rPr>
                            <w:rFonts w:ascii="Cambria Math" w:hAnsi="Cambria Math"/>
                            <w:lang w:eastAsia="de-DE"/>
                          </w:rPr>
                          <m:t xml:space="preserve"> y</m:t>
                        </m:r>
                      </m:e>
                      <m:sub>
                        <m:r>
                          <w:rPr>
                            <w:rFonts w:ascii="Cambria Math" w:hAnsi="Cambria Math"/>
                            <w:lang w:eastAsia="de-DE"/>
                          </w:rPr>
                          <m:t>l-1</m:t>
                        </m:r>
                      </m:sub>
                    </m:sSub>
                    <m:r>
                      <w:rPr>
                        <w:rFonts w:ascii="Cambria Math" w:hAnsi="Cambria Math"/>
                        <w:lang w:eastAsia="de-DE"/>
                      </w:rPr>
                      <m:t>+</m:t>
                    </m:r>
                    <m:sSub>
                      <m:sSubPr>
                        <m:ctrlPr>
                          <w:rPr>
                            <w:rFonts w:ascii="Cambria Math" w:hAnsi="Cambria Math"/>
                            <w:i/>
                            <w:lang w:eastAsia="de-DE"/>
                          </w:rPr>
                        </m:ctrlPr>
                      </m:sSubPr>
                      <m:e>
                        <m:r>
                          <m:rPr>
                            <m:sty m:val="bi"/>
                          </m:rPr>
                          <w:rPr>
                            <w:rFonts w:ascii="Cambria Math" w:hAnsi="Cambria Math"/>
                            <w:lang w:eastAsia="de-DE"/>
                          </w:rPr>
                          <m:t>b</m:t>
                        </m:r>
                      </m:e>
                      <m:sub>
                        <m:r>
                          <w:rPr>
                            <w:rFonts w:ascii="Cambria Math" w:hAnsi="Cambria Math"/>
                            <w:lang w:eastAsia="de-DE"/>
                          </w:rPr>
                          <m:t>l</m:t>
                        </m:r>
                      </m:sub>
                    </m:sSub>
                  </m:e>
                </m:d>
              </m:oMath>
            </m:oMathPara>
          </w:p>
        </w:tc>
        <w:tc>
          <w:tcPr>
            <w:tcW w:w="843" w:type="dxa"/>
            <w:vAlign w:val="center"/>
          </w:tcPr>
          <w:p w:rsidRPr="00BB6220" w:rsidR="00546B92" w:rsidP="006C326D" w:rsidRDefault="00546B92" w14:paraId="4052839A" w14:textId="251AB978">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12</w:t>
            </w:r>
            <w:r w:rsidRPr="00BB6220">
              <w:rPr>
                <w:b w:val="0"/>
                <w:bCs w:val="0"/>
                <w:lang w:eastAsia="de-DE"/>
              </w:rPr>
              <w:fldChar w:fldCharType="end"/>
            </w:r>
            <w:r>
              <w:rPr>
                <w:b w:val="0"/>
                <w:bCs w:val="0"/>
                <w:lang w:eastAsia="de-DE"/>
              </w:rPr>
              <w:t>)</w:t>
            </w:r>
          </w:p>
        </w:tc>
      </w:tr>
    </w:tbl>
    <w:p w:rsidR="00992B25" w:rsidP="0016509E" w:rsidRDefault="00CD1A59" w14:paraId="37EA726E" w14:textId="1B1B67D8">
      <w:pPr>
        <w:rPr>
          <w:lang w:eastAsia="de-DE"/>
        </w:rPr>
      </w:pPr>
      <w:r>
        <w:rPr>
          <w:lang w:eastAsia="de-DE"/>
        </w:rPr>
        <w:t>Je nach Aktivierungsfunktion können Linearitäten, Nichtlinearitäten oder andere Eigenschaften in das Modell eingeführt werden</w:t>
      </w:r>
      <w:r w:rsidR="003072D0">
        <w:rPr>
          <w:lang w:eastAsia="de-DE"/>
        </w:rPr>
        <w:t xml:space="preserve"> </w:t>
      </w:r>
      <w:sdt>
        <w:sdtPr>
          <w:rPr>
            <w:lang w:eastAsia="de-DE"/>
          </w:rPr>
          <w:alias w:val="To edit, see citavi.com/edit"/>
          <w:tag w:val="CitaviPlaceholder#aa208db7-1091-4128-af74-5d78648c505d"/>
          <w:id w:val="-323974185"/>
          <w:placeholder>
            <w:docPart w:val="DefaultPlaceholder_-1854013440"/>
          </w:placeholder>
        </w:sdtPr>
        <w:sdtEndPr/>
        <w:sdtContent>
          <w:r w:rsidR="003072D0">
            <w:rPr>
              <w:lang w:eastAsia="de-DE"/>
            </w:rPr>
            <w:fldChar w:fldCharType="begin"/>
          </w:r>
          <w:r w:rsidR="00870957">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NjY0YTYxLTRiNDAtNDNjYy1hNWUxLTNjYmZmYWI1OTM3ZSIsIlJhbmdlTGVuZ3RoIjo0LCJSZWZlcmVuY2VJZCI6IjI0OGVjMTMyLTdhNGQtNDU2NS1hNWRkLWM1NjZiNDY2Zjc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DaHJpc3RvcGggVGhvbiwgTWFydmluIFLDtmhsLCBTb21heWVoIEhvc3NlaW5oYXNoZW1pLCBBcm5vIEt3YWRlLCBDYXJzdGVuIFNjaGlsZGUiLCJQcm90ZWN0ZWQiOmZhbHNlLCJTZXgiOjAsIkNyZWF0ZWRCeSI6Il9Kb25hcyBCcmlua21hbm4iLCJDcmVhdGVkT24iOiIyMDIyLTEyLTAxVDExOjEzOjAwIiwiTW9kaWZpZWRCeSI6Il9Kb25hcyBCcmlua21hbm4iLCJJZCI6IjFlMjc0YzM2LTk3YTctNGNlZC04NTg5LWFjYzNhODM0MzY2NCIsIk1vZGlmaWVkT24iOiIyMDIyLTEyLTAxVDExOjEzOjA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l1cmZkM2UzLmpwZyIsIlVyaVN0cmluZyI6IjI0OGVjMTMyLTdhNGQtNDU2NS1hNWRkLWM1NjZiNDY2Zjc1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2FhMjA4ZGI3LTEwOTEtNDEyOC1hZjc0LTVkNzg2NDhjNTA1ZCIsIlRleHQiOiJbMThdIiwiV0FJVmVyc2lvbiI6IjYuMTQuMC4wIn0=}</w:instrText>
          </w:r>
          <w:r w:rsidR="003072D0">
            <w:rPr>
              <w:lang w:eastAsia="de-DE"/>
            </w:rPr>
            <w:fldChar w:fldCharType="separate"/>
          </w:r>
          <w:r w:rsidR="00E86B4F">
            <w:rPr>
              <w:lang w:eastAsia="de-DE"/>
            </w:rPr>
            <w:t>[18]</w:t>
          </w:r>
          <w:r w:rsidR="003072D0">
            <w:rPr>
              <w:lang w:eastAsia="de-DE"/>
            </w:rPr>
            <w:fldChar w:fldCharType="end"/>
          </w:r>
        </w:sdtContent>
      </w:sdt>
      <w:r>
        <w:rPr>
          <w:lang w:eastAsia="de-DE"/>
        </w:rPr>
        <w:t>.</w:t>
      </w:r>
      <w:r w:rsidR="0016509E">
        <w:rPr>
          <w:lang w:eastAsia="de-DE"/>
        </w:rPr>
        <w:t xml:space="preserve"> Sie sind </w:t>
      </w:r>
      <w:r w:rsidR="003300C1">
        <w:rPr>
          <w:lang w:eastAsia="de-DE"/>
        </w:rPr>
        <w:t>daher</w:t>
      </w:r>
      <w:r w:rsidR="0016509E">
        <w:rPr>
          <w:lang w:eastAsia="de-DE"/>
        </w:rPr>
        <w:t xml:space="preserve"> notwendig</w:t>
      </w:r>
      <w:r w:rsidR="001F4E54">
        <w:rPr>
          <w:lang w:eastAsia="de-DE"/>
        </w:rPr>
        <w:t>, um</w:t>
      </w:r>
      <w:r w:rsidR="0016509E">
        <w:rPr>
          <w:lang w:eastAsia="de-DE"/>
        </w:rPr>
        <w:t xml:space="preserve"> vor allem</w:t>
      </w:r>
      <w:r w:rsidR="00882B01">
        <w:rPr>
          <w:lang w:eastAsia="de-DE"/>
        </w:rPr>
        <w:t xml:space="preserve"> komplexe</w:t>
      </w:r>
      <w:r w:rsidR="00C7039F">
        <w:rPr>
          <w:lang w:eastAsia="de-DE"/>
        </w:rPr>
        <w:t>,</w:t>
      </w:r>
      <w:r w:rsidR="0016509E">
        <w:rPr>
          <w:lang w:eastAsia="de-DE"/>
        </w:rPr>
        <w:t xml:space="preserve"> nichtlineare Zusammenhänge </w:t>
      </w:r>
      <w:r w:rsidR="003300C1">
        <w:rPr>
          <w:lang w:eastAsia="de-DE"/>
        </w:rPr>
        <w:t>in den</w:t>
      </w:r>
      <w:r w:rsidR="0016509E">
        <w:rPr>
          <w:lang w:eastAsia="de-DE"/>
        </w:rPr>
        <w:t xml:space="preserve"> Daten </w:t>
      </w:r>
      <w:r w:rsidR="003300C1">
        <w:rPr>
          <w:lang w:eastAsia="de-DE"/>
        </w:rPr>
        <w:t>zu erkennen</w:t>
      </w:r>
      <w:r w:rsidR="00CB227E">
        <w:rPr>
          <w:lang w:eastAsia="de-DE"/>
        </w:rPr>
        <w:t>.</w:t>
      </w:r>
      <w:r w:rsidR="00EE1AC4">
        <w:rPr>
          <w:lang w:eastAsia="de-DE"/>
        </w:rPr>
        <w:t xml:space="preserve"> </w:t>
      </w:r>
      <w:r w:rsidR="0016509E">
        <w:rPr>
          <w:lang w:eastAsia="de-DE"/>
        </w:rPr>
        <w:t xml:space="preserve">Die </w:t>
      </w:r>
      <w:r w:rsidR="002E6CCC">
        <w:rPr>
          <w:lang w:eastAsia="de-DE"/>
        </w:rPr>
        <w:t>W</w:t>
      </w:r>
      <w:r w:rsidR="0016509E">
        <w:rPr>
          <w:lang w:eastAsia="de-DE"/>
        </w:rPr>
        <w:t xml:space="preserve">ahl der Aktivierungsfunktion </w:t>
      </w:r>
      <w:r w:rsidR="002E6CCC">
        <w:rPr>
          <w:lang w:eastAsia="de-DE"/>
        </w:rPr>
        <w:t>hängt</w:t>
      </w:r>
      <w:r w:rsidR="0016509E">
        <w:rPr>
          <w:lang w:eastAsia="de-DE"/>
        </w:rPr>
        <w:t xml:space="preserve"> von der Problemstellung</w:t>
      </w:r>
      <w:r w:rsidR="002E6CCC">
        <w:rPr>
          <w:lang w:eastAsia="de-DE"/>
        </w:rPr>
        <w:t xml:space="preserve"> ab</w:t>
      </w:r>
      <w:r w:rsidR="0016509E">
        <w:rPr>
          <w:lang w:eastAsia="de-DE"/>
        </w:rPr>
        <w:t xml:space="preserve"> und hat großen Einfluss </w:t>
      </w:r>
      <w:r w:rsidR="003300C1">
        <w:rPr>
          <w:lang w:eastAsia="de-DE"/>
        </w:rPr>
        <w:t>auf die Vorhersagegenauigkeit</w:t>
      </w:r>
      <w:r w:rsidR="0016509E">
        <w:rPr>
          <w:lang w:eastAsia="de-DE"/>
        </w:rPr>
        <w:t xml:space="preserve"> des neuronalen Netz</w:t>
      </w:r>
      <w:r w:rsidR="003300C1">
        <w:rPr>
          <w:lang w:eastAsia="de-DE"/>
        </w:rPr>
        <w:t>es</w:t>
      </w:r>
      <w:r w:rsidR="0016509E">
        <w:rPr>
          <w:lang w:eastAsia="de-DE"/>
        </w:rPr>
        <w:t xml:space="preserve">. Die </w:t>
      </w:r>
      <w:r w:rsidR="003300C1">
        <w:rPr>
          <w:lang w:eastAsia="de-DE"/>
        </w:rPr>
        <w:t xml:space="preserve">am häufigsten </w:t>
      </w:r>
      <w:r w:rsidR="0016509E">
        <w:rPr>
          <w:lang w:eastAsia="de-DE"/>
        </w:rPr>
        <w:t xml:space="preserve">verwendeten Aktivierungsfunktionen sind nichtlinear, </w:t>
      </w:r>
      <w:r w:rsidR="003300C1">
        <w:rPr>
          <w:lang w:eastAsia="de-DE"/>
        </w:rPr>
        <w:t>da</w:t>
      </w:r>
      <w:r w:rsidR="0016509E">
        <w:rPr>
          <w:lang w:eastAsia="de-DE"/>
        </w:rPr>
        <w:t xml:space="preserve"> sie </w:t>
      </w:r>
      <w:r w:rsidR="003300C1">
        <w:rPr>
          <w:lang w:eastAsia="de-DE"/>
        </w:rPr>
        <w:t>unempfindlicher</w:t>
      </w:r>
      <w:r w:rsidR="003072D0">
        <w:rPr>
          <w:lang w:eastAsia="de-DE"/>
        </w:rPr>
        <w:t xml:space="preserve"> </w:t>
      </w:r>
      <w:r w:rsidR="004359A7">
        <w:rPr>
          <w:lang w:eastAsia="de-DE"/>
        </w:rPr>
        <w:t xml:space="preserve">gegenüber </w:t>
      </w:r>
      <w:r w:rsidR="001F4E54">
        <w:rPr>
          <w:lang w:eastAsia="de-DE"/>
        </w:rPr>
        <w:t>fehlerhaften</w:t>
      </w:r>
      <w:r w:rsidR="004359A7">
        <w:rPr>
          <w:lang w:eastAsia="de-DE"/>
        </w:rPr>
        <w:t xml:space="preserve"> Daten </w:t>
      </w:r>
      <w:r w:rsidR="0016509E">
        <w:rPr>
          <w:lang w:eastAsia="de-DE"/>
        </w:rPr>
        <w:t>sind als lineare Aktivierungsfunktionen.</w:t>
      </w:r>
      <w:r w:rsidR="003D2C21">
        <w:rPr>
          <w:lang w:eastAsia="de-DE"/>
        </w:rPr>
        <w:t xml:space="preserve"> Bekannte Beispiele für </w:t>
      </w:r>
      <w:r w:rsidR="001F4E54">
        <w:rPr>
          <w:lang w:eastAsia="de-DE"/>
        </w:rPr>
        <w:t>nichtlineare</w:t>
      </w:r>
      <w:r w:rsidR="00882B01">
        <w:rPr>
          <w:lang w:eastAsia="de-DE"/>
        </w:rPr>
        <w:t xml:space="preserve"> </w:t>
      </w:r>
      <w:r w:rsidR="003D2C21">
        <w:rPr>
          <w:lang w:eastAsia="de-DE"/>
        </w:rPr>
        <w:t>Aktivierungsfunktionen sind Sigmoid, Tanh</w:t>
      </w:r>
      <w:r w:rsidR="009452BE">
        <w:rPr>
          <w:lang w:eastAsia="de-DE"/>
        </w:rPr>
        <w:t xml:space="preserve"> und ReLU</w:t>
      </w:r>
      <w:r w:rsidR="003072D0">
        <w:rPr>
          <w:lang w:eastAsia="de-DE"/>
        </w:rPr>
        <w:t>.</w:t>
      </w:r>
      <w:r w:rsidR="00164782">
        <w:rPr>
          <w:lang w:eastAsia="de-DE"/>
        </w:rPr>
        <w:t xml:space="preserve"> </w:t>
      </w:r>
      <w:sdt>
        <w:sdtPr>
          <w:rPr>
            <w:lang w:eastAsia="de-DE"/>
          </w:rPr>
          <w:alias w:val="To edit, see citavi.com/edit"/>
          <w:tag w:val="CitaviPlaceholder#3c4e584e-74b0-436a-bcaa-4e11c94973ab"/>
          <w:id w:val="-989245056"/>
          <w:placeholder>
            <w:docPart w:val="DefaultPlaceholder_-1854013440"/>
          </w:placeholder>
        </w:sdtPr>
        <w:sdtEndPr/>
        <w:sdtContent>
          <w:r w:rsidR="00164782">
            <w:rPr>
              <w:lang w:eastAsia="de-DE"/>
            </w:rPr>
            <w:fldChar w:fldCharType="begin"/>
          </w:r>
          <w:r w:rsidR="003D08C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Tk2NDI4LWRkNzQtNDg0Ni04YWFmLTcxZTI5NGQ2OGU1YSIsIlJhbmdlTGVuZ3RoIjo0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V0sIkZvcm1hdHRlZFRleHQiOnsiJGlkIjoiMTgiLCJDb3VudCI6MSwiVGV4dFVuaXRzIjpbeyIkaWQiOiIxOSIsIkZvbnRTdHlsZSI6eyIkaWQiOiIyMCIsIk5ldXRyYWwiOnRydWV9LCJSZWFkaW5nT3JkZXIiOjEsIlRleHQiOiJbMjFdIn1dfSwiVGFnIjoiQ2l0YXZpUGxhY2Vob2xkZXIjM2M0ZTU4NGUtNzRiMC00MzZhLWJjYWEtNGUxMWM5NDk3M2FiIiwiVGV4dCI6IlsyMV0iLCJXQUlWZXJzaW9uIjoiNi4xNC4wLjAifQ==}</w:instrText>
          </w:r>
          <w:r w:rsidR="00164782">
            <w:rPr>
              <w:lang w:eastAsia="de-DE"/>
            </w:rPr>
            <w:fldChar w:fldCharType="separate"/>
          </w:r>
          <w:r w:rsidR="00E86B4F">
            <w:rPr>
              <w:lang w:eastAsia="de-DE"/>
            </w:rPr>
            <w:t>[21]</w:t>
          </w:r>
          <w:r w:rsidR="00164782">
            <w:rPr>
              <w:lang w:eastAsia="de-DE"/>
            </w:rPr>
            <w:fldChar w:fldCharType="end"/>
          </w:r>
        </w:sdtContent>
      </w:sdt>
      <w:r w:rsidR="00992B25">
        <w:rPr>
          <w:lang w:eastAsia="de-DE"/>
        </w:rPr>
        <w:t xml:space="preserve"> Die Funktionen sind in </w:t>
      </w:r>
      <w:r w:rsidR="00992B25">
        <w:rPr>
          <w:lang w:eastAsia="de-DE"/>
        </w:rPr>
        <w:fldChar w:fldCharType="begin"/>
      </w:r>
      <w:r w:rsidR="00992B25">
        <w:rPr>
          <w:lang w:eastAsia="de-DE"/>
        </w:rPr>
        <w:instrText xml:space="preserve"> REF _Ref125735656 \h </w:instrText>
      </w:r>
      <w:r w:rsidR="00992B25">
        <w:rPr>
          <w:lang w:eastAsia="de-DE"/>
        </w:rPr>
      </w:r>
      <w:r w:rsidR="00992B25">
        <w:rPr>
          <w:lang w:eastAsia="de-DE"/>
        </w:rPr>
        <w:fldChar w:fldCharType="separate"/>
      </w:r>
      <w:r w:rsidR="00DA4B34">
        <w:t xml:space="preserve">Abbildung </w:t>
      </w:r>
      <w:r w:rsidR="00DA4B34">
        <w:rPr>
          <w:noProof/>
        </w:rPr>
        <w:t>12</w:t>
      </w:r>
      <w:r w:rsidR="00992B25">
        <w:rPr>
          <w:lang w:eastAsia="de-DE"/>
        </w:rPr>
        <w:fldChar w:fldCharType="end"/>
      </w:r>
      <w:r w:rsidR="00992B25">
        <w:rPr>
          <w:lang w:eastAsia="de-DE"/>
        </w:rPr>
        <w:t xml:space="preserve"> dargestellt.</w:t>
      </w:r>
    </w:p>
    <w:p w:rsidR="004947E2" w:rsidP="004947E2" w:rsidRDefault="004947E2" w14:paraId="368D5C4F" w14:textId="55250E32">
      <w:pPr>
        <w:keepNext/>
        <w:jc w:val="center"/>
      </w:pPr>
      <w:r>
        <w:rPr>
          <w:noProof/>
        </w:rPr>
        <w:drawing>
          <wp:inline distT="0" distB="0" distL="0" distR="0" wp14:anchorId="46B0D59C" wp14:editId="44C9C835">
            <wp:extent cx="3949559" cy="259212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9320" b="3165"/>
                    <a:stretch/>
                  </pic:blipFill>
                  <pic:spPr bwMode="auto">
                    <a:xfrm>
                      <a:off x="0" y="0"/>
                      <a:ext cx="4009940" cy="2631754"/>
                    </a:xfrm>
                    <a:prstGeom prst="rect">
                      <a:avLst/>
                    </a:prstGeom>
                    <a:noFill/>
                    <a:ln>
                      <a:noFill/>
                    </a:ln>
                    <a:extLst>
                      <a:ext uri="{53640926-AAD7-44D8-BBD7-CCE9431645EC}">
                        <a14:shadowObscured xmlns:a14="http://schemas.microsoft.com/office/drawing/2010/main"/>
                      </a:ext>
                    </a:extLst>
                  </pic:spPr>
                </pic:pic>
              </a:graphicData>
            </a:graphic>
          </wp:inline>
        </w:drawing>
      </w:r>
    </w:p>
    <w:p w:rsidR="004947E2" w:rsidP="004947E2" w:rsidRDefault="004947E2" w14:paraId="1F6324DA" w14:textId="0B570E6D">
      <w:pPr>
        <w:pStyle w:val="Beschriftung"/>
        <w:jc w:val="center"/>
        <w:rPr>
          <w:lang w:eastAsia="de-DE"/>
        </w:rPr>
      </w:pPr>
      <w:bookmarkStart w:name="_Ref125735656" w:id="59"/>
      <w:bookmarkStart w:name="_Toc126152045" w:id="60"/>
      <w:r>
        <w:t xml:space="preserve">Abbildung </w:t>
      </w:r>
      <w:r w:rsidR="009641A2">
        <w:fldChar w:fldCharType="begin"/>
      </w:r>
      <w:r w:rsidR="009641A2">
        <w:instrText xml:space="preserve"> SEQ Abbildung \* ARABIC </w:instrText>
      </w:r>
      <w:r w:rsidR="009641A2">
        <w:fldChar w:fldCharType="separate"/>
      </w:r>
      <w:r w:rsidR="00DA4B34">
        <w:rPr>
          <w:noProof/>
        </w:rPr>
        <w:t>12</w:t>
      </w:r>
      <w:r w:rsidR="009641A2">
        <w:rPr>
          <w:noProof/>
        </w:rPr>
        <w:fldChar w:fldCharType="end"/>
      </w:r>
      <w:bookmarkEnd w:id="59"/>
      <w:r>
        <w:t>: Darstellung der Sigmoid, Tanh und ReLU Aktivierungsfunktion</w:t>
      </w:r>
      <w:bookmarkEnd w:id="60"/>
    </w:p>
    <w:p w:rsidR="00194A6B" w:rsidP="0016509E" w:rsidRDefault="00194A6B" w14:paraId="01B6E6EF" w14:textId="77777777">
      <w:pPr>
        <w:rPr>
          <w:b/>
          <w:bCs/>
          <w:lang w:eastAsia="de-DE"/>
        </w:rPr>
      </w:pPr>
    </w:p>
    <w:p w:rsidR="00657801" w:rsidP="0016509E" w:rsidRDefault="00DF24AC" w14:paraId="684D8B5F" w14:textId="6C653533">
      <w:pPr>
        <w:rPr>
          <w:lang w:eastAsia="de-DE"/>
        </w:rPr>
      </w:pPr>
      <w:r w:rsidRPr="00DF24AC">
        <w:rPr>
          <w:b/>
          <w:bCs/>
          <w:lang w:eastAsia="de-DE"/>
        </w:rPr>
        <w:t>Sigmoid</w:t>
      </w:r>
      <w:r w:rsidR="00500732">
        <w:rPr>
          <w:b/>
          <w:bCs/>
          <w:lang w:eastAsia="de-DE"/>
        </w:rPr>
        <w:t>-</w:t>
      </w:r>
      <w:r>
        <w:rPr>
          <w:b/>
          <w:bCs/>
          <w:lang w:eastAsia="de-DE"/>
        </w:rPr>
        <w:t>Funktion</w:t>
      </w:r>
      <w:r w:rsidRPr="00DF24AC">
        <w:rPr>
          <w:b/>
          <w:bCs/>
          <w:lang w:eastAsia="de-DE"/>
        </w:rPr>
        <w:t>:</w:t>
      </w:r>
      <w:r>
        <w:rPr>
          <w:b/>
          <w:bCs/>
          <w:lang w:eastAsia="de-DE"/>
        </w:rPr>
        <w:t xml:space="preserve"> </w:t>
      </w:r>
      <w:r>
        <w:rPr>
          <w:lang w:eastAsia="de-DE"/>
        </w:rPr>
        <w:t>Die Sigmoid</w:t>
      </w:r>
      <w:r w:rsidR="00500732">
        <w:rPr>
          <w:lang w:eastAsia="de-DE"/>
        </w:rPr>
        <w:t>f</w:t>
      </w:r>
      <w:r>
        <w:rPr>
          <w:lang w:eastAsia="de-DE"/>
        </w:rPr>
        <w:t>unktion</w:t>
      </w:r>
      <w:r w:rsidR="007E42B0">
        <w:rPr>
          <w:lang w:eastAsia="de-DE"/>
        </w:rPr>
        <w:t xml:space="preserve"> </w:t>
      </w:r>
      <w:r>
        <w:rPr>
          <w:lang w:eastAsia="de-DE"/>
        </w:rPr>
        <w:t>skaliert Werte</w:t>
      </w:r>
      <w:r w:rsidR="00705F43">
        <w:rPr>
          <w:lang w:eastAsia="de-DE"/>
        </w:rPr>
        <w:t xml:space="preserve"> auf den Bereich zwischen </w:t>
      </w:r>
      <w:r w:rsidR="00600C76">
        <w:rPr>
          <w:lang w:eastAsia="de-DE"/>
        </w:rPr>
        <w:t>null</w:t>
      </w:r>
      <w:r w:rsidR="00705F43">
        <w:rPr>
          <w:lang w:eastAsia="de-DE"/>
        </w:rPr>
        <w:t xml:space="preserve"> und </w:t>
      </w:r>
      <w:r w:rsidR="00600C76">
        <w:rPr>
          <w:lang w:eastAsia="de-DE"/>
        </w:rPr>
        <w:t>eins</w:t>
      </w:r>
      <w:r w:rsidR="00705F43">
        <w:rPr>
          <w:lang w:eastAsia="de-DE"/>
        </w:rPr>
        <w:t xml:space="preserve">. </w:t>
      </w:r>
      <w:r>
        <w:rPr>
          <w:lang w:eastAsia="de-DE"/>
        </w:rPr>
        <w:t xml:space="preserve">Sie ist stetig und differenzierbar, </w:t>
      </w:r>
      <w:r w:rsidR="00705F43">
        <w:rPr>
          <w:lang w:eastAsia="de-DE"/>
        </w:rPr>
        <w:t xml:space="preserve">was die Verwendung von „Backpropagation“ ermöglicht. </w:t>
      </w:r>
      <w:r w:rsidRPr="00500732" w:rsidR="00500732">
        <w:rPr>
          <w:lang w:eastAsia="de-DE"/>
        </w:rPr>
        <w:t xml:space="preserve">Die Sigmoidfunktion wird häufig als Aktivierungsfunktion verwendet, um die Ausgaben von Neuronen auf diesen Bereich zu beschränken. </w:t>
      </w:r>
      <w:sdt>
        <w:sdtPr>
          <w:rPr>
            <w:lang w:eastAsia="de-DE"/>
          </w:rPr>
          <w:alias w:val="To edit, see citavi.com/edit"/>
          <w:tag w:val="CitaviPlaceholder#daf50a8c-5067-4a8b-a235-90d2ab23a618"/>
          <w:id w:val="1549027157"/>
          <w:placeholder>
            <w:docPart w:val="DefaultPlaceholder_-1854013440"/>
          </w:placeholder>
        </w:sdtPr>
        <w:sdtEndPr/>
        <w:sdtContent>
          <w:r w:rsidR="00164782">
            <w:rPr>
              <w:lang w:eastAsia="de-DE"/>
            </w:rPr>
            <w:fldChar w:fldCharType="begin"/>
          </w:r>
          <w:r w:rsidR="003D08C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ZjljNDNlLWZhYTctNDNkNy1iNzdlLTIzNDBkNWZmNGNlZCIsIlJhbmdlTGVuZ3RoIjo0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V0sIkZvcm1hdHRlZFRleHQiOnsiJGlkIjoiMTgiLCJDb3VudCI6MSwiVGV4dFVuaXRzIjpbeyIkaWQiOiIxOSIsIkZvbnRTdHlsZSI6eyIkaWQiOiIyMCIsIk5ldXRyYWwiOnRydWV9LCJSZWFkaW5nT3JkZXIiOjEsIlRleHQiOiJbMjFdIn1dfSwiVGFnIjoiQ2l0YXZpUGxhY2Vob2xkZXIjZGFmNTBhOGMtNTA2Ny00YThiLWEyMzUtOTBkMmFiMjNhNjE4IiwiVGV4dCI6IlsyMV0iLCJXQUlWZXJzaW9uIjoiNi4xNC4wLjAifQ==}</w:instrText>
          </w:r>
          <w:r w:rsidR="00164782">
            <w:rPr>
              <w:lang w:eastAsia="de-DE"/>
            </w:rPr>
            <w:fldChar w:fldCharType="separate"/>
          </w:r>
          <w:r w:rsidR="00E86B4F">
            <w:rPr>
              <w:lang w:eastAsia="de-DE"/>
            </w:rPr>
            <w:t>[21]</w:t>
          </w:r>
          <w:r w:rsidR="00164782">
            <w:rPr>
              <w:lang w:eastAsia="de-DE"/>
            </w:rPr>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C66087" w:rsidTr="00546B92" w14:paraId="109E3535" w14:textId="77777777">
        <w:tc>
          <w:tcPr>
            <w:tcW w:w="8217" w:type="dxa"/>
            <w:vAlign w:val="center"/>
          </w:tcPr>
          <w:p w:rsidRPr="00BB6220" w:rsidR="00C66087" w:rsidP="004F2C3A" w:rsidRDefault="009641A2" w14:paraId="6DCBD226" w14:textId="66DECC67">
            <w:pPr>
              <w:jc w:val="center"/>
              <w:rPr>
                <w:lang w:eastAsia="de-DE"/>
              </w:rPr>
            </w:pPr>
            <m:oMathPara>
              <m:oMath>
                <m:sSub>
                  <m:sSubPr>
                    <m:ctrlPr>
                      <w:rPr>
                        <w:rFonts w:ascii="Cambria Math" w:hAnsi="Cambria Math"/>
                        <w:i/>
                        <w:lang w:eastAsia="de-DE"/>
                      </w:rPr>
                    </m:ctrlPr>
                  </m:sSubPr>
                  <m:e>
                    <m:r>
                      <w:rPr>
                        <w:rFonts w:ascii="Cambria Math" w:hAnsi="Cambria Math"/>
                        <w:lang w:eastAsia="de-DE"/>
                      </w:rPr>
                      <m:t>f</m:t>
                    </m:r>
                  </m:e>
                  <m:sub>
                    <m:r>
                      <w:rPr>
                        <w:rFonts w:ascii="Cambria Math" w:hAnsi="Cambria Math"/>
                        <w:lang w:eastAsia="de-DE"/>
                      </w:rPr>
                      <m:t>Sigmoid</m:t>
                    </m:r>
                  </m:sub>
                </m:sSub>
                <m:d>
                  <m:dPr>
                    <m:ctrlPr>
                      <w:rPr>
                        <w:rFonts w:ascii="Cambria Math" w:hAnsi="Cambria Math"/>
                        <w:i/>
                        <w:lang w:eastAsia="de-DE"/>
                      </w:rPr>
                    </m:ctrlPr>
                  </m:dPr>
                  <m:e>
                    <m:r>
                      <w:rPr>
                        <w:rFonts w:ascii="Cambria Math" w:hAnsi="Cambria Math"/>
                        <w:lang w:eastAsia="de-DE"/>
                      </w:rPr>
                      <m:t>x</m:t>
                    </m:r>
                  </m:e>
                </m:d>
                <m:r>
                  <w:rPr>
                    <w:rFonts w:ascii="Cambria Math" w:hAnsi="Cambria Math"/>
                    <w:lang w:eastAsia="de-DE"/>
                  </w:rPr>
                  <m:t>=</m:t>
                </m:r>
                <m:f>
                  <m:fPr>
                    <m:ctrlPr>
                      <w:rPr>
                        <w:rFonts w:ascii="Cambria Math" w:hAnsi="Cambria Math"/>
                        <w:i/>
                        <w:lang w:eastAsia="de-DE"/>
                      </w:rPr>
                    </m:ctrlPr>
                  </m:fPr>
                  <m:num>
                    <m:r>
                      <w:rPr>
                        <w:rFonts w:ascii="Cambria Math" w:hAnsi="Cambria Math"/>
                        <w:lang w:eastAsia="de-DE"/>
                      </w:rPr>
                      <m:t>1</m:t>
                    </m:r>
                  </m:num>
                  <m:den>
                    <m:r>
                      <w:rPr>
                        <w:rFonts w:ascii="Cambria Math" w:hAnsi="Cambria Math"/>
                        <w:lang w:eastAsia="de-DE"/>
                      </w:rPr>
                      <m:t>1+</m:t>
                    </m:r>
                    <m:sSup>
                      <m:sSupPr>
                        <m:ctrlPr>
                          <w:rPr>
                            <w:rFonts w:ascii="Cambria Math" w:hAnsi="Cambria Math"/>
                            <w:i/>
                            <w:lang w:eastAsia="de-DE"/>
                          </w:rPr>
                        </m:ctrlPr>
                      </m:sSupPr>
                      <m:e>
                        <m:r>
                          <w:rPr>
                            <w:rFonts w:ascii="Cambria Math" w:hAnsi="Cambria Math"/>
                            <w:lang w:eastAsia="de-DE"/>
                          </w:rPr>
                          <m:t>e</m:t>
                        </m:r>
                      </m:e>
                      <m:sup>
                        <m:r>
                          <w:rPr>
                            <w:rFonts w:ascii="Cambria Math" w:hAnsi="Cambria Math"/>
                            <w:lang w:eastAsia="de-DE"/>
                          </w:rPr>
                          <m:t>-x</m:t>
                        </m:r>
                      </m:sup>
                    </m:sSup>
                  </m:den>
                </m:f>
              </m:oMath>
            </m:oMathPara>
          </w:p>
        </w:tc>
        <w:tc>
          <w:tcPr>
            <w:tcW w:w="843" w:type="dxa"/>
            <w:vAlign w:val="center"/>
          </w:tcPr>
          <w:p w:rsidRPr="00BB6220" w:rsidR="00C66087" w:rsidP="006C326D" w:rsidRDefault="00C66087" w14:paraId="3F49E335" w14:textId="59379E55">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13</w:t>
            </w:r>
            <w:r w:rsidRPr="00BB6220">
              <w:rPr>
                <w:b w:val="0"/>
                <w:bCs w:val="0"/>
                <w:lang w:eastAsia="de-DE"/>
              </w:rPr>
              <w:fldChar w:fldCharType="end"/>
            </w:r>
            <w:r>
              <w:rPr>
                <w:b w:val="0"/>
                <w:bCs w:val="0"/>
                <w:lang w:eastAsia="de-DE"/>
              </w:rPr>
              <w:t>)</w:t>
            </w:r>
          </w:p>
        </w:tc>
      </w:tr>
    </w:tbl>
    <w:p w:rsidR="00E002AB" w:rsidP="00E002AB" w:rsidRDefault="00E002AB" w14:paraId="746387FE" w14:textId="54240A6C">
      <w:r w:rsidRPr="00164782">
        <w:rPr>
          <w:b/>
          <w:bCs/>
        </w:rPr>
        <w:t>Tanh</w:t>
      </w:r>
      <w:r w:rsidR="00500732">
        <w:rPr>
          <w:b/>
          <w:bCs/>
        </w:rPr>
        <w:t>-</w:t>
      </w:r>
      <w:r w:rsidRPr="00164782">
        <w:rPr>
          <w:b/>
          <w:bCs/>
        </w:rPr>
        <w:t>Funktion:</w:t>
      </w:r>
      <w:r>
        <w:rPr>
          <w:b/>
          <w:bCs/>
        </w:rPr>
        <w:t xml:space="preserve"> </w:t>
      </w:r>
      <w:r w:rsidRPr="00500732" w:rsidR="00500732">
        <w:t>Die Tangens-Hyperbolicus-Funktion ähnelt der Sigmoid-Funktion, ist aber im Vergleich zu dieser punktsymmetrisch zum Ursprung.</w:t>
      </w:r>
      <w:r w:rsidR="00500732">
        <w:t xml:space="preserve"> </w:t>
      </w:r>
      <w:r>
        <w:t xml:space="preserve">Die Werte </w:t>
      </w:r>
      <w:r w:rsidR="00705F43">
        <w:t>der Tan</w:t>
      </w:r>
      <w:r w:rsidR="00500732">
        <w:t>h</w:t>
      </w:r>
      <w:r w:rsidR="00705F43">
        <w:t xml:space="preserve">-Funktion </w:t>
      </w:r>
      <w:r>
        <w:t xml:space="preserve">liegen zwischen </w:t>
      </w:r>
      <w:r w:rsidR="00600C76">
        <w:t>minus eins</w:t>
      </w:r>
      <w:r>
        <w:t xml:space="preserve"> und </w:t>
      </w:r>
      <w:r w:rsidR="00600C76">
        <w:t>eins</w:t>
      </w:r>
      <w:r>
        <w:t>, was</w:t>
      </w:r>
      <w:r w:rsidR="00705F43">
        <w:t xml:space="preserve"> </w:t>
      </w:r>
      <w:r>
        <w:t>negative Vorzeichen bei den Ausgaben er</w:t>
      </w:r>
      <w:r w:rsidR="00705F43">
        <w:t>möglicht</w:t>
      </w:r>
      <w:r>
        <w:t xml:space="preserve">. </w:t>
      </w:r>
      <w:r w:rsidRPr="00500732" w:rsidR="00500732">
        <w:t>Wie die Sigmoidfunktion ist auch die Tanh-Funktion stetig und differenzierbar</w:t>
      </w:r>
      <w:r w:rsidR="00500732">
        <w:t>, wodurch „Backpropagation“ möglich ist</w:t>
      </w:r>
      <w:r w:rsidRPr="00500732" w:rsidR="00500732">
        <w:t>. Sie wird häufig als Aktivierungsfunktion verwendet, wenn die Ausgaben der Neuronen auch negativ sein sollen.</w:t>
      </w:r>
      <w:r w:rsidR="00500732">
        <w:t xml:space="preserve"> </w:t>
      </w:r>
      <w:sdt>
        <w:sdtPr>
          <w:alias w:val="To edit, see citavi.com/edit"/>
          <w:tag w:val="CitaviPlaceholder#d78d11c8-f3b0-457f-9e3f-c49857617017"/>
          <w:id w:val="497468450"/>
          <w:placeholder>
            <w:docPart w:val="338D88F2EF4345D3A4AD7FECF1511860"/>
          </w:placeholder>
        </w:sdtPr>
        <w:sdtEndPr/>
        <w:sdtContent>
          <w:r>
            <w:fldChar w:fldCharType="begin"/>
          </w:r>
          <w:r w:rsidR="003D08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GIyMjZhLTFhYzItNGJiYi1hMjA3LTI1YTAzMmE3MTlmYyIsIlJhbmdlTGVuZ3RoIjo0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V0sIkZvcm1hdHRlZFRleHQiOnsiJGlkIjoiMTgiLCJDb3VudCI6MSwiVGV4dFVuaXRzIjpbeyIkaWQiOiIxOSIsIkZvbnRTdHlsZSI6eyIkaWQiOiIyMCIsIk5ldXRyYWwiOnRydWV9LCJSZWFkaW5nT3JkZXIiOjEsIlRleHQiOiJbMjFdIn1dfSwiVGFnIjoiQ2l0YXZpUGxhY2Vob2xkZXIjZDc4ZDExYzgtZjNiMC00NTdmLTllM2YtYzQ5ODU3NjE3MDE3IiwiVGV4dCI6IlsyMV0iLCJXQUlWZXJzaW9uIjoiNi4xNC4wLjAifQ==}</w:instrText>
          </w:r>
          <w:r>
            <w:fldChar w:fldCharType="separate"/>
          </w:r>
          <w:r w:rsidR="00E86B4F">
            <w:t>[21]</w:t>
          </w:r>
          <w:r>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C66087" w:rsidTr="00546B92" w14:paraId="50F0D688" w14:textId="77777777">
        <w:tc>
          <w:tcPr>
            <w:tcW w:w="8217" w:type="dxa"/>
            <w:vAlign w:val="center"/>
          </w:tcPr>
          <w:p w:rsidRPr="00BB6220" w:rsidR="00C66087" w:rsidP="004F2C3A" w:rsidRDefault="009641A2" w14:paraId="524713E9" w14:textId="0868DDAA">
            <w:pPr>
              <w:jc w:val="center"/>
              <w:rPr>
                <w:lang w:eastAsia="de-DE"/>
              </w:rPr>
            </w:pPr>
            <m:oMathPara>
              <m:oMath>
                <m:sSub>
                  <m:sSubPr>
                    <m:ctrlPr>
                      <w:rPr>
                        <w:rFonts w:ascii="Cambria Math" w:hAnsi="Cambria Math"/>
                        <w:i/>
                        <w:lang w:eastAsia="de-DE"/>
                      </w:rPr>
                    </m:ctrlPr>
                  </m:sSubPr>
                  <m:e>
                    <m:r>
                      <w:rPr>
                        <w:rFonts w:ascii="Cambria Math" w:hAnsi="Cambria Math"/>
                        <w:lang w:eastAsia="de-DE"/>
                      </w:rPr>
                      <m:t>f</m:t>
                    </m:r>
                  </m:e>
                  <m:sub>
                    <m:r>
                      <w:rPr>
                        <w:rFonts w:ascii="Cambria Math" w:hAnsi="Cambria Math"/>
                        <w:lang w:eastAsia="de-DE"/>
                      </w:rPr>
                      <m:t>Tanh</m:t>
                    </m:r>
                  </m:sub>
                </m:sSub>
                <m:d>
                  <m:dPr>
                    <m:ctrlPr>
                      <w:rPr>
                        <w:rFonts w:ascii="Cambria Math" w:hAnsi="Cambria Math"/>
                        <w:i/>
                        <w:lang w:eastAsia="de-DE"/>
                      </w:rPr>
                    </m:ctrlPr>
                  </m:dPr>
                  <m:e>
                    <m:r>
                      <w:rPr>
                        <w:rFonts w:ascii="Cambria Math" w:hAnsi="Cambria Math"/>
                        <w:lang w:eastAsia="de-DE"/>
                      </w:rPr>
                      <m:t>x</m:t>
                    </m:r>
                  </m:e>
                </m:d>
                <m:r>
                  <w:rPr>
                    <w:rFonts w:ascii="Cambria Math" w:hAnsi="Cambria Math"/>
                    <w:lang w:eastAsia="de-DE"/>
                  </w:rPr>
                  <m:t>=</m:t>
                </m:r>
                <m:f>
                  <m:fPr>
                    <m:ctrlPr>
                      <w:rPr>
                        <w:rFonts w:ascii="Cambria Math" w:hAnsi="Cambria Math"/>
                        <w:i/>
                        <w:lang w:eastAsia="de-DE"/>
                      </w:rPr>
                    </m:ctrlPr>
                  </m:fPr>
                  <m:num>
                    <m:r>
                      <w:rPr>
                        <w:rFonts w:ascii="Cambria Math" w:hAnsi="Cambria Math"/>
                        <w:lang w:eastAsia="de-DE"/>
                      </w:rPr>
                      <m:t>2</m:t>
                    </m:r>
                  </m:num>
                  <m:den>
                    <m:r>
                      <w:rPr>
                        <w:rFonts w:ascii="Cambria Math" w:hAnsi="Cambria Math"/>
                        <w:lang w:eastAsia="de-DE"/>
                      </w:rPr>
                      <m:t>1+</m:t>
                    </m:r>
                    <m:sSup>
                      <m:sSupPr>
                        <m:ctrlPr>
                          <w:rPr>
                            <w:rFonts w:ascii="Cambria Math" w:hAnsi="Cambria Math"/>
                            <w:i/>
                            <w:lang w:eastAsia="de-DE"/>
                          </w:rPr>
                        </m:ctrlPr>
                      </m:sSupPr>
                      <m:e>
                        <m:r>
                          <w:rPr>
                            <w:rFonts w:ascii="Cambria Math" w:hAnsi="Cambria Math"/>
                            <w:lang w:eastAsia="de-DE"/>
                          </w:rPr>
                          <m:t>e</m:t>
                        </m:r>
                      </m:e>
                      <m:sup>
                        <m:r>
                          <w:rPr>
                            <w:rFonts w:ascii="Cambria Math" w:hAnsi="Cambria Math"/>
                            <w:lang w:eastAsia="de-DE"/>
                          </w:rPr>
                          <m:t>-2x</m:t>
                        </m:r>
                      </m:sup>
                    </m:sSup>
                  </m:den>
                </m:f>
                <m:r>
                  <w:rPr>
                    <w:rFonts w:ascii="Cambria Math" w:hAnsi="Cambria Math"/>
                    <w:lang w:eastAsia="de-DE"/>
                  </w:rPr>
                  <m:t>-1=2</m:t>
                </m:r>
                <m:sSub>
                  <m:sSubPr>
                    <m:ctrlPr>
                      <w:rPr>
                        <w:rFonts w:ascii="Cambria Math" w:hAnsi="Cambria Math"/>
                        <w:i/>
                        <w:lang w:eastAsia="de-DE"/>
                      </w:rPr>
                    </m:ctrlPr>
                  </m:sSubPr>
                  <m:e>
                    <m:r>
                      <w:rPr>
                        <w:rFonts w:ascii="Cambria Math" w:hAnsi="Cambria Math"/>
                        <w:lang w:eastAsia="de-DE"/>
                      </w:rPr>
                      <m:t>f</m:t>
                    </m:r>
                  </m:e>
                  <m:sub>
                    <m:r>
                      <w:rPr>
                        <w:rFonts w:ascii="Cambria Math" w:hAnsi="Cambria Math"/>
                        <w:lang w:eastAsia="de-DE"/>
                      </w:rPr>
                      <m:t>Sigmoid</m:t>
                    </m:r>
                  </m:sub>
                </m:sSub>
                <m:d>
                  <m:dPr>
                    <m:ctrlPr>
                      <w:rPr>
                        <w:rFonts w:ascii="Cambria Math" w:hAnsi="Cambria Math"/>
                        <w:i/>
                        <w:lang w:eastAsia="de-DE"/>
                      </w:rPr>
                    </m:ctrlPr>
                  </m:dPr>
                  <m:e>
                    <m:r>
                      <w:rPr>
                        <w:rFonts w:ascii="Cambria Math" w:hAnsi="Cambria Math"/>
                        <w:lang w:eastAsia="de-DE"/>
                      </w:rPr>
                      <m:t>2x</m:t>
                    </m:r>
                  </m:e>
                </m:d>
                <m:r>
                  <w:rPr>
                    <w:rFonts w:ascii="Cambria Math" w:hAnsi="Cambria Math"/>
                    <w:lang w:eastAsia="de-DE"/>
                  </w:rPr>
                  <m:t>-1=</m:t>
                </m:r>
                <m:r>
                  <m:rPr>
                    <m:sty m:val="p"/>
                  </m:rPr>
                  <w:rPr>
                    <w:rFonts w:ascii="Cambria Math" w:hAnsi="Cambria Math"/>
                    <w:lang w:eastAsia="de-DE"/>
                  </w:rPr>
                  <m:t>tanh⁡</m:t>
                </m:r>
                <m:r>
                  <w:rPr>
                    <w:rFonts w:ascii="Cambria Math" w:hAnsi="Cambria Math"/>
                    <w:lang w:eastAsia="de-DE"/>
                  </w:rPr>
                  <m:t>(x)</m:t>
                </m:r>
              </m:oMath>
            </m:oMathPara>
          </w:p>
        </w:tc>
        <w:tc>
          <w:tcPr>
            <w:tcW w:w="843" w:type="dxa"/>
            <w:vAlign w:val="center"/>
          </w:tcPr>
          <w:p w:rsidRPr="00BB6220" w:rsidR="00C66087" w:rsidP="006C326D" w:rsidRDefault="00C66087" w14:paraId="0BD3A1BF" w14:textId="4218BF33">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14</w:t>
            </w:r>
            <w:r w:rsidRPr="00BB6220">
              <w:rPr>
                <w:b w:val="0"/>
                <w:bCs w:val="0"/>
                <w:lang w:eastAsia="de-DE"/>
              </w:rPr>
              <w:fldChar w:fldCharType="end"/>
            </w:r>
            <w:r>
              <w:rPr>
                <w:b w:val="0"/>
                <w:bCs w:val="0"/>
                <w:lang w:eastAsia="de-DE"/>
              </w:rPr>
              <w:t>)</w:t>
            </w:r>
          </w:p>
        </w:tc>
      </w:tr>
    </w:tbl>
    <w:p w:rsidR="00F82312" w:rsidP="004575AD" w:rsidRDefault="004575AD" w14:paraId="52502DCF" w14:textId="77A305CA">
      <w:r w:rsidRPr="0034600F">
        <w:rPr>
          <w:b/>
          <w:bCs/>
        </w:rPr>
        <w:t>ReLU</w:t>
      </w:r>
      <w:r w:rsidR="00500732">
        <w:rPr>
          <w:b/>
          <w:bCs/>
        </w:rPr>
        <w:t>-</w:t>
      </w:r>
      <w:r w:rsidRPr="0034600F">
        <w:rPr>
          <w:b/>
          <w:bCs/>
        </w:rPr>
        <w:t xml:space="preserve">Funktion: </w:t>
      </w:r>
      <w:r>
        <w:t>Die Rectified</w:t>
      </w:r>
      <w:r w:rsidR="00500732">
        <w:t>-</w:t>
      </w:r>
      <w:r>
        <w:t>Linear</w:t>
      </w:r>
      <w:r w:rsidR="00500732">
        <w:t>-</w:t>
      </w:r>
      <w:r>
        <w:t>Unit</w:t>
      </w:r>
      <w:r w:rsidR="00500732">
        <w:t>-</w:t>
      </w:r>
      <w:r>
        <w:t>Funktion</w:t>
      </w:r>
      <w:r w:rsidR="007E42B0">
        <w:t xml:space="preserve"> </w:t>
      </w:r>
      <w:r>
        <w:t xml:space="preserve">ist </w:t>
      </w:r>
      <w:r w:rsidR="00943BE8">
        <w:t>eine</w:t>
      </w:r>
      <w:r>
        <w:t xml:space="preserve"> </w:t>
      </w:r>
      <w:r w:rsidR="00943BE8">
        <w:t>der</w:t>
      </w:r>
      <w:r>
        <w:t xml:space="preserve"> am häufigsten verwendete</w:t>
      </w:r>
      <w:r w:rsidR="00943BE8">
        <w:t>n</w:t>
      </w:r>
      <w:r>
        <w:t xml:space="preserve"> Aktivierungsfunktion</w:t>
      </w:r>
      <w:r w:rsidR="00943BE8">
        <w:t>en</w:t>
      </w:r>
      <w:r>
        <w:t xml:space="preserve">, da sie einen biologischen </w:t>
      </w:r>
      <w:r w:rsidR="00500732">
        <w:t>Bezug zu</w:t>
      </w:r>
      <w:r>
        <w:t xml:space="preserve"> einem realen Neuron hat</w:t>
      </w:r>
      <w:r w:rsidR="007C75EA">
        <w:t xml:space="preserve"> und </w:t>
      </w:r>
      <w:r w:rsidR="00500732">
        <w:t xml:space="preserve">eine der </w:t>
      </w:r>
      <w:r w:rsidR="007C75EA">
        <w:t>effizienteste</w:t>
      </w:r>
      <w:r w:rsidR="00500732">
        <w:t>n</w:t>
      </w:r>
      <w:r w:rsidR="007C75EA">
        <w:t xml:space="preserve"> </w:t>
      </w:r>
      <w:r w:rsidR="001F4E54">
        <w:t>Aktivierungsfunktionen</w:t>
      </w:r>
      <w:r w:rsidR="007C75EA">
        <w:t xml:space="preserve"> ist</w:t>
      </w:r>
      <w:r>
        <w:t xml:space="preserve"> </w:t>
      </w:r>
      <w:sdt>
        <w:sdtPr>
          <w:alias w:val="To edit, see citavi.com/edit"/>
          <w:tag w:val="CitaviPlaceholder#22d181a4-019e-4a34-941b-26b547dd7d72"/>
          <w:id w:val="1634140563"/>
          <w:placeholder>
            <w:docPart w:val="A13DE7C18C074D5D8F4698CAC1B12DC8"/>
          </w:placeholder>
        </w:sdtPr>
        <w:sdtEndPr/>
        <w:sdtContent>
          <w:r>
            <w:fldChar w:fldCharType="begin"/>
          </w:r>
          <w:r w:rsidR="00803A4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mUyNDMyLTNiYmEtNGJkOC04ZmI2LWI3ZDhmZDJmMGJlZSIsIlJhbmdlTGVuZ3RoIjo0LCJSZWZlcmVuY2VJZCI6IjNiZDg0YjMxLTgzMjUtNGY0YS1hZmUwLTdlM2EwZTVmNWE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gwMy4wODM3NXYyIiwiQXV0aG9ycyI6W3siJGlkIjoiNyIsIiR0eXBlIjoiU3dpc3NBY2FkZW1pYy5DaXRhdmkuUGVyc29uLCBTd2lzc0FjYWRlbWljLkNpdGF2aSIsIkZpcnN0TmFtZSI6IkFiaWVuIiwiTGFzdE5hbWUiOiJBZ2FyYXAiLCJNaWRkbGVOYW1lIjoiRnJlZCIsIlByb3RlY3RlZCI6ZmFsc2UsIlNleCI6MCwiQ3JlYXRlZEJ5IjoiX0pvbmFzIEJyaW5rbWFubiIsIkNyZWF0ZWRPbiI6IjIwMjItMTItMTFUMTk6MjU6MDQiLCJNb2RpZmllZEJ5IjoiX0pvbmFzIEJyaW5rbWFubiIsIklkIjoiYTI1NmFlZTQtMDQ3Mi00ZWI0LWFlMWMtZjRkODk1MDU0OTY4IiwiTW9kaWZpZWRPbiI6IjIwMjItMTItMTFUMTk6MjU6MD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MWNpMTBla2YuanBnIiwiVXJpU3RyaW5nIjoiM2JkODRiMzEtODMyNS00ZjRhLWFmZTAtN2UzYTBlNWY1YTFl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yLjAzLjIw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YXJ4aXYub3JnL3BkZi8xODAzLjA4Mzc1djIiLCJVcmlTdHJpbmciOiJodHRwOi8vYXJ4aXYub3JnL3BkZi8xODAzLjA4Mzc1dj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FUMTk6MjU6MDQiLCJNb2RpZmllZEJ5IjoiX0pvbmFzIEJyaW5rbWFubiIsIklkIjoiZTY5NTEyMmQtN2YzYi00YmE5LTk5ODAtNTdhNGJmYzZjYjY2IiwiTW9kaWZpZWRPbiI6IjIwMjItMTItMTFUMTk6MjU6MDQ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TFUMTk6MjU6MDQiLCJNb2RpZmllZEJ5IjoiX0pvbmFzIEJyaW5rbWFubiIsIklkIjoiZmE4YjdmNmQtNGJjYi00MTlmLWE3ZTItZjVhMTExYjNmYjEzIiwiTW9kaWZpZWRPbiI6IjIwMjItMTItMTFUMTk6MjU6MDQ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}</w:instrText>
          </w:r>
          <w:r>
            <w:fldChar w:fldCharType="separate"/>
          </w:r>
          <w:r w:rsidR="00E86B4F">
            <w:t>[23]</w:t>
          </w:r>
          <w:r>
            <w:fldChar w:fldCharType="end"/>
          </w:r>
        </w:sdtContent>
      </w:sdt>
      <w:r w:rsidR="00CB227E">
        <w:t>.</w:t>
      </w:r>
      <w:r>
        <w:t xml:space="preserve"> </w:t>
      </w:r>
      <w:r w:rsidRPr="00500732" w:rsidR="00500732">
        <w:t>Sie funktioniert so, dass bei negativen Werten das Neuron inaktiv bleibt und nur bei positiven Werten aktiv wird.</w:t>
      </w:r>
      <w:r>
        <w:t xml:space="preserve"> </w:t>
      </w:r>
      <w:r w:rsidRPr="00500732" w:rsidR="00500732">
        <w:t xml:space="preserve">Diese Funktion ist effizienter als alle anderen Aktivierungsfunktionen, da nicht alle Neuronen gleichzeitig aktiv sind </w:t>
      </w:r>
      <w:sdt>
        <w:sdtPr>
          <w:alias w:val="To edit, see citavi.com/edit"/>
          <w:tag w:val="CitaviPlaceholder#1b0bca52-e1a8-4247-93b3-2da89c69724e"/>
          <w:id w:val="1669200390"/>
          <w:placeholder>
            <w:docPart w:val="A13DE7C18C074D5D8F4698CAC1B12DC8"/>
          </w:placeholder>
        </w:sdtPr>
        <w:sdtEndPr/>
        <w:sdtContent>
          <w:r>
            <w:fldChar w:fldCharType="begin"/>
          </w:r>
          <w:r w:rsidR="003D08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TRiNzExLWRmNWQtNGIyOC05MTY5LWIyZWU3ZTgzMmI0MyIsIlJhbmdlTGVuZ3RoIjo0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V0sIkZvcm1hdHRlZFRleHQiOnsiJGlkIjoiMTgiLCJDb3VudCI6MSwiVGV4dFVuaXRzIjpbeyIkaWQiOiIxOSIsIkZvbnRTdHlsZSI6eyIkaWQiOiIyMCIsIk5ldXRyYWwiOnRydWV9LCJSZWFkaW5nT3JkZXIiOjEsIlRleHQiOiJbMjFdIn1dfSwiVGFnIjoiQ2l0YXZpUGxhY2Vob2xkZXIjMWIwYmNhNTItZTFhOC00MjQ3LTkzYjMtMmRhODljNjk3MjRlIiwiVGV4dCI6IlsyMV0iLCJXQUlWZXJzaW9uIjoiNi4xNC4wLjAifQ==}</w:instrText>
          </w:r>
          <w:r>
            <w:fldChar w:fldCharType="separate"/>
          </w:r>
          <w:r w:rsidR="00E86B4F">
            <w:t>[21]</w:t>
          </w:r>
          <w:r>
            <w:fldChar w:fldCharType="end"/>
          </w:r>
        </w:sdtContent>
      </w:sdt>
      <w:r w:rsidR="00CB227E">
        <w:t>.</w:t>
      </w:r>
      <w:r>
        <w:t xml:space="preserve"> </w:t>
      </w:r>
      <w:r w:rsidRPr="00500732" w:rsidR="00500732">
        <w:t xml:space="preserve">Bei der Verwendung von ReLU kann es jedoch vorkommen, dass Neuronen „sterben“, da der Gradient für negative Werte </w:t>
      </w:r>
      <w:r w:rsidR="00600C76">
        <w:t>null</w:t>
      </w:r>
      <w:r w:rsidRPr="00500732" w:rsidR="00500732">
        <w:t xml:space="preserve"> ist und somit die Gewichte für negative Werte nicht durch „Backpropagation“ aktualisiert werden, was den Lernprozess des künstlichen neuronalen Netzes erschwert</w:t>
      </w:r>
      <w:r w:rsidR="00943BE8">
        <w:t xml:space="preserve"> </w:t>
      </w:r>
      <w:sdt>
        <w:sdtPr>
          <w:alias w:val="To edit, see citavi.com/edit"/>
          <w:tag w:val="CitaviPlaceholder#e48b0621-6919-48c5-827e-c55b985ddafa"/>
          <w:id w:val="754717219"/>
          <w:placeholder>
            <w:docPart w:val="DefaultPlaceholder_-1854013440"/>
          </w:placeholder>
        </w:sdtPr>
        <w:sdtEndPr/>
        <w:sdtContent>
          <w:r w:rsidR="003072D0">
            <w:fldChar w:fldCharType="begin"/>
          </w:r>
          <w:r w:rsidR="00803A4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YmM3MmRmLTA3ZmItNDY5YS05YzE4LWMzODVkYzg5N2FkZSIsIlJhbmdlTGVuZ3RoIjo0LCJSZWZlcmVuY2VJZCI6IjNiZDg0YjMxLTgzMjUtNGY0YS1hZmUwLTdlM2EwZTVmNWE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gwMy4wODM3NXYyIiwiQXV0aG9ycyI6W3siJGlkIjoiNyIsIiR0eXBlIjoiU3dpc3NBY2FkZW1pYy5DaXRhdmkuUGVyc29uLCBTd2lzc0FjYWRlbWljLkNpdGF2aSIsIkZpcnN0TmFtZSI6IkFiaWVuIiwiTGFzdE5hbWUiOiJBZ2FyYXAiLCJNaWRkbGVOYW1lIjoiRnJlZCIsIlByb3RlY3RlZCI6ZmFsc2UsIlNleCI6MCwiQ3JlYXRlZEJ5IjoiX0pvbmFzIEJyaW5rbWFubiIsIkNyZWF0ZWRPbiI6IjIwMjItMTItMTFUMTk6MjU6MDQiLCJNb2RpZmllZEJ5IjoiX0pvbmFzIEJyaW5rbWFubiIsIklkIjoiYTI1NmFlZTQtMDQ3Mi00ZWI0LWFlMWMtZjRkODk1MDU0OTY4IiwiTW9kaWZpZWRPbiI6IjIwMjItMTItMTFUMTk6MjU6MD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MWNpMTBla2YuanBnIiwiVXJpU3RyaW5nIjoiM2JkODRiMzEtODMyNS00ZjRhLWFmZTAtN2UzYTBlNWY1YTFl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yLjAzLjIw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YXJ4aXYub3JnL3BkZi8xODAzLjA4Mzc1djIiLCJVcmlTdHJpbmciOiJodHRwOi8vYXJ4aXYub3JnL3BkZi8xODAzLjA4Mzc1dj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FUMTk6MjU6MDQiLCJNb2RpZmllZEJ5IjoiX0pvbmFzIEJyaW5rbWFubiIsIklkIjoiZTY5NTEyMmQtN2YzYi00YmE5LTk5ODAtNTdhNGJmYzZjYjY2IiwiTW9kaWZpZWRPbiI6IjIwMjItMTItMTFUMTk6MjU6MDQ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TFUMTk6MjU6MDQiLCJNb2RpZmllZEJ5IjoiX0pvbmFzIEJyaW5rbWFubiIsIklkIjoiZmE4YjdmNmQtNGJjYi00MTlmLWE3ZTItZjVhMTExYjNmYjEzIiwiTW9kaWZpZWRPbiI6IjIwMjItMTItMTFUMTk6MjU6MDQ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}</w:instrText>
          </w:r>
          <w:r w:rsidR="003072D0">
            <w:fldChar w:fldCharType="separate"/>
          </w:r>
          <w:r w:rsidR="00E86B4F">
            <w:t>[23]</w:t>
          </w:r>
          <w:r w:rsidR="003072D0">
            <w:fldChar w:fldCharType="end"/>
          </w:r>
        </w:sdtContent>
      </w:sdt>
      <w:r>
        <w:t>. Um dieses Problem zu umgehen</w:t>
      </w:r>
      <w:r w:rsidR="00943BE8">
        <w:t>,</w:t>
      </w:r>
      <w:r>
        <w:t xml:space="preserve"> kann zum Beispiel die Leaky-ReLU Funktion verwendet werden, </w:t>
      </w:r>
      <w:r w:rsidRPr="00500732" w:rsidR="00500732">
        <w:t xml:space="preserve">die für negative Werte statt </w:t>
      </w:r>
      <w:r w:rsidR="00600C76">
        <w:t>null</w:t>
      </w:r>
      <w:r w:rsidRPr="00500732" w:rsidR="00500732">
        <w:t xml:space="preserve"> eine kleine lineare Komponente und damit auch einen Gradienten hat, der für negative Werte nicht</w:t>
      </w:r>
      <w:r w:rsidR="00600C76">
        <w:t xml:space="preserve"> null</w:t>
      </w:r>
      <w:r w:rsidRPr="00500732" w:rsidR="00500732">
        <w:t xml:space="preserve"> ist</w:t>
      </w:r>
      <w:r>
        <w:t xml:space="preserve">. Das Problem </w:t>
      </w:r>
      <w:r w:rsidR="00943BE8">
        <w:t>der</w:t>
      </w:r>
      <w:r>
        <w:t xml:space="preserve"> </w:t>
      </w:r>
      <w:r w:rsidR="00943BE8">
        <w:t>„</w:t>
      </w:r>
      <w:r>
        <w:t>toten</w:t>
      </w:r>
      <w:r w:rsidR="00943BE8">
        <w:t>“</w:t>
      </w:r>
      <w:r>
        <w:t xml:space="preserve"> Neuronen </w:t>
      </w:r>
      <w:r w:rsidR="00943BE8">
        <w:t>tritt hier</w:t>
      </w:r>
      <w:r w:rsidR="001557B7">
        <w:t xml:space="preserve"> </w:t>
      </w:r>
      <w:r w:rsidR="00943BE8">
        <w:t xml:space="preserve">nicht auf, </w:t>
      </w:r>
      <w:r>
        <w:t xml:space="preserve">dafür sind </w:t>
      </w:r>
      <w:r w:rsidR="00FB6729">
        <w:t>jedoch</w:t>
      </w:r>
      <w:r>
        <w:t xml:space="preserve"> wieder alle Neuronen aktiv</w:t>
      </w:r>
      <w:r w:rsidR="00CB227E">
        <w:t xml:space="preserve">. </w:t>
      </w:r>
    </w:p>
    <w:p w:rsidR="00C66087" w:rsidP="004575AD" w:rsidRDefault="00CB227E" w14:paraId="3E0CC310" w14:textId="67FBF46B">
      <w:r>
        <w:t>Sowohl ReLU als auch Leaky ReLU sind</w:t>
      </w:r>
      <w:r w:rsidR="00F82312">
        <w:t xml:space="preserve"> für </w:t>
      </w:r>
      <m:oMath>
        <m:r>
          <w:rPr>
            <w:rFonts w:ascii="Cambria Math" w:hAnsi="Cambria Math"/>
          </w:rPr>
          <m:t>x≠0</m:t>
        </m:r>
      </m:oMath>
      <w:r>
        <w:t xml:space="preserve"> stetig und</w:t>
      </w:r>
      <w:r w:rsidR="00F82312">
        <w:t xml:space="preserve"> </w:t>
      </w:r>
      <w:r>
        <w:t>differenzierbar</w:t>
      </w:r>
      <w:r w:rsidR="00F82312">
        <w:t xml:space="preserve">. Da die Ableitung für </w:t>
      </w:r>
      <m:oMath>
        <m:r>
          <w:rPr>
            <w:rFonts w:ascii="Cambria Math" w:hAnsi="Cambria Math"/>
          </w:rPr>
          <m:t>x=0</m:t>
        </m:r>
      </m:oMath>
      <w:r w:rsidR="00F82312">
        <w:t xml:space="preserve"> nicht definiert ist, wird sie entweder auf </w:t>
      </w:r>
      <w:r w:rsidR="00600C76">
        <w:t>eins</w:t>
      </w:r>
      <w:r w:rsidR="00F82312">
        <w:t xml:space="preserve"> oder auf </w:t>
      </w:r>
      <w:r w:rsidR="00600C76">
        <w:t>null</w:t>
      </w:r>
      <w:r w:rsidR="00F82312">
        <w:t xml:space="preserve"> gesetzt, Backpropagation ist </w:t>
      </w:r>
      <w:r w:rsidR="00500732">
        <w:t>auch hier</w:t>
      </w:r>
      <w:r w:rsidR="00F82312">
        <w:t xml:space="preserve"> möglich</w:t>
      </w:r>
      <w:r w:rsidR="003072D0">
        <w:t>.</w:t>
      </w:r>
      <w:r w:rsidR="00F82312">
        <w:t xml:space="preserve"> </w:t>
      </w:r>
      <w:sdt>
        <w:sdtPr>
          <w:alias w:val="To edit, see citavi.com/edit"/>
          <w:tag w:val="CitaviPlaceholder#27f99707-27ea-4310-a6cc-beedc5a1e315"/>
          <w:id w:val="1935389930"/>
          <w:placeholder>
            <w:docPart w:val="A13DE7C18C074D5D8F4698CAC1B12DC8"/>
          </w:placeholder>
        </w:sdtPr>
        <w:sdtEndPr/>
        <w:sdtContent>
          <w:r w:rsidR="004575AD">
            <w:fldChar w:fldCharType="begin"/>
          </w:r>
          <w:r w:rsidR="00803A4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ZTJjYzUyLTQ2ZDYtNGI1MS1iMzc5LTMwYjlmMGE5NTRhNCIsIlJhbmdlTGVuZ3RoIjozLCJSZWZlcmVuY2VJZCI6IjI2ZGJlOWZkLWFhN2EtNDQ2OS04ODM5LTg4MWQ2ZDBlYzc3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jN1YjViY2kuanBnIiwiVXJpU3RyaW5nIjoiMjZkYmU5ZmQtYWE3YS00NDY5LTg4MzktODgxZDZkMGVjNzc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1NjQvaWplYXN0LjIwMjAudjA0aTEyLjA1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NTY0L2lqZWFzdC4yMDIwLnYwNGkxMi4wNTQiLCJVcmlTdHJpbmciOiJodHRwczovL2RvaS5vcmcvMTAuMzM1NjQvaWplYXN0LjIwMjAudjA0aTEyLjA1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i4wMy4yMDE4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yLTEyLTExVDE5OjI1OjA0IiwiTW9kaWZpZWRCeSI6Il9Kb25hcyBCcmlua21hbm4iLCJJZCI6ImU2OTUxMjJkLTdmM2ItNGJhOS05OTgwLTU3YTRiZmM2Y2I2NiIsIk1vZGlmaWVkT24iOiIyMDIyLTEyLTExVDE5OjI1OjA0IiwiUHJvamVjdCI6eyIkcmVmIjoiOCJ9fSx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gwMy4wODM3NXYyIiwiVXJpU3RyaW5nIjoiaHR0cDovL2FyeGl2Lm9yZy9hYnMvMTgwMy4wODM3NXYy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}</w:instrText>
          </w:r>
          <w:r w:rsidR="004575AD">
            <w:fldChar w:fldCharType="separate"/>
          </w:r>
          <w:r w:rsidR="00E86B4F">
            <w:t>[21, 23]</w:t>
          </w:r>
          <w:r w:rsidR="004575AD">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C66087" w:rsidTr="00546B92" w14:paraId="52F5DAE4" w14:textId="77777777">
        <w:tc>
          <w:tcPr>
            <w:tcW w:w="8217" w:type="dxa"/>
            <w:vAlign w:val="center"/>
          </w:tcPr>
          <w:p w:rsidRPr="00BB6220" w:rsidR="00C66087" w:rsidP="004F2C3A" w:rsidRDefault="009641A2" w14:paraId="1B9870A6" w14:textId="73D67DC6">
            <w:pPr>
              <w:jc w:val="center"/>
              <w:rPr>
                <w:lang w:eastAsia="de-DE"/>
              </w:rPr>
            </w:pPr>
            <m:oMathPara>
              <m:oMath>
                <m:sSub>
                  <m:sSubPr>
                    <m:ctrlPr>
                      <w:rPr>
                        <w:rFonts w:ascii="Cambria Math" w:hAnsi="Cambria Math"/>
                        <w:i/>
                        <w:lang w:eastAsia="de-DE"/>
                      </w:rPr>
                    </m:ctrlPr>
                  </m:sSubPr>
                  <m:e>
                    <m:r>
                      <w:rPr>
                        <w:rFonts w:ascii="Cambria Math" w:hAnsi="Cambria Math"/>
                        <w:lang w:eastAsia="de-DE"/>
                      </w:rPr>
                      <m:t>f</m:t>
                    </m:r>
                  </m:e>
                  <m:sub>
                    <m:r>
                      <w:rPr>
                        <w:rFonts w:ascii="Cambria Math" w:hAnsi="Cambria Math"/>
                        <w:lang w:eastAsia="de-DE"/>
                      </w:rPr>
                      <m:t>ReLU</m:t>
                    </m:r>
                  </m:sub>
                </m:sSub>
                <m:d>
                  <m:dPr>
                    <m:ctrlPr>
                      <w:rPr>
                        <w:rFonts w:ascii="Cambria Math" w:hAnsi="Cambria Math"/>
                        <w:i/>
                        <w:lang w:eastAsia="de-DE"/>
                      </w:rPr>
                    </m:ctrlPr>
                  </m:dPr>
                  <m:e>
                    <m:r>
                      <w:rPr>
                        <w:rFonts w:ascii="Cambria Math" w:hAnsi="Cambria Math"/>
                        <w:lang w:eastAsia="de-DE"/>
                      </w:rPr>
                      <m:t>x</m:t>
                    </m:r>
                  </m:e>
                </m:d>
                <m:r>
                  <w:rPr>
                    <w:rFonts w:ascii="Cambria Math" w:hAnsi="Cambria Math"/>
                  </w:rPr>
                  <m:t>=</m:t>
                </m:r>
                <m:d>
                  <m:dPr>
                    <m:begChr m:val="{"/>
                    <m:endChr m:val=""/>
                    <m:ctrlPr>
                      <w:rPr>
                        <w:rFonts w:ascii="Cambria Math" w:hAnsi="Cambria Math"/>
                        <w:i/>
                        <w:lang w:eastAsia="de-DE"/>
                      </w:rPr>
                    </m:ctrlPr>
                  </m:dPr>
                  <m:e>
                    <m:r>
                      <w:rPr>
                        <w:rFonts w:ascii="Cambria Math" w:hAnsi="Cambria Math"/>
                        <w:lang w:eastAsia="de-DE"/>
                      </w:rPr>
                      <m:t xml:space="preserve"> </m:t>
                    </m:r>
                    <m:eqArr>
                      <m:eqArrPr>
                        <m:ctrlPr>
                          <w:rPr>
                            <w:rFonts w:ascii="Cambria Math" w:hAnsi="Cambria Math"/>
                            <w:i/>
                            <w:lang w:eastAsia="de-DE"/>
                          </w:rPr>
                        </m:ctrlPr>
                      </m:eqArrPr>
                      <m:e>
                        <m:r>
                          <w:rPr>
                            <w:rFonts w:ascii="Cambria Math" w:hAnsi="Cambria Math"/>
                          </w:rPr>
                          <m:t>x,  &amp;x≥0</m:t>
                        </m:r>
                      </m:e>
                      <m:e>
                        <m:r>
                          <w:rPr>
                            <w:rFonts w:ascii="Cambria Math" w:hAnsi="Cambria Math"/>
                          </w:rPr>
                          <m:t>0,  &amp;x&lt;0</m:t>
                        </m:r>
                      </m:e>
                    </m:eqArr>
                  </m:e>
                </m:d>
                <m:r>
                  <w:rPr>
                    <w:rFonts w:ascii="Cambria Math" w:hAnsi="Cambria Math"/>
                    <w:lang w:eastAsia="de-DE"/>
                  </w:rPr>
                  <m:t>=</m:t>
                </m:r>
                <m:r>
                  <m:rPr>
                    <m:sty m:val="p"/>
                  </m:rPr>
                  <w:rPr>
                    <w:rFonts w:ascii="Cambria Math" w:hAnsi="Cambria Math"/>
                    <w:lang w:eastAsia="de-DE"/>
                  </w:rPr>
                  <m:t>max⁡</m:t>
                </m:r>
                <m:r>
                  <w:rPr>
                    <w:rFonts w:ascii="Cambria Math" w:hAnsi="Cambria Math"/>
                    <w:lang w:eastAsia="de-DE"/>
                  </w:rPr>
                  <m:t>(0,x)</m:t>
                </m:r>
              </m:oMath>
            </m:oMathPara>
          </w:p>
        </w:tc>
        <w:tc>
          <w:tcPr>
            <w:tcW w:w="843" w:type="dxa"/>
            <w:vAlign w:val="center"/>
          </w:tcPr>
          <w:p w:rsidRPr="00BB6220" w:rsidR="00C66087" w:rsidP="006C326D" w:rsidRDefault="00C66087" w14:paraId="422650C8" w14:textId="521FA874">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15</w:t>
            </w:r>
            <w:r w:rsidRPr="00BB6220">
              <w:rPr>
                <w:b w:val="0"/>
                <w:bCs w:val="0"/>
                <w:lang w:eastAsia="de-DE"/>
              </w:rPr>
              <w:fldChar w:fldCharType="end"/>
            </w:r>
            <w:r>
              <w:rPr>
                <w:b w:val="0"/>
                <w:bCs w:val="0"/>
                <w:lang w:eastAsia="de-DE"/>
              </w:rPr>
              <w:t>)</w:t>
            </w:r>
          </w:p>
        </w:tc>
      </w:tr>
      <w:tr w:rsidRPr="00BB6220" w:rsidR="00AE4B45" w:rsidTr="00AE4B45" w14:paraId="7395078B" w14:textId="77777777">
        <w:tc>
          <w:tcPr>
            <w:tcW w:w="8217" w:type="dxa"/>
          </w:tcPr>
          <w:p w:rsidRPr="00BB6220" w:rsidR="00AE4B45" w:rsidP="00A65F75" w:rsidRDefault="009641A2" w14:paraId="659779E9" w14:textId="78D37FA9">
            <w:pPr>
              <w:jc w:val="center"/>
              <w:rPr>
                <w:lang w:eastAsia="de-DE"/>
              </w:rPr>
            </w:pPr>
            <m:oMathPara>
              <m:oMath>
                <m:sSub>
                  <m:sSubPr>
                    <m:ctrlPr>
                      <w:rPr>
                        <w:rFonts w:ascii="Cambria Math" w:hAnsi="Cambria Math"/>
                        <w:i/>
                        <w:lang w:eastAsia="de-DE"/>
                      </w:rPr>
                    </m:ctrlPr>
                  </m:sSubPr>
                  <m:e>
                    <m:r>
                      <w:rPr>
                        <w:rFonts w:ascii="Cambria Math" w:hAnsi="Cambria Math"/>
                        <w:lang w:eastAsia="de-DE"/>
                      </w:rPr>
                      <m:t>f</m:t>
                    </m:r>
                  </m:e>
                  <m:sub>
                    <m:r>
                      <w:rPr>
                        <w:rFonts w:ascii="Cambria Math" w:hAnsi="Cambria Math"/>
                        <w:lang w:eastAsia="de-DE"/>
                      </w:rPr>
                      <m:t>Leaky ReLU</m:t>
                    </m:r>
                  </m:sub>
                </m:sSub>
                <m:d>
                  <m:dPr>
                    <m:ctrlPr>
                      <w:rPr>
                        <w:rFonts w:ascii="Cambria Math" w:hAnsi="Cambria Math"/>
                        <w:i/>
                        <w:lang w:eastAsia="de-DE"/>
                      </w:rPr>
                    </m:ctrlPr>
                  </m:dPr>
                  <m:e>
                    <m:r>
                      <w:rPr>
                        <w:rFonts w:ascii="Cambria Math" w:hAnsi="Cambria Math"/>
                        <w:lang w:eastAsia="de-DE"/>
                      </w:rPr>
                      <m:t>x</m:t>
                    </m:r>
                  </m:e>
                </m:d>
                <m:r>
                  <w:rPr>
                    <w:rFonts w:ascii="Cambria Math" w:hAnsi="Cambria Math"/>
                  </w:rPr>
                  <m:t>=</m:t>
                </m:r>
                <m:d>
                  <m:dPr>
                    <m:begChr m:val="{"/>
                    <m:endChr m:val=""/>
                    <m:ctrlPr>
                      <w:rPr>
                        <w:rFonts w:ascii="Cambria Math" w:hAnsi="Cambria Math"/>
                        <w:i/>
                        <w:lang w:eastAsia="de-DE"/>
                      </w:rPr>
                    </m:ctrlPr>
                  </m:dPr>
                  <m:e>
                    <m:r>
                      <w:rPr>
                        <w:rFonts w:ascii="Cambria Math" w:hAnsi="Cambria Math"/>
                        <w:lang w:eastAsia="de-DE"/>
                      </w:rPr>
                      <m:t xml:space="preserve"> </m:t>
                    </m:r>
                    <m:eqArr>
                      <m:eqArrPr>
                        <m:ctrlPr>
                          <w:rPr>
                            <w:rFonts w:ascii="Cambria Math" w:hAnsi="Cambria Math"/>
                            <w:i/>
                            <w:lang w:eastAsia="de-DE"/>
                          </w:rPr>
                        </m:ctrlPr>
                      </m:eqArrPr>
                      <m:e>
                        <m:r>
                          <w:rPr>
                            <w:rFonts w:ascii="Cambria Math" w:hAnsi="Cambria Math"/>
                          </w:rPr>
                          <m:t>x,  &amp;x≥0</m:t>
                        </m:r>
                      </m:e>
                      <m:e>
                        <m:r>
                          <w:rPr>
                            <w:rFonts w:ascii="Cambria Math" w:hAnsi="Cambria Math"/>
                          </w:rPr>
                          <m:t>ax,  &amp;x&lt;0</m:t>
                        </m:r>
                      </m:e>
                    </m:eqArr>
                  </m:e>
                </m:d>
                <m:r>
                  <w:rPr>
                    <w:rFonts w:ascii="Cambria Math" w:hAnsi="Cambria Math"/>
                    <w:lang w:eastAsia="de-DE"/>
                  </w:rPr>
                  <m:t>=</m:t>
                </m:r>
                <m:r>
                  <m:rPr>
                    <m:sty m:val="p"/>
                  </m:rPr>
                  <w:rPr>
                    <w:rFonts w:ascii="Cambria Math" w:hAnsi="Cambria Math"/>
                    <w:lang w:eastAsia="de-DE"/>
                  </w:rPr>
                  <m:t>max⁡</m:t>
                </m:r>
                <m:r>
                  <w:rPr>
                    <w:rFonts w:ascii="Cambria Math" w:hAnsi="Cambria Math"/>
                    <w:lang w:eastAsia="de-DE"/>
                  </w:rPr>
                  <m:t>(ax,x)</m:t>
                </m:r>
              </m:oMath>
            </m:oMathPara>
          </w:p>
        </w:tc>
        <w:tc>
          <w:tcPr>
            <w:tcW w:w="843" w:type="dxa"/>
            <w:vAlign w:val="center"/>
          </w:tcPr>
          <w:p w:rsidRPr="00BB6220" w:rsidR="00AE4B45" w:rsidP="00AE4B45" w:rsidRDefault="00AE4B45" w14:paraId="7F2CC52B" w14:textId="78C66ED6">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16</w:t>
            </w:r>
            <w:r w:rsidRPr="00BB6220">
              <w:rPr>
                <w:b w:val="0"/>
                <w:bCs w:val="0"/>
                <w:lang w:eastAsia="de-DE"/>
              </w:rPr>
              <w:fldChar w:fldCharType="end"/>
            </w:r>
            <w:r>
              <w:rPr>
                <w:b w:val="0"/>
                <w:bCs w:val="0"/>
                <w:lang w:eastAsia="de-DE"/>
              </w:rPr>
              <w:t>)</w:t>
            </w:r>
          </w:p>
        </w:tc>
      </w:tr>
    </w:tbl>
    <w:p w:rsidR="00FB6729" w:rsidP="002A70BE" w:rsidRDefault="002A70BE" w14:paraId="7BBD031C" w14:textId="4F834EA9">
      <w:r w:rsidRPr="00B5644C">
        <w:rPr>
          <w:b/>
          <w:bCs/>
        </w:rPr>
        <w:t>Backpropagation</w:t>
      </w:r>
      <w:r w:rsidRPr="00B5644C" w:rsidR="00B5644C">
        <w:rPr>
          <w:b/>
          <w:bCs/>
        </w:rPr>
        <w:t xml:space="preserve"> (Fehlerrückführung)</w:t>
      </w:r>
      <w:r w:rsidRPr="00B5644C">
        <w:rPr>
          <w:b/>
          <w:bCs/>
        </w:rPr>
        <w:t>:</w:t>
      </w:r>
      <w:r w:rsidR="00924904">
        <w:rPr>
          <w:b/>
          <w:bCs/>
        </w:rPr>
        <w:t xml:space="preserve"> </w:t>
      </w:r>
      <w:r w:rsidR="00924904">
        <w:t xml:space="preserve">Damit ein </w:t>
      </w:r>
      <w:r w:rsidR="00115805">
        <w:t>KNN</w:t>
      </w:r>
      <w:r w:rsidR="00924904">
        <w:t xml:space="preserve"> lernen</w:t>
      </w:r>
      <w:r w:rsidR="00FB6729">
        <w:t xml:space="preserve"> </w:t>
      </w:r>
      <w:r w:rsidR="00924904">
        <w:t xml:space="preserve">und seine </w:t>
      </w:r>
      <w:r w:rsidR="00500732">
        <w:t>Vorhersagegenauigkeit</w:t>
      </w:r>
      <w:r w:rsidR="00924904">
        <w:t xml:space="preserve"> </w:t>
      </w:r>
      <w:r w:rsidR="00FB6729">
        <w:t>verbessern kann</w:t>
      </w:r>
      <w:r w:rsidR="00924904">
        <w:t>, müssen die Gewichte der einzelnen Verbindungen zwischen</w:t>
      </w:r>
      <w:r w:rsidR="00500732">
        <w:t xml:space="preserve"> den</w:t>
      </w:r>
      <w:r w:rsidR="00FB6729">
        <w:t xml:space="preserve"> </w:t>
      </w:r>
      <w:r w:rsidR="00924904">
        <w:t xml:space="preserve">Neuronen möglichst optimal angepasst werden. </w:t>
      </w:r>
      <w:r w:rsidR="00FB6729">
        <w:t xml:space="preserve">Dazu wird der Backpropagation Algorithmus verwendet, der eine </w:t>
      </w:r>
      <w:r w:rsidRPr="00500732" w:rsidR="00500732">
        <w:t>Kosten- oder Fehlerfunktion minimiert</w:t>
      </w:r>
      <w:r w:rsidR="00FB6729">
        <w:t xml:space="preserve">, indem die Gewichte des KNN </w:t>
      </w:r>
      <w:r w:rsidR="00312F0B">
        <w:t>in</w:t>
      </w:r>
      <w:r w:rsidR="00500732">
        <w:t xml:space="preserve"> eine</w:t>
      </w:r>
      <w:r w:rsidR="00312F0B">
        <w:t>r</w:t>
      </w:r>
      <w:r w:rsidR="00500732">
        <w:t xml:space="preserve"> bestimmte</w:t>
      </w:r>
      <w:r w:rsidR="00312F0B">
        <w:t>n</w:t>
      </w:r>
      <w:r w:rsidR="00500732">
        <w:t xml:space="preserve"> Weise verändert</w:t>
      </w:r>
      <w:r w:rsidR="00FB6729">
        <w:t xml:space="preserve"> werden. </w:t>
      </w:r>
      <w:r w:rsidR="005B396D">
        <w:t xml:space="preserve">Der Fehler bezieht sich dabei auf die Abweichung der Vorhersage des KNN von dem </w:t>
      </w:r>
      <w:r w:rsidR="00FB6729">
        <w:t>tatsächlichen</w:t>
      </w:r>
      <w:r w:rsidR="005B396D">
        <w:t xml:space="preserve"> Wert. </w:t>
      </w:r>
      <w:sdt>
        <w:sdtPr>
          <w:alias w:val="To edit, see citavi.com/edit"/>
          <w:tag w:val="CitaviPlaceholder#4375d68c-8b1e-43fc-ae04-fe5f623a7a1e"/>
          <w:id w:val="-528406398"/>
          <w:placeholder>
            <w:docPart w:val="DefaultPlaceholder_-1854013440"/>
          </w:placeholder>
        </w:sdtPr>
        <w:sdtEndPr/>
        <w:sdtContent>
          <w:r w:rsidR="00FC589E">
            <w:fldChar w:fldCharType="begin"/>
          </w:r>
          <w:r w:rsidR="003D08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NjFiOTE4LTNjZDItNDFjNS04OTExLWI0NDQ0YjQwY2YxZiIsIlJhbmdlTGVuZ3RoIjo0LCJSZWZlcmVuY2VJZCI6IjFkMzFjNWEyLWQ0NDMtNDEyZS04OTdjLWNjNTU4YjgyNzk0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TmllbHNlbiIsIk1pZGRsZU5hbWUiOiJBLiIsIlByb3RlY3RlZCI6ZmFsc2UsIlNleCI6MiwiQ3JlYXRlZEJ5IjoiX0pvbmFzIEJyaW5rbWFubiIsIkNyZWF0ZWRPbiI6IjIwMjItMTItMTJUMTc6MjM6MDMiLCJNb2RpZmllZEJ5IjoiX0pvbmFzIEJyaW5rbWFubiIsIklkIjoiYjEyMGMzOGUtOTc3ZS00ODk5LTkyODQtYjIzMTViMjhjM2UxIiwiTW9kaWZpZWRPbiI6IjIwMjItMTItMTJUMTc6MjM6MD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bmV1cmFsbmV0d29ya3NhbmRkZWVwbGVhcm5pbmcuY29tL2NoYXAyLmh0bWwiLCJVcmlTdHJpbmciOiJodHRwOi8vbmV1cmFsbmV0d29ya3NhbmRkZWVwbGVhcm5pbmcuY29tL2NoYXA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}</w:instrText>
          </w:r>
          <w:r w:rsidR="00FC589E">
            <w:fldChar w:fldCharType="separate"/>
          </w:r>
          <w:r w:rsidR="00E86B4F">
            <w:t>[22]</w:t>
          </w:r>
          <w:r w:rsidR="00FC589E">
            <w:fldChar w:fldCharType="end"/>
          </w:r>
        </w:sdtContent>
      </w:sdt>
    </w:p>
    <w:p w:rsidR="00533580" w:rsidP="00533580" w:rsidRDefault="00937948" w14:paraId="0635B76B" w14:textId="14F6AC56">
      <w:pPr>
        <w:keepNext/>
        <w:jc w:val="center"/>
      </w:pPr>
      <w:r>
        <w:rPr>
          <w:noProof/>
        </w:rPr>
        <mc:AlternateContent>
          <mc:Choice Requires="wpg">
            <w:drawing>
              <wp:inline distT="0" distB="0" distL="0" distR="0" wp14:anchorId="563E1C88" wp14:editId="009A70C4">
                <wp:extent cx="4090499" cy="2753130"/>
                <wp:effectExtent l="0" t="0" r="43815" b="9525"/>
                <wp:docPr id="516" name="Gruppieren 516"/>
                <wp:cNvGraphicFramePr/>
                <a:graphic xmlns:a="http://schemas.openxmlformats.org/drawingml/2006/main">
                  <a:graphicData uri="http://schemas.microsoft.com/office/word/2010/wordprocessingGroup">
                    <wpg:wgp>
                      <wpg:cNvGrpSpPr/>
                      <wpg:grpSpPr>
                        <a:xfrm>
                          <a:off x="0" y="0"/>
                          <a:ext cx="4090499" cy="2753130"/>
                          <a:chOff x="0" y="11945"/>
                          <a:chExt cx="4090499" cy="2877305"/>
                        </a:xfrm>
                      </wpg:grpSpPr>
                      <wps:wsp>
                        <wps:cNvPr id="514" name="Gerader Verbinder 514"/>
                        <wps:cNvCnPr/>
                        <wps:spPr>
                          <a:xfrm flipV="1">
                            <a:off x="2860964" y="973776"/>
                            <a:ext cx="0" cy="1475539"/>
                          </a:xfrm>
                          <a:prstGeom prst="line">
                            <a:avLst/>
                          </a:prstGeom>
                          <a:ln>
                            <a:prstDash val="sysDash"/>
                            <a:headEnd type="triangle"/>
                            <a:tailEnd type="none"/>
                          </a:ln>
                        </wps:spPr>
                        <wps:style>
                          <a:lnRef idx="1">
                            <a:schemeClr val="dk1"/>
                          </a:lnRef>
                          <a:fillRef idx="0">
                            <a:schemeClr val="dk1"/>
                          </a:fillRef>
                          <a:effectRef idx="0">
                            <a:schemeClr val="dk1"/>
                          </a:effectRef>
                          <a:fontRef idx="minor">
                            <a:schemeClr val="tx1"/>
                          </a:fontRef>
                        </wps:style>
                        <wps:bodyPr/>
                      </wps:wsp>
                      <wps:wsp>
                        <wps:cNvPr id="515" name="Textfeld 515"/>
                        <wps:cNvSpPr txBox="1"/>
                        <wps:spPr>
                          <a:xfrm>
                            <a:off x="2404754" y="2500152"/>
                            <a:ext cx="977642" cy="380221"/>
                          </a:xfrm>
                          <a:prstGeom prst="rect">
                            <a:avLst/>
                          </a:prstGeom>
                          <a:noFill/>
                          <a:ln w="6350">
                            <a:noFill/>
                          </a:ln>
                        </wps:spPr>
                        <wps:txbx>
                          <w:txbxContent>
                            <w:p w:rsidRPr="00366B65" w:rsidR="00937948" w:rsidP="00937948" w:rsidRDefault="00937948" w14:paraId="7673F736" w14:textId="37610DEC">
                              <w:pPr>
                                <w:spacing w:line="240" w:lineRule="auto"/>
                                <w:jc w:val="center"/>
                                <w:rPr>
                                  <w:sz w:val="20"/>
                                  <w:szCs w:val="20"/>
                                </w:rPr>
                              </w:pPr>
                              <w:r>
                                <w:rPr>
                                  <w:sz w:val="20"/>
                                  <w:szCs w:val="20"/>
                                </w:rPr>
                                <w:t>Lokales Fehler Minimum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513" name="Gruppieren 513"/>
                        <wpg:cNvGrpSpPr/>
                        <wpg:grpSpPr>
                          <a:xfrm>
                            <a:off x="0" y="11945"/>
                            <a:ext cx="4090499" cy="2877305"/>
                            <a:chOff x="0" y="-226054"/>
                            <a:chExt cx="4090695" cy="2877814"/>
                          </a:xfrm>
                        </wpg:grpSpPr>
                        <wps:wsp>
                          <wps:cNvPr id="512" name="Freihandform: Form 512"/>
                          <wps:cNvSpPr/>
                          <wps:spPr>
                            <a:xfrm>
                              <a:off x="1148964" y="252123"/>
                              <a:ext cx="2031559" cy="1761276"/>
                            </a:xfrm>
                            <a:custGeom>
                              <a:avLst/>
                              <a:gdLst>
                                <a:gd name="connsiteX0" fmla="*/ 0 w 2031559"/>
                                <a:gd name="connsiteY0" fmla="*/ 0 h 1761276"/>
                                <a:gd name="connsiteX1" fmla="*/ 687788 w 2031559"/>
                                <a:gd name="connsiteY1" fmla="*/ 1761214 h 1761276"/>
                                <a:gd name="connsiteX2" fmla="*/ 1375576 w 2031559"/>
                                <a:gd name="connsiteY2" fmla="*/ 67586 h 1761276"/>
                                <a:gd name="connsiteX3" fmla="*/ 1713506 w 2031559"/>
                                <a:gd name="connsiteY3" fmla="*/ 576469 h 1761276"/>
                                <a:gd name="connsiteX4" fmla="*/ 2031559 w 2031559"/>
                                <a:gd name="connsiteY4" fmla="*/ 71561 h 1761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1559" h="1761276">
                                  <a:moveTo>
                                    <a:pt x="0" y="0"/>
                                  </a:moveTo>
                                  <a:cubicBezTo>
                                    <a:pt x="229262" y="874975"/>
                                    <a:pt x="458525" y="1749950"/>
                                    <a:pt x="687788" y="1761214"/>
                                  </a:cubicBezTo>
                                  <a:cubicBezTo>
                                    <a:pt x="917051" y="1772478"/>
                                    <a:pt x="1204623" y="265044"/>
                                    <a:pt x="1375576" y="67586"/>
                                  </a:cubicBezTo>
                                  <a:cubicBezTo>
                                    <a:pt x="1546529" y="-129872"/>
                                    <a:pt x="1604176" y="575807"/>
                                    <a:pt x="1713506" y="576469"/>
                                  </a:cubicBezTo>
                                  <a:cubicBezTo>
                                    <a:pt x="1822836" y="577131"/>
                                    <a:pt x="1970599" y="146436"/>
                                    <a:pt x="2031559" y="7156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6" name="Gruppieren 436"/>
                          <wpg:cNvGrpSpPr/>
                          <wpg:grpSpPr>
                            <a:xfrm>
                              <a:off x="0" y="-226054"/>
                              <a:ext cx="4090695" cy="2877814"/>
                              <a:chOff x="58141" y="-226069"/>
                              <a:chExt cx="4091053" cy="2877999"/>
                            </a:xfrm>
                          </wpg:grpSpPr>
                          <wps:wsp>
                            <wps:cNvPr id="501" name="Gerade Verbindung mit Pfeil 501"/>
                            <wps:cNvCnPr/>
                            <wps:spPr>
                              <a:xfrm>
                                <a:off x="570839" y="2051894"/>
                                <a:ext cx="35308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11" name="Gerade Verbindung mit Pfeil 511"/>
                            <wps:cNvCnPr/>
                            <wps:spPr>
                              <a:xfrm flipV="1">
                                <a:off x="578327" y="0"/>
                                <a:ext cx="0" cy="205572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8" name="Textfeld 428"/>
                            <wps:cNvSpPr txBox="1"/>
                            <wps:spPr>
                              <a:xfrm>
                                <a:off x="3616632" y="2106499"/>
                                <a:ext cx="532562" cy="236136"/>
                              </a:xfrm>
                              <a:prstGeom prst="rect">
                                <a:avLst/>
                              </a:prstGeom>
                              <a:noFill/>
                              <a:ln w="6350">
                                <a:noFill/>
                              </a:ln>
                            </wps:spPr>
                            <wps:txbx>
                              <w:txbxContent>
                                <w:p w:rsidRPr="00366B65" w:rsidR="00533580" w:rsidP="00533580" w:rsidRDefault="00533580" w14:paraId="3D1E3309" w14:textId="77777777">
                                  <w:pPr>
                                    <w:jc w:val="center"/>
                                    <w:rPr>
                                      <w:sz w:val="20"/>
                                      <w:szCs w:val="20"/>
                                    </w:rPr>
                                  </w:pPr>
                                  <w:r w:rsidRPr="00366B65">
                                    <w:rPr>
                                      <w:sz w:val="20"/>
                                      <w:szCs w:val="20"/>
                                    </w:rPr>
                                    <w:t>Gewicht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9" name="Textfeld 429"/>
                            <wps:cNvSpPr txBox="1"/>
                            <wps:spPr>
                              <a:xfrm>
                                <a:off x="58141" y="87021"/>
                                <a:ext cx="532562" cy="236136"/>
                              </a:xfrm>
                              <a:prstGeom prst="rect">
                                <a:avLst/>
                              </a:prstGeom>
                              <a:noFill/>
                              <a:ln w="6350">
                                <a:noFill/>
                              </a:ln>
                            </wps:spPr>
                            <wps:txbx>
                              <w:txbxContent>
                                <w:p w:rsidRPr="00366B65" w:rsidR="00533580" w:rsidP="00533580" w:rsidRDefault="00533580" w14:paraId="4A98A79A" w14:textId="77777777">
                                  <w:pPr>
                                    <w:jc w:val="center"/>
                                    <w:rPr>
                                      <w:sz w:val="20"/>
                                      <w:szCs w:val="20"/>
                                    </w:rPr>
                                  </w:pPr>
                                  <w:r>
                                    <w:rPr>
                                      <w:sz w:val="20"/>
                                      <w:szCs w:val="20"/>
                                    </w:rPr>
                                    <w:t>Fehler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2" name="Gerader Verbinder 432"/>
                            <wps:cNvCnPr/>
                            <wps:spPr>
                              <a:xfrm flipV="1">
                                <a:off x="1899714" y="46469"/>
                                <a:ext cx="0" cy="2165420"/>
                              </a:xfrm>
                              <a:prstGeom prst="line">
                                <a:avLst/>
                              </a:prstGeom>
                              <a:ln>
                                <a:prstDash val="sysDash"/>
                                <a:headEnd type="triangle"/>
                                <a:tailEnd type="none"/>
                              </a:ln>
                            </wps:spPr>
                            <wps:style>
                              <a:lnRef idx="1">
                                <a:schemeClr val="dk1"/>
                              </a:lnRef>
                              <a:fillRef idx="0">
                                <a:schemeClr val="dk1"/>
                              </a:fillRef>
                              <a:effectRef idx="0">
                                <a:schemeClr val="dk1"/>
                              </a:effectRef>
                              <a:fontRef idx="minor">
                                <a:schemeClr val="tx1"/>
                              </a:fontRef>
                            </wps:style>
                            <wps:bodyPr/>
                          </wps:wsp>
                          <wps:wsp>
                            <wps:cNvPr id="433" name="Textfeld 433"/>
                            <wps:cNvSpPr txBox="1"/>
                            <wps:spPr>
                              <a:xfrm>
                                <a:off x="1400670" y="2271685"/>
                                <a:ext cx="977775" cy="380245"/>
                              </a:xfrm>
                              <a:prstGeom prst="rect">
                                <a:avLst/>
                              </a:prstGeom>
                              <a:noFill/>
                              <a:ln w="6350">
                                <a:noFill/>
                              </a:ln>
                            </wps:spPr>
                            <wps:txbx>
                              <w:txbxContent>
                                <w:p w:rsidRPr="00366B65" w:rsidR="00533580" w:rsidP="00533580" w:rsidRDefault="00533580" w14:paraId="5D6295C9" w14:textId="77777777">
                                  <w:pPr>
                                    <w:spacing w:line="240" w:lineRule="auto"/>
                                    <w:jc w:val="center"/>
                                    <w:rPr>
                                      <w:sz w:val="20"/>
                                      <w:szCs w:val="20"/>
                                    </w:rPr>
                                  </w:pPr>
                                  <w:r>
                                    <w:rPr>
                                      <w:sz w:val="20"/>
                                      <w:szCs w:val="20"/>
                                    </w:rPr>
                                    <w:t>Globales Fehler Minimum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4" name="Textfeld 434"/>
                            <wps:cNvSpPr txBox="1"/>
                            <wps:spPr>
                              <a:xfrm>
                                <a:off x="2407524" y="-226069"/>
                                <a:ext cx="697116" cy="380245"/>
                              </a:xfrm>
                              <a:prstGeom prst="rect">
                                <a:avLst/>
                              </a:prstGeom>
                              <a:noFill/>
                              <a:ln w="6350">
                                <a:noFill/>
                              </a:ln>
                            </wps:spPr>
                            <wps:txbx>
                              <w:txbxContent>
                                <w:p w:rsidRPr="00366B65" w:rsidR="00533580" w:rsidP="00533580" w:rsidRDefault="00533580" w14:paraId="2A192DDE" w14:textId="1624370B">
                                  <w:pPr>
                                    <w:spacing w:line="240" w:lineRule="auto"/>
                                    <w:jc w:val="center"/>
                                    <w:rPr>
                                      <w:sz w:val="20"/>
                                      <w:szCs w:val="20"/>
                                    </w:rPr>
                                  </w:pPr>
                                  <w:r>
                                    <w:rPr>
                                      <w:sz w:val="20"/>
                                      <w:szCs w:val="20"/>
                                    </w:rPr>
                                    <w:t>Gewicht ver</w:t>
                                  </w:r>
                                  <w:r w:rsidR="00E17FFE">
                                    <w:rPr>
                                      <w:sz w:val="20"/>
                                      <w:szCs w:val="20"/>
                                    </w:rPr>
                                    <w:t>kleinern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5" name="Textfeld 435"/>
                            <wps:cNvSpPr txBox="1"/>
                            <wps:spPr>
                              <a:xfrm>
                                <a:off x="826423" y="-225559"/>
                                <a:ext cx="719455" cy="379730"/>
                              </a:xfrm>
                              <a:prstGeom prst="rect">
                                <a:avLst/>
                              </a:prstGeom>
                              <a:noFill/>
                              <a:ln w="6350">
                                <a:noFill/>
                              </a:ln>
                            </wps:spPr>
                            <wps:txbx>
                              <w:txbxContent>
                                <w:p w:rsidRPr="00366B65" w:rsidR="00533580" w:rsidP="00533580" w:rsidRDefault="00533580" w14:paraId="23015C11" w14:textId="77777777">
                                  <w:pPr>
                                    <w:spacing w:line="240" w:lineRule="auto"/>
                                    <w:jc w:val="center"/>
                                    <w:rPr>
                                      <w:sz w:val="20"/>
                                      <w:szCs w:val="20"/>
                                    </w:rPr>
                                  </w:pPr>
                                  <w:r>
                                    <w:rPr>
                                      <w:sz w:val="20"/>
                                      <w:szCs w:val="20"/>
                                    </w:rPr>
                                    <w:t>Gewicht vergrößern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wgp>
                  </a:graphicData>
                </a:graphic>
              </wp:inline>
            </w:drawing>
          </mc:Choice>
          <mc:Fallback>
            <w:pict w14:anchorId="1F274C56">
              <v:group id="Gruppieren 516" style="width:322.1pt;height:216.8pt;mso-position-horizontal-relative:char;mso-position-vertical-relative:line" coordsize="40904,28773" coordorigin=",119" o:spid="_x0000_s1132" w14:anchorId="563E1C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">
                <v:line id="Gerader Verbinder 514" style="position:absolute;flip:y;visibility:visible;mso-wrap-style:square" o:spid="_x0000_s1133" strokecolor="black [3040]" o:connectortype="straight" from="28609,9737" to="28609,24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">
                  <v:stroke dashstyle="3 1" startarrow="block"/>
                </v:line>
                <v:shape id="Textfeld 515" style="position:absolute;left:24047;top:25001;width:9776;height:3802;visibility:visible;mso-wrap-style:square;v-text-anchor:middle" o:spid="_x0000_s113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">
                  <v:textbox inset="0,0,0,0">
                    <w:txbxContent>
                      <w:p w:rsidRPr="00366B65" w:rsidR="00937948" w:rsidP="00937948" w:rsidRDefault="00937948" w14:paraId="2412305B" w14:textId="37610DEC">
                        <w:pPr>
                          <w:spacing w:line="240" w:lineRule="auto"/>
                          <w:jc w:val="center"/>
                          <w:rPr>
                            <w:sz w:val="20"/>
                            <w:szCs w:val="20"/>
                          </w:rPr>
                        </w:pPr>
                        <w:r>
                          <w:rPr>
                            <w:sz w:val="20"/>
                            <w:szCs w:val="20"/>
                          </w:rPr>
                          <w:t>Lokales Fehler Minimum</w:t>
                        </w:r>
                      </w:p>
                    </w:txbxContent>
                  </v:textbox>
                </v:shape>
                <v:group id="Gruppieren 513" style="position:absolute;top:119;width:40904;height:28773" coordsize="40906,28778" coordorigin=",-2260" o:spid="_x0000_s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shape id="Freihandform: Form 512" style="position:absolute;left:11489;top:2521;width:20316;height:17612;visibility:visible;mso-wrap-style:square;v-text-anchor:middle" coordsize="2031559,1761276" o:spid="_x0000_s1136" filled="f" strokecolor="#243f60 [1604]" strokeweight="2pt" path="m,c229262,874975,458525,1749950,687788,1761214,917051,1772478,1204623,265044,1375576,67586v170953,-197458,228600,508221,337930,508883c1822836,577131,1970599,146436,2031559,715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">
                    <v:path arrowok="t" o:connecttype="custom" o:connectlocs="0,0;687788,1761214;1375576,67586;1713506,576469;2031559,71561" o:connectangles="0,0,0,0,0"/>
                  </v:shape>
                  <v:group id="Gruppieren 436" style="position:absolute;top:-2260;width:40906;height:28777" coordsize="40910,28779" coordorigin="581,-2260" o:spid="_x0000_s1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shape id="Gerade Verbindung mit Pfeil 501" style="position:absolute;left:5708;top:20518;width:35309;height:0;visibility:visible;mso-wrap-style:square" o:spid="_x0000_s1138" strokecolor="black [304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">
                      <v:stroke endarrow="block"/>
                    </v:shape>
                    <v:shape id="Gerade Verbindung mit Pfeil 511" style="position:absolute;left:5783;width:0;height:20557;flip:y;visibility:visible;mso-wrap-style:square" o:spid="_x0000_s1139" strokecolor="black [304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">
                      <v:stroke endarrow="block"/>
                    </v:shape>
                    <v:shape id="Textfeld 428" style="position:absolute;left:36166;top:21064;width:5325;height:2362;visibility:visible;mso-wrap-style:square;v-text-anchor:middle" o:spid="_x0000_s114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">
                      <v:textbox inset="0,0,0,0">
                        <w:txbxContent>
                          <w:p w:rsidRPr="00366B65" w:rsidR="00533580" w:rsidP="00533580" w:rsidRDefault="00533580" w14:paraId="3531DD85" w14:textId="77777777">
                            <w:pPr>
                              <w:jc w:val="center"/>
                              <w:rPr>
                                <w:sz w:val="20"/>
                                <w:szCs w:val="20"/>
                              </w:rPr>
                            </w:pPr>
                            <w:r w:rsidRPr="00366B65">
                              <w:rPr>
                                <w:sz w:val="20"/>
                                <w:szCs w:val="20"/>
                              </w:rPr>
                              <w:t>Gewicht</w:t>
                            </w:r>
                          </w:p>
                        </w:txbxContent>
                      </v:textbox>
                    </v:shape>
                    <v:shape id="Textfeld 429" style="position:absolute;left:581;top:870;width:5326;height:2361;visibility:visible;mso-wrap-style:square;v-text-anchor:middle" o:spid="_x0000_s114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">
                      <v:textbox inset="0,0,0,0">
                        <w:txbxContent>
                          <w:p w:rsidRPr="00366B65" w:rsidR="00533580" w:rsidP="00533580" w:rsidRDefault="00533580" w14:paraId="61DA5790" w14:textId="77777777">
                            <w:pPr>
                              <w:jc w:val="center"/>
                              <w:rPr>
                                <w:sz w:val="20"/>
                                <w:szCs w:val="20"/>
                              </w:rPr>
                            </w:pPr>
                            <w:r>
                              <w:rPr>
                                <w:sz w:val="20"/>
                                <w:szCs w:val="20"/>
                              </w:rPr>
                              <w:t>Fehler</w:t>
                            </w:r>
                          </w:p>
                        </w:txbxContent>
                      </v:textbox>
                    </v:shape>
                    <v:line id="Gerader Verbinder 432" style="position:absolute;flip:y;visibility:visible;mso-wrap-style:square" o:spid="_x0000_s1142" strokecolor="black [3040]" o:connectortype="straight" from="18997,464" to="18997,2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">
                      <v:stroke dashstyle="3 1" startarrow="block"/>
                    </v:line>
                    <v:shape id="Textfeld 433" style="position:absolute;left:14006;top:22716;width:9778;height:3803;visibility:visible;mso-wrap-style:square;v-text-anchor:middle" o:spid="_x0000_s114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">
                      <v:textbox inset="0,0,0,0">
                        <w:txbxContent>
                          <w:p w:rsidRPr="00366B65" w:rsidR="00533580" w:rsidP="00533580" w:rsidRDefault="00533580" w14:paraId="2EFA7F2F" w14:textId="77777777">
                            <w:pPr>
                              <w:spacing w:line="240" w:lineRule="auto"/>
                              <w:jc w:val="center"/>
                              <w:rPr>
                                <w:sz w:val="20"/>
                                <w:szCs w:val="20"/>
                              </w:rPr>
                            </w:pPr>
                            <w:r>
                              <w:rPr>
                                <w:sz w:val="20"/>
                                <w:szCs w:val="20"/>
                              </w:rPr>
                              <w:t>Globales Fehler Minimum</w:t>
                            </w:r>
                          </w:p>
                        </w:txbxContent>
                      </v:textbox>
                    </v:shape>
                    <v:shape id="Textfeld 434" style="position:absolute;left:24075;top:-2260;width:6971;height:3801;visibility:visible;mso-wrap-style:square;v-text-anchor:middle" o:spid="_x0000_s114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">
                      <v:textbox inset="0,0,0,0">
                        <w:txbxContent>
                          <w:p w:rsidRPr="00366B65" w:rsidR="00533580" w:rsidP="00533580" w:rsidRDefault="00533580" w14:paraId="2845DE16" w14:textId="1624370B">
                            <w:pPr>
                              <w:spacing w:line="240" w:lineRule="auto"/>
                              <w:jc w:val="center"/>
                              <w:rPr>
                                <w:sz w:val="20"/>
                                <w:szCs w:val="20"/>
                              </w:rPr>
                            </w:pPr>
                            <w:r>
                              <w:rPr>
                                <w:sz w:val="20"/>
                                <w:szCs w:val="20"/>
                              </w:rPr>
                              <w:t>Gewicht ver</w:t>
                            </w:r>
                            <w:r w:rsidR="00E17FFE">
                              <w:rPr>
                                <w:sz w:val="20"/>
                                <w:szCs w:val="20"/>
                              </w:rPr>
                              <w:t>kleinern</w:t>
                            </w:r>
                          </w:p>
                        </w:txbxContent>
                      </v:textbox>
                    </v:shape>
                    <v:shape id="Textfeld 435" style="position:absolute;left:8264;top:-2255;width:7194;height:3796;visibility:visible;mso-wrap-style:square;v-text-anchor:middle" o:spid="_x0000_s114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">
                      <v:textbox inset="0,0,0,0">
                        <w:txbxContent>
                          <w:p w:rsidRPr="00366B65" w:rsidR="00533580" w:rsidP="00533580" w:rsidRDefault="00533580" w14:paraId="01A5DCA6" w14:textId="77777777">
                            <w:pPr>
                              <w:spacing w:line="240" w:lineRule="auto"/>
                              <w:jc w:val="center"/>
                              <w:rPr>
                                <w:sz w:val="20"/>
                                <w:szCs w:val="20"/>
                              </w:rPr>
                            </w:pPr>
                            <w:r>
                              <w:rPr>
                                <w:sz w:val="20"/>
                                <w:szCs w:val="20"/>
                              </w:rPr>
                              <w:t>Gewicht vergrößern</w:t>
                            </w:r>
                          </w:p>
                        </w:txbxContent>
                      </v:textbox>
                    </v:shape>
                  </v:group>
                </v:group>
                <w10:anchorlock/>
              </v:group>
            </w:pict>
          </mc:Fallback>
        </mc:AlternateContent>
      </w:r>
    </w:p>
    <w:p w:rsidR="00937948" w:rsidP="00937948" w:rsidRDefault="00533580" w14:paraId="019CB3CB" w14:textId="4DDF1416">
      <w:pPr>
        <w:pStyle w:val="Beschriftung"/>
        <w:jc w:val="center"/>
      </w:pPr>
      <w:bookmarkStart w:name="_Ref125737172" w:id="61"/>
      <w:bookmarkStart w:name="_Toc126152046" w:id="62"/>
      <w:r>
        <w:t xml:space="preserve">Abbildung </w:t>
      </w:r>
      <w:r w:rsidR="009641A2">
        <w:fldChar w:fldCharType="begin"/>
      </w:r>
      <w:r w:rsidR="009641A2">
        <w:instrText xml:space="preserve"> SEQ Abbildung \* ARABIC </w:instrText>
      </w:r>
      <w:r w:rsidR="009641A2">
        <w:fldChar w:fldCharType="separate"/>
      </w:r>
      <w:r w:rsidR="00DA4B34">
        <w:rPr>
          <w:noProof/>
        </w:rPr>
        <w:t>13</w:t>
      </w:r>
      <w:r w:rsidR="009641A2">
        <w:rPr>
          <w:noProof/>
        </w:rPr>
        <w:fldChar w:fldCharType="end"/>
      </w:r>
      <w:bookmarkEnd w:id="61"/>
      <w:r>
        <w:t xml:space="preserve">: Einfluss der Gewichtung auf den Fehler. </w:t>
      </w:r>
      <w:r w:rsidR="00B61E11">
        <w:t xml:space="preserve">Erstellt auf Basis von </w:t>
      </w:r>
      <w:sdt>
        <w:sdtPr>
          <w:alias w:val="To edit, see citavi.com/edit"/>
          <w:tag w:val="CitaviPlaceholder#108286e2-a34f-471f-86e7-4c806bc4eb01"/>
          <w:id w:val="912983726"/>
          <w:placeholder>
            <w:docPart w:val="4B6965900F3A4530B99302C28E311998"/>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NTk2OThiLTA4YTAtNDY5Ni1iMzJiLTQ2NWNiZmIwMDJiZCIsIlJhbmdlTGVuZ3RoIjo0LCJSZWZlcmVuY2VJZCI6IjBlNTVjYzJhLWZjYjQtNGRkOS1iNzMxLTA1NzA2NGM1Zjgy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IuMTIuMjAyMiIsIkF1dGhvcnMiOlt7IiRpZCI6IjciLCIkdHlwZSI6IlN3aXNzQWNhZGVtaWMuQ2l0YXZpLlBlcnNvbiwgU3dpc3NBY2FkZW1pYy5DaXRhdmkiLCJMYXN0TmFtZSI6IlNhdXJhYmgiLCJQcm90ZWN0ZWQiOmZhbHNlLCJTZXgiOjAsIkNyZWF0ZWRCeSI6Il9Kb25hcyBCcmlua21hbm4iLCJDcmVhdGVkT24iOiIyMDIyLTEyLTEyVDE3OjIyOjUwIiwiTW9kaWZpZWRCeSI6Il9Kb25hcyBCcmlua21hbm4iLCJJZCI6ImJhNWZmNzMyLWNhNzEtNDdhNS04ZDdmLWJjZjkzNTAzMGQwZiIsIk1vZGlmaWVkT24iOiIyMDIyLTEyLTEyVDE3OjIyOjU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dzZGd2eHg0LmpwZyIsIlVyaVN0cmluZyI6IjBlNTVjYzJhLWZjYjQtNGRkOS1iNzMxLTA1NzA2NGM1ZjgyZ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xMi4yMDE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WR1cmVrYS5jby9ibG9nL2JhY2twcm9wYWdhdGlvbi8iLCJVcmlTdHJpbmciOiJodHRwczovL3d3dy5lZHVyZWthLmNvL2Jsb2cvYmFja3Byb3BhZ2F0aW9u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}</w:instrText>
          </w:r>
          <w:r>
            <w:fldChar w:fldCharType="separate"/>
          </w:r>
          <w:r w:rsidR="00E86B4F">
            <w:t>[24]</w:t>
          </w:r>
          <w:r>
            <w:fldChar w:fldCharType="end"/>
          </w:r>
        </w:sdtContent>
      </w:sdt>
      <w:bookmarkEnd w:id="62"/>
    </w:p>
    <w:p w:rsidR="00366B65" w:rsidP="002A70BE" w:rsidRDefault="00354820" w14:paraId="50E668EF" w14:textId="2D5C2B2B">
      <w:r>
        <w:t xml:space="preserve">Zur Anpassung der </w:t>
      </w:r>
      <w:r w:rsidR="00FC589E">
        <w:t>Gewichte</w:t>
      </w:r>
      <w:r>
        <w:t xml:space="preserve"> </w:t>
      </w:r>
      <w:r w:rsidR="00FC589E">
        <w:t xml:space="preserve">wird die partielle Ableitung der Fehlerfunktion </w:t>
      </w:r>
      <m:oMath>
        <m:r>
          <w:rPr>
            <w:rFonts w:ascii="Cambria Math" w:hAnsi="Cambria Math"/>
          </w:rPr>
          <m:t>C</m:t>
        </m:r>
      </m:oMath>
      <w:r w:rsidR="00FC589E">
        <w:t xml:space="preserve"> in Bezug auf die Gewichtung </w:t>
      </w:r>
      <m:oMath>
        <m:r>
          <w:rPr>
            <w:rFonts w:ascii="Cambria Math" w:hAnsi="Cambria Math"/>
          </w:rPr>
          <m:t>w</m:t>
        </m:r>
      </m:oMath>
      <w:r w:rsidR="00FC589E">
        <w:t xml:space="preserve"> des neuronalen Netzes berechnet (</w:t>
      </w:r>
      <m:oMath>
        <m:f>
          <m:fPr>
            <m:ctrlPr>
              <w:rPr>
                <w:rFonts w:ascii="Cambria Math" w:hAnsi="Cambria Math"/>
                <w:i/>
              </w:rPr>
            </m:ctrlPr>
          </m:fPr>
          <m:num>
            <m:r>
              <w:rPr>
                <w:rFonts w:ascii="Cambria Math" w:hAnsi="Cambria Math"/>
              </w:rPr>
              <m:t>∂C</m:t>
            </m:r>
          </m:num>
          <m:den>
            <m:r>
              <w:rPr>
                <w:rFonts w:ascii="Cambria Math" w:hAnsi="Cambria Math"/>
              </w:rPr>
              <m:t>∂w</m:t>
            </m:r>
          </m:den>
        </m:f>
      </m:oMath>
      <w:r w:rsidR="00FC589E">
        <w:t xml:space="preserve">). </w:t>
      </w:r>
      <w:r>
        <w:t>Sie</w:t>
      </w:r>
      <w:r w:rsidR="00FC589E">
        <w:t xml:space="preserve"> gibt an, wie schnell sich der Fehler ändert, wenn die Gewichte geändert werden.</w:t>
      </w:r>
      <w:r w:rsidR="00533580">
        <w:t xml:space="preserve"> </w:t>
      </w:r>
      <w:r w:rsidR="00533580">
        <w:fldChar w:fldCharType="begin"/>
      </w:r>
      <w:r w:rsidR="00533580">
        <w:instrText xml:space="preserve"> REF _Ref125737172 \h </w:instrText>
      </w:r>
      <w:r w:rsidR="00533580">
        <w:fldChar w:fldCharType="separate"/>
      </w:r>
      <w:r w:rsidR="00DA4B34">
        <w:t xml:space="preserve">Abbildung </w:t>
      </w:r>
      <w:r w:rsidR="00DA4B34">
        <w:rPr>
          <w:noProof/>
        </w:rPr>
        <w:t>13</w:t>
      </w:r>
      <w:r w:rsidR="00533580">
        <w:fldChar w:fldCharType="end"/>
      </w:r>
      <w:r w:rsidR="00533580">
        <w:t xml:space="preserve"> zeigt ein Beispiel für eine Funktion des Fehlers in Abhängigkeit </w:t>
      </w:r>
      <w:r>
        <w:t xml:space="preserve">von </w:t>
      </w:r>
      <w:r w:rsidR="00533580">
        <w:t>der Gewichtung. Das Ziel des Backpropagation</w:t>
      </w:r>
      <w:r>
        <w:t>-</w:t>
      </w:r>
      <w:r w:rsidR="00533580">
        <w:t>Algorithmus ist es</w:t>
      </w:r>
      <w:r>
        <w:t>,</w:t>
      </w:r>
      <w:r w:rsidR="00533580">
        <w:t xml:space="preserve"> die Gewichte </w:t>
      </w:r>
      <w:r w:rsidR="00AF5B0B">
        <w:t xml:space="preserve">in Richtung </w:t>
      </w:r>
      <w:r w:rsidR="008F2B57">
        <w:t>des absteigenden Gradienten</w:t>
      </w:r>
      <w:r w:rsidR="00B5644C">
        <w:t xml:space="preserve"> </w:t>
      </w:r>
      <w:r w:rsidR="00C7039F">
        <w:t>beziehungsweise in</w:t>
      </w:r>
      <w:r w:rsidR="00B5644C">
        <w:t xml:space="preserve"> Richtung </w:t>
      </w:r>
      <w:r>
        <w:t xml:space="preserve">des </w:t>
      </w:r>
      <w:r w:rsidR="00B5644C">
        <w:t>Fehlerminimum</w:t>
      </w:r>
      <w:r>
        <w:t>s</w:t>
      </w:r>
      <w:r w:rsidR="000C6B59">
        <w:t xml:space="preserve"> </w:t>
      </w:r>
      <w:r w:rsidR="00533580">
        <w:t>anzupassen</w:t>
      </w:r>
      <w:r w:rsidR="000C6B59">
        <w:t>,</w:t>
      </w:r>
      <w:r w:rsidR="005B396D">
        <w:t xml:space="preserve"> wobei die Größe der jeweiligen Gewichtsänderung proportional zum Einfluss des Gewichts auf den Fehler ist. </w:t>
      </w:r>
      <w:r w:rsidRPr="00354820">
        <w:t xml:space="preserve">Die Anpassung der Gewichte erfolgt iterativ über die Trainingsdaten. Dabei kann es vorkommen, dass das Gewicht in Richtung eines lokalen Minimums angepasst wird, wodurch das globale Optimum nie erreicht wird. </w:t>
      </w:r>
      <w:sdt>
        <w:sdtPr>
          <w:alias w:val="To edit, see citavi.com/edit"/>
          <w:tag w:val="CitaviPlaceholder#941a9d74-12fc-4cfa-9071-f6b4816de4a9"/>
          <w:id w:val="-743337534"/>
          <w:placeholder>
            <w:docPart w:val="6AD074133E1D429082415A600BFEC5E7"/>
          </w:placeholder>
        </w:sdtPr>
        <w:sdtEndPr/>
        <w:sdtContent>
          <w:r w:rsidR="00F14CB0">
            <w:fldChar w:fldCharType="begin"/>
          </w:r>
          <w:r w:rsidR="003D08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RhMWE3LTU3MWItNDZkMi1hMjcyLTAyYTBkNzZlYjlhNiIsIlJhbmdlTGVuZ3RoIjo0LCJSZWZlcmVuY2VJZCI6IjFkMzFjNWEyLWQ0NDMtNDEyZS04OTdjLWNjNTU4YjgyNzk0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TmllbHNlbiIsIk1pZGRsZU5hbWUiOiJBLiIsIlByb3RlY3RlZCI6ZmFsc2UsIlNleCI6MiwiQ3JlYXRlZEJ5IjoiX0pvbmFzIEJyaW5rbWFubiIsIkNyZWF0ZWRPbiI6IjIwMjItMTItMTJUMTc6MjM6MDMiLCJNb2RpZmllZEJ5IjoiX0pvbmFzIEJyaW5rbWFubiIsIklkIjoiYjEyMGMzOGUtOTc3ZS00ODk5LTkyODQtYjIzMTViMjhjM2UxIiwiTW9kaWZpZWRPbiI6IjIwMjItMTItMTJUMTc6MjM6MD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bmV1cmFsbmV0d29ya3NhbmRkZWVwbGVhcm5pbmcuY29tL2NoYXAyLmh0bWwiLCJVcmlTdHJpbmciOiJodHRwOi8vbmV1cmFsbmV0d29ya3NhbmRkZWVwbGVhcm5pbmcuY29tL2NoYXAy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}</w:instrText>
          </w:r>
          <w:r w:rsidR="00F14CB0">
            <w:fldChar w:fldCharType="separate"/>
          </w:r>
          <w:r w:rsidR="00E86B4F">
            <w:t>[22]</w:t>
          </w:r>
          <w:r w:rsidR="00F14CB0">
            <w:fldChar w:fldCharType="end"/>
          </w:r>
        </w:sdtContent>
      </w:sdt>
    </w:p>
    <w:p w:rsidRPr="00924904" w:rsidR="009C27F4" w:rsidP="002A70BE" w:rsidRDefault="009C27F4" w14:paraId="3D7A4C9E" w14:textId="77777777"/>
    <w:p w:rsidR="000570E1" w:rsidP="000451C8" w:rsidRDefault="000451C8" w14:paraId="7FFD12F6" w14:textId="797CC418">
      <w:pPr>
        <w:pStyle w:val="berschrift2"/>
        <w:rPr>
          <w:lang w:eastAsia="de-DE"/>
        </w:rPr>
      </w:pPr>
      <w:bookmarkStart w:name="_Toc126151997" w:id="63"/>
      <w:r>
        <w:rPr>
          <w:lang w:eastAsia="de-DE"/>
        </w:rPr>
        <w:t>Fehlerberechnung bei der Vorhersage</w:t>
      </w:r>
      <w:bookmarkEnd w:id="63"/>
    </w:p>
    <w:p w:rsidR="0007739C" w:rsidP="00462310" w:rsidRDefault="00194A6B" w14:paraId="54096E25" w14:textId="1A508DF5">
      <w:pPr>
        <w:rPr>
          <w:lang w:eastAsia="de-DE"/>
        </w:rPr>
      </w:pPr>
      <w:r>
        <w:rPr>
          <w:lang w:eastAsia="de-DE"/>
        </w:rPr>
        <w:t>Zur Beurteilung der</w:t>
      </w:r>
      <w:r w:rsidR="00891B91">
        <w:rPr>
          <w:lang w:eastAsia="de-DE"/>
        </w:rPr>
        <w:t xml:space="preserve"> Genauigkeit der Vorhersage eines Modells</w:t>
      </w:r>
      <w:r w:rsidR="00F075B9">
        <w:rPr>
          <w:lang w:eastAsia="de-DE"/>
        </w:rPr>
        <w:t xml:space="preserve">, ist ein Vergleich zwischen dem vorhergesagten Wert und dem tatsächlichen Wert notwendig. </w:t>
      </w:r>
      <w:r w:rsidR="00354820">
        <w:rPr>
          <w:lang w:eastAsia="de-DE"/>
        </w:rPr>
        <w:t>In diesem Kapitel</w:t>
      </w:r>
      <w:r w:rsidR="0007739C">
        <w:rPr>
          <w:lang w:eastAsia="de-DE"/>
        </w:rPr>
        <w:t xml:space="preserve"> wird die Fehlerberechnung bei der Klassifikation und bei der Regression erklä</w:t>
      </w:r>
      <w:r>
        <w:rPr>
          <w:lang w:eastAsia="de-DE"/>
        </w:rPr>
        <w:t>utert.</w:t>
      </w:r>
    </w:p>
    <w:p w:rsidR="00F075B9" w:rsidP="0066502A" w:rsidRDefault="00F075B9" w14:paraId="0A933C45" w14:textId="5064768B">
      <w:pPr>
        <w:pStyle w:val="berschrift3"/>
      </w:pPr>
      <w:bookmarkStart w:name="_Toc126151998" w:id="64"/>
      <w:r w:rsidRPr="00F075B9">
        <w:t>Berechnung bei der Klassifikation</w:t>
      </w:r>
      <w:bookmarkEnd w:id="64"/>
    </w:p>
    <w:p w:rsidR="00F3620C" w:rsidP="00462310" w:rsidRDefault="00F075B9" w14:paraId="7D7A1FBE" w14:textId="2EB8B550">
      <w:pPr>
        <w:rPr>
          <w:lang w:eastAsia="de-DE"/>
        </w:rPr>
      </w:pPr>
      <w:r>
        <w:rPr>
          <w:lang w:eastAsia="de-DE"/>
        </w:rPr>
        <w:t>Bei der binären Klassifikation (</w:t>
      </w:r>
      <w:r w:rsidR="00C31C49">
        <w:rPr>
          <w:lang w:eastAsia="de-DE"/>
        </w:rPr>
        <w:t>positiv</w:t>
      </w:r>
      <w:r>
        <w:rPr>
          <w:lang w:eastAsia="de-DE"/>
        </w:rPr>
        <w:t xml:space="preserve"> oder ne</w:t>
      </w:r>
      <w:r w:rsidR="00C31C49">
        <w:rPr>
          <w:lang w:eastAsia="de-DE"/>
        </w:rPr>
        <w:t>gativ</w:t>
      </w:r>
      <w:r>
        <w:rPr>
          <w:lang w:eastAsia="de-DE"/>
        </w:rPr>
        <w:t xml:space="preserve">) gibt es vier verschiedene Resultate einer Vorhersage </w:t>
      </w:r>
      <w:sdt>
        <w:sdtPr>
          <w:rPr>
            <w:lang w:eastAsia="de-DE"/>
          </w:rPr>
          <w:alias w:val="To edit, see citavi.com/edit"/>
          <w:tag w:val="CitaviPlaceholder#99e4ff07-91dd-4906-b381-ecc00b4845f1"/>
          <w:id w:val="1884060113"/>
          <w:placeholder>
            <w:docPart w:val="DefaultPlaceholder_-1854013440"/>
          </w:placeholder>
        </w:sdtPr>
        <w:sdtEndPr/>
        <w:sdtContent>
          <w:r w:rsidR="00F3620C">
            <w:rPr>
              <w:lang w:eastAsia="de-DE"/>
            </w:rPr>
            <w:fldChar w:fldCharType="begin"/>
          </w:r>
          <w:r w:rsidR="0053358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MDJhMzY2LTIwYTAtNDM2ZS1hYjM1LTM4NWEyZDdhNGU0YyIsIlJhbmdlTGVuZ3RoIjo0LCJSZWZlcmVuY2VJZCI6IjE2YjhjMjc0LTkxNzItNGZiMS1hYzI5LTc2M2I3YTcxZWM4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6cGx3MXF1aC5qcGciLCJVcmlTdHJpbmciOiIxNmI4YzI3NC05MTcyLTRmYjEtYWMyOS03NjNiN2E3MWVjOG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3RydWUtZmFsc2UtcG9zaXRpdmUtbmVnYXRpdmU/aGw9ZW4iLCJVcmlTdHJpbmciOiJodHRwczovL2RldmVsb3BlcnMuZ29vZ2xlLmNvbS9tYWNoaW5lLWxlYXJuaW5nL2NyYXNoLWNvdXJzZS9jbGFzc2lmaWNhdGlvbi90cnVlLWZhbHNlLXBvc2l0aXZlLW5lZ2F0aXZlP2hsPWVu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yLTEyLTEzVDE2OjMyOjM4IiwiTW9kaWZpZWRCeSI6Il9Kb25hcyBCcmlua21hbm4iLCJJZCI6IjczNjc5YjAwLTFhMTctNDNiZC04ZjVmLWIwYWIxN2JmYjNjMyIsIk1vZGlmaWVkT24iOiIyMDIyLTEyLTEzVDE2OjMyOjM4IiwiUHJvamVjdCI6eyIkcmVmIjoiOCJ9fV0sIk9ubGluZUFkZHJlc3MiOiJodHRwczovL2RldmVsb3BlcnMuZ29vZ2xlLmNvbS9tYWNoaW5lLWxlYXJuaW5nL2NyYXNoLWNvdXJzZS9jbGFzc2lmaWNhdGlvbi90cnVlLWZhbHNlLXBvc2l0aXZlLW5lZ2F0aXZl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}</w:instrText>
          </w:r>
          <w:r w:rsidR="00F3620C">
            <w:rPr>
              <w:lang w:eastAsia="de-DE"/>
            </w:rPr>
            <w:fldChar w:fldCharType="separate"/>
          </w:r>
          <w:r w:rsidR="00E86B4F">
            <w:rPr>
              <w:lang w:eastAsia="de-DE"/>
            </w:rPr>
            <w:t>[25]</w:t>
          </w:r>
          <w:r w:rsidR="00F3620C">
            <w:rPr>
              <w:lang w:eastAsia="de-DE"/>
            </w:rPr>
            <w:fldChar w:fldCharType="end"/>
          </w:r>
        </w:sdtContent>
      </w:sdt>
      <w:r w:rsidR="009D2C5F">
        <w:rPr>
          <w:lang w:eastAsia="de-DE"/>
        </w:rPr>
        <w:t>.</w:t>
      </w:r>
    </w:p>
    <w:p w:rsidR="00F3620C" w:rsidP="00F3620C" w:rsidRDefault="00F3620C" w14:paraId="00AFE55A" w14:textId="30DD20ED">
      <w:pPr>
        <w:rPr>
          <w:lang w:eastAsia="de-DE"/>
        </w:rPr>
      </w:pPr>
      <w:r w:rsidRPr="007851B9">
        <w:rPr>
          <w:b/>
          <w:bCs/>
          <w:lang w:eastAsia="de-DE"/>
        </w:rPr>
        <w:t>Richtig positiv (RP):</w:t>
      </w:r>
      <w:r>
        <w:rPr>
          <w:lang w:eastAsia="de-DE"/>
        </w:rPr>
        <w:t xml:space="preserve"> Das Modell hat „positiv“ vorhergesagt und der tatsächliche Wert ist positiv</w:t>
      </w:r>
      <w:r w:rsidR="00027459">
        <w:rPr>
          <w:lang w:eastAsia="de-DE"/>
        </w:rPr>
        <w:t>.</w:t>
      </w:r>
    </w:p>
    <w:p w:rsidR="00F3620C" w:rsidP="00F3620C" w:rsidRDefault="00F3620C" w14:paraId="5C397074" w14:textId="4001BBD4">
      <w:pPr>
        <w:rPr>
          <w:lang w:eastAsia="de-DE"/>
        </w:rPr>
      </w:pPr>
      <w:r w:rsidRPr="007851B9">
        <w:rPr>
          <w:b/>
          <w:bCs/>
          <w:lang w:eastAsia="de-DE"/>
        </w:rPr>
        <w:t>Richtig negativ (RN):</w:t>
      </w:r>
      <w:r>
        <w:rPr>
          <w:lang w:eastAsia="de-DE"/>
        </w:rPr>
        <w:t xml:space="preserve"> Das Modell hat „negativ“ vorhergesagt und der tatsächliche Wert ist negativ</w:t>
      </w:r>
      <w:r w:rsidR="00027459">
        <w:rPr>
          <w:lang w:eastAsia="de-DE"/>
        </w:rPr>
        <w:t>.</w:t>
      </w:r>
    </w:p>
    <w:p w:rsidR="00F3620C" w:rsidP="00F3620C" w:rsidRDefault="00F3620C" w14:paraId="48E54D6E" w14:textId="2C35CC37">
      <w:pPr>
        <w:rPr>
          <w:lang w:eastAsia="de-DE"/>
        </w:rPr>
      </w:pPr>
      <w:r w:rsidRPr="007851B9">
        <w:rPr>
          <w:b/>
          <w:bCs/>
          <w:lang w:eastAsia="de-DE"/>
        </w:rPr>
        <w:t>Falsch positiv (FP):</w:t>
      </w:r>
      <w:r>
        <w:rPr>
          <w:lang w:eastAsia="de-DE"/>
        </w:rPr>
        <w:t xml:space="preserve"> Das Modell hat „positiv“ vorhergesagt und der tatsächliche Wert ist jedoch negativ</w:t>
      </w:r>
      <w:r w:rsidR="00027459">
        <w:rPr>
          <w:lang w:eastAsia="de-DE"/>
        </w:rPr>
        <w:t>.</w:t>
      </w:r>
    </w:p>
    <w:p w:rsidR="00B772D0" w:rsidP="00F650D4" w:rsidRDefault="00F3620C" w14:paraId="001715ED" w14:textId="30EBBBA3">
      <w:pPr>
        <w:rPr>
          <w:lang w:eastAsia="de-DE"/>
        </w:rPr>
      </w:pPr>
      <w:r w:rsidRPr="007851B9">
        <w:rPr>
          <w:b/>
          <w:bCs/>
          <w:lang w:eastAsia="de-DE"/>
        </w:rPr>
        <w:t>Falsch negativ (FN):</w:t>
      </w:r>
      <w:r>
        <w:rPr>
          <w:lang w:eastAsia="de-DE"/>
        </w:rPr>
        <w:t xml:space="preserve"> Das Modell hat „negativ“ vorhergesagt und der tatsächliche Wert ist jedoch positiv</w:t>
      </w:r>
      <w:r w:rsidR="00027459">
        <w:rPr>
          <w:lang w:eastAsia="de-DE"/>
        </w:rPr>
        <w:t>.</w:t>
      </w:r>
    </w:p>
    <w:p w:rsidRPr="00F650D4" w:rsidR="00194A6B" w:rsidP="00F650D4" w:rsidRDefault="00194A6B" w14:paraId="5E8A19CE" w14:textId="77777777">
      <w:pPr>
        <w:rPr>
          <w:lang w:eastAsia="de-DE"/>
        </w:rPr>
      </w:pPr>
    </w:p>
    <w:p w:rsidR="009D1EB4" w:rsidP="00605C67" w:rsidRDefault="009D1EB4" w14:paraId="78DDC246" w14:textId="01C4713E">
      <w:pPr>
        <w:pStyle w:val="Beschriftung"/>
        <w:keepNext/>
        <w:jc w:val="center"/>
      </w:pPr>
      <w:bookmarkStart w:name="_Toc126152090" w:id="65"/>
      <w:r>
        <w:t xml:space="preserve">Tabelle </w:t>
      </w:r>
      <w:r w:rsidR="009641A2">
        <w:fldChar w:fldCharType="begin"/>
      </w:r>
      <w:r w:rsidR="009641A2">
        <w:instrText xml:space="preserve"> SEQ Tabelle \* ARABIC </w:instrText>
      </w:r>
      <w:r w:rsidR="009641A2">
        <w:fldChar w:fldCharType="separate"/>
      </w:r>
      <w:r w:rsidR="00DA4B34">
        <w:rPr>
          <w:noProof/>
        </w:rPr>
        <w:t>5</w:t>
      </w:r>
      <w:r w:rsidR="009641A2">
        <w:rPr>
          <w:noProof/>
        </w:rPr>
        <w:fldChar w:fldCharType="end"/>
      </w:r>
      <w:r>
        <w:t>: Mögliche Resultate einer binären Klassifizierung</w:t>
      </w:r>
      <w:bookmarkEnd w:id="65"/>
    </w:p>
    <w:tbl>
      <w:tblPr>
        <w:tblStyle w:val="Tabellenraster"/>
        <w:tblW w:w="0" w:type="auto"/>
        <w:tblInd w:w="360" w:type="dxa"/>
        <w:tblLook w:val="04A0" w:firstRow="1" w:lastRow="0" w:firstColumn="1" w:lastColumn="0" w:noHBand="0" w:noVBand="1"/>
      </w:tblPr>
      <w:tblGrid>
        <w:gridCol w:w="4350"/>
        <w:gridCol w:w="4350"/>
      </w:tblGrid>
      <w:tr w:rsidR="009D1EB4" w:rsidTr="00605C67" w14:paraId="711F7163" w14:textId="77777777">
        <w:trPr>
          <w:trHeight w:val="477"/>
        </w:trPr>
        <w:tc>
          <w:tcPr>
            <w:tcW w:w="4350" w:type="dxa"/>
            <w:shd w:val="clear" w:color="auto" w:fill="auto"/>
          </w:tcPr>
          <w:p w:rsidR="00F075B9" w:rsidP="00605C67" w:rsidRDefault="00F075B9" w14:paraId="19734670" w14:textId="1F64B78C">
            <w:pPr>
              <w:jc w:val="center"/>
              <w:rPr>
                <w:b/>
                <w:bCs/>
                <w:color w:val="000000" w:themeColor="text1"/>
              </w:rPr>
            </w:pPr>
            <w:r w:rsidRPr="007D6694">
              <w:rPr>
                <w:b/>
                <w:bCs/>
                <w:color w:val="000000" w:themeColor="text1"/>
              </w:rPr>
              <w:t>Richtig positiv (</w:t>
            </w:r>
            <w:r>
              <w:rPr>
                <w:b/>
                <w:bCs/>
                <w:color w:val="000000" w:themeColor="text1"/>
              </w:rPr>
              <w:t>R</w:t>
            </w:r>
            <w:r w:rsidRPr="007D6694">
              <w:rPr>
                <w:b/>
                <w:bCs/>
                <w:color w:val="000000" w:themeColor="text1"/>
              </w:rPr>
              <w:t>P)</w:t>
            </w:r>
            <w:r w:rsidR="00F650D4">
              <w:rPr>
                <w:b/>
                <w:bCs/>
                <w:color w:val="000000" w:themeColor="text1"/>
              </w:rPr>
              <w:t xml:space="preserve"> </w:t>
            </w:r>
            <w:r w:rsidR="00F650D4">
              <w:rPr>
                <w:rFonts w:ascii="Wingdings 2" w:hAnsi="Wingdings 2" w:eastAsia="Wingdings 2" w:cs="Wingdings 2"/>
                <w:b/>
                <w:bCs/>
                <w:color w:val="000000" w:themeColor="text1"/>
              </w:rPr>
              <w:t>P</w:t>
            </w:r>
          </w:p>
          <w:p w:rsidRPr="009D1EB4" w:rsidR="009D1EB4" w:rsidP="00605C67" w:rsidRDefault="009D1EB4" w14:paraId="4905BF2D" w14:textId="1A001A2C">
            <w:pPr>
              <w:jc w:val="center"/>
              <w:rPr>
                <w:color w:val="000000" w:themeColor="text1"/>
              </w:rPr>
            </w:pPr>
            <w:r>
              <w:rPr>
                <w:color w:val="000000" w:themeColor="text1"/>
              </w:rPr>
              <w:t>Tatsächlich: Positiv</w:t>
            </w:r>
          </w:p>
        </w:tc>
        <w:tc>
          <w:tcPr>
            <w:tcW w:w="4350" w:type="dxa"/>
            <w:shd w:val="clear" w:color="auto" w:fill="auto"/>
          </w:tcPr>
          <w:p w:rsidR="00F075B9" w:rsidP="00605C67" w:rsidRDefault="00F075B9" w14:paraId="0577E913" w14:textId="1255FBAD">
            <w:pPr>
              <w:jc w:val="center"/>
              <w:rPr>
                <w:b/>
                <w:bCs/>
              </w:rPr>
            </w:pPr>
            <w:r w:rsidRPr="004C4D50">
              <w:rPr>
                <w:b/>
                <w:bCs/>
              </w:rPr>
              <w:t>Falsch positiv</w:t>
            </w:r>
            <w:r>
              <w:rPr>
                <w:b/>
                <w:bCs/>
              </w:rPr>
              <w:t xml:space="preserve"> (FP)</w:t>
            </w:r>
            <w:r w:rsidR="00F650D4">
              <w:rPr>
                <w:b/>
                <w:bCs/>
              </w:rPr>
              <w:t xml:space="preserve"> </w:t>
            </w:r>
            <w:r w:rsidR="00F650D4">
              <w:rPr>
                <w:rFonts w:ascii="Wingdings 2" w:hAnsi="Wingdings 2" w:eastAsia="Wingdings 2" w:cs="Wingdings 2"/>
                <w:b/>
                <w:bCs/>
              </w:rPr>
              <w:t>O</w:t>
            </w:r>
          </w:p>
          <w:p w:rsidRPr="009D1EB4" w:rsidR="009D1EB4" w:rsidP="00605C67" w:rsidRDefault="009D1EB4" w14:paraId="7C840E24" w14:textId="7FD3BE6E">
            <w:pPr>
              <w:jc w:val="center"/>
            </w:pPr>
            <w:r>
              <w:t>Tatsächlich: Negativ</w:t>
            </w:r>
          </w:p>
        </w:tc>
      </w:tr>
      <w:tr w:rsidR="009D1EB4" w:rsidTr="00605C67" w14:paraId="5B62D300" w14:textId="77777777">
        <w:trPr>
          <w:trHeight w:val="428"/>
        </w:trPr>
        <w:tc>
          <w:tcPr>
            <w:tcW w:w="4350" w:type="dxa"/>
            <w:shd w:val="clear" w:color="auto" w:fill="auto"/>
          </w:tcPr>
          <w:p w:rsidR="00F075B9" w:rsidP="00605C67" w:rsidRDefault="00F075B9" w14:paraId="761219FF" w14:textId="79525F57">
            <w:pPr>
              <w:jc w:val="center"/>
              <w:rPr>
                <w:b/>
                <w:bCs/>
              </w:rPr>
            </w:pPr>
            <w:r w:rsidRPr="004C4D50">
              <w:rPr>
                <w:b/>
                <w:bCs/>
              </w:rPr>
              <w:t>F</w:t>
            </w:r>
            <w:r>
              <w:rPr>
                <w:b/>
                <w:bCs/>
              </w:rPr>
              <w:t>al</w:t>
            </w:r>
            <w:r w:rsidRPr="004C4D50">
              <w:rPr>
                <w:b/>
                <w:bCs/>
              </w:rPr>
              <w:t>sch negativ (FN)</w:t>
            </w:r>
            <w:r w:rsidR="00F650D4">
              <w:rPr>
                <w:b/>
                <w:bCs/>
              </w:rPr>
              <w:t xml:space="preserve"> </w:t>
            </w:r>
            <w:r w:rsidR="00F650D4">
              <w:rPr>
                <w:rFonts w:ascii="Wingdings 2" w:hAnsi="Wingdings 2" w:eastAsia="Wingdings 2" w:cs="Wingdings 2"/>
                <w:b/>
                <w:bCs/>
              </w:rPr>
              <w:t>O</w:t>
            </w:r>
          </w:p>
          <w:p w:rsidRPr="009D1EB4" w:rsidR="009D1EB4" w:rsidP="00605C67" w:rsidRDefault="009D1EB4" w14:paraId="5E4DDBF9" w14:textId="1B282443">
            <w:pPr>
              <w:jc w:val="center"/>
            </w:pPr>
            <w:r>
              <w:t>Tatsächlich: Positiv</w:t>
            </w:r>
          </w:p>
        </w:tc>
        <w:tc>
          <w:tcPr>
            <w:tcW w:w="4350" w:type="dxa"/>
            <w:shd w:val="clear" w:color="auto" w:fill="auto"/>
          </w:tcPr>
          <w:p w:rsidR="00F075B9" w:rsidP="00605C67" w:rsidRDefault="00F075B9" w14:paraId="1482AF52" w14:textId="6C04973C">
            <w:pPr>
              <w:jc w:val="center"/>
              <w:rPr>
                <w:b/>
                <w:bCs/>
              </w:rPr>
            </w:pPr>
            <w:r w:rsidRPr="004C4D50">
              <w:rPr>
                <w:b/>
                <w:bCs/>
              </w:rPr>
              <w:t>Richtig negativ (RN)</w:t>
            </w:r>
            <w:r w:rsidR="00F650D4">
              <w:rPr>
                <w:b/>
                <w:bCs/>
              </w:rPr>
              <w:t xml:space="preserve"> </w:t>
            </w:r>
            <w:r w:rsidR="00F650D4">
              <w:rPr>
                <w:rFonts w:ascii="Wingdings 2" w:hAnsi="Wingdings 2" w:eastAsia="Wingdings 2" w:cs="Wingdings 2"/>
                <w:b/>
                <w:bCs/>
              </w:rPr>
              <w:t>P</w:t>
            </w:r>
          </w:p>
          <w:p w:rsidRPr="009D1EB4" w:rsidR="009D1EB4" w:rsidP="00605C67" w:rsidRDefault="009D1EB4" w14:paraId="6BFCC6C8" w14:textId="7ACE379C">
            <w:pPr>
              <w:jc w:val="center"/>
            </w:pPr>
            <w:r>
              <w:t>Tatsächlich: Negativ</w:t>
            </w:r>
          </w:p>
        </w:tc>
      </w:tr>
    </w:tbl>
    <w:p w:rsidRPr="00F075B9" w:rsidR="00F075B9" w:rsidP="00462310" w:rsidRDefault="00F075B9" w14:paraId="1F672392" w14:textId="2C5318F8">
      <w:pPr>
        <w:rPr>
          <w:b/>
          <w:bCs/>
          <w:lang w:eastAsia="de-DE"/>
        </w:rPr>
      </w:pPr>
    </w:p>
    <w:p w:rsidR="000451C8" w:rsidP="00932F76" w:rsidRDefault="00605C67" w14:paraId="4F5C09A4" w14:textId="7CA39383">
      <w:pPr>
        <w:rPr>
          <w:lang w:eastAsia="de-DE"/>
        </w:rPr>
      </w:pPr>
      <w:r>
        <w:rPr>
          <w:lang w:eastAsia="de-DE"/>
        </w:rPr>
        <w:t xml:space="preserve">Die Genauigkeit A der Vorhersage wird </w:t>
      </w:r>
      <w:r w:rsidR="009C27F4">
        <w:rPr>
          <w:lang w:eastAsia="de-DE"/>
        </w:rPr>
        <w:t xml:space="preserve">mit </w:t>
      </w:r>
      <w:r w:rsidR="009C27F4">
        <w:rPr>
          <w:lang w:eastAsia="de-DE"/>
        </w:rPr>
        <w:fldChar w:fldCharType="begin"/>
      </w:r>
      <w:r w:rsidR="009C27F4">
        <w:rPr>
          <w:lang w:eastAsia="de-DE"/>
        </w:rPr>
        <w:instrText xml:space="preserve"> REF _Ref126062994 \h </w:instrText>
      </w:r>
      <w:r w:rsidR="009C27F4">
        <w:rPr>
          <w:lang w:eastAsia="de-DE"/>
        </w:rPr>
      </w:r>
      <w:r w:rsidR="009C27F4">
        <w:rPr>
          <w:lang w:eastAsia="de-DE"/>
        </w:rPr>
        <w:fldChar w:fldCharType="separate"/>
      </w:r>
      <w:r w:rsidR="00DA4B34">
        <w:rPr>
          <w:lang w:eastAsia="de-DE"/>
        </w:rPr>
        <w:t>(</w:t>
      </w:r>
      <w:r w:rsidR="00DA4B34">
        <w:rPr>
          <w:b/>
          <w:bCs/>
          <w:noProof/>
          <w:lang w:eastAsia="de-DE"/>
        </w:rPr>
        <w:t>17</w:t>
      </w:r>
      <w:r w:rsidR="00DA4B34">
        <w:rPr>
          <w:lang w:eastAsia="de-DE"/>
        </w:rPr>
        <w:t>)</w:t>
      </w:r>
      <w:r w:rsidR="009C27F4">
        <w:rPr>
          <w:lang w:eastAsia="de-DE"/>
        </w:rPr>
        <w:fldChar w:fldCharType="end"/>
      </w:r>
      <w:r w:rsidR="009C27F4">
        <w:rPr>
          <w:lang w:eastAsia="de-DE"/>
        </w:rPr>
        <w:t xml:space="preserve"> berechnet</w:t>
      </w:r>
      <w:r w:rsidR="007F7AEA">
        <w:rPr>
          <w:lang w:eastAsia="de-DE"/>
        </w:rPr>
        <w:t xml:space="preserve"> </w:t>
      </w:r>
      <w:sdt>
        <w:sdtPr>
          <w:rPr>
            <w:lang w:eastAsia="de-DE"/>
          </w:rPr>
          <w:alias w:val="To edit, see citavi.com/edit"/>
          <w:tag w:val="CitaviPlaceholder#efcf0e4c-0ac4-4282-b864-8a29f299dcbb"/>
          <w:id w:val="-322123395"/>
          <w:placeholder>
            <w:docPart w:val="DefaultPlaceholder_-1854013440"/>
          </w:placeholder>
        </w:sdtPr>
        <w:sdtEndPr/>
        <w:sdtContent>
          <w:r w:rsidR="007F7AEA">
            <w:rPr>
              <w:lang w:eastAsia="de-DE"/>
            </w:rPr>
            <w:fldChar w:fldCharType="begin"/>
          </w:r>
          <w:r w:rsidR="0053358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xYzRiLTRjZDYtNDg2Zi1hYTcyLTFjMThmMGQzODk2YyIsIlJhbmdlTGVuZ3RoIjo0LCJSZWZlcmVuY2VJZCI6ImM0MGNkYzIxLTFiMjAtNDgwMy05YTUwLTJlNGI4NWRjODE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w0YmtzMjFlZy5qcGciLCJVcmlTdHJpbmciOiJjNDBjZGMyMS0xYjIwLTQ4MDMtOWE1MC0yZTRiODVkYzgxNj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2FjY3VyYWN5P2hsPWVuIiwiVXJpU3RyaW5nIjoiaHR0cHM6Ly9kZXZlbG9wZXJzLmdvb2dsZS5jb20vbWFjaGluZS1sZWFybmluZy9jcmFzaC1jb3Vyc2UvY2xhc3NpZmljYXRpb24vYWNjdXJhY3k/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jAiLCJNb2RpZmllZEJ5IjoiX0pvbmFzIEJyaW5rbWFubiIsIklkIjoiOTQ1NDNkZGUtNjg2YS00MWI3LTgyN2QtODE3ZjQ4YzYwZTllIiwiTW9kaWZpZWRPbiI6IjIwMjItMTItMTNUMTY6MDY6MjAiLCJQcm9qZWN0Ijp7IiRyZWYiOiI4In19XSwiT25saW5lQWRkcmVzcyI6Imh0dHBzOi8vZGV2ZWxvcGVycy5nb29nbGUuY29tL21hY2hpbmUtbGVhcm5pbmcvY3Jhc2gtY291cnNlL2NsYXNzaWZpY2F0aW9uL2FjY3VyYWN5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}</w:instrText>
          </w:r>
          <w:r w:rsidR="007F7AEA">
            <w:rPr>
              <w:lang w:eastAsia="de-DE"/>
            </w:rPr>
            <w:fldChar w:fldCharType="separate"/>
          </w:r>
          <w:r w:rsidR="00E86B4F">
            <w:rPr>
              <w:lang w:eastAsia="de-DE"/>
            </w:rPr>
            <w:t>[26]</w:t>
          </w:r>
          <w:r w:rsidR="007F7AEA">
            <w:rPr>
              <w:lang w:eastAsia="de-DE"/>
            </w:rPr>
            <w:fldChar w:fldCharType="end"/>
          </w:r>
        </w:sdtContent>
      </w:sdt>
      <w:r w:rsidR="009C27F4">
        <w:rPr>
          <w:lang w:eastAsia="de-DE"/>
        </w:rPr>
        <w:t>.</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C66087" w:rsidTr="00546B92" w14:paraId="3D9B7BA5" w14:textId="77777777">
        <w:tc>
          <w:tcPr>
            <w:tcW w:w="8217" w:type="dxa"/>
            <w:vAlign w:val="center"/>
          </w:tcPr>
          <w:p w:rsidRPr="00BB6220" w:rsidR="00C66087" w:rsidP="004F2C3A" w:rsidRDefault="00C66087" w14:paraId="0C2609A0" w14:textId="79D01BED">
            <w:pPr>
              <w:jc w:val="center"/>
              <w:rPr>
                <w:lang w:eastAsia="de-DE"/>
              </w:rPr>
            </w:pPr>
            <m:oMathPara>
              <m:oMath>
                <m:r>
                  <w:rPr>
                    <w:rFonts w:ascii="Cambria Math" w:hAnsi="Cambria Math"/>
                    <w:lang w:eastAsia="de-DE"/>
                  </w:rPr>
                  <m:t>A=</m:t>
                </m:r>
                <m:f>
                  <m:fPr>
                    <m:ctrlPr>
                      <w:rPr>
                        <w:rFonts w:ascii="Cambria Math" w:hAnsi="Cambria Math"/>
                        <w:i/>
                        <w:lang w:eastAsia="de-DE"/>
                      </w:rPr>
                    </m:ctrlPr>
                  </m:fPr>
                  <m:num>
                    <m:r>
                      <w:rPr>
                        <w:rFonts w:ascii="Cambria Math" w:hAnsi="Cambria Math"/>
                        <w:lang w:eastAsia="de-DE"/>
                      </w:rPr>
                      <m:t>Anzahl richtige Vorhersagen</m:t>
                    </m:r>
                  </m:num>
                  <m:den>
                    <m:r>
                      <w:rPr>
                        <w:rFonts w:ascii="Cambria Math" w:hAnsi="Cambria Math"/>
                        <w:lang w:eastAsia="de-DE"/>
                      </w:rPr>
                      <m:t>Gesamtzahl der Vorhersagen</m:t>
                    </m:r>
                  </m:den>
                </m:f>
                <m:r>
                  <w:rPr>
                    <w:rFonts w:ascii="Cambria Math" w:hAnsi="Cambria Math"/>
                    <w:lang w:eastAsia="de-DE"/>
                  </w:rPr>
                  <m:t>=</m:t>
                </m:r>
                <m:f>
                  <m:fPr>
                    <m:ctrlPr>
                      <w:rPr>
                        <w:rFonts w:ascii="Cambria Math" w:hAnsi="Cambria Math"/>
                        <w:i/>
                        <w:lang w:eastAsia="de-DE"/>
                      </w:rPr>
                    </m:ctrlPr>
                  </m:fPr>
                  <m:num>
                    <m:r>
                      <w:rPr>
                        <w:rFonts w:ascii="Cambria Math" w:hAnsi="Cambria Math"/>
                        <w:lang w:eastAsia="de-DE"/>
                      </w:rPr>
                      <m:t>RP+RN</m:t>
                    </m:r>
                  </m:num>
                  <m:den>
                    <m:r>
                      <w:rPr>
                        <w:rFonts w:ascii="Cambria Math" w:hAnsi="Cambria Math"/>
                        <w:lang w:eastAsia="de-DE"/>
                      </w:rPr>
                      <m:t>RP+RN+FP+FN</m:t>
                    </m:r>
                  </m:den>
                </m:f>
              </m:oMath>
            </m:oMathPara>
          </w:p>
        </w:tc>
        <w:tc>
          <w:tcPr>
            <w:tcW w:w="843" w:type="dxa"/>
            <w:vAlign w:val="center"/>
          </w:tcPr>
          <w:p w:rsidRPr="00BB6220" w:rsidR="00C66087" w:rsidP="006C326D" w:rsidRDefault="00C66087" w14:paraId="2A4BEBA2" w14:textId="0FBF8D60">
            <w:pPr>
              <w:pStyle w:val="Beschriftung"/>
              <w:jc w:val="right"/>
              <w:rPr>
                <w:b w:val="0"/>
                <w:bCs w:val="0"/>
                <w:lang w:eastAsia="de-DE"/>
              </w:rPr>
            </w:pPr>
            <w:bookmarkStart w:name="_Ref126062994" w:id="66"/>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17</w:t>
            </w:r>
            <w:r w:rsidRPr="00BB6220">
              <w:rPr>
                <w:b w:val="0"/>
                <w:bCs w:val="0"/>
                <w:lang w:eastAsia="de-DE"/>
              </w:rPr>
              <w:fldChar w:fldCharType="end"/>
            </w:r>
            <w:r>
              <w:rPr>
                <w:b w:val="0"/>
                <w:bCs w:val="0"/>
                <w:lang w:eastAsia="de-DE"/>
              </w:rPr>
              <w:t>)</w:t>
            </w:r>
            <w:bookmarkEnd w:id="66"/>
          </w:p>
        </w:tc>
      </w:tr>
    </w:tbl>
    <w:p w:rsidR="003072D0" w:rsidP="00605C67" w:rsidRDefault="00354820" w14:paraId="44207FC7" w14:textId="6051CE3F">
      <w:pPr>
        <w:rPr>
          <w:lang w:eastAsia="de-DE"/>
        </w:rPr>
      </w:pPr>
      <w:r w:rsidRPr="00354820">
        <w:rPr>
          <w:lang w:eastAsia="de-DE"/>
        </w:rPr>
        <w:t xml:space="preserve">Wenn mit einem unausgeglichenen Datensatz gearbeitet wird, kann es vorkommen, dass die Gesamtgenauigkeit zwar hoch ist, das Modell aber nicht unbedingt in der Lage ist, zwischen verschiedenen Fällen zu unterscheiden. Zum Beispiel soll aus 100 </w:t>
      </w:r>
      <w:r w:rsidRPr="00354820">
        <w:rPr>
          <w:lang w:eastAsia="de-DE"/>
        </w:rPr>
        <w:t xml:space="preserve">Bildern erkannt werden, auf welchen ein Apfel zu sehen ist. Auf </w:t>
      </w:r>
      <w:r w:rsidR="008871A4">
        <w:rPr>
          <w:lang w:eastAsia="de-DE"/>
        </w:rPr>
        <w:t>10</w:t>
      </w:r>
      <w:r w:rsidRPr="00354820">
        <w:rPr>
          <w:lang w:eastAsia="de-DE"/>
        </w:rPr>
        <w:t xml:space="preserve"> Bildern ist ein Apfel zu sehen, auf den restlichen </w:t>
      </w:r>
      <w:r w:rsidR="008871A4">
        <w:rPr>
          <w:lang w:eastAsia="de-DE"/>
        </w:rPr>
        <w:t>90</w:t>
      </w:r>
      <w:r w:rsidRPr="00354820">
        <w:rPr>
          <w:lang w:eastAsia="de-DE"/>
        </w:rPr>
        <w:t xml:space="preserve"> nicht. Wenn jedes Bild als „kein Apfel“ klassifiziert würde, wäre die Genauigkeit 90%, obwohl keine Unterscheidung getroffen wird. Daher ist die Genauigkeit in den meisten Fällen nicht ausreichend, um eine Aussage über die Effektivität des Modells zu treffen.</w:t>
      </w:r>
      <w:r>
        <w:rPr>
          <w:lang w:eastAsia="de-DE"/>
        </w:rPr>
        <w:t xml:space="preserve"> </w:t>
      </w:r>
      <w:sdt>
        <w:sdtPr>
          <w:rPr>
            <w:lang w:eastAsia="de-DE"/>
          </w:rPr>
          <w:alias w:val="To edit, see citavi.com/edit"/>
          <w:tag w:val="CitaviPlaceholder#7c94c4fb-a5c9-46fc-8d8b-50c826b6a630"/>
          <w:id w:val="1517357486"/>
          <w:placeholder>
            <w:docPart w:val="DefaultPlaceholder_-1854013440"/>
          </w:placeholder>
        </w:sdtPr>
        <w:sdtEndPr/>
        <w:sdtContent>
          <w:r w:rsidR="007F7AEA">
            <w:rPr>
              <w:lang w:eastAsia="de-DE"/>
            </w:rPr>
            <w:fldChar w:fldCharType="begin"/>
          </w:r>
          <w:r w:rsidR="0053358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MjQ3M2E5LTg3N2EtNGYzOC1iOTZiLWU2MDhmNzNiNzgwMSIsIlJhbmdlTGVuZ3RoIjo0LCJSZWZlcmVuY2VJZCI6ImM0MGNkYzIxLTFiMjAtNDgwMy05YTUwLTJlNGI4NWRjODE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w0YmtzMjFlZy5qcGciLCJVcmlTdHJpbmciOiJjNDBjZGMyMS0xYjIwLTQ4MDMtOWE1MC0yZTRiODVkYzgxNj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2FjY3VyYWN5P2hsPWVuIiwiVXJpU3RyaW5nIjoiaHR0cHM6Ly9kZXZlbG9wZXJzLmdvb2dsZS5jb20vbWFjaGluZS1sZWFybmluZy9jcmFzaC1jb3Vyc2UvY2xhc3NpZmljYXRpb24vYWNjdXJhY3k/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jAiLCJNb2RpZmllZEJ5IjoiX0pvbmFzIEJyaW5rbWFubiIsIklkIjoiOTQ1NDNkZGUtNjg2YS00MWI3LTgyN2QtODE3ZjQ4YzYwZTllIiwiTW9kaWZpZWRPbiI6IjIwMjItMTItMTNUMTY6MDY6MjAiLCJQcm9qZWN0Ijp7IiRyZWYiOiI4In19XSwiT25saW5lQWRkcmVzcyI6Imh0dHBzOi8vZGV2ZWxvcGVycy5nb29nbGUuY29tL21hY2hpbmUtbGVhcm5pbmcvY3Jhc2gtY291cnNlL2NsYXNzaWZpY2F0aW9uL2FjY3VyYWN5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}</w:instrText>
          </w:r>
          <w:r w:rsidR="007F7AEA">
            <w:rPr>
              <w:lang w:eastAsia="de-DE"/>
            </w:rPr>
            <w:fldChar w:fldCharType="separate"/>
          </w:r>
          <w:r w:rsidR="00E86B4F">
            <w:rPr>
              <w:lang w:eastAsia="de-DE"/>
            </w:rPr>
            <w:t>[26]</w:t>
          </w:r>
          <w:r w:rsidR="007F7AEA">
            <w:rPr>
              <w:lang w:eastAsia="de-DE"/>
            </w:rPr>
            <w:fldChar w:fldCharType="end"/>
          </w:r>
        </w:sdtContent>
      </w:sdt>
      <w:r w:rsidR="007F7AEA">
        <w:rPr>
          <w:lang w:eastAsia="de-DE"/>
        </w:rPr>
        <w:t xml:space="preserve"> </w:t>
      </w:r>
    </w:p>
    <w:p w:rsidR="00605C67" w:rsidP="00605C67" w:rsidRDefault="007F7AEA" w14:paraId="25974F52" w14:textId="2E43EA83">
      <w:pPr>
        <w:rPr>
          <w:lang w:eastAsia="de-DE"/>
        </w:rPr>
      </w:pPr>
      <w:r>
        <w:rPr>
          <w:lang w:eastAsia="de-DE"/>
        </w:rPr>
        <w:t xml:space="preserve">Um dieses Problem zu umgehen wird die Präzision und Trefferquote benutzt. Die Präzision </w:t>
      </w:r>
      <m:oMath>
        <m:r>
          <w:rPr>
            <w:rFonts w:ascii="Cambria Math" w:hAnsi="Cambria Math"/>
          </w:rPr>
          <m:t>P</m:t>
        </m:r>
      </m:oMath>
      <w:r>
        <w:rPr>
          <w:lang w:eastAsia="de-DE"/>
        </w:rPr>
        <w:t xml:space="preserve"> wird definiert als Anteil der positiven Vorhersagen die tatsächlich richtig </w:t>
      </w:r>
      <w:r w:rsidR="00267174">
        <w:rPr>
          <w:lang w:eastAsia="de-DE"/>
        </w:rPr>
        <w:t>waren</w:t>
      </w:r>
      <w:r>
        <w:rPr>
          <w:lang w:eastAsia="de-DE"/>
        </w:rPr>
        <w:t xml:space="preserve"> </w:t>
      </w:r>
      <w:sdt>
        <w:sdtPr>
          <w:rPr>
            <w:lang w:eastAsia="de-DE"/>
          </w:rPr>
          <w:alias w:val="To edit, see citavi.com/edit"/>
          <w:tag w:val="CitaviPlaceholder#db766f00-6129-41a2-ac13-fc6f5b3939f0"/>
          <w:id w:val="-808472296"/>
          <w:placeholder>
            <w:docPart w:val="DefaultPlaceholder_-1854013440"/>
          </w:placeholder>
        </w:sdtPr>
        <w:sdtEndPr/>
        <w:sdtContent>
          <w:r>
            <w:rPr>
              <w:lang w:eastAsia="de-DE"/>
            </w:rPr>
            <w:fldChar w:fldCharType="begin"/>
          </w:r>
          <w:r w:rsidR="0053358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NzRkMzk4LWY3NWItNDU0NS04NzdiLTQ1ZDFjOTJiMTY0OCIsIlJhbmdlTGVuZ3RoIjo0LCJSZWZlcmVuY2VJZCI6ImE5OTNiNGUzLWU1NzctNGI3MC1iZTY3LTBmZDZkYzZjMmZm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pa2t1ZXlwZC5qcGciLCJVcmlTdHJpbmciOiJhOTkzYjRlMy1lNTc3LTRiNzAtYmU2Ny0wZmQ2ZGM2YzJmZ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3ByZWNpc2lvbi1hbmQtcmVjYWxsP2hsPWVuIiwiVXJpU3RyaW5nIjoiaHR0cHM6Ly9kZXZlbG9wZXJzLmdvb2dsZS5jb20vbWFjaGluZS1sZWFybmluZy9jcmFzaC1jb3Vyc2UvY2xhc3NpZmljYXRpb24vcHJlY2lzaW9uLWFuZC1yZWNhbGw/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DQiLCJNb2RpZmllZEJ5IjoiX0pvbmFzIEJyaW5rbWFubiIsIklkIjoiYzIwNTU1YjEtM2VlOS00M2UyLTg2YmMtYTZlZTQ1MTliYTEzIiwiTW9kaWZpZWRPbiI6IjIwMjItMTItMTNUMTY6MDY6MDQiLCJQcm9qZWN0Ijp7IiRyZWYiOiI4In19XSwiT25saW5lQWRkcmVzcyI6Imh0dHBzOi8vZGV2ZWxvcGVycy5nb29nbGUuY29tL21hY2hpbmUtbGVhcm5pbmcvY3Jhc2gtY291cnNlL2NsYXNzaWZpY2F0aW9uL3ByZWNpc2lvbi1hbmQtcmVjYWxs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}</w:instrText>
          </w:r>
          <w:r>
            <w:rPr>
              <w:lang w:eastAsia="de-DE"/>
            </w:rPr>
            <w:fldChar w:fldCharType="separate"/>
          </w:r>
          <w:r w:rsidR="00E86B4F">
            <w:rPr>
              <w:lang w:eastAsia="de-DE"/>
            </w:rPr>
            <w:t>[27]</w:t>
          </w:r>
          <w:r>
            <w:rPr>
              <w:lang w:eastAsia="de-DE"/>
            </w:rPr>
            <w:fldChar w:fldCharType="end"/>
          </w:r>
        </w:sdtContent>
      </w:sdt>
      <w:r w:rsidR="009D2C5F">
        <w:rPr>
          <w:lang w:eastAsia="de-DE"/>
        </w:rPr>
        <w:t>.</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3A375C" w:rsidTr="00546B92" w14:paraId="3873C60A" w14:textId="77777777">
        <w:tc>
          <w:tcPr>
            <w:tcW w:w="8217" w:type="dxa"/>
            <w:vAlign w:val="center"/>
          </w:tcPr>
          <w:p w:rsidRPr="00BB6220" w:rsidR="003A375C" w:rsidP="004F2C3A" w:rsidRDefault="003A375C" w14:paraId="718EAF3A" w14:textId="622AA2F1">
            <w:pPr>
              <w:jc w:val="center"/>
              <w:rPr>
                <w:lang w:eastAsia="de-DE"/>
              </w:rPr>
            </w:pPr>
            <m:oMathPara>
              <m:oMath>
                <m:r>
                  <w:rPr>
                    <w:rFonts w:ascii="Cambria Math" w:hAnsi="Cambria Math"/>
                    <w:lang w:eastAsia="de-DE"/>
                  </w:rPr>
                  <m:t>P=</m:t>
                </m:r>
                <m:f>
                  <m:fPr>
                    <m:ctrlPr>
                      <w:rPr>
                        <w:rFonts w:ascii="Cambria Math" w:hAnsi="Cambria Math"/>
                        <w:i/>
                        <w:lang w:eastAsia="de-DE"/>
                      </w:rPr>
                    </m:ctrlPr>
                  </m:fPr>
                  <m:num>
                    <m:r>
                      <w:rPr>
                        <w:rFonts w:ascii="Cambria Math" w:hAnsi="Cambria Math"/>
                        <w:lang w:eastAsia="de-DE"/>
                      </w:rPr>
                      <m:t>RP</m:t>
                    </m:r>
                  </m:num>
                  <m:den>
                    <m:r>
                      <w:rPr>
                        <w:rFonts w:ascii="Cambria Math" w:hAnsi="Cambria Math"/>
                        <w:lang w:eastAsia="de-DE"/>
                      </w:rPr>
                      <m:t>RP+FP</m:t>
                    </m:r>
                  </m:den>
                </m:f>
              </m:oMath>
            </m:oMathPara>
          </w:p>
        </w:tc>
        <w:tc>
          <w:tcPr>
            <w:tcW w:w="843" w:type="dxa"/>
            <w:vAlign w:val="center"/>
          </w:tcPr>
          <w:p w:rsidRPr="00BB6220" w:rsidR="003A375C" w:rsidP="006C326D" w:rsidRDefault="003A375C" w14:paraId="09E5301F" w14:textId="20FEF443">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18</w:t>
            </w:r>
            <w:r w:rsidRPr="00BB6220">
              <w:rPr>
                <w:b w:val="0"/>
                <w:bCs w:val="0"/>
                <w:lang w:eastAsia="de-DE"/>
              </w:rPr>
              <w:fldChar w:fldCharType="end"/>
            </w:r>
            <w:r>
              <w:rPr>
                <w:b w:val="0"/>
                <w:bCs w:val="0"/>
                <w:lang w:eastAsia="de-DE"/>
              </w:rPr>
              <w:t>)</w:t>
            </w:r>
          </w:p>
        </w:tc>
      </w:tr>
    </w:tbl>
    <w:p w:rsidR="007F7AEA" w:rsidP="00605C67" w:rsidRDefault="007F7AEA" w14:paraId="38BCEAB8" w14:textId="448C107E">
      <w:r>
        <w:rPr>
          <w:lang w:eastAsia="de-DE"/>
        </w:rPr>
        <w:t xml:space="preserve">Die Trefferquote (Recall) </w:t>
      </w:r>
      <m:oMath>
        <m:r>
          <w:rPr>
            <w:rFonts w:ascii="Cambria Math" w:hAnsi="Cambria Math"/>
          </w:rPr>
          <m:t>R</m:t>
        </m:r>
      </m:oMath>
      <w:r>
        <w:t xml:space="preserve"> wird definiert als</w:t>
      </w:r>
      <w:r w:rsidR="007851B9">
        <w:t xml:space="preserve"> </w:t>
      </w:r>
      <w:r>
        <w:t xml:space="preserve">Anteil der tatsächlich positiven Ergebnisse die richtig identifiziert wurden </w:t>
      </w:r>
      <w:sdt>
        <w:sdtPr>
          <w:alias w:val="To edit, see citavi.com/edit"/>
          <w:tag w:val="CitaviPlaceholder#087e6459-0831-4016-a9d5-4923ebd3680d"/>
          <w:id w:val="-739862835"/>
          <w:placeholder>
            <w:docPart w:val="DefaultPlaceholder_-1854013440"/>
          </w:placeholder>
        </w:sdtPr>
        <w:sdtEndPr/>
        <w:sdtContent>
          <w:r>
            <w:fldChar w:fldCharType="begin"/>
          </w:r>
          <w:r w:rsidR="0053358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ZWNjNWY1LTljNjYtNDNlOS1iNmQzLTliNDg3Y2FiZjdkZiIsIlJhbmdlTGVuZ3RoIjo0LCJSZWZlcmVuY2VJZCI6ImE5OTNiNGUzLWU1NzctNGI3MC1iZTY3LTBmZDZkYzZjMmZm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pa2t1ZXlwZC5qcGciLCJVcmlTdHJpbmciOiJhOTkzYjRlMy1lNTc3LTRiNzAtYmU2Ny0wZmQ2ZGM2YzJmZ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3ByZWNpc2lvbi1hbmQtcmVjYWxsP2hsPWVuIiwiVXJpU3RyaW5nIjoiaHR0cHM6Ly9kZXZlbG9wZXJzLmdvb2dsZS5jb20vbWFjaGluZS1sZWFybmluZy9jcmFzaC1jb3Vyc2UvY2xhc3NpZmljYXRpb24vcHJlY2lzaW9uLWFuZC1yZWNhbGw/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DQiLCJNb2RpZmllZEJ5IjoiX0pvbmFzIEJyaW5rbWFubiIsIklkIjoiYzIwNTU1YjEtM2VlOS00M2UyLTg2YmMtYTZlZTQ1MTliYTEzIiwiTW9kaWZpZWRPbiI6IjIwMjItMTItMTNUMTY6MDY6MDQiLCJQcm9qZWN0Ijp7IiRyZWYiOiI4In19XSwiT25saW5lQWRkcmVzcyI6Imh0dHBzOi8vZGV2ZWxvcGVycy5nb29nbGUuY29tL21hY2hpbmUtbGVhcm5pbmcvY3Jhc2gtY291cnNlL2NsYXNzaWZpY2F0aW9uL3ByZWNpc2lvbi1hbmQtcmVjYWxs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}</w:instrText>
          </w:r>
          <w:r>
            <w:fldChar w:fldCharType="separate"/>
          </w:r>
          <w:r w:rsidR="00E86B4F">
            <w:t>[27]</w:t>
          </w:r>
          <w:r>
            <w:fldChar w:fldCharType="end"/>
          </w:r>
        </w:sdtContent>
      </w:sdt>
      <w:r w:rsidR="009D2C5F">
        <w:t>.</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3A375C" w:rsidTr="00546B92" w14:paraId="4EE48B1A" w14:textId="77777777">
        <w:tc>
          <w:tcPr>
            <w:tcW w:w="8217" w:type="dxa"/>
            <w:vAlign w:val="center"/>
          </w:tcPr>
          <w:p w:rsidRPr="00BB6220" w:rsidR="003A375C" w:rsidP="004F2C3A" w:rsidRDefault="003A375C" w14:paraId="42B34D0C" w14:textId="7DBA24FD">
            <w:pPr>
              <w:jc w:val="center"/>
              <w:rPr>
                <w:lang w:eastAsia="de-DE"/>
              </w:rPr>
            </w:pPr>
            <m:oMathPara>
              <m:oMath>
                <m:r>
                  <w:rPr>
                    <w:rFonts w:ascii="Cambria Math" w:hAnsi="Cambria Math"/>
                    <w:lang w:eastAsia="de-DE"/>
                  </w:rPr>
                  <m:t>R=</m:t>
                </m:r>
                <m:f>
                  <m:fPr>
                    <m:ctrlPr>
                      <w:rPr>
                        <w:rFonts w:ascii="Cambria Math" w:hAnsi="Cambria Math"/>
                        <w:i/>
                        <w:lang w:eastAsia="de-DE"/>
                      </w:rPr>
                    </m:ctrlPr>
                  </m:fPr>
                  <m:num>
                    <m:r>
                      <w:rPr>
                        <w:rFonts w:ascii="Cambria Math" w:hAnsi="Cambria Math"/>
                        <w:lang w:eastAsia="de-DE"/>
                      </w:rPr>
                      <m:t>RP</m:t>
                    </m:r>
                  </m:num>
                  <m:den>
                    <m:r>
                      <w:rPr>
                        <w:rFonts w:ascii="Cambria Math" w:hAnsi="Cambria Math"/>
                        <w:lang w:eastAsia="de-DE"/>
                      </w:rPr>
                      <m:t>RP+FN</m:t>
                    </m:r>
                  </m:den>
                </m:f>
              </m:oMath>
            </m:oMathPara>
          </w:p>
        </w:tc>
        <w:tc>
          <w:tcPr>
            <w:tcW w:w="843" w:type="dxa"/>
            <w:vAlign w:val="center"/>
          </w:tcPr>
          <w:p w:rsidRPr="00BB6220" w:rsidR="003A375C" w:rsidP="006C326D" w:rsidRDefault="003A375C" w14:paraId="739FA75D" w14:textId="4C07DA7D">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19</w:t>
            </w:r>
            <w:r w:rsidRPr="00BB6220">
              <w:rPr>
                <w:b w:val="0"/>
                <w:bCs w:val="0"/>
                <w:lang w:eastAsia="de-DE"/>
              </w:rPr>
              <w:fldChar w:fldCharType="end"/>
            </w:r>
            <w:r>
              <w:rPr>
                <w:b w:val="0"/>
                <w:bCs w:val="0"/>
                <w:lang w:eastAsia="de-DE"/>
              </w:rPr>
              <w:t>)</w:t>
            </w:r>
          </w:p>
        </w:tc>
      </w:tr>
    </w:tbl>
    <w:p w:rsidR="00BD31EF" w:rsidP="00932F76" w:rsidRDefault="00354820" w14:paraId="3676AEB3" w14:textId="1539DDD4">
      <w:pPr>
        <w:rPr>
          <w:bCs/>
        </w:rPr>
      </w:pPr>
      <w:r w:rsidRPr="00354820">
        <w:rPr>
          <w:lang w:eastAsia="de-DE"/>
        </w:rPr>
        <w:t>Um eine Aussage über die Effizienz eines Modells treffen zu können, müssen sowohl die Genauigkeit P als auch die Trefferquote R berücksichtigt werden. Beide stehen i</w:t>
      </w:r>
      <w:r>
        <w:rPr>
          <w:lang w:eastAsia="de-DE"/>
        </w:rPr>
        <w:t>m</w:t>
      </w:r>
      <w:r w:rsidRPr="00354820">
        <w:rPr>
          <w:lang w:eastAsia="de-DE"/>
        </w:rPr>
        <w:t xml:space="preserve"> </w:t>
      </w:r>
      <w:r>
        <w:rPr>
          <w:lang w:eastAsia="de-DE"/>
        </w:rPr>
        <w:t>Konflikt miteinander</w:t>
      </w:r>
      <w:r w:rsidRPr="00354820">
        <w:rPr>
          <w:lang w:eastAsia="de-DE"/>
        </w:rPr>
        <w:t>. Eine Verbesserung der Präzision führt in der Regel zu einer Verringerung der Trefferquote und umgekehrt. Ziel ist es, Präzision und Trefferquote möglichst im Gleichgewicht zu halten.</w:t>
      </w:r>
      <w:r w:rsidR="00B772D0">
        <w:rPr>
          <w:lang w:eastAsia="de-DE"/>
        </w:rPr>
        <w:t xml:space="preserve"> </w:t>
      </w:r>
      <w:sdt>
        <w:sdtPr>
          <w:rPr>
            <w:bCs/>
          </w:rPr>
          <w:alias w:val="To edit, see citavi.com/edit"/>
          <w:tag w:val="CitaviPlaceholder#a3fce431-b61e-419e-8311-b055b331136c"/>
          <w:id w:val="-1091002889"/>
          <w:placeholder>
            <w:docPart w:val="DefaultPlaceholder_-1854013440"/>
          </w:placeholder>
        </w:sdtPr>
        <w:sdtEndPr/>
        <w:sdtContent>
          <w:r w:rsidR="007851B9">
            <w:rPr>
              <w:bCs/>
            </w:rPr>
            <w:fldChar w:fldCharType="begin"/>
          </w:r>
          <w:r w:rsidR="00533580">
            <w:rPr>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k0ZjE5LTFiMDAtNDIyMS1iNDQyLTZmMTU5ZjJmNzQ5ZSIsIlJhbmdlTGVuZ3RoIjo0LCJSZWZlcmVuY2VJZCI6ImE5OTNiNGUzLWU1NzctNGI3MC1iZTY3LTBmZDZkYzZjMmZm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MuMTIuMjAyMiIsIkF1dGhvcnMiOlt7IiRpZCI6IjciLCIkdHlwZSI6IlN3aXNzQWNhZGVtaWMuQ2l0YXZpLlBlcnNvbiwgU3dpc3NBY2FkZW1pYy5DaXRhdmkiLCJMYXN0TmFtZSI6Ikdvb2dsZSBEZXZlbG9wZXJzIiwiUHJvdGVjdGVkIjpmYWxzZSwiU2V4IjowLCJDcmVhdGVkQnkiOiJfSm9uYXMgQnJpbmttYW5uIiwiQ3JlYXRlZE9uIjoiMjAyMi0xMi0xM1QxNjowNjowNCIsIk1vZGlmaWVkQnkiOiJfSm9uYXMgQnJpbmttYW5uIiwiSWQiOiIyY2U5M2I4OS1kNDI1LTQ3MzYtYWQ0Zi1jNWNjYWQ4NzI0ZjMiLCJNb2RpZmllZE9uIjoiMjAyMi0xMi0xM1QxNjowNj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pa2t1ZXlwZC5qcGciLCJVcmlTdHJpbmciOiJhOTkzYjRlMy1lNTc3LTRiNzAtYmU2Ny0wZmQ2ZGM2YzJmZm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guMDcuMjAy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V2ZWxvcGVycy5nb29nbGUuY29tL21hY2hpbmUtbGVhcm5pbmcvY3Jhc2gtY291cnNlL2NsYXNzaWZpY2F0aW9uL3ByZWNpc2lvbi1hbmQtcmVjYWxsP2hsPWVuIiwiVXJpU3RyaW5nIjoiaHR0cHM6Ly9kZXZlbG9wZXJzLmdvb2dsZS5jb20vbWFjaGluZS1sZWFybmluZy9jcmFzaC1jb3Vyc2UvY2xhc3NpZmljYXRpb24vcHJlY2lzaW9uLWFuZC1yZWNhbGw/aGw9ZW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}</w:instrText>
          </w:r>
          <w:r w:rsidR="007851B9">
            <w:rPr>
              <w:bCs/>
            </w:rPr>
            <w:fldChar w:fldCharType="separate"/>
          </w:r>
          <w:r w:rsidR="00E86B4F">
            <w:rPr>
              <w:bCs/>
            </w:rPr>
            <w:t>[27]</w:t>
          </w:r>
          <w:r w:rsidR="007851B9">
            <w:rPr>
              <w:bCs/>
            </w:rPr>
            <w:fldChar w:fldCharType="end"/>
          </w:r>
        </w:sdtContent>
      </w:sdt>
    </w:p>
    <w:p w:rsidR="007805C3" w:rsidP="0066502A" w:rsidRDefault="001359E8" w14:paraId="2271FC18" w14:textId="5B3A3F4A">
      <w:pPr>
        <w:pStyle w:val="berschrift3"/>
      </w:pPr>
      <w:bookmarkStart w:name="_Ref124873384" w:id="67"/>
      <w:bookmarkStart w:name="_Toc126151999" w:id="68"/>
      <w:r>
        <w:t>B</w:t>
      </w:r>
      <w:r w:rsidR="007805C3">
        <w:t>erechnung bei der Regression</w:t>
      </w:r>
      <w:bookmarkEnd w:id="67"/>
      <w:bookmarkEnd w:id="68"/>
    </w:p>
    <w:p w:rsidR="00D420E5" w:rsidP="00D420E5" w:rsidRDefault="00D420E5" w14:paraId="649ACEB3" w14:textId="69206414">
      <w:pPr>
        <w:rPr>
          <w:lang w:eastAsia="de-DE"/>
        </w:rPr>
      </w:pPr>
      <w:r>
        <w:rPr>
          <w:lang w:eastAsia="de-DE"/>
        </w:rPr>
        <w:t xml:space="preserve">Für Regressionsprobleme stehen verschiedene Methoden zur Fehlerberechnung </w:t>
      </w:r>
      <w:r w:rsidR="003072D0">
        <w:rPr>
          <w:lang w:eastAsia="de-DE"/>
        </w:rPr>
        <w:t>zur Verfügung</w:t>
      </w:r>
      <w:r>
        <w:rPr>
          <w:lang w:eastAsia="de-DE"/>
        </w:rPr>
        <w:t>.</w:t>
      </w:r>
      <w:r w:rsidR="00D6477F">
        <w:rPr>
          <w:lang w:eastAsia="de-DE"/>
        </w:rPr>
        <w:t xml:space="preserve"> </w:t>
      </w:r>
      <w:r>
        <w:rPr>
          <w:lang w:eastAsia="de-DE"/>
        </w:rPr>
        <w:t xml:space="preserve">Welche Methode letztendlich verwendet </w:t>
      </w:r>
      <w:r w:rsidR="000C6B59">
        <w:rPr>
          <w:lang w:eastAsia="de-DE"/>
        </w:rPr>
        <w:t>wird,</w:t>
      </w:r>
      <w:r>
        <w:rPr>
          <w:lang w:eastAsia="de-DE"/>
        </w:rPr>
        <w:t xml:space="preserve"> hängt</w:t>
      </w:r>
      <w:r w:rsidR="004E79C5">
        <w:rPr>
          <w:lang w:eastAsia="de-DE"/>
        </w:rPr>
        <w:t xml:space="preserve"> </w:t>
      </w:r>
      <w:r>
        <w:rPr>
          <w:lang w:eastAsia="de-DE"/>
        </w:rPr>
        <w:t xml:space="preserve">von der Problemstellung ab und ist ein weiterer </w:t>
      </w:r>
      <w:r w:rsidR="000C6B59">
        <w:rPr>
          <w:lang w:eastAsia="de-DE"/>
        </w:rPr>
        <w:t>Hyperparameter,</w:t>
      </w:r>
      <w:r>
        <w:rPr>
          <w:lang w:eastAsia="de-DE"/>
        </w:rPr>
        <w:t xml:space="preserve"> der für das </w:t>
      </w:r>
      <w:r w:rsidR="00210A0A">
        <w:rPr>
          <w:lang w:eastAsia="de-DE"/>
        </w:rPr>
        <w:t>vorliegende</w:t>
      </w:r>
      <w:r>
        <w:rPr>
          <w:lang w:eastAsia="de-DE"/>
        </w:rPr>
        <w:t xml:space="preserve"> Problem </w:t>
      </w:r>
      <w:r w:rsidR="00B772D0">
        <w:rPr>
          <w:lang w:eastAsia="de-DE"/>
        </w:rPr>
        <w:t>getestet</w:t>
      </w:r>
      <w:r>
        <w:rPr>
          <w:lang w:eastAsia="de-DE"/>
        </w:rPr>
        <w:t xml:space="preserve"> werden muss </w:t>
      </w:r>
      <w:sdt>
        <w:sdtPr>
          <w:rPr>
            <w:lang w:eastAsia="de-DE"/>
          </w:rPr>
          <w:alias w:val="To edit, see citavi.com/edit"/>
          <w:tag w:val="CitaviPlaceholder#1e20b334-6862-4718-a086-e6f606e8223a"/>
          <w:id w:val="-2101397200"/>
          <w:placeholder>
            <w:docPart w:val="DefaultPlaceholder_-1854013440"/>
          </w:placeholder>
        </w:sdtPr>
        <w:sdtEndPr/>
        <w:sdtContent>
          <w:r w:rsidR="00D6477F">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Mzg2MTczLTYyYjEtNGUxMi04OTNlLWVhNjViMTNjODI1NCIsIlJhbmdlTGVuZ3RoIjo0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1dLCJGb3JtYXR0ZWRUZXh0Ijp7IiRpZCI6IjE2IiwiQ291bnQiOjEsIlRleHRVbml0cyI6W3siJGlkIjoiMTciLCJGb250U3R5bGUiOnsiJGlkIjoiMTgiLCJOZXV0cmFsIjp0cnVlfSwiUmVhZGluZ09yZGVyIjoxLCJUZXh0IjoiWzI4XSJ9XX0sIlRhZyI6IkNpdGF2aVBsYWNlaG9sZGVyIzFlMjBiMzM0LTY4NjItNDcxOC1hMDg2LWU2ZjYwNmU4MjIzYSIsIlRleHQiOiJbMjhdIiwiV0FJVmVyc2lvbiI6IjYuMTQuMC4wIn0=}</w:instrText>
          </w:r>
          <w:r w:rsidR="00D6477F">
            <w:rPr>
              <w:lang w:eastAsia="de-DE"/>
            </w:rPr>
            <w:fldChar w:fldCharType="separate"/>
          </w:r>
          <w:r w:rsidR="00E86B4F">
            <w:rPr>
              <w:lang w:eastAsia="de-DE"/>
            </w:rPr>
            <w:t>[28]</w:t>
          </w:r>
          <w:r w:rsidR="00D6477F">
            <w:rPr>
              <w:lang w:eastAsia="de-DE"/>
            </w:rPr>
            <w:fldChar w:fldCharType="end"/>
          </w:r>
        </w:sdtContent>
      </w:sdt>
      <w:r w:rsidR="009D2C5F">
        <w:rPr>
          <w:lang w:eastAsia="de-DE"/>
        </w:rPr>
        <w:t>.</w:t>
      </w:r>
    </w:p>
    <w:p w:rsidR="003072D0" w:rsidP="00D420E5" w:rsidRDefault="00D420E5" w14:paraId="7C841CE0" w14:textId="52F0D8C0">
      <w:pPr>
        <w:rPr>
          <w:lang w:eastAsia="de-DE"/>
        </w:rPr>
      </w:pPr>
      <w:r w:rsidRPr="00D420E5">
        <w:rPr>
          <w:b/>
          <w:bCs/>
          <w:lang w:eastAsia="de-DE"/>
        </w:rPr>
        <w:t xml:space="preserve"> </w:t>
      </w:r>
      <w:r w:rsidR="00D6477F">
        <w:rPr>
          <w:b/>
          <w:bCs/>
          <w:lang w:eastAsia="de-DE"/>
        </w:rPr>
        <w:t xml:space="preserve">Skalenabhängige </w:t>
      </w:r>
      <w:r w:rsidRPr="00D420E5">
        <w:rPr>
          <w:b/>
          <w:bCs/>
          <w:lang w:eastAsia="de-DE"/>
        </w:rPr>
        <w:t>Fehler</w:t>
      </w:r>
      <w:r>
        <w:rPr>
          <w:b/>
          <w:bCs/>
          <w:lang w:eastAsia="de-DE"/>
        </w:rPr>
        <w:t>:</w:t>
      </w:r>
      <w:r w:rsidR="00D6477F">
        <w:rPr>
          <w:b/>
          <w:bCs/>
          <w:lang w:eastAsia="de-DE"/>
        </w:rPr>
        <w:t xml:space="preserve"> </w:t>
      </w:r>
      <w:r w:rsidR="00D6477F">
        <w:rPr>
          <w:lang w:eastAsia="de-DE"/>
        </w:rPr>
        <w:t>Die üblich</w:t>
      </w:r>
      <w:r w:rsidR="00B772D0">
        <w:rPr>
          <w:lang w:eastAsia="de-DE"/>
        </w:rPr>
        <w:t>erweise</w:t>
      </w:r>
      <w:r w:rsidR="00D6477F">
        <w:rPr>
          <w:lang w:eastAsia="de-DE"/>
        </w:rPr>
        <w:t xml:space="preserve"> verwendeten Methoden zur Fehlerberechnung sind skalenabhängig. </w:t>
      </w:r>
      <w:r w:rsidRPr="00B772D0" w:rsidR="00B772D0">
        <w:rPr>
          <w:lang w:eastAsia="de-DE"/>
        </w:rPr>
        <w:t xml:space="preserve">Sie sind nützlich für den Vergleich verschiedener Methoden, die auf denselben Datensatz angewendet werden, aber nicht für den Vergleich verschiedener Datensätze, die unterschiedlich skaliert sind. </w:t>
      </w:r>
      <w:r w:rsidRPr="00B772D0" w:rsidR="00B772D0">
        <w:rPr>
          <w:lang w:eastAsia="de-DE"/>
        </w:rPr>
        <w:t>Bekannte Beispiele für skalenabhängige Fehlerberechnungen sind Mean Square Error (MSE), Root Mean Square Error (RMSE) und Mean Absolute Error (MAE)</w:t>
      </w:r>
      <w:r w:rsidR="00B772D0">
        <w:rPr>
          <w:lang w:eastAsia="de-DE"/>
        </w:rPr>
        <w:t>.</w:t>
      </w:r>
      <w:r w:rsidRPr="00B772D0" w:rsidR="00B772D0">
        <w:rPr>
          <w:lang w:eastAsia="de-DE"/>
        </w:rPr>
        <w:t xml:space="preserve"> </w:t>
      </w:r>
      <w:sdt>
        <w:sdtPr>
          <w:rPr>
            <w:lang w:eastAsia="de-DE"/>
          </w:rPr>
          <w:alias w:val="To edit, see citavi.com/edit"/>
          <w:tag w:val="CitaviPlaceholder#71649b7a-a43d-4ef2-8e3b-ef0bfe2861f3"/>
          <w:id w:val="-846410485"/>
          <w:placeholder>
            <w:docPart w:val="DefaultPlaceholder_-1854013440"/>
          </w:placeholder>
        </w:sdtPr>
        <w:sdtEndPr/>
        <w:sdtContent>
          <w:r w:rsidR="00683B8F">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DlmOWEyLTRmODUtNDYyZC04Mjg2LTUyOWFmODUwMGM1NSIsIlJhbmdlTGVuZ3RoIjoz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0seyIkaWQiOiIxNiIsIiR0eXBlIjoiU3dpc3NBY2FkZW1pYy5DaXRhdmkuQ2l0YXRpb25zLldvcmRQbGFjZWhvbGRlckVudHJ5LCBTd2lzc0FjYWRlbWljLkNpdGF2aSIsIklkIjoiNWY5MmRjM2YtY2U3OS00MTAzLTkzMTYtNDYyZjg0YjY2NTQzIiwiUmFuZ2VTdGFydCI6MywiUmFuZ2VMZW5ndGgiOjUsIlJlZmVyZW5jZUlkIjoiNTAwMTVlZTgtMGNkMS00MzUzLTlhY2QtMzRhNWQ0YjNjN2Fj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41ODI5L2lkb3NpLndhc2ouMjAxMy4yNC5pdG1pZXMuODAwMzIiLCJFZGl0b3JzIjpbXSwiRXZhbHVhdGlvbkNvbXBsZXhpdHkiOjAsIkV2YWx1YXRpb25Tb3VyY2VUZXh0Rm9ybWF0IjowLCJHcm91cHMiOlt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41ODI5L2lkb3NpLndhc2ouMjAxMy4yNC5pdG1pZXMuODAwMzIiLCJVcmlTdHJpbmciOiJodHRwczovL2RvaS5vcmcvMTAuNTgyOS9pZG9zaS53YXNqLjIwMTMuMjQuaXRtaWVzLjgwMDM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EzVDE0OjEzOjM2IiwiTW9kaWZpZWRCeSI6Il9Kb25hcyBCcmlua21hbm4iLCJJZCI6IjMzNWUwYWQ5LTY1NDUtNGY1MC05NzUwLWY3YjcyZTQzNjMyOCIsIk1vZGlmaWVkT24iOiIyMDIyLTEyLTEzVDE0OjEzOjM2IiwiUHJvamVjdCI6eyIkcmVmIjoiOC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HM6Ly93d3cucmVzZWFyY2hnYXRlLm5ldC9wcm9maWxlL2FkcmlhYW4tYnJlYmVscy9wdWJsaWNhdGlvbi8yODE3MTg1MTdfYV9zdXJ2ZXlfb2ZfZm9yZWNhc3RfZXJyb3JfbWVhc3VyZXMiLCJVcmlTdHJpbmciOiJodHRwczovL3d3dy5yZXNlYXJjaGdhdGUubmV0L3Byb2ZpbGUvYWRyaWFhbi1icmViZWxzL3B1YmxpY2F0aW9uLzI4MTcxODUxN19hX3N1cnZleV9vZl9mb3JlY2FzdF9lcnJvcl9tZWFzdXJlc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}</w:instrText>
          </w:r>
          <w:r w:rsidR="00683B8F">
            <w:rPr>
              <w:lang w:eastAsia="de-DE"/>
            </w:rPr>
            <w:fldChar w:fldCharType="separate"/>
          </w:r>
          <w:r w:rsidR="00E86B4F">
            <w:rPr>
              <w:lang w:eastAsia="de-DE"/>
            </w:rPr>
            <w:t>[28, 29]</w:t>
          </w:r>
          <w:r w:rsidR="00683B8F">
            <w:rPr>
              <w:lang w:eastAsia="de-DE"/>
            </w:rPr>
            <w:fldChar w:fldCharType="end"/>
          </w:r>
        </w:sdtContent>
      </w:sdt>
      <w:r w:rsidR="001E2C74">
        <w:rPr>
          <w:lang w:eastAsia="de-DE"/>
        </w:rPr>
        <w:t xml:space="preserve"> </w:t>
      </w:r>
    </w:p>
    <w:p w:rsidR="00D6477F" w:rsidP="00D420E5" w:rsidRDefault="001E2C74" w14:paraId="5CF069CC" w14:textId="110CD9D7">
      <w:pPr>
        <w:rPr>
          <w:lang w:eastAsia="de-DE"/>
        </w:rPr>
      </w:pPr>
      <w:r>
        <w:rPr>
          <w:lang w:eastAsia="de-DE"/>
        </w:rPr>
        <w:t xml:space="preserve">Der </w:t>
      </w:r>
      <w:r w:rsidR="00210A0A">
        <w:rPr>
          <w:lang w:eastAsia="de-DE"/>
        </w:rPr>
        <w:t xml:space="preserve">absolute </w:t>
      </w:r>
      <w:r>
        <w:rPr>
          <w:lang w:eastAsia="de-DE"/>
        </w:rPr>
        <w:t>Vorhersagefehler</w:t>
      </w:r>
      <w:r w:rsidR="00A91677">
        <w:rPr>
          <w:lang w:eastAsia="de-DE"/>
        </w:rPr>
        <w:t xml:space="preserve"> </w:t>
      </w:r>
      <m:oMath>
        <m:sSub>
          <m:sSubPr>
            <m:ctrlPr>
              <w:rPr>
                <w:rFonts w:ascii="Cambria Math" w:hAnsi="Cambria Math"/>
                <w:i/>
                <w:lang w:eastAsia="de-DE"/>
              </w:rPr>
            </m:ctrlPr>
          </m:sSubPr>
          <m:e>
            <m:r>
              <w:rPr>
                <w:rFonts w:ascii="Cambria Math" w:hAnsi="Cambria Math"/>
                <w:lang w:eastAsia="de-DE"/>
              </w:rPr>
              <m:t>e</m:t>
            </m:r>
          </m:e>
          <m:sub>
            <m:r>
              <w:rPr>
                <w:rFonts w:ascii="Cambria Math" w:hAnsi="Cambria Math"/>
                <w:lang w:eastAsia="de-DE"/>
              </w:rPr>
              <m:t>t</m:t>
            </m:r>
          </m:sub>
        </m:sSub>
      </m:oMath>
      <w:r>
        <w:rPr>
          <w:lang w:eastAsia="de-DE"/>
        </w:rPr>
        <w:t xml:space="preserve"> zum Zeitpunkt </w:t>
      </w:r>
      <m:oMath>
        <m:r>
          <w:rPr>
            <w:rFonts w:ascii="Cambria Math" w:hAnsi="Cambria Math"/>
            <w:lang w:eastAsia="de-DE"/>
          </w:rPr>
          <m:t>t</m:t>
        </m:r>
      </m:oMath>
      <w:r>
        <w:rPr>
          <w:lang w:eastAsia="de-DE"/>
        </w:rPr>
        <w:t xml:space="preserve"> </w:t>
      </w:r>
      <w:r w:rsidR="008871A4">
        <w:rPr>
          <w:lang w:eastAsia="de-DE"/>
        </w:rPr>
        <w:t>wird</w:t>
      </w:r>
      <w:r>
        <w:rPr>
          <w:lang w:eastAsia="de-DE"/>
        </w:rPr>
        <w:t xml:space="preserve"> definiert</w:t>
      </w:r>
      <w:r w:rsidR="004E0EF7">
        <w:rPr>
          <w:lang w:eastAsia="de-DE"/>
        </w:rPr>
        <w:t xml:space="preserve"> als</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1E2C74" w:rsidTr="004F2C3A" w14:paraId="5F086B36" w14:textId="77777777">
        <w:tc>
          <w:tcPr>
            <w:tcW w:w="8217" w:type="dxa"/>
            <w:vAlign w:val="center"/>
          </w:tcPr>
          <w:p w:rsidRPr="00BB6220" w:rsidR="00495CAC" w:rsidP="004F2C3A" w:rsidRDefault="009641A2" w14:paraId="21EF4687" w14:textId="03BCB8B9">
            <w:pPr>
              <w:jc w:val="center"/>
              <w:rPr>
                <w:lang w:eastAsia="de-DE"/>
              </w:rPr>
            </w:pPr>
            <m:oMathPara>
              <m:oMath>
                <m:sSub>
                  <m:sSubPr>
                    <m:ctrlPr>
                      <w:rPr>
                        <w:rFonts w:ascii="Cambria Math" w:hAnsi="Cambria Math"/>
                        <w:i/>
                        <w:lang w:eastAsia="de-DE"/>
                      </w:rPr>
                    </m:ctrlPr>
                  </m:sSubPr>
                  <m:e>
                    <m:r>
                      <w:rPr>
                        <w:rFonts w:ascii="Cambria Math" w:hAnsi="Cambria Math"/>
                        <w:lang w:eastAsia="de-DE"/>
                      </w:rPr>
                      <m:t>e</m:t>
                    </m:r>
                  </m:e>
                  <m:sub>
                    <m:r>
                      <w:rPr>
                        <w:rFonts w:ascii="Cambria Math" w:hAnsi="Cambria Math"/>
                        <w:lang w:eastAsia="de-DE"/>
                      </w:rPr>
                      <m:t>t</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m:t>
                    </m:r>
                  </m:sub>
                </m:sSub>
                <m:r>
                  <w:rPr>
                    <w:rFonts w:ascii="Cambria Math" w:hAnsi="Cambria Math"/>
                    <w:lang w:eastAsia="de-DE"/>
                  </w:rPr>
                  <m:t>-</m:t>
                </m:r>
                <m:sSub>
                  <m:sSubPr>
                    <m:ctrlPr>
                      <w:rPr>
                        <w:rFonts w:ascii="Cambria Math" w:hAnsi="Cambria Math"/>
                        <w:i/>
                        <w:lang w:eastAsia="de-DE"/>
                      </w:rPr>
                    </m:ctrlPr>
                  </m:sSubPr>
                  <m:e>
                    <m:acc>
                      <m:accPr>
                        <m:ctrlPr>
                          <w:rPr>
                            <w:rFonts w:ascii="Cambria Math" w:hAnsi="Cambria Math"/>
                            <w:i/>
                            <w:lang w:eastAsia="de-DE"/>
                          </w:rPr>
                        </m:ctrlPr>
                      </m:accPr>
                      <m:e>
                        <m:r>
                          <w:rPr>
                            <w:rFonts w:ascii="Cambria Math" w:hAnsi="Cambria Math"/>
                            <w:lang w:eastAsia="de-DE"/>
                          </w:rPr>
                          <m:t>y</m:t>
                        </m:r>
                      </m:e>
                    </m:acc>
                  </m:e>
                  <m:sub>
                    <m:r>
                      <w:rPr>
                        <w:rFonts w:ascii="Cambria Math" w:hAnsi="Cambria Math"/>
                        <w:lang w:eastAsia="de-DE"/>
                      </w:rPr>
                      <m:t>t</m:t>
                    </m:r>
                  </m:sub>
                </m:sSub>
              </m:oMath>
            </m:oMathPara>
          </w:p>
        </w:tc>
        <w:tc>
          <w:tcPr>
            <w:tcW w:w="843" w:type="dxa"/>
            <w:vAlign w:val="center"/>
          </w:tcPr>
          <w:p w:rsidRPr="00BB6220" w:rsidR="001E2C74" w:rsidP="006C326D" w:rsidRDefault="001E2C74" w14:paraId="73715CF7" w14:textId="656E6EED">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20</w:t>
            </w:r>
            <w:r w:rsidRPr="00BB6220">
              <w:rPr>
                <w:b w:val="0"/>
                <w:bCs w:val="0"/>
                <w:lang w:eastAsia="de-DE"/>
              </w:rPr>
              <w:fldChar w:fldCharType="end"/>
            </w:r>
            <w:r>
              <w:rPr>
                <w:b w:val="0"/>
                <w:bCs w:val="0"/>
                <w:lang w:eastAsia="de-DE"/>
              </w:rPr>
              <w:t>)</w:t>
            </w:r>
          </w:p>
        </w:tc>
      </w:tr>
    </w:tbl>
    <w:p w:rsidR="001E2C74" w:rsidP="00D420E5" w:rsidRDefault="001E2C74" w14:paraId="06F8BF84" w14:textId="1E0D752D">
      <w:pPr>
        <w:rPr>
          <w:lang w:eastAsia="de-DE"/>
        </w:rPr>
      </w:pPr>
      <w:r>
        <w:rPr>
          <w:lang w:eastAsia="de-DE"/>
        </w:rPr>
        <w:t xml:space="preserve">wobei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m:t>
            </m:r>
          </m:sub>
        </m:sSub>
      </m:oMath>
      <w:r>
        <w:rPr>
          <w:lang w:eastAsia="de-DE"/>
        </w:rPr>
        <w:t xml:space="preserve"> der tatsächliche Wert zum Zeitpunkt </w:t>
      </w:r>
      <m:oMath>
        <m:r>
          <w:rPr>
            <w:rFonts w:ascii="Cambria Math" w:hAnsi="Cambria Math"/>
            <w:lang w:eastAsia="de-DE"/>
          </w:rPr>
          <m:t>t</m:t>
        </m:r>
      </m:oMath>
      <w:r>
        <w:rPr>
          <w:lang w:eastAsia="de-DE"/>
        </w:rPr>
        <w:t xml:space="preserve"> </w:t>
      </w:r>
      <w:r w:rsidR="004E0EF7">
        <w:rPr>
          <w:lang w:eastAsia="de-DE"/>
        </w:rPr>
        <w:t xml:space="preserve">ist </w:t>
      </w:r>
      <w:r>
        <w:rPr>
          <w:lang w:eastAsia="de-DE"/>
        </w:rPr>
        <w:t xml:space="preserve">und </w:t>
      </w:r>
      <m:oMath>
        <m:sSub>
          <m:sSubPr>
            <m:ctrlPr>
              <w:rPr>
                <w:rFonts w:ascii="Cambria Math" w:hAnsi="Cambria Math"/>
                <w:i/>
                <w:lang w:eastAsia="de-DE"/>
              </w:rPr>
            </m:ctrlPr>
          </m:sSubPr>
          <m:e>
            <m:acc>
              <m:accPr>
                <m:ctrlPr>
                  <w:rPr>
                    <w:rFonts w:ascii="Cambria Math" w:hAnsi="Cambria Math"/>
                    <w:i/>
                    <w:lang w:eastAsia="de-DE"/>
                  </w:rPr>
                </m:ctrlPr>
              </m:accPr>
              <m:e>
                <m:r>
                  <w:rPr>
                    <w:rFonts w:ascii="Cambria Math" w:hAnsi="Cambria Math"/>
                    <w:lang w:eastAsia="de-DE"/>
                  </w:rPr>
                  <m:t>y</m:t>
                </m:r>
              </m:e>
            </m:acc>
          </m:e>
          <m:sub>
            <m:r>
              <w:rPr>
                <w:rFonts w:ascii="Cambria Math" w:hAnsi="Cambria Math"/>
                <w:lang w:eastAsia="de-DE"/>
              </w:rPr>
              <m:t>t</m:t>
            </m:r>
          </m:sub>
        </m:sSub>
      </m:oMath>
      <w:r>
        <w:rPr>
          <w:lang w:eastAsia="de-DE"/>
        </w:rPr>
        <w:t xml:space="preserve"> der vorhergesagte Wert des Modells für den Zeitpunkt </w:t>
      </w:r>
      <m:oMath>
        <m:r>
          <w:rPr>
            <w:rFonts w:ascii="Cambria Math" w:hAnsi="Cambria Math"/>
            <w:lang w:eastAsia="de-DE"/>
          </w:rPr>
          <m:t>t</m:t>
        </m:r>
      </m:oMath>
      <w:r>
        <w:rPr>
          <w:lang w:eastAsia="de-DE"/>
        </w:rPr>
        <w:t>. Üb</w:t>
      </w:r>
      <w:r w:rsidR="00495CAC">
        <w:rPr>
          <w:lang w:eastAsia="de-DE"/>
        </w:rPr>
        <w:t>er ein</w:t>
      </w:r>
      <w:r w:rsidR="008C3754">
        <w:rPr>
          <w:lang w:eastAsia="de-DE"/>
        </w:rPr>
        <w:t>en</w:t>
      </w:r>
      <w:r w:rsidR="00495CAC">
        <w:rPr>
          <w:lang w:eastAsia="de-DE"/>
        </w:rPr>
        <w:t xml:space="preserve"> bestimmten </w:t>
      </w:r>
      <w:r w:rsidR="001A694C">
        <w:rPr>
          <w:lang w:eastAsia="de-DE"/>
        </w:rPr>
        <w:t>H</w:t>
      </w:r>
      <w:r w:rsidR="00495CAC">
        <w:rPr>
          <w:lang w:eastAsia="de-DE"/>
        </w:rPr>
        <w:t xml:space="preserve">orizont </w:t>
      </w:r>
      <m:oMath>
        <m:r>
          <w:rPr>
            <w:rFonts w:ascii="Cambria Math" w:hAnsi="Cambria Math"/>
            <w:lang w:eastAsia="de-DE"/>
          </w:rPr>
          <m:t>h</m:t>
        </m:r>
      </m:oMath>
      <w:r w:rsidR="00495CAC">
        <w:rPr>
          <w:lang w:eastAsia="de-DE"/>
        </w:rPr>
        <w:t xml:space="preserve"> lässt sich die Gesamtabweichung mit den verschiedenen Methoden bestimmen</w:t>
      </w:r>
      <w:r w:rsidR="004F2C3A">
        <w:rPr>
          <w:lang w:eastAsia="de-DE"/>
        </w:rPr>
        <w:t>.</w:t>
      </w:r>
      <w:r w:rsidR="00495CAC">
        <w:rPr>
          <w:lang w:eastAsia="de-DE"/>
        </w:rPr>
        <w:t xml:space="preserve"> </w:t>
      </w:r>
      <w:sdt>
        <w:sdtPr>
          <w:rPr>
            <w:lang w:eastAsia="de-DE"/>
          </w:rPr>
          <w:alias w:val="To edit, see citavi.com/edit"/>
          <w:tag w:val="CitaviPlaceholder#decf8079-baa2-4ff6-be1f-d53a3dc19147"/>
          <w:id w:val="941425790"/>
          <w:placeholder>
            <w:docPart w:val="DefaultPlaceholder_-1854013440"/>
          </w:placeholder>
        </w:sdtPr>
        <w:sdtEndPr/>
        <w:sdtContent>
          <w:r w:rsidR="00495CAC">
            <w:rPr>
              <w:lang w:eastAsia="de-DE"/>
            </w:rPr>
            <w:fldChar w:fldCharType="begin"/>
          </w:r>
          <w:r w:rsidR="0053358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jMwZGIyLTQxM2MtNDZjNS1iNWNjLTk4YmNhYzI4OGZlOCIsIlJhbmdlTGVuZ3RoIjo0LCJSZWZlcmVuY2VJZCI6IjUwMDE1ZWU4LTBjZDEtNDM1My05YWNkLTM0YTVkNGIzYzd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pvYnJpXFxBcHBEYXRhXFxMb2NhbFxcVGVtcFxccHdoaXkwcnAuanBnIiwiVXJpU3RyaW5nIjoiNTAwMTVlZTgtMGNkMS00MzUzLTlhY2QtMzRhNWQ0YjNjN2Fj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NTgyOS9pZG9zaS53YXNqLjIwMTMuMjQuaXRtaWVzLjgwMDMy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NTgyOS9pZG9zaS53YXNqLjIwMTMuMjQuaXRtaWVzLjgwMDMyIiwiVXJpU3RyaW5nIjoiaHR0cHM6Ly9kb2kub3JnLzEwLjU4MjkvaWRvc2kud2Fzai4yMDEzLjI0Lml0bWllcy44MDAz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xM1QxNDoxMzozNiIsIk1vZGlmaWVkQnkiOiJfSm9uYXMgQnJpbmttYW5uIiwiSWQiOiIzMzVlMGFkOS02NTQ1LTRmNTAtOTc1MC1mN2I3MmU0MzYzMjgiLCJNb2RpZmllZE9uIjoiMjAyMi0xMi0xM1QxNDoxMzoz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d3d3LnJlc2VhcmNoZ2F0ZS5uZXQvcHJvZmlsZS9hZHJpYWFuLWJyZWJlbHMvcHVibGljYXRpb24vMjgxNzE4NTE3X2Ffc3VydmV5X29mX2ZvcmVjYXN0X2Vycm9yX21lYXN1cmVzIiwiVXJpU3RyaW5nIjoiaHR0cHM6Ly93d3cucmVzZWFyY2hnYXRlLm5ldC9wcm9maWxlL2FkcmlhYW4tYnJlYmVscy9wdWJsaWNhdGlvbi8yODE3MTg1MTdfYV9zdXJ2ZXlfb2ZfZm9yZWNhc3RfZXJyb3JfbWVhc3VyZX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}</w:instrText>
          </w:r>
          <w:r w:rsidR="00495CAC">
            <w:rPr>
              <w:lang w:eastAsia="de-DE"/>
            </w:rPr>
            <w:fldChar w:fldCharType="separate"/>
          </w:r>
          <w:r w:rsidR="00E86B4F">
            <w:rPr>
              <w:lang w:eastAsia="de-DE"/>
            </w:rPr>
            <w:t>[29]</w:t>
          </w:r>
          <w:r w:rsidR="00495CAC">
            <w:rPr>
              <w:lang w:eastAsia="de-DE"/>
            </w:rPr>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5A5782" w:rsidTr="004F2C3A" w14:paraId="2517CE06" w14:textId="77777777">
        <w:tc>
          <w:tcPr>
            <w:tcW w:w="8217" w:type="dxa"/>
            <w:vAlign w:val="center"/>
          </w:tcPr>
          <w:p w:rsidRPr="00BB6220" w:rsidR="005A5782" w:rsidP="004F2C3A" w:rsidRDefault="005A5782" w14:paraId="72A85F73" w14:textId="24B5945B">
            <w:pPr>
              <w:jc w:val="center"/>
              <w:rPr>
                <w:lang w:eastAsia="de-DE"/>
              </w:rPr>
            </w:pPr>
            <m:oMathPara>
              <m:oMath>
                <m:r>
                  <w:rPr>
                    <w:rFonts w:ascii="Cambria Math" w:hAnsi="Cambria Math"/>
                    <w:lang w:eastAsia="de-DE"/>
                  </w:rPr>
                  <m:t>MSE=</m:t>
                </m:r>
                <m:f>
                  <m:fPr>
                    <m:ctrlPr>
                      <w:rPr>
                        <w:rFonts w:ascii="Cambria Math" w:hAnsi="Cambria Math"/>
                        <w:i/>
                        <w:lang w:eastAsia="de-DE"/>
                      </w:rPr>
                    </m:ctrlPr>
                  </m:fPr>
                  <m:num>
                    <m:r>
                      <w:rPr>
                        <w:rFonts w:ascii="Cambria Math" w:hAnsi="Cambria Math"/>
                        <w:lang w:eastAsia="de-DE"/>
                      </w:rPr>
                      <m:t>1</m:t>
                    </m:r>
                  </m:num>
                  <m:den>
                    <m:r>
                      <w:rPr>
                        <w:rFonts w:ascii="Cambria Math" w:hAnsi="Cambria Math"/>
                        <w:lang w:eastAsia="de-DE"/>
                      </w:rPr>
                      <m:t>h</m:t>
                    </m:r>
                  </m:den>
                </m:f>
                <m:r>
                  <w:rPr>
                    <w:rFonts w:ascii="Cambria Math" w:hAnsi="Cambria Math"/>
                    <w:lang w:eastAsia="de-DE"/>
                  </w:rPr>
                  <m:t xml:space="preserve"> </m:t>
                </m:r>
                <m:nary>
                  <m:naryPr>
                    <m:chr m:val="∑"/>
                    <m:limLoc m:val="undOvr"/>
                    <m:grow m:val="1"/>
                    <m:ctrlPr>
                      <w:rPr>
                        <w:rFonts w:ascii="Cambria Math" w:hAnsi="Cambria Math"/>
                        <w:i/>
                        <w:lang w:eastAsia="de-DE"/>
                      </w:rPr>
                    </m:ctrlPr>
                  </m:naryPr>
                  <m:sub>
                    <m:r>
                      <w:rPr>
                        <w:rFonts w:ascii="Cambria Math" w:hAnsi="Cambria Math"/>
                        <w:lang w:eastAsia="de-DE"/>
                      </w:rPr>
                      <m:t>i=1</m:t>
                    </m:r>
                  </m:sub>
                  <m:sup>
                    <m:r>
                      <w:rPr>
                        <w:rFonts w:ascii="Cambria Math" w:hAnsi="Cambria Math"/>
                        <w:lang w:eastAsia="de-DE"/>
                      </w:rPr>
                      <m:t>h</m:t>
                    </m:r>
                  </m:sup>
                  <m:e>
                    <m:sSup>
                      <m:sSupPr>
                        <m:ctrlPr>
                          <w:rPr>
                            <w:rFonts w:ascii="Cambria Math" w:hAnsi="Cambria Math"/>
                            <w:i/>
                            <w:lang w:eastAsia="de-DE"/>
                          </w:rPr>
                        </m:ctrlPr>
                      </m:sSupPr>
                      <m:e>
                        <m:sSub>
                          <m:sSubPr>
                            <m:ctrlPr>
                              <w:rPr>
                                <w:rFonts w:ascii="Cambria Math" w:hAnsi="Cambria Math"/>
                                <w:i/>
                                <w:lang w:eastAsia="de-DE"/>
                              </w:rPr>
                            </m:ctrlPr>
                          </m:sSubPr>
                          <m:e>
                            <m:r>
                              <w:rPr>
                                <w:rFonts w:ascii="Cambria Math" w:hAnsi="Cambria Math"/>
                                <w:lang w:eastAsia="de-DE"/>
                              </w:rPr>
                              <m:t>e</m:t>
                            </m:r>
                          </m:e>
                          <m:sub>
                            <m:r>
                              <w:rPr>
                                <w:rFonts w:ascii="Cambria Math" w:hAnsi="Cambria Math"/>
                                <w:lang w:eastAsia="de-DE"/>
                              </w:rPr>
                              <m:t>i</m:t>
                            </m:r>
                          </m:sub>
                        </m:sSub>
                      </m:e>
                      <m:sup>
                        <m:r>
                          <w:rPr>
                            <w:rFonts w:ascii="Cambria Math" w:hAnsi="Cambria Math"/>
                            <w:lang w:eastAsia="de-DE"/>
                          </w:rPr>
                          <m:t>2</m:t>
                        </m:r>
                      </m:sup>
                    </m:sSup>
                  </m:e>
                </m:nary>
              </m:oMath>
            </m:oMathPara>
          </w:p>
        </w:tc>
        <w:tc>
          <w:tcPr>
            <w:tcW w:w="843" w:type="dxa"/>
            <w:vAlign w:val="center"/>
          </w:tcPr>
          <w:p w:rsidRPr="00BB6220" w:rsidR="005A5782" w:rsidP="006C326D" w:rsidRDefault="005A5782" w14:paraId="4062B072" w14:textId="1BAA5900">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21</w:t>
            </w:r>
            <w:r w:rsidRPr="00BB6220">
              <w:rPr>
                <w:b w:val="0"/>
                <w:bCs w:val="0"/>
                <w:lang w:eastAsia="de-DE"/>
              </w:rPr>
              <w:fldChar w:fldCharType="end"/>
            </w:r>
            <w:r>
              <w:rPr>
                <w:b w:val="0"/>
                <w:bCs w:val="0"/>
                <w:lang w:eastAsia="de-DE"/>
              </w:rPr>
              <w:t>)</w:t>
            </w:r>
          </w:p>
        </w:tc>
      </w:tr>
      <w:tr w:rsidRPr="00BB6220" w:rsidR="005A5782" w:rsidTr="004F2C3A" w14:paraId="44245D67" w14:textId="77777777">
        <w:tc>
          <w:tcPr>
            <w:tcW w:w="8217" w:type="dxa"/>
            <w:vAlign w:val="center"/>
          </w:tcPr>
          <w:p w:rsidRPr="00BB6220" w:rsidR="005A5782" w:rsidP="004F2C3A" w:rsidRDefault="00683B8F" w14:paraId="794829C0" w14:textId="668372B7">
            <w:pPr>
              <w:jc w:val="center"/>
              <w:rPr>
                <w:lang w:eastAsia="de-DE"/>
              </w:rPr>
            </w:pPr>
            <m:oMathPara>
              <m:oMath>
                <m:r>
                  <w:rPr>
                    <w:rFonts w:ascii="Cambria Math" w:hAnsi="Cambria Math"/>
                    <w:lang w:eastAsia="de-DE"/>
                  </w:rPr>
                  <m:t>RMSE=</m:t>
                </m:r>
                <m:rad>
                  <m:radPr>
                    <m:degHide m:val="1"/>
                    <m:ctrlPr>
                      <w:rPr>
                        <w:rFonts w:ascii="Cambria Math" w:hAnsi="Cambria Math"/>
                        <w:i/>
                        <w:lang w:eastAsia="de-DE"/>
                      </w:rPr>
                    </m:ctrlPr>
                  </m:radPr>
                  <m:deg/>
                  <m:e>
                    <m:r>
                      <w:rPr>
                        <w:rFonts w:ascii="Cambria Math" w:hAnsi="Cambria Math"/>
                        <w:lang w:eastAsia="de-DE"/>
                      </w:rPr>
                      <m:t>MSE</m:t>
                    </m:r>
                  </m:e>
                </m:rad>
              </m:oMath>
            </m:oMathPara>
          </w:p>
        </w:tc>
        <w:tc>
          <w:tcPr>
            <w:tcW w:w="843" w:type="dxa"/>
            <w:vAlign w:val="center"/>
          </w:tcPr>
          <w:p w:rsidRPr="00BB6220" w:rsidR="005A5782" w:rsidP="006C326D" w:rsidRDefault="005A5782" w14:paraId="6076AEFF" w14:textId="1E9904D8">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22</w:t>
            </w:r>
            <w:r w:rsidRPr="00BB6220">
              <w:rPr>
                <w:b w:val="0"/>
                <w:bCs w:val="0"/>
                <w:lang w:eastAsia="de-DE"/>
              </w:rPr>
              <w:fldChar w:fldCharType="end"/>
            </w:r>
            <w:r>
              <w:rPr>
                <w:b w:val="0"/>
                <w:bCs w:val="0"/>
                <w:lang w:eastAsia="de-DE"/>
              </w:rPr>
              <w:t>)</w:t>
            </w:r>
          </w:p>
        </w:tc>
      </w:tr>
      <w:tr w:rsidRPr="00BB6220" w:rsidR="00683B8F" w:rsidTr="004F2C3A" w14:paraId="63136A07" w14:textId="77777777">
        <w:tc>
          <w:tcPr>
            <w:tcW w:w="8217" w:type="dxa"/>
            <w:vAlign w:val="center"/>
          </w:tcPr>
          <w:p w:rsidRPr="00BB6220" w:rsidR="00683B8F" w:rsidP="004F2C3A" w:rsidRDefault="00683B8F" w14:paraId="0ED1B07D" w14:textId="231E27B1">
            <w:pPr>
              <w:jc w:val="center"/>
              <w:rPr>
                <w:lang w:eastAsia="de-DE"/>
              </w:rPr>
            </w:pPr>
            <m:oMathPara>
              <m:oMath>
                <m:r>
                  <w:rPr>
                    <w:rFonts w:ascii="Cambria Math" w:hAnsi="Cambria Math"/>
                    <w:lang w:eastAsia="de-DE"/>
                  </w:rPr>
                  <m:t>MAE=</m:t>
                </m:r>
                <m:f>
                  <m:fPr>
                    <m:ctrlPr>
                      <w:rPr>
                        <w:rFonts w:ascii="Cambria Math" w:hAnsi="Cambria Math"/>
                        <w:i/>
                        <w:lang w:eastAsia="de-DE"/>
                      </w:rPr>
                    </m:ctrlPr>
                  </m:fPr>
                  <m:num>
                    <m:r>
                      <w:rPr>
                        <w:rFonts w:ascii="Cambria Math" w:hAnsi="Cambria Math"/>
                        <w:lang w:eastAsia="de-DE"/>
                      </w:rPr>
                      <m:t>1</m:t>
                    </m:r>
                  </m:num>
                  <m:den>
                    <m:r>
                      <w:rPr>
                        <w:rFonts w:ascii="Cambria Math" w:hAnsi="Cambria Math"/>
                        <w:lang w:eastAsia="de-DE"/>
                      </w:rPr>
                      <m:t>h</m:t>
                    </m:r>
                  </m:den>
                </m:f>
                <m:r>
                  <w:rPr>
                    <w:rFonts w:ascii="Cambria Math" w:hAnsi="Cambria Math"/>
                    <w:lang w:eastAsia="de-DE"/>
                  </w:rPr>
                  <m:t xml:space="preserve"> </m:t>
                </m:r>
                <m:nary>
                  <m:naryPr>
                    <m:chr m:val="∑"/>
                    <m:limLoc m:val="undOvr"/>
                    <m:grow m:val="1"/>
                    <m:ctrlPr>
                      <w:rPr>
                        <w:rFonts w:ascii="Cambria Math" w:hAnsi="Cambria Math"/>
                        <w:i/>
                        <w:lang w:eastAsia="de-DE"/>
                      </w:rPr>
                    </m:ctrlPr>
                  </m:naryPr>
                  <m:sub>
                    <m:r>
                      <w:rPr>
                        <w:rFonts w:ascii="Cambria Math" w:hAnsi="Cambria Math"/>
                        <w:lang w:eastAsia="de-DE"/>
                      </w:rPr>
                      <m:t>i=1</m:t>
                    </m:r>
                  </m:sub>
                  <m:sup>
                    <m:r>
                      <w:rPr>
                        <w:rFonts w:ascii="Cambria Math" w:hAnsi="Cambria Math"/>
                        <w:lang w:eastAsia="de-DE"/>
                      </w:rPr>
                      <m:t>h</m:t>
                    </m:r>
                  </m:sup>
                  <m:e>
                    <m:d>
                      <m:dPr>
                        <m:begChr m:val="|"/>
                        <m:endChr m:val="|"/>
                        <m:ctrlPr>
                          <w:rPr>
                            <w:rFonts w:ascii="Cambria Math" w:hAnsi="Cambria Math"/>
                            <w:i/>
                            <w:lang w:eastAsia="de-DE"/>
                          </w:rPr>
                        </m:ctrlPr>
                      </m:dPr>
                      <m:e>
                        <m:sSub>
                          <m:sSubPr>
                            <m:ctrlPr>
                              <w:rPr>
                                <w:rFonts w:ascii="Cambria Math" w:hAnsi="Cambria Math"/>
                                <w:i/>
                                <w:lang w:eastAsia="de-DE"/>
                              </w:rPr>
                            </m:ctrlPr>
                          </m:sSubPr>
                          <m:e>
                            <m:r>
                              <w:rPr>
                                <w:rFonts w:ascii="Cambria Math" w:hAnsi="Cambria Math"/>
                                <w:lang w:eastAsia="de-DE"/>
                              </w:rPr>
                              <m:t>e</m:t>
                            </m:r>
                          </m:e>
                          <m:sub>
                            <m:r>
                              <w:rPr>
                                <w:rFonts w:ascii="Cambria Math" w:hAnsi="Cambria Math"/>
                                <w:lang w:eastAsia="de-DE"/>
                              </w:rPr>
                              <m:t>i</m:t>
                            </m:r>
                          </m:sub>
                        </m:sSub>
                      </m:e>
                    </m:d>
                  </m:e>
                </m:nary>
              </m:oMath>
            </m:oMathPara>
          </w:p>
        </w:tc>
        <w:tc>
          <w:tcPr>
            <w:tcW w:w="843" w:type="dxa"/>
            <w:vAlign w:val="center"/>
          </w:tcPr>
          <w:p w:rsidRPr="00BB6220" w:rsidR="00683B8F" w:rsidP="006C326D" w:rsidRDefault="00683B8F" w14:paraId="1D6C6961" w14:textId="27B52773">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23</w:t>
            </w:r>
            <w:r w:rsidRPr="00BB6220">
              <w:rPr>
                <w:b w:val="0"/>
                <w:bCs w:val="0"/>
                <w:lang w:eastAsia="de-DE"/>
              </w:rPr>
              <w:fldChar w:fldCharType="end"/>
            </w:r>
            <w:r>
              <w:rPr>
                <w:b w:val="0"/>
                <w:bCs w:val="0"/>
                <w:lang w:eastAsia="de-DE"/>
              </w:rPr>
              <w:t>)</w:t>
            </w:r>
          </w:p>
        </w:tc>
      </w:tr>
    </w:tbl>
    <w:p w:rsidRPr="00CA77E2" w:rsidR="00BD31EF" w:rsidP="00932F76" w:rsidRDefault="00011EE6" w14:paraId="47D31AE7" w14:textId="19E5B98F">
      <w:pPr>
        <w:rPr>
          <w:lang w:eastAsia="de-DE"/>
        </w:rPr>
      </w:pPr>
      <w:r>
        <w:rPr>
          <w:lang w:eastAsia="de-DE"/>
        </w:rPr>
        <w:t>Historisch sind RMSE und MSE auf Grund ihrer Relevanz bei der statistischen Modellierung beliebte Methoden den Fehler zu berechnen, treffen aber auf Kritik bei der Bewertung von zeitlichen Vorhersagen</w:t>
      </w:r>
      <w:r w:rsidR="00087643">
        <w:rPr>
          <w:lang w:eastAsia="de-DE"/>
        </w:rPr>
        <w:t xml:space="preserve"> </w:t>
      </w:r>
      <w:sdt>
        <w:sdtPr>
          <w:rPr>
            <w:lang w:eastAsia="de-DE"/>
          </w:rPr>
          <w:alias w:val="To edit, see citavi.com/edit"/>
          <w:tag w:val="CitaviPlaceholder#589527a4-67db-4ef0-9606-9d601afefc36"/>
          <w:id w:val="-1746328420"/>
          <w:placeholder>
            <w:docPart w:val="DefaultPlaceholder_-1854013440"/>
          </w:placeholder>
        </w:sdtPr>
        <w:sdtEndPr/>
        <w:sdtContent>
          <w:r w:rsidR="00087643">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kwNThiLTVkODAtNDgzMi05NWJmLTUxYmFjNDM2ZTVkYiIsIlJhbmdlTGVuZ3RoIjo0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1dLCJGb3JtYXR0ZWRUZXh0Ijp7IiRpZCI6IjE2IiwiQ291bnQiOjEsIlRleHRVbml0cyI6W3siJGlkIjoiMTciLCJGb250U3R5bGUiOnsiJGlkIjoiMTgiLCJOZXV0cmFsIjp0cnVlfSwiUmVhZGluZ09yZGVyIjoxLCJUZXh0IjoiWzI4XSJ9XX0sIlRhZyI6IkNpdGF2aVBsYWNlaG9sZGVyIzU4OTUyN2E0LTY3ZGItNGVmMC05NjA2LTlkNjAxYWZlZmMzNiIsIlRleHQiOiJbMjhdIiwiV0FJVmVyc2lvbiI6IjYuMTQuMC4wIn0=}</w:instrText>
          </w:r>
          <w:r w:rsidR="00087643">
            <w:rPr>
              <w:lang w:eastAsia="de-DE"/>
            </w:rPr>
            <w:fldChar w:fldCharType="separate"/>
          </w:r>
          <w:r w:rsidR="00E86B4F">
            <w:rPr>
              <w:lang w:eastAsia="de-DE"/>
            </w:rPr>
            <w:t>[28]</w:t>
          </w:r>
          <w:r w:rsidR="00087643">
            <w:rPr>
              <w:lang w:eastAsia="de-DE"/>
            </w:rPr>
            <w:fldChar w:fldCharType="end"/>
          </w:r>
        </w:sdtContent>
      </w:sdt>
      <w:r w:rsidR="009D2C5F">
        <w:rPr>
          <w:lang w:eastAsia="de-DE"/>
        </w:rPr>
        <w:t>.</w:t>
      </w:r>
    </w:p>
    <w:p w:rsidR="00087643" w:rsidP="00932F76" w:rsidRDefault="00087643" w14:paraId="768D55E4" w14:textId="73FE8A2F">
      <w:pPr>
        <w:rPr>
          <w:lang w:eastAsia="de-DE"/>
        </w:rPr>
      </w:pPr>
      <w:r w:rsidRPr="00087643">
        <w:rPr>
          <w:b/>
          <w:bCs/>
          <w:lang w:eastAsia="de-DE"/>
        </w:rPr>
        <w:t>Prozentuale Fehler:</w:t>
      </w:r>
      <w:r>
        <w:rPr>
          <w:b/>
          <w:bCs/>
          <w:lang w:eastAsia="de-DE"/>
        </w:rPr>
        <w:t xml:space="preserve"> </w:t>
      </w:r>
      <w:r w:rsidRPr="00B772D0" w:rsidR="00B772D0">
        <w:rPr>
          <w:lang w:eastAsia="de-DE"/>
        </w:rPr>
        <w:t>Der Vorteil von prozentualen Fehlern ist ihre Skalenunabhängigkeit, weshalb sie häufig zur Bewertung von Datensätzen mit unterschiedlichen Skalen verwendet werden. Häufig verwendete Methoden sind Mean Absolute Percentage Error (MAPE) und Median Absolute Percentage Error (MdAPE).</w:t>
      </w:r>
      <w:r w:rsidR="00B772D0">
        <w:rPr>
          <w:lang w:eastAsia="de-DE"/>
        </w:rPr>
        <w:t xml:space="preserve"> </w:t>
      </w:r>
      <w:sdt>
        <w:sdtPr>
          <w:rPr>
            <w:lang w:eastAsia="de-DE"/>
          </w:rPr>
          <w:alias w:val="To edit, see citavi.com/edit"/>
          <w:tag w:val="CitaviPlaceholder#cc754706-0573-4182-b011-bbe58c6e76b3"/>
          <w:id w:val="110174697"/>
          <w:placeholder>
            <w:docPart w:val="DefaultPlaceholder_-1854013440"/>
          </w:placeholder>
        </w:sdtPr>
        <w:sdtEndPr/>
        <w:sdtContent>
          <w:r w:rsidR="00CF256D">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2I4MzU1LTJjYTItNDc0Yy05ZDliLThiNmEwNjFmYTRmMyIsIlJhbmdlTGVuZ3RoIjo0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1dLCJGb3JtYXR0ZWRUZXh0Ijp7IiRpZCI6IjE2IiwiQ291bnQiOjEsIlRleHRVbml0cyI6W3siJGlkIjoiMTciLCJGb250U3R5bGUiOnsiJGlkIjoiMTgiLCJOZXV0cmFsIjp0cnVlfSwiUmVhZGluZ09yZGVyIjoxLCJUZXh0IjoiWzI4XSJ9XX0sIlRhZyI6IkNpdGF2aVBsYWNlaG9sZGVyI2NjNzU0NzA2LTA1NzMtNDE4Mi1iMDExLWJiZTU4YzZlNzZiMyIsIlRleHQiOiJbMjhdIiwiV0FJVmVyc2lvbiI6IjYuMTQuMC4wIn0=}</w:instrText>
          </w:r>
          <w:r w:rsidR="00CF256D">
            <w:rPr>
              <w:lang w:eastAsia="de-DE"/>
            </w:rPr>
            <w:fldChar w:fldCharType="separate"/>
          </w:r>
          <w:r w:rsidR="00E86B4F">
            <w:rPr>
              <w:lang w:eastAsia="de-DE"/>
            </w:rPr>
            <w:t>[28]</w:t>
          </w:r>
          <w:r w:rsidR="00CF256D">
            <w:rPr>
              <w:lang w:eastAsia="de-DE"/>
            </w:rPr>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087643" w:rsidTr="00CA421D" w14:paraId="3DA5A68C" w14:textId="77777777">
        <w:tc>
          <w:tcPr>
            <w:tcW w:w="8217" w:type="dxa"/>
            <w:vAlign w:val="center"/>
          </w:tcPr>
          <w:p w:rsidRPr="001E2C74" w:rsidR="00087643" w:rsidP="00CA421D" w:rsidRDefault="009641A2" w14:paraId="7B3FB492" w14:textId="2E9B5223">
            <w:pPr>
              <w:jc w:val="center"/>
              <w:rPr>
                <w:rFonts w:ascii="Cambria Math" w:hAnsi="Cambria Math"/>
                <w:i/>
                <w:lang w:eastAsia="de-DE"/>
              </w:rPr>
            </w:pPr>
            <m:oMathPara>
              <m:oMath>
                <m:sSub>
                  <m:sSubPr>
                    <m:ctrlPr>
                      <w:rPr>
                        <w:rFonts w:ascii="Cambria Math" w:hAnsi="Cambria Math"/>
                        <w:i/>
                        <w:lang w:eastAsia="de-DE"/>
                      </w:rPr>
                    </m:ctrlPr>
                  </m:sSubPr>
                  <m:e>
                    <m:r>
                      <w:rPr>
                        <w:rFonts w:ascii="Cambria Math" w:hAnsi="Cambria Math"/>
                        <w:lang w:eastAsia="de-DE"/>
                      </w:rPr>
                      <m:t>p</m:t>
                    </m:r>
                  </m:e>
                  <m:sub>
                    <m:r>
                      <w:rPr>
                        <w:rFonts w:ascii="Cambria Math" w:hAnsi="Cambria Math"/>
                        <w:lang w:eastAsia="de-DE"/>
                      </w:rPr>
                      <m:t>t</m:t>
                    </m:r>
                  </m:sub>
                </m:sSub>
                <m:r>
                  <w:rPr>
                    <w:rFonts w:ascii="Cambria Math" w:hAnsi="Cambria Math"/>
                    <w:lang w:eastAsia="de-DE"/>
                  </w:rPr>
                  <m:t>=100⋅</m:t>
                </m:r>
                <m:f>
                  <m:fPr>
                    <m:ctrlPr>
                      <w:rPr>
                        <w:rFonts w:ascii="Cambria Math" w:hAnsi="Cambria Math"/>
                        <w:i/>
                        <w:lang w:eastAsia="de-DE"/>
                      </w:rPr>
                    </m:ctrlPr>
                  </m:fPr>
                  <m:num>
                    <m:sSub>
                      <m:sSubPr>
                        <m:ctrlPr>
                          <w:rPr>
                            <w:rFonts w:ascii="Cambria Math" w:hAnsi="Cambria Math"/>
                            <w:i/>
                            <w:lang w:eastAsia="de-DE"/>
                          </w:rPr>
                        </m:ctrlPr>
                      </m:sSubPr>
                      <m:e>
                        <m:r>
                          <w:rPr>
                            <w:rFonts w:ascii="Cambria Math" w:hAnsi="Cambria Math"/>
                            <w:lang w:eastAsia="de-DE"/>
                          </w:rPr>
                          <m:t>e</m:t>
                        </m:r>
                      </m:e>
                      <m:sub>
                        <m:r>
                          <w:rPr>
                            <w:rFonts w:ascii="Cambria Math" w:hAnsi="Cambria Math"/>
                            <w:lang w:eastAsia="de-DE"/>
                          </w:rPr>
                          <m:t>t</m:t>
                        </m:r>
                      </m:sub>
                    </m:sSub>
                  </m:num>
                  <m:den>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m:t>
                        </m:r>
                      </m:sub>
                    </m:sSub>
                  </m:den>
                </m:f>
              </m:oMath>
            </m:oMathPara>
          </w:p>
        </w:tc>
        <w:tc>
          <w:tcPr>
            <w:tcW w:w="843" w:type="dxa"/>
            <w:vAlign w:val="center"/>
          </w:tcPr>
          <w:p w:rsidRPr="00BB6220" w:rsidR="00087643" w:rsidP="006C326D" w:rsidRDefault="00087643" w14:paraId="55FF4923" w14:textId="1FF6EB1C">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24</w:t>
            </w:r>
            <w:r w:rsidRPr="00BB6220">
              <w:rPr>
                <w:b w:val="0"/>
                <w:bCs w:val="0"/>
                <w:lang w:eastAsia="de-DE"/>
              </w:rPr>
              <w:fldChar w:fldCharType="end"/>
            </w:r>
            <w:r>
              <w:rPr>
                <w:b w:val="0"/>
                <w:bCs w:val="0"/>
                <w:lang w:eastAsia="de-DE"/>
              </w:rPr>
              <w:t>)</w:t>
            </w:r>
          </w:p>
        </w:tc>
      </w:tr>
      <w:tr w:rsidRPr="00BB6220" w:rsidR="00CA421D" w:rsidTr="00FA09E9" w14:paraId="0F61353F" w14:textId="77777777">
        <w:tc>
          <w:tcPr>
            <w:tcW w:w="8217" w:type="dxa"/>
          </w:tcPr>
          <w:p w:rsidRPr="00BB6220" w:rsidR="00CA421D" w:rsidP="00CA421D" w:rsidRDefault="00CA421D" w14:paraId="5CA09CC9" w14:textId="77777777">
            <w:pPr>
              <w:jc w:val="center"/>
              <w:rPr>
                <w:lang w:eastAsia="de-DE"/>
              </w:rPr>
            </w:pPr>
            <m:oMathPara>
              <m:oMath>
                <m:r>
                  <w:rPr>
                    <w:rFonts w:ascii="Cambria Math" w:hAnsi="Cambria Math"/>
                    <w:lang w:eastAsia="de-DE"/>
                  </w:rPr>
                  <m:t>MAPE=</m:t>
                </m:r>
                <m:f>
                  <m:fPr>
                    <m:ctrlPr>
                      <w:rPr>
                        <w:rFonts w:ascii="Cambria Math" w:hAnsi="Cambria Math"/>
                        <w:i/>
                        <w:lang w:eastAsia="de-DE"/>
                      </w:rPr>
                    </m:ctrlPr>
                  </m:fPr>
                  <m:num>
                    <m:r>
                      <w:rPr>
                        <w:rFonts w:ascii="Cambria Math" w:hAnsi="Cambria Math"/>
                        <w:lang w:eastAsia="de-DE"/>
                      </w:rPr>
                      <m:t>1</m:t>
                    </m:r>
                  </m:num>
                  <m:den>
                    <m:r>
                      <w:rPr>
                        <w:rFonts w:ascii="Cambria Math" w:hAnsi="Cambria Math"/>
                        <w:lang w:eastAsia="de-DE"/>
                      </w:rPr>
                      <m:t>h</m:t>
                    </m:r>
                  </m:den>
                </m:f>
                <m:r>
                  <w:rPr>
                    <w:rFonts w:ascii="Cambria Math" w:hAnsi="Cambria Math"/>
                    <w:lang w:eastAsia="de-DE"/>
                  </w:rPr>
                  <m:t>⋅</m:t>
                </m:r>
                <m:nary>
                  <m:naryPr>
                    <m:chr m:val="∑"/>
                    <m:limLoc m:val="undOvr"/>
                    <m:grow m:val="1"/>
                    <m:ctrlPr>
                      <w:rPr>
                        <w:rFonts w:ascii="Cambria Math" w:hAnsi="Cambria Math"/>
                        <w:i/>
                        <w:lang w:eastAsia="de-DE"/>
                      </w:rPr>
                    </m:ctrlPr>
                  </m:naryPr>
                  <m:sub>
                    <m:r>
                      <w:rPr>
                        <w:rFonts w:ascii="Cambria Math" w:hAnsi="Cambria Math"/>
                        <w:lang w:eastAsia="de-DE"/>
                      </w:rPr>
                      <m:t>i=1</m:t>
                    </m:r>
                  </m:sub>
                  <m:sup>
                    <m:r>
                      <w:rPr>
                        <w:rFonts w:ascii="Cambria Math" w:hAnsi="Cambria Math"/>
                        <w:lang w:eastAsia="de-DE"/>
                      </w:rPr>
                      <m:t>h</m:t>
                    </m:r>
                  </m:sup>
                  <m:e>
                    <m:d>
                      <m:dPr>
                        <m:begChr m:val="|"/>
                        <m:endChr m:val="|"/>
                        <m:ctrlPr>
                          <w:rPr>
                            <w:rFonts w:ascii="Cambria Math" w:hAnsi="Cambria Math"/>
                            <w:i/>
                            <w:lang w:eastAsia="de-DE"/>
                          </w:rPr>
                        </m:ctrlPr>
                      </m:dPr>
                      <m:e>
                        <m:sSub>
                          <m:sSubPr>
                            <m:ctrlPr>
                              <w:rPr>
                                <w:rFonts w:ascii="Cambria Math" w:hAnsi="Cambria Math"/>
                                <w:i/>
                                <w:lang w:eastAsia="de-DE"/>
                              </w:rPr>
                            </m:ctrlPr>
                          </m:sSubPr>
                          <m:e>
                            <m:r>
                              <w:rPr>
                                <w:rFonts w:ascii="Cambria Math" w:hAnsi="Cambria Math"/>
                                <w:lang w:eastAsia="de-DE"/>
                              </w:rPr>
                              <m:t>p</m:t>
                            </m:r>
                          </m:e>
                          <m:sub>
                            <m:r>
                              <w:rPr>
                                <w:rFonts w:ascii="Cambria Math" w:hAnsi="Cambria Math"/>
                                <w:lang w:eastAsia="de-DE"/>
                              </w:rPr>
                              <m:t>i</m:t>
                            </m:r>
                          </m:sub>
                        </m:sSub>
                      </m:e>
                    </m:d>
                  </m:e>
                </m:nary>
              </m:oMath>
            </m:oMathPara>
          </w:p>
        </w:tc>
        <w:tc>
          <w:tcPr>
            <w:tcW w:w="843" w:type="dxa"/>
            <w:vAlign w:val="center"/>
          </w:tcPr>
          <w:p w:rsidRPr="00BB6220" w:rsidR="00CA421D" w:rsidP="00FA09E9" w:rsidRDefault="00CA421D" w14:paraId="18ABBC3D" w14:textId="41518E4A">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25</w:t>
            </w:r>
            <w:r w:rsidRPr="00BB6220">
              <w:rPr>
                <w:b w:val="0"/>
                <w:bCs w:val="0"/>
                <w:lang w:eastAsia="de-DE"/>
              </w:rPr>
              <w:fldChar w:fldCharType="end"/>
            </w:r>
            <w:r>
              <w:rPr>
                <w:b w:val="0"/>
                <w:bCs w:val="0"/>
                <w:lang w:eastAsia="de-DE"/>
              </w:rPr>
              <w:t>)</w:t>
            </w:r>
          </w:p>
        </w:tc>
      </w:tr>
      <w:tr w:rsidRPr="00BB6220" w:rsidR="00CA421D" w:rsidTr="00FA09E9" w14:paraId="77325EA2" w14:textId="77777777">
        <w:tc>
          <w:tcPr>
            <w:tcW w:w="8217" w:type="dxa"/>
          </w:tcPr>
          <w:p w:rsidRPr="00BB6220" w:rsidR="00CA421D" w:rsidP="00CA421D" w:rsidRDefault="00CA421D" w14:paraId="50142CB3" w14:textId="77777777">
            <w:pPr>
              <w:jc w:val="center"/>
              <w:rPr>
                <w:lang w:eastAsia="de-DE"/>
              </w:rPr>
            </w:pPr>
            <m:oMathPara>
              <m:oMath>
                <m:r>
                  <w:rPr>
                    <w:rFonts w:ascii="Cambria Math" w:hAnsi="Cambria Math"/>
                    <w:lang w:eastAsia="de-DE"/>
                  </w:rPr>
                  <w:lastRenderedPageBreak/>
                  <m:t>MdAPE=median(</m:t>
                </m:r>
                <m:d>
                  <m:dPr>
                    <m:begChr m:val="|"/>
                    <m:endChr m:val="|"/>
                    <m:ctrlPr>
                      <w:rPr>
                        <w:rFonts w:ascii="Cambria Math" w:hAnsi="Cambria Math"/>
                        <w:i/>
                        <w:lang w:eastAsia="de-DE"/>
                      </w:rPr>
                    </m:ctrlPr>
                  </m:dPr>
                  <m:e>
                    <m:sSub>
                      <m:sSubPr>
                        <m:ctrlPr>
                          <w:rPr>
                            <w:rFonts w:ascii="Cambria Math" w:hAnsi="Cambria Math"/>
                            <w:i/>
                            <w:lang w:eastAsia="de-DE"/>
                          </w:rPr>
                        </m:ctrlPr>
                      </m:sSubPr>
                      <m:e>
                        <m:r>
                          <w:rPr>
                            <w:rFonts w:ascii="Cambria Math" w:hAnsi="Cambria Math"/>
                            <w:lang w:eastAsia="de-DE"/>
                          </w:rPr>
                          <m:t>p</m:t>
                        </m:r>
                      </m:e>
                      <m:sub>
                        <m:r>
                          <w:rPr>
                            <w:rFonts w:ascii="Cambria Math" w:hAnsi="Cambria Math"/>
                            <w:lang w:eastAsia="de-DE"/>
                          </w:rPr>
                          <m:t>i</m:t>
                        </m:r>
                      </m:sub>
                    </m:sSub>
                  </m:e>
                </m:d>
                <m:r>
                  <w:rPr>
                    <w:rFonts w:ascii="Cambria Math" w:hAnsi="Cambria Math"/>
                    <w:lang w:eastAsia="de-DE"/>
                  </w:rPr>
                  <m:t>)</m:t>
                </m:r>
              </m:oMath>
            </m:oMathPara>
          </w:p>
        </w:tc>
        <w:tc>
          <w:tcPr>
            <w:tcW w:w="843" w:type="dxa"/>
            <w:vAlign w:val="center"/>
          </w:tcPr>
          <w:p w:rsidRPr="00BB6220" w:rsidR="00CA421D" w:rsidP="00FA09E9" w:rsidRDefault="00CA421D" w14:paraId="3103BB3A" w14:textId="12638D4B">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26</w:t>
            </w:r>
            <w:r w:rsidRPr="00BB6220">
              <w:rPr>
                <w:b w:val="0"/>
                <w:bCs w:val="0"/>
                <w:lang w:eastAsia="de-DE"/>
              </w:rPr>
              <w:fldChar w:fldCharType="end"/>
            </w:r>
            <w:r>
              <w:rPr>
                <w:b w:val="0"/>
                <w:bCs w:val="0"/>
                <w:lang w:eastAsia="de-DE"/>
              </w:rPr>
              <w:t>)</w:t>
            </w:r>
          </w:p>
        </w:tc>
      </w:tr>
    </w:tbl>
    <w:p w:rsidR="001B4B8E" w:rsidP="00932F76" w:rsidRDefault="001B4B8E" w14:paraId="394BAAD4" w14:textId="77777777">
      <w:pPr>
        <w:rPr>
          <w:lang w:eastAsia="de-DE"/>
        </w:rPr>
      </w:pPr>
    </w:p>
    <w:p w:rsidR="00B772D0" w:rsidP="00932F76" w:rsidRDefault="00B772D0" w14:paraId="210D3AE4" w14:textId="039E3BCF">
      <w:pPr>
        <w:rPr>
          <w:lang w:eastAsia="de-DE"/>
        </w:rPr>
      </w:pPr>
      <w:r w:rsidRPr="00B772D0">
        <w:rPr>
          <w:lang w:eastAsia="de-DE"/>
        </w:rPr>
        <w:t xml:space="preserve">Sie sind jedoch ungeeignet für Daten mit kleinen Werten, insbesondere wenn der Datensatz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m:t>
            </m:r>
          </m:sub>
        </m:sSub>
        <m:r>
          <w:rPr>
            <w:rFonts w:ascii="Cambria Math" w:hAnsi="Cambria Math"/>
            <w:lang w:eastAsia="de-DE"/>
          </w:rPr>
          <m:t>=0</m:t>
        </m:r>
      </m:oMath>
      <w:r w:rsidRPr="00B772D0">
        <w:rPr>
          <w:lang w:eastAsia="de-DE"/>
        </w:rPr>
        <w:t xml:space="preserve"> enthält, da in diesem Fall der prozentuale Fehler undefiniert ist. Für Werte nahe </w:t>
      </w:r>
      <w:r w:rsidR="008871A4">
        <w:rPr>
          <w:lang w:eastAsia="de-DE"/>
        </w:rPr>
        <w:t>null</w:t>
      </w:r>
      <w:r w:rsidRPr="00B772D0">
        <w:rPr>
          <w:lang w:eastAsia="de-DE"/>
        </w:rPr>
        <w:t xml:space="preserve"> gibt es große Schwankungen in der Fehlerberechnung. Daher kann MAPE in diesen Fällen deutlich größer sein als MdAPE, da der Median im Allgemeinen resistenter gegen Ausreißer ist als der Mittelwert. Ein weiterer Nachteil ist, dass beide Methoden positive Fehler stärker gewichten als negative. Dies führt zu einer Asymmetrie in der Berechnung. </w:t>
      </w:r>
      <w:sdt>
        <w:sdtPr>
          <w:rPr>
            <w:lang w:eastAsia="de-DE"/>
          </w:rPr>
          <w:alias w:val="To edit, see citavi.com/edit"/>
          <w:tag w:val="CitaviPlaceholder#f1f7b38c-89c2-4fa9-b5b3-921b6e429bfa"/>
          <w:id w:val="-1670551346"/>
          <w:placeholder>
            <w:docPart w:val="DefaultPlaceholder_-1854013440"/>
          </w:placeholder>
        </w:sdtPr>
        <w:sdtEndPr/>
        <w:sdtContent>
          <w:r w:rsidR="0044492E">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2VhMzhlLWFiYmQtNDgzZi1hZWFlLTJlMjA2MWEwMDE4NCIsIlJhbmdlTGVuZ3RoIjo0LCJSZWZlcmVuY2VJZCI6IjI3ZjViMDIxLWNkMTktNDcwOS04YzVmLWRiZWEwODRiZTQ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qb2JyaVxcQXBwRGF0YVxcTG9jYWxcXFRlbXBcXHFzZWV6MW9mLmpwZyIsIlVyaVN0cmluZyI6IjI3ZjViMDIxLWNkMTktNDcwOS04YzVmLWRiZWEwODRiZTQz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pamZvcmVjYXN0LjIwMDYuMDMuMDAx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lqZm9yZWNhc3QuMjAwNi4wMy4wMDEiLCJVcmlTdHJpbmciOiJodHRwczovL2RvaS5vcmcvMTAuMTAxNi9qLmlqZm9yZWNhc3QuMjAwNi4wMy4w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}</w:instrText>
          </w:r>
          <w:r w:rsidR="0044492E">
            <w:rPr>
              <w:lang w:eastAsia="de-DE"/>
            </w:rPr>
            <w:fldChar w:fldCharType="separate"/>
          </w:r>
          <w:r w:rsidR="00E86B4F">
            <w:rPr>
              <w:lang w:eastAsia="de-DE"/>
            </w:rPr>
            <w:t>[28]</w:t>
          </w:r>
          <w:r w:rsidR="0044492E">
            <w:rPr>
              <w:lang w:eastAsia="de-DE"/>
            </w:rPr>
            <w:fldChar w:fldCharType="end"/>
          </w:r>
        </w:sdtContent>
      </w:sdt>
    </w:p>
    <w:p w:rsidRPr="00932F76" w:rsidR="001B4B8E" w:rsidP="00932F76" w:rsidRDefault="001B4B8E" w14:paraId="68693443" w14:textId="77777777">
      <w:pPr>
        <w:rPr>
          <w:lang w:eastAsia="de-DE"/>
        </w:rPr>
      </w:pPr>
    </w:p>
    <w:p w:rsidR="001A694C" w:rsidP="00BB6220" w:rsidRDefault="00366342" w14:paraId="2949F309" w14:textId="77777777">
      <w:pPr>
        <w:pStyle w:val="berschrift2"/>
      </w:pPr>
      <w:bookmarkStart w:name="_Ref124352902" w:id="69"/>
      <w:bookmarkStart w:name="_Toc126152000" w:id="70"/>
      <w:r>
        <w:rPr>
          <w:lang w:eastAsia="de-DE"/>
        </w:rPr>
        <w:t>Prädiktive Modellierung über ein gleitendes Zeitfenster</w:t>
      </w:r>
      <w:bookmarkEnd w:id="69"/>
      <w:bookmarkEnd w:id="70"/>
    </w:p>
    <w:p w:rsidR="00C258AC" w:rsidP="001A694C" w:rsidRDefault="00B772D0" w14:paraId="4B09F042" w14:textId="29D9A837">
      <w:r w:rsidRPr="00B772D0">
        <w:t>Die prädiktive Modellierung ist eine Form des maschinellen Lernens, deren Ziel es ist, den zukünftigen Zustand eines Systems anhand bekannter historischer Daten vorherzusagen</w:t>
      </w:r>
      <w:r w:rsidR="00EC020C">
        <w:t xml:space="preserve"> </w:t>
      </w:r>
      <w:sdt>
        <w:sdtPr>
          <w:alias w:val="To edit, see citavi.com/edit"/>
          <w:tag w:val="CitaviPlaceholder#f4fc7c94-c7a7-40d6-9ccf-dd3877648893"/>
          <w:id w:val="-1101409987"/>
          <w:placeholder>
            <w:docPart w:val="DefaultPlaceholder_-1854013440"/>
          </w:placeholder>
        </w:sdtPr>
        <w:sdtEndPr/>
        <w:sdtContent>
          <w:r w:rsidR="00EC020C">
            <w:fldChar w:fldCharType="begin"/>
          </w:r>
          <w:r w:rsidR="00EC020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NTE5MjRkLTg5NjgtNDYyYS05ZWJlLWFkOTdlZjQ5MzIyOCIsIlJhbmdlTGVuZ3RoIjo0LCJSZWZlcmVuY2VJZCI6IjcwZjMwMTk2LWRkNmItNDAxYy05NTRlLWM3ZTk0YzkxO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enpqemhrcGguanBnIiwiVXJpU3RyaW5nIjoiNzBmMzAxOTYtZGQ2Yi00MDFjLTk1NGUtYzdlOTRjOTE5Yzg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DItMzYzMTgtNF8z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DItMzYzMTgtNF8zIiwiVXJpU3RyaW5nIjoiaHR0cHM6Ly9kb2kub3JnLzEwLjEwMDcvOTc4LTMtNjQyLTM2MzE4LTRf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wNy85NzgtMy02NDItMzYzMTgtNCIsIlVyaVN0cmluZyI6Imh0dHBzOi8vZG9pLm9yZy8xMC4xMDA3Lzk3OC0zLTY0Mi0zNjMxOC00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}</w:instrText>
          </w:r>
          <w:r w:rsidR="00EC020C">
            <w:fldChar w:fldCharType="separate"/>
          </w:r>
          <w:r w:rsidR="00EC020C">
            <w:t>[30]</w:t>
          </w:r>
          <w:r w:rsidR="00EC020C">
            <w:fldChar w:fldCharType="end"/>
          </w:r>
        </w:sdtContent>
      </w:sdt>
      <w:r w:rsidRPr="00B772D0">
        <w:t>. Üblicherweise werden dazu statistische Modelle verwendet, die jedoch Schwierigkeiten bei der Modellierung hochdimensionaler</w:t>
      </w:r>
      <w:r w:rsidR="00FE0B9A">
        <w:t>,</w:t>
      </w:r>
      <w:r w:rsidRPr="00B772D0">
        <w:t xml:space="preserve"> nichtlinearer Systeme haben</w:t>
      </w:r>
      <w:r>
        <w:t xml:space="preserve"> </w:t>
      </w:r>
      <w:sdt>
        <w:sdtPr>
          <w:alias w:val="To edit, see citavi.com/edit"/>
          <w:tag w:val="CitaviPlaceholder#6a50e90d-0d18-431c-8a01-1694088cec03"/>
          <w:id w:val="-687978144"/>
          <w:placeholder>
            <w:docPart w:val="DefaultPlaceholder_-1854013440"/>
          </w:placeholder>
        </w:sdtPr>
        <w:sdtEndPr/>
        <w:sdtContent>
          <w:r w:rsidR="00C258AC">
            <w:fldChar w:fldCharType="begin"/>
          </w:r>
          <w:r w:rsidR="00EC020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zZhZWYxLTRiYjUtNDNiOC1iNDA3LWQ0MTU0NjMwMzA2ZiIsIlJhbmdlTGVuZ3RoIjo0LCJSZWZlcmVuY2VJZCI6Ijk1ODE4ZWM0LTNkNTUtNDJhYS04NmYxLWRjMDhjNzMzYjcz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ILlMuIEhvdGEsIFJpY2hhIEhhbmRhLCBBLksuIFNocml2YXMiLCJQcm90ZWN0ZWQiOmZhbHNlLCJTZXgiOjAsIkNyZWF0ZWRCeSI6Il9Kb25hcyBCcmlua21hbm4iLCJDcmVhdGVkT24iOiIyMDIyLTEyLTE3VDE0OjQwOjQyIiwiTW9kaWZpZWRCeSI6Il9Kb25hcyBCcmlua21hbm4iLCJJZCI6IjJkNTgzZmFmLTQ0ZjQtNDYyZC05MzgxLTZiODQ3NGZiNDFjYiIsIk1vZGlmaWVkT24iOiIyMDIyLTEyLTE3VDE0OjQwOjQ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x0d2J2NW1kLmpwZyIsIlVyaVN0cmluZyI6Ijk1ODE4ZWM0LTNkNTUtNDJhYS04NmYxLWRjMDhjNzMzYjcz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}</w:instrText>
          </w:r>
          <w:r w:rsidR="00C258AC">
            <w:fldChar w:fldCharType="separate"/>
          </w:r>
          <w:r w:rsidR="00EC020C">
            <w:t>[31]</w:t>
          </w:r>
          <w:r w:rsidR="00C258AC">
            <w:fldChar w:fldCharType="end"/>
          </w:r>
        </w:sdtContent>
      </w:sdt>
      <w:r w:rsidR="009D2C5F">
        <w:t>.</w:t>
      </w:r>
      <w:r w:rsidR="00C258AC">
        <w:t xml:space="preserve"> </w:t>
      </w:r>
      <w:r w:rsidRPr="00EC020C" w:rsidR="00EC020C">
        <w:t>Zur Modellierung und Vorhersage komplexer nichtlinearer Systeme eignen sich KNNs, die die inhärenten Systemeigenschaften nur mit Hilfe historischer Daten erlernen können</w:t>
      </w:r>
      <w:r w:rsidR="00C258AC">
        <w:t xml:space="preserve">. Für die </w:t>
      </w:r>
      <w:r w:rsidR="000C72DA">
        <w:t>Modellierung</w:t>
      </w:r>
      <w:r w:rsidR="00C258AC">
        <w:t xml:space="preserve"> </w:t>
      </w:r>
      <w:r w:rsidR="000C72DA">
        <w:t xml:space="preserve">von Zeitfolgen </w:t>
      </w:r>
      <w:r w:rsidR="00C258AC">
        <w:t>wird in dieser Arbeit ein gleitendes Zeitfenster benutzt.</w:t>
      </w:r>
      <w:r w:rsidR="000C72DA">
        <w:t xml:space="preserve"> Eine Zeitfolge ist dabei eine Sequenz von historischen Messungen eines Systemzustands in gleichen Zeitabständen</w:t>
      </w:r>
      <w:r w:rsidR="00666D19">
        <w:t xml:space="preserve"> </w:t>
      </w:r>
      <w:sdt>
        <w:sdtPr>
          <w:alias w:val="To edit, see citavi.com/edit"/>
          <w:tag w:val="CitaviPlaceholder#bca1abbe-e243-4751-b33a-475bae0d3a22"/>
          <w:id w:val="425617233"/>
          <w:placeholder>
            <w:docPart w:val="DefaultPlaceholder_-1854013440"/>
          </w:placeholder>
        </w:sdtPr>
        <w:sdtEndPr/>
        <w:sdtContent>
          <w:r w:rsidR="00666D19">
            <w:fldChar w:fldCharType="begin"/>
          </w:r>
          <w:r w:rsidR="00EC020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NzlkYWNkLTQ5ZDctNDkzMi04YzY0LWRlZGExMzA3MTA0MCIsIlJhbmdlTGVuZ3RoIjo0LCJSZWZlcmVuY2VJZCI6IjcwZjMwMTk2LWRkNmItNDAxYy05NTRlLWM3ZTk0YzkxO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enpqemhrcGguanBnIiwiVXJpU3RyaW5nIjoiNzBmMzAxOTYtZGQ2Yi00MDFjLTk1NGUtYzdlOTRjOTE5Yzg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DItMzYzMTgtNF8z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DItMzYzMTgtNF8zIiwiVXJpU3RyaW5nIjoiaHR0cHM6Ly9kb2kub3JnLzEwLjEwMDcvOTc4LTMtNjQyLTM2MzE4LTRf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wNy85NzgtMy02NDItMzYzMTgtNCIsIlVyaVN0cmluZyI6Imh0dHBzOi8vZG9pLm9yZy8xMC4xMDA3Lzk3OC0zLTY0Mi0zNjMxOC00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}</w:instrText>
          </w:r>
          <w:r w:rsidR="00666D19">
            <w:fldChar w:fldCharType="separate"/>
          </w:r>
          <w:r w:rsidR="00EC020C">
            <w:t>[30]</w:t>
          </w:r>
          <w:r w:rsidR="00666D19">
            <w:fldChar w:fldCharType="end"/>
          </w:r>
        </w:sdtContent>
      </w:sdt>
      <w:r w:rsidR="009D2C5F">
        <w:t>.</w:t>
      </w:r>
      <w:r w:rsidR="00A75538">
        <w:t xml:space="preserve"> </w:t>
      </w:r>
    </w:p>
    <w:p w:rsidR="00A75538" w:rsidP="00CA77E2" w:rsidRDefault="00C258AC" w14:paraId="34E1DB4F" w14:textId="68CDE33C">
      <w:r w:rsidRPr="00C258AC">
        <w:rPr>
          <w:b/>
          <w:bCs/>
        </w:rPr>
        <w:t xml:space="preserve">Gleitendes Zeitfenster: </w:t>
      </w:r>
      <w:r w:rsidRPr="00EC020C" w:rsidR="00EC020C">
        <w:t xml:space="preserve">Die Methode des gleitenden Zeitfensters wandelt sequentielle Daten in Form einer </w:t>
      </w:r>
      <w:r w:rsidR="00EC020C">
        <w:t>Zeitfolge</w:t>
      </w:r>
      <w:r w:rsidRPr="00EC020C" w:rsidR="00EC020C">
        <w:t xml:space="preserve"> in ein klassisches Problem des überwachten Lernens um. Damit ist es möglich, ein künstliches neuronales Netz mit Hilfe des Backpropagation-Algorithmus zu trainieren. Für jedes Zeitfenster werden die </w:t>
      </w:r>
      <m:oMath>
        <m:r>
          <w:rPr>
            <w:rFonts w:ascii="Cambria Math" w:hAnsi="Cambria Math"/>
          </w:rPr>
          <m:t>n</m:t>
        </m:r>
      </m:oMath>
      <w:r w:rsidRPr="00EC020C" w:rsidR="00EC020C">
        <w:t xml:space="preserve"> letzten Zustände verwendet, um einen oder mehrere zukünftige Zustände vorherzusagen. Verschiedene Methoden zur Vorhersage über mehrere Zeitschritte werden in Kapitel</w:t>
      </w:r>
      <w:r w:rsidR="00EC020C">
        <w:t xml:space="preserve"> </w:t>
      </w:r>
      <w:r w:rsidR="00A75538">
        <w:fldChar w:fldCharType="begin"/>
      </w:r>
      <w:r w:rsidR="00A75538">
        <w:instrText xml:space="preserve"> REF _Ref124351224 \r \h </w:instrText>
      </w:r>
      <w:r w:rsidR="00A75538">
        <w:fldChar w:fldCharType="separate"/>
      </w:r>
      <w:r w:rsidR="00DA4B34">
        <w:t>2.4.1</w:t>
      </w:r>
      <w:r w:rsidR="00A75538">
        <w:fldChar w:fldCharType="end"/>
      </w:r>
      <w:r w:rsidR="00A75538">
        <w:t xml:space="preserve"> vorgestellt. </w:t>
      </w:r>
      <w:sdt>
        <w:sdtPr>
          <w:alias w:val="To edit, see citavi.com/edit"/>
          <w:tag w:val="CitaviPlaceholder#3b487a65-d7f6-4fa0-ab17-765e33b9ada6"/>
          <w:id w:val="-662081571"/>
          <w:placeholder>
            <w:docPart w:val="DefaultPlaceholder_-1854013440"/>
          </w:placeholder>
        </w:sdtPr>
        <w:sdtEndPr/>
        <w:sdtContent>
          <w:r w:rsidR="000C72DA">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NzhjYmJjLTMxMjgtNGE0MC1iZDJlLTkyYWU0YWMxYTM0NCIsIlJhbmdlTGVuZ3RoIjo0LCJSZWZlcmVuY2VJZCI6ImY3YzcwMDBhLTlmN2MtNGJiNS1hYzNmLTQxNzUyOGY4ODUw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UaG9tYXMgRy4gRGlldHRlcmljaCIsIlByb3RlY3RlZCI6ZmFsc2UsIlNleCI6MCwiQ3JlYXRlZEJ5IjoiX0pvbmFzIEJyaW5rbWFubiIsIkNyZWF0ZWRPbiI6IjIwMjItMTItMDFUMTE6MTU6NDMiLCJNb2RpZmllZEJ5IjoiX0pvbmFzIEJyaW5rbWFubiIsIklkIjoiZjJkNGM5NDctZWI2OC00NjA2LThhNGItYTM1NjFkZTIyZDQ0IiwiTW9kaWZpZWRPbiI6IjIwMjItMTItMDFUMTE6MTU6NDM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YzVmejJpMHQuanBnIiwiVXJpU3RyaW5nIjoiZjdjNzAwMGEtOWY3Yy00YmI1LWFjM2YtNDE3NTI4Zjg4NTBj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}</w:instrText>
          </w:r>
          <w:r w:rsidR="000C72DA">
            <w:fldChar w:fldCharType="separate"/>
          </w:r>
          <w:r w:rsidR="00B772D0">
            <w:t>[32]</w:t>
          </w:r>
          <w:r w:rsidR="000C72DA">
            <w:fldChar w:fldCharType="end"/>
          </w:r>
        </w:sdtContent>
      </w:sdt>
    </w:p>
    <w:p w:rsidR="00F25FD0" w:rsidP="00F25FD0" w:rsidRDefault="00EC020C" w14:paraId="15E2A5CD" w14:textId="7B7F96FC">
      <w:pPr>
        <w:keepNext/>
        <w:jc w:val="center"/>
      </w:pPr>
      <w:r>
        <w:rPr>
          <w:noProof/>
        </w:rPr>
        <mc:AlternateContent>
          <mc:Choice Requires="wpg">
            <w:drawing>
              <wp:inline distT="0" distB="0" distL="0" distR="0" wp14:anchorId="68D03BFA" wp14:editId="585BA725">
                <wp:extent cx="5641768" cy="2964319"/>
                <wp:effectExtent l="76200" t="0" r="0" b="7620"/>
                <wp:docPr id="487" name="Gruppieren 487"/>
                <wp:cNvGraphicFramePr/>
                <a:graphic xmlns:a="http://schemas.openxmlformats.org/drawingml/2006/main">
                  <a:graphicData uri="http://schemas.microsoft.com/office/word/2010/wordprocessingGroup">
                    <wpg:wgp>
                      <wpg:cNvGrpSpPr/>
                      <wpg:grpSpPr>
                        <a:xfrm>
                          <a:off x="0" y="0"/>
                          <a:ext cx="5641768" cy="2964319"/>
                          <a:chOff x="0" y="0"/>
                          <a:chExt cx="5641768" cy="2964319"/>
                        </a:xfrm>
                      </wpg:grpSpPr>
                      <wpg:grpSp>
                        <wpg:cNvPr id="157" name="Gruppieren 157"/>
                        <wpg:cNvGrpSpPr/>
                        <wpg:grpSpPr>
                          <a:xfrm>
                            <a:off x="0" y="0"/>
                            <a:ext cx="5428013" cy="2707574"/>
                            <a:chOff x="0" y="0"/>
                            <a:chExt cx="5662295" cy="2590165"/>
                          </a:xfrm>
                        </wpg:grpSpPr>
                        <wpg:grpSp>
                          <wpg:cNvPr id="158" name="Gruppieren 158"/>
                          <wpg:cNvGrpSpPr/>
                          <wpg:grpSpPr>
                            <a:xfrm>
                              <a:off x="0" y="0"/>
                              <a:ext cx="5662295" cy="2590165"/>
                              <a:chOff x="0" y="0"/>
                              <a:chExt cx="5662566" cy="2590227"/>
                            </a:xfrm>
                          </wpg:grpSpPr>
                          <wpg:grpSp>
                            <wpg:cNvPr id="159" name="Gruppieren 159"/>
                            <wpg:cNvGrpSpPr/>
                            <wpg:grpSpPr>
                              <a:xfrm>
                                <a:off x="0" y="97476"/>
                                <a:ext cx="5662566" cy="2492751"/>
                                <a:chOff x="0" y="0"/>
                                <a:chExt cx="5662566" cy="2492751"/>
                              </a:xfrm>
                            </wpg:grpSpPr>
                            <wpg:grpSp>
                              <wpg:cNvPr id="160" name="Gruppieren 160"/>
                              <wpg:cNvGrpSpPr/>
                              <wpg:grpSpPr>
                                <a:xfrm>
                                  <a:off x="0" y="0"/>
                                  <a:ext cx="2633345" cy="2475416"/>
                                  <a:chOff x="0" y="9137"/>
                                  <a:chExt cx="6458153" cy="3142230"/>
                                </a:xfrm>
                              </wpg:grpSpPr>
                              <wps:wsp>
                                <wps:cNvPr id="161" name="Gerader Verbinder 161"/>
                                <wps:cNvCnPr/>
                                <wps:spPr>
                                  <a:xfrm flipV="1">
                                    <a:off x="2498347" y="2870237"/>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Gerader Verbinder 163"/>
                                <wps:cNvCnPr/>
                                <wps:spPr>
                                  <a:xfrm flipV="1">
                                    <a:off x="3746732" y="2876285"/>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Gerader Verbinder 164"/>
                                <wps:cNvCnPr/>
                                <wps:spPr>
                                  <a:xfrm flipV="1">
                                    <a:off x="4371143" y="2870788"/>
                                    <a:ext cx="0" cy="44013"/>
                                  </a:xfrm>
                                  <a:prstGeom prst="line">
                                    <a:avLst/>
                                  </a:prstGeom>
                                </wps:spPr>
                                <wps:style>
                                  <a:lnRef idx="1">
                                    <a:schemeClr val="dk1"/>
                                  </a:lnRef>
                                  <a:fillRef idx="0">
                                    <a:schemeClr val="dk1"/>
                                  </a:fillRef>
                                  <a:effectRef idx="0">
                                    <a:schemeClr val="dk1"/>
                                  </a:effectRef>
                                  <a:fontRef idx="minor">
                                    <a:schemeClr val="tx1"/>
                                  </a:fontRef>
                                </wps:style>
                                <wps:bodyPr/>
                              </wps:wsp>
                              <wpg:grpSp>
                                <wpg:cNvPr id="165" name="Gruppieren 165"/>
                                <wpg:cNvGrpSpPr/>
                                <wpg:grpSpPr>
                                  <a:xfrm>
                                    <a:off x="0" y="9137"/>
                                    <a:ext cx="6458153" cy="3142230"/>
                                    <a:chOff x="0" y="9137"/>
                                    <a:chExt cx="6458153" cy="3142230"/>
                                  </a:xfrm>
                                </wpg:grpSpPr>
                                <wps:wsp>
                                  <wps:cNvPr id="166" name="Gerader Verbinder 166"/>
                                  <wps:cNvCnPr/>
                                  <wps:spPr>
                                    <a:xfrm flipV="1">
                                      <a:off x="626098"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Gerader Verbinder 167"/>
                                  <wps:cNvCnPr/>
                                  <wps:spPr>
                                    <a:xfrm flipV="1">
                                      <a:off x="1250205"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Gerader Verbinder 168"/>
                                  <wps:cNvCnPr/>
                                  <wps:spPr>
                                    <a:xfrm flipV="1">
                                      <a:off x="1874310"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Gerader Verbinder 169"/>
                                  <wps:cNvCnPr/>
                                  <wps:spPr>
                                    <a:xfrm flipV="1">
                                      <a:off x="3122409"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Gerader Verbinder 170"/>
                                  <wps:cNvCnPr/>
                                  <wps:spPr>
                                    <a:xfrm flipV="1">
                                      <a:off x="4995248"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Gerader Verbinder 171"/>
                                  <wps:cNvCnPr/>
                                  <wps:spPr>
                                    <a:xfrm flipV="1">
                                      <a:off x="5619355"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Gerader Verbinder 172"/>
                                  <wps:cNvCnPr/>
                                  <wps:spPr>
                                    <a:xfrm flipV="1">
                                      <a:off x="6243982"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g:grpSp>
                                  <wpg:cNvPr id="173" name="Gruppieren 173"/>
                                  <wpg:cNvGrpSpPr/>
                                  <wpg:grpSpPr>
                                    <a:xfrm>
                                      <a:off x="0" y="9137"/>
                                      <a:ext cx="6458153" cy="3142230"/>
                                      <a:chOff x="0" y="9137"/>
                                      <a:chExt cx="6458153" cy="3142230"/>
                                    </a:xfrm>
                                  </wpg:grpSpPr>
                                  <wps:wsp>
                                    <wps:cNvPr id="174" name="Gerade Verbindung mit Pfeil 174"/>
                                    <wps:cNvCnPr/>
                                    <wps:spPr>
                                      <a:xfrm>
                                        <a:off x="0" y="2918701"/>
                                        <a:ext cx="6409426"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75" name="Gerade Verbindung mit Pfeil 175"/>
                                    <wps:cNvCnPr/>
                                    <wps:spPr>
                                      <a:xfrm flipV="1">
                                        <a:off x="1724" y="9137"/>
                                        <a:ext cx="0" cy="2905664"/>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76" name="Freihandform: Form 176"/>
                                    <wps:cNvSpPr/>
                                    <wps:spPr>
                                      <a:xfrm>
                                        <a:off x="12413" y="839924"/>
                                        <a:ext cx="6431136" cy="2053781"/>
                                      </a:xfrm>
                                      <a:custGeom>
                                        <a:avLst/>
                                        <a:gdLst>
                                          <a:gd name="connsiteX0" fmla="*/ 0 w 6431136"/>
                                          <a:gd name="connsiteY0" fmla="*/ 2053781 h 2053781"/>
                                          <a:gd name="connsiteX1" fmla="*/ 424698 w 6431136"/>
                                          <a:gd name="connsiteY1" fmla="*/ 862027 h 2053781"/>
                                          <a:gd name="connsiteX2" fmla="*/ 1074745 w 6431136"/>
                                          <a:gd name="connsiteY2" fmla="*/ 758020 h 2053781"/>
                                          <a:gd name="connsiteX3" fmla="*/ 1547113 w 6431136"/>
                                          <a:gd name="connsiteY3" fmla="*/ 1512075 h 2053781"/>
                                          <a:gd name="connsiteX4" fmla="*/ 2587189 w 6431136"/>
                                          <a:gd name="connsiteY4" fmla="*/ 779688 h 2053781"/>
                                          <a:gd name="connsiteX5" fmla="*/ 3484254 w 6431136"/>
                                          <a:gd name="connsiteY5" fmla="*/ 610676 h 2053781"/>
                                          <a:gd name="connsiteX6" fmla="*/ 4095299 w 6431136"/>
                                          <a:gd name="connsiteY6" fmla="*/ 34300 h 2053781"/>
                                          <a:gd name="connsiteX7" fmla="*/ 5092038 w 6431136"/>
                                          <a:gd name="connsiteY7" fmla="*/ 151309 h 2053781"/>
                                          <a:gd name="connsiteX8" fmla="*/ 5850427 w 6431136"/>
                                          <a:gd name="connsiteY8" fmla="*/ 853360 h 2053781"/>
                                          <a:gd name="connsiteX9" fmla="*/ 6431136 w 6431136"/>
                                          <a:gd name="connsiteY9" fmla="*/ 1048374 h 2053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31136" h="2053781">
                                            <a:moveTo>
                                              <a:pt x="0" y="2053781"/>
                                            </a:moveTo>
                                            <a:cubicBezTo>
                                              <a:pt x="122787" y="1565884"/>
                                              <a:pt x="245574" y="1077987"/>
                                              <a:pt x="424698" y="862027"/>
                                            </a:cubicBezTo>
                                            <a:cubicBezTo>
                                              <a:pt x="603822" y="646067"/>
                                              <a:pt x="887676" y="649679"/>
                                              <a:pt x="1074745" y="758020"/>
                                            </a:cubicBezTo>
                                            <a:cubicBezTo>
                                              <a:pt x="1261814" y="866361"/>
                                              <a:pt x="1295039" y="1508464"/>
                                              <a:pt x="1547113" y="1512075"/>
                                            </a:cubicBezTo>
                                            <a:cubicBezTo>
                                              <a:pt x="1799187" y="1515686"/>
                                              <a:pt x="2264332" y="929921"/>
                                              <a:pt x="2587189" y="779688"/>
                                            </a:cubicBezTo>
                                            <a:cubicBezTo>
                                              <a:pt x="2910046" y="629455"/>
                                              <a:pt x="3232902" y="734907"/>
                                              <a:pt x="3484254" y="610676"/>
                                            </a:cubicBezTo>
                                            <a:cubicBezTo>
                                              <a:pt x="3735606" y="486445"/>
                                              <a:pt x="3827335" y="110861"/>
                                              <a:pt x="4095299" y="34300"/>
                                            </a:cubicBezTo>
                                            <a:cubicBezTo>
                                              <a:pt x="4363263" y="-42261"/>
                                              <a:pt x="4799517" y="14799"/>
                                              <a:pt x="5092038" y="151309"/>
                                            </a:cubicBezTo>
                                            <a:cubicBezTo>
                                              <a:pt x="5384559" y="287819"/>
                                              <a:pt x="5627244" y="703849"/>
                                              <a:pt x="5850427" y="853360"/>
                                            </a:cubicBezTo>
                                            <a:cubicBezTo>
                                              <a:pt x="6073610" y="1002871"/>
                                              <a:pt x="6312683" y="960256"/>
                                              <a:pt x="6431136" y="104837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Gerader Verbinder 177"/>
                                    <wps:cNvCnPr/>
                                    <wps:spPr>
                                      <a:xfrm flipV="1">
                                        <a:off x="3741039" y="587644"/>
                                        <a:ext cx="0" cy="234000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178" name="Gerader Verbinder 178"/>
                                    <wps:cNvCnPr/>
                                    <wps:spPr>
                                      <a:xfrm flipV="1">
                                        <a:off x="1874310" y="568126"/>
                                        <a:ext cx="0" cy="234000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179" name="Gerader Verbinder 179"/>
                                    <wps:cNvCnPr/>
                                    <wps:spPr>
                                      <a:xfrm flipV="1">
                                        <a:off x="3122409" y="587676"/>
                                        <a:ext cx="0" cy="2340000"/>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0" name="Textfeld 180"/>
                                    <wps:cNvSpPr txBox="1"/>
                                    <wps:spPr>
                                      <a:xfrm>
                                        <a:off x="554037" y="2981172"/>
                                        <a:ext cx="255614" cy="169816"/>
                                      </a:xfrm>
                                      <a:prstGeom prst="rect">
                                        <a:avLst/>
                                      </a:prstGeom>
                                      <a:noFill/>
                                      <a:ln w="6350">
                                        <a:noFill/>
                                      </a:ln>
                                    </wps:spPr>
                                    <wps:txbx>
                                      <w:txbxContent>
                                        <w:p w:rsidRPr="0020139A" w:rsidR="00F25FD0" w:rsidP="00F25FD0" w:rsidRDefault="009641A2" w14:paraId="1168383F"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1" name="Textfeld 181"/>
                                    <wps:cNvSpPr txBox="1"/>
                                    <wps:spPr>
                                      <a:xfrm>
                                        <a:off x="2971894" y="2987608"/>
                                        <a:ext cx="361961" cy="163002"/>
                                      </a:xfrm>
                                      <a:prstGeom prst="rect">
                                        <a:avLst/>
                                      </a:prstGeom>
                                      <a:noFill/>
                                      <a:ln w="6350">
                                        <a:noFill/>
                                      </a:ln>
                                    </wps:spPr>
                                    <wps:txbx>
                                      <w:txbxContent>
                                        <w:p w:rsidRPr="006A44FB" w:rsidR="00F25FD0" w:rsidP="00F25FD0" w:rsidRDefault="009641A2" w14:paraId="66427611"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5</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2" name="Textfeld 182"/>
                                    <wps:cNvSpPr txBox="1"/>
                                    <wps:spPr>
                                      <a:xfrm>
                                        <a:off x="3595801" y="2988129"/>
                                        <a:ext cx="395301" cy="163002"/>
                                      </a:xfrm>
                                      <a:prstGeom prst="rect">
                                        <a:avLst/>
                                      </a:prstGeom>
                                      <a:noFill/>
                                      <a:ln w="6350">
                                        <a:noFill/>
                                      </a:ln>
                                    </wps:spPr>
                                    <wps:txbx>
                                      <w:txbxContent>
                                        <w:p w:rsidRPr="006A44FB" w:rsidR="00F25FD0" w:rsidP="00F25FD0" w:rsidRDefault="009641A2" w14:paraId="1EB85853"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6</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3" name="Textfeld 183"/>
                                    <wps:cNvSpPr txBox="1"/>
                                    <wps:spPr>
                                      <a:xfrm>
                                        <a:off x="4257810" y="2988365"/>
                                        <a:ext cx="323860" cy="163002"/>
                                      </a:xfrm>
                                      <a:prstGeom prst="rect">
                                        <a:avLst/>
                                      </a:prstGeom>
                                      <a:noFill/>
                                      <a:ln w="6350">
                                        <a:noFill/>
                                      </a:ln>
                                    </wps:spPr>
                                    <wps:txbx>
                                      <w:txbxContent>
                                        <w:p w:rsidRPr="006A44FB" w:rsidR="00F25FD0" w:rsidP="00F25FD0" w:rsidRDefault="009641A2" w14:paraId="21211C14"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7</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4" name="Textfeld 184"/>
                                    <wps:cNvSpPr txBox="1"/>
                                    <wps:spPr>
                                      <a:xfrm>
                                        <a:off x="4862666" y="2988130"/>
                                        <a:ext cx="395301" cy="163002"/>
                                      </a:xfrm>
                                      <a:prstGeom prst="rect">
                                        <a:avLst/>
                                      </a:prstGeom>
                                      <a:noFill/>
                                      <a:ln w="6350">
                                        <a:noFill/>
                                      </a:ln>
                                    </wps:spPr>
                                    <wps:txbx>
                                      <w:txbxContent>
                                        <w:p w:rsidRPr="006A44FB" w:rsidR="00F25FD0" w:rsidP="00F25FD0" w:rsidRDefault="009641A2" w14:paraId="0E3F0063"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8</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5" name="Textfeld 185"/>
                                    <wps:cNvSpPr txBox="1"/>
                                    <wps:spPr>
                                      <a:xfrm>
                                        <a:off x="5472285" y="2988116"/>
                                        <a:ext cx="361961" cy="163002"/>
                                      </a:xfrm>
                                      <a:prstGeom prst="rect">
                                        <a:avLst/>
                                      </a:prstGeom>
                                      <a:noFill/>
                                      <a:ln w="6350">
                                        <a:noFill/>
                                      </a:ln>
                                    </wps:spPr>
                                    <wps:txbx>
                                      <w:txbxContent>
                                        <w:p w:rsidRPr="006A44FB" w:rsidR="00F25FD0" w:rsidP="00F25FD0" w:rsidRDefault="009641A2" w14:paraId="21FE96A1"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9</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6" name="Textfeld 186"/>
                                    <wps:cNvSpPr txBox="1"/>
                                    <wps:spPr>
                                      <a:xfrm>
                                        <a:off x="6048565" y="2988260"/>
                                        <a:ext cx="409588" cy="163002"/>
                                      </a:xfrm>
                                      <a:prstGeom prst="rect">
                                        <a:avLst/>
                                      </a:prstGeom>
                                      <a:noFill/>
                                      <a:ln w="6350">
                                        <a:noFill/>
                                      </a:ln>
                                    </wps:spPr>
                                    <wps:txbx>
                                      <w:txbxContent>
                                        <w:p w:rsidRPr="006A44FB" w:rsidR="00F25FD0" w:rsidP="00F25FD0" w:rsidRDefault="009641A2" w14:paraId="3EE56EF6"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10</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7" name="Textfeld 187"/>
                                    <wps:cNvSpPr txBox="1"/>
                                    <wps:spPr>
                                      <a:xfrm>
                                        <a:off x="1158696" y="2980912"/>
                                        <a:ext cx="284386" cy="170279"/>
                                      </a:xfrm>
                                      <a:prstGeom prst="rect">
                                        <a:avLst/>
                                      </a:prstGeom>
                                      <a:noFill/>
                                      <a:ln w="6350">
                                        <a:noFill/>
                                      </a:ln>
                                    </wps:spPr>
                                    <wps:txbx>
                                      <w:txbxContent>
                                        <w:p w:rsidRPr="0020139A" w:rsidR="00F25FD0" w:rsidP="00F25FD0" w:rsidRDefault="009641A2" w14:paraId="02DEB05B"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2</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8" name="Textfeld 188"/>
                                    <wps:cNvSpPr txBox="1"/>
                                    <wps:spPr>
                                      <a:xfrm>
                                        <a:off x="1768421" y="2988379"/>
                                        <a:ext cx="312858" cy="157450"/>
                                      </a:xfrm>
                                      <a:prstGeom prst="rect">
                                        <a:avLst/>
                                      </a:prstGeom>
                                      <a:noFill/>
                                      <a:ln w="6350">
                                        <a:noFill/>
                                      </a:ln>
                                    </wps:spPr>
                                    <wps:txbx>
                                      <w:txbxContent>
                                        <w:p w:rsidRPr="0020139A" w:rsidR="00F25FD0" w:rsidP="00F25FD0" w:rsidRDefault="009641A2" w14:paraId="3420567F"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3</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9" name="Textfeld 189"/>
                                    <wps:cNvSpPr txBox="1"/>
                                    <wps:spPr>
                                      <a:xfrm>
                                        <a:off x="2386088" y="2987681"/>
                                        <a:ext cx="323860" cy="163002"/>
                                      </a:xfrm>
                                      <a:prstGeom prst="rect">
                                        <a:avLst/>
                                      </a:prstGeom>
                                      <a:noFill/>
                                      <a:ln w="6350">
                                        <a:noFill/>
                                      </a:ln>
                                    </wps:spPr>
                                    <wps:txbx>
                                      <w:txbxContent>
                                        <w:p w:rsidRPr="006A44FB" w:rsidR="00F25FD0" w:rsidP="00F25FD0" w:rsidRDefault="009641A2" w14:paraId="57A30BE5"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4</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0" name="Geschweifte Klammer rechts 190"/>
                                    <wps:cNvSpPr/>
                                    <wps:spPr>
                                      <a:xfrm rot="16200000">
                                        <a:off x="2706959" y="-523507"/>
                                        <a:ext cx="194310" cy="185960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Textfeld 191"/>
                                    <wps:cNvSpPr txBox="1"/>
                                    <wps:spPr>
                                      <a:xfrm>
                                        <a:off x="1873742" y="14288"/>
                                        <a:ext cx="1956770" cy="273078"/>
                                      </a:xfrm>
                                      <a:prstGeom prst="rect">
                                        <a:avLst/>
                                      </a:prstGeom>
                                      <a:noFill/>
                                      <a:ln w="6350">
                                        <a:noFill/>
                                      </a:ln>
                                    </wps:spPr>
                                    <wps:txbx>
                                      <w:txbxContent>
                                        <w:p w:rsidR="00F25FD0" w:rsidP="00F25FD0" w:rsidRDefault="00F25FD0" w14:paraId="250C4528" w14:textId="77777777">
                                          <w:pPr>
                                            <w:jc w:val="center"/>
                                          </w:pPr>
                                          <w:r>
                                            <w:t>Fenster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grpSp>
                            <wpg:grpSp>
                              <wpg:cNvPr id="192" name="Gruppieren 192"/>
                              <wpg:cNvGrpSpPr/>
                              <wpg:grpSpPr>
                                <a:xfrm>
                                  <a:off x="3029221" y="30335"/>
                                  <a:ext cx="2633345" cy="2462416"/>
                                  <a:chOff x="0" y="9137"/>
                                  <a:chExt cx="6458153" cy="3142230"/>
                                </a:xfrm>
                              </wpg:grpSpPr>
                              <wps:wsp>
                                <wps:cNvPr id="193" name="Gerader Verbinder 193"/>
                                <wps:cNvCnPr/>
                                <wps:spPr>
                                  <a:xfrm flipV="1">
                                    <a:off x="2498347" y="2870237"/>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Gerader Verbinder 194"/>
                                <wps:cNvCnPr/>
                                <wps:spPr>
                                  <a:xfrm flipV="1">
                                    <a:off x="3746732" y="2876285"/>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Gerader Verbinder 195"/>
                                <wps:cNvCnPr/>
                                <wps:spPr>
                                  <a:xfrm flipV="1">
                                    <a:off x="4371143" y="2870788"/>
                                    <a:ext cx="0" cy="44013"/>
                                  </a:xfrm>
                                  <a:prstGeom prst="line">
                                    <a:avLst/>
                                  </a:prstGeom>
                                </wps:spPr>
                                <wps:style>
                                  <a:lnRef idx="1">
                                    <a:schemeClr val="dk1"/>
                                  </a:lnRef>
                                  <a:fillRef idx="0">
                                    <a:schemeClr val="dk1"/>
                                  </a:fillRef>
                                  <a:effectRef idx="0">
                                    <a:schemeClr val="dk1"/>
                                  </a:effectRef>
                                  <a:fontRef idx="minor">
                                    <a:schemeClr val="tx1"/>
                                  </a:fontRef>
                                </wps:style>
                                <wps:bodyPr/>
                              </wps:wsp>
                              <wpg:grpSp>
                                <wpg:cNvPr id="196" name="Gruppieren 196"/>
                                <wpg:cNvGrpSpPr/>
                                <wpg:grpSpPr>
                                  <a:xfrm>
                                    <a:off x="0" y="9137"/>
                                    <a:ext cx="6458153" cy="3142230"/>
                                    <a:chOff x="0" y="9137"/>
                                    <a:chExt cx="6458153" cy="3142230"/>
                                  </a:xfrm>
                                </wpg:grpSpPr>
                                <wps:wsp>
                                  <wps:cNvPr id="197" name="Gerader Verbinder 197"/>
                                  <wps:cNvCnPr/>
                                  <wps:spPr>
                                    <a:xfrm flipV="1">
                                      <a:off x="626098"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Gerader Verbinder 198"/>
                                  <wps:cNvCnPr/>
                                  <wps:spPr>
                                    <a:xfrm flipV="1">
                                      <a:off x="1250205"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Gerader Verbinder 199"/>
                                  <wps:cNvCnPr/>
                                  <wps:spPr>
                                    <a:xfrm flipV="1">
                                      <a:off x="1874310"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Gerader Verbinder 200"/>
                                  <wps:cNvCnPr/>
                                  <wps:spPr>
                                    <a:xfrm flipV="1">
                                      <a:off x="3122409"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201" name="Gerader Verbinder 201"/>
                                  <wps:cNvCnPr/>
                                  <wps:spPr>
                                    <a:xfrm flipV="1">
                                      <a:off x="4995248"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202" name="Gerader Verbinder 202"/>
                                  <wps:cNvCnPr/>
                                  <wps:spPr>
                                    <a:xfrm flipV="1">
                                      <a:off x="5619355"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s:wsp>
                                  <wps:cNvPr id="203" name="Gerader Verbinder 203"/>
                                  <wps:cNvCnPr/>
                                  <wps:spPr>
                                    <a:xfrm flipV="1">
                                      <a:off x="6243982" y="2872850"/>
                                      <a:ext cx="0" cy="44013"/>
                                    </a:xfrm>
                                    <a:prstGeom prst="line">
                                      <a:avLst/>
                                    </a:prstGeom>
                                  </wps:spPr>
                                  <wps:style>
                                    <a:lnRef idx="1">
                                      <a:schemeClr val="dk1"/>
                                    </a:lnRef>
                                    <a:fillRef idx="0">
                                      <a:schemeClr val="dk1"/>
                                    </a:fillRef>
                                    <a:effectRef idx="0">
                                      <a:schemeClr val="dk1"/>
                                    </a:effectRef>
                                    <a:fontRef idx="minor">
                                      <a:schemeClr val="tx1"/>
                                    </a:fontRef>
                                  </wps:style>
                                  <wps:bodyPr/>
                                </wps:wsp>
                                <wpg:grpSp>
                                  <wpg:cNvPr id="204" name="Gruppieren 204"/>
                                  <wpg:cNvGrpSpPr/>
                                  <wpg:grpSpPr>
                                    <a:xfrm>
                                      <a:off x="0" y="9137"/>
                                      <a:ext cx="6458153" cy="3142230"/>
                                      <a:chOff x="0" y="9137"/>
                                      <a:chExt cx="6458153" cy="3142230"/>
                                    </a:xfrm>
                                  </wpg:grpSpPr>
                                  <wps:wsp>
                                    <wps:cNvPr id="205" name="Gerade Verbindung mit Pfeil 205"/>
                                    <wps:cNvCnPr/>
                                    <wps:spPr>
                                      <a:xfrm>
                                        <a:off x="0" y="2918701"/>
                                        <a:ext cx="6409426"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06" name="Gerade Verbindung mit Pfeil 206"/>
                                    <wps:cNvCnPr/>
                                    <wps:spPr>
                                      <a:xfrm flipV="1">
                                        <a:off x="1724" y="9137"/>
                                        <a:ext cx="0" cy="2905664"/>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07" name="Freihandform: Form 207"/>
                                    <wps:cNvSpPr/>
                                    <wps:spPr>
                                      <a:xfrm>
                                        <a:off x="12413" y="839924"/>
                                        <a:ext cx="6431136" cy="2053781"/>
                                      </a:xfrm>
                                      <a:custGeom>
                                        <a:avLst/>
                                        <a:gdLst>
                                          <a:gd name="connsiteX0" fmla="*/ 0 w 6431136"/>
                                          <a:gd name="connsiteY0" fmla="*/ 2053781 h 2053781"/>
                                          <a:gd name="connsiteX1" fmla="*/ 424698 w 6431136"/>
                                          <a:gd name="connsiteY1" fmla="*/ 862027 h 2053781"/>
                                          <a:gd name="connsiteX2" fmla="*/ 1074745 w 6431136"/>
                                          <a:gd name="connsiteY2" fmla="*/ 758020 h 2053781"/>
                                          <a:gd name="connsiteX3" fmla="*/ 1547113 w 6431136"/>
                                          <a:gd name="connsiteY3" fmla="*/ 1512075 h 2053781"/>
                                          <a:gd name="connsiteX4" fmla="*/ 2587189 w 6431136"/>
                                          <a:gd name="connsiteY4" fmla="*/ 779688 h 2053781"/>
                                          <a:gd name="connsiteX5" fmla="*/ 3484254 w 6431136"/>
                                          <a:gd name="connsiteY5" fmla="*/ 610676 h 2053781"/>
                                          <a:gd name="connsiteX6" fmla="*/ 4095299 w 6431136"/>
                                          <a:gd name="connsiteY6" fmla="*/ 34300 h 2053781"/>
                                          <a:gd name="connsiteX7" fmla="*/ 5092038 w 6431136"/>
                                          <a:gd name="connsiteY7" fmla="*/ 151309 h 2053781"/>
                                          <a:gd name="connsiteX8" fmla="*/ 5850427 w 6431136"/>
                                          <a:gd name="connsiteY8" fmla="*/ 853360 h 2053781"/>
                                          <a:gd name="connsiteX9" fmla="*/ 6431136 w 6431136"/>
                                          <a:gd name="connsiteY9" fmla="*/ 1048374 h 2053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31136" h="2053781">
                                            <a:moveTo>
                                              <a:pt x="0" y="2053781"/>
                                            </a:moveTo>
                                            <a:cubicBezTo>
                                              <a:pt x="122787" y="1565884"/>
                                              <a:pt x="245574" y="1077987"/>
                                              <a:pt x="424698" y="862027"/>
                                            </a:cubicBezTo>
                                            <a:cubicBezTo>
                                              <a:pt x="603822" y="646067"/>
                                              <a:pt x="887676" y="649679"/>
                                              <a:pt x="1074745" y="758020"/>
                                            </a:cubicBezTo>
                                            <a:cubicBezTo>
                                              <a:pt x="1261814" y="866361"/>
                                              <a:pt x="1295039" y="1508464"/>
                                              <a:pt x="1547113" y="1512075"/>
                                            </a:cubicBezTo>
                                            <a:cubicBezTo>
                                              <a:pt x="1799187" y="1515686"/>
                                              <a:pt x="2264332" y="929921"/>
                                              <a:pt x="2587189" y="779688"/>
                                            </a:cubicBezTo>
                                            <a:cubicBezTo>
                                              <a:pt x="2910046" y="629455"/>
                                              <a:pt x="3232902" y="734907"/>
                                              <a:pt x="3484254" y="610676"/>
                                            </a:cubicBezTo>
                                            <a:cubicBezTo>
                                              <a:pt x="3735606" y="486445"/>
                                              <a:pt x="3827335" y="110861"/>
                                              <a:pt x="4095299" y="34300"/>
                                            </a:cubicBezTo>
                                            <a:cubicBezTo>
                                              <a:pt x="4363263" y="-42261"/>
                                              <a:pt x="4799517" y="14799"/>
                                              <a:pt x="5092038" y="151309"/>
                                            </a:cubicBezTo>
                                            <a:cubicBezTo>
                                              <a:pt x="5384559" y="287819"/>
                                              <a:pt x="5627244" y="703849"/>
                                              <a:pt x="5850427" y="853360"/>
                                            </a:cubicBezTo>
                                            <a:cubicBezTo>
                                              <a:pt x="6073610" y="1002871"/>
                                              <a:pt x="6312683" y="960256"/>
                                              <a:pt x="6431136" y="104837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Gerader Verbinder 208"/>
                                    <wps:cNvCnPr/>
                                    <wps:spPr>
                                      <a:xfrm flipV="1">
                                        <a:off x="4365565" y="588584"/>
                                        <a:ext cx="0" cy="234000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9" name="Gerader Verbinder 209"/>
                                    <wps:cNvCnPr/>
                                    <wps:spPr>
                                      <a:xfrm flipV="1">
                                        <a:off x="2498839" y="569066"/>
                                        <a:ext cx="0" cy="234000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0" name="Gerader Verbinder 210"/>
                                    <wps:cNvCnPr/>
                                    <wps:spPr>
                                      <a:xfrm flipV="1">
                                        <a:off x="3746938" y="588616"/>
                                        <a:ext cx="0" cy="2340001"/>
                                      </a:xfrm>
                                      <a:prstGeom prst="line">
                                        <a:avLst/>
                                      </a:prstGeom>
                                      <a:ln>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1" name="Textfeld 211"/>
                                    <wps:cNvSpPr txBox="1"/>
                                    <wps:spPr>
                                      <a:xfrm>
                                        <a:off x="554037" y="2981172"/>
                                        <a:ext cx="255614" cy="169816"/>
                                      </a:xfrm>
                                      <a:prstGeom prst="rect">
                                        <a:avLst/>
                                      </a:prstGeom>
                                      <a:noFill/>
                                      <a:ln w="6350">
                                        <a:noFill/>
                                      </a:ln>
                                    </wps:spPr>
                                    <wps:txbx>
                                      <w:txbxContent>
                                        <w:p w:rsidRPr="0020139A" w:rsidR="00F25FD0" w:rsidP="00F25FD0" w:rsidRDefault="009641A2" w14:paraId="62C5D7C3"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2" name="Textfeld 212"/>
                                    <wps:cNvSpPr txBox="1"/>
                                    <wps:spPr>
                                      <a:xfrm>
                                        <a:off x="2971894" y="2987608"/>
                                        <a:ext cx="361961" cy="163002"/>
                                      </a:xfrm>
                                      <a:prstGeom prst="rect">
                                        <a:avLst/>
                                      </a:prstGeom>
                                      <a:noFill/>
                                      <a:ln w="6350">
                                        <a:noFill/>
                                      </a:ln>
                                    </wps:spPr>
                                    <wps:txbx>
                                      <w:txbxContent>
                                        <w:p w:rsidRPr="006A44FB" w:rsidR="00F25FD0" w:rsidP="00F25FD0" w:rsidRDefault="009641A2" w14:paraId="5AF33193"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5</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3" name="Textfeld 213"/>
                                    <wps:cNvSpPr txBox="1"/>
                                    <wps:spPr>
                                      <a:xfrm>
                                        <a:off x="3595801" y="2988129"/>
                                        <a:ext cx="395301" cy="163002"/>
                                      </a:xfrm>
                                      <a:prstGeom prst="rect">
                                        <a:avLst/>
                                      </a:prstGeom>
                                      <a:noFill/>
                                      <a:ln w="6350">
                                        <a:noFill/>
                                      </a:ln>
                                    </wps:spPr>
                                    <wps:txbx>
                                      <w:txbxContent>
                                        <w:p w:rsidRPr="006A44FB" w:rsidR="00F25FD0" w:rsidP="00F25FD0" w:rsidRDefault="009641A2" w14:paraId="3EC1B729"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6</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4" name="Textfeld 214"/>
                                    <wps:cNvSpPr txBox="1"/>
                                    <wps:spPr>
                                      <a:xfrm>
                                        <a:off x="4257810" y="2988365"/>
                                        <a:ext cx="323860" cy="163002"/>
                                      </a:xfrm>
                                      <a:prstGeom prst="rect">
                                        <a:avLst/>
                                      </a:prstGeom>
                                      <a:noFill/>
                                      <a:ln w="6350">
                                        <a:noFill/>
                                      </a:ln>
                                    </wps:spPr>
                                    <wps:txbx>
                                      <w:txbxContent>
                                        <w:p w:rsidRPr="006A44FB" w:rsidR="00F25FD0" w:rsidP="00F25FD0" w:rsidRDefault="009641A2" w14:paraId="289C62CF"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7</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 name="Textfeld 215"/>
                                    <wps:cNvSpPr txBox="1"/>
                                    <wps:spPr>
                                      <a:xfrm>
                                        <a:off x="4862666" y="2988130"/>
                                        <a:ext cx="395301" cy="163002"/>
                                      </a:xfrm>
                                      <a:prstGeom prst="rect">
                                        <a:avLst/>
                                      </a:prstGeom>
                                      <a:noFill/>
                                      <a:ln w="6350">
                                        <a:noFill/>
                                      </a:ln>
                                    </wps:spPr>
                                    <wps:txbx>
                                      <w:txbxContent>
                                        <w:p w:rsidRPr="006A44FB" w:rsidR="00F25FD0" w:rsidP="00F25FD0" w:rsidRDefault="009641A2" w14:paraId="12875A8C"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8</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 name="Textfeld 216"/>
                                    <wps:cNvSpPr txBox="1"/>
                                    <wps:spPr>
                                      <a:xfrm>
                                        <a:off x="5472285" y="2988116"/>
                                        <a:ext cx="361961" cy="163002"/>
                                      </a:xfrm>
                                      <a:prstGeom prst="rect">
                                        <a:avLst/>
                                      </a:prstGeom>
                                      <a:noFill/>
                                      <a:ln w="6350">
                                        <a:noFill/>
                                      </a:ln>
                                    </wps:spPr>
                                    <wps:txbx>
                                      <w:txbxContent>
                                        <w:p w:rsidRPr="006A44FB" w:rsidR="00F25FD0" w:rsidP="00F25FD0" w:rsidRDefault="009641A2" w14:paraId="6DA95AF0"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9</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7" name="Textfeld 217"/>
                                    <wps:cNvSpPr txBox="1"/>
                                    <wps:spPr>
                                      <a:xfrm>
                                        <a:off x="6048565" y="2988260"/>
                                        <a:ext cx="409588" cy="163002"/>
                                      </a:xfrm>
                                      <a:prstGeom prst="rect">
                                        <a:avLst/>
                                      </a:prstGeom>
                                      <a:noFill/>
                                      <a:ln w="6350">
                                        <a:noFill/>
                                      </a:ln>
                                    </wps:spPr>
                                    <wps:txbx>
                                      <w:txbxContent>
                                        <w:p w:rsidRPr="006A44FB" w:rsidR="00F25FD0" w:rsidP="00F25FD0" w:rsidRDefault="009641A2" w14:paraId="15129E3A"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10</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8" name="Textfeld 218"/>
                                    <wps:cNvSpPr txBox="1"/>
                                    <wps:spPr>
                                      <a:xfrm>
                                        <a:off x="1158696" y="2980912"/>
                                        <a:ext cx="284386" cy="170279"/>
                                      </a:xfrm>
                                      <a:prstGeom prst="rect">
                                        <a:avLst/>
                                      </a:prstGeom>
                                      <a:noFill/>
                                      <a:ln w="6350">
                                        <a:noFill/>
                                      </a:ln>
                                    </wps:spPr>
                                    <wps:txbx>
                                      <w:txbxContent>
                                        <w:p w:rsidRPr="0020139A" w:rsidR="00F25FD0" w:rsidP="00F25FD0" w:rsidRDefault="009641A2" w14:paraId="064CE66C"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2</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9" name="Textfeld 219"/>
                                    <wps:cNvSpPr txBox="1"/>
                                    <wps:spPr>
                                      <a:xfrm>
                                        <a:off x="1768421" y="2988379"/>
                                        <a:ext cx="312858" cy="157450"/>
                                      </a:xfrm>
                                      <a:prstGeom prst="rect">
                                        <a:avLst/>
                                      </a:prstGeom>
                                      <a:noFill/>
                                      <a:ln w="6350">
                                        <a:noFill/>
                                      </a:ln>
                                    </wps:spPr>
                                    <wps:txbx>
                                      <w:txbxContent>
                                        <w:p w:rsidRPr="0020139A" w:rsidR="00F25FD0" w:rsidP="00F25FD0" w:rsidRDefault="009641A2" w14:paraId="4F307E6C"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3</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0" name="Textfeld 220"/>
                                    <wps:cNvSpPr txBox="1"/>
                                    <wps:spPr>
                                      <a:xfrm>
                                        <a:off x="2386088" y="2987681"/>
                                        <a:ext cx="323860" cy="163002"/>
                                      </a:xfrm>
                                      <a:prstGeom prst="rect">
                                        <a:avLst/>
                                      </a:prstGeom>
                                      <a:noFill/>
                                      <a:ln w="6350">
                                        <a:noFill/>
                                      </a:ln>
                                    </wps:spPr>
                                    <wps:txbx>
                                      <w:txbxContent>
                                        <w:p w:rsidRPr="006A44FB" w:rsidR="00F25FD0" w:rsidP="00F25FD0" w:rsidRDefault="009641A2" w14:paraId="126ED020"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4</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1" name="Geschweifte Klammer rechts 221"/>
                                    <wps:cNvSpPr/>
                                    <wps:spPr>
                                      <a:xfrm rot="16200000">
                                        <a:off x="3331487" y="-522567"/>
                                        <a:ext cx="194310" cy="185960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feld 222"/>
                                    <wps:cNvSpPr txBox="1"/>
                                    <wps:spPr>
                                      <a:xfrm>
                                        <a:off x="2498270" y="15227"/>
                                        <a:ext cx="1956770" cy="273078"/>
                                      </a:xfrm>
                                      <a:prstGeom prst="rect">
                                        <a:avLst/>
                                      </a:prstGeom>
                                      <a:noFill/>
                                      <a:ln w="6350">
                                        <a:noFill/>
                                      </a:ln>
                                    </wps:spPr>
                                    <wps:txbx>
                                      <w:txbxContent>
                                        <w:p w:rsidR="00F25FD0" w:rsidP="00F25FD0" w:rsidRDefault="00F25FD0" w14:paraId="40331BC4" w14:textId="77777777">
                                          <w:pPr>
                                            <w:jc w:val="center"/>
                                          </w:pPr>
                                          <w:r>
                                            <w:t>Fenster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grpSp>
                          </wpg:grpSp>
                          <wps:wsp>
                            <wps:cNvPr id="223" name="Textfeld 223"/>
                            <wps:cNvSpPr txBox="1"/>
                            <wps:spPr>
                              <a:xfrm>
                                <a:off x="12865" y="0"/>
                                <a:ext cx="582814" cy="200217"/>
                              </a:xfrm>
                              <a:prstGeom prst="rect">
                                <a:avLst/>
                              </a:prstGeom>
                              <a:noFill/>
                              <a:ln w="6350">
                                <a:noFill/>
                              </a:ln>
                            </wps:spPr>
                            <wps:txbx>
                              <w:txbxContent>
                                <w:p w:rsidRPr="00EC020C" w:rsidR="00F25FD0" w:rsidP="00F25FD0" w:rsidRDefault="00F25FD0" w14:paraId="03BCF444" w14:textId="157FB0EA">
                                  <w:pPr>
                                    <w:jc w:val="center"/>
                                    <w:rPr>
                                      <w:sz w:val="20"/>
                                      <w:szCs w:val="20"/>
                                    </w:rPr>
                                  </w:pPr>
                                  <w:r w:rsidRPr="00EC020C">
                                    <w:rPr>
                                      <w:sz w:val="20"/>
                                      <w:szCs w:val="20"/>
                                    </w:rPr>
                                    <w:t>y(t)</w:t>
                                  </w:r>
                                  <w:r w:rsidRPr="00EC020C" w:rsidR="00EC020C">
                                    <w:rPr>
                                      <w:sz w:val="20"/>
                                      <w:szCs w:val="20"/>
                                    </w:rPr>
                                    <w:t xml:space="preserve"> [-]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4" name="Textfeld 224"/>
                            <wps:cNvSpPr txBox="1"/>
                            <wps:spPr>
                              <a:xfrm>
                                <a:off x="3035117" y="23746"/>
                                <a:ext cx="552379" cy="200217"/>
                              </a:xfrm>
                              <a:prstGeom prst="rect">
                                <a:avLst/>
                              </a:prstGeom>
                              <a:noFill/>
                              <a:ln w="6350">
                                <a:noFill/>
                              </a:ln>
                            </wps:spPr>
                            <wps:txbx>
                              <w:txbxContent>
                                <w:p w:rsidRPr="00EC020C" w:rsidR="00F25FD0" w:rsidP="00F25FD0" w:rsidRDefault="00F25FD0" w14:paraId="02F381D0" w14:textId="1B02C1C0">
                                  <w:pPr>
                                    <w:jc w:val="center"/>
                                    <w:rPr>
                                      <w:sz w:val="20"/>
                                      <w:szCs w:val="20"/>
                                    </w:rPr>
                                  </w:pPr>
                                  <w:r w:rsidRPr="00EC020C">
                                    <w:rPr>
                                      <w:sz w:val="20"/>
                                      <w:szCs w:val="20"/>
                                    </w:rPr>
                                    <w:t>y(t)</w:t>
                                  </w:r>
                                  <w:r w:rsidRPr="00EC020C" w:rsidR="00EC020C">
                                    <w:rPr>
                                      <w:sz w:val="20"/>
                                      <w:szCs w:val="20"/>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25" name="Gerade Verbindung mit Pfeil 225"/>
                          <wps:cNvCnPr/>
                          <wps:spPr>
                            <a:xfrm>
                              <a:off x="765768" y="2271765"/>
                              <a:ext cx="50207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26" name="Textfeld 226"/>
                          <wps:cNvSpPr txBox="1"/>
                          <wps:spPr>
                            <a:xfrm>
                              <a:off x="777910" y="2080009"/>
                              <a:ext cx="481965" cy="175751"/>
                            </a:xfrm>
                            <a:prstGeom prst="rect">
                              <a:avLst/>
                            </a:prstGeom>
                            <a:noFill/>
                            <a:ln w="6350">
                              <a:noFill/>
                            </a:ln>
                          </wps:spPr>
                          <wps:txbx>
                            <w:txbxContent>
                              <w:p w:rsidRPr="00E7106B" w:rsidR="00F25FD0" w:rsidP="00F25FD0" w:rsidRDefault="00F25FD0" w14:paraId="52C7C960" w14:textId="77777777">
                                <w:pPr>
                                  <w:jc w:val="center"/>
                                  <w:rPr>
                                    <w:sz w:val="20"/>
                                    <w:szCs w:val="20"/>
                                  </w:rPr>
                                </w:pPr>
                                <w:r>
                                  <w:rPr>
                                    <w:sz w:val="20"/>
                                    <w:szCs w:val="20"/>
                                  </w:rPr>
                                  <w:t>Lag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7" name="Gerade Verbindung mit Pfeil 227"/>
                          <wps:cNvCnPr/>
                          <wps:spPr>
                            <a:xfrm>
                              <a:off x="1283258" y="2271765"/>
                              <a:ext cx="24349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28" name="Textfeld 228"/>
                          <wps:cNvSpPr txBox="1"/>
                          <wps:spPr>
                            <a:xfrm>
                              <a:off x="1290376" y="2059912"/>
                              <a:ext cx="539413" cy="164894"/>
                            </a:xfrm>
                            <a:prstGeom prst="rect">
                              <a:avLst/>
                            </a:prstGeom>
                            <a:solidFill>
                              <a:schemeClr val="lt1"/>
                            </a:solidFill>
                            <a:ln w="6350">
                              <a:noFill/>
                            </a:ln>
                          </wps:spPr>
                          <wps:txbx>
                            <w:txbxContent>
                              <w:p w:rsidRPr="00E7106B" w:rsidR="00F25FD0" w:rsidP="00F25FD0" w:rsidRDefault="00F25FD0" w14:paraId="74E64A43" w14:textId="77777777">
                                <w:pPr>
                                  <w:jc w:val="center"/>
                                  <w:rPr>
                                    <w:sz w:val="20"/>
                                    <w:szCs w:val="20"/>
                                  </w:rPr>
                                </w:pPr>
                                <w:r>
                                  <w:rPr>
                                    <w:sz w:val="20"/>
                                    <w:szCs w:val="20"/>
                                  </w:rPr>
                                  <w:t>Horizont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485" name="Textfeld 485"/>
                        <wps:cNvSpPr txBox="1"/>
                        <wps:spPr>
                          <a:xfrm>
                            <a:off x="2227613" y="2755075"/>
                            <a:ext cx="605641" cy="209244"/>
                          </a:xfrm>
                          <a:prstGeom prst="rect">
                            <a:avLst/>
                          </a:prstGeom>
                          <a:noFill/>
                          <a:ln w="6350">
                            <a:noFill/>
                          </a:ln>
                        </wps:spPr>
                        <wps:txbx>
                          <w:txbxContent>
                            <w:p w:rsidRPr="00EC020C" w:rsidR="00EC020C" w:rsidP="00EC020C" w:rsidRDefault="00EC020C" w14:paraId="24579A4A" w14:textId="4B1DB278">
                              <w:pPr>
                                <w:jc w:val="center"/>
                                <w:rPr>
                                  <w:sz w:val="20"/>
                                  <w:szCs w:val="20"/>
                                </w:rPr>
                              </w:pPr>
                              <w:r w:rsidRPr="00EC020C">
                                <w:rPr>
                                  <w:sz w:val="20"/>
                                  <w:szCs w:val="20"/>
                                </w:rPr>
                                <w:t>Zeit [s]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6" name="Textfeld 486"/>
                        <wps:cNvSpPr txBox="1"/>
                        <wps:spPr>
                          <a:xfrm>
                            <a:off x="5036127" y="2755075"/>
                            <a:ext cx="605641" cy="209244"/>
                          </a:xfrm>
                          <a:prstGeom prst="rect">
                            <a:avLst/>
                          </a:prstGeom>
                          <a:noFill/>
                          <a:ln w="6350">
                            <a:noFill/>
                          </a:ln>
                        </wps:spPr>
                        <wps:txbx>
                          <w:txbxContent>
                            <w:p w:rsidRPr="00EC020C" w:rsidR="00EC020C" w:rsidP="00EC020C" w:rsidRDefault="00EC020C" w14:paraId="4BD0716E" w14:textId="77777777">
                              <w:pPr>
                                <w:jc w:val="center"/>
                                <w:rPr>
                                  <w:sz w:val="20"/>
                                  <w:szCs w:val="20"/>
                                </w:rPr>
                              </w:pPr>
                              <w:r w:rsidRPr="00EC020C">
                                <w:rPr>
                                  <w:sz w:val="20"/>
                                  <w:szCs w:val="20"/>
                                </w:rPr>
                                <w:t>Zeit [s]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w14:anchorId="7C1361A8">
              <v:group id="Gruppieren 487" style="width:444.25pt;height:233.4pt;mso-position-horizontal-relative:char;mso-position-vertical-relative:line" coordsize="56417,29643" o:spid="_x0000_s1146" w14:anchorId="68D03B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">
                <v:group id="Gruppieren 157" style="position:absolute;width:54280;height:27075" coordsize="56622,25901" o:spid="_x0000_s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uppieren 158" style="position:absolute;width:56622;height:25901" coordsize="56625,25902" o:spid="_x0000_s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uppieren 159" style="position:absolute;top:974;width:56625;height:24928" coordsize="56625,24927" o:spid="_x0000_s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uppieren 160" style="position:absolute;width:26333;height:24754" coordsize="64581,31422" coordorigin=",91" o:spid="_x0000_s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line id="Gerader Verbinder 161" style="position:absolute;flip:y;visibility:visible;mso-wrap-style:square" o:spid="_x0000_s1151" strokecolor="black [3040]" o:connectortype="straight" from="24983,28702" to="24983,2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"/>
                        <v:line id="Gerader Verbinder 163" style="position:absolute;flip:y;visibility:visible;mso-wrap-style:square" o:spid="_x0000_s1152" strokecolor="black [3040]" o:connectortype="straight" from="37467,28762" to="37467,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"/>
                        <v:line id="Gerader Verbinder 164" style="position:absolute;flip:y;visibility:visible;mso-wrap-style:square" o:spid="_x0000_s1153" strokecolor="black [3040]" o:connectortype="straight" from="43711,28707" to="43711,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"/>
                        <v:group id="Gruppieren 165" style="position:absolute;top:91;width:64581;height:31422" coordsize="64581,31422" coordorigin=",91" o:spid="_x0000_s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line id="Gerader Verbinder 166" style="position:absolute;flip:y;visibility:visible;mso-wrap-style:square" o:spid="_x0000_s1155" strokecolor="black [3040]" o:connectortype="straight" from="6260,28728" to="6260,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"/>
                          <v:line id="Gerader Verbinder 167" style="position:absolute;flip:y;visibility:visible;mso-wrap-style:square" o:spid="_x0000_s1156" strokecolor="black [3040]" o:connectortype="straight" from="12502,28728" to="12502,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"/>
                          <v:line id="Gerader Verbinder 168" style="position:absolute;flip:y;visibility:visible;mso-wrap-style:square" o:spid="_x0000_s1157" strokecolor="black [3040]" o:connectortype="straight" from="18743,28728" to="18743,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"/>
                          <v:line id="Gerader Verbinder 169" style="position:absolute;flip:y;visibility:visible;mso-wrap-style:square" o:spid="_x0000_s1158" strokecolor="black [3040]" o:connectortype="straight" from="31224,28728" to="31224,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"/>
                          <v:line id="Gerader Verbinder 170" style="position:absolute;flip:y;visibility:visible;mso-wrap-style:square" o:spid="_x0000_s1159" strokecolor="black [3040]" o:connectortype="straight" from="49952,28728" to="49952,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"/>
                          <v:line id="Gerader Verbinder 171" style="position:absolute;flip:y;visibility:visible;mso-wrap-style:square" o:spid="_x0000_s1160" strokecolor="black [3040]" o:connectortype="straight" from="56193,28728" to="56193,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"/>
                          <v:line id="Gerader Verbinder 172" style="position:absolute;flip:y;visibility:visible;mso-wrap-style:square" o:spid="_x0000_s1161" strokecolor="black [3040]" o:connectortype="straight" from="62439,28728" to="62439,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"/>
                          <v:group id="Gruppieren 173" style="position:absolute;top:91;width:64581;height:31422" coordsize="64581,31422" coordorigin=",91" o:spid="_x0000_s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Gerade Verbindung mit Pfeil 174" style="position:absolute;top:29187;width:64094;height:0;visibility:visible;mso-wrap-style:square" o:spid="_x0000_s1163"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">
                              <v:stroke endarrow="block"/>
                            </v:shape>
                            <v:shape id="Gerade Verbindung mit Pfeil 175" style="position:absolute;left:17;top:91;width:0;height:29057;flip:y;visibility:visible;mso-wrap-style:square" o:spid="_x0000_s1164"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axwQAAANwAAAAPAAAAZHJzL2Rvd25yZXYueG1sRE9Ni8Iw&#10;EL0v+B/CCN7WVEF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AbCdrHBAAAA3AAAAA8AAAAA&#10;AAAAAAAAAAAABwIAAGRycy9kb3ducmV2LnhtbFBLBQYAAAAAAwADALcAAAD1AgAAAAA=&#10;">
                              <v:stroke endarrow="block"/>
                            </v:shape>
                            <v:shape id="Freihandform: Form 176" style="position:absolute;left:124;top:8399;width:64311;height:20538;visibility:visible;mso-wrap-style:square;v-text-anchor:middle" coordsize="6431136,2053781" o:spid="_x0000_s1165" filled="f" strokecolor="#243f60 [1604]" strokeweight="2pt" path="m,2053781c122787,1565884,245574,1077987,424698,862027,603822,646067,887676,649679,1074745,758020v187069,108341,220294,750444,472368,754055c1799187,1515686,2264332,929921,2587189,779688v322857,-150233,645713,-44781,897065,-169012c3735606,486445,3827335,110861,4095299,34300v267964,-76561,704218,-19501,996739,117009c5384559,287819,5627244,703849,5850427,853360v223183,149511,462256,106896,580709,1950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">
                              <v:path arrowok="t" o:connecttype="custom" o:connectlocs="0,2053781;424698,862027;1074745,758020;1547113,1512075;2587189,779688;3484254,610676;4095299,34300;5092038,151309;5850427,853360;6431136,1048374" o:connectangles="0,0,0,0,0,0,0,0,0,0"/>
                            </v:shape>
                            <v:line id="Gerader Verbinder 177" style="position:absolute;flip:y;visibility:visible;mso-wrap-style:square" o:spid="_x0000_s1166" strokecolor="red" o:connectortype="straight" from="37410,5876" to="37410,2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">
                              <v:stroke dashstyle="dash"/>
                            </v:line>
                            <v:line id="Gerader Verbinder 178" style="position:absolute;flip:y;visibility:visible;mso-wrap-style:square" o:spid="_x0000_s1167" strokecolor="red" o:connectortype="straight" from="18743,5681" to="18743,2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">
                              <v:stroke dashstyle="dash"/>
                            </v:line>
                            <v:line id="Gerader Verbinder 179" style="position:absolute;flip:y;visibility:visible;mso-wrap-style:square" o:spid="_x0000_s1168" strokecolor="red" o:connectortype="straight" from="31224,5876" to="31224,2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">
                              <v:stroke dashstyle="1 1"/>
                            </v:line>
                            <v:shape id="Textfeld 180" style="position:absolute;left:5540;top:29811;width:2556;height:1698;visibility:visible;mso-wrap-style:square;v-text-anchor:middle" o:spid="_x0000_s116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">
                              <v:textbox inset="0,0,0,0">
                                <w:txbxContent>
                                  <w:p w:rsidRPr="0020139A" w:rsidR="00F25FD0" w:rsidP="00F25FD0" w:rsidRDefault="00DA4B34" w14:paraId="4FD13D42"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oMath>
                                    </m:oMathPara>
                                  </w:p>
                                </w:txbxContent>
                              </v:textbox>
                            </v:shape>
                            <v:shape id="Textfeld 181" style="position:absolute;left:29718;top:29876;width:3620;height:1630;visibility:visible;mso-wrap-style:square;v-text-anchor:middle" o:spid="_x0000_s117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">
                              <v:textbox inset="0,0,0,0">
                                <w:txbxContent>
                                  <w:p w:rsidRPr="006A44FB" w:rsidR="00F25FD0" w:rsidP="00F25FD0" w:rsidRDefault="00DA4B34" w14:paraId="7C73D1BA"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5</m:t>
                                            </m:r>
                                          </m:sub>
                                        </m:sSub>
                                      </m:oMath>
                                    </m:oMathPara>
                                  </w:p>
                                </w:txbxContent>
                              </v:textbox>
                            </v:shape>
                            <v:shape id="Textfeld 182" style="position:absolute;left:35958;top:29881;width:3953;height:1630;visibility:visible;mso-wrap-style:square;v-text-anchor:middle" o:spid="_x0000_s117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">
                              <v:textbox inset="0,0,0,0">
                                <w:txbxContent>
                                  <w:p w:rsidRPr="006A44FB" w:rsidR="00F25FD0" w:rsidP="00F25FD0" w:rsidRDefault="00DA4B34" w14:paraId="0EC116AC"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6</m:t>
                                            </m:r>
                                          </m:sub>
                                        </m:sSub>
                                      </m:oMath>
                                    </m:oMathPara>
                                  </w:p>
                                </w:txbxContent>
                              </v:textbox>
                            </v:shape>
                            <v:shape id="Textfeld 183" style="position:absolute;left:42578;top:29883;width:3238;height:1630;visibility:visible;mso-wrap-style:square;v-text-anchor:middle" o:spid="_x0000_s117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">
                              <v:textbox inset="0,0,0,0">
                                <w:txbxContent>
                                  <w:p w:rsidRPr="006A44FB" w:rsidR="00F25FD0" w:rsidP="00F25FD0" w:rsidRDefault="00DA4B34" w14:paraId="370E4EC7"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7</m:t>
                                            </m:r>
                                          </m:sub>
                                        </m:sSub>
                                      </m:oMath>
                                    </m:oMathPara>
                                  </w:p>
                                </w:txbxContent>
                              </v:textbox>
                            </v:shape>
                            <v:shape id="Textfeld 184" style="position:absolute;left:48626;top:29881;width:3953;height:1630;visibility:visible;mso-wrap-style:square;v-text-anchor:middle" o:spid="_x0000_s117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">
                              <v:textbox inset="0,0,0,0">
                                <w:txbxContent>
                                  <w:p w:rsidRPr="006A44FB" w:rsidR="00F25FD0" w:rsidP="00F25FD0" w:rsidRDefault="00DA4B34" w14:paraId="029BC1E8"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8</m:t>
                                            </m:r>
                                          </m:sub>
                                        </m:sSub>
                                      </m:oMath>
                                    </m:oMathPara>
                                  </w:p>
                                </w:txbxContent>
                              </v:textbox>
                            </v:shape>
                            <v:shape id="Textfeld 185" style="position:absolute;left:54722;top:29881;width:3620;height:1630;visibility:visible;mso-wrap-style:square;v-text-anchor:middle" o:spid="_x0000_s117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">
                              <v:textbox inset="0,0,0,0">
                                <w:txbxContent>
                                  <w:p w:rsidRPr="006A44FB" w:rsidR="00F25FD0" w:rsidP="00F25FD0" w:rsidRDefault="00DA4B34" w14:paraId="045CFC39"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9</m:t>
                                            </m:r>
                                          </m:sub>
                                        </m:sSub>
                                      </m:oMath>
                                    </m:oMathPara>
                                  </w:p>
                                </w:txbxContent>
                              </v:textbox>
                            </v:shape>
                            <v:shape id="Textfeld 186" style="position:absolute;left:60485;top:29882;width:4096;height:1630;visibility:visible;mso-wrap-style:square;v-text-anchor:middle" o:spid="_x0000_s117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">
                              <v:textbox inset="0,0,0,0">
                                <w:txbxContent>
                                  <w:p w:rsidRPr="006A44FB" w:rsidR="00F25FD0" w:rsidP="00F25FD0" w:rsidRDefault="00DA4B34" w14:paraId="485663B6"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10</m:t>
                                            </m:r>
                                          </m:sub>
                                        </m:sSub>
                                      </m:oMath>
                                    </m:oMathPara>
                                  </w:p>
                                </w:txbxContent>
                              </v:textbox>
                            </v:shape>
                            <v:shape id="Textfeld 187" style="position:absolute;left:11586;top:29809;width:2844;height:1702;visibility:visible;mso-wrap-style:square;v-text-anchor:middle" o:spid="_x0000_s117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">
                              <v:textbox inset="0,0,0,0">
                                <w:txbxContent>
                                  <w:p w:rsidRPr="0020139A" w:rsidR="00F25FD0" w:rsidP="00F25FD0" w:rsidRDefault="00DA4B34" w14:paraId="37F85602"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2</m:t>
                                            </m:r>
                                          </m:sub>
                                        </m:sSub>
                                      </m:oMath>
                                    </m:oMathPara>
                                  </w:p>
                                </w:txbxContent>
                              </v:textbox>
                            </v:shape>
                            <v:shape id="Textfeld 188" style="position:absolute;left:17684;top:29883;width:3128;height:1575;visibility:visible;mso-wrap-style:square;v-text-anchor:middle" o:spid="_x0000_s117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">
                              <v:textbox inset="0,0,0,0">
                                <w:txbxContent>
                                  <w:p w:rsidRPr="0020139A" w:rsidR="00F25FD0" w:rsidP="00F25FD0" w:rsidRDefault="00DA4B34" w14:paraId="769CBE72"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3</m:t>
                                            </m:r>
                                          </m:sub>
                                        </m:sSub>
                                      </m:oMath>
                                    </m:oMathPara>
                                  </w:p>
                                </w:txbxContent>
                              </v:textbox>
                            </v:shape>
                            <v:shape id="Textfeld 189" style="position:absolute;left:23860;top:29876;width:3239;height:1630;visibility:visible;mso-wrap-style:square;v-text-anchor:middle" o:spid="_x0000_s117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">
                              <v:textbox inset="0,0,0,0">
                                <w:txbxContent>
                                  <w:p w:rsidRPr="006A44FB" w:rsidR="00F25FD0" w:rsidP="00F25FD0" w:rsidRDefault="00DA4B34" w14:paraId="67013A9E"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4</m:t>
                                            </m:r>
                                          </m:sub>
                                        </m:sSub>
                                      </m:oMath>
                                    </m:oMathPara>
                                  </w:p>
                                </w:txbxContent>
                              </v:textbox>
                            </v:shape>
                            <v:shapetype id="_x0000_t88" coordsize="21600,21600" filled="f" o:spt="88" adj="1800,10800" path="m,qx10800@0l10800@2qy21600@11,10800@3l10800@1qy,21600e">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Geschweifte Klammer rechts 190" style="position:absolute;left:27069;top:-5235;width:1943;height:18596;rotation:-90;visibility:visible;mso-wrap-style:square;v-text-anchor:middle" o:spid="_x0000_s1179" strokecolor="black [3040]" type="#_x0000_t88" adj="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"/>
                            <v:shape id="Textfeld 191" style="position:absolute;left:18737;top:142;width:19568;height:2731;visibility:visible;mso-wrap-style:square;v-text-anchor:middle" o:spid="_x0000_s118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">
                              <v:textbox inset="0,0,0,0">
                                <w:txbxContent>
                                  <w:p w:rsidR="00F25FD0" w:rsidP="00F25FD0" w:rsidRDefault="00F25FD0" w14:paraId="44EEE9E9" w14:textId="77777777">
                                    <w:pPr>
                                      <w:jc w:val="center"/>
                                    </w:pPr>
                                    <w:r>
                                      <w:t>Fenster 1</w:t>
                                    </w:r>
                                  </w:p>
                                </w:txbxContent>
                              </v:textbox>
                            </v:shape>
                          </v:group>
                        </v:group>
                      </v:group>
                      <v:group id="Gruppieren 192" style="position:absolute;left:30292;top:303;width:26333;height:24624" coordsize="64581,31422" coordorigin=",91" o:spid="_x0000_s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line id="Gerader Verbinder 193" style="position:absolute;flip:y;visibility:visible;mso-wrap-style:square" o:spid="_x0000_s1182" strokecolor="black [3040]" o:connectortype="straight" from="24983,28702" to="24983,2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"/>
                        <v:line id="Gerader Verbinder 194" style="position:absolute;flip:y;visibility:visible;mso-wrap-style:square" o:spid="_x0000_s1183" strokecolor="black [3040]" o:connectortype="straight" from="37467,28762" to="37467,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"/>
                        <v:line id="Gerader Verbinder 195" style="position:absolute;flip:y;visibility:visible;mso-wrap-style:square" o:spid="_x0000_s1184" strokecolor="black [3040]" o:connectortype="straight" from="43711,28707" to="43711,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"/>
                        <v:group id="Gruppieren 196" style="position:absolute;top:91;width:64581;height:31422" coordsize="64581,31422" coordorigin=",91" o:spid="_x0000_s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line id="Gerader Verbinder 197" style="position:absolute;flip:y;visibility:visible;mso-wrap-style:square" o:spid="_x0000_s1186" strokecolor="black [3040]" o:connectortype="straight" from="6260,28728" to="6260,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"/>
                          <v:line id="Gerader Verbinder 198" style="position:absolute;flip:y;visibility:visible;mso-wrap-style:square" o:spid="_x0000_s1187" strokecolor="black [3040]" o:connectortype="straight" from="12502,28728" to="12502,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"/>
                          <v:line id="Gerader Verbinder 199" style="position:absolute;flip:y;visibility:visible;mso-wrap-style:square" o:spid="_x0000_s1188" strokecolor="black [3040]" o:connectortype="straight" from="18743,28728" to="18743,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"/>
                          <v:line id="Gerader Verbinder 200" style="position:absolute;flip:y;visibility:visible;mso-wrap-style:square" o:spid="_x0000_s1189" strokecolor="black [3040]" o:connectortype="straight" from="31224,28728" to="31224,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"/>
                          <v:line id="Gerader Verbinder 201" style="position:absolute;flip:y;visibility:visible;mso-wrap-style:square" o:spid="_x0000_s1190" strokecolor="black [3040]" o:connectortype="straight" from="49952,28728" to="49952,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"/>
                          <v:line id="Gerader Verbinder 202" style="position:absolute;flip:y;visibility:visible;mso-wrap-style:square" o:spid="_x0000_s1191" strokecolor="black [3040]" o:connectortype="straight" from="56193,28728" to="56193,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"/>
                          <v:line id="Gerader Verbinder 203" style="position:absolute;flip:y;visibility:visible;mso-wrap-style:square" o:spid="_x0000_s1192" strokecolor="black [3040]" o:connectortype="straight" from="62439,28728" to="62439,2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"/>
                          <v:group id="Gruppieren 204" style="position:absolute;top:91;width:64581;height:31422" coordsize="64581,31422" coordorigin=",91" o:spid="_x0000_s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Gerade Verbindung mit Pfeil 205" style="position:absolute;top:29187;width:64094;height:0;visibility:visible;mso-wrap-style:square" o:spid="_x0000_s1194"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">
                              <v:stroke endarrow="block"/>
                            </v:shape>
                            <v:shape id="Gerade Verbindung mit Pfeil 206" style="position:absolute;left:17;top:91;width:0;height:29057;flip:y;visibility:visible;mso-wrap-style:square" o:spid="_x0000_s119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v:stroke endarrow="block"/>
                            </v:shape>
                            <v:shape id="Freihandform: Form 207" style="position:absolute;left:124;top:8399;width:64311;height:20538;visibility:visible;mso-wrap-style:square;v-text-anchor:middle" coordsize="6431136,2053781" o:spid="_x0000_s1196" filled="f" strokecolor="#243f60 [1604]" strokeweight="2pt" path="m,2053781c122787,1565884,245574,1077987,424698,862027,603822,646067,887676,649679,1074745,758020v187069,108341,220294,750444,472368,754055c1799187,1515686,2264332,929921,2587189,779688v322857,-150233,645713,-44781,897065,-169012c3735606,486445,3827335,110861,4095299,34300v267964,-76561,704218,-19501,996739,117009c5384559,287819,5627244,703849,5850427,853360v223183,149511,462256,106896,580709,1950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">
                              <v:path arrowok="t" o:connecttype="custom" o:connectlocs="0,2053781;424698,862027;1074745,758020;1547113,1512075;2587189,779688;3484254,610676;4095299,34300;5092038,151309;5850427,853360;6431136,1048374" o:connectangles="0,0,0,0,0,0,0,0,0,0"/>
                            </v:shape>
                            <v:line id="Gerader Verbinder 208" style="position:absolute;flip:y;visibility:visible;mso-wrap-style:square" o:spid="_x0000_s1197" strokecolor="red" o:connectortype="straight" from="43655,5885" to="43655,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">
                              <v:stroke dashstyle="dash"/>
                            </v:line>
                            <v:line id="Gerader Verbinder 209" style="position:absolute;flip:y;visibility:visible;mso-wrap-style:square" o:spid="_x0000_s1198" strokecolor="red" o:connectortype="straight" from="24988,5690" to="24988,2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">
                              <v:stroke dashstyle="dash"/>
                            </v:line>
                            <v:line id="Gerader Verbinder 210" style="position:absolute;flip:y;visibility:visible;mso-wrap-style:square" o:spid="_x0000_s1199" strokecolor="red" o:connectortype="straight" from="37469,5886" to="37469,2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">
                              <v:stroke dashstyle="1 1"/>
                            </v:line>
                            <v:shape id="Textfeld 211" style="position:absolute;left:5540;top:29811;width:2556;height:1698;visibility:visible;mso-wrap-style:square;v-text-anchor:middle" o:spid="_x0000_s120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">
                              <v:textbox inset="0,0,0,0">
                                <w:txbxContent>
                                  <w:p w:rsidRPr="0020139A" w:rsidR="00F25FD0" w:rsidP="00F25FD0" w:rsidRDefault="00DA4B34" w14:paraId="3B570792"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oMath>
                                    </m:oMathPara>
                                  </w:p>
                                </w:txbxContent>
                              </v:textbox>
                            </v:shape>
                            <v:shape id="Textfeld 212" style="position:absolute;left:29718;top:29876;width:3620;height:1630;visibility:visible;mso-wrap-style:square;v-text-anchor:middle" o:spid="_x0000_s120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">
                              <v:textbox inset="0,0,0,0">
                                <w:txbxContent>
                                  <w:p w:rsidRPr="006A44FB" w:rsidR="00F25FD0" w:rsidP="00F25FD0" w:rsidRDefault="00DA4B34" w14:paraId="31CF0E6F"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5</m:t>
                                            </m:r>
                                          </m:sub>
                                        </m:sSub>
                                      </m:oMath>
                                    </m:oMathPara>
                                  </w:p>
                                </w:txbxContent>
                              </v:textbox>
                            </v:shape>
                            <v:shape id="Textfeld 213" style="position:absolute;left:35958;top:29881;width:3953;height:1630;visibility:visible;mso-wrap-style:square;v-text-anchor:middle" o:spid="_x0000_s120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">
                              <v:textbox inset="0,0,0,0">
                                <w:txbxContent>
                                  <w:p w:rsidRPr="006A44FB" w:rsidR="00F25FD0" w:rsidP="00F25FD0" w:rsidRDefault="00DA4B34" w14:paraId="1F12B127"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6</m:t>
                                            </m:r>
                                          </m:sub>
                                        </m:sSub>
                                      </m:oMath>
                                    </m:oMathPara>
                                  </w:p>
                                </w:txbxContent>
                              </v:textbox>
                            </v:shape>
                            <v:shape id="Textfeld 214" style="position:absolute;left:42578;top:29883;width:3238;height:1630;visibility:visible;mso-wrap-style:square;v-text-anchor:middle" o:spid="_x0000_s120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">
                              <v:textbox inset="0,0,0,0">
                                <w:txbxContent>
                                  <w:p w:rsidRPr="006A44FB" w:rsidR="00F25FD0" w:rsidP="00F25FD0" w:rsidRDefault="00DA4B34" w14:paraId="6B7F2891"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7</m:t>
                                            </m:r>
                                          </m:sub>
                                        </m:sSub>
                                      </m:oMath>
                                    </m:oMathPara>
                                  </w:p>
                                </w:txbxContent>
                              </v:textbox>
                            </v:shape>
                            <v:shape id="Textfeld 215" style="position:absolute;left:48626;top:29881;width:3953;height:1630;visibility:visible;mso-wrap-style:square;v-text-anchor:middle" o:spid="_x0000_s120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">
                              <v:textbox inset="0,0,0,0">
                                <w:txbxContent>
                                  <w:p w:rsidRPr="006A44FB" w:rsidR="00F25FD0" w:rsidP="00F25FD0" w:rsidRDefault="00DA4B34" w14:paraId="1DDBC92A"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8</m:t>
                                            </m:r>
                                          </m:sub>
                                        </m:sSub>
                                      </m:oMath>
                                    </m:oMathPara>
                                  </w:p>
                                </w:txbxContent>
                              </v:textbox>
                            </v:shape>
                            <v:shape id="Textfeld 216" style="position:absolute;left:54722;top:29881;width:3620;height:1630;visibility:visible;mso-wrap-style:square;v-text-anchor:middle" o:spid="_x0000_s120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">
                              <v:textbox inset="0,0,0,0">
                                <w:txbxContent>
                                  <w:p w:rsidRPr="006A44FB" w:rsidR="00F25FD0" w:rsidP="00F25FD0" w:rsidRDefault="00DA4B34" w14:paraId="18FFC861"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9</m:t>
                                            </m:r>
                                          </m:sub>
                                        </m:sSub>
                                      </m:oMath>
                                    </m:oMathPara>
                                  </w:p>
                                </w:txbxContent>
                              </v:textbox>
                            </v:shape>
                            <v:shape id="Textfeld 217" style="position:absolute;left:60485;top:29882;width:4096;height:1630;visibility:visible;mso-wrap-style:square;v-text-anchor:middle" o:spid="_x0000_s120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">
                              <v:textbox inset="0,0,0,0">
                                <w:txbxContent>
                                  <w:p w:rsidRPr="006A44FB" w:rsidR="00F25FD0" w:rsidP="00F25FD0" w:rsidRDefault="00DA4B34" w14:paraId="37F639A9"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10</m:t>
                                            </m:r>
                                          </m:sub>
                                        </m:sSub>
                                      </m:oMath>
                                    </m:oMathPara>
                                  </w:p>
                                </w:txbxContent>
                              </v:textbox>
                            </v:shape>
                            <v:shape id="Textfeld 218" style="position:absolute;left:11586;top:29809;width:2844;height:1702;visibility:visible;mso-wrap-style:square;v-text-anchor:middle" o:spid="_x0000_s120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">
                              <v:textbox inset="0,0,0,0">
                                <w:txbxContent>
                                  <w:p w:rsidRPr="0020139A" w:rsidR="00F25FD0" w:rsidP="00F25FD0" w:rsidRDefault="00DA4B34" w14:paraId="3B943C31"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2</m:t>
                                            </m:r>
                                          </m:sub>
                                        </m:sSub>
                                      </m:oMath>
                                    </m:oMathPara>
                                  </w:p>
                                </w:txbxContent>
                              </v:textbox>
                            </v:shape>
                            <v:shape id="Textfeld 219" style="position:absolute;left:17684;top:29883;width:3128;height:1575;visibility:visible;mso-wrap-style:square;v-text-anchor:middle" o:spid="_x0000_s120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">
                              <v:textbox inset="0,0,0,0">
                                <w:txbxContent>
                                  <w:p w:rsidRPr="0020139A" w:rsidR="00F25FD0" w:rsidP="00F25FD0" w:rsidRDefault="00DA4B34" w14:paraId="5A81E40D"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3</m:t>
                                            </m:r>
                                          </m:sub>
                                        </m:sSub>
                                      </m:oMath>
                                    </m:oMathPara>
                                  </w:p>
                                </w:txbxContent>
                              </v:textbox>
                            </v:shape>
                            <v:shape id="Textfeld 220" style="position:absolute;left:23860;top:29876;width:3239;height:1630;visibility:visible;mso-wrap-style:square;v-text-anchor:middle" o:spid="_x0000_s120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">
                              <v:textbox inset="0,0,0,0">
                                <w:txbxContent>
                                  <w:p w:rsidRPr="006A44FB" w:rsidR="00F25FD0" w:rsidP="00F25FD0" w:rsidRDefault="00DA4B34" w14:paraId="092D92D0" w14:textId="77777777">
                                    <w:pPr>
                                      <w:jc w:val="center"/>
                                      <w:rPr>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4</m:t>
                                            </m:r>
                                          </m:sub>
                                        </m:sSub>
                                      </m:oMath>
                                    </m:oMathPara>
                                  </w:p>
                                </w:txbxContent>
                              </v:textbox>
                            </v:shape>
                            <v:shape id="Geschweifte Klammer rechts 221" style="position:absolute;left:33314;top:-5226;width:1943;height:18596;rotation:-90;visibility:visible;mso-wrap-style:square;v-text-anchor:middle" o:spid="_x0000_s1210" strokecolor="black [3040]" type="#_x0000_t88" adj="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"/>
                            <v:shape id="Textfeld 222" style="position:absolute;left:24982;top:152;width:19568;height:2731;visibility:visible;mso-wrap-style:square;v-text-anchor:middle" o:spid="_x0000_s121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">
                              <v:textbox inset="0,0,0,0">
                                <w:txbxContent>
                                  <w:p w:rsidR="00F25FD0" w:rsidP="00F25FD0" w:rsidRDefault="00F25FD0" w14:paraId="163D9417" w14:textId="77777777">
                                    <w:pPr>
                                      <w:jc w:val="center"/>
                                    </w:pPr>
                                    <w:r>
                                      <w:t>Fenster 2</w:t>
                                    </w:r>
                                  </w:p>
                                </w:txbxContent>
                              </v:textbox>
                            </v:shape>
                          </v:group>
                        </v:group>
                      </v:group>
                    </v:group>
                    <v:shape id="Textfeld 223" style="position:absolute;left:128;width:5828;height:2002;visibility:visible;mso-wrap-style:square;v-text-anchor:middle" o:spid="_x0000_s121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">
                      <v:textbox inset="0,0,0,0">
                        <w:txbxContent>
                          <w:p w:rsidRPr="00EC020C" w:rsidR="00F25FD0" w:rsidP="00F25FD0" w:rsidRDefault="00F25FD0" w14:paraId="35E66000" w14:textId="157FB0EA">
                            <w:pPr>
                              <w:jc w:val="center"/>
                              <w:rPr>
                                <w:sz w:val="20"/>
                                <w:szCs w:val="20"/>
                              </w:rPr>
                            </w:pPr>
                            <w:r w:rsidRPr="00EC020C">
                              <w:rPr>
                                <w:sz w:val="20"/>
                                <w:szCs w:val="20"/>
                              </w:rPr>
                              <w:t>y(t)</w:t>
                            </w:r>
                            <w:r w:rsidRPr="00EC020C" w:rsidR="00EC020C">
                              <w:rPr>
                                <w:sz w:val="20"/>
                                <w:szCs w:val="20"/>
                              </w:rPr>
                              <w:t xml:space="preserve"> [-] </w:t>
                            </w:r>
                          </w:p>
                        </w:txbxContent>
                      </v:textbox>
                    </v:shape>
                    <v:shape id="Textfeld 224" style="position:absolute;left:30351;top:237;width:5523;height:2002;visibility:visible;mso-wrap-style:square;v-text-anchor:middle" o:spid="_x0000_s121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">
                      <v:textbox inset="0,0,0,0">
                        <w:txbxContent>
                          <w:p w:rsidRPr="00EC020C" w:rsidR="00F25FD0" w:rsidP="00F25FD0" w:rsidRDefault="00F25FD0" w14:paraId="6E9A542E" w14:textId="1B02C1C0">
                            <w:pPr>
                              <w:jc w:val="center"/>
                              <w:rPr>
                                <w:sz w:val="20"/>
                                <w:szCs w:val="20"/>
                              </w:rPr>
                            </w:pPr>
                            <w:r w:rsidRPr="00EC020C">
                              <w:rPr>
                                <w:sz w:val="20"/>
                                <w:szCs w:val="20"/>
                              </w:rPr>
                              <w:t>y(t)</w:t>
                            </w:r>
                            <w:r w:rsidRPr="00EC020C" w:rsidR="00EC020C">
                              <w:rPr>
                                <w:sz w:val="20"/>
                                <w:szCs w:val="20"/>
                              </w:rPr>
                              <w:t xml:space="preserve"> [-]</w:t>
                            </w:r>
                          </w:p>
                        </w:txbxContent>
                      </v:textbox>
                    </v:shape>
                  </v:group>
                  <v:shape id="Gerade Verbindung mit Pfeil 225" style="position:absolute;left:7657;top:22717;width:5021;height:0;visibility:visible;mso-wrap-style:square" o:spid="_x0000_s1214"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">
                    <v:stroke startarrow="block" endarrow="block"/>
                  </v:shape>
                  <v:shape id="Textfeld 226" style="position:absolute;left:7779;top:20800;width:4819;height:1757;visibility:visible;mso-wrap-style:square;v-text-anchor:middle" o:spid="_x0000_s121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">
                    <v:textbox inset="0,0,0,0">
                      <w:txbxContent>
                        <w:p w:rsidRPr="00E7106B" w:rsidR="00F25FD0" w:rsidP="00F25FD0" w:rsidRDefault="00F25FD0" w14:paraId="099FEC87" w14:textId="77777777">
                          <w:pPr>
                            <w:jc w:val="center"/>
                            <w:rPr>
                              <w:sz w:val="20"/>
                              <w:szCs w:val="20"/>
                            </w:rPr>
                          </w:pPr>
                          <w:r>
                            <w:rPr>
                              <w:sz w:val="20"/>
                              <w:szCs w:val="20"/>
                            </w:rPr>
                            <w:t>Lag</w:t>
                          </w:r>
                        </w:p>
                      </w:txbxContent>
                    </v:textbox>
                  </v:shape>
                  <v:shape id="Gerade Verbindung mit Pfeil 227" style="position:absolute;left:12832;top:22717;width:2435;height:0;visibility:visible;mso-wrap-style:square" o:spid="_x0000_s1216"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">
                    <v:stroke startarrow="block" endarrow="block"/>
                  </v:shape>
                  <v:shape id="Textfeld 228" style="position:absolute;left:12903;top:20599;width:5394;height:1649;visibility:visible;mso-wrap-style:square;v-text-anchor:middle" o:spid="_x0000_s121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">
                    <v:textbox inset="0,0,0,0">
                      <w:txbxContent>
                        <w:p w:rsidRPr="00E7106B" w:rsidR="00F25FD0" w:rsidP="00F25FD0" w:rsidRDefault="00F25FD0" w14:paraId="4936BE23" w14:textId="77777777">
                          <w:pPr>
                            <w:jc w:val="center"/>
                            <w:rPr>
                              <w:sz w:val="20"/>
                              <w:szCs w:val="20"/>
                            </w:rPr>
                          </w:pPr>
                          <w:r>
                            <w:rPr>
                              <w:sz w:val="20"/>
                              <w:szCs w:val="20"/>
                            </w:rPr>
                            <w:t>Horizont</w:t>
                          </w:r>
                        </w:p>
                      </w:txbxContent>
                    </v:textbox>
                  </v:shape>
                </v:group>
                <v:shape id="Textfeld 485" style="position:absolute;left:22276;top:27550;width:6056;height:2093;visibility:visible;mso-wrap-style:square;v-text-anchor:middle" o:spid="_x0000_s121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">
                  <v:textbox inset="0,0,0,0">
                    <w:txbxContent>
                      <w:p w:rsidRPr="00EC020C" w:rsidR="00EC020C" w:rsidP="00EC020C" w:rsidRDefault="00EC020C" w14:paraId="1FA5983A" w14:textId="4B1DB278">
                        <w:pPr>
                          <w:jc w:val="center"/>
                          <w:rPr>
                            <w:sz w:val="20"/>
                            <w:szCs w:val="20"/>
                          </w:rPr>
                        </w:pPr>
                        <w:r w:rsidRPr="00EC020C">
                          <w:rPr>
                            <w:sz w:val="20"/>
                            <w:szCs w:val="20"/>
                          </w:rPr>
                          <w:t>Zeit [s]</w:t>
                        </w:r>
                      </w:p>
                    </w:txbxContent>
                  </v:textbox>
                </v:shape>
                <v:shape id="Textfeld 486" style="position:absolute;left:50361;top:27550;width:6056;height:2093;visibility:visible;mso-wrap-style:square;v-text-anchor:middle" o:spid="_x0000_s121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">
                  <v:textbox inset="0,0,0,0">
                    <w:txbxContent>
                      <w:p w:rsidRPr="00EC020C" w:rsidR="00EC020C" w:rsidP="00EC020C" w:rsidRDefault="00EC020C" w14:paraId="3436EDEB" w14:textId="77777777">
                        <w:pPr>
                          <w:jc w:val="center"/>
                          <w:rPr>
                            <w:sz w:val="20"/>
                            <w:szCs w:val="20"/>
                          </w:rPr>
                        </w:pPr>
                        <w:r w:rsidRPr="00EC020C">
                          <w:rPr>
                            <w:sz w:val="20"/>
                            <w:szCs w:val="20"/>
                          </w:rPr>
                          <w:t>Zeit [s]</w:t>
                        </w:r>
                      </w:p>
                    </w:txbxContent>
                  </v:textbox>
                </v:shape>
                <w10:anchorlock/>
              </v:group>
            </w:pict>
          </mc:Fallback>
        </mc:AlternateContent>
      </w:r>
    </w:p>
    <w:p w:rsidR="00CA77E2" w:rsidP="0000029D" w:rsidRDefault="00F25FD0" w14:paraId="7FF7178F" w14:textId="11AA839A">
      <w:pPr>
        <w:pStyle w:val="Beschriftung"/>
        <w:jc w:val="center"/>
        <w:rPr>
          <w:b w:val="0"/>
          <w:bCs w:val="0"/>
        </w:rPr>
      </w:pPr>
      <w:bookmarkStart w:name="_Ref122193212" w:id="71"/>
      <w:bookmarkStart w:name="_Toc126152047" w:id="72"/>
      <w:r>
        <w:t xml:space="preserve">Abbildung </w:t>
      </w:r>
      <w:r w:rsidR="009641A2">
        <w:fldChar w:fldCharType="begin"/>
      </w:r>
      <w:r w:rsidR="009641A2">
        <w:instrText xml:space="preserve"> SEQ Abbildung \* ARABIC </w:instrText>
      </w:r>
      <w:r w:rsidR="009641A2">
        <w:fldChar w:fldCharType="separate"/>
      </w:r>
      <w:r w:rsidR="00DA4B34">
        <w:rPr>
          <w:noProof/>
        </w:rPr>
        <w:t>14</w:t>
      </w:r>
      <w:r w:rsidR="009641A2">
        <w:rPr>
          <w:noProof/>
        </w:rPr>
        <w:fldChar w:fldCharType="end"/>
      </w:r>
      <w:bookmarkEnd w:id="71"/>
      <w:r>
        <w:t>: Beispiel von einem gleitenden Zeitfenster</w:t>
      </w:r>
      <w:bookmarkEnd w:id="72"/>
    </w:p>
    <w:p w:rsidR="00A06483" w:rsidP="00CA77E2" w:rsidRDefault="00F25FD0" w14:paraId="6B1B9CF5" w14:textId="5E159C50">
      <w:r>
        <w:fldChar w:fldCharType="begin"/>
      </w:r>
      <w:r>
        <w:instrText xml:space="preserve"> REF _Ref122193212 \h </w:instrText>
      </w:r>
      <w:r>
        <w:fldChar w:fldCharType="separate"/>
      </w:r>
      <w:r w:rsidR="00DA4B34">
        <w:t xml:space="preserve">Abbildung </w:t>
      </w:r>
      <w:r w:rsidR="00DA4B34">
        <w:rPr>
          <w:noProof/>
        </w:rPr>
        <w:t>14</w:t>
      </w:r>
      <w:r>
        <w:fldChar w:fldCharType="end"/>
      </w:r>
      <w:r>
        <w:t xml:space="preserve"> </w:t>
      </w:r>
      <w:r w:rsidR="008731B5">
        <w:t>zeigt</w:t>
      </w:r>
      <w:r w:rsidR="00CA77E2">
        <w:t xml:space="preserve"> ein Beispiel für ein gleitendes Zeitfenste</w:t>
      </w:r>
      <w:r w:rsidR="008731B5">
        <w:t>r</w:t>
      </w:r>
      <w:r w:rsidR="00CA77E2">
        <w:t>.</w:t>
      </w:r>
      <w:r>
        <w:t xml:space="preserve"> </w:t>
      </w:r>
      <w:r w:rsidR="00A50C09">
        <w:t xml:space="preserve">Die Verzögerung (Lag) </w:t>
      </w:r>
      <m:oMath>
        <m:r>
          <w:rPr>
            <w:rFonts w:ascii="Cambria Math" w:hAnsi="Cambria Math"/>
          </w:rPr>
          <m:t>d</m:t>
        </m:r>
      </m:oMath>
      <w:r w:rsidR="00EE5217">
        <w:t xml:space="preserve"> </w:t>
      </w:r>
      <w:r w:rsidRPr="008731B5" w:rsidR="008731B5">
        <w:t>bezeichnet den Zeitraum der Vergangenheit, der für die Vorhersage berücksichtigt wird</w:t>
      </w:r>
      <w:r w:rsidR="00A130EE">
        <w:t xml:space="preserve"> </w:t>
      </w:r>
      <w:sdt>
        <w:sdtPr>
          <w:alias w:val="To edit, see citavi.com/edit"/>
          <w:tag w:val="CitaviPlaceholder#0d8aa5fc-8764-4a7f-bc5e-3f1e03d464ed"/>
          <w:id w:val="82040042"/>
          <w:placeholder>
            <w:docPart w:val="DefaultPlaceholder_-1854013440"/>
          </w:placeholder>
        </w:sdtPr>
        <w:sdtEndPr/>
        <w:sdtContent>
          <w:r w:rsidR="00A130EE">
            <w:fldChar w:fldCharType="begin"/>
          </w:r>
          <w:r w:rsidR="00EC020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YjcxNzc3LWJhNDgtNDI1Yi04ZTA1LWVkNTJiMzJhOWM4NiIsIlJhbmdlTGVuZ3RoIjo0LCJSZWZlcmVuY2VJZCI6IjcwZjMwMTk2LWRkNmItNDAxYy05NTRlLWM3ZTk0YzkxO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enpqemhrcGguanBnIiwiVXJpU3RyaW5nIjoiNzBmMzAxOTYtZGQ2Yi00MDFjLTk1NGUtYzdlOTRjOTE5Yzg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DItMzYzMTgtNF8z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DItMzYzMTgtNF8zIiwiVXJpU3RyaW5nIjoiaHR0cHM6Ly9kb2kub3JnLzEwLjEwMDcvOTc4LTMtNjQyLTM2MzE4LTRf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wNy85NzgtMy02NDItMzYzMTgtNCIsIlVyaVN0cmluZyI6Imh0dHBzOi8vZG9pLm9yZy8xMC4xMDA3Lzk3OC0zLTY0Mi0zNjMxOC00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}</w:instrText>
          </w:r>
          <w:r w:rsidR="00A130EE">
            <w:fldChar w:fldCharType="separate"/>
          </w:r>
          <w:r w:rsidR="00EC020C">
            <w:t>[30]</w:t>
          </w:r>
          <w:r w:rsidR="00A130EE">
            <w:fldChar w:fldCharType="end"/>
          </w:r>
        </w:sdtContent>
      </w:sdt>
      <w:r w:rsidR="00A50C09">
        <w:t>. Der Horizont</w:t>
      </w:r>
      <w:r w:rsidR="008731B5">
        <w:t xml:space="preserve"> </w:t>
      </w:r>
      <m:oMath>
        <m:r>
          <w:rPr>
            <w:rFonts w:ascii="Cambria Math" w:hAnsi="Cambria Math"/>
          </w:rPr>
          <m:t>h</m:t>
        </m:r>
      </m:oMath>
      <w:r w:rsidR="00A50C09">
        <w:t xml:space="preserve"> </w:t>
      </w:r>
      <w:r w:rsidR="008731B5">
        <w:t>gibt an</w:t>
      </w:r>
      <w:r w:rsidR="000C6B59">
        <w:t>, wie</w:t>
      </w:r>
      <w:r w:rsidR="00A50C09">
        <w:t xml:space="preserve"> viele zukünftige Zustände vorhergesagt werden sollen</w:t>
      </w:r>
      <w:r w:rsidR="0021054C">
        <w:t xml:space="preserve"> und ist in diesem Beispiel gleich </w:t>
      </w:r>
      <w:r w:rsidR="00FE0B9A">
        <w:t>eins</w:t>
      </w:r>
      <w:r w:rsidR="009D33FC">
        <w:t xml:space="preserve"> </w:t>
      </w:r>
      <w:sdt>
        <w:sdtPr>
          <w:alias w:val="To edit, see citavi.com/edit"/>
          <w:tag w:val="CitaviPlaceholder#b28949a7-c5aa-418f-acb5-9bab2cc373b7"/>
          <w:id w:val="-2078428885"/>
          <w:placeholder>
            <w:docPart w:val="DefaultPlaceholder_-1854013440"/>
          </w:placeholder>
        </w:sdtPr>
        <w:sdtEndPr/>
        <w:sdtContent>
          <w:r w:rsidR="009D33FC">
            <w:fldChar w:fldCharType="begin"/>
          </w:r>
          <w:r w:rsidR="00EC020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YWQ4MTg3LWRjYjktNDc2MS04NzBhLTJmODFkYWZhMGY5MCIsIlJhbmdlTGVuZ3RoIjo0LCJSZWZlcmVuY2VJZCI6IjcwZjMwMTk2LWRkNmItNDAxYy05NTRlLWM3ZTk0YzkxO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enpqemhrcGguanBnIiwiVXJpU3RyaW5nIjoiNzBmMzAxOTYtZGQ2Yi00MDFjLTk1NGUtYzdlOTRjOTE5Yzg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DItMzYzMTgtNF8z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DItMzYzMTgtNF8zIiwiVXJpU3RyaW5nIjoiaHR0cHM6Ly9kb2kub3JnLzEwLjEwMDcvOTc4LTMtNjQyLTM2MzE4LTRf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wNy85NzgtMy02NDItMzYzMTgtNCIsIlVyaVN0cmluZyI6Imh0dHBzOi8vZG9pLm9yZy8xMC4xMDA3Lzk3OC0zLTY0Mi0zNjMxOC00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}</w:instrText>
          </w:r>
          <w:r w:rsidR="009D33FC">
            <w:fldChar w:fldCharType="separate"/>
          </w:r>
          <w:r w:rsidR="00EC020C">
            <w:t>[30]</w:t>
          </w:r>
          <w:r w:rsidR="009D33FC">
            <w:fldChar w:fldCharType="end"/>
          </w:r>
        </w:sdtContent>
      </w:sdt>
      <w:r w:rsidR="00BE391F">
        <w:t>.</w:t>
      </w:r>
      <w:r w:rsidR="009D33FC">
        <w:t xml:space="preserve"> </w:t>
      </w:r>
      <w:r w:rsidR="00CA77E2">
        <w:t>Das erste Zeitfenster liegt</w:t>
      </w:r>
      <w:r w:rsidR="00A50C09">
        <w:t xml:space="preserve"> </w:t>
      </w:r>
      <w:r w:rsidR="00CA77E2">
        <w:t xml:space="preserve">zwischen </w:t>
      </w:r>
      <m:oMath>
        <m:sSub>
          <m:sSubPr>
            <m:ctrlPr>
              <w:rPr>
                <w:rFonts w:ascii="Cambria Math" w:hAnsi="Cambria Math"/>
                <w:i/>
              </w:rPr>
            </m:ctrlPr>
          </m:sSubPr>
          <m:e>
            <m:r>
              <w:rPr>
                <w:rFonts w:ascii="Cambria Math" w:hAnsi="Cambria Math"/>
              </w:rPr>
              <m:t>t</m:t>
            </m:r>
          </m:e>
          <m:sub>
            <m:r>
              <w:rPr>
                <w:rFonts w:ascii="Cambria Math" w:hAnsi="Cambria Math"/>
              </w:rPr>
              <m:t>3</m:t>
            </m:r>
          </m:sub>
        </m:sSub>
      </m:oMath>
      <w:r w:rsidR="00CA77E2">
        <w:t xml:space="preserve"> und </w:t>
      </w:r>
      <m:oMath>
        <m:sSub>
          <m:sSubPr>
            <m:ctrlPr>
              <w:rPr>
                <w:rFonts w:ascii="Cambria Math" w:hAnsi="Cambria Math"/>
                <w:i/>
              </w:rPr>
            </m:ctrlPr>
          </m:sSubPr>
          <m:e>
            <m:r>
              <w:rPr>
                <w:rFonts w:ascii="Cambria Math" w:hAnsi="Cambria Math"/>
              </w:rPr>
              <m:t>t</m:t>
            </m:r>
          </m:e>
          <m:sub>
            <m:r>
              <w:rPr>
                <w:rFonts w:ascii="Cambria Math" w:hAnsi="Cambria Math"/>
              </w:rPr>
              <m:t>6</m:t>
            </m:r>
          </m:sub>
        </m:sSub>
      </m:oMath>
      <w:r w:rsidR="00CA77E2">
        <w:t xml:space="preserve">, wobei </w:t>
      </w:r>
      <w:r w:rsidR="004E0EF7">
        <w:t>hier</w:t>
      </w:r>
      <w:r w:rsidR="00A50C09">
        <w:t xml:space="preserve"> mit den Werten für</w:t>
      </w:r>
      <w:r w:rsidR="00CA77E2">
        <w:t xml:space="preserve"> </w:t>
      </w:r>
      <m:oMath>
        <m:sSub>
          <m:sSubPr>
            <m:ctrlPr>
              <w:rPr>
                <w:rFonts w:ascii="Cambria Math" w:hAnsi="Cambria Math"/>
                <w:i/>
              </w:rPr>
            </m:ctrlPr>
          </m:sSubPr>
          <m:e>
            <m:r>
              <w:rPr>
                <w:rFonts w:ascii="Cambria Math" w:hAnsi="Cambria Math"/>
              </w:rPr>
              <m:t>t</m:t>
            </m:r>
          </m:e>
          <m:sub>
            <m:r>
              <w:rPr>
                <w:rFonts w:ascii="Cambria Math" w:hAnsi="Cambria Math"/>
              </w:rPr>
              <m:t>3</m:t>
            </m:r>
          </m:sub>
        </m:sSub>
      </m:oMath>
      <w:r w:rsidR="00A50C09">
        <w:t xml:space="preserve">, </w:t>
      </w:r>
      <m:oMath>
        <m:sSub>
          <m:sSubPr>
            <m:ctrlPr>
              <w:rPr>
                <w:rFonts w:ascii="Cambria Math" w:hAnsi="Cambria Math"/>
                <w:i/>
              </w:rPr>
            </m:ctrlPr>
          </m:sSubPr>
          <m:e>
            <m:r>
              <w:rPr>
                <w:rFonts w:ascii="Cambria Math" w:hAnsi="Cambria Math"/>
              </w:rPr>
              <m:t>t</m:t>
            </m:r>
          </m:e>
          <m:sub>
            <m:r>
              <w:rPr>
                <w:rFonts w:ascii="Cambria Math" w:hAnsi="Cambria Math"/>
              </w:rPr>
              <m:t>4</m:t>
            </m:r>
          </m:sub>
        </m:sSub>
      </m:oMath>
      <w:r w:rsidR="00A50C09">
        <w:t xml:space="preserve"> und </w:t>
      </w:r>
      <m:oMath>
        <m:sSub>
          <m:sSubPr>
            <m:ctrlPr>
              <w:rPr>
                <w:rFonts w:ascii="Cambria Math" w:hAnsi="Cambria Math"/>
                <w:i/>
              </w:rPr>
            </m:ctrlPr>
          </m:sSubPr>
          <m:e>
            <m:r>
              <w:rPr>
                <w:rFonts w:ascii="Cambria Math" w:hAnsi="Cambria Math"/>
              </w:rPr>
              <m:t>t</m:t>
            </m:r>
          </m:e>
          <m:sub>
            <m:r>
              <w:rPr>
                <w:rFonts w:ascii="Cambria Math" w:hAnsi="Cambria Math"/>
              </w:rPr>
              <m:t>5</m:t>
            </m:r>
          </m:sub>
        </m:sSub>
      </m:oMath>
      <w:r w:rsidR="00A50C09">
        <w:t xml:space="preserve"> der Wert zum Zeitpunkt </w:t>
      </w:r>
      <m:oMath>
        <m:sSub>
          <m:sSubPr>
            <m:ctrlPr>
              <w:rPr>
                <w:rFonts w:ascii="Cambria Math" w:hAnsi="Cambria Math"/>
                <w:i/>
              </w:rPr>
            </m:ctrlPr>
          </m:sSubPr>
          <m:e>
            <m:r>
              <w:rPr>
                <w:rFonts w:ascii="Cambria Math" w:hAnsi="Cambria Math"/>
              </w:rPr>
              <m:t>t</m:t>
            </m:r>
          </m:e>
          <m:sub>
            <m:r>
              <w:rPr>
                <w:rFonts w:ascii="Cambria Math" w:hAnsi="Cambria Math"/>
              </w:rPr>
              <m:t>6</m:t>
            </m:r>
          </m:sub>
        </m:sSub>
      </m:oMath>
      <w:r w:rsidR="00A50C09">
        <w:t xml:space="preserve"> vorhergesagt werden soll. </w:t>
      </w:r>
      <w:r w:rsidRPr="008731B5" w:rsidR="008731B5">
        <w:t xml:space="preserve">Für die folgenden Schritte wird das Zeitfenster jeweils um </w:t>
      </w:r>
      <w:r w:rsidR="00600C76">
        <w:t>eins</w:t>
      </w:r>
      <w:r w:rsidRPr="008731B5" w:rsidR="008731B5">
        <w:t xml:space="preserve"> nach rechts verschoben und dieser Vorgang wiederholt.</w:t>
      </w:r>
    </w:p>
    <w:p w:rsidR="00CA77E2" w:rsidP="00CA77E2" w:rsidRDefault="006A4697" w14:paraId="68138630" w14:textId="5086E4CB">
      <w:r w:rsidRPr="006A4697">
        <w:t>Für den Lernprozess müssen alle Werte zu den jeweiligen Zeitpunkten bekannt sein, damit das überwachte Lernen angewendet werden kann. Jedes Zeitfenster stellt dann einen Eintrag im Trainingsdatensatz dar. Bei kontinuierlichen Systemen ist es möglich, das Modell mit den neuen Daten weiter zu trainieren und so die Genauigkeit des Modells über die Zeit zu verbessern. Zur Vorhersage unbekannter zukünftiger Zustände kann dann das trainierte Modell mit den</w:t>
      </w:r>
      <w:r>
        <w:t xml:space="preserve"> </w:t>
      </w:r>
      <m:oMath>
        <m:r>
          <w:rPr>
            <w:rFonts w:ascii="Cambria Math" w:hAnsi="Cambria Math"/>
          </w:rPr>
          <m:t>n</m:t>
        </m:r>
      </m:oMath>
      <w:r w:rsidR="003D1398">
        <w:t xml:space="preserve"> letzten Zuständen als Eingabe, verwendet werden.</w:t>
      </w:r>
    </w:p>
    <w:p w:rsidR="003D1398" w:rsidP="0066502A" w:rsidRDefault="003D1398" w14:paraId="648C51E9" w14:textId="40C06249">
      <w:pPr>
        <w:pStyle w:val="berschrift3"/>
      </w:pPr>
      <w:bookmarkStart w:name="_Ref124351224" w:id="73"/>
      <w:bookmarkStart w:name="_Toc126152001" w:id="74"/>
      <w:r w:rsidRPr="003D1398">
        <w:t xml:space="preserve">Methoden für die Vorhersage </w:t>
      </w:r>
      <w:r w:rsidR="00887793">
        <w:t>über</w:t>
      </w:r>
      <w:r w:rsidRPr="003D1398">
        <w:t xml:space="preserve"> mehrere Zeit</w:t>
      </w:r>
      <w:r>
        <w:t>schritte</w:t>
      </w:r>
      <w:bookmarkEnd w:id="73"/>
      <w:bookmarkEnd w:id="74"/>
    </w:p>
    <w:p w:rsidRPr="00AF2973" w:rsidR="0039105D" w:rsidP="00CA77E2" w:rsidRDefault="00887793" w14:paraId="4E93318E" w14:textId="72144A7C">
      <w:pPr>
        <w:rPr>
          <w:lang w:eastAsia="de-DE"/>
        </w:rPr>
      </w:pPr>
      <w:r>
        <w:rPr>
          <w:lang w:eastAsia="de-DE"/>
        </w:rPr>
        <w:t>Eine Vorhersage über mehrere Zeitschritte hat die Aufgabe</w:t>
      </w:r>
      <w:r w:rsidR="000C6B59">
        <w:rPr>
          <w:lang w:eastAsia="de-DE"/>
        </w:rPr>
        <w:t>, die</w:t>
      </w:r>
      <w:r>
        <w:rPr>
          <w:lang w:eastAsia="de-DE"/>
        </w:rPr>
        <w:t xml:space="preserve"> nächsten</w:t>
      </w:r>
      <w:r w:rsidR="0039105D">
        <w:rPr>
          <w:lang w:eastAsia="de-DE"/>
        </w:rPr>
        <w:t xml:space="preserve"> </w:t>
      </w:r>
      <m:oMath>
        <m:r>
          <w:rPr>
            <w:rFonts w:ascii="Cambria Math" w:hAnsi="Cambria Math"/>
            <w:lang w:eastAsia="de-DE"/>
          </w:rPr>
          <m:t>h</m:t>
        </m:r>
      </m:oMath>
      <w:r>
        <w:rPr>
          <w:i/>
          <w:iCs/>
          <w:lang w:eastAsia="de-DE"/>
        </w:rPr>
        <w:t xml:space="preserve"> </w:t>
      </w:r>
      <w:r>
        <w:rPr>
          <w:lang w:eastAsia="de-DE"/>
        </w:rPr>
        <w:t>Werte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t+1</m:t>
            </m:r>
          </m:sub>
        </m:sSub>
      </m:oMath>
      <w:r>
        <w:rPr>
          <w:lang w:eastAsia="de-DE"/>
        </w:rPr>
        <w:t>,…,</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t+h</m:t>
            </m:r>
          </m:sub>
        </m:sSub>
      </m:oMath>
      <w:r>
        <w:rPr>
          <w:lang w:eastAsia="de-DE"/>
        </w:rPr>
        <w:t xml:space="preserve">) </w:t>
      </w:r>
      <w:r w:rsidR="000C6B59">
        <w:rPr>
          <w:lang w:eastAsia="de-DE"/>
        </w:rPr>
        <w:t>mithilfe</w:t>
      </w:r>
      <w:r>
        <w:rPr>
          <w:lang w:eastAsia="de-DE"/>
        </w:rPr>
        <w:t xml:space="preserve"> der historischen Zeitreihe der letzten</w:t>
      </w:r>
      <w:r w:rsidR="0039105D">
        <w:rPr>
          <w:lang w:eastAsia="de-DE"/>
        </w:rPr>
        <w:t xml:space="preserve"> </w:t>
      </w:r>
      <m:oMath>
        <m:r>
          <w:rPr>
            <w:rFonts w:ascii="Cambria Math" w:hAnsi="Cambria Math"/>
            <w:lang w:eastAsia="de-DE"/>
          </w:rPr>
          <m:t>n</m:t>
        </m:r>
      </m:oMath>
      <w:r>
        <w:rPr>
          <w:i/>
          <w:iCs/>
          <w:lang w:eastAsia="de-DE"/>
        </w:rPr>
        <w:t xml:space="preserve"> </w:t>
      </w:r>
      <w:r>
        <w:rPr>
          <w:lang w:eastAsia="de-DE"/>
        </w:rPr>
        <w:t>Werte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t-n+1</m:t>
            </m:r>
          </m:sub>
        </m:sSub>
      </m:oMath>
      <w:r>
        <w:rPr>
          <w:lang w:eastAsia="de-DE"/>
        </w:rPr>
        <w:t>,…,</w:t>
      </w:r>
      <w:r w:rsidR="00C83ED8">
        <w:rPr>
          <w:lang w:eastAsia="de-DE"/>
        </w:rPr>
        <w:t xml:space="preserve">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m:t>
            </m:r>
          </m:sub>
        </m:sSub>
      </m:oMath>
      <w:r w:rsidR="00C83ED8">
        <w:rPr>
          <w:lang w:eastAsia="de-DE"/>
        </w:rPr>
        <w:t xml:space="preserve">) vorherzusagen, wobei </w:t>
      </w:r>
      <m:oMath>
        <m:r>
          <w:rPr>
            <w:rFonts w:ascii="Cambria Math" w:hAnsi="Cambria Math"/>
            <w:lang w:eastAsia="de-DE"/>
          </w:rPr>
          <m:t>h&gt;1</m:t>
        </m:r>
      </m:oMath>
      <w:r w:rsidR="00C83ED8">
        <w:rPr>
          <w:lang w:eastAsia="de-DE"/>
        </w:rPr>
        <w:t xml:space="preserve"> der </w:t>
      </w:r>
      <w:r w:rsidR="007D20BA">
        <w:rPr>
          <w:lang w:eastAsia="de-DE"/>
        </w:rPr>
        <w:t>Prognoseh</w:t>
      </w:r>
      <w:r w:rsidR="00C83ED8">
        <w:rPr>
          <w:lang w:eastAsia="de-DE"/>
        </w:rPr>
        <w:t xml:space="preserve">orizont ist. </w:t>
      </w:r>
      <w:r w:rsidRPr="006A4697" w:rsidR="006A4697">
        <w:rPr>
          <w:lang w:eastAsia="de-DE"/>
        </w:rPr>
        <w:t>Das Problem hierbei ist, dass jeder Wert eine zeitliche Abhängigkeit von den vorhergehenden Werten hat. Beispielsweise hängt die Vorhersage des Wertes</w:t>
      </w:r>
      <w:r w:rsidR="006A4697">
        <w:rPr>
          <w:lang w:eastAsia="de-DE"/>
        </w:rPr>
        <w:t xml:space="preserve">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t+2</m:t>
            </m:r>
          </m:sub>
        </m:sSub>
      </m:oMath>
      <w:r w:rsidR="00C83ED8">
        <w:rPr>
          <w:lang w:eastAsia="de-DE"/>
        </w:rPr>
        <w:t xml:space="preserve"> auch vo</w:t>
      </w:r>
      <w:r w:rsidR="006A4697">
        <w:rPr>
          <w:lang w:eastAsia="de-DE"/>
        </w:rPr>
        <w:t>m</w:t>
      </w:r>
      <w:r w:rsidR="00C83ED8">
        <w:rPr>
          <w:lang w:eastAsia="de-DE"/>
        </w:rPr>
        <w:t xml:space="preserve"> Wert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t+1</m:t>
            </m:r>
          </m:sub>
        </m:sSub>
      </m:oMath>
      <w:r w:rsidR="00C83ED8">
        <w:rPr>
          <w:lang w:eastAsia="de-DE"/>
        </w:rPr>
        <w:t xml:space="preserve"> ab</w:t>
      </w:r>
      <w:r w:rsidR="0030749C">
        <w:rPr>
          <w:lang w:eastAsia="de-DE"/>
        </w:rPr>
        <w:t xml:space="preserve">, </w:t>
      </w:r>
      <w:r w:rsidR="004E79C5">
        <w:rPr>
          <w:lang w:eastAsia="de-DE"/>
        </w:rPr>
        <w:t>der</w:t>
      </w:r>
      <w:r w:rsidR="0030749C">
        <w:rPr>
          <w:lang w:eastAsia="de-DE"/>
        </w:rPr>
        <w:t xml:space="preserve"> jedoch nicht bekannt ist, sondern auch vorhergesagt werden muss. </w:t>
      </w:r>
      <w:r w:rsidRPr="006A4697" w:rsidR="006A4697">
        <w:rPr>
          <w:lang w:eastAsia="de-DE"/>
        </w:rPr>
        <w:t>I</w:t>
      </w:r>
      <w:r w:rsidR="006A4697">
        <w:rPr>
          <w:lang w:eastAsia="de-DE"/>
        </w:rPr>
        <w:t>n</w:t>
      </w:r>
      <w:r w:rsidRPr="006A4697" w:rsidR="006A4697">
        <w:rPr>
          <w:lang w:eastAsia="de-DE"/>
        </w:rPr>
        <w:t xml:space="preserve"> </w:t>
      </w:r>
      <w:r w:rsidR="006A4697">
        <w:rPr>
          <w:lang w:eastAsia="de-DE"/>
        </w:rPr>
        <w:t>diesem</w:t>
      </w:r>
      <w:r w:rsidRPr="006A4697" w:rsidR="006A4697">
        <w:rPr>
          <w:lang w:eastAsia="de-DE"/>
        </w:rPr>
        <w:t xml:space="preserve"> </w:t>
      </w:r>
      <w:r w:rsidR="006A4697">
        <w:rPr>
          <w:lang w:eastAsia="de-DE"/>
        </w:rPr>
        <w:t>Kapitel</w:t>
      </w:r>
      <w:r w:rsidRPr="006A4697" w:rsidR="006A4697">
        <w:rPr>
          <w:lang w:eastAsia="de-DE"/>
        </w:rPr>
        <w:t xml:space="preserve"> werden drei verschiedene Methoden zur Lösung dieses Problems vorgestellt</w:t>
      </w:r>
      <w:r w:rsidR="006A4697">
        <w:rPr>
          <w:lang w:eastAsia="de-DE"/>
        </w:rPr>
        <w:t>.</w:t>
      </w:r>
      <w:r w:rsidRPr="006A4697" w:rsidR="006A4697">
        <w:rPr>
          <w:lang w:eastAsia="de-DE"/>
        </w:rPr>
        <w:t xml:space="preserve"> </w:t>
      </w:r>
      <w:r w:rsidR="00107617">
        <w:rPr>
          <w:lang w:eastAsia="de-DE"/>
        </w:rPr>
        <w:t xml:space="preserve">Dabei </w:t>
      </w:r>
      <w:r w:rsidR="004652FA">
        <w:rPr>
          <w:lang w:eastAsia="de-DE"/>
        </w:rPr>
        <w:t>ist</w:t>
      </w:r>
      <w:r w:rsidR="00AF2973">
        <w:rPr>
          <w:lang w:eastAsia="de-DE"/>
        </w:rPr>
        <w:t xml:space="preserve"> </w:t>
      </w:r>
      <m:oMath>
        <m:r>
          <w:rPr>
            <w:rFonts w:ascii="Cambria Math" w:hAnsi="Cambria Math"/>
          </w:rPr>
          <m:t>f</m:t>
        </m:r>
      </m:oMath>
      <w:r w:rsidR="00AF2973">
        <w:rPr>
          <w:i/>
          <w:iCs/>
          <w:lang w:eastAsia="de-DE"/>
        </w:rPr>
        <w:t xml:space="preserve"> </w:t>
      </w:r>
      <w:r w:rsidR="00AF2973">
        <w:rPr>
          <w:lang w:eastAsia="de-DE"/>
        </w:rPr>
        <w:t xml:space="preserve">das Modell, </w:t>
      </w:r>
      <w:r w:rsidR="004E79C5">
        <w:rPr>
          <w:lang w:eastAsia="de-DE"/>
        </w:rPr>
        <w:t>das</w:t>
      </w:r>
      <w:r w:rsidR="00AF2973">
        <w:rPr>
          <w:lang w:eastAsia="de-DE"/>
        </w:rPr>
        <w:t xml:space="preserve"> die vergangenen Werte auf die zukünftigen Werte abbildet</w:t>
      </w:r>
      <w:r w:rsidR="004652FA">
        <w:rPr>
          <w:lang w:eastAsia="de-DE"/>
        </w:rPr>
        <w:t xml:space="preserve"> und </w:t>
      </w:r>
      <m:oMath>
        <m:r>
          <w:rPr>
            <w:rFonts w:ascii="Cambria Math" w:hAnsi="Cambria Math"/>
            <w:lang w:eastAsia="de-DE"/>
          </w:rPr>
          <m:t>e</m:t>
        </m:r>
      </m:oMath>
      <w:r w:rsidR="004652FA">
        <w:t xml:space="preserve"> die Abweichung vom Modell</w:t>
      </w:r>
      <w:r w:rsidR="00627315">
        <w:t xml:space="preserve"> inklusive </w:t>
      </w:r>
      <w:r w:rsidR="0039105D">
        <w:t>Störungen</w:t>
      </w:r>
      <w:r w:rsidR="00A130EE">
        <w:t>.</w:t>
      </w:r>
      <w:r w:rsidRPr="004652FA" w:rsidR="004652FA">
        <w:rPr>
          <w:lang w:eastAsia="de-DE"/>
        </w:rPr>
        <w:t xml:space="preserve"> </w:t>
      </w:r>
      <w:sdt>
        <w:sdtPr>
          <w:rPr>
            <w:lang w:eastAsia="de-DE"/>
          </w:rPr>
          <w:alias w:val="To edit, see citavi.com/edit"/>
          <w:tag w:val="CitaviPlaceholder#b59459a5-1936-4c15-94b9-e9269125dc17"/>
          <w:id w:val="-270407368"/>
          <w:placeholder>
            <w:docPart w:val="DefaultPlaceholder_-1854013440"/>
          </w:placeholder>
        </w:sdtPr>
        <w:sdtEndPr/>
        <w:sdtContent>
          <w:r w:rsidR="00B93696">
            <w:rPr>
              <w:lang w:eastAsia="de-DE"/>
            </w:rPr>
            <w:fldChar w:fldCharType="begin"/>
          </w:r>
          <w:r w:rsidR="00B772D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MzU1NjE2LTFlMjMtNGZkNi04YmYxLWFlNzM1YmM3M2JmNi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YjU5NDU5YTUtMTkzNi00YzE1LTk0YjktZTkyNjkxMjVkYzE3IiwiVGV4dCI6IlszM10iLCJXQUlWZXJzaW9uIjoiNi4xNC4wLjAifQ==}</w:instrText>
          </w:r>
          <w:r w:rsidR="00B93696">
            <w:rPr>
              <w:lang w:eastAsia="de-DE"/>
            </w:rPr>
            <w:fldChar w:fldCharType="separate"/>
          </w:r>
          <w:r w:rsidR="00B772D0">
            <w:rPr>
              <w:lang w:eastAsia="de-DE"/>
            </w:rPr>
            <w:t>[33]</w:t>
          </w:r>
          <w:r w:rsidR="00B93696">
            <w:rPr>
              <w:lang w:eastAsia="de-DE"/>
            </w:rPr>
            <w:fldChar w:fldCharType="end"/>
          </w:r>
        </w:sdtContent>
      </w:sdt>
    </w:p>
    <w:p w:rsidR="00AF2973" w:rsidP="00CA77E2" w:rsidRDefault="0030749C" w14:paraId="7F0D942B" w14:textId="68223DEC">
      <w:pPr>
        <w:rPr>
          <w:lang w:eastAsia="de-DE"/>
        </w:rPr>
      </w:pPr>
      <w:r w:rsidRPr="0030749C">
        <w:rPr>
          <w:b/>
          <w:bCs/>
          <w:lang w:eastAsia="de-DE"/>
        </w:rPr>
        <w:t xml:space="preserve">Rekursive Methode: </w:t>
      </w:r>
      <w:r w:rsidR="00981A3E">
        <w:rPr>
          <w:lang w:eastAsia="de-DE"/>
        </w:rPr>
        <w:t>Bei der rekursiven Methode wird ein Modell</w:t>
      </w:r>
      <w:r w:rsidR="00945467">
        <w:rPr>
          <w:lang w:eastAsia="de-DE"/>
        </w:rPr>
        <w:t xml:space="preserve"> </w:t>
      </w:r>
      <m:oMath>
        <m:r>
          <w:rPr>
            <w:rFonts w:ascii="Cambria Math" w:hAnsi="Cambria Math"/>
          </w:rPr>
          <m:t>f</m:t>
        </m:r>
      </m:oMath>
      <w:r w:rsidR="00945467">
        <w:rPr>
          <w:lang w:eastAsia="de-DE"/>
        </w:rPr>
        <w:t xml:space="preserve"> </w:t>
      </w:r>
      <w:r w:rsidR="00981A3E">
        <w:rPr>
          <w:lang w:eastAsia="de-DE"/>
        </w:rPr>
        <w:t xml:space="preserve">trainiert, </w:t>
      </w:r>
      <w:r w:rsidR="004E79C5">
        <w:rPr>
          <w:lang w:eastAsia="de-DE"/>
        </w:rPr>
        <w:t>das</w:t>
      </w:r>
      <w:r w:rsidR="00981A3E">
        <w:rPr>
          <w:lang w:eastAsia="de-DE"/>
        </w:rPr>
        <w:t xml:space="preserve"> nur eine Vorhersage über den nächsten Zeitschritt treffen kann </w:t>
      </w:r>
      <w:sdt>
        <w:sdtPr>
          <w:rPr>
            <w:lang w:eastAsia="de-DE"/>
          </w:rPr>
          <w:alias w:val="To edit, see citavi.com/edit"/>
          <w:tag w:val="CitaviPlaceholder#4e478511-448e-46ae-a810-e732d70eb225"/>
          <w:id w:val="2106910602"/>
          <w:placeholder>
            <w:docPart w:val="DefaultPlaceholder_-1854013440"/>
          </w:placeholder>
        </w:sdtPr>
        <w:sdtEndPr/>
        <w:sdtContent>
          <w:r w:rsidR="00B93696">
            <w:rPr>
              <w:lang w:eastAsia="de-DE"/>
            </w:rPr>
            <w:fldChar w:fldCharType="begin"/>
          </w:r>
          <w:r w:rsidR="00B772D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TU4ZTcwLTI5N2QtNDNmOS04MzdlLTVjMzQzODA1MTcyOC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NGU0Nzg1MTEtNDQ4ZS00NmFlLWE4MTAtZTczMmQ3MGViMjI1IiwiVGV4dCI6IlszM10iLCJXQUlWZXJzaW9uIjoiNi4xNC4wLjAifQ==}</w:instrText>
          </w:r>
          <w:r w:rsidR="00B93696">
            <w:rPr>
              <w:lang w:eastAsia="de-DE"/>
            </w:rPr>
            <w:fldChar w:fldCharType="separate"/>
          </w:r>
          <w:r w:rsidR="00B772D0">
            <w:rPr>
              <w:lang w:eastAsia="de-DE"/>
            </w:rPr>
            <w:t>[33]</w:t>
          </w:r>
          <w:r w:rsidR="00B93696">
            <w:rPr>
              <w:lang w:eastAsia="de-DE"/>
            </w:rPr>
            <w:fldChar w:fldCharType="end"/>
          </w:r>
        </w:sdtContent>
      </w:sdt>
      <w:r w:rsidR="00BE391F">
        <w:rPr>
          <w:lang w:eastAsia="de-DE"/>
        </w:rPr>
        <w:t>.</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981A3E" w:rsidTr="0096015A" w14:paraId="2ADFC2E1" w14:textId="77777777">
        <w:tc>
          <w:tcPr>
            <w:tcW w:w="8217" w:type="dxa"/>
            <w:vAlign w:val="center"/>
          </w:tcPr>
          <w:p w:rsidRPr="00BB6220" w:rsidR="00981A3E" w:rsidP="00546B92" w:rsidRDefault="009641A2" w14:paraId="0F20E3AA" w14:textId="38A4DE28">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t+1</m:t>
                    </m:r>
                  </m:sub>
                </m:sSub>
              </m:oMath>
            </m:oMathPara>
          </w:p>
        </w:tc>
        <w:tc>
          <w:tcPr>
            <w:tcW w:w="843" w:type="dxa"/>
            <w:vAlign w:val="center"/>
          </w:tcPr>
          <w:p w:rsidRPr="00BB6220" w:rsidR="00981A3E" w:rsidP="006C326D" w:rsidRDefault="00981A3E" w14:paraId="7BCAB71D" w14:textId="24D7E18E">
            <w:pPr>
              <w:pStyle w:val="Beschriftung"/>
              <w:spacing w:line="240" w:lineRule="auto"/>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27</w:t>
            </w:r>
            <w:r w:rsidRPr="00BB6220">
              <w:rPr>
                <w:b w:val="0"/>
                <w:bCs w:val="0"/>
                <w:lang w:eastAsia="de-DE"/>
              </w:rPr>
              <w:fldChar w:fldCharType="end"/>
            </w:r>
            <w:r>
              <w:rPr>
                <w:b w:val="0"/>
                <w:bCs w:val="0"/>
                <w:lang w:eastAsia="de-DE"/>
              </w:rPr>
              <w:t>)</w:t>
            </w:r>
          </w:p>
        </w:tc>
      </w:tr>
    </w:tbl>
    <w:p w:rsidR="0030749C" w:rsidP="00CA77E2" w:rsidRDefault="00981A3E" w14:paraId="3BBCD755" w14:textId="59D99F33">
      <w:pPr>
        <w:rPr>
          <w:lang w:eastAsia="de-DE"/>
        </w:rPr>
      </w:pPr>
      <w:r>
        <w:rPr>
          <w:lang w:eastAsia="de-DE"/>
        </w:rPr>
        <w:t xml:space="preserve">Die </w:t>
      </w:r>
      <w:r w:rsidR="007D20BA">
        <w:rPr>
          <w:lang w:eastAsia="de-DE"/>
        </w:rPr>
        <w:t>Vorhersage</w:t>
      </w:r>
      <w:r>
        <w:rPr>
          <w:lang w:eastAsia="de-DE"/>
        </w:rPr>
        <w:t xml:space="preserve"> der nächsten</w:t>
      </w:r>
      <w:r w:rsidR="0039105D">
        <w:rPr>
          <w:lang w:eastAsia="de-DE"/>
        </w:rPr>
        <w:t xml:space="preserve"> </w:t>
      </w:r>
      <m:oMath>
        <m:r>
          <w:rPr>
            <w:rFonts w:ascii="Cambria Math" w:hAnsi="Cambria Math"/>
            <w:lang w:eastAsia="de-DE"/>
          </w:rPr>
          <m:t>h</m:t>
        </m:r>
      </m:oMath>
      <w:r>
        <w:rPr>
          <w:i/>
          <w:iCs/>
          <w:lang w:eastAsia="de-DE"/>
        </w:rPr>
        <w:t xml:space="preserve"> </w:t>
      </w:r>
      <w:r>
        <w:rPr>
          <w:lang w:eastAsia="de-DE"/>
        </w:rPr>
        <w:t>Werte erfolgt dann rekursiv</w:t>
      </w:r>
      <w:r w:rsidR="0096015A">
        <w:rPr>
          <w:lang w:eastAsia="de-DE"/>
        </w:rPr>
        <w:t>, w</w:t>
      </w:r>
      <w:r>
        <w:rPr>
          <w:lang w:eastAsia="de-DE"/>
        </w:rPr>
        <w:t xml:space="preserve">obei </w:t>
      </w:r>
      <w:r w:rsidR="00B93696">
        <w:rPr>
          <w:lang w:eastAsia="de-DE"/>
        </w:rPr>
        <w:t>der vorhergesagte</w:t>
      </w:r>
      <w:r>
        <w:rPr>
          <w:lang w:eastAsia="de-DE"/>
        </w:rPr>
        <w:t xml:space="preserve"> Wert</w:t>
      </w:r>
      <w:r w:rsidR="00B93696">
        <w:rPr>
          <w:lang w:eastAsia="de-DE"/>
        </w:rPr>
        <w:t xml:space="preserve"> </w:t>
      </w:r>
      <w:r w:rsidR="00945467">
        <w:rPr>
          <w:lang w:eastAsia="de-DE"/>
        </w:rPr>
        <w:t>jeweils</w:t>
      </w:r>
      <w:r>
        <w:rPr>
          <w:lang w:eastAsia="de-DE"/>
        </w:rPr>
        <w:t xml:space="preserve"> mit als Eingabe</w:t>
      </w:r>
      <w:r w:rsidR="0096015A">
        <w:rPr>
          <w:lang w:eastAsia="de-DE"/>
        </w:rPr>
        <w:t>parameter</w:t>
      </w:r>
      <w:r>
        <w:rPr>
          <w:lang w:eastAsia="de-DE"/>
        </w:rPr>
        <w:t xml:space="preserve"> </w:t>
      </w:r>
      <w:r w:rsidR="0096015A">
        <w:rPr>
          <w:lang w:eastAsia="de-DE"/>
        </w:rPr>
        <w:t xml:space="preserve">für </w:t>
      </w:r>
      <w:r w:rsidR="00B93696">
        <w:rPr>
          <w:lang w:eastAsia="de-DE"/>
        </w:rPr>
        <w:t>die Vorhersage der folgenden</w:t>
      </w:r>
      <w:r>
        <w:rPr>
          <w:lang w:eastAsia="de-DE"/>
        </w:rPr>
        <w:t xml:space="preserve"> Werte </w:t>
      </w:r>
      <w:r w:rsidR="006A4697">
        <w:rPr>
          <w:lang w:eastAsia="de-DE"/>
        </w:rPr>
        <w:t>verwendet</w:t>
      </w:r>
      <w:r>
        <w:rPr>
          <w:lang w:eastAsia="de-DE"/>
        </w:rPr>
        <w:t xml:space="preserve"> </w:t>
      </w:r>
      <w:r w:rsidR="00B93696">
        <w:rPr>
          <w:lang w:eastAsia="de-DE"/>
        </w:rPr>
        <w:t>wird</w:t>
      </w:r>
      <w:r>
        <w:rPr>
          <w:lang w:eastAsia="de-DE"/>
        </w:rPr>
        <w:t>.</w:t>
      </w:r>
      <w:r w:rsidR="0096015A">
        <w:rPr>
          <w:lang w:eastAsia="de-DE"/>
        </w:rPr>
        <w:t xml:space="preserve"> </w:t>
      </w:r>
      <w:r w:rsidR="00B93696">
        <w:rPr>
          <w:lang w:eastAsia="de-DE"/>
        </w:rPr>
        <w:t xml:space="preserve">Dies wird solange </w:t>
      </w:r>
      <w:r w:rsidR="000C6B59">
        <w:rPr>
          <w:lang w:eastAsia="de-DE"/>
        </w:rPr>
        <w:t>wiederholt,</w:t>
      </w:r>
      <w:r w:rsidR="00B93696">
        <w:rPr>
          <w:lang w:eastAsia="de-DE"/>
        </w:rPr>
        <w:t xml:space="preserve"> bis der gesamte Horizont</w:t>
      </w:r>
      <w:r w:rsidR="0039105D">
        <w:rPr>
          <w:lang w:eastAsia="de-DE"/>
        </w:rPr>
        <w:t xml:space="preserve"> </w:t>
      </w:r>
      <m:oMath>
        <m:r>
          <w:rPr>
            <w:rFonts w:ascii="Cambria Math" w:hAnsi="Cambria Math"/>
            <w:lang w:eastAsia="de-DE"/>
          </w:rPr>
          <m:t>h</m:t>
        </m:r>
      </m:oMath>
      <w:r w:rsidR="00B93696">
        <w:rPr>
          <w:lang w:eastAsia="de-DE"/>
        </w:rPr>
        <w:t xml:space="preserve"> vorhergesagt ist. </w:t>
      </w:r>
      <w:r w:rsidR="0096015A">
        <w:rPr>
          <w:lang w:eastAsia="de-DE"/>
        </w:rPr>
        <w:t xml:space="preserve">Ein Nachteil dieser Methode ist die Sensitivität gegenüber Prognosefehlern, </w:t>
      </w:r>
      <w:r w:rsidRPr="006A4697" w:rsidR="006A4697">
        <w:rPr>
          <w:lang w:eastAsia="de-DE"/>
        </w:rPr>
        <w:t xml:space="preserve">da diese für die folgenden Vorhersagen weitergegeben werden und somit über </w:t>
      </w:r>
      <m:oMath>
        <m:r>
          <w:rPr>
            <w:rFonts w:ascii="Cambria Math" w:hAnsi="Cambria Math"/>
            <w:lang w:eastAsia="de-DE"/>
          </w:rPr>
          <m:t>h</m:t>
        </m:r>
      </m:oMath>
      <w:r w:rsidRPr="006A4697" w:rsidR="006A4697">
        <w:rPr>
          <w:lang w:eastAsia="de-DE"/>
        </w:rPr>
        <w:t xml:space="preserve"> immer größer werden. </w:t>
      </w:r>
      <w:sdt>
        <w:sdtPr>
          <w:rPr>
            <w:lang w:eastAsia="de-DE"/>
          </w:rPr>
          <w:alias w:val="To edit, see citavi.com/edit"/>
          <w:tag w:val="CitaviPlaceholder#cb898b08-6929-45b0-b6e0-5f5cce966cd7"/>
          <w:id w:val="-286278686"/>
          <w:placeholder>
            <w:docPart w:val="DefaultPlaceholder_-1854013440"/>
          </w:placeholder>
        </w:sdtPr>
        <w:sdtEndPr/>
        <w:sdtContent>
          <w:r w:rsidR="000D56EB">
            <w:rPr>
              <w:lang w:eastAsia="de-DE"/>
            </w:rPr>
            <w:fldChar w:fldCharType="begin"/>
          </w:r>
          <w:r w:rsidR="00B772D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MGE1MDBjLWI4ZjItNDYwYS1hYjQ2LWIxZmM0ODQ5OTNmYS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Y2I4OThiMDgtNjkyOS00NWIwLWI2ZTAtNWY1Y2NlOTY2Y2Q3IiwiVGV4dCI6IlszM10iLCJXQUlWZXJzaW9uIjoiNi4xNC4wLjAifQ==}</w:instrText>
          </w:r>
          <w:r w:rsidR="000D56EB">
            <w:rPr>
              <w:lang w:eastAsia="de-DE"/>
            </w:rPr>
            <w:fldChar w:fldCharType="separate"/>
          </w:r>
          <w:r w:rsidR="00B772D0">
            <w:rPr>
              <w:lang w:eastAsia="de-DE"/>
            </w:rPr>
            <w:t>[33]</w:t>
          </w:r>
          <w:r w:rsidR="000D56EB">
            <w:rPr>
              <w:lang w:eastAsia="de-DE"/>
            </w:rPr>
            <w:fldChar w:fldCharType="end"/>
          </w:r>
        </w:sdtContent>
      </w:sdt>
    </w:p>
    <w:p w:rsidRPr="002F5616" w:rsidR="004652FA" w:rsidP="00CA77E2" w:rsidRDefault="00FD7B2A" w14:paraId="7ECD77D2" w14:textId="20D17C31">
      <w:pPr>
        <w:rPr>
          <w:b/>
          <w:bCs/>
          <w:lang w:eastAsia="de-DE"/>
        </w:rPr>
      </w:pPr>
      <w:r w:rsidRPr="00FD7B2A">
        <w:rPr>
          <w:b/>
          <w:bCs/>
          <w:lang w:eastAsia="de-DE"/>
        </w:rPr>
        <w:t>Direkte Methode:</w:t>
      </w:r>
      <w:r w:rsidR="002F5616">
        <w:rPr>
          <w:b/>
          <w:bCs/>
          <w:lang w:eastAsia="de-DE"/>
        </w:rPr>
        <w:t xml:space="preserve"> </w:t>
      </w:r>
      <w:r w:rsidR="004652FA">
        <w:rPr>
          <w:lang w:eastAsia="de-DE"/>
        </w:rPr>
        <w:t>Im Gegensatz zur rekursiven Methode werden bei der direkten Methode</w:t>
      </w:r>
      <w:r w:rsidR="00BF5E63">
        <w:rPr>
          <w:lang w:eastAsia="de-DE"/>
        </w:rPr>
        <w:t xml:space="preserve"> </w:t>
      </w:r>
      <m:oMath>
        <m:r>
          <w:rPr>
            <w:rFonts w:ascii="Cambria Math" w:hAnsi="Cambria Math"/>
            <w:lang w:eastAsia="de-DE"/>
          </w:rPr>
          <m:t>h</m:t>
        </m:r>
      </m:oMath>
      <w:r w:rsidR="004652FA">
        <w:rPr>
          <w:i/>
          <w:iCs/>
          <w:lang w:eastAsia="de-DE"/>
        </w:rPr>
        <w:t xml:space="preserve"> </w:t>
      </w:r>
      <w:r w:rsidR="004652FA">
        <w:rPr>
          <w:lang w:eastAsia="de-DE"/>
        </w:rPr>
        <w:t xml:space="preserve">unterschiedliche Modelle </w:t>
      </w:r>
      <m:oMath>
        <m:sSub>
          <m:sSubPr>
            <m:ctrlPr>
              <w:rPr>
                <w:rFonts w:ascii="Cambria Math" w:hAnsi="Cambria Math"/>
                <w:i/>
                <w:lang w:eastAsia="de-DE"/>
              </w:rPr>
            </m:ctrlPr>
          </m:sSubPr>
          <m:e>
            <m:r>
              <w:rPr>
                <w:rFonts w:ascii="Cambria Math" w:hAnsi="Cambria Math"/>
                <w:lang w:eastAsia="de-DE"/>
              </w:rPr>
              <m:t>f</m:t>
            </m:r>
          </m:e>
          <m:sub>
            <m:r>
              <w:rPr>
                <w:rFonts w:ascii="Cambria Math" w:hAnsi="Cambria Math"/>
                <w:lang w:eastAsia="de-DE"/>
              </w:rPr>
              <m:t>H</m:t>
            </m:r>
          </m:sub>
        </m:sSub>
      </m:oMath>
      <w:r w:rsidR="004652FA">
        <w:rPr>
          <w:lang w:eastAsia="de-DE"/>
        </w:rPr>
        <w:t xml:space="preserve"> trainiert, </w:t>
      </w:r>
      <w:r w:rsidR="004E79C5">
        <w:rPr>
          <w:lang w:eastAsia="de-DE"/>
        </w:rPr>
        <w:t>die</w:t>
      </w:r>
      <w:r w:rsidR="004652FA">
        <w:rPr>
          <w:lang w:eastAsia="de-DE"/>
        </w:rPr>
        <w:t xml:space="preserve"> </w:t>
      </w:r>
      <w:r w:rsidR="00D82E18">
        <w:rPr>
          <w:lang w:eastAsia="de-DE"/>
        </w:rPr>
        <w:t xml:space="preserve">jeweils </w:t>
      </w:r>
      <w:r w:rsidR="004652FA">
        <w:rPr>
          <w:lang w:eastAsia="de-DE"/>
        </w:rPr>
        <w:t>einen zukünftigen Wert vorhersagen</w:t>
      </w:r>
      <w:r w:rsidR="00BF5E63">
        <w:rPr>
          <w:lang w:eastAsia="de-DE"/>
        </w:rPr>
        <w:t xml:space="preserve"> </w:t>
      </w:r>
      <w:sdt>
        <w:sdtPr>
          <w:rPr>
            <w:lang w:eastAsia="de-DE"/>
          </w:rPr>
          <w:alias w:val="To edit, see citavi.com/edit"/>
          <w:tag w:val="CitaviPlaceholder#de24caaf-9801-4bb9-95e9-9feaffe8a44e"/>
          <w:id w:val="-2057078331"/>
          <w:placeholder>
            <w:docPart w:val="DefaultPlaceholder_-1854013440"/>
          </w:placeholder>
        </w:sdtPr>
        <w:sdtEndPr/>
        <w:sdtContent>
          <w:r w:rsidR="000D56EB">
            <w:rPr>
              <w:lang w:eastAsia="de-DE"/>
            </w:rPr>
            <w:fldChar w:fldCharType="begin"/>
          </w:r>
          <w:r w:rsidR="00B772D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YTYxZWZmLTg0ZGQtNGIwNy04MzRhLWViYzdhNGEwN2UxZS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ZGUyNGNhYWYtOTgwMS00YmI5LTk1ZTktOWZlYWZmZThhNDRlIiwiVGV4dCI6IlszM10iLCJXQUlWZXJzaW9uIjoiNi4xNC4wLjAifQ==}</w:instrText>
          </w:r>
          <w:r w:rsidR="000D56EB">
            <w:rPr>
              <w:lang w:eastAsia="de-DE"/>
            </w:rPr>
            <w:fldChar w:fldCharType="separate"/>
          </w:r>
          <w:r w:rsidR="00B772D0">
            <w:rPr>
              <w:lang w:eastAsia="de-DE"/>
            </w:rPr>
            <w:t>[33]</w:t>
          </w:r>
          <w:r w:rsidR="000D56EB">
            <w:rPr>
              <w:lang w:eastAsia="de-DE"/>
            </w:rPr>
            <w:fldChar w:fldCharType="end"/>
          </w:r>
        </w:sdtContent>
      </w:sdt>
      <w:r w:rsidR="00BE391F">
        <w:rPr>
          <w:lang w:eastAsia="de-DE"/>
        </w:rPr>
        <w:t>.</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BF5E63" w:rsidTr="00BF5E63" w14:paraId="714249AD" w14:textId="77777777">
        <w:tc>
          <w:tcPr>
            <w:tcW w:w="8217" w:type="dxa"/>
            <w:vAlign w:val="center"/>
          </w:tcPr>
          <w:p w:rsidRPr="00BB6220" w:rsidR="00BF5E63" w:rsidP="00A130EE" w:rsidRDefault="009641A2" w14:paraId="0FF3FA83" w14:textId="1C86C4A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t+H</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t+H</m:t>
                    </m:r>
                  </m:sub>
                </m:sSub>
              </m:oMath>
            </m:oMathPara>
          </w:p>
        </w:tc>
        <w:tc>
          <w:tcPr>
            <w:tcW w:w="843" w:type="dxa"/>
            <w:vAlign w:val="center"/>
          </w:tcPr>
          <w:p w:rsidRPr="00BB6220" w:rsidR="00BF5E63" w:rsidP="006C326D" w:rsidRDefault="00BF5E63" w14:paraId="1DDE3920" w14:textId="0C6FE1D9">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28</w:t>
            </w:r>
            <w:r w:rsidRPr="00BB6220">
              <w:rPr>
                <w:b w:val="0"/>
                <w:bCs w:val="0"/>
                <w:lang w:eastAsia="de-DE"/>
              </w:rPr>
              <w:fldChar w:fldCharType="end"/>
            </w:r>
            <w:r>
              <w:rPr>
                <w:b w:val="0"/>
                <w:bCs w:val="0"/>
                <w:lang w:eastAsia="de-DE"/>
              </w:rPr>
              <w:t>)</w:t>
            </w:r>
          </w:p>
        </w:tc>
      </w:tr>
    </w:tbl>
    <w:p w:rsidR="00BF5E63" w:rsidP="00CA77E2" w:rsidRDefault="006A4697" w14:paraId="469C1BD7" w14:textId="6595563B">
      <w:pPr>
        <w:rPr>
          <w:lang w:eastAsia="de-DE"/>
        </w:rPr>
      </w:pPr>
      <w:r w:rsidRPr="006A4697">
        <w:rPr>
          <w:lang w:eastAsia="de-DE"/>
        </w:rPr>
        <w:t xml:space="preserve">Bei dieser Methode werden die vorhergesagten Werte nicht zur Vorhersage neuer Werte verwendet, so dass es zu keiner Fehlerakkumulation kommt. </w:t>
      </w:r>
      <w:r w:rsidR="00005193">
        <w:rPr>
          <w:lang w:eastAsia="de-DE"/>
        </w:rPr>
        <w:t xml:space="preserve">Ein </w:t>
      </w:r>
      <w:r w:rsidR="002F5616">
        <w:rPr>
          <w:lang w:eastAsia="de-DE"/>
        </w:rPr>
        <w:t xml:space="preserve">Nachteil dieser Methode ist jedoch, dass </w:t>
      </w:r>
      <w:r>
        <w:rPr>
          <w:lang w:eastAsia="de-DE"/>
        </w:rPr>
        <w:t>die</w:t>
      </w:r>
      <w:r w:rsidR="000D56EB">
        <w:rPr>
          <w:lang w:eastAsia="de-DE"/>
        </w:rPr>
        <w:t xml:space="preserve"> komplexen </w:t>
      </w:r>
      <w:r>
        <w:rPr>
          <w:lang w:eastAsia="de-DE"/>
        </w:rPr>
        <w:t>Beziehungen</w:t>
      </w:r>
      <w:r w:rsidR="002F5616">
        <w:rPr>
          <w:lang w:eastAsia="de-DE"/>
        </w:rPr>
        <w:t xml:space="preserve"> zwischen den vorhergesagten Werten (</w:t>
      </w:r>
      <m:oMath>
        <m:sSub>
          <m:sSubPr>
            <m:ctrlPr>
              <w:rPr>
                <w:rFonts w:ascii="Cambria Math" w:hAnsi="Cambria Math"/>
                <w:i/>
                <w:lang w:eastAsia="de-DE"/>
              </w:rPr>
            </m:ctrlPr>
          </m:sSubPr>
          <m:e>
            <m:acc>
              <m:accPr>
                <m:ctrlPr>
                  <w:rPr>
                    <w:rFonts w:ascii="Cambria Math" w:hAnsi="Cambria Math"/>
                    <w:i/>
                    <w:lang w:eastAsia="de-DE"/>
                  </w:rPr>
                </m:ctrlPr>
              </m:accPr>
              <m:e>
                <m:r>
                  <w:rPr>
                    <w:rFonts w:ascii="Cambria Math" w:hAnsi="Cambria Math"/>
                    <w:lang w:eastAsia="de-DE"/>
                  </w:rPr>
                  <m:t>y</m:t>
                </m:r>
              </m:e>
            </m:acc>
          </m:e>
          <m:sub>
            <m:r>
              <w:rPr>
                <w:rFonts w:ascii="Cambria Math" w:hAnsi="Cambria Math"/>
                <w:lang w:eastAsia="de-DE"/>
              </w:rPr>
              <m:t>t+1</m:t>
            </m:r>
          </m:sub>
        </m:sSub>
      </m:oMath>
      <w:r w:rsidR="002F5616">
        <w:rPr>
          <w:lang w:eastAsia="de-DE"/>
        </w:rPr>
        <w:t>,</w:t>
      </w:r>
      <w:r w:rsidR="000C6B59">
        <w:rPr>
          <w:lang w:eastAsia="de-DE"/>
        </w:rPr>
        <w:t> …</w:t>
      </w:r>
      <w:r w:rsidR="002F5616">
        <w:rPr>
          <w:lang w:eastAsia="de-DE"/>
        </w:rPr>
        <w:t>,</w:t>
      </w:r>
      <m:oMath>
        <m:sSub>
          <m:sSubPr>
            <m:ctrlPr>
              <w:rPr>
                <w:rFonts w:ascii="Cambria Math" w:hAnsi="Cambria Math"/>
                <w:i/>
                <w:lang w:eastAsia="de-DE"/>
              </w:rPr>
            </m:ctrlPr>
          </m:sSubPr>
          <m:e>
            <m:acc>
              <m:accPr>
                <m:ctrlPr>
                  <w:rPr>
                    <w:rFonts w:ascii="Cambria Math" w:hAnsi="Cambria Math"/>
                    <w:i/>
                    <w:lang w:eastAsia="de-DE"/>
                  </w:rPr>
                </m:ctrlPr>
              </m:accPr>
              <m:e>
                <m:r>
                  <w:rPr>
                    <w:rFonts w:ascii="Cambria Math" w:hAnsi="Cambria Math"/>
                    <w:lang w:eastAsia="de-DE"/>
                  </w:rPr>
                  <m:t>y</m:t>
                </m:r>
              </m:e>
            </m:acc>
          </m:e>
          <m:sub>
            <m:r>
              <w:rPr>
                <w:rFonts w:ascii="Cambria Math" w:hAnsi="Cambria Math"/>
                <w:lang w:eastAsia="de-DE"/>
              </w:rPr>
              <m:t>t+h</m:t>
            </m:r>
          </m:sub>
        </m:sSub>
      </m:oMath>
      <w:r w:rsidR="002F5616">
        <w:rPr>
          <w:lang w:eastAsia="de-DE"/>
        </w:rPr>
        <w:t xml:space="preserve">) </w:t>
      </w:r>
      <w:r>
        <w:rPr>
          <w:lang w:eastAsia="de-DE"/>
        </w:rPr>
        <w:t xml:space="preserve">nicht </w:t>
      </w:r>
      <w:r w:rsidR="000D56EB">
        <w:rPr>
          <w:lang w:eastAsia="de-DE"/>
        </w:rPr>
        <w:t>modelliert werden</w:t>
      </w:r>
      <w:r w:rsidR="002F5616">
        <w:rPr>
          <w:lang w:eastAsia="de-DE"/>
        </w:rPr>
        <w:t xml:space="preserve">, </w:t>
      </w:r>
      <w:r w:rsidR="00005193">
        <w:rPr>
          <w:lang w:eastAsia="de-DE"/>
        </w:rPr>
        <w:t>weil</w:t>
      </w:r>
      <w:r w:rsidR="002F5616">
        <w:rPr>
          <w:lang w:eastAsia="de-DE"/>
        </w:rPr>
        <w:t xml:space="preserve"> </w:t>
      </w:r>
      <w:r w:rsidR="00005193">
        <w:rPr>
          <w:lang w:eastAsia="de-DE"/>
        </w:rPr>
        <w:t xml:space="preserve">diese </w:t>
      </w:r>
      <w:r w:rsidRPr="00005193" w:rsidR="00005193">
        <w:rPr>
          <w:lang w:eastAsia="de-DE"/>
        </w:rPr>
        <w:t>Werte</w:t>
      </w:r>
      <w:r w:rsidR="00005193">
        <w:rPr>
          <w:u w:val="words"/>
          <w:lang w:eastAsia="de-DE"/>
        </w:rPr>
        <w:t xml:space="preserve"> </w:t>
      </w:r>
      <w:r w:rsidR="002F5616">
        <w:rPr>
          <w:lang w:eastAsia="de-DE"/>
        </w:rPr>
        <w:t xml:space="preserve">von </w:t>
      </w:r>
      <w:r w:rsidR="00005193">
        <w:rPr>
          <w:lang w:eastAsia="de-DE"/>
        </w:rPr>
        <w:t xml:space="preserve">jeweils </w:t>
      </w:r>
      <w:r>
        <w:rPr>
          <w:lang w:eastAsia="de-DE"/>
        </w:rPr>
        <w:t>verschiedenen</w:t>
      </w:r>
      <w:r w:rsidR="002F5616">
        <w:rPr>
          <w:lang w:eastAsia="de-DE"/>
        </w:rPr>
        <w:t xml:space="preserve"> Modellen vorhergesagt w</w:t>
      </w:r>
      <w:r w:rsidR="00005193">
        <w:rPr>
          <w:lang w:eastAsia="de-DE"/>
        </w:rPr>
        <w:t>erden</w:t>
      </w:r>
      <w:r w:rsidR="002F5616">
        <w:rPr>
          <w:lang w:eastAsia="de-DE"/>
        </w:rPr>
        <w:t>.</w:t>
      </w:r>
      <w:r w:rsidR="00005193">
        <w:rPr>
          <w:lang w:eastAsia="de-DE"/>
        </w:rPr>
        <w:t xml:space="preserve"> </w:t>
      </w:r>
      <w:r w:rsidRPr="006A4697">
        <w:rPr>
          <w:lang w:eastAsia="de-DE"/>
        </w:rPr>
        <w:t xml:space="preserve">Außerdem ist diese Methode deutlich </w:t>
      </w:r>
      <w:r w:rsidRPr="006A4697">
        <w:rPr>
          <w:lang w:eastAsia="de-DE"/>
        </w:rPr>
        <w:t xml:space="preserve">ineffizienter und rechenintensiver als andere Methoden, da </w:t>
      </w:r>
      <m:oMath>
        <m:r>
          <w:rPr>
            <w:rFonts w:ascii="Cambria Math" w:hAnsi="Cambria Math"/>
            <w:lang w:eastAsia="de-DE"/>
          </w:rPr>
          <m:t>h</m:t>
        </m:r>
      </m:oMath>
      <w:r w:rsidRPr="006A4697">
        <w:rPr>
          <w:lang w:eastAsia="de-DE"/>
        </w:rPr>
        <w:t xml:space="preserve"> verschiedene Modelle trainiert werden müssen.</w:t>
      </w:r>
      <w:r w:rsidR="00005193">
        <w:rPr>
          <w:lang w:eastAsia="de-DE"/>
        </w:rPr>
        <w:t xml:space="preserve"> </w:t>
      </w:r>
      <w:sdt>
        <w:sdtPr>
          <w:rPr>
            <w:lang w:eastAsia="de-DE"/>
          </w:rPr>
          <w:alias w:val="To edit, see citavi.com/edit"/>
          <w:tag w:val="CitaviPlaceholder#15bb927d-de40-4210-b081-97a41462946a"/>
          <w:id w:val="-1206638022"/>
          <w:placeholder>
            <w:docPart w:val="DefaultPlaceholder_-1854013440"/>
          </w:placeholder>
        </w:sdtPr>
        <w:sdtEndPr/>
        <w:sdtContent>
          <w:r w:rsidR="000D56EB">
            <w:rPr>
              <w:lang w:eastAsia="de-DE"/>
            </w:rPr>
            <w:fldChar w:fldCharType="begin"/>
          </w:r>
          <w:r w:rsidR="00B772D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BiNTdiLWRiOTYtNDgxNS04ZmZiLTQwYjM0MmU1OTZjYi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MTViYjkyN2QtZGU0MC00MjEwLWIwODEtOTdhNDE0NjI5NDZhIiwiVGV4dCI6IlszM10iLCJXQUlWZXJzaW9uIjoiNi4xNC4wLjAifQ==}</w:instrText>
          </w:r>
          <w:r w:rsidR="000D56EB">
            <w:rPr>
              <w:lang w:eastAsia="de-DE"/>
            </w:rPr>
            <w:fldChar w:fldCharType="separate"/>
          </w:r>
          <w:r w:rsidR="00B772D0">
            <w:rPr>
              <w:lang w:eastAsia="de-DE"/>
            </w:rPr>
            <w:t>[33]</w:t>
          </w:r>
          <w:r w:rsidR="000D56EB">
            <w:rPr>
              <w:lang w:eastAsia="de-DE"/>
            </w:rPr>
            <w:fldChar w:fldCharType="end"/>
          </w:r>
        </w:sdtContent>
      </w:sdt>
    </w:p>
    <w:p w:rsidR="00005193" w:rsidP="00CA77E2" w:rsidRDefault="001F1D86" w14:paraId="5831B31D" w14:textId="5F668D2B">
      <w:r w:rsidRPr="001F1D86">
        <w:rPr>
          <w:b/>
          <w:bCs/>
          <w:lang w:eastAsia="de-DE"/>
        </w:rPr>
        <w:t xml:space="preserve">MIMO (Multiple Input Multiple Output) Methode: </w:t>
      </w:r>
      <w:r w:rsidRPr="001F1D86">
        <w:rPr>
          <w:lang w:eastAsia="de-DE"/>
        </w:rPr>
        <w:t>Die MIMO</w:t>
      </w:r>
      <w:r w:rsidR="00E84AB5">
        <w:rPr>
          <w:lang w:eastAsia="de-DE"/>
        </w:rPr>
        <w:t xml:space="preserve"> </w:t>
      </w:r>
      <w:r w:rsidRPr="001F1D86">
        <w:rPr>
          <w:lang w:eastAsia="de-DE"/>
        </w:rPr>
        <w:t>Methode ermöglicht</w:t>
      </w:r>
      <w:r>
        <w:rPr>
          <w:lang w:eastAsia="de-DE"/>
        </w:rPr>
        <w:t>,</w:t>
      </w:r>
      <w:r w:rsidRPr="001F1D86">
        <w:rPr>
          <w:lang w:eastAsia="de-DE"/>
        </w:rPr>
        <w:t xml:space="preserve"> </w:t>
      </w:r>
      <w:r>
        <w:rPr>
          <w:lang w:eastAsia="de-DE"/>
        </w:rPr>
        <w:t xml:space="preserve">im Gegensatz zur rekursiven und direkten Methode, </w:t>
      </w:r>
      <w:r w:rsidRPr="001F1D86">
        <w:rPr>
          <w:lang w:eastAsia="de-DE"/>
        </w:rPr>
        <w:t>die Ausgab</w:t>
      </w:r>
      <w:r>
        <w:rPr>
          <w:lang w:eastAsia="de-DE"/>
        </w:rPr>
        <w:t xml:space="preserve">e von mehreren Werten auf einmal, wodurch bei längerfristigen Vorhersagen auch </w:t>
      </w:r>
      <w:r w:rsidR="00C74CE4">
        <w:rPr>
          <w:lang w:eastAsia="de-DE"/>
        </w:rPr>
        <w:t xml:space="preserve">komplexe </w:t>
      </w:r>
      <w:r>
        <w:rPr>
          <w:lang w:eastAsia="de-DE"/>
        </w:rPr>
        <w:t>Zusammenhänge zwischen den zukünftigen Werten modelliert werden können</w:t>
      </w:r>
      <w:r w:rsidR="00BE391F">
        <w:t xml:space="preserve"> </w:t>
      </w:r>
      <w:sdt>
        <w:sdtPr>
          <w:alias w:val="To edit, see citavi.com/edit"/>
          <w:tag w:val="CitaviPlaceholder#2ada38a0-c1e2-40e1-acc4-801d341224c0"/>
          <w:id w:val="-166096062"/>
          <w:placeholder>
            <w:docPart w:val="DefaultPlaceholder_-1854013440"/>
          </w:placeholder>
        </w:sdtPr>
        <w:sdtEndPr/>
        <w:sdtContent>
          <w:r w:rsidR="000D56EB">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ZjZhZDUyLTFlYzItNDFjNS05ZDkzLWZhMmFhYmExNWE5MC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MmFkYTM4YTAtYzFlMi00MGUxLWFjYzQtODAxZDM0MTIyNGMwIiwiVGV4dCI6IlszM10iLCJXQUlWZXJzaW9uIjoiNi4xNC4wLjAifQ==}</w:instrText>
          </w:r>
          <w:r w:rsidR="000D56EB">
            <w:fldChar w:fldCharType="separate"/>
          </w:r>
          <w:r w:rsidR="00B772D0">
            <w:t>[33]</w:t>
          </w:r>
          <w:r w:rsidR="000D56EB">
            <w:fldChar w:fldCharType="end"/>
          </w:r>
        </w:sdtContent>
      </w:sdt>
      <w:r w:rsidR="00BE391F">
        <w:t>.</w:t>
      </w:r>
      <w:r>
        <w:rPr>
          <w:lang w:eastAsia="de-DE"/>
        </w:rPr>
        <w:t xml:space="preserve"> Es wird ein einzige</w:t>
      </w:r>
      <w:r w:rsidR="0069779B">
        <w:rPr>
          <w:lang w:eastAsia="de-DE"/>
        </w:rPr>
        <w:t>s</w:t>
      </w:r>
      <w:r>
        <w:rPr>
          <w:lang w:eastAsia="de-DE"/>
        </w:rPr>
        <w:t xml:space="preserve"> Modell</w:t>
      </w:r>
      <w:r w:rsidR="0069779B">
        <w:t xml:space="preserve"> trainiert</w:t>
      </w:r>
      <w:r w:rsidR="000C6B59">
        <w:t>, das</w:t>
      </w:r>
      <w:r w:rsidR="0069779B">
        <w:t xml:space="preserve"> </w:t>
      </w:r>
      <m:oMath>
        <m:r>
          <w:rPr>
            <w:rFonts w:ascii="Cambria Math" w:hAnsi="Cambria Math"/>
            <w:lang w:eastAsia="de-DE"/>
          </w:rPr>
          <m:t>h</m:t>
        </m:r>
      </m:oMath>
      <w:r w:rsidR="0069779B">
        <w:rPr>
          <w:i/>
          <w:iCs/>
        </w:rPr>
        <w:t xml:space="preserve"> </w:t>
      </w:r>
      <w:r w:rsidR="0069779B">
        <w:t xml:space="preserve">Ausgaben </w:t>
      </w:r>
      <w:r w:rsidR="000C6B59">
        <w:t>hat.</w:t>
      </w:r>
      <w:r w:rsidR="0069779B">
        <w:t xml:space="preserve">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69779B" w:rsidTr="0069779B" w14:paraId="39FF9515" w14:textId="77777777">
        <w:tc>
          <w:tcPr>
            <w:tcW w:w="8217" w:type="dxa"/>
            <w:vAlign w:val="center"/>
          </w:tcPr>
          <w:p w:rsidRPr="00BB6220" w:rsidR="0069779B" w:rsidP="00A130EE" w:rsidRDefault="009641A2" w14:paraId="424A0F2B" w14:textId="7C06B817">
            <w:pPr>
              <w:jc w:val="center"/>
            </w:pPr>
            <m:oMathPara>
              <m:oMath>
                <m:d>
                  <m:dPr>
                    <m:ctrlPr>
                      <w:rPr>
                        <w:rFonts w:ascii="Cambria Math" w:hAnsi="Cambria Math"/>
                        <w:lang w:eastAsia="de-DE"/>
                      </w:rPr>
                    </m:ctrlPr>
                  </m:dPr>
                  <m:e>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t+1</m:t>
                        </m:r>
                      </m:sub>
                    </m:sSub>
                    <m:r>
                      <m:rPr>
                        <m:sty m:val="p"/>
                      </m:rP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t+h</m:t>
                        </m:r>
                      </m:sub>
                    </m:sSub>
                  </m:e>
                </m:d>
                <m:r>
                  <w:rPr>
                    <w:rFonts w:ascii="Cambria Math" w:hAnsi="Cambria Math"/>
                    <w:lang w:eastAsia="de-DE"/>
                  </w:rPr>
                  <m:t>=f</m:t>
                </m:r>
                <m:d>
                  <m:dPr>
                    <m:ctrlPr>
                      <w:rPr>
                        <w:rFonts w:ascii="Cambria Math" w:hAnsi="Cambria Math"/>
                        <w:i/>
                        <w:lang w:eastAsia="de-DE"/>
                      </w:rPr>
                    </m:ctrlPr>
                  </m:dPr>
                  <m:e>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ctrlPr>
                      <w:rPr>
                        <w:rFonts w:ascii="Cambria Math" w:hAnsi="Cambria Math"/>
                        <w:i/>
                      </w:rPr>
                    </m:ctrlPr>
                  </m:e>
                </m:d>
                <m:r>
                  <w:rPr>
                    <w:rFonts w:ascii="Cambria Math" w:hAnsi="Cambria Math"/>
                  </w:rPr>
                  <m:t>+</m:t>
                </m:r>
                <m:r>
                  <m:rPr>
                    <m:sty m:val="bi"/>
                  </m:rPr>
                  <w:rPr>
                    <w:rFonts w:ascii="Cambria Math" w:hAnsi="Cambria Math"/>
                  </w:rPr>
                  <m:t>e</m:t>
                </m:r>
              </m:oMath>
            </m:oMathPara>
          </w:p>
        </w:tc>
        <w:tc>
          <w:tcPr>
            <w:tcW w:w="843" w:type="dxa"/>
            <w:vAlign w:val="center"/>
          </w:tcPr>
          <w:p w:rsidRPr="00BB6220" w:rsidR="0069779B" w:rsidP="006C326D" w:rsidRDefault="0069779B" w14:paraId="2E34C894" w14:textId="03DFB721">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29</w:t>
            </w:r>
            <w:r w:rsidRPr="00BB6220">
              <w:rPr>
                <w:b w:val="0"/>
                <w:bCs w:val="0"/>
                <w:lang w:eastAsia="de-DE"/>
              </w:rPr>
              <w:fldChar w:fldCharType="end"/>
            </w:r>
            <w:r>
              <w:rPr>
                <w:b w:val="0"/>
                <w:bCs w:val="0"/>
                <w:lang w:eastAsia="de-DE"/>
              </w:rPr>
              <w:t>)</w:t>
            </w:r>
          </w:p>
        </w:tc>
      </w:tr>
    </w:tbl>
    <w:p w:rsidRPr="00130A31" w:rsidR="0069779B" w:rsidP="00CA77E2" w:rsidRDefault="0069779B" w14:paraId="05A24AC3" w14:textId="56D4DB0C">
      <w:pPr>
        <w:rPr>
          <w:lang w:eastAsia="de-DE"/>
        </w:rPr>
      </w:pPr>
      <w:r>
        <w:rPr>
          <w:lang w:eastAsia="de-DE"/>
        </w:rPr>
        <w:t>mit der Vektorfunktion</w:t>
      </w:r>
      <w:r w:rsidR="00B16BC2">
        <w:rPr>
          <w:lang w:eastAsia="de-DE"/>
        </w:rPr>
        <w:t xml:space="preserve"> </w:t>
      </w:r>
      <m:oMath>
        <m:sSup>
          <m:sSupPr>
            <m:ctrlPr>
              <w:rPr>
                <w:rFonts w:ascii="Cambria Math" w:hAnsi="Cambria Math"/>
                <w:i/>
                <w:lang w:eastAsia="de-DE"/>
              </w:rPr>
            </m:ctrlPr>
          </m:sSupPr>
          <m:e>
            <m:r>
              <w:rPr>
                <w:rFonts w:ascii="Cambria Math" w:hAnsi="Cambria Math"/>
                <w:lang w:eastAsia="de-DE"/>
              </w:rPr>
              <m:t>f</m:t>
            </m:r>
            <m:r>
              <m:rPr>
                <m:scr m:val="double-struck"/>
              </m:rPr>
              <w:rPr>
                <w:rFonts w:ascii="Cambria Math" w:hAnsi="Cambria Math"/>
                <w:lang w:eastAsia="de-DE"/>
              </w:rPr>
              <m:t xml:space="preserve"> :R</m:t>
            </m:r>
          </m:e>
          <m:sup>
            <m:r>
              <w:rPr>
                <w:rFonts w:ascii="Cambria Math" w:hAnsi="Cambria Math"/>
                <w:lang w:eastAsia="de-DE"/>
              </w:rPr>
              <m:t>n+1</m:t>
            </m:r>
          </m:sup>
        </m:sSup>
        <m:r>
          <w:rPr>
            <w:rFonts w:ascii="Cambria Math" w:hAnsi="Cambria Math"/>
            <w:lang w:eastAsia="de-DE"/>
          </w:rPr>
          <m:t>→</m:t>
        </m:r>
        <m:sSup>
          <m:sSupPr>
            <m:ctrlPr>
              <w:rPr>
                <w:rFonts w:ascii="Cambria Math" w:hAnsi="Cambria Math"/>
                <w:i/>
                <w:lang w:eastAsia="de-DE"/>
              </w:rPr>
            </m:ctrlPr>
          </m:sSupPr>
          <m:e>
            <m:r>
              <m:rPr>
                <m:scr m:val="double-struck"/>
              </m:rPr>
              <w:rPr>
                <w:rFonts w:ascii="Cambria Math" w:hAnsi="Cambria Math"/>
                <w:lang w:eastAsia="de-DE"/>
              </w:rPr>
              <m:t>R</m:t>
            </m:r>
          </m:e>
          <m:sup>
            <m:r>
              <w:rPr>
                <w:rFonts w:ascii="Cambria Math" w:hAnsi="Cambria Math"/>
                <w:lang w:eastAsia="de-DE"/>
              </w:rPr>
              <m:t>h</m:t>
            </m:r>
          </m:sup>
        </m:sSup>
      </m:oMath>
      <w:r>
        <w:rPr>
          <w:lang w:eastAsia="de-DE"/>
        </w:rPr>
        <w:t xml:space="preserve"> und dem Rauschvektor </w:t>
      </w:r>
      <m:oMath>
        <m:r>
          <m:rPr>
            <m:sty m:val="bi"/>
          </m:rPr>
          <w:rPr>
            <w:rFonts w:ascii="Cambria Math" w:hAnsi="Cambria Math"/>
          </w:rPr>
          <m:t>e∈</m:t>
        </m:r>
        <m:sSup>
          <m:sSupPr>
            <m:ctrlPr>
              <w:rPr>
                <w:rFonts w:ascii="Cambria Math" w:hAnsi="Cambria Math"/>
                <w:i/>
                <w:lang w:eastAsia="de-DE"/>
              </w:rPr>
            </m:ctrlPr>
          </m:sSupPr>
          <m:e>
            <m:r>
              <m:rPr>
                <m:scr m:val="double-struck"/>
              </m:rPr>
              <w:rPr>
                <w:rFonts w:ascii="Cambria Math" w:hAnsi="Cambria Math"/>
                <w:lang w:eastAsia="de-DE"/>
              </w:rPr>
              <m:t>R</m:t>
            </m:r>
          </m:e>
          <m:sup>
            <m:r>
              <w:rPr>
                <w:rFonts w:ascii="Cambria Math" w:hAnsi="Cambria Math"/>
                <w:lang w:eastAsia="de-DE"/>
              </w:rPr>
              <m:t>h</m:t>
            </m:r>
          </m:sup>
        </m:sSup>
      </m:oMath>
      <w:r w:rsidR="00130A31">
        <w:rPr>
          <w:lang w:eastAsia="de-DE"/>
        </w:rPr>
        <w:t>.</w:t>
      </w:r>
      <w:r w:rsidR="00107617">
        <w:rPr>
          <w:lang w:eastAsia="de-DE"/>
        </w:rPr>
        <w:t xml:space="preserve"> </w:t>
      </w:r>
      <w:r w:rsidR="0039105D">
        <w:rPr>
          <w:lang w:eastAsia="de-DE"/>
        </w:rPr>
        <w:t xml:space="preserve">Ein </w:t>
      </w:r>
      <w:r w:rsidR="00130A31">
        <w:rPr>
          <w:lang w:eastAsia="de-DE"/>
        </w:rPr>
        <w:t xml:space="preserve">Nachteil dieser Methode ist, dass der Horizont </w:t>
      </w:r>
      <m:oMath>
        <m:r>
          <w:rPr>
            <w:rFonts w:ascii="Cambria Math" w:hAnsi="Cambria Math"/>
            <w:lang w:eastAsia="de-DE"/>
          </w:rPr>
          <m:t>h</m:t>
        </m:r>
      </m:oMath>
      <w:r w:rsidR="00130A31">
        <w:rPr>
          <w:i/>
          <w:iCs/>
          <w:lang w:eastAsia="de-DE"/>
        </w:rPr>
        <w:t xml:space="preserve"> </w:t>
      </w:r>
      <w:r w:rsidR="00130A31">
        <w:rPr>
          <w:lang w:eastAsia="de-DE"/>
        </w:rPr>
        <w:t>im Nachhinein nicht mehr geändert werden kann ohne ein komplett neues Modell zu trainieren</w:t>
      </w:r>
      <w:r w:rsidR="00A130EE">
        <w:rPr>
          <w:lang w:eastAsia="de-DE"/>
        </w:rPr>
        <w:t>.</w:t>
      </w:r>
      <w:r w:rsidR="00130A31">
        <w:rPr>
          <w:lang w:eastAsia="de-DE"/>
        </w:rPr>
        <w:t xml:space="preserve"> </w:t>
      </w:r>
      <w:sdt>
        <w:sdtPr>
          <w:rPr>
            <w:lang w:eastAsia="de-DE"/>
          </w:rPr>
          <w:alias w:val="To edit, see citavi.com/edit"/>
          <w:tag w:val="CitaviPlaceholder#1ca0d962-4d77-46a6-b72d-d2a5cbe64403"/>
          <w:id w:val="-1155375717"/>
          <w:placeholder>
            <w:docPart w:val="DefaultPlaceholder_-1854013440"/>
          </w:placeholder>
        </w:sdtPr>
        <w:sdtEndPr/>
        <w:sdtContent>
          <w:r w:rsidR="000D56EB">
            <w:rPr>
              <w:lang w:eastAsia="de-DE"/>
            </w:rPr>
            <w:fldChar w:fldCharType="begin"/>
          </w:r>
          <w:r w:rsidR="00B772D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TRlZTA4LWIyMDctNGEwNy1hNWFkLTVjY2U3Yjk4NWM3MCIsIlJhbmdlTGVuZ3RoIjo0LCJSZWZlcmVuY2VJZCI6Ijg5MzVlOGMzLWNkOWYtNDkwYi1iYTE4LWFmZjFkMWNjNGYw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qb2JyaVxcQXBwRGF0YVxcTG9jYWxcXFRlbXBcXDFzMXdwdGN5LmpwZyIsIlVyaVN0cmluZyI6Ijg5MzVlOGMzLWNkOWYtNDkwYi1iYTE4LWFmZjFkMWNjNGYw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i4wOC4yMDE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EwOC4zMjU5djEiLCJVcmlTdHJpbmciOiJodHRwczovL2FyeGl2Lm9yZy9wZGYvMTEwOC4zMjU5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Kb25hcyBCcmlua21hbm4iLCJDcmVhdGVkT24iOiIyMDIyLTEyLTAxVDExOjA2OjUwIiwiTW9kaWZpZWRCeSI6Il9Kb25hcyBCcmlua21hbm4iLCJJZCI6IjUwNTQ0N2FkLTk3OTctNGQ5NC04NmJmLTcwNWZhZmI4NDFmZSIsIk1vZGlmaWVkT24iOiIyMDIyLTEyLTAxVDExOjA2OjUw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wZGYvMTEwOC4zMjU5djEiLCJVcmlTdHJpbmciOiJodHRwOi8vYXJ4aXYub3JnL3BkZi8xMTA4LjMyNTl2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uYXMgQnJpbmttYW5uIiwiQ3JlYXRlZE9uIjoiMjAyMi0xMi0wMVQxMTowNjo1MCIsIk1vZGlmaWVkQnkiOiJfSm9uYXMgQnJpbmttYW5uIiwiSWQiOiI4N2QwNzI3MC02YTMxLTQzNzctYTJkMS1iN2RlNmE2MTBlNTkiLCJNb2RpZmllZE9uIjoiMjAyMi0xMi0wMVQxMTow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A6Ly9hcnhpdi5vcmcvYWJzLzExMDguMzI1OXYxIiwiVXJpU3RyaW5nIjoiaHR0cDovL2FyeGl2Lm9yZy9hYnMvMTEwOC4zMjU5djE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}</w:instrText>
          </w:r>
          <w:r w:rsidR="000D56EB">
            <w:rPr>
              <w:lang w:eastAsia="de-DE"/>
            </w:rPr>
            <w:fldChar w:fldCharType="separate"/>
          </w:r>
          <w:r w:rsidR="00B772D0">
            <w:rPr>
              <w:lang w:eastAsia="de-DE"/>
            </w:rPr>
            <w:t>[33]</w:t>
          </w:r>
          <w:r w:rsidR="000D56EB">
            <w:rPr>
              <w:lang w:eastAsia="de-DE"/>
            </w:rPr>
            <w:fldChar w:fldCharType="end"/>
          </w:r>
        </w:sdtContent>
      </w:sdt>
    </w:p>
    <w:p w:rsidRPr="001F1D86" w:rsidR="0030749C" w:rsidP="00CA77E2" w:rsidRDefault="0030749C" w14:paraId="510625B8" w14:textId="77777777"/>
    <w:p w:rsidR="00EA4FF7" w:rsidP="002C3B84" w:rsidRDefault="002C3B84" w14:paraId="48EAFE45" w14:textId="53662BEE">
      <w:pPr>
        <w:pStyle w:val="berschrift2"/>
      </w:pPr>
      <w:bookmarkStart w:name="_Toc126152002" w:id="75"/>
      <w:r>
        <w:t>Model Predictive Control (MPC)</w:t>
      </w:r>
      <w:bookmarkEnd w:id="75"/>
    </w:p>
    <w:p w:rsidR="00CF5D97" w:rsidP="00EA4FF7" w:rsidRDefault="00230122" w14:paraId="3DF443BD" w14:textId="2EC70E35">
      <w:r>
        <w:t xml:space="preserve">MPC ist ein modernes Regelungsverfahren, </w:t>
      </w:r>
      <w:r w:rsidR="004E79C5">
        <w:t>das</w:t>
      </w:r>
      <w:r>
        <w:t xml:space="preserve"> die prädiktive Modellierung nutzt</w:t>
      </w:r>
      <w:r w:rsidR="000C6B59">
        <w:t>, um</w:t>
      </w:r>
      <w:r>
        <w:t xml:space="preserve"> ein System oder </w:t>
      </w:r>
      <w:r w:rsidR="006352B5">
        <w:t xml:space="preserve">einen </w:t>
      </w:r>
      <w:r>
        <w:t>Prozess möglichst optimal zu regeln. Das Ziel ist es</w:t>
      </w:r>
      <w:r w:rsidR="000C6B59">
        <w:t>, die</w:t>
      </w:r>
      <w:r>
        <w:t xml:space="preserve"> Reaktion eines Systems auf </w:t>
      </w:r>
      <w:r w:rsidR="006352B5">
        <w:t>verschiedene</w:t>
      </w:r>
      <w:r>
        <w:t xml:space="preserve"> Stellgrößen</w:t>
      </w:r>
      <w:r w:rsidR="004855CB">
        <w:t xml:space="preserve"> </w:t>
      </w:r>
      <m:oMath>
        <m:r>
          <w:rPr>
            <w:rFonts w:ascii="Cambria Math" w:hAnsi="Cambria Math"/>
            <w:lang w:eastAsia="de-DE"/>
          </w:rPr>
          <m:t>u</m:t>
        </m:r>
      </m:oMath>
      <w:r w:rsidR="004855CB">
        <w:t xml:space="preserve"> </w:t>
      </w:r>
      <w:r>
        <w:t xml:space="preserve">über einen bestimmten </w:t>
      </w:r>
      <w:r w:rsidR="00E369EF">
        <w:t>Zeith</w:t>
      </w:r>
      <w:r>
        <w:t xml:space="preserve">orizont </w:t>
      </w:r>
      <w:r w:rsidR="00B9739F">
        <w:t xml:space="preserve">in Echtzeit </w:t>
      </w:r>
      <w:r w:rsidR="00E369EF">
        <w:t xml:space="preserve">vorherzusagen </w:t>
      </w:r>
      <w:r w:rsidR="006352B5">
        <w:t xml:space="preserve">und </w:t>
      </w:r>
      <w:r w:rsidRPr="006352B5" w:rsidR="006352B5">
        <w:t>die beste Regelstrategie unter Minimierung einer Kostenfunktion und bestimmter Nebenbedingungen zu finden</w:t>
      </w:r>
      <w:r w:rsidR="00E369EF">
        <w:t>.</w:t>
      </w:r>
      <w:r w:rsidR="00123C01">
        <w:t xml:space="preserve"> Eine Regelstrategie ist dabei eine Kombination von Stellgrößen </w:t>
      </w:r>
      <m:oMath>
        <m:r>
          <w:rPr>
            <w:rFonts w:ascii="Cambria Math" w:hAnsi="Cambria Math"/>
            <w:lang w:eastAsia="de-DE"/>
          </w:rPr>
          <m:t>u</m:t>
        </m:r>
      </m:oMath>
      <w:r w:rsidR="00123C01">
        <w:rPr>
          <w:lang w:eastAsia="de-DE"/>
        </w:rPr>
        <w:t xml:space="preserve"> zu diskreten Zeitpunkten über einen bestimmten Regelhorizont </w:t>
      </w:r>
      <m:oMath>
        <m:r>
          <w:rPr>
            <w:rFonts w:ascii="Cambria Math" w:hAnsi="Cambria Math"/>
            <w:lang w:eastAsia="de-DE"/>
          </w:rPr>
          <m:t>m</m:t>
        </m:r>
      </m:oMath>
      <w:r w:rsidR="00123C01">
        <w:rPr>
          <w:lang w:eastAsia="de-DE"/>
        </w:rPr>
        <w:t xml:space="preserve"> </w:t>
      </w:r>
      <m:oMath>
        <m:d>
          <m:dPr>
            <m:ctrlPr>
              <w:rPr>
                <w:rFonts w:ascii="Cambria Math" w:hAnsi="Cambria Math"/>
                <w:lang w:eastAsia="de-DE"/>
              </w:rPr>
            </m:ctrlPr>
          </m:dPr>
          <m:e>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t</m:t>
                </m:r>
              </m:sub>
            </m:sSub>
            <m:r>
              <m:rPr>
                <m:sty m:val="p"/>
              </m:rPr>
              <w:rPr>
                <w:rFonts w:ascii="Cambria Math" w:hAnsi="Cambria Math"/>
                <w:lang w:eastAsia="de-DE"/>
              </w:rPr>
              <m:t xml:space="preserve">,  </m:t>
            </m:r>
            <m:sSub>
              <m:sSubPr>
                <m:ctrlPr>
                  <w:rPr>
                    <w:rFonts w:ascii="Cambria Math" w:hAnsi="Cambria Math"/>
                    <w:lang w:eastAsia="de-DE"/>
                  </w:rPr>
                </m:ctrlPr>
              </m:sSubPr>
              <m:e>
                <m:r>
                  <w:rPr>
                    <w:rFonts w:ascii="Cambria Math" w:hAnsi="Cambria Math"/>
                    <w:lang w:eastAsia="de-DE"/>
                  </w:rPr>
                  <m:t>u</m:t>
                </m:r>
              </m:e>
              <m:sub>
                <m:r>
                  <w:rPr>
                    <w:rFonts w:ascii="Cambria Math" w:hAnsi="Cambria Math"/>
                    <w:lang w:eastAsia="de-DE"/>
                  </w:rPr>
                  <m:t>t+1,</m:t>
                </m:r>
              </m:sub>
            </m:sSub>
            <m:r>
              <m:rPr>
                <m:sty m:val="p"/>
              </m:rPr>
              <w:rPr>
                <w:rFonts w:ascii="Cambria Math" w:hAnsi="Cambria Math"/>
                <w:lang w:eastAsia="de-DE"/>
              </w:rPr>
              <m:t> …,</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t+m</m:t>
                </m:r>
              </m:sub>
            </m:sSub>
          </m:e>
        </m:d>
      </m:oMath>
      <w:r w:rsidR="00A130EE">
        <w:rPr>
          <w:lang w:eastAsia="de-DE"/>
        </w:rPr>
        <w:t xml:space="preserve">. </w:t>
      </w:r>
      <w:r w:rsidRPr="006352B5" w:rsidR="006352B5">
        <w:t>MPC ermöglicht die autonome Regelung komplexer Prozesse ohne Eingriff von Experten über einen längeren Zeitraum und ist flexibel, was die Anwendung auf verschiedene Systeme mit unterschiedlichen Eigenschaften erlaubt</w:t>
      </w:r>
      <w:r w:rsidR="00A130EE">
        <w:t>.</w:t>
      </w:r>
      <w:r w:rsidR="00F33DDF">
        <w:t xml:space="preserve"> </w:t>
      </w:r>
      <w:sdt>
        <w:sdtPr>
          <w:alias w:val="To edit, see citavi.com/edit"/>
          <w:tag w:val="CitaviPlaceholder#6a9734a0-8bc8-492f-95a4-07fb45d5e5e5"/>
          <w:id w:val="1199432875"/>
          <w:placeholder>
            <w:docPart w:val="DefaultPlaceholder_-1854013440"/>
          </w:placeholder>
        </w:sdtPr>
        <w:sdtEndPr/>
        <w:sdtContent>
          <w:r w:rsidR="00F33DDF">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YTkzZGM2LTUzZjUtNDE3ZS1iZTBhLWFjODZhZmFiMzEwNSIsIlJhbmdlTGVuZ3RoIjoy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}</w:instrText>
          </w:r>
          <w:r w:rsidR="00F33DDF">
            <w:fldChar w:fldCharType="separate"/>
          </w:r>
          <w:r w:rsidR="00B772D0">
            <w:t>[3, 34]</w:t>
          </w:r>
          <w:r w:rsidR="00F33DDF">
            <w:fldChar w:fldCharType="end"/>
          </w:r>
        </w:sdtContent>
      </w:sdt>
    </w:p>
    <w:p w:rsidR="00800BC3" w:rsidP="00800BC3" w:rsidRDefault="00CF5D97" w14:paraId="534EC28B" w14:textId="77777777">
      <w:pPr>
        <w:keepNext/>
        <w:jc w:val="center"/>
      </w:pPr>
      <w:r>
        <w:rPr>
          <w:rFonts w:eastAsiaTheme="minorEastAsia"/>
          <w:noProof/>
        </w:rPr>
        <mc:AlternateContent>
          <mc:Choice Requires="wpc">
            <w:drawing>
              <wp:inline distT="0" distB="0" distL="0" distR="0" wp14:anchorId="319330CE" wp14:editId="0B72BB40">
                <wp:extent cx="4479925" cy="2621632"/>
                <wp:effectExtent l="0" t="0" r="0" b="0"/>
                <wp:docPr id="446" name="Zeichenbereich 4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332873" y="464023"/>
                            <a:ext cx="856140" cy="408020"/>
                          </a:xfrm>
                          <a:prstGeom prst="rect">
                            <a:avLst/>
                          </a:prstGeom>
                          <a:solidFill>
                            <a:srgbClr val="FFFFFF"/>
                          </a:solidFill>
                          <a:ln w="9525">
                            <a:solidFill>
                              <a:srgbClr val="000000"/>
                            </a:solidFill>
                            <a:miter lim="800000"/>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800BC3" w:rsidR="00CF5D97" w:rsidP="00CF5D97" w:rsidRDefault="00CF5D97" w14:paraId="5C2B9F9B" w14:textId="77777777">
                              <w:pPr>
                                <w:spacing w:line="240" w:lineRule="auto"/>
                                <w:jc w:val="center"/>
                                <w:rPr>
                                  <w:b/>
                                  <w:bCs/>
                                  <w:sz w:val="22"/>
                                </w:rPr>
                              </w:pPr>
                              <w:r w:rsidRPr="00800BC3">
                                <w:rPr>
                                  <w:b/>
                                  <w:bCs/>
                                  <w:sz w:val="22"/>
                                </w:rPr>
                                <w:t>Modell</w:t>
                              </w:r>
                            </w:p>
                          </w:txbxContent>
                        </wps:txbx>
                        <wps:bodyPr rot="0" vert="horz" wrap="square" lIns="0" tIns="0" rIns="0" bIns="0" anchor="ctr" anchorCtr="0" upright="1">
                          <a:noAutofit/>
                        </wps:bodyPr>
                      </wps:wsp>
                      <wps:wsp>
                        <wps:cNvPr id="10" name="Text Box 5"/>
                        <wps:cNvSpPr txBox="1">
                          <a:spLocks noChangeArrowheads="1"/>
                        </wps:cNvSpPr>
                        <wps:spPr bwMode="auto">
                          <a:xfrm>
                            <a:off x="1332873" y="1432071"/>
                            <a:ext cx="856140" cy="4064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800BC3" w:rsidR="00CF5D97" w:rsidP="00CF5D97" w:rsidRDefault="00CF5D97" w14:paraId="0A8B67A5" w14:textId="77777777">
                              <w:pPr>
                                <w:spacing w:line="240" w:lineRule="auto"/>
                                <w:jc w:val="center"/>
                                <w:rPr>
                                  <w:b/>
                                  <w:bCs/>
                                  <w:sz w:val="22"/>
                                </w:rPr>
                              </w:pPr>
                              <w:r w:rsidRPr="00800BC3">
                                <w:rPr>
                                  <w:b/>
                                  <w:bCs/>
                                  <w:sz w:val="22"/>
                                </w:rPr>
                                <w:t>Optimierer</w:t>
                              </w:r>
                            </w:p>
                          </w:txbxContent>
                        </wps:txbx>
                        <wps:bodyPr rot="0" vert="horz" wrap="square" lIns="0" tIns="0" rIns="0" bIns="0" anchor="ctr" anchorCtr="0" upright="1">
                          <a:noAutofit/>
                        </wps:bodyPr>
                      </wps:wsp>
                      <wps:wsp>
                        <wps:cNvPr id="11" name="Oval 6"/>
                        <wps:cNvSpPr>
                          <a:spLocks noChangeArrowheads="1"/>
                        </wps:cNvSpPr>
                        <wps:spPr bwMode="auto">
                          <a:xfrm>
                            <a:off x="3380408" y="575229"/>
                            <a:ext cx="185630" cy="18560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AutoShape 7"/>
                        <wps:cNvCnPr>
                          <a:cxnSpLocks noChangeShapeType="1"/>
                          <a:stCxn id="2" idx="3"/>
                          <a:endCxn id="11" idx="2"/>
                        </wps:cNvCnPr>
                        <wps:spPr bwMode="auto">
                          <a:xfrm>
                            <a:off x="2189013" y="668033"/>
                            <a:ext cx="119139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22" name="AutoShape 8"/>
                        <wps:cNvCnPr>
                          <a:cxnSpLocks noChangeShapeType="1"/>
                          <a:endCxn id="11" idx="0"/>
                        </wps:cNvCnPr>
                        <wps:spPr bwMode="auto">
                          <a:xfrm>
                            <a:off x="3472423" y="162408"/>
                            <a:ext cx="800" cy="41282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23" name="Text Box 9"/>
                        <wps:cNvSpPr txBox="1">
                          <a:spLocks noChangeArrowheads="1"/>
                        </wps:cNvSpPr>
                        <wps:spPr bwMode="auto">
                          <a:xfrm>
                            <a:off x="2342638" y="293615"/>
                            <a:ext cx="855340" cy="4064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Pr="00E959D6" w:rsidR="00CF5D97" w:rsidP="00CF5D97" w:rsidRDefault="00CF5D97" w14:paraId="13EBF551" w14:textId="77777777">
                              <w:pPr>
                                <w:spacing w:line="240" w:lineRule="auto"/>
                                <w:jc w:val="center"/>
                                <w:rPr>
                                  <w:sz w:val="20"/>
                                  <w:szCs w:val="20"/>
                                </w:rPr>
                              </w:pPr>
                              <w:r w:rsidRPr="00E959D6">
                                <w:rPr>
                                  <w:sz w:val="20"/>
                                  <w:szCs w:val="20"/>
                                </w:rPr>
                                <w:t>Vorhergesagte Regelgröße</w:t>
                              </w:r>
                            </w:p>
                          </w:txbxContent>
                        </wps:txbx>
                        <wps:bodyPr rot="0" vert="horz" wrap="square" lIns="0" tIns="0" rIns="0" bIns="0" anchor="ctr" anchorCtr="0" upright="1">
                          <a:noAutofit/>
                        </wps:bodyPr>
                      </wps:wsp>
                      <wps:wsp>
                        <wps:cNvPr id="424" name="Text Box 10"/>
                        <wps:cNvSpPr txBox="1">
                          <a:spLocks noChangeArrowheads="1"/>
                        </wps:cNvSpPr>
                        <wps:spPr bwMode="auto">
                          <a:xfrm>
                            <a:off x="3514502" y="205578"/>
                            <a:ext cx="930500" cy="2480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Pr="00E959D6" w:rsidR="00CF5D97" w:rsidP="00CF5D97" w:rsidRDefault="00CF5D97" w14:paraId="4A33DB84" w14:textId="77777777">
                              <w:pPr>
                                <w:spacing w:line="240" w:lineRule="auto"/>
                                <w:jc w:val="center"/>
                                <w:rPr>
                                  <w:sz w:val="20"/>
                                  <w:szCs w:val="20"/>
                                </w:rPr>
                              </w:pPr>
                              <w:r>
                                <w:rPr>
                                  <w:sz w:val="20"/>
                                  <w:szCs w:val="20"/>
                                </w:rPr>
                                <w:t>Führungsgröße</w:t>
                              </w:r>
                            </w:p>
                          </w:txbxContent>
                        </wps:txbx>
                        <wps:bodyPr rot="0" vert="horz" wrap="square" lIns="0" tIns="0" rIns="0" bIns="0" anchor="ctr" anchorCtr="0" upright="1">
                          <a:noAutofit/>
                        </wps:bodyPr>
                      </wps:wsp>
                      <wps:wsp>
                        <wps:cNvPr id="426" name="Text Box 11"/>
                        <wps:cNvSpPr txBox="1">
                          <a:spLocks noChangeArrowheads="1"/>
                        </wps:cNvSpPr>
                        <wps:spPr bwMode="auto">
                          <a:xfrm>
                            <a:off x="3466022" y="405620"/>
                            <a:ext cx="217636" cy="2056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Pr="00E959D6" w:rsidR="00CF5D97" w:rsidP="00CF5D97" w:rsidRDefault="00CF5D97" w14:paraId="3DAAF4EB" w14:textId="77777777">
                              <w:pPr>
                                <w:spacing w:line="240" w:lineRule="auto"/>
                                <w:jc w:val="center"/>
                                <w:rPr>
                                  <w:sz w:val="20"/>
                                  <w:szCs w:val="20"/>
                                </w:rPr>
                              </w:pPr>
                              <w:r>
                                <w:rPr>
                                  <w:sz w:val="20"/>
                                  <w:szCs w:val="20"/>
                                </w:rPr>
                                <w:t>+</w:t>
                              </w:r>
                            </w:p>
                          </w:txbxContent>
                        </wps:txbx>
                        <wps:bodyPr rot="0" vert="horz" wrap="square" lIns="0" tIns="0" rIns="0" bIns="0" anchor="ctr" anchorCtr="0" upright="1">
                          <a:noAutofit/>
                        </wps:bodyPr>
                      </wps:wsp>
                      <wps:wsp>
                        <wps:cNvPr id="427" name="Text Box 12"/>
                        <wps:cNvSpPr txBox="1">
                          <a:spLocks noChangeArrowheads="1"/>
                        </wps:cNvSpPr>
                        <wps:spPr bwMode="auto">
                          <a:xfrm>
                            <a:off x="3175574" y="700035"/>
                            <a:ext cx="216835" cy="2056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Pr="00E959D6" w:rsidR="00CF5D97" w:rsidP="00CF5D97" w:rsidRDefault="00CF5D97" w14:paraId="4CB09BCE" w14:textId="77777777">
                              <w:pPr>
                                <w:spacing w:line="240" w:lineRule="auto"/>
                                <w:jc w:val="center"/>
                                <w:rPr>
                                  <w:sz w:val="20"/>
                                  <w:szCs w:val="20"/>
                                </w:rPr>
                              </w:pPr>
                              <w:r>
                                <w:rPr>
                                  <w:sz w:val="20"/>
                                  <w:szCs w:val="20"/>
                                </w:rPr>
                                <w:t>-</w:t>
                              </w:r>
                            </w:p>
                          </w:txbxContent>
                        </wps:txbx>
                        <wps:bodyPr rot="0" vert="horz" wrap="square" lIns="0" tIns="0" rIns="0" bIns="0" anchor="ctr" anchorCtr="0" upright="1">
                          <a:noAutofit/>
                        </wps:bodyPr>
                      </wps:wsp>
                      <wps:wsp>
                        <wps:cNvPr id="430" name="AutoShape 13"/>
                        <wps:cNvCnPr>
                          <a:cxnSpLocks noChangeShapeType="1"/>
                          <a:stCxn id="11" idx="4"/>
                          <a:endCxn id="10" idx="3"/>
                        </wps:cNvCnPr>
                        <wps:spPr bwMode="auto">
                          <a:xfrm rot="5400000">
                            <a:off x="2393896" y="555955"/>
                            <a:ext cx="874444" cy="1284210"/>
                          </a:xfrm>
                          <a:prstGeom prst="bentConnector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wps:wsp>
                        <wps:cNvPr id="437" name="Text Box 14"/>
                        <wps:cNvSpPr txBox="1">
                          <a:spLocks noChangeArrowheads="1"/>
                        </wps:cNvSpPr>
                        <wps:spPr bwMode="auto">
                          <a:xfrm>
                            <a:off x="2568797" y="1707151"/>
                            <a:ext cx="1097088" cy="3800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Pr="00E959D6" w:rsidR="00CF5D97" w:rsidP="00CF5D97" w:rsidRDefault="00CF5D97" w14:paraId="35320C5E" w14:textId="77777777">
                              <w:pPr>
                                <w:spacing w:line="240" w:lineRule="auto"/>
                                <w:jc w:val="center"/>
                                <w:rPr>
                                  <w:sz w:val="20"/>
                                  <w:szCs w:val="20"/>
                                </w:rPr>
                              </w:pPr>
                              <w:r>
                                <w:rPr>
                                  <w:sz w:val="20"/>
                                  <w:szCs w:val="20"/>
                                </w:rPr>
                                <w:t>Zukünftige Regelabweichung</w:t>
                              </w:r>
                            </w:p>
                          </w:txbxContent>
                        </wps:txbx>
                        <wps:bodyPr rot="0" vert="horz" wrap="square" lIns="0" tIns="0" rIns="0" bIns="0" anchor="ctr" anchorCtr="0" upright="1">
                          <a:noAutofit/>
                        </wps:bodyPr>
                      </wps:wsp>
                      <wps:wsp>
                        <wps:cNvPr id="438" name="AutoShape 15"/>
                        <wps:cNvCnPr>
                          <a:cxnSpLocks noChangeShapeType="1"/>
                        </wps:cNvCnPr>
                        <wps:spPr bwMode="auto">
                          <a:xfrm flipV="1">
                            <a:off x="1959328" y="1853448"/>
                            <a:ext cx="800" cy="63923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9" name="AutoShape 16"/>
                        <wps:cNvCnPr>
                          <a:cxnSpLocks noChangeShapeType="1"/>
                        </wps:cNvCnPr>
                        <wps:spPr bwMode="auto">
                          <a:xfrm flipV="1">
                            <a:off x="1577666" y="1853448"/>
                            <a:ext cx="800" cy="63923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40" name="Text Box 17"/>
                        <wps:cNvSpPr txBox="1">
                          <a:spLocks noChangeArrowheads="1"/>
                        </wps:cNvSpPr>
                        <wps:spPr bwMode="auto">
                          <a:xfrm>
                            <a:off x="1960128" y="2190264"/>
                            <a:ext cx="1159390" cy="2472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Pr="00E959D6" w:rsidR="00CF5D97" w:rsidP="00CF5D97" w:rsidRDefault="00CF5D97" w14:paraId="1AE2A585" w14:textId="77777777">
                              <w:pPr>
                                <w:spacing w:line="240" w:lineRule="auto"/>
                                <w:jc w:val="center"/>
                                <w:rPr>
                                  <w:sz w:val="20"/>
                                  <w:szCs w:val="20"/>
                                </w:rPr>
                              </w:pPr>
                              <w:r>
                                <w:rPr>
                                  <w:sz w:val="20"/>
                                  <w:szCs w:val="20"/>
                                </w:rPr>
                                <w:t>Nebenbedingungen</w:t>
                              </w:r>
                            </w:p>
                          </w:txbxContent>
                        </wps:txbx>
                        <wps:bodyPr rot="0" vert="horz" wrap="square" lIns="0" tIns="0" rIns="0" bIns="0" anchor="ctr" anchorCtr="0" upright="1">
                          <a:noAutofit/>
                        </wps:bodyPr>
                      </wps:wsp>
                      <wps:wsp>
                        <wps:cNvPr id="441" name="Text Box 18"/>
                        <wps:cNvSpPr txBox="1">
                          <a:spLocks noChangeArrowheads="1"/>
                        </wps:cNvSpPr>
                        <wps:spPr bwMode="auto">
                          <a:xfrm>
                            <a:off x="697522" y="2190264"/>
                            <a:ext cx="856140" cy="2480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Pr="00E959D6" w:rsidR="00CF5D97" w:rsidP="00CF5D97" w:rsidRDefault="00CF5D97" w14:paraId="5C705C39" w14:textId="77777777">
                              <w:pPr>
                                <w:spacing w:line="240" w:lineRule="auto"/>
                                <w:jc w:val="center"/>
                                <w:rPr>
                                  <w:sz w:val="20"/>
                                  <w:szCs w:val="20"/>
                                </w:rPr>
                              </w:pPr>
                              <w:r>
                                <w:rPr>
                                  <w:sz w:val="20"/>
                                  <w:szCs w:val="20"/>
                                </w:rPr>
                                <w:t>Kostenfunktion</w:t>
                              </w:r>
                            </w:p>
                          </w:txbxContent>
                        </wps:txbx>
                        <wps:bodyPr rot="0" vert="horz" wrap="square" lIns="0" tIns="0" rIns="0" bIns="0" anchor="ctr" anchorCtr="0" upright="1">
                          <a:noAutofit/>
                        </wps:bodyPr>
                      </wps:wsp>
                      <wps:wsp>
                        <wps:cNvPr id="442" name="Text Box 19"/>
                        <wps:cNvSpPr txBox="1">
                          <a:spLocks noChangeArrowheads="1"/>
                        </wps:cNvSpPr>
                        <wps:spPr bwMode="auto">
                          <a:xfrm>
                            <a:off x="20" y="983222"/>
                            <a:ext cx="855340" cy="35761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Pr="00E959D6" w:rsidR="00CF5D97" w:rsidP="00CF5D97" w:rsidRDefault="00CF5D97" w14:paraId="4B84554A" w14:textId="77777777">
                              <w:pPr>
                                <w:spacing w:line="240" w:lineRule="auto"/>
                                <w:jc w:val="center"/>
                                <w:rPr>
                                  <w:sz w:val="20"/>
                                  <w:szCs w:val="20"/>
                                </w:rPr>
                              </w:pPr>
                              <w:r>
                                <w:rPr>
                                  <w:sz w:val="20"/>
                                  <w:szCs w:val="20"/>
                                </w:rPr>
                                <w:t>Zukünftige Stellgrößen</w:t>
                              </w:r>
                            </w:p>
                          </w:txbxContent>
                        </wps:txbx>
                        <wps:bodyPr rot="0" vert="horz" wrap="square" lIns="0" tIns="0" rIns="0" bIns="0" anchor="ctr" anchorCtr="0" upright="1">
                          <a:noAutofit/>
                        </wps:bodyPr>
                      </wps:wsp>
                      <wps:wsp>
                        <wps:cNvPr id="443" name="AutoShape 20"/>
                        <wps:cNvCnPr>
                          <a:cxnSpLocks noChangeShapeType="1"/>
                          <a:stCxn id="10" idx="1"/>
                          <a:endCxn id="2" idx="1"/>
                        </wps:cNvCnPr>
                        <wps:spPr bwMode="auto">
                          <a:xfrm rot="10800000" flipH="1">
                            <a:off x="1332873" y="668033"/>
                            <a:ext cx="800" cy="967248"/>
                          </a:xfrm>
                          <a:prstGeom prst="bentConnector3">
                            <a:avLst>
                              <a:gd name="adj1" fmla="val -57650000"/>
                            </a:avLst>
                          </a:prstGeom>
                          <a:noFill/>
                          <a:ln w="9525" cap="flat" cmpd="sng">
                            <a:solidFill>
                              <a:srgbClr val="000000"/>
                            </a:solidFill>
                            <a:prstDash val="solid"/>
                            <a:miter lim="800000"/>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4" name="AutoShape 21"/>
                        <wps:cNvCnPr>
                          <a:cxnSpLocks noChangeShapeType="1"/>
                        </wps:cNvCnPr>
                        <wps:spPr bwMode="auto">
                          <a:xfrm>
                            <a:off x="606354" y="537627"/>
                            <a:ext cx="727319" cy="800"/>
                          </a:xfrm>
                          <a:prstGeom prst="straightConnector1">
                            <a:avLst/>
                          </a:prstGeom>
                          <a:noFill/>
                          <a:ln w="9525" cap="flat" cmpd="sng">
                            <a:solidFill>
                              <a:srgbClr val="000000"/>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5" name="Text Box 22"/>
                        <wps:cNvSpPr txBox="1">
                          <a:spLocks noChangeArrowheads="1"/>
                        </wps:cNvSpPr>
                        <wps:spPr bwMode="auto">
                          <a:xfrm>
                            <a:off x="187886" y="130407"/>
                            <a:ext cx="1195395" cy="4072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Pr="00E959D6" w:rsidR="00CF5D97" w:rsidP="00CF5D97" w:rsidRDefault="00CF5D97" w14:paraId="68FA39B0" w14:textId="77777777">
                              <w:pPr>
                                <w:spacing w:line="240" w:lineRule="auto"/>
                                <w:jc w:val="center"/>
                                <w:rPr>
                                  <w:sz w:val="20"/>
                                  <w:szCs w:val="20"/>
                                </w:rPr>
                              </w:pPr>
                              <w:r>
                                <w:rPr>
                                  <w:sz w:val="20"/>
                                  <w:szCs w:val="20"/>
                                </w:rPr>
                                <w:t>Vergangene Stell- und Regelgrößen</w:t>
                              </w:r>
                            </w:p>
                          </w:txbxContent>
                        </wps:txbx>
                        <wps:bodyPr rot="0" vert="horz" wrap="square" lIns="0" tIns="0" rIns="0" bIns="0" anchor="ctr" anchorCtr="0" upright="1">
                          <a:noAutofit/>
                        </wps:bodyPr>
                      </wps:wsp>
                    </wpc:wpc>
                  </a:graphicData>
                </a:graphic>
              </wp:inline>
            </w:drawing>
          </mc:Choice>
          <mc:Fallback>
            <w:pict w14:anchorId="0C59D4E6">
              <v:group id="Zeichenbereich 446" style="width:352.75pt;height:206.45pt;mso-position-horizontal-relative:char;mso-position-vertical-relative:line" coordsize="44799,26212" o:spid="_x0000_s1220" editas="canvas" w14:anchorId="319330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221" style="position:absolute;width:44799;height:26212;visibility:visible;mso-wrap-style:square" type="#_x0000_t75">
                  <v:fill o:detectmouseclick="t"/>
                  <v:path o:connecttype="none"/>
                </v:shape>
                <v:rect id="Rectangle 4" style="position:absolute;left:13328;top:4640;width:8562;height:4080;visibility:visible;mso-wrap-style:square;v-text-anchor:middle" o:spid="_x0000_s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">
                  <v:textbox inset="0,0,0,0">
                    <w:txbxContent>
                      <w:p w:rsidRPr="00800BC3" w:rsidR="00CF5D97" w:rsidP="00CF5D97" w:rsidRDefault="00CF5D97" w14:paraId="0E037925" w14:textId="77777777">
                        <w:pPr>
                          <w:spacing w:line="240" w:lineRule="auto"/>
                          <w:jc w:val="center"/>
                          <w:rPr>
                            <w:b/>
                            <w:bCs/>
                            <w:sz w:val="22"/>
                          </w:rPr>
                        </w:pPr>
                        <w:r w:rsidRPr="00800BC3">
                          <w:rPr>
                            <w:b/>
                            <w:bCs/>
                            <w:sz w:val="22"/>
                          </w:rPr>
                          <w:t>Modell</w:t>
                        </w:r>
                      </w:p>
                    </w:txbxContent>
                  </v:textbox>
                </v:rect>
                <v:shape id="Text Box 5" style="position:absolute;left:13328;top:14320;width:8562;height:4064;visibility:visible;mso-wrap-style:square;v-text-anchor:middle" o:spid="_x0000_s122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">
                  <v:textbox inset="0,0,0,0">
                    <w:txbxContent>
                      <w:p w:rsidRPr="00800BC3" w:rsidR="00CF5D97" w:rsidP="00CF5D97" w:rsidRDefault="00CF5D97" w14:paraId="182B1E9F" w14:textId="77777777">
                        <w:pPr>
                          <w:spacing w:line="240" w:lineRule="auto"/>
                          <w:jc w:val="center"/>
                          <w:rPr>
                            <w:b/>
                            <w:bCs/>
                            <w:sz w:val="22"/>
                          </w:rPr>
                        </w:pPr>
                        <w:r w:rsidRPr="00800BC3">
                          <w:rPr>
                            <w:b/>
                            <w:bCs/>
                            <w:sz w:val="22"/>
                          </w:rPr>
                          <w:t>Optimierer</w:t>
                        </w:r>
                      </w:p>
                    </w:txbxContent>
                  </v:textbox>
                </v:shape>
                <v:oval id="Oval 6" style="position:absolute;left:33804;top:5752;width:1856;height:1856;visibility:visible;mso-wrap-style:square;v-text-anchor:top" o:spid="_x0000_s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"/>
                <v:shape id="AutoShape 7" style="position:absolute;left:21890;top:6680;width:11914;height:8;visibility:visible;mso-wrap-style:square" o:spid="_x0000_s1225"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v:shape>
                <v:shape id="AutoShape 8" style="position:absolute;left:34724;top:1624;width:8;height:4128;visibility:visible;mso-wrap-style:square" o:spid="_x0000_s1226"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">
                  <v:stroke endarrow="block"/>
                </v:shape>
                <v:shape id="Text Box 9" style="position:absolute;left:23426;top:2936;width:8553;height:4064;visibility:visible;mso-wrap-style:square;v-text-anchor:middle" o:spid="_x0000_s122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">
                  <v:textbox inset="0,0,0,0">
                    <w:txbxContent>
                      <w:p w:rsidRPr="00E959D6" w:rsidR="00CF5D97" w:rsidP="00CF5D97" w:rsidRDefault="00CF5D97" w14:paraId="73397A2F" w14:textId="77777777">
                        <w:pPr>
                          <w:spacing w:line="240" w:lineRule="auto"/>
                          <w:jc w:val="center"/>
                          <w:rPr>
                            <w:sz w:val="20"/>
                            <w:szCs w:val="20"/>
                          </w:rPr>
                        </w:pPr>
                        <w:r w:rsidRPr="00E959D6">
                          <w:rPr>
                            <w:sz w:val="20"/>
                            <w:szCs w:val="20"/>
                          </w:rPr>
                          <w:t>Vorhergesagte Regelgröße</w:t>
                        </w:r>
                      </w:p>
                    </w:txbxContent>
                  </v:textbox>
                </v:shape>
                <v:shape id="Text Box 10" style="position:absolute;left:35145;top:2055;width:9305;height:2480;visibility:visible;mso-wrap-style:square;v-text-anchor:middle" o:spid="_x0000_s122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">
                  <v:textbox inset="0,0,0,0">
                    <w:txbxContent>
                      <w:p w:rsidRPr="00E959D6" w:rsidR="00CF5D97" w:rsidP="00CF5D97" w:rsidRDefault="00CF5D97" w14:paraId="31EBCF82" w14:textId="77777777">
                        <w:pPr>
                          <w:spacing w:line="240" w:lineRule="auto"/>
                          <w:jc w:val="center"/>
                          <w:rPr>
                            <w:sz w:val="20"/>
                            <w:szCs w:val="20"/>
                          </w:rPr>
                        </w:pPr>
                        <w:r>
                          <w:rPr>
                            <w:sz w:val="20"/>
                            <w:szCs w:val="20"/>
                          </w:rPr>
                          <w:t>Führungsgröße</w:t>
                        </w:r>
                      </w:p>
                    </w:txbxContent>
                  </v:textbox>
                </v:shape>
                <v:shape id="Text Box 11" style="position:absolute;left:34660;top:4056;width:2176;height:2056;visibility:visible;mso-wrap-style:square;v-text-anchor:middle" o:spid="_x0000_s122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">
                  <v:textbox inset="0,0,0,0">
                    <w:txbxContent>
                      <w:p w:rsidRPr="00E959D6" w:rsidR="00CF5D97" w:rsidP="00CF5D97" w:rsidRDefault="00CF5D97" w14:paraId="71933DB0" w14:textId="77777777">
                        <w:pPr>
                          <w:spacing w:line="240" w:lineRule="auto"/>
                          <w:jc w:val="center"/>
                          <w:rPr>
                            <w:sz w:val="20"/>
                            <w:szCs w:val="20"/>
                          </w:rPr>
                        </w:pPr>
                        <w:r>
                          <w:rPr>
                            <w:sz w:val="20"/>
                            <w:szCs w:val="20"/>
                          </w:rPr>
                          <w:t>+</w:t>
                        </w:r>
                      </w:p>
                    </w:txbxContent>
                  </v:textbox>
                </v:shape>
                <v:shape id="Text Box 12" style="position:absolute;left:31755;top:7000;width:2169;height:2056;visibility:visible;mso-wrap-style:square;v-text-anchor:middle" o:spid="_x0000_s123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">
                  <v:textbox inset="0,0,0,0">
                    <w:txbxContent>
                      <w:p w:rsidRPr="00E959D6" w:rsidR="00CF5D97" w:rsidP="00CF5D97" w:rsidRDefault="00CF5D97" w14:paraId="33E67AC6" w14:textId="77777777">
                        <w:pPr>
                          <w:spacing w:line="240" w:lineRule="auto"/>
                          <w:jc w:val="center"/>
                          <w:rPr>
                            <w:sz w:val="20"/>
                            <w:szCs w:val="20"/>
                          </w:rPr>
                        </w:pPr>
                        <w:r>
                          <w:rPr>
                            <w:sz w:val="20"/>
                            <w:szCs w:val="20"/>
                          </w:rPr>
                          <w:t>-</w:t>
                        </w:r>
                      </w:p>
                    </w:txbxContent>
                  </v:textbox>
                </v:shape>
                <v:shapetype id="_x0000_t33" coordsize="21600,21600" o:oned="t" filled="f" o:spt="33" path="m,l21600,r,21600e">
                  <v:stroke joinstyle="miter"/>
                  <v:path fillok="f" arrowok="t" o:connecttype="none"/>
                  <o:lock v:ext="edit" shapetype="t"/>
                </v:shapetype>
                <v:shape id="AutoShape 13" style="position:absolute;left:23939;top:5559;width:8744;height:12842;rotation:90;visibility:visible;mso-wrap-style:square" o:spid="_x0000_s1231" o:connectortype="elbow" type="#_x0000_t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">
                  <v:stroke endarrow="block"/>
                </v:shape>
                <v:shape id="Text Box 14" style="position:absolute;left:25687;top:17071;width:10971;height:3800;visibility:visible;mso-wrap-style:square;v-text-anchor:middle" o:spid="_x0000_s12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">
                  <v:textbox inset="0,0,0,0">
                    <w:txbxContent>
                      <w:p w:rsidRPr="00E959D6" w:rsidR="00CF5D97" w:rsidP="00CF5D97" w:rsidRDefault="00CF5D97" w14:paraId="6C544672" w14:textId="77777777">
                        <w:pPr>
                          <w:spacing w:line="240" w:lineRule="auto"/>
                          <w:jc w:val="center"/>
                          <w:rPr>
                            <w:sz w:val="20"/>
                            <w:szCs w:val="20"/>
                          </w:rPr>
                        </w:pPr>
                        <w:r>
                          <w:rPr>
                            <w:sz w:val="20"/>
                            <w:szCs w:val="20"/>
                          </w:rPr>
                          <w:t>Zukünftige Regelabweichung</w:t>
                        </w:r>
                      </w:p>
                    </w:txbxContent>
                  </v:textbox>
                </v:shape>
                <v:shape id="AutoShape 15" style="position:absolute;left:19593;top:18534;width:8;height:6392;flip:y;visibility:visible;mso-wrap-style:square" o:spid="_x0000_s1233"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">
                  <v:stroke endarrow="block"/>
                </v:shape>
                <v:shape id="AutoShape 16" style="position:absolute;left:15776;top:18534;width:8;height:6392;flip:y;visibility:visible;mso-wrap-style:square" o:spid="_x0000_s1234"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">
                  <v:stroke endarrow="block"/>
                </v:shape>
                <v:shape id="Text Box 17" style="position:absolute;left:19601;top:21902;width:11594;height:2472;visibility:visible;mso-wrap-style:square;v-text-anchor:middle" o:spid="_x0000_s12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">
                  <v:textbox inset="0,0,0,0">
                    <w:txbxContent>
                      <w:p w:rsidRPr="00E959D6" w:rsidR="00CF5D97" w:rsidP="00CF5D97" w:rsidRDefault="00CF5D97" w14:paraId="204AD746" w14:textId="77777777">
                        <w:pPr>
                          <w:spacing w:line="240" w:lineRule="auto"/>
                          <w:jc w:val="center"/>
                          <w:rPr>
                            <w:sz w:val="20"/>
                            <w:szCs w:val="20"/>
                          </w:rPr>
                        </w:pPr>
                        <w:r>
                          <w:rPr>
                            <w:sz w:val="20"/>
                            <w:szCs w:val="20"/>
                          </w:rPr>
                          <w:t>Nebenbedingungen</w:t>
                        </w:r>
                      </w:p>
                    </w:txbxContent>
                  </v:textbox>
                </v:shape>
                <v:shape id="Text Box 18" style="position:absolute;left:6975;top:21902;width:8561;height:2480;visibility:visible;mso-wrap-style:square;v-text-anchor:middle" o:spid="_x0000_s12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">
                  <v:textbox inset="0,0,0,0">
                    <w:txbxContent>
                      <w:p w:rsidRPr="00E959D6" w:rsidR="00CF5D97" w:rsidP="00CF5D97" w:rsidRDefault="00CF5D97" w14:paraId="0FD78CA5" w14:textId="77777777">
                        <w:pPr>
                          <w:spacing w:line="240" w:lineRule="auto"/>
                          <w:jc w:val="center"/>
                          <w:rPr>
                            <w:sz w:val="20"/>
                            <w:szCs w:val="20"/>
                          </w:rPr>
                        </w:pPr>
                        <w:r>
                          <w:rPr>
                            <w:sz w:val="20"/>
                            <w:szCs w:val="20"/>
                          </w:rPr>
                          <w:t>Kostenfunktion</w:t>
                        </w:r>
                      </w:p>
                    </w:txbxContent>
                  </v:textbox>
                </v:shape>
                <v:shape id="Text Box 19" style="position:absolute;top:9832;width:8553;height:3576;visibility:visible;mso-wrap-style:square;v-text-anchor:middle" o:spid="_x0000_s123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">
                  <v:textbox inset="0,0,0,0">
                    <w:txbxContent>
                      <w:p w:rsidRPr="00E959D6" w:rsidR="00CF5D97" w:rsidP="00CF5D97" w:rsidRDefault="00CF5D97" w14:paraId="65DDEB04" w14:textId="77777777">
                        <w:pPr>
                          <w:spacing w:line="240" w:lineRule="auto"/>
                          <w:jc w:val="center"/>
                          <w:rPr>
                            <w:sz w:val="20"/>
                            <w:szCs w:val="20"/>
                          </w:rPr>
                        </w:pPr>
                        <w:r>
                          <w:rPr>
                            <w:sz w:val="20"/>
                            <w:szCs w:val="20"/>
                          </w:rPr>
                          <w:t>Zukünftige Stellgrößen</w:t>
                        </w:r>
                      </w:p>
                    </w:txbxContent>
                  </v:textbox>
                </v:shape>
                <v:shape id="AutoShape 20" style="position:absolute;left:13328;top:6680;width:8;height:9672;rotation:180;flip:x;visibility:visible;mso-wrap-style:square" o:spid="_x0000_s1238" o:connectortype="elbow" type="#_x0000_t34" adj="-124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">
                  <v:stroke endarrow="block"/>
                </v:shape>
                <v:shape id="AutoShape 21" style="position:absolute;left:6063;top:5376;width:7273;height:8;visibility:visible;mso-wrap-style:square" o:spid="_x0000_s1239"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">
                  <v:stroke endarrow="block"/>
                </v:shape>
                <v:shape id="Text Box 22" style="position:absolute;left:1878;top:1304;width:11954;height:4072;visibility:visible;mso-wrap-style:square;v-text-anchor:middle" o:spid="_x0000_s124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">
                  <v:textbox inset="0,0,0,0">
                    <w:txbxContent>
                      <w:p w:rsidRPr="00E959D6" w:rsidR="00CF5D97" w:rsidP="00CF5D97" w:rsidRDefault="00CF5D97" w14:paraId="1FA2DA49" w14:textId="77777777">
                        <w:pPr>
                          <w:spacing w:line="240" w:lineRule="auto"/>
                          <w:jc w:val="center"/>
                          <w:rPr>
                            <w:sz w:val="20"/>
                            <w:szCs w:val="20"/>
                          </w:rPr>
                        </w:pPr>
                        <w:r>
                          <w:rPr>
                            <w:sz w:val="20"/>
                            <w:szCs w:val="20"/>
                          </w:rPr>
                          <w:t>Vergangene Stell- und Regelgrößen</w:t>
                        </w:r>
                      </w:p>
                    </w:txbxContent>
                  </v:textbox>
                </v:shape>
                <w10:anchorlock/>
              </v:group>
            </w:pict>
          </mc:Fallback>
        </mc:AlternateContent>
      </w:r>
    </w:p>
    <w:p w:rsidR="00800BC3" w:rsidP="00800BC3" w:rsidRDefault="00800BC3" w14:paraId="31E30085" w14:textId="6F2FA87C">
      <w:pPr>
        <w:pStyle w:val="Beschriftung"/>
        <w:jc w:val="center"/>
      </w:pPr>
      <w:bookmarkStart w:name="_Ref125809174" w:id="76"/>
      <w:bookmarkStart w:name="_Toc126152048" w:id="77"/>
      <w:r>
        <w:t xml:space="preserve">Abbildung </w:t>
      </w:r>
      <w:r w:rsidR="009641A2">
        <w:fldChar w:fldCharType="begin"/>
      </w:r>
      <w:r w:rsidR="009641A2">
        <w:instrText xml:space="preserve"> SEQ Abbildung \* ARABIC </w:instrText>
      </w:r>
      <w:r w:rsidR="009641A2">
        <w:fldChar w:fldCharType="separate"/>
      </w:r>
      <w:r w:rsidR="00DA4B34">
        <w:rPr>
          <w:noProof/>
        </w:rPr>
        <w:t>15</w:t>
      </w:r>
      <w:r w:rsidR="009641A2">
        <w:rPr>
          <w:noProof/>
        </w:rPr>
        <w:fldChar w:fldCharType="end"/>
      </w:r>
      <w:bookmarkEnd w:id="76"/>
      <w:r>
        <w:t xml:space="preserve">: Grundlegende Struktur von MPC. </w:t>
      </w:r>
      <w:r w:rsidR="00B61E11">
        <w:t xml:space="preserve">Erstellt auf Basis von </w:t>
      </w:r>
      <w:sdt>
        <w:sdtPr>
          <w:alias w:val="To edit, see citavi.com/edit"/>
          <w:tag w:val="CitaviPlaceholder#178e2fee-cfdd-45f4-9762-a38092626574"/>
          <w:id w:val="203213388"/>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M2U1NWEyLTQ1OTctNDQ2Yy05NWQ2LWRlMWZkOGVhNDBiMS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MTc4ZTJmZWUtY2ZkZC00NWY0LTk3NjItYTM4MDkyNjI2NTc0IiwiVGV4dCI6IlszXSIsIldBSVZlcnNpb24iOiI2LjE0LjAuMCJ9}</w:instrText>
          </w:r>
          <w:r>
            <w:fldChar w:fldCharType="separate"/>
          </w:r>
          <w:r w:rsidR="00E86B4F">
            <w:t>[3]</w:t>
          </w:r>
          <w:r>
            <w:fldChar w:fldCharType="end"/>
          </w:r>
        </w:sdtContent>
      </w:sdt>
      <w:r w:rsidR="00F40AA6">
        <w:t>.</w:t>
      </w:r>
      <w:bookmarkEnd w:id="77"/>
    </w:p>
    <w:p w:rsidR="00800BC3" w:rsidP="00EA4FF7" w:rsidRDefault="00F33DDF" w14:paraId="0F84246D" w14:textId="279D615D">
      <w:r>
        <w:t>MPC benötigt ein geeignetes Prozessmodell</w:t>
      </w:r>
      <w:r w:rsidR="000C6B59">
        <w:t>, um</w:t>
      </w:r>
      <w:r>
        <w:t xml:space="preserve"> auf </w:t>
      </w:r>
      <w:r w:rsidR="006352B5">
        <w:t xml:space="preserve">der </w:t>
      </w:r>
      <w:r>
        <w:t>Basis vergangene</w:t>
      </w:r>
      <w:r w:rsidR="006352B5">
        <w:t>r</w:t>
      </w:r>
      <w:r>
        <w:t xml:space="preserve"> Werte </w:t>
      </w:r>
      <w:r w:rsidR="00800BC3">
        <w:t>für Stell- und Regelgröße</w:t>
      </w:r>
      <w:r w:rsidR="006352B5">
        <w:t xml:space="preserve">n </w:t>
      </w:r>
      <w:r>
        <w:t>und</w:t>
      </w:r>
      <w:r w:rsidR="006352B5">
        <w:t xml:space="preserve"> </w:t>
      </w:r>
      <w:r>
        <w:t>mögliche</w:t>
      </w:r>
      <w:r w:rsidR="006352B5">
        <w:t>r</w:t>
      </w:r>
      <w:r>
        <w:t xml:space="preserve"> Regelstrategien </w:t>
      </w:r>
      <w:r w:rsidR="006352B5">
        <w:t xml:space="preserve">das </w:t>
      </w:r>
      <w:r>
        <w:t>zukünftige Verhalten</w:t>
      </w:r>
      <w:r w:rsidR="006352B5">
        <w:t xml:space="preserve"> vom Prozess</w:t>
      </w:r>
      <w:r>
        <w:t xml:space="preserve"> vorhersagen zu können</w:t>
      </w:r>
      <w:r w:rsidR="00123C01">
        <w:t xml:space="preserve">. Die Effektivität der Regelung hängt </w:t>
      </w:r>
      <w:r w:rsidR="00A76832">
        <w:t xml:space="preserve">demnach </w:t>
      </w:r>
      <w:r w:rsidR="00123C01">
        <w:t xml:space="preserve">stark von der Güte </w:t>
      </w:r>
      <w:r w:rsidR="008E4CE2">
        <w:t xml:space="preserve">dieses Modells </w:t>
      </w:r>
      <w:r w:rsidR="00123C01">
        <w:t>ab.</w:t>
      </w:r>
      <w:r w:rsidR="00EB1B94">
        <w:t xml:space="preserve"> </w:t>
      </w:r>
      <w:r w:rsidR="00800BC3">
        <w:t>Mit</w:t>
      </w:r>
      <w:r w:rsidR="00B94129">
        <w:t xml:space="preserve"> </w:t>
      </w:r>
      <w:r w:rsidR="00800BC3">
        <w:t xml:space="preserve">der zukünftigen Regelabweichung </w:t>
      </w:r>
      <w:r w:rsidR="00800BC3">
        <w:fldChar w:fldCharType="begin"/>
      </w:r>
      <w:r w:rsidR="00800BC3">
        <w:instrText xml:space="preserve"> REF _Ref125804801 \h </w:instrText>
      </w:r>
      <w:r w:rsidR="00800BC3">
        <w:fldChar w:fldCharType="separate"/>
      </w:r>
      <w:r w:rsidR="00DA4B34">
        <w:rPr>
          <w:lang w:eastAsia="de-DE"/>
        </w:rPr>
        <w:t>(</w:t>
      </w:r>
      <w:r w:rsidR="00DA4B34">
        <w:rPr>
          <w:b/>
          <w:bCs/>
          <w:noProof/>
          <w:lang w:eastAsia="de-DE"/>
        </w:rPr>
        <w:t>30</w:t>
      </w:r>
      <w:r w:rsidR="00DA4B34">
        <w:rPr>
          <w:lang w:eastAsia="de-DE"/>
        </w:rPr>
        <w:t>)</w:t>
      </w:r>
      <w:r w:rsidR="00800BC3">
        <w:fldChar w:fldCharType="end"/>
      </w:r>
      <w:r w:rsidR="00800BC3">
        <w:t xml:space="preserve"> berechnet der Optimierer unter Berücksichtigung der Kostenfunktion und bestimmte</w:t>
      </w:r>
      <w:r w:rsidR="006352B5">
        <w:t>r</w:t>
      </w:r>
      <w:r w:rsidR="00800BC3">
        <w:t xml:space="preserve"> Nebenbedingungen die optimale Regelstrategie. </w:t>
      </w:r>
      <w:sdt>
        <w:sdtPr>
          <w:alias w:val="To edit, see citavi.com/edit"/>
          <w:tag w:val="CitaviPlaceholder#58d9f06e-e697-4d11-b032-b9a77675dbf7"/>
          <w:id w:val="127983079"/>
          <w:placeholder>
            <w:docPart w:val="DefaultPlaceholder_-1854013440"/>
          </w:placeholder>
        </w:sdtPr>
        <w:sdtEndPr/>
        <w:sdtContent>
          <w:r w:rsidR="00800BC3">
            <w:fldChar w:fldCharType="begin"/>
          </w:r>
          <w:r w:rsidR="00800B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NjZkNDhlLWRmMzUtNDQ3NC04NjllLTZjNjg3MmFiYjYyMi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NThkOWYwNmUtZTY5Ny00ZDExLWIwMzItYjlhNzc2NzVkYmY3IiwiVGV4dCI6IlszXSIsIldBSVZlcnNpb24iOiI2LjE0LjAuMCJ9}</w:instrText>
          </w:r>
          <w:r w:rsidR="00800BC3">
            <w:fldChar w:fldCharType="separate"/>
          </w:r>
          <w:r w:rsidR="00E86B4F">
            <w:t>[3]</w:t>
          </w:r>
          <w:r w:rsidR="00800BC3">
            <w:fldChar w:fldCharType="end"/>
          </w:r>
        </w:sdtContent>
      </w:sdt>
    </w:p>
    <w:p w:rsidR="00253F43" w:rsidP="0066502A" w:rsidRDefault="00253F43" w14:paraId="5649065B" w14:textId="27E7BE73">
      <w:pPr>
        <w:pStyle w:val="berschrift3"/>
      </w:pPr>
      <w:bookmarkStart w:name="_Toc126152003" w:id="78"/>
      <w:r w:rsidRPr="00253F43">
        <w:t>Kostenfunktion</w:t>
      </w:r>
      <w:r w:rsidR="006E423A">
        <w:t xml:space="preserve"> und Nebenbedingungen</w:t>
      </w:r>
      <w:bookmarkEnd w:id="78"/>
    </w:p>
    <w:p w:rsidRPr="00253F43" w:rsidR="00960A5D" w:rsidP="00EA4FF7" w:rsidRDefault="006352B5" w14:paraId="687F760C" w14:textId="6D6CB48B">
      <w:pPr>
        <w:rPr>
          <w:b/>
          <w:bCs/>
        </w:rPr>
      </w:pPr>
      <w:r>
        <w:t>Die m</w:t>
      </w:r>
      <w:r w:rsidR="00EB1B94">
        <w:t>ögliche</w:t>
      </w:r>
      <w:r>
        <w:t>n</w:t>
      </w:r>
      <w:r w:rsidR="00EB1B94">
        <w:t xml:space="preserve"> Regelstrategien werden mit einer Kostenfunktion und wenn nötig mit zusätzlichen Nebenbedingungen bewertet</w:t>
      </w:r>
      <w:r w:rsidR="008E4CE2">
        <w:t>.</w:t>
      </w:r>
      <w:r w:rsidR="005850AC">
        <w:t xml:space="preserve"> Das allgemeine Ziel </w:t>
      </w:r>
      <w:r w:rsidR="00891B91">
        <w:t>besteht darin</w:t>
      </w:r>
      <w:r w:rsidR="005850AC">
        <w:t xml:space="preserve">, dass die </w:t>
      </w:r>
      <w:r w:rsidR="00EA7B59">
        <w:t xml:space="preserve">Regelstrategie ausgewählt werden soll, bei der sich die </w:t>
      </w:r>
      <w:r w:rsidR="005850AC">
        <w:t xml:space="preserve">vorhergesagten Werte </w:t>
      </w:r>
      <m:oMath>
        <m:acc>
          <m:accPr>
            <m:ctrlPr>
              <w:rPr>
                <w:rFonts w:ascii="Cambria Math" w:hAnsi="Cambria Math"/>
                <w:i/>
              </w:rPr>
            </m:ctrlPr>
          </m:accPr>
          <m:e>
            <m:r>
              <w:rPr>
                <w:rFonts w:ascii="Cambria Math" w:hAnsi="Cambria Math"/>
              </w:rPr>
              <m:t>y</m:t>
            </m:r>
          </m:e>
        </m:acc>
      </m:oMath>
      <w:r w:rsidR="005850AC">
        <w:t xml:space="preserve"> </w:t>
      </w:r>
      <w:r w:rsidR="00B9739F">
        <w:t xml:space="preserve">optimal </w:t>
      </w:r>
      <w:r w:rsidR="005850AC">
        <w:t xml:space="preserve">an </w:t>
      </w:r>
      <w:r w:rsidR="00475A12">
        <w:t>die Führungsgröße</w:t>
      </w:r>
      <w:r w:rsidR="005850AC">
        <w:t xml:space="preserve"> </w:t>
      </w:r>
      <m:oMath>
        <m:r>
          <w:rPr>
            <w:rFonts w:ascii="Cambria Math" w:hAnsi="Cambria Math"/>
          </w:rPr>
          <m:t>w</m:t>
        </m:r>
      </m:oMath>
      <w:r w:rsidR="005850AC">
        <w:t xml:space="preserve"> annähern. Zur Berechnung der Gesamtkosten </w:t>
      </w:r>
      <m:oMath>
        <m:r>
          <w:rPr>
            <w:rFonts w:ascii="Cambria Math" w:hAnsi="Cambria Math"/>
          </w:rPr>
          <m:t>J</m:t>
        </m:r>
      </m:oMath>
      <w:r w:rsidR="005850AC">
        <w:t xml:space="preserve"> werden die </w:t>
      </w:r>
      <w:r w:rsidR="00F40AA6">
        <w:t>zukünftigen</w:t>
      </w:r>
      <w:r w:rsidR="005850AC">
        <w:t xml:space="preserve"> Regelabweichungen </w:t>
      </w:r>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oMath>
      <w:r w:rsidR="005850AC">
        <w:t xml:space="preserve"> zu jedem Zeitpunkt über den </w:t>
      </w:r>
      <w:r w:rsidR="0000029D">
        <w:t>Prognosehorizont</w:t>
      </w:r>
      <w:r w:rsidR="005850AC">
        <w:t xml:space="preserve"> </w:t>
      </w:r>
      <m:oMath>
        <m:r>
          <w:rPr>
            <w:rFonts w:ascii="Cambria Math" w:hAnsi="Cambria Math"/>
          </w:rPr>
          <m:t>h</m:t>
        </m:r>
      </m:oMath>
      <w:r w:rsidR="004C79BD">
        <w:t xml:space="preserve"> </w:t>
      </w:r>
      <w:r w:rsidR="005850AC">
        <w:t>benötigt</w:t>
      </w:r>
      <w:r w:rsidR="00475A12">
        <w:t xml:space="preserve"> </w:t>
      </w:r>
      <w:r w:rsidR="004F3BA9">
        <w:t>(</w:t>
      </w:r>
      <w:r>
        <w:t>s</w:t>
      </w:r>
      <w:r w:rsidR="00475A12">
        <w:t xml:space="preserve">iehe Formel </w:t>
      </w:r>
      <w:r w:rsidR="00475A12">
        <w:fldChar w:fldCharType="begin"/>
      </w:r>
      <w:r w:rsidR="00475A12">
        <w:instrText xml:space="preserve"> REF _Ref123044388 \h </w:instrText>
      </w:r>
      <w:r w:rsidR="00475A12">
        <w:fldChar w:fldCharType="separate"/>
      </w:r>
      <w:r w:rsidR="00DA4B34">
        <w:rPr>
          <w:lang w:eastAsia="de-DE"/>
        </w:rPr>
        <w:t>(</w:t>
      </w:r>
      <w:r w:rsidR="00DA4B34">
        <w:rPr>
          <w:b/>
          <w:bCs/>
          <w:noProof/>
          <w:lang w:eastAsia="de-DE"/>
        </w:rPr>
        <w:t>1</w:t>
      </w:r>
      <w:r w:rsidR="00DA4B34">
        <w:rPr>
          <w:lang w:eastAsia="de-DE"/>
        </w:rPr>
        <w:t>)</w:t>
      </w:r>
      <w:r w:rsidR="00475A12">
        <w:fldChar w:fldCharType="end"/>
      </w:r>
      <w:r w:rsidR="004F3BA9">
        <w:t>)</w:t>
      </w:r>
      <w:r w:rsidR="006C326D">
        <w:t>.</w:t>
      </w:r>
      <w:r w:rsidR="00A042E8">
        <w:t xml:space="preserve"> </w:t>
      </w:r>
      <w:sdt>
        <w:sdtPr>
          <w:alias w:val="To edit, see citavi.com/edit"/>
          <w:tag w:val="CitaviPlaceholder#c5aa0c6f-fb28-46c5-834b-19260b8c42d6"/>
          <w:id w:val="1821386043"/>
          <w:placeholder>
            <w:docPart w:val="DefaultPlaceholder_-1854013440"/>
          </w:placeholder>
        </w:sdtPr>
        <w:sdtEndPr/>
        <w:sdtContent>
          <w:r w:rsidR="00A042E8">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NDI1YzU0LTVlY2YtNDFkOC05ZTdmLWVlYzhhMmY0YzU0ZC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YzVhYTBjNmYtZmIyOC00NmM1LTgzNGItMTkyNjBiOGM0MmQ2IiwiVGV4dCI6IlszXSIsIldBSVZlcnNpb24iOiI2LjE0LjAuMCJ9}</w:instrText>
          </w:r>
          <w:r w:rsidR="00A042E8">
            <w:fldChar w:fldCharType="separate"/>
          </w:r>
          <w:r w:rsidR="00E86B4F">
            <w:t>[3]</w:t>
          </w:r>
          <w:r w:rsidR="00A042E8">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EB1B94" w:rsidTr="00145351" w14:paraId="5560E21A" w14:textId="77777777">
        <w:tc>
          <w:tcPr>
            <w:tcW w:w="8217" w:type="dxa"/>
            <w:vAlign w:val="center"/>
          </w:tcPr>
          <w:p w:rsidRPr="00BB6220" w:rsidR="00EB1B94" w:rsidP="00FA09E9" w:rsidRDefault="009641A2" w14:paraId="198FBBEC" w14:textId="2DE14D70">
            <w:pPr>
              <w:jc w:val="center"/>
            </w:pPr>
            <m:oMathPara>
              <m:oMath>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r>
                  <w:rPr>
                    <w:rFonts w:ascii="Cambria Math" w:hAnsi="Cambria Math"/>
                  </w:rPr>
                  <m:t>=w(t)-</m:t>
                </m:r>
                <m:acc>
                  <m:accPr>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t</m:t>
                    </m:r>
                  </m:e>
                </m:d>
              </m:oMath>
            </m:oMathPara>
          </w:p>
        </w:tc>
        <w:tc>
          <w:tcPr>
            <w:tcW w:w="843" w:type="dxa"/>
            <w:vAlign w:val="center"/>
          </w:tcPr>
          <w:p w:rsidRPr="00BB6220" w:rsidR="00EB1B94" w:rsidP="00FA09E9" w:rsidRDefault="00EB1B94" w14:paraId="3A2916EA" w14:textId="4721B769">
            <w:pPr>
              <w:pStyle w:val="Beschriftung"/>
              <w:jc w:val="right"/>
              <w:rPr>
                <w:b w:val="0"/>
                <w:bCs w:val="0"/>
                <w:lang w:eastAsia="de-DE"/>
              </w:rPr>
            </w:pPr>
            <w:bookmarkStart w:name="_Ref125804801" w:id="79"/>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30</w:t>
            </w:r>
            <w:r w:rsidRPr="00BB6220">
              <w:rPr>
                <w:b w:val="0"/>
                <w:bCs w:val="0"/>
                <w:lang w:eastAsia="de-DE"/>
              </w:rPr>
              <w:fldChar w:fldCharType="end"/>
            </w:r>
            <w:r>
              <w:rPr>
                <w:b w:val="0"/>
                <w:bCs w:val="0"/>
                <w:lang w:eastAsia="de-DE"/>
              </w:rPr>
              <w:t>)</w:t>
            </w:r>
            <w:bookmarkEnd w:id="79"/>
          </w:p>
        </w:tc>
      </w:tr>
      <w:tr w:rsidRPr="00BB6220" w:rsidR="00FA09E9" w:rsidTr="00145351" w14:paraId="4639B300" w14:textId="77777777">
        <w:tc>
          <w:tcPr>
            <w:tcW w:w="8217" w:type="dxa"/>
            <w:vAlign w:val="center"/>
          </w:tcPr>
          <w:p w:rsidRPr="00BB6220" w:rsidR="00FA09E9" w:rsidP="00FA09E9" w:rsidRDefault="00FA09E9" w14:paraId="0EB37A3E" w14:textId="3912D40F">
            <w:pPr>
              <w:jc w:val="center"/>
            </w:pPr>
            <m:oMathPara>
              <m:oMath>
                <m:r>
                  <w:rPr>
                    <w:rFonts w:ascii="Cambria Math" w:hAnsi="Cambria Math"/>
                  </w:rPr>
                  <m:t>J</m:t>
                </m:r>
                <m:d>
                  <m:dPr>
                    <m:ctrlPr>
                      <w:rPr>
                        <w:rFonts w:ascii="Cambria Math" w:hAnsi="Cambria Math"/>
                        <w:i/>
                      </w:rPr>
                    </m:ctrlPr>
                  </m:dPr>
                  <m:e>
                    <m:r>
                      <w:rPr>
                        <w:rFonts w:ascii="Cambria Math" w:hAnsi="Cambria Math"/>
                      </w:rPr>
                      <m:t>h,m</m:t>
                    </m:r>
                  </m:e>
                </m:d>
                <m:r>
                  <w:rPr>
                    <w:rFonts w:ascii="Cambria Math" w:hAnsi="Cambria Math"/>
                  </w:rPr>
                  <m:t>=</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h</m:t>
                    </m:r>
                  </m:sup>
                  <m:e>
                    <m:r>
                      <w:rPr>
                        <w:rFonts w:ascii="Cambria Math" w:hAnsi="Cambria Math"/>
                      </w:rPr>
                      <m:t>ϑ</m:t>
                    </m:r>
                    <m:d>
                      <m:dPr>
                        <m:ctrlPr>
                          <w:rPr>
                            <w:rFonts w:ascii="Cambria Math" w:hAnsi="Cambria Math"/>
                            <w:i/>
                          </w:rPr>
                        </m:ctrlPr>
                      </m:dPr>
                      <m:e>
                        <m:r>
                          <w:rPr>
                            <w:rFonts w:ascii="Cambria Math" w:hAnsi="Cambria Math"/>
                          </w:rPr>
                          <m:t>j</m:t>
                        </m:r>
                      </m:e>
                    </m:d>
                    <m:r>
                      <w:rPr>
                        <w:rFonts w:ascii="Cambria Math" w:hAnsi="Cambria Math"/>
                      </w:rPr>
                      <m:t>[</m:t>
                    </m:r>
                    <m:acc>
                      <m:accPr>
                        <m:ctrlPr>
                          <w:rPr>
                            <w:rFonts w:ascii="Cambria Math" w:hAnsi="Cambria Math"/>
                            <w:i/>
                          </w:rPr>
                        </m:ctrlPr>
                      </m:accPr>
                      <m:e>
                        <m:r>
                          <w:rPr>
                            <w:rFonts w:ascii="Cambria Math" w:hAnsi="Cambria Math"/>
                          </w:rPr>
                          <m:t>ⅇ</m:t>
                        </m:r>
                      </m:e>
                    </m:acc>
                    <m:sSup>
                      <m:sSupPr>
                        <m:ctrlPr>
                          <w:rPr>
                            <w:rFonts w:ascii="Cambria Math" w:hAnsi="Cambria Math"/>
                            <w:i/>
                          </w:rPr>
                        </m:ctrlPr>
                      </m:sSupPr>
                      <m:e>
                        <m:d>
                          <m:dPr>
                            <m:ctrlPr>
                              <w:rPr>
                                <w:rFonts w:ascii="Cambria Math" w:hAnsi="Cambria Math"/>
                                <w:i/>
                              </w:rPr>
                            </m:ctrlPr>
                          </m:dPr>
                          <m:e>
                            <m:r>
                              <w:rPr>
                                <w:rFonts w:ascii="Cambria Math" w:hAnsi="Cambria Math"/>
                              </w:rPr>
                              <m:t>t+j</m:t>
                            </m:r>
                          </m:e>
                        </m:d>
                        <m:r>
                          <w:rPr>
                            <w:rFonts w:ascii="Cambria Math" w:hAnsi="Cambria Math"/>
                          </w:rPr>
                          <m:t>]</m:t>
                        </m:r>
                      </m:e>
                      <m:sup>
                        <m:r>
                          <w:rPr>
                            <w:rFonts w:ascii="Cambria Math" w:hAnsi="Cambria Math"/>
                          </w:rPr>
                          <m:t>2</m:t>
                        </m:r>
                      </m:sup>
                    </m:sSup>
                  </m:e>
                </m:nary>
                <m:r>
                  <w:rPr>
                    <w:rFonts w:ascii="Cambria Math" w:hAnsi="Cambria Math"/>
                  </w:rPr>
                  <m:t>+</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λ</m:t>
                    </m:r>
                    <m:d>
                      <m:dPr>
                        <m:ctrlPr>
                          <w:rPr>
                            <w:rFonts w:ascii="Cambria Math" w:hAnsi="Cambria Math"/>
                            <w:i/>
                          </w:rPr>
                        </m:ctrlPr>
                      </m:dPr>
                      <m:e>
                        <m:r>
                          <w:rPr>
                            <w:rFonts w:ascii="Cambria Math" w:hAnsi="Cambria Math"/>
                          </w:rPr>
                          <m:t>j</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t+j-1</m:t>
                                </m:r>
                              </m:e>
                            </m:d>
                          </m:e>
                        </m:d>
                      </m:e>
                      <m:sup>
                        <m:r>
                          <w:rPr>
                            <w:rFonts w:ascii="Cambria Math" w:hAnsi="Cambria Math"/>
                          </w:rPr>
                          <m:t>2</m:t>
                        </m:r>
                      </m:sup>
                    </m:sSup>
                  </m:e>
                </m:nary>
              </m:oMath>
            </m:oMathPara>
          </w:p>
        </w:tc>
        <w:tc>
          <w:tcPr>
            <w:tcW w:w="843" w:type="dxa"/>
            <w:vAlign w:val="center"/>
          </w:tcPr>
          <w:p w:rsidRPr="00BB6220" w:rsidR="00FA09E9" w:rsidP="00FA09E9" w:rsidRDefault="00FA09E9" w14:paraId="166545F6" w14:textId="1A2CA2BE">
            <w:pPr>
              <w:pStyle w:val="Beschriftung"/>
              <w:jc w:val="right"/>
              <w:rPr>
                <w:b w:val="0"/>
                <w:bCs w:val="0"/>
                <w:lang w:eastAsia="de-DE"/>
              </w:rPr>
            </w:pPr>
            <w:bookmarkStart w:name="_Ref124524240" w:id="80"/>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31</w:t>
            </w:r>
            <w:r w:rsidRPr="00BB6220">
              <w:rPr>
                <w:b w:val="0"/>
                <w:bCs w:val="0"/>
                <w:lang w:eastAsia="de-DE"/>
              </w:rPr>
              <w:fldChar w:fldCharType="end"/>
            </w:r>
            <w:r>
              <w:rPr>
                <w:b w:val="0"/>
                <w:bCs w:val="0"/>
                <w:lang w:eastAsia="de-DE"/>
              </w:rPr>
              <w:t>)</w:t>
            </w:r>
            <w:bookmarkEnd w:id="80"/>
          </w:p>
        </w:tc>
      </w:tr>
    </w:tbl>
    <w:p w:rsidR="00A042E8" w:rsidP="00EA4FF7" w:rsidRDefault="00A042E8" w14:paraId="4A5D194B" w14:textId="2D7110C3">
      <w:r>
        <w:t xml:space="preserve">Der </w:t>
      </w:r>
      <w:r w:rsidR="000C6B59">
        <w:t>erste</w:t>
      </w:r>
      <w:r>
        <w:t xml:space="preserve"> Term </w:t>
      </w:r>
      <w:r w:rsidR="00B94129">
        <w:t xml:space="preserve">der Kostenfunktion </w:t>
      </w:r>
      <m:oMath>
        <m:r>
          <w:rPr>
            <w:rFonts w:ascii="Cambria Math" w:hAnsi="Cambria Math"/>
          </w:rPr>
          <m:t>J(h,m)</m:t>
        </m:r>
      </m:oMath>
      <w:r w:rsidR="00B94129">
        <w:t xml:space="preserve"> </w:t>
      </w:r>
      <w:r>
        <w:t>ist</w:t>
      </w:r>
      <w:r w:rsidR="006E423A">
        <w:t xml:space="preserve"> </w:t>
      </w:r>
      <w:r>
        <w:t xml:space="preserve">eine gewichtete quadratische Summe der vorhergesagten Regelabweichungen mit dem jeweiligen Gewicht </w:t>
      </w:r>
      <m:oMath>
        <m:r>
          <w:rPr>
            <w:rFonts w:ascii="Cambria Math" w:hAnsi="Cambria Math"/>
          </w:rPr>
          <m:t>ϑ</m:t>
        </m:r>
        <m:d>
          <m:dPr>
            <m:ctrlPr>
              <w:rPr>
                <w:rFonts w:ascii="Cambria Math" w:hAnsi="Cambria Math"/>
                <w:i/>
              </w:rPr>
            </m:ctrlPr>
          </m:dPr>
          <m:e>
            <m:r>
              <w:rPr>
                <w:rFonts w:ascii="Cambria Math" w:hAnsi="Cambria Math"/>
              </w:rPr>
              <m:t>j</m:t>
            </m:r>
          </m:e>
        </m:d>
      </m:oMath>
      <w:r>
        <w:t xml:space="preserve">. Das Gewicht kann sich über den </w:t>
      </w:r>
      <w:r w:rsidR="0000029D">
        <w:t xml:space="preserve">Prognosehorizont </w:t>
      </w:r>
      <w:r>
        <w:t>ändern, so</w:t>
      </w:r>
      <w:r w:rsidR="006352B5">
        <w:t xml:space="preserve"> </w:t>
      </w:r>
      <w:r>
        <w:t xml:space="preserve">dass Werte zu verschiedenen Zeitpunkten </w:t>
      </w:r>
      <w:r w:rsidR="006352B5">
        <w:t xml:space="preserve">einen </w:t>
      </w:r>
      <w:r>
        <w:t>unterschiedlich</w:t>
      </w:r>
      <w:r w:rsidR="00692FBE">
        <w:t>en Einfluss auf die Kosten haben</w:t>
      </w:r>
      <w:r>
        <w:t xml:space="preserve">. Dafür kann zum Beispiel eine </w:t>
      </w:r>
      <w:r w:rsidR="006352B5">
        <w:t>Exponentialfunktion</w:t>
      </w:r>
      <w:r>
        <w:t xml:space="preserve"> verwendet werden</w:t>
      </w:r>
      <w:r w:rsidR="00FA09E9">
        <w:t>.</w:t>
      </w:r>
      <w:r w:rsidR="00692FBE">
        <w:t xml:space="preserve"> </w:t>
      </w:r>
      <w:sdt>
        <w:sdtPr>
          <w:alias w:val="To edit, see citavi.com/edit"/>
          <w:tag w:val="CitaviPlaceholder#f7cace81-c2eb-4893-a084-17cc398307bf"/>
          <w:id w:val="984433570"/>
          <w:placeholder>
            <w:docPart w:val="DefaultPlaceholder_-1854013440"/>
          </w:placeholder>
        </w:sdtPr>
        <w:sdtEndPr/>
        <w:sdtContent>
          <w:r w:rsidR="00692FBE">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DZkZTU5LWM1ODMtNGMwMS05YWNiLWY5NjE3YTdkNjNmNi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ZjdjYWNlODEtYzJlYi00ODkzLWEwODQtMTdjYzM5ODMwN2JmIiwiVGV4dCI6IlszXSIsIldBSVZlcnNpb24iOiI2LjE0LjAuMCJ9}</w:instrText>
          </w:r>
          <w:r w:rsidR="00692FBE">
            <w:fldChar w:fldCharType="separate"/>
          </w:r>
          <w:r w:rsidR="00E86B4F">
            <w:t>[3]</w:t>
          </w:r>
          <w:r w:rsidR="00692FBE">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A042E8" w:rsidTr="00A042E8" w14:paraId="303B8137" w14:textId="77777777">
        <w:tc>
          <w:tcPr>
            <w:tcW w:w="8217" w:type="dxa"/>
            <w:vAlign w:val="center"/>
          </w:tcPr>
          <w:p w:rsidRPr="00BB6220" w:rsidR="00A042E8" w:rsidP="00145351" w:rsidRDefault="00DD4C81" w14:paraId="53F81B04" w14:textId="422CB489">
            <w:pPr>
              <w:jc w:val="center"/>
            </w:pPr>
            <m:oMath>
              <m:r>
                <w:rPr>
                  <w:rFonts w:ascii="Cambria Math" w:hAnsi="Cambria Math"/>
                </w:rPr>
                <m:t>ϑ</m:t>
              </m:r>
              <m:d>
                <m:dPr>
                  <m:ctrlPr>
                    <w:rPr>
                      <w:rFonts w:ascii="Cambria Math" w:hAnsi="Cambria Math"/>
                      <w:i/>
                    </w:rPr>
                  </m:ctrlPr>
                </m:dPr>
                <m:e>
                  <m:r>
                    <w:rPr>
                      <w:rFonts w:ascii="Cambria Math" w:hAnsi="Cambria Math"/>
                    </w:rPr>
                    <m:t>j</m:t>
                  </m:r>
                </m:e>
              </m:d>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h-j</m:t>
                  </m:r>
                </m:sup>
              </m:sSup>
            </m:oMath>
            <w:r w:rsidR="00A042E8">
              <w:t xml:space="preserve">  mit </w:t>
            </w:r>
            <m:oMath>
              <m:r>
                <w:rPr>
                  <w:rFonts w:ascii="Cambria Math" w:hAnsi="Cambria Math"/>
                </w:rPr>
                <m:t>j∈[1,…,</m:t>
              </m:r>
              <m:r>
                <w:rPr>
                  <w:rFonts w:ascii="Cambria Math" w:hAnsi="Cambria Math"/>
                </w:rPr>
                <m:t>h]</m:t>
              </m:r>
            </m:oMath>
            <w:r w:rsidR="00A042E8">
              <w:t xml:space="preserve"> </w:t>
            </w:r>
          </w:p>
        </w:tc>
        <w:tc>
          <w:tcPr>
            <w:tcW w:w="843" w:type="dxa"/>
            <w:vAlign w:val="center"/>
          </w:tcPr>
          <w:p w:rsidRPr="00BB6220" w:rsidR="00A042E8" w:rsidP="00145351" w:rsidRDefault="00A042E8" w14:paraId="7031594B" w14:textId="6E0F27F5">
            <w:pPr>
              <w:pStyle w:val="Beschriftung"/>
              <w:jc w:val="right"/>
              <w:rPr>
                <w:b w:val="0"/>
                <w:bCs w:val="0"/>
                <w:lang w:eastAsia="de-DE"/>
              </w:rPr>
            </w:pPr>
            <w:bookmarkStart w:name="_Ref124968078" w:id="81"/>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32</w:t>
            </w:r>
            <w:r w:rsidRPr="00BB6220">
              <w:rPr>
                <w:b w:val="0"/>
                <w:bCs w:val="0"/>
                <w:lang w:eastAsia="de-DE"/>
              </w:rPr>
              <w:fldChar w:fldCharType="end"/>
            </w:r>
            <w:r>
              <w:rPr>
                <w:b w:val="0"/>
                <w:bCs w:val="0"/>
                <w:lang w:eastAsia="de-DE"/>
              </w:rPr>
              <w:t>)</w:t>
            </w:r>
            <w:bookmarkEnd w:id="81"/>
          </w:p>
        </w:tc>
      </w:tr>
    </w:tbl>
    <w:p w:rsidR="00253F43" w:rsidP="00EA4FF7" w:rsidRDefault="00692FBE" w14:paraId="672FF1BD" w14:textId="7F97D59C">
      <w:r>
        <w:t xml:space="preserve">Ist </w:t>
      </w:r>
      <m:oMath>
        <m:r>
          <w:rPr>
            <w:rFonts w:ascii="Cambria Math" w:hAnsi="Cambria Math"/>
          </w:rPr>
          <m:t>0&lt;α&lt;1</m:t>
        </m:r>
      </m:oMath>
      <w:r w:rsidR="006352B5">
        <w:t xml:space="preserve">, </w:t>
      </w:r>
      <w:r w:rsidR="00FE0B9A">
        <w:t xml:space="preserve">so </w:t>
      </w:r>
      <w:r>
        <w:t xml:space="preserve">werden vorhergesagte Fehler die weiter in der Zukunft liegen höher </w:t>
      </w:r>
      <w:r w:rsidR="000C6B59">
        <w:t>gewichtet</w:t>
      </w:r>
      <w:r>
        <w:t xml:space="preserve"> als die </w:t>
      </w:r>
      <w:r w:rsidR="00253F43">
        <w:t>ersten</w:t>
      </w:r>
      <w:r>
        <w:t xml:space="preserve">, was zu einer sanfteren </w:t>
      </w:r>
      <w:r w:rsidR="0015548D">
        <w:t>Regelung</w:t>
      </w:r>
      <w:r>
        <w:t xml:space="preserve"> mit </w:t>
      </w:r>
      <w:r w:rsidR="00C7039F">
        <w:t>geringerem</w:t>
      </w:r>
      <w:r>
        <w:t xml:space="preserve"> Aufwand führt. </w:t>
      </w:r>
      <w:r w:rsidR="00FE0B9A">
        <w:t>Bei</w:t>
      </w:r>
      <w:r>
        <w:t xml:space="preserve"> </w:t>
      </w:r>
      <m:oMath>
        <m:r>
          <w:rPr>
            <w:rFonts w:ascii="Cambria Math" w:hAnsi="Cambria Math"/>
          </w:rPr>
          <m:t>α&gt;1</m:t>
        </m:r>
      </m:oMath>
      <w:r>
        <w:t xml:space="preserve"> werden die ersten Fehler höher gewichtet</w:t>
      </w:r>
      <w:r w:rsidR="00253F43">
        <w:t>, was zu einer strikteren</w:t>
      </w:r>
      <w:r w:rsidR="0015548D">
        <w:t xml:space="preserve"> Regelung</w:t>
      </w:r>
      <w:r w:rsidR="00253F43">
        <w:t xml:space="preserve"> führt</w:t>
      </w:r>
      <w:r w:rsidR="00145351">
        <w:t>.</w:t>
      </w:r>
      <w:r w:rsidR="00253F43">
        <w:t xml:space="preserve"> </w:t>
      </w:r>
      <w:sdt>
        <w:sdtPr>
          <w:alias w:val="To edit, see citavi.com/edit"/>
          <w:tag w:val="CitaviPlaceholder#77a720ec-2e5c-4553-9be3-afe753d421f8"/>
          <w:id w:val="-1304847898"/>
          <w:placeholder>
            <w:docPart w:val="DefaultPlaceholder_-1854013440"/>
          </w:placeholder>
        </w:sdtPr>
        <w:sdtEndPr/>
        <w:sdtContent>
          <w:r w:rsidR="00253F43">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c4ZTRlLWZjYWEtNDRiYy05NWFkLTMyOTY4NDhkY2JhYS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NzdhNzIwZWMtMmU1Yy00NTUzLTliZTMtYWZlNzUzZDQyMWY4IiwiVGV4dCI6IlszXSIsIldBSVZlcnNpb24iOiI2LjE0LjAuMCJ9}</w:instrText>
          </w:r>
          <w:r w:rsidR="00253F43">
            <w:fldChar w:fldCharType="separate"/>
          </w:r>
          <w:r w:rsidR="00E86B4F">
            <w:t>[3]</w:t>
          </w:r>
          <w:r w:rsidR="00253F43">
            <w:fldChar w:fldCharType="end"/>
          </w:r>
        </w:sdtContent>
      </w:sdt>
    </w:p>
    <w:p w:rsidR="005850AC" w:rsidP="00EA4FF7" w:rsidRDefault="00253F43" w14:paraId="792C9E13" w14:textId="49BEE9DA">
      <w:r>
        <w:t xml:space="preserve">Der </w:t>
      </w:r>
      <w:r w:rsidR="00D9532D">
        <w:t>zweite Term</w:t>
      </w:r>
      <w:r>
        <w:t xml:space="preserve"> von </w:t>
      </w:r>
      <m:oMath>
        <m:r>
          <w:rPr>
            <w:rFonts w:ascii="Cambria Math" w:hAnsi="Cambria Math"/>
          </w:rPr>
          <m:t>J</m:t>
        </m:r>
        <m:d>
          <m:dPr>
            <m:ctrlPr>
              <w:rPr>
                <w:rFonts w:ascii="Cambria Math" w:hAnsi="Cambria Math"/>
                <w:i/>
              </w:rPr>
            </m:ctrlPr>
          </m:dPr>
          <m:e>
            <m:r>
              <w:rPr>
                <w:rFonts w:ascii="Cambria Math" w:hAnsi="Cambria Math"/>
              </w:rPr>
              <m:t>h,m</m:t>
            </m:r>
          </m:e>
        </m:d>
      </m:oMath>
      <w:r w:rsidR="00D9532D">
        <w:t xml:space="preserve"> bezieht sich auf den </w:t>
      </w:r>
      <w:r w:rsidR="0015548D">
        <w:t>Regel</w:t>
      </w:r>
      <w:r w:rsidR="00D9532D">
        <w:t>aufwand</w:t>
      </w:r>
      <w:r w:rsidR="00920D99">
        <w:t xml:space="preserve"> der bei einer Änderung der Stellgröße entsteht</w:t>
      </w:r>
      <w:r w:rsidR="00D9532D">
        <w:t xml:space="preserve">, dies könnte zum Beispiel Energiekosten umfassen, </w:t>
      </w:r>
      <w:r w:rsidR="004E79C5">
        <w:t>die</w:t>
      </w:r>
      <w:r w:rsidR="00D9532D">
        <w:t xml:space="preserve"> möglichst minimal gehalten werden sollen. Sollte der </w:t>
      </w:r>
      <w:r w:rsidR="0015548D">
        <w:t>Regel</w:t>
      </w:r>
      <w:r w:rsidR="00D9532D">
        <w:t xml:space="preserve">aufwand für die Problemstellung </w:t>
      </w:r>
      <w:r w:rsidR="000C6B59">
        <w:t>nicht bedeutsam</w:t>
      </w:r>
      <w:r w:rsidR="00D9532D">
        <w:t xml:space="preserve"> sein, kann der zweite Term </w:t>
      </w:r>
      <w:r w:rsidR="006E423A">
        <w:t>vernachlässigt</w:t>
      </w:r>
      <w:r w:rsidR="00D9532D">
        <w:t xml:space="preserve"> werden</w:t>
      </w:r>
      <w:r w:rsidR="00145351">
        <w:t>.</w:t>
      </w:r>
      <w:r>
        <w:t xml:space="preserve"> </w:t>
      </w:r>
      <w:sdt>
        <w:sdtPr>
          <w:alias w:val="To edit, see citavi.com/edit"/>
          <w:tag w:val="CitaviPlaceholder#6f3feb5c-d59c-4b90-81b4-f32c63d642e2"/>
          <w:id w:val="1494211725"/>
          <w:placeholder>
            <w:docPart w:val="DefaultPlaceholder_-1854013440"/>
          </w:placeholder>
        </w:sdtPr>
        <w:sdtEndPr/>
        <w:sdtContent>
          <w:r>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OThlYmZmLTAxYWEtNGJiOS1hZDA1LTE5NmZkYjk2YTMxNy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NmYzZmViNWMtZDU5Yy00YjkwLTgxYjQtZjMyYzYzZDY0MmUyIiwiVGV4dCI6IlszXSIsIldBSVZlcnNpb24iOiI2LjE0LjAuMCJ9}</w:instrText>
          </w:r>
          <w:r>
            <w:fldChar w:fldCharType="separate"/>
          </w:r>
          <w:r w:rsidR="00E86B4F">
            <w:t>[3]</w:t>
          </w:r>
          <w:r>
            <w:fldChar w:fldCharType="end"/>
          </w:r>
        </w:sdtContent>
      </w:sdt>
    </w:p>
    <w:p w:rsidR="000F63A7" w:rsidP="00EA4FF7" w:rsidRDefault="006352B5" w14:paraId="0DB422F2" w14:textId="74E13E87">
      <w:r>
        <w:t>Neben</w:t>
      </w:r>
      <w:r w:rsidR="000F63A7">
        <w:t xml:space="preserve"> der Kostenfunktion werden in der Praxis</w:t>
      </w:r>
      <w:r w:rsidR="002E77A6">
        <w:t xml:space="preserve"> auch</w:t>
      </w:r>
      <w:r w:rsidR="000F63A7">
        <w:t xml:space="preserve"> bestimmte Nebenbedingungen berücksichtigt. Der Aktor hat zum Beispiel nur einen begrenzten Aktionsraum und eine maximale Anstiegsgeschwindigkeit</w:t>
      </w:r>
      <w:r w:rsidR="000C6B59">
        <w:t>, die</w:t>
      </w:r>
      <w:r w:rsidR="000F63A7">
        <w:t xml:space="preserve"> bei den verschiedenen Regelstrategien berücksichtigt werden müssen. Ein Ventil ist zum Beispiel durch die Stellung vollständig geöffnet oder geschlossen</w:t>
      </w:r>
      <w:r w:rsidR="00C0513E">
        <w:t xml:space="preserve">, dessen Öffnungs- und Schließgeschwindigkeit </w:t>
      </w:r>
      <w:r w:rsidR="000F63A7">
        <w:t>begrenzt.</w:t>
      </w:r>
      <w:r w:rsidR="00C0513E">
        <w:t xml:space="preserve"> Nebenbedingungen können auch durch Sicherheits- oder Umweltauflagen entstehen, bei denen Prozessparameter wie Temperatur oder Druck beschränkt werden müssen. In den meisten Fällen w</w:t>
      </w:r>
      <w:r>
        <w:t>ird</w:t>
      </w:r>
      <w:r w:rsidR="00C0513E">
        <w:t xml:space="preserve"> eine untere und obere Grenze</w:t>
      </w:r>
      <w:r w:rsidR="00B94129">
        <w:t xml:space="preserve"> von </w:t>
      </w:r>
      <m:oMath>
        <m:r>
          <w:rPr>
            <w:rFonts w:ascii="Cambria Math" w:hAnsi="Cambria Math"/>
          </w:rPr>
          <m:t>u</m:t>
        </m:r>
      </m:oMath>
      <w:r w:rsidR="00B94129">
        <w:t xml:space="preserve"> </w:t>
      </w:r>
      <w:r w:rsidR="00B94129">
        <w:fldChar w:fldCharType="begin"/>
      </w:r>
      <w:r w:rsidR="00B94129">
        <w:instrText xml:space="preserve"> REF _Ref124870565 \h </w:instrText>
      </w:r>
      <w:r w:rsidR="00B94129">
        <w:fldChar w:fldCharType="separate"/>
      </w:r>
      <w:r w:rsidR="00DA4B34">
        <w:rPr>
          <w:lang w:eastAsia="de-DE"/>
        </w:rPr>
        <w:t>(</w:t>
      </w:r>
      <w:r w:rsidR="00DA4B34">
        <w:rPr>
          <w:b/>
          <w:bCs/>
          <w:noProof/>
          <w:lang w:eastAsia="de-DE"/>
        </w:rPr>
        <w:t>33</w:t>
      </w:r>
      <w:r w:rsidR="00DA4B34">
        <w:rPr>
          <w:lang w:eastAsia="de-DE"/>
        </w:rPr>
        <w:t>)</w:t>
      </w:r>
      <w:r w:rsidR="00B94129">
        <w:fldChar w:fldCharType="end"/>
      </w:r>
      <w:r w:rsidR="00B94129">
        <w:t>, eine Begrenzung der</w:t>
      </w:r>
      <w:r w:rsidR="00C0513E">
        <w:t xml:space="preserve"> Anstiegsrate </w:t>
      </w:r>
      <w:r w:rsidR="00B94129">
        <w:t xml:space="preserve">von </w:t>
      </w:r>
      <m:oMath>
        <m:r>
          <w:rPr>
            <w:rFonts w:ascii="Cambria Math" w:hAnsi="Cambria Math"/>
          </w:rPr>
          <m:t>u</m:t>
        </m:r>
      </m:oMath>
      <w:r w:rsidR="00C0513E">
        <w:t xml:space="preserve"> </w:t>
      </w:r>
      <w:r w:rsidR="00B94129">
        <w:fldChar w:fldCharType="begin"/>
      </w:r>
      <w:r w:rsidR="00B94129">
        <w:instrText xml:space="preserve"> REF _Ref124870605 \h </w:instrText>
      </w:r>
      <w:r w:rsidR="00B94129">
        <w:fldChar w:fldCharType="separate"/>
      </w:r>
      <w:r w:rsidR="00DA4B34">
        <w:rPr>
          <w:lang w:eastAsia="de-DE"/>
        </w:rPr>
        <w:t>(</w:t>
      </w:r>
      <w:r w:rsidR="00DA4B34">
        <w:rPr>
          <w:b/>
          <w:bCs/>
          <w:noProof/>
          <w:lang w:eastAsia="de-DE"/>
        </w:rPr>
        <w:t>34</w:t>
      </w:r>
      <w:r w:rsidR="00DA4B34">
        <w:rPr>
          <w:lang w:eastAsia="de-DE"/>
        </w:rPr>
        <w:t>)</w:t>
      </w:r>
      <w:r w:rsidR="00B94129">
        <w:fldChar w:fldCharType="end"/>
      </w:r>
      <w:r w:rsidR="00B94129">
        <w:t xml:space="preserve"> </w:t>
      </w:r>
      <w:r w:rsidR="00C0513E">
        <w:t xml:space="preserve">und eine </w:t>
      </w:r>
      <w:r w:rsidR="002E77A6">
        <w:t xml:space="preserve">Beschränkung </w:t>
      </w:r>
      <w:r w:rsidR="00B94129">
        <w:t xml:space="preserve">von </w:t>
      </w:r>
      <m:oMath>
        <m:r>
          <w:rPr>
            <w:rFonts w:ascii="Cambria Math" w:hAnsi="Cambria Math"/>
          </w:rPr>
          <m:t>y</m:t>
        </m:r>
      </m:oMath>
      <w:r w:rsidR="00B94129">
        <w:t xml:space="preserve"> </w:t>
      </w:r>
      <w:r w:rsidR="00B94129">
        <w:fldChar w:fldCharType="begin"/>
      </w:r>
      <w:r w:rsidR="00B94129">
        <w:instrText xml:space="preserve"> REF _Ref124870575 \h </w:instrText>
      </w:r>
      <w:r w:rsidR="00B94129">
        <w:fldChar w:fldCharType="separate"/>
      </w:r>
      <w:r w:rsidR="00DA4B34">
        <w:rPr>
          <w:lang w:eastAsia="de-DE"/>
        </w:rPr>
        <w:t>(</w:t>
      </w:r>
      <w:r w:rsidR="00DA4B34">
        <w:rPr>
          <w:b/>
          <w:bCs/>
          <w:noProof/>
          <w:lang w:eastAsia="de-DE"/>
        </w:rPr>
        <w:t>35</w:t>
      </w:r>
      <w:r w:rsidR="00DA4B34">
        <w:rPr>
          <w:lang w:eastAsia="de-DE"/>
        </w:rPr>
        <w:t>)</w:t>
      </w:r>
      <w:r w:rsidR="00B94129">
        <w:fldChar w:fldCharType="end"/>
      </w:r>
      <w:r w:rsidR="002E77A6">
        <w:t xml:space="preserve"> berücksichtigt</w:t>
      </w:r>
      <w:r w:rsidR="00145351">
        <w:t>.</w:t>
      </w:r>
      <w:r w:rsidR="002E77A6">
        <w:t xml:space="preserve"> </w:t>
      </w:r>
      <w:sdt>
        <w:sdtPr>
          <w:alias w:val="To edit, see citavi.com/edit"/>
          <w:tag w:val="CitaviPlaceholder#dac14c93-1325-4eac-8178-6abd1c64f373"/>
          <w:id w:val="-1944918507"/>
          <w:placeholder>
            <w:docPart w:val="DefaultPlaceholder_-1854013440"/>
          </w:placeholder>
        </w:sdtPr>
        <w:sdtEndPr/>
        <w:sdtContent>
          <w:r w:rsidR="002E77A6">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ZjgwNTVjLTYwYmItNDA0Mi04ZGNjLTAxNGY0MWE3ZmYwZSIsIlJhbmdlTGVuZ3RoIjozLCJSZWZlcmVuY2VJZCI6IjhjMGU3OWFjLTdlNmUtNGUwYS1iODVjLWFkNmY4N2FhYTYy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HcmltYmxlLCBNaWNoYWVsIEouLCBKb2huc29uLCBNaWNoYWVsIEEuLCBDYW1hY2hvLCBFLiBGLiwgQm9yZG9ucywgQy4iLCJQcm90ZWN0ZWQiOmZhbHNlLCJTZXgiOjAsIkNyZWF0ZWRCeSI6Il9Kb25hcyBCcmlua21hbm4iLCJDcmVhdGVkT24iOiIyMDIyLTEyLTIxVDEzOjAwOjQ4IiwiTW9kaWZpZWRCeSI6Il9Kb25hcyBCcmlua21hbm4iLCJJZCI6IjdkNWI3NjUyLWEwZjItNDg4ZC05ZDQyLTk0YjMzNWM0NTEwNyIsIk1vZGlmaWVkT24iOiIyMDIyLTEyLTIxVDEzOjAwOjQ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GZreW9jZnFpLmpwZyIsIlVyaVN0cmluZyI6IjhjMGU3OWFjLTdlNmUtNGUwYS1iODVjLWFkNmY4N2FhYTYy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AtODU3MjktMzk4LTUiLCJFZGl0b3JzIjpbXSwiRXZhbHVhdGlvbkNvbXBsZXhpdHkiOjAsIkV2YWx1YXRpb25Tb3VyY2VUZXh0Rm9ybWF0IjowLCJHcm91cHMiOltdLCJIYXNMYWJlbDEiOmZhbHNlLCJIYXNMYWJlbDIiOmZhbHNlLCJJc2JuIjoiOTc4LTEtODUyMzMtNjk0LT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wLTg1NzI5LTM5OC01IiwiVXJpU3RyaW5nIjoiaHR0cHM6Ly9kb2kub3JnLzEwLjEwMDcvOTc4LTAtODU3MjktMzk4L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}</w:instrText>
          </w:r>
          <w:r w:rsidR="002E77A6">
            <w:fldChar w:fldCharType="separate"/>
          </w:r>
          <w:r w:rsidR="00E86B4F">
            <w:t>[3]</w:t>
          </w:r>
          <w:r w:rsidR="002E77A6">
            <w:fldChar w:fldCharType="end"/>
          </w:r>
        </w:sdtContent>
      </w:sdt>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2E77A6" w:rsidTr="006B0026" w14:paraId="79B0957C" w14:textId="77777777">
        <w:tc>
          <w:tcPr>
            <w:tcW w:w="8217" w:type="dxa"/>
            <w:vAlign w:val="center"/>
          </w:tcPr>
          <w:p w:rsidRPr="002E77A6" w:rsidR="002E77A6" w:rsidP="006C326D" w:rsidRDefault="009641A2" w14:paraId="0CFE95AB" w14:textId="13EB15DF">
            <w:pPr>
              <w:jc w:val="center"/>
              <w:rPr>
                <w:rFonts w:ascii="Cambria Math" w:hAnsi="Cambria Math"/>
                <w:i/>
              </w:rPr>
            </w:pPr>
            <m:oMathPara>
              <m:oMath>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max</m:t>
                    </m:r>
                  </m:sub>
                </m:sSub>
              </m:oMath>
            </m:oMathPara>
          </w:p>
        </w:tc>
        <w:tc>
          <w:tcPr>
            <w:tcW w:w="843" w:type="dxa"/>
            <w:vAlign w:val="center"/>
          </w:tcPr>
          <w:p w:rsidRPr="00BB6220" w:rsidR="002E77A6" w:rsidP="006C326D" w:rsidRDefault="002E77A6" w14:paraId="1DC06A09" w14:textId="52F2EAD8">
            <w:pPr>
              <w:pStyle w:val="Beschriftung"/>
              <w:jc w:val="right"/>
              <w:rPr>
                <w:b w:val="0"/>
                <w:bCs w:val="0"/>
                <w:lang w:eastAsia="de-DE"/>
              </w:rPr>
            </w:pPr>
            <w:bookmarkStart w:name="_Ref124870565" w:id="82"/>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33</w:t>
            </w:r>
            <w:r w:rsidRPr="00BB6220">
              <w:rPr>
                <w:b w:val="0"/>
                <w:bCs w:val="0"/>
                <w:lang w:eastAsia="de-DE"/>
              </w:rPr>
              <w:fldChar w:fldCharType="end"/>
            </w:r>
            <w:r>
              <w:rPr>
                <w:b w:val="0"/>
                <w:bCs w:val="0"/>
                <w:lang w:eastAsia="de-DE"/>
              </w:rPr>
              <w:t>)</w:t>
            </w:r>
            <w:bookmarkEnd w:id="82"/>
          </w:p>
        </w:tc>
      </w:tr>
      <w:tr w:rsidRPr="00BB6220" w:rsidR="002E77A6" w:rsidTr="006B0026" w14:paraId="798679B9" w14:textId="77777777">
        <w:tc>
          <w:tcPr>
            <w:tcW w:w="8217" w:type="dxa"/>
            <w:vAlign w:val="center"/>
          </w:tcPr>
          <w:p w:rsidRPr="00BB6220" w:rsidR="002E77A6" w:rsidP="006C326D" w:rsidRDefault="002E77A6" w14:paraId="5D4ED6F5" w14:textId="359AC291">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max</m:t>
                    </m:r>
                  </m:sub>
                </m:sSub>
              </m:oMath>
            </m:oMathPara>
          </w:p>
        </w:tc>
        <w:tc>
          <w:tcPr>
            <w:tcW w:w="843" w:type="dxa"/>
            <w:vAlign w:val="center"/>
          </w:tcPr>
          <w:p w:rsidRPr="00BB6220" w:rsidR="002E77A6" w:rsidP="006C326D" w:rsidRDefault="002E77A6" w14:paraId="34995609" w14:textId="6A88D39F">
            <w:pPr>
              <w:pStyle w:val="Beschriftung"/>
              <w:jc w:val="right"/>
              <w:rPr>
                <w:b w:val="0"/>
                <w:bCs w:val="0"/>
                <w:lang w:eastAsia="de-DE"/>
              </w:rPr>
            </w:pPr>
            <w:bookmarkStart w:name="_Ref124870605" w:id="83"/>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34</w:t>
            </w:r>
            <w:r w:rsidRPr="00BB6220">
              <w:rPr>
                <w:b w:val="0"/>
                <w:bCs w:val="0"/>
                <w:lang w:eastAsia="de-DE"/>
              </w:rPr>
              <w:fldChar w:fldCharType="end"/>
            </w:r>
            <w:r>
              <w:rPr>
                <w:b w:val="0"/>
                <w:bCs w:val="0"/>
                <w:lang w:eastAsia="de-DE"/>
              </w:rPr>
              <w:t>)</w:t>
            </w:r>
            <w:bookmarkEnd w:id="83"/>
          </w:p>
        </w:tc>
      </w:tr>
      <w:tr w:rsidRPr="00BB6220" w:rsidR="002E77A6" w:rsidTr="006B0026" w14:paraId="446D125D" w14:textId="77777777">
        <w:tc>
          <w:tcPr>
            <w:tcW w:w="8217" w:type="dxa"/>
            <w:vAlign w:val="center"/>
          </w:tcPr>
          <w:p w:rsidRPr="00BB6220" w:rsidR="002E77A6" w:rsidP="006C326D" w:rsidRDefault="009641A2" w14:paraId="74A0475B" w14:textId="0EFA8676">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tc>
        <w:tc>
          <w:tcPr>
            <w:tcW w:w="843" w:type="dxa"/>
            <w:vAlign w:val="center"/>
          </w:tcPr>
          <w:p w:rsidRPr="00BB6220" w:rsidR="002E77A6" w:rsidP="006C326D" w:rsidRDefault="002E77A6" w14:paraId="43DE5B9B" w14:textId="2907BDC4">
            <w:pPr>
              <w:pStyle w:val="Beschriftung"/>
              <w:jc w:val="right"/>
              <w:rPr>
                <w:b w:val="0"/>
                <w:bCs w:val="0"/>
                <w:lang w:eastAsia="de-DE"/>
              </w:rPr>
            </w:pPr>
            <w:bookmarkStart w:name="_Ref124870575" w:id="84"/>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35</w:t>
            </w:r>
            <w:r w:rsidRPr="00BB6220">
              <w:rPr>
                <w:b w:val="0"/>
                <w:bCs w:val="0"/>
                <w:lang w:eastAsia="de-DE"/>
              </w:rPr>
              <w:fldChar w:fldCharType="end"/>
            </w:r>
            <w:r>
              <w:rPr>
                <w:b w:val="0"/>
                <w:bCs w:val="0"/>
                <w:lang w:eastAsia="de-DE"/>
              </w:rPr>
              <w:t>)</w:t>
            </w:r>
            <w:bookmarkEnd w:id="84"/>
          </w:p>
        </w:tc>
      </w:tr>
    </w:tbl>
    <w:p w:rsidR="002E77A6" w:rsidP="00EA4FF7" w:rsidRDefault="002E77A6" w14:paraId="60D9DEFD" w14:textId="77777777"/>
    <w:p w:rsidRPr="00001B39" w:rsidR="00001B39" w:rsidP="00001B39" w:rsidRDefault="004C79BD" w14:paraId="31F7EE7D" w14:textId="1CE48EA8">
      <w:pPr>
        <w:pStyle w:val="berschrift3"/>
      </w:pPr>
      <w:bookmarkStart w:name="_Toc126152004" w:id="85"/>
      <w:r>
        <w:t>Optimale Regelstrategie</w:t>
      </w:r>
      <w:bookmarkEnd w:id="85"/>
    </w:p>
    <w:p w:rsidRPr="00F40AA6" w:rsidR="00960A5D" w:rsidP="00EA4FF7" w:rsidRDefault="004C79BD" w14:paraId="4472DC1B" w14:textId="7F2DC09E">
      <w:r>
        <w:rPr>
          <w:lang w:eastAsia="de-DE"/>
        </w:rPr>
        <w:t>Die optimale Regelstrategie ist die Strategie mit den geringsten Gesamtkosten</w:t>
      </w:r>
      <w:r w:rsidR="006E423A">
        <w:t xml:space="preserve">, </w:t>
      </w:r>
      <w:r w:rsidR="004E79C5">
        <w:t>die</w:t>
      </w:r>
      <w:r w:rsidR="006E423A">
        <w:t xml:space="preserve"> auch alle Nebenbedingungen </w:t>
      </w:r>
      <w:r w:rsidR="006352B5">
        <w:t>erfüllt</w:t>
      </w:r>
      <w:r w:rsidR="006E423A">
        <w:t xml:space="preserve">. Um diese zu </w:t>
      </w:r>
      <w:r w:rsidR="001C6CF1">
        <w:t>identifizieren</w:t>
      </w:r>
      <w:r w:rsidR="000C6B59">
        <w:t>,</w:t>
      </w:r>
      <w:r w:rsidR="006E423A">
        <w:t xml:space="preserve"> müssen zu</w:t>
      </w:r>
      <w:r w:rsidR="006352B5">
        <w:t>nächst</w:t>
      </w:r>
      <w:r w:rsidR="006E423A">
        <w:t xml:space="preserve"> alle möglichen Regelstrategien</w:t>
      </w:r>
      <w:r w:rsidR="005E60DC">
        <w:t xml:space="preserve"> gebildet werden. </w:t>
      </w:r>
      <w:r w:rsidR="006352B5">
        <w:t>Dazu</w:t>
      </w:r>
      <w:r w:rsidR="005E60DC">
        <w:t xml:space="preserve"> werden alle möglichen Kombinationen der Stellgrößen </w:t>
      </w:r>
      <m:oMath>
        <m:r>
          <w:rPr>
            <w:rFonts w:ascii="Cambria Math" w:hAnsi="Cambria Math" w:cs="Arial"/>
            <w:lang w:eastAsia="de-DE"/>
          </w:rPr>
          <m:t>u</m:t>
        </m:r>
      </m:oMath>
      <w:r w:rsidR="005E60DC">
        <w:t xml:space="preserve"> zu den diskreten Zeitpunkten über einen Regelhorizont</w:t>
      </w:r>
      <w:r w:rsidRPr="005E60DC" w:rsidR="005E60DC">
        <w:rPr>
          <w:rFonts w:ascii="Cambria Math" w:hAnsi="Cambria Math"/>
          <w:i/>
          <w:lang w:eastAsia="de-DE"/>
        </w:rPr>
        <w:t xml:space="preserve"> </w:t>
      </w:r>
      <m:oMath>
        <m:r>
          <w:rPr>
            <w:rFonts w:ascii="Cambria Math" w:hAnsi="Cambria Math"/>
            <w:lang w:eastAsia="de-DE"/>
          </w:rPr>
          <m:t>m</m:t>
        </m:r>
      </m:oMath>
      <w:r w:rsidR="005E60DC">
        <w:rPr>
          <w:rFonts w:ascii="Cambria Math" w:hAnsi="Cambria Math"/>
          <w:i/>
          <w:lang w:eastAsia="de-DE"/>
        </w:rPr>
        <w:t xml:space="preserve"> </w:t>
      </w:r>
      <m:oMath>
        <m:sSub>
          <m:sSubPr>
            <m:ctrlPr>
              <w:rPr>
                <w:rFonts w:ascii="Cambria Math" w:hAnsi="Cambria Math" w:cs="Arial"/>
                <w:i/>
                <w:lang w:eastAsia="de-DE"/>
              </w:rPr>
            </m:ctrlPr>
          </m:sSubPr>
          <m:e>
            <m:r>
              <w:rPr>
                <w:rFonts w:ascii="Cambria Math" w:hAnsi="Cambria Math" w:cs="Arial"/>
                <w:lang w:eastAsia="de-DE"/>
              </w:rPr>
              <m:t>(u</m:t>
            </m:r>
          </m:e>
          <m:sub>
            <m:r>
              <w:rPr>
                <w:rFonts w:ascii="Cambria Math" w:hAnsi="Cambria Math" w:cs="Arial"/>
                <w:lang w:eastAsia="de-DE"/>
              </w:rPr>
              <m:t>t</m:t>
            </m:r>
          </m:sub>
        </m:sSub>
        <m:r>
          <m:rPr>
            <m:sty m:val="p"/>
          </m:rPr>
          <w:rPr>
            <w:rFonts w:ascii="Cambria Math" w:hAnsi="Cambria Math" w:cs="Arial"/>
            <w:lang w:eastAsia="de-DE"/>
          </w:rPr>
          <m:t xml:space="preserve">, </m:t>
        </m:r>
        <m:sSub>
          <m:sSubPr>
            <m:ctrlPr>
              <w:rPr>
                <w:rFonts w:ascii="Cambria Math" w:hAnsi="Cambria Math" w:cs="Arial"/>
                <w:lang w:eastAsia="de-DE"/>
              </w:rPr>
            </m:ctrlPr>
          </m:sSubPr>
          <m:e>
            <m:r>
              <w:rPr>
                <w:rFonts w:ascii="Cambria Math" w:hAnsi="Cambria Math" w:cs="Arial"/>
                <w:lang w:eastAsia="de-DE"/>
              </w:rPr>
              <m:t>u</m:t>
            </m:r>
          </m:e>
          <m:sub>
            <m:r>
              <w:rPr>
                <w:rFonts w:ascii="Cambria Math" w:hAnsi="Cambria Math" w:cs="Arial"/>
                <w:lang w:eastAsia="de-DE"/>
              </w:rPr>
              <m:t>t+1</m:t>
            </m:r>
          </m:sub>
        </m:sSub>
        <m:r>
          <m:rPr>
            <m:sty m:val="p"/>
          </m:rPr>
          <w:rPr>
            <w:rFonts w:ascii="Cambria Math" w:hAnsi="Cambria Math" w:cs="Arial"/>
            <w:lang w:eastAsia="de-DE"/>
          </w:rPr>
          <m:t>, …,</m:t>
        </m:r>
        <m:sSub>
          <m:sSubPr>
            <m:ctrlPr>
              <w:rPr>
                <w:rFonts w:ascii="Cambria Math" w:hAnsi="Cambria Math" w:cs="Arial"/>
                <w:i/>
                <w:lang w:eastAsia="de-DE"/>
              </w:rPr>
            </m:ctrlPr>
          </m:sSubPr>
          <m:e>
            <m:r>
              <w:rPr>
                <w:rFonts w:ascii="Cambria Math" w:hAnsi="Cambria Math" w:cs="Arial"/>
                <w:lang w:eastAsia="de-DE"/>
              </w:rPr>
              <m:t>u</m:t>
            </m:r>
          </m:e>
          <m:sub>
            <m:r>
              <w:rPr>
                <w:rFonts w:ascii="Cambria Math" w:hAnsi="Cambria Math" w:cs="Arial"/>
                <w:lang w:eastAsia="de-DE"/>
              </w:rPr>
              <m:t>t+m</m:t>
            </m:r>
          </m:sub>
        </m:sSub>
        <m:r>
          <w:rPr>
            <w:rFonts w:ascii="Cambria Math" w:hAnsi="Cambria Math" w:cs="Arial"/>
            <w:lang w:eastAsia="de-DE"/>
          </w:rPr>
          <m:t>)</m:t>
        </m:r>
      </m:oMath>
      <w:r w:rsidR="006352B5">
        <w:rPr>
          <w:rFonts w:ascii="Cambria Math" w:hAnsi="Cambria Math"/>
          <w:i/>
          <w:lang w:eastAsia="de-DE"/>
        </w:rPr>
        <w:t xml:space="preserve"> </w:t>
      </w:r>
      <w:r w:rsidR="006352B5">
        <w:rPr>
          <w:rFonts w:cs="Arial"/>
          <w:iCs/>
          <w:lang w:eastAsia="de-DE"/>
        </w:rPr>
        <w:t>gebildet</w:t>
      </w:r>
      <w:r w:rsidR="005E60DC">
        <w:rPr>
          <w:rFonts w:cs="Arial"/>
          <w:lang w:eastAsia="de-DE"/>
        </w:rPr>
        <w:t xml:space="preserve">. </w:t>
      </w:r>
      <w:r w:rsidRPr="006352B5" w:rsidR="006352B5">
        <w:rPr>
          <w:rFonts w:cs="Arial"/>
          <w:lang w:eastAsia="de-DE"/>
        </w:rPr>
        <w:t>Für jede Regelstrategie werden dann mit Hilfe des Modells die zukünftigen Werte der Regelgröße über den Prognosehorizont vorhergesagt</w:t>
      </w:r>
      <w:r w:rsidR="006352B5">
        <w:rPr>
          <w:rFonts w:cs="Arial"/>
          <w:lang w:eastAsia="de-DE"/>
        </w:rPr>
        <w:t>.</w:t>
      </w:r>
      <w:r w:rsidRPr="006352B5" w:rsidR="006352B5">
        <w:t xml:space="preserve"> </w:t>
      </w:r>
      <w:r w:rsidRPr="006352B5" w:rsidR="006352B5">
        <w:rPr>
          <w:rFonts w:cs="Arial"/>
          <w:lang w:eastAsia="de-DE"/>
        </w:rPr>
        <w:t>Mit diesen Vorhersagen werden dann die zugehörigen Kosten bestimmt und aus allen Strategien diejenige ausgewählt, die die geringsten Kosten verursacht und zusätzliche Nebenbedingungen erfüllt.</w:t>
      </w:r>
      <w:r w:rsidR="00F469D3">
        <w:rPr>
          <w:rFonts w:cs="Arial"/>
        </w:rPr>
        <w:t xml:space="preserve"> Von der optimalen Regelstrategie zum Zeitpunkt </w:t>
      </w:r>
      <m:oMath>
        <m:r>
          <w:rPr>
            <w:rFonts w:ascii="Cambria Math" w:hAnsi="Cambria Math" w:cs="Arial"/>
          </w:rPr>
          <m:t>t</m:t>
        </m:r>
      </m:oMath>
      <w:r w:rsidR="00F469D3">
        <w:rPr>
          <w:rFonts w:cs="Arial"/>
        </w:rPr>
        <w:t xml:space="preserve"> wird dann immer nur das erste St</w:t>
      </w:r>
      <w:r w:rsidR="006352B5">
        <w:rPr>
          <w:rFonts w:cs="Arial"/>
        </w:rPr>
        <w:t>ell</w:t>
      </w:r>
      <w:r w:rsidR="00F469D3">
        <w:rPr>
          <w:rFonts w:cs="Arial"/>
        </w:rPr>
        <w:t>signal angelegt. Die Berechnung der optimalen Regelstrategie wird für jeden Zeitschritt wiederholt</w:t>
      </w:r>
      <w:r w:rsidR="00FA09E9">
        <w:rPr>
          <w:rFonts w:cs="Arial"/>
        </w:rPr>
        <w:t>.</w:t>
      </w:r>
      <w:r w:rsidR="00F469D3">
        <w:rPr>
          <w:rFonts w:cs="Arial"/>
        </w:rPr>
        <w:t xml:space="preserve"> </w:t>
      </w:r>
      <w:sdt>
        <w:sdtPr>
          <w:rPr>
            <w:rFonts w:cs="Arial"/>
          </w:rPr>
          <w:alias w:val="To edit, see citavi.com/edit"/>
          <w:tag w:val="CitaviPlaceholder#2de4e126-c4a5-47be-a548-94bba9578775"/>
          <w:id w:val="836730173"/>
          <w:placeholder>
            <w:docPart w:val="DefaultPlaceholder_-1854013440"/>
          </w:placeholder>
        </w:sdtPr>
        <w:sdtEndPr/>
        <w:sdtContent>
          <w:r w:rsidR="00F469D3">
            <w:rPr>
              <w:rFonts w:cs="Arial"/>
            </w:rPr>
            <w:fldChar w:fldCharType="begin"/>
          </w:r>
          <w:r w:rsidR="00B772D0">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Y2FlNzJhLTk4M2EtNDE2OS1hNTNlLTI4MTliMTgyMGYxNyIsIlJhbmdlTGVuZ3RoIjo0LCJSZWZlcmVuY2VJZCI6IjY1NzJmNWYzLTQ5ZmEtNDdkMS05NzQ1LTVjZGIzNWY2MjQ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LLiBTLiBIb2xrYXIsIEwuIE0uIFdhZ2htYXJlIiwiUHJvdGVjdGVkIjpmYWxzZSwiU2V4IjowLCJDcmVhdGVkQnkiOiJfSm9uYXMgQnJpbmttYW5uIiwiQ3JlYXRlZE9uIjoiMjAyMi0xMi0yMFQxMTozMzoxOSIsIk1vZGlmaWVkQnkiOiJfSm9uYXMgQnJpbmttYW5uIiwiSWQiOiJlZDg3YmE0MC1mYmEzLTQ5NDMtYTFmZS02NzBjMjJhMmFlNzUiLCJNb2RpZmllZE9uIjoiMjAyMi0xMi0yMFQxMTozMzoxO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am9icmlcXEFwcERhdGFcXExvY2FsXFxUZW1wXFxxcXd4MmJ5cS5qcGciLCJVcmlTdHJpbmciOiI2NTcyZjVmMy00OWZhLTQ3ZDEtOTc0NS01Y2RiMzVmNjI0O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}</w:instrText>
          </w:r>
          <w:r w:rsidR="00F469D3">
            <w:rPr>
              <w:rFonts w:cs="Arial"/>
            </w:rPr>
            <w:fldChar w:fldCharType="separate"/>
          </w:r>
          <w:r w:rsidR="00B772D0">
            <w:rPr>
              <w:rFonts w:cs="Arial"/>
            </w:rPr>
            <w:t>[34]</w:t>
          </w:r>
          <w:r w:rsidR="00F469D3">
            <w:rPr>
              <w:rFonts w:cs="Arial"/>
            </w:rPr>
            <w:fldChar w:fldCharType="end"/>
          </w:r>
        </w:sdtContent>
      </w:sdt>
    </w:p>
    <w:p w:rsidRPr="00F469D3" w:rsidR="00145351" w:rsidP="00EA4FF7" w:rsidRDefault="00145351" w14:paraId="0EB85D45" w14:textId="77777777">
      <w:pPr>
        <w:rPr>
          <w:rFonts w:cs="Arial"/>
        </w:rPr>
      </w:pPr>
    </w:p>
    <w:p w:rsidR="00FE41FE" w:rsidP="00FE41FE" w:rsidRDefault="00FE41FE" w14:paraId="31A4BCA9" w14:textId="77777777">
      <w:pPr>
        <w:keepNext/>
        <w:jc w:val="center"/>
      </w:pPr>
      <w:r>
        <w:rPr>
          <w:rFonts w:eastAsiaTheme="minorEastAsia"/>
          <w:noProof/>
        </w:rPr>
        <mc:AlternateContent>
          <mc:Choice Requires="wpg">
            <w:drawing>
              <wp:inline distT="0" distB="0" distL="0" distR="0" wp14:anchorId="4D6BB386" wp14:editId="0F4B66ED">
                <wp:extent cx="5056285" cy="2630077"/>
                <wp:effectExtent l="0" t="38100" r="68580" b="0"/>
                <wp:docPr id="7" name="Gruppieren 7"/>
                <wp:cNvGraphicFramePr/>
                <a:graphic xmlns:a="http://schemas.openxmlformats.org/drawingml/2006/main">
                  <a:graphicData uri="http://schemas.microsoft.com/office/word/2010/wordprocessingGroup">
                    <wpg:wgp>
                      <wpg:cNvGrpSpPr/>
                      <wpg:grpSpPr>
                        <a:xfrm>
                          <a:off x="0" y="0"/>
                          <a:ext cx="5056285" cy="2630077"/>
                          <a:chOff x="0" y="0"/>
                          <a:chExt cx="5056285" cy="2622689"/>
                        </a:xfrm>
                      </wpg:grpSpPr>
                      <wpg:grpSp>
                        <wpg:cNvPr id="9" name="Gruppieren 9"/>
                        <wpg:cNvGrpSpPr/>
                        <wpg:grpSpPr>
                          <a:xfrm>
                            <a:off x="0" y="0"/>
                            <a:ext cx="5056285" cy="2622689"/>
                            <a:chOff x="0" y="0"/>
                            <a:chExt cx="5056285" cy="2621791"/>
                          </a:xfrm>
                        </wpg:grpSpPr>
                        <wps:wsp>
                          <wps:cNvPr id="12" name="Gerader Verbinder 12"/>
                          <wps:cNvCnPr/>
                          <wps:spPr>
                            <a:xfrm flipV="1">
                              <a:off x="4046226" y="2306894"/>
                              <a:ext cx="0" cy="41971"/>
                            </a:xfrm>
                            <a:prstGeom prst="line">
                              <a:avLst/>
                            </a:prstGeom>
                          </wps:spPr>
                          <wps:style>
                            <a:lnRef idx="1">
                              <a:schemeClr val="dk1"/>
                            </a:lnRef>
                            <a:fillRef idx="0">
                              <a:schemeClr val="dk1"/>
                            </a:fillRef>
                            <a:effectRef idx="0">
                              <a:schemeClr val="dk1"/>
                            </a:effectRef>
                            <a:fontRef idx="minor">
                              <a:schemeClr val="tx1"/>
                            </a:fontRef>
                          </wps:style>
                          <wps:bodyPr/>
                        </wps:wsp>
                        <wps:wsp>
                          <wps:cNvPr id="14" name="Gerader Verbinder 14"/>
                          <wps:cNvCnPr/>
                          <wps:spPr>
                            <a:xfrm flipV="1">
                              <a:off x="4692923" y="2306894"/>
                              <a:ext cx="0" cy="41971"/>
                            </a:xfrm>
                            <a:prstGeom prst="line">
                              <a:avLst/>
                            </a:prstGeom>
                          </wps:spPr>
                          <wps:style>
                            <a:lnRef idx="1">
                              <a:schemeClr val="dk1"/>
                            </a:lnRef>
                            <a:fillRef idx="0">
                              <a:schemeClr val="dk1"/>
                            </a:fillRef>
                            <a:effectRef idx="0">
                              <a:schemeClr val="dk1"/>
                            </a:effectRef>
                            <a:fontRef idx="minor">
                              <a:schemeClr val="tx1"/>
                            </a:fontRef>
                          </wps:style>
                          <wps:bodyPr/>
                        </wps:wsp>
                        <wpg:grpSp>
                          <wpg:cNvPr id="16" name="Gruppieren 16"/>
                          <wpg:cNvGrpSpPr/>
                          <wpg:grpSpPr>
                            <a:xfrm>
                              <a:off x="0" y="0"/>
                              <a:ext cx="5056285" cy="2621791"/>
                              <a:chOff x="0" y="0"/>
                              <a:chExt cx="5056285" cy="2621791"/>
                            </a:xfrm>
                          </wpg:grpSpPr>
                          <wps:wsp>
                            <wps:cNvPr id="17" name="Gerader Verbinder 17"/>
                            <wps:cNvCnPr/>
                            <wps:spPr>
                              <a:xfrm flipV="1">
                                <a:off x="150355" y="2306201"/>
                                <a:ext cx="0" cy="41971"/>
                              </a:xfrm>
                              <a:prstGeom prst="line">
                                <a:avLst/>
                              </a:prstGeom>
                            </wps:spPr>
                            <wps:style>
                              <a:lnRef idx="1">
                                <a:schemeClr val="dk1"/>
                              </a:lnRef>
                              <a:fillRef idx="0">
                                <a:schemeClr val="dk1"/>
                              </a:fillRef>
                              <a:effectRef idx="0">
                                <a:schemeClr val="dk1"/>
                              </a:effectRef>
                              <a:fontRef idx="minor">
                                <a:schemeClr val="tx1"/>
                              </a:fontRef>
                            </wps:style>
                            <wps:bodyPr/>
                          </wps:wsp>
                          <wps:wsp>
                            <wps:cNvPr id="18" name="Gerader Verbinder 18"/>
                            <wps:cNvCnPr/>
                            <wps:spPr>
                              <a:xfrm flipV="1">
                                <a:off x="797799" y="2306201"/>
                                <a:ext cx="0" cy="41971"/>
                              </a:xfrm>
                              <a:prstGeom prst="line">
                                <a:avLst/>
                              </a:prstGeom>
                            </wps:spPr>
                            <wps:style>
                              <a:lnRef idx="1">
                                <a:schemeClr val="dk1"/>
                              </a:lnRef>
                              <a:fillRef idx="0">
                                <a:schemeClr val="dk1"/>
                              </a:fillRef>
                              <a:effectRef idx="0">
                                <a:schemeClr val="dk1"/>
                              </a:effectRef>
                              <a:fontRef idx="minor">
                                <a:schemeClr val="tx1"/>
                              </a:fontRef>
                            </wps:style>
                            <wps:bodyPr/>
                          </wps:wsp>
                          <wps:wsp>
                            <wps:cNvPr id="19" name="Gerader Verbinder 19"/>
                            <wps:cNvCnPr/>
                            <wps:spPr>
                              <a:xfrm flipV="1">
                                <a:off x="1448312" y="2306201"/>
                                <a:ext cx="0" cy="41971"/>
                              </a:xfrm>
                              <a:prstGeom prst="line">
                                <a:avLst/>
                              </a:prstGeom>
                            </wps:spPr>
                            <wps:style>
                              <a:lnRef idx="1">
                                <a:schemeClr val="dk1"/>
                              </a:lnRef>
                              <a:fillRef idx="0">
                                <a:schemeClr val="dk1"/>
                              </a:fillRef>
                              <a:effectRef idx="0">
                                <a:schemeClr val="dk1"/>
                              </a:effectRef>
                              <a:fontRef idx="minor">
                                <a:schemeClr val="tx1"/>
                              </a:fontRef>
                            </wps:style>
                            <wps:bodyPr/>
                          </wps:wsp>
                          <wps:wsp>
                            <wps:cNvPr id="21" name="Gerader Verbinder 21"/>
                            <wps:cNvCnPr/>
                            <wps:spPr>
                              <a:xfrm flipV="1">
                                <a:off x="2746269" y="2303132"/>
                                <a:ext cx="0" cy="41971"/>
                              </a:xfrm>
                              <a:prstGeom prst="line">
                                <a:avLst/>
                              </a:prstGeom>
                            </wps:spPr>
                            <wps:style>
                              <a:lnRef idx="1">
                                <a:schemeClr val="dk1"/>
                              </a:lnRef>
                              <a:fillRef idx="0">
                                <a:schemeClr val="dk1"/>
                              </a:fillRef>
                              <a:effectRef idx="0">
                                <a:schemeClr val="dk1"/>
                              </a:effectRef>
                              <a:fontRef idx="minor">
                                <a:schemeClr val="tx1"/>
                              </a:fontRef>
                            </wps:style>
                            <wps:bodyPr/>
                          </wps:wsp>
                          <wps:wsp>
                            <wps:cNvPr id="22" name="Gerader Verbinder 22"/>
                            <wps:cNvCnPr/>
                            <wps:spPr>
                              <a:xfrm flipV="1">
                                <a:off x="3396782" y="2303132"/>
                                <a:ext cx="0" cy="41971"/>
                              </a:xfrm>
                              <a:prstGeom prst="line">
                                <a:avLst/>
                              </a:prstGeom>
                            </wps:spPr>
                            <wps:style>
                              <a:lnRef idx="1">
                                <a:schemeClr val="dk1"/>
                              </a:lnRef>
                              <a:fillRef idx="0">
                                <a:schemeClr val="dk1"/>
                              </a:fillRef>
                              <a:effectRef idx="0">
                                <a:schemeClr val="dk1"/>
                              </a:effectRef>
                              <a:fontRef idx="minor">
                                <a:schemeClr val="tx1"/>
                              </a:fontRef>
                            </wps:style>
                            <wps:bodyPr/>
                          </wps:wsp>
                          <wpg:grpSp>
                            <wpg:cNvPr id="26" name="Gruppieren 26"/>
                            <wpg:cNvGrpSpPr/>
                            <wpg:grpSpPr>
                              <a:xfrm>
                                <a:off x="0" y="0"/>
                                <a:ext cx="5056285" cy="2621791"/>
                                <a:chOff x="0" y="0"/>
                                <a:chExt cx="5056285" cy="2621791"/>
                              </a:xfrm>
                            </wpg:grpSpPr>
                            <wps:wsp>
                              <wps:cNvPr id="27" name="Gerade Verbindung mit Pfeil 27"/>
                              <wps:cNvCnPr/>
                              <wps:spPr>
                                <a:xfrm>
                                  <a:off x="144780" y="2346960"/>
                                  <a:ext cx="491150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8" name="Gerade Verbindung mit Pfeil 28"/>
                              <wps:cNvCnPr/>
                              <wps:spPr>
                                <a:xfrm flipV="1">
                                  <a:off x="2095500" y="0"/>
                                  <a:ext cx="7620" cy="234886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9" name="Freihandform: Form 29"/>
                              <wps:cNvSpPr/>
                              <wps:spPr>
                                <a:xfrm>
                                  <a:off x="163817" y="948690"/>
                                  <a:ext cx="4519373" cy="1223010"/>
                                </a:xfrm>
                                <a:custGeom>
                                  <a:avLst/>
                                  <a:gdLst>
                                    <a:gd name="connsiteX0" fmla="*/ 0 w 4998346"/>
                                    <a:gd name="connsiteY0" fmla="*/ 950864 h 1097296"/>
                                    <a:gd name="connsiteX1" fmla="*/ 636714 w 4998346"/>
                                    <a:gd name="connsiteY1" fmla="*/ 1096719 h 1097296"/>
                                    <a:gd name="connsiteX2" fmla="*/ 1298672 w 4998346"/>
                                    <a:gd name="connsiteY2" fmla="*/ 998547 h 1097296"/>
                                    <a:gd name="connsiteX3" fmla="*/ 2196243 w 4998346"/>
                                    <a:gd name="connsiteY3" fmla="*/ 917205 h 1097296"/>
                                    <a:gd name="connsiteX4" fmla="*/ 2841371 w 4998346"/>
                                    <a:gd name="connsiteY4" fmla="*/ 659154 h 1097296"/>
                                    <a:gd name="connsiteX5" fmla="*/ 3337840 w 4998346"/>
                                    <a:gd name="connsiteY5" fmla="*/ 541347 h 1097296"/>
                                    <a:gd name="connsiteX6" fmla="*/ 3938090 w 4998346"/>
                                    <a:gd name="connsiteY6" fmla="*/ 157075 h 1097296"/>
                                    <a:gd name="connsiteX7" fmla="*/ 4487852 w 4998346"/>
                                    <a:gd name="connsiteY7" fmla="*/ 25244 h 1097296"/>
                                    <a:gd name="connsiteX8" fmla="*/ 4998346 w 4998346"/>
                                    <a:gd name="connsiteY8" fmla="*/ 0 h 1097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998346" h="1097296">
                                      <a:moveTo>
                                        <a:pt x="0" y="950864"/>
                                      </a:moveTo>
                                      <a:cubicBezTo>
                                        <a:pt x="210134" y="1019818"/>
                                        <a:pt x="420269" y="1088772"/>
                                        <a:pt x="636714" y="1096719"/>
                                      </a:cubicBezTo>
                                      <a:cubicBezTo>
                                        <a:pt x="853159" y="1104666"/>
                                        <a:pt x="1038751" y="1028466"/>
                                        <a:pt x="1298672" y="998547"/>
                                      </a:cubicBezTo>
                                      <a:cubicBezTo>
                                        <a:pt x="1558593" y="968628"/>
                                        <a:pt x="1939127" y="973770"/>
                                        <a:pt x="2196243" y="917205"/>
                                      </a:cubicBezTo>
                                      <a:cubicBezTo>
                                        <a:pt x="2453359" y="860640"/>
                                        <a:pt x="2651105" y="721797"/>
                                        <a:pt x="2841371" y="659154"/>
                                      </a:cubicBezTo>
                                      <a:cubicBezTo>
                                        <a:pt x="3031637" y="596511"/>
                                        <a:pt x="3155054" y="625027"/>
                                        <a:pt x="3337840" y="541347"/>
                                      </a:cubicBezTo>
                                      <a:cubicBezTo>
                                        <a:pt x="3520626" y="457667"/>
                                        <a:pt x="3746421" y="243092"/>
                                        <a:pt x="3938090" y="157075"/>
                                      </a:cubicBezTo>
                                      <a:cubicBezTo>
                                        <a:pt x="4129759" y="71058"/>
                                        <a:pt x="4311143" y="51423"/>
                                        <a:pt x="4487852" y="25244"/>
                                      </a:cubicBezTo>
                                      <a:cubicBezTo>
                                        <a:pt x="4664561" y="-935"/>
                                        <a:pt x="4866048" y="5142"/>
                                        <a:pt x="4998346"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reihandform: Form 30"/>
                              <wps:cNvSpPr/>
                              <wps:spPr>
                                <a:xfrm>
                                  <a:off x="140970" y="300990"/>
                                  <a:ext cx="4852035" cy="331470"/>
                                </a:xfrm>
                                <a:custGeom>
                                  <a:avLst/>
                                  <a:gdLst>
                                    <a:gd name="connsiteX0" fmla="*/ 0 w 4852307"/>
                                    <a:gd name="connsiteY0" fmla="*/ 212271 h 370114"/>
                                    <a:gd name="connsiteX1" fmla="*/ 0 w 4852307"/>
                                    <a:gd name="connsiteY1" fmla="*/ 370114 h 370114"/>
                                    <a:gd name="connsiteX2" fmla="*/ 647700 w 4852307"/>
                                    <a:gd name="connsiteY2" fmla="*/ 370114 h 370114"/>
                                    <a:gd name="connsiteX3" fmla="*/ 647700 w 4852307"/>
                                    <a:gd name="connsiteY3" fmla="*/ 108857 h 370114"/>
                                    <a:gd name="connsiteX4" fmla="*/ 1314450 w 4852307"/>
                                    <a:gd name="connsiteY4" fmla="*/ 108857 h 370114"/>
                                    <a:gd name="connsiteX5" fmla="*/ 1314450 w 4852307"/>
                                    <a:gd name="connsiteY5" fmla="*/ 283028 h 370114"/>
                                    <a:gd name="connsiteX6" fmla="*/ 1962150 w 4852307"/>
                                    <a:gd name="connsiteY6" fmla="*/ 283028 h 370114"/>
                                    <a:gd name="connsiteX7" fmla="*/ 1962150 w 4852307"/>
                                    <a:gd name="connsiteY7" fmla="*/ 0 h 370114"/>
                                    <a:gd name="connsiteX8" fmla="*/ 2607129 w 4852307"/>
                                    <a:gd name="connsiteY8" fmla="*/ 0 h 370114"/>
                                    <a:gd name="connsiteX9" fmla="*/ 2607129 w 4852307"/>
                                    <a:gd name="connsiteY9" fmla="*/ 209550 h 370114"/>
                                    <a:gd name="connsiteX10" fmla="*/ 3257550 w 4852307"/>
                                    <a:gd name="connsiteY10" fmla="*/ 209550 h 370114"/>
                                    <a:gd name="connsiteX11" fmla="*/ 3257550 w 4852307"/>
                                    <a:gd name="connsiteY11" fmla="*/ 364671 h 370114"/>
                                    <a:gd name="connsiteX12" fmla="*/ 3905250 w 4852307"/>
                                    <a:gd name="connsiteY12" fmla="*/ 364671 h 370114"/>
                                    <a:gd name="connsiteX13" fmla="*/ 3905250 w 4852307"/>
                                    <a:gd name="connsiteY13" fmla="*/ 81643 h 370114"/>
                                    <a:gd name="connsiteX14" fmla="*/ 4852307 w 4852307"/>
                                    <a:gd name="connsiteY14" fmla="*/ 81643 h 370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852307" h="370114">
                                      <a:moveTo>
                                        <a:pt x="0" y="212271"/>
                                      </a:moveTo>
                                      <a:lnTo>
                                        <a:pt x="0" y="370114"/>
                                      </a:lnTo>
                                      <a:lnTo>
                                        <a:pt x="647700" y="370114"/>
                                      </a:lnTo>
                                      <a:lnTo>
                                        <a:pt x="647700" y="108857"/>
                                      </a:lnTo>
                                      <a:lnTo>
                                        <a:pt x="1314450" y="108857"/>
                                      </a:lnTo>
                                      <a:lnTo>
                                        <a:pt x="1314450" y="283028"/>
                                      </a:lnTo>
                                      <a:lnTo>
                                        <a:pt x="1962150" y="283028"/>
                                      </a:lnTo>
                                      <a:lnTo>
                                        <a:pt x="1962150" y="0"/>
                                      </a:lnTo>
                                      <a:lnTo>
                                        <a:pt x="2607129" y="0"/>
                                      </a:lnTo>
                                      <a:lnTo>
                                        <a:pt x="2607129" y="209550"/>
                                      </a:lnTo>
                                      <a:lnTo>
                                        <a:pt x="3257550" y="209550"/>
                                      </a:lnTo>
                                      <a:lnTo>
                                        <a:pt x="3257550" y="364671"/>
                                      </a:lnTo>
                                      <a:lnTo>
                                        <a:pt x="3905250" y="364671"/>
                                      </a:lnTo>
                                      <a:lnTo>
                                        <a:pt x="3905250" y="81643"/>
                                      </a:lnTo>
                                      <a:lnTo>
                                        <a:pt x="4852307" y="81643"/>
                                      </a:lnTo>
                                    </a:path>
                                  </a:pathLst>
                                </a:cu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feld 31"/>
                              <wps:cNvSpPr txBox="1"/>
                              <wps:spPr>
                                <a:xfrm>
                                  <a:off x="0" y="2384998"/>
                                  <a:ext cx="286385" cy="235476"/>
                                </a:xfrm>
                                <a:prstGeom prst="rect">
                                  <a:avLst/>
                                </a:prstGeom>
                                <a:noFill/>
                                <a:ln w="6350">
                                  <a:noFill/>
                                </a:ln>
                              </wps:spPr>
                              <wps:txbx>
                                <w:txbxContent>
                                  <w:p w:rsidRPr="002B5F99" w:rsidR="00FE41FE" w:rsidP="00FE41FE" w:rsidRDefault="00FE41FE" w14:paraId="0C8ED2CA" w14:textId="77777777">
                                    <w:pPr>
                                      <w:tabs>
                                        <w:tab w:val="left" w:pos="1414"/>
                                      </w:tabs>
                                      <w:rPr>
                                        <w:sz w:val="20"/>
                                        <w:szCs w:val="20"/>
                                      </w:rPr>
                                    </w:pPr>
                                    <m:oMathPara>
                                      <m:oMath>
                                        <m:r>
                                          <w:rPr>
                                            <w:rFonts w:ascii="Cambria Math" w:hAnsi="Cambria Math"/>
                                            <w:sz w:val="20"/>
                                            <w:szCs w:val="20"/>
                                          </w:rPr>
                                          <m:t>t-n</m:t>
                                        </m:r>
                                      </m:oMath>
                                    </m:oMathPara>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32" name="Textfeld 32"/>
                              <wps:cNvSpPr txBox="1"/>
                              <wps:spPr>
                                <a:xfrm>
                                  <a:off x="390887" y="2367494"/>
                                  <a:ext cx="133985" cy="234843"/>
                                </a:xfrm>
                                <a:prstGeom prst="rect">
                                  <a:avLst/>
                                </a:prstGeom>
                                <a:noFill/>
                                <a:ln w="6350">
                                  <a:noFill/>
                                </a:ln>
                              </wps:spPr>
                              <wps:txbx>
                                <w:txbxContent>
                                  <w:p w:rsidRPr="00752783" w:rsidR="00FE41FE" w:rsidP="00FE41FE" w:rsidRDefault="00FE41FE" w14:paraId="55AA04E3" w14:textId="77777777">
                                    <w:pPr>
                                      <w:tabs>
                                        <w:tab w:val="left" w:pos="1414"/>
                                      </w:tabs>
                                      <w:jc w:val="center"/>
                                      <w:rPr>
                                        <w:b/>
                                        <w:bCs/>
                                        <w:sz w:val="20"/>
                                        <w:szCs w:val="20"/>
                                      </w:rPr>
                                    </w:pPr>
                                    <w:r w:rsidRPr="00752783">
                                      <w:rPr>
                                        <w:b/>
                                        <w:bCs/>
                                        <w:sz w:val="20"/>
                                        <w:szCs w:val="20"/>
                                      </w:rPr>
                                      <w:t>…</w:t>
                                    </w:r>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33" name="Textfeld 33"/>
                              <wps:cNvSpPr txBox="1"/>
                              <wps:spPr>
                                <a:xfrm>
                                  <a:off x="657873" y="2386208"/>
                                  <a:ext cx="281305" cy="233577"/>
                                </a:xfrm>
                                <a:prstGeom prst="rect">
                                  <a:avLst/>
                                </a:prstGeom>
                                <a:noFill/>
                                <a:ln w="6350">
                                  <a:noFill/>
                                </a:ln>
                              </wps:spPr>
                              <wps:txbx>
                                <w:txbxContent>
                                  <w:p w:rsidRPr="002B5F99" w:rsidR="00FE41FE" w:rsidP="00FE41FE" w:rsidRDefault="00FE41FE" w14:paraId="33E047DF" w14:textId="77777777">
                                    <w:pPr>
                                      <w:tabs>
                                        <w:tab w:val="left" w:pos="1414"/>
                                      </w:tabs>
                                      <w:rPr>
                                        <w:sz w:val="20"/>
                                        <w:szCs w:val="20"/>
                                      </w:rPr>
                                    </w:pPr>
                                    <m:oMathPara>
                                      <m:oMath>
                                        <m:r>
                                          <w:rPr>
                                            <w:rFonts w:ascii="Cambria Math" w:hAnsi="Cambria Math"/>
                                            <w:sz w:val="20"/>
                                            <w:szCs w:val="20"/>
                                          </w:rPr>
                                          <m:t>t-2</m:t>
                                        </m:r>
                                      </m:oMath>
                                    </m:oMathPara>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34" name="Textfeld 34"/>
                              <wps:cNvSpPr txBox="1"/>
                              <wps:spPr>
                                <a:xfrm>
                                  <a:off x="1315640" y="2384730"/>
                                  <a:ext cx="281305" cy="232944"/>
                                </a:xfrm>
                                <a:prstGeom prst="rect">
                                  <a:avLst/>
                                </a:prstGeom>
                                <a:noFill/>
                                <a:ln w="6350">
                                  <a:noFill/>
                                </a:ln>
                              </wps:spPr>
                              <wps:txbx>
                                <w:txbxContent>
                                  <w:p w:rsidRPr="002B5F99" w:rsidR="00FE41FE" w:rsidP="00FE41FE" w:rsidRDefault="00FE41FE" w14:paraId="1F078D5B" w14:textId="77777777">
                                    <w:pPr>
                                      <w:tabs>
                                        <w:tab w:val="left" w:pos="1414"/>
                                      </w:tabs>
                                      <w:rPr>
                                        <w:sz w:val="20"/>
                                        <w:szCs w:val="20"/>
                                      </w:rPr>
                                    </w:pPr>
                                    <m:oMathPara>
                                      <m:oMath>
                                        <m:r>
                                          <w:rPr>
                                            <w:rFonts w:ascii="Cambria Math" w:hAnsi="Cambria Math"/>
                                            <w:sz w:val="20"/>
                                            <w:szCs w:val="20"/>
                                          </w:rPr>
                                          <m:t>t-1</m:t>
                                        </m:r>
                                      </m:oMath>
                                    </m:oMathPara>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35" name="Textfeld 35"/>
                              <wps:cNvSpPr txBox="1"/>
                              <wps:spPr>
                                <a:xfrm>
                                  <a:off x="2057853" y="2386948"/>
                                  <a:ext cx="59690" cy="234843"/>
                                </a:xfrm>
                                <a:prstGeom prst="rect">
                                  <a:avLst/>
                                </a:prstGeom>
                                <a:noFill/>
                                <a:ln w="6350">
                                  <a:noFill/>
                                </a:ln>
                              </wps:spPr>
                              <wps:txbx>
                                <w:txbxContent>
                                  <w:p w:rsidRPr="002B5F99" w:rsidR="00FE41FE" w:rsidP="00FE41FE" w:rsidRDefault="00FE41FE" w14:paraId="02406CA2" w14:textId="77777777">
                                    <w:pPr>
                                      <w:tabs>
                                        <w:tab w:val="left" w:pos="1414"/>
                                      </w:tabs>
                                      <w:rPr>
                                        <w:sz w:val="20"/>
                                        <w:szCs w:val="20"/>
                                      </w:rPr>
                                    </w:pPr>
                                    <m:oMathPara>
                                      <m:oMath>
                                        <m:r>
                                          <w:rPr>
                                            <w:rFonts w:ascii="Cambria Math" w:hAnsi="Cambria Math"/>
                                            <w:sz w:val="20"/>
                                            <w:szCs w:val="20"/>
                                          </w:rPr>
                                          <m:t>t</m:t>
                                        </m:r>
                                      </m:oMath>
                                    </m:oMathPara>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36" name="Textfeld 36"/>
                              <wps:cNvSpPr txBox="1"/>
                              <wps:spPr>
                                <a:xfrm>
                                  <a:off x="2608340" y="2387266"/>
                                  <a:ext cx="281305" cy="229146"/>
                                </a:xfrm>
                                <a:prstGeom prst="rect">
                                  <a:avLst/>
                                </a:prstGeom>
                                <a:noFill/>
                                <a:ln w="6350">
                                  <a:noFill/>
                                </a:ln>
                              </wps:spPr>
                              <wps:txbx>
                                <w:txbxContent>
                                  <w:p w:rsidRPr="002B5F99" w:rsidR="00FE41FE" w:rsidP="00FE41FE" w:rsidRDefault="00FE41FE" w14:paraId="5A712328" w14:textId="77777777">
                                    <w:pPr>
                                      <w:tabs>
                                        <w:tab w:val="left" w:pos="1414"/>
                                      </w:tabs>
                                      <w:rPr>
                                        <w:sz w:val="20"/>
                                        <w:szCs w:val="20"/>
                                      </w:rPr>
                                    </w:pPr>
                                    <m:oMathPara>
                                      <m:oMath>
                                        <m:r>
                                          <w:rPr>
                                            <w:rFonts w:ascii="Cambria Math" w:hAnsi="Cambria Math"/>
                                            <w:sz w:val="20"/>
                                            <w:szCs w:val="20"/>
                                          </w:rPr>
                                          <m:t>t+1</m:t>
                                        </m:r>
                                      </m:oMath>
                                    </m:oMathPara>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37" name="Textfeld 37"/>
                              <wps:cNvSpPr txBox="1"/>
                              <wps:spPr>
                                <a:xfrm>
                                  <a:off x="3253217" y="2387350"/>
                                  <a:ext cx="281305" cy="229779"/>
                                </a:xfrm>
                                <a:prstGeom prst="rect">
                                  <a:avLst/>
                                </a:prstGeom>
                                <a:noFill/>
                                <a:ln w="6350">
                                  <a:noFill/>
                                </a:ln>
                              </wps:spPr>
                              <wps:txbx>
                                <w:txbxContent>
                                  <w:p w:rsidRPr="002B5F99" w:rsidR="00FE41FE" w:rsidP="00FE41FE" w:rsidRDefault="00FE41FE" w14:paraId="676F15FD" w14:textId="77777777">
                                    <w:pPr>
                                      <w:tabs>
                                        <w:tab w:val="left" w:pos="1414"/>
                                      </w:tabs>
                                      <w:rPr>
                                        <w:sz w:val="20"/>
                                        <w:szCs w:val="20"/>
                                      </w:rPr>
                                    </w:pPr>
                                    <m:oMathPara>
                                      <m:oMath>
                                        <m:r>
                                          <w:rPr>
                                            <w:rFonts w:ascii="Cambria Math" w:hAnsi="Cambria Math"/>
                                            <w:sz w:val="20"/>
                                            <w:szCs w:val="20"/>
                                          </w:rPr>
                                          <m:t>t+2</m:t>
                                        </m:r>
                                      </m:oMath>
                                    </m:oMathPara>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38" name="Textfeld 38"/>
                              <wps:cNvSpPr txBox="1"/>
                              <wps:spPr>
                                <a:xfrm>
                                  <a:off x="3889455" y="2385927"/>
                                  <a:ext cx="320040" cy="227247"/>
                                </a:xfrm>
                                <a:prstGeom prst="rect">
                                  <a:avLst/>
                                </a:prstGeom>
                                <a:noFill/>
                                <a:ln w="6350">
                                  <a:noFill/>
                                </a:ln>
                              </wps:spPr>
                              <wps:txbx>
                                <w:txbxContent>
                                  <w:p w:rsidRPr="002B5F99" w:rsidR="00FE41FE" w:rsidP="00FE41FE" w:rsidRDefault="00FE41FE" w14:paraId="69E5E42D" w14:textId="77777777">
                                    <w:pPr>
                                      <w:tabs>
                                        <w:tab w:val="left" w:pos="1414"/>
                                      </w:tabs>
                                      <w:rPr>
                                        <w:sz w:val="20"/>
                                        <w:szCs w:val="20"/>
                                      </w:rPr>
                                    </w:pPr>
                                    <m:oMathPara>
                                      <m:oMath>
                                        <m:r>
                                          <w:rPr>
                                            <w:rFonts w:ascii="Cambria Math" w:hAnsi="Cambria Math"/>
                                            <w:sz w:val="20"/>
                                            <w:szCs w:val="20"/>
                                          </w:rPr>
                                          <m:t>t+m</m:t>
                                        </m:r>
                                      </m:oMath>
                                    </m:oMathPara>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39" name="Textfeld 39"/>
                              <wps:cNvSpPr txBox="1"/>
                              <wps:spPr>
                                <a:xfrm>
                                  <a:off x="4543980" y="2386504"/>
                                  <a:ext cx="283845" cy="228513"/>
                                </a:xfrm>
                                <a:prstGeom prst="rect">
                                  <a:avLst/>
                                </a:prstGeom>
                                <a:noFill/>
                                <a:ln w="6350">
                                  <a:noFill/>
                                </a:ln>
                              </wps:spPr>
                              <wps:txbx>
                                <w:txbxContent>
                                  <w:p w:rsidRPr="002B5F99" w:rsidR="00FE41FE" w:rsidP="00FE41FE" w:rsidRDefault="00FE41FE" w14:paraId="5A2DBEB4" w14:textId="77777777">
                                    <w:pPr>
                                      <w:tabs>
                                        <w:tab w:val="left" w:pos="1414"/>
                                      </w:tabs>
                                      <w:rPr>
                                        <w:sz w:val="20"/>
                                        <w:szCs w:val="20"/>
                                      </w:rPr>
                                    </w:pPr>
                                    <m:oMathPara>
                                      <m:oMath>
                                        <m:r>
                                          <w:rPr>
                                            <w:rFonts w:ascii="Cambria Math" w:hAnsi="Cambria Math"/>
                                            <w:sz w:val="20"/>
                                            <w:szCs w:val="20"/>
                                          </w:rPr>
                                          <m:t>t+h</m:t>
                                        </m:r>
                                      </m:oMath>
                                    </m:oMathPara>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40" name="Textfeld 40"/>
                              <wps:cNvSpPr txBox="1"/>
                              <wps:spPr>
                                <a:xfrm>
                                  <a:off x="3649505" y="2366232"/>
                                  <a:ext cx="133985" cy="236109"/>
                                </a:xfrm>
                                <a:prstGeom prst="rect">
                                  <a:avLst/>
                                </a:prstGeom>
                                <a:noFill/>
                                <a:ln w="6350">
                                  <a:noFill/>
                                </a:ln>
                              </wps:spPr>
                              <wps:txbx>
                                <w:txbxContent>
                                  <w:p w:rsidRPr="00752783" w:rsidR="00FE41FE" w:rsidP="00FE41FE" w:rsidRDefault="00FE41FE" w14:paraId="39E3DD84" w14:textId="77777777">
                                    <w:pPr>
                                      <w:tabs>
                                        <w:tab w:val="left" w:pos="1414"/>
                                      </w:tabs>
                                      <w:jc w:val="center"/>
                                      <w:rPr>
                                        <w:b/>
                                        <w:bCs/>
                                        <w:sz w:val="20"/>
                                        <w:szCs w:val="20"/>
                                      </w:rPr>
                                    </w:pPr>
                                    <w:r w:rsidRPr="00752783">
                                      <w:rPr>
                                        <w:b/>
                                        <w:bCs/>
                                        <w:sz w:val="20"/>
                                        <w:szCs w:val="20"/>
                                      </w:rPr>
                                      <w:t>…</w:t>
                                    </w:r>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41" name="Textfeld 41"/>
                              <wps:cNvSpPr txBox="1"/>
                              <wps:spPr>
                                <a:xfrm>
                                  <a:off x="4326095" y="2366236"/>
                                  <a:ext cx="133985" cy="232944"/>
                                </a:xfrm>
                                <a:prstGeom prst="rect">
                                  <a:avLst/>
                                </a:prstGeom>
                                <a:noFill/>
                                <a:ln w="6350">
                                  <a:noFill/>
                                </a:ln>
                              </wps:spPr>
                              <wps:txbx>
                                <w:txbxContent>
                                  <w:p w:rsidRPr="00752783" w:rsidR="00FE41FE" w:rsidP="00FE41FE" w:rsidRDefault="00FE41FE" w14:paraId="5E8484D9" w14:textId="77777777">
                                    <w:pPr>
                                      <w:tabs>
                                        <w:tab w:val="left" w:pos="1414"/>
                                      </w:tabs>
                                      <w:jc w:val="center"/>
                                      <w:rPr>
                                        <w:b/>
                                        <w:bCs/>
                                        <w:sz w:val="20"/>
                                        <w:szCs w:val="20"/>
                                      </w:rPr>
                                    </w:pPr>
                                    <w:r w:rsidRPr="00752783">
                                      <w:rPr>
                                        <w:b/>
                                        <w:bCs/>
                                        <w:sz w:val="20"/>
                                        <w:szCs w:val="20"/>
                                      </w:rPr>
                                      <w:t>…</w:t>
                                    </w:r>
                                  </w:p>
                                </w:txbxContent>
                              </wps:txbx>
                              <wps:bodyPr rot="0" spcFirstLastPara="0" vertOverflow="overflow" horzOverflow="overflow" vert="horz" wrap="none" lIns="0" tIns="0" rIns="0" bIns="0" numCol="1" spcCol="0" rtlCol="0" fromWordArt="0" anchor="ctr" anchorCtr="0" forceAA="0" compatLnSpc="1">
                                <a:prstTxWarp prst="textNoShape">
                                  <a:avLst/>
                                </a:prstTxWarp>
                                <a:noAutofit/>
                              </wps:bodyPr>
                            </wps:wsp>
                            <wps:wsp>
                              <wps:cNvPr id="42" name="Textfeld 42"/>
                              <wps:cNvSpPr txBox="1"/>
                              <wps:spPr>
                                <a:xfrm>
                                  <a:off x="102870" y="754380"/>
                                  <a:ext cx="1199891" cy="215153"/>
                                </a:xfrm>
                                <a:prstGeom prst="rect">
                                  <a:avLst/>
                                </a:prstGeom>
                                <a:noFill/>
                                <a:ln w="6350">
                                  <a:noFill/>
                                </a:ln>
                              </wps:spPr>
                              <wps:txbx>
                                <w:txbxContent>
                                  <w:p w:rsidRPr="00421D95" w:rsidR="00FE41FE" w:rsidP="00FE41FE" w:rsidRDefault="00FE41FE" w14:paraId="40F5410D" w14:textId="41609A3A">
                                    <w:pPr>
                                      <w:jc w:val="center"/>
                                      <w:rPr>
                                        <w:sz w:val="20"/>
                                        <w:szCs w:val="20"/>
                                      </w:rPr>
                                    </w:pPr>
                                    <w:r>
                                      <w:rPr>
                                        <w:sz w:val="20"/>
                                        <w:szCs w:val="20"/>
                                      </w:rPr>
                                      <w:t xml:space="preserve">Führungsgröße </w:t>
                                    </w:r>
                                    <w:r w:rsidRPr="00B95882">
                                      <w:rPr>
                                        <w:i/>
                                        <w:iCs/>
                                        <w:sz w:val="20"/>
                                        <w:szCs w:val="20"/>
                                      </w:rPr>
                                      <w:t>w</w:t>
                                    </w:r>
                                    <w:r w:rsidR="008B2737">
                                      <w:rPr>
                                        <w:i/>
                                        <w:iCs/>
                                        <w:sz w:val="20"/>
                                        <w:szCs w:val="20"/>
                                      </w:rPr>
                                      <w:t>(t)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 name="Textfeld 43"/>
                              <wps:cNvSpPr txBox="1"/>
                              <wps:spPr>
                                <a:xfrm>
                                  <a:off x="516576" y="1805611"/>
                                  <a:ext cx="1327546" cy="252391"/>
                                </a:xfrm>
                                <a:prstGeom prst="rect">
                                  <a:avLst/>
                                </a:prstGeom>
                                <a:noFill/>
                                <a:ln w="6350">
                                  <a:noFill/>
                                </a:ln>
                              </wps:spPr>
                              <wps:txbx>
                                <w:txbxContent>
                                  <w:p w:rsidRPr="00B95882" w:rsidR="00FE41FE" w:rsidP="00FE41FE" w:rsidRDefault="00FE41FE" w14:paraId="2F666CDE" w14:textId="77777777">
                                    <w:pPr>
                                      <w:rPr>
                                        <w:sz w:val="20"/>
                                        <w:szCs w:val="20"/>
                                      </w:rPr>
                                    </w:pPr>
                                    <w:r>
                                      <w:rPr>
                                        <w:rFonts w:eastAsiaTheme="minorEastAsia"/>
                                        <w:sz w:val="20"/>
                                        <w:szCs w:val="20"/>
                                      </w:rPr>
                                      <w:t xml:space="preserve">Ausgangsgröße </w:t>
                                    </w:r>
                                    <m:oMath>
                                      <m:r>
                                        <w:rPr>
                                          <w:rFonts w:ascii="Cambria Math" w:hAnsi="Cambria Math"/>
                                          <w:sz w:val="20"/>
                                          <w:szCs w:val="20"/>
                                        </w:rPr>
                                        <m:t>y(t)</m:t>
                                      </m:r>
                                    </m:oMath>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Textfeld 44"/>
                              <wps:cNvSpPr txBox="1"/>
                              <wps:spPr>
                                <a:xfrm>
                                  <a:off x="647700" y="213360"/>
                                  <a:ext cx="930951" cy="281354"/>
                                </a:xfrm>
                                <a:prstGeom prst="rect">
                                  <a:avLst/>
                                </a:prstGeom>
                                <a:noFill/>
                                <a:ln w="6350">
                                  <a:noFill/>
                                </a:ln>
                              </wps:spPr>
                              <wps:txbx>
                                <w:txbxContent>
                                  <w:p w:rsidRPr="00B95882" w:rsidR="00FE41FE" w:rsidP="00FE41FE" w:rsidRDefault="00FE41FE" w14:paraId="3D3EB64A" w14:textId="77777777">
                                    <w:pPr>
                                      <w:spacing w:line="240" w:lineRule="auto"/>
                                      <w:jc w:val="center"/>
                                      <w:rPr>
                                        <w:sz w:val="20"/>
                                        <w:szCs w:val="20"/>
                                      </w:rPr>
                                    </w:pPr>
                                    <w:r>
                                      <w:rPr>
                                        <w:sz w:val="20"/>
                                        <w:szCs w:val="20"/>
                                      </w:rPr>
                                      <w:t xml:space="preserve">Stellgröße </w:t>
                                    </w:r>
                                    <w:r w:rsidRPr="00B95882">
                                      <w:rPr>
                                        <w:i/>
                                        <w:iCs/>
                                        <w:sz w:val="20"/>
                                        <w:szCs w:val="20"/>
                                      </w:rPr>
                                      <w:t>u</w:t>
                                    </w:r>
                                    <w:r>
                                      <w:rPr>
                                        <w:i/>
                                        <w:iCs/>
                                        <w:sz w:val="20"/>
                                        <w:szCs w:val="20"/>
                                      </w:rPr>
                                      <w:t>(t)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 name="Gerader Verbinder 45"/>
                              <wps:cNvCnPr/>
                              <wps:spPr>
                                <a:xfrm flipH="1">
                                  <a:off x="179070" y="944880"/>
                                  <a:ext cx="4758190" cy="0"/>
                                </a:xfrm>
                                <a:prstGeom prst="line">
                                  <a:avLst/>
                                </a:prstGeom>
                                <a:ln w="12700">
                                  <a:prstDash val="sysDot"/>
                                </a:ln>
                              </wps:spPr>
                              <wps:style>
                                <a:lnRef idx="1">
                                  <a:schemeClr val="dk1"/>
                                </a:lnRef>
                                <a:fillRef idx="0">
                                  <a:schemeClr val="dk1"/>
                                </a:fillRef>
                                <a:effectRef idx="0">
                                  <a:schemeClr val="dk1"/>
                                </a:effectRef>
                                <a:fontRef idx="minor">
                                  <a:schemeClr val="tx1"/>
                                </a:fontRef>
                              </wps:style>
                              <wps:bodyPr/>
                            </wps:wsp>
                            <wps:wsp>
                              <wps:cNvPr id="46" name="Gerader Verbinder 46"/>
                              <wps:cNvCnPr/>
                              <wps:spPr>
                                <a:xfrm flipV="1">
                                  <a:off x="4044315" y="167640"/>
                                  <a:ext cx="0" cy="2181225"/>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s:wsp>
                              <wps:cNvPr id="47" name="Gerader Verbinder 47"/>
                              <wps:cNvCnPr/>
                              <wps:spPr>
                                <a:xfrm flipV="1">
                                  <a:off x="4690110" y="163830"/>
                                  <a:ext cx="0" cy="2181225"/>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48" name="Gerade Verbindung mit Pfeil 48"/>
                            <wps:cNvCnPr/>
                            <wps:spPr>
                              <a:xfrm>
                                <a:off x="2106240" y="2275005"/>
                                <a:ext cx="192913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9" name="Textfeld 49"/>
                            <wps:cNvSpPr txBox="1"/>
                            <wps:spPr>
                              <a:xfrm>
                                <a:off x="2509998" y="2106751"/>
                                <a:ext cx="1059180" cy="163830"/>
                              </a:xfrm>
                              <a:prstGeom prst="rect">
                                <a:avLst/>
                              </a:prstGeom>
                              <a:noFill/>
                              <a:ln w="6350">
                                <a:noFill/>
                              </a:ln>
                            </wps:spPr>
                            <wps:txbx>
                              <w:txbxContent>
                                <w:p w:rsidRPr="00C54765" w:rsidR="00FE41FE" w:rsidP="00FE41FE" w:rsidRDefault="00FE41FE" w14:paraId="2B43F5D5" w14:textId="10736630">
                                  <w:pPr>
                                    <w:jc w:val="center"/>
                                    <w:rPr>
                                      <w:sz w:val="20"/>
                                      <w:szCs w:val="20"/>
                                    </w:rPr>
                                  </w:pPr>
                                  <w:r>
                                    <w:rPr>
                                      <w:sz w:val="20"/>
                                      <w:szCs w:val="20"/>
                                    </w:rPr>
                                    <w:t>Regel</w:t>
                                  </w:r>
                                  <w:r w:rsidR="00126A05">
                                    <w:rPr>
                                      <w:sz w:val="20"/>
                                      <w:szCs w:val="20"/>
                                    </w:rPr>
                                    <w:t>h</w:t>
                                  </w:r>
                                  <w:r>
                                    <w:rPr>
                                      <w:sz w:val="20"/>
                                      <w:szCs w:val="20"/>
                                    </w:rPr>
                                    <w:t>orizont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 name="Gerade Verbindung mit Pfeil 50"/>
                            <wps:cNvCnPr/>
                            <wps:spPr>
                              <a:xfrm>
                                <a:off x="2103171" y="2020323"/>
                                <a:ext cx="25812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7" name="Textfeld 57"/>
                            <wps:cNvSpPr txBox="1"/>
                            <wps:spPr>
                              <a:xfrm>
                                <a:off x="2642260" y="1851900"/>
                                <a:ext cx="1318946" cy="163830"/>
                              </a:xfrm>
                              <a:prstGeom prst="rect">
                                <a:avLst/>
                              </a:prstGeom>
                              <a:noFill/>
                              <a:ln w="6350">
                                <a:noFill/>
                              </a:ln>
                            </wps:spPr>
                            <wps:txbx>
                              <w:txbxContent>
                                <w:p w:rsidRPr="00C54765" w:rsidR="00FE41FE" w:rsidP="00FE41FE" w:rsidRDefault="00126A05" w14:paraId="0B524C5E" w14:textId="04F6D110">
                                  <w:pPr>
                                    <w:jc w:val="center"/>
                                    <w:rPr>
                                      <w:sz w:val="20"/>
                                      <w:szCs w:val="20"/>
                                    </w:rPr>
                                  </w:pPr>
                                  <w:r>
                                    <w:rPr>
                                      <w:sz w:val="20"/>
                                      <w:szCs w:val="20"/>
                                    </w:rPr>
                                    <w:t>Prognoseh</w:t>
                                  </w:r>
                                  <w:r w:rsidR="00FE41FE">
                                    <w:rPr>
                                      <w:sz w:val="20"/>
                                      <w:szCs w:val="20"/>
                                    </w:rPr>
                                    <w:t>orizont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s:wsp>
                        <wps:cNvPr id="60" name="Textfeld 60"/>
                        <wps:cNvSpPr txBox="1"/>
                        <wps:spPr>
                          <a:xfrm>
                            <a:off x="2166580" y="1097387"/>
                            <a:ext cx="1033819" cy="504825"/>
                          </a:xfrm>
                          <a:prstGeom prst="rect">
                            <a:avLst/>
                          </a:prstGeom>
                          <a:noFill/>
                          <a:ln w="6350">
                            <a:noFill/>
                          </a:ln>
                        </wps:spPr>
                        <wps:txbx>
                          <w:txbxContent>
                            <w:p w:rsidRPr="00C54765" w:rsidR="00FE41FE" w:rsidP="00FE41FE" w:rsidRDefault="00FE41FE" w14:paraId="4A551B6E" w14:textId="77777777">
                              <w:pPr>
                                <w:jc w:val="center"/>
                                <w:rPr>
                                  <w:sz w:val="20"/>
                                  <w:szCs w:val="20"/>
                                </w:rPr>
                              </w:pPr>
                              <w:r>
                                <w:rPr>
                                  <w:sz w:val="20"/>
                                  <w:szCs w:val="20"/>
                                </w:rPr>
                                <w:t xml:space="preserve">Regelabweichung </w:t>
                              </w:r>
                              <w:r w:rsidRPr="003D68A5">
                                <w:rPr>
                                  <w:i/>
                                  <w:iCs/>
                                  <w:sz w:val="20"/>
                                  <w:szCs w:val="20"/>
                                </w:rPr>
                                <w:t>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 name="Gerade Verbindung mit Pfeil 61"/>
                        <wps:cNvCnPr/>
                        <wps:spPr>
                          <a:xfrm>
                            <a:off x="2138362" y="957263"/>
                            <a:ext cx="0" cy="100488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w14:anchorId="2A2EA45A">
              <v:group id="Gruppieren 7" style="width:398.15pt;height:207.1pt;mso-position-horizontal-relative:char;mso-position-vertical-relative:line" coordsize="50562,26226" o:spid="_x0000_s1241" w14:anchorId="4D6BB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">
                <v:group id="Gruppieren 9" style="position:absolute;width:50562;height:26226" coordsize="50562,26217" o:spid="_x0000_s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Gerader Verbinder 12" style="position:absolute;flip:y;visibility:visible;mso-wrap-style:square" o:spid="_x0000_s1243" strokecolor="black [3040]" o:connectortype="straight" from="40462,23068" to="40462,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"/>
                  <v:line id="Gerader Verbinder 14" style="position:absolute;flip:y;visibility:visible;mso-wrap-style:square" o:spid="_x0000_s1244" strokecolor="black [3040]" o:connectortype="straight" from="46929,23068" to="46929,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GswAAAANsAAAAPAAAAZHJzL2Rvd25yZXYueG1sRE9Li8Iw&#10;EL4v+B/CCN7WVJ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1wEhrMAAAADbAAAADwAAAAAA&#10;AAAAAAAAAAAHAgAAZHJzL2Rvd25yZXYueG1sUEsFBgAAAAADAAMAtwAAAPQCAAAAAA==&#10;"/>
                  <v:group id="Gruppieren 16" style="position:absolute;width:50562;height:26217" coordsize="50562,26217" o:spid="_x0000_s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Gerader Verbinder 17" style="position:absolute;flip:y;visibility:visible;mso-wrap-style:square" o:spid="_x0000_s1246" strokecolor="black [3040]" o:connectortype="straight" from="1503,23062" to="1503,2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"/>
                    <v:line id="Gerader Verbinder 18" style="position:absolute;flip:y;visibility:visible;mso-wrap-style:square" o:spid="_x0000_s1247" strokecolor="black [3040]" o:connectortype="straight" from="7977,23062" to="7977,2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"/>
                    <v:line id="Gerader Verbinder 19" style="position:absolute;flip:y;visibility:visible;mso-wrap-style:square" o:spid="_x0000_s1248" strokecolor="black [3040]" o:connectortype="straight" from="14483,23062" to="14483,2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"/>
                    <v:line id="Gerader Verbinder 21" style="position:absolute;flip:y;visibility:visible;mso-wrap-style:square" o:spid="_x0000_s1249" strokecolor="black [3040]" o:connectortype="straight" from="27462,23031" to="27462,23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"/>
                    <v:line id="Gerader Verbinder 22" style="position:absolute;flip:y;visibility:visible;mso-wrap-style:square" o:spid="_x0000_s1250" strokecolor="black [3040]" o:connectortype="straight" from="33967,23031" to="33967,23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"/>
                    <v:group id="Gruppieren 26" style="position:absolute;width:50562;height:26217" coordsize="50562,26217" o:spid="_x0000_s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Gerade Verbindung mit Pfeil 27" style="position:absolute;left:1447;top:23469;width:49115;height:0;visibility:visible;mso-wrap-style:square" o:spid="_x0000_s1252"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">
                        <v:stroke endarrow="block"/>
                      </v:shape>
                      <v:shape id="Gerade Verbindung mit Pfeil 28" style="position:absolute;left:20955;width:76;height:23488;flip:y;visibility:visible;mso-wrap-style:square" o:spid="_x0000_s1253"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">
                        <v:stroke endarrow="block"/>
                      </v:shape>
                      <v:shape id="Freihandform: Form 29" style="position:absolute;left:1638;top:9486;width:45193;height:12231;visibility:visible;mso-wrap-style:square;v-text-anchor:middle" coordsize="4998346,1097296" o:spid="_x0000_s1254" filled="f" strokecolor="#243f60 [1604]" strokeweight="2pt" path="m,950864v210134,68954,420269,137908,636714,145855c853159,1104666,1038751,1028466,1298672,998547v259921,-29919,640455,-24777,897571,-81342c2453359,860640,2651105,721797,2841371,659154v190266,-62643,313683,-34127,496469,-117807c3520626,457667,3746421,243092,3938090,157075,4129759,71058,4311143,51423,4487852,25244,4664561,-935,4866048,5142,49983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">
                        <v:path arrowok="t" o:connecttype="custom" o:connectlocs="0,1059802;575700,1222367;1174225,1112948;1985785,1022286;2569093,734671;3017987,603368;3560717,175071;4057798,28136;4519373,0" o:connectangles="0,0,0,0,0,0,0,0,0"/>
                      </v:shape>
                      <v:shape id="Freihandform: Form 30" style="position:absolute;left:1409;top:3009;width:48521;height:3315;visibility:visible;mso-wrap-style:square;v-text-anchor:middle" coordsize="4852307,370114" o:spid="_x0000_s1255" filled="f" strokecolor="#4579b8 [3044]" strokeweight="1pt" path="m,212271l,370114r647700,l647700,108857r666750,l1314450,283028r647700,l1962150,r644979,l2607129,209550r650421,l3257550,364671r647700,l3905250,81643r94705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">
                        <v:path arrowok="t" o:connecttype="custom" o:connectlocs="0,190108;0,331470;647664,331470;647664,97491;1314376,97491;1314376,253477;1962040,253477;1962040,0;2606983,0;2606983,187671;3257367,187671;3257367,326595;3905031,326595;3905031,73119;4852035,73119" o:connectangles="0,0,0,0,0,0,0,0,0,0,0,0,0,0,0"/>
                      </v:shape>
                      <v:shape id="Textfeld 31" style="position:absolute;top:23849;width:2863;height:2355;visibility:visible;mso-wrap-style:none;v-text-anchor:middle" o:spid="_x0000_s125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">
                        <v:textbox inset="0,0,0,0">
                          <w:txbxContent>
                            <w:p w:rsidRPr="002B5F99" w:rsidR="00FE41FE" w:rsidP="00FE41FE" w:rsidRDefault="00FE41FE" w14:paraId="1801A066" w14:textId="77777777">
                              <w:pPr>
                                <w:tabs>
                                  <w:tab w:val="left" w:pos="1414"/>
                                </w:tabs>
                                <w:rPr>
                                  <w:sz w:val="20"/>
                                  <w:szCs w:val="20"/>
                                </w:rPr>
                              </w:pPr>
                              <m:oMathPara>
                                <m:oMath>
                                  <m:r>
                                    <w:rPr>
                                      <w:rFonts w:ascii="Cambria Math" w:hAnsi="Cambria Math"/>
                                      <w:sz w:val="20"/>
                                      <w:szCs w:val="20"/>
                                    </w:rPr>
                                    <m:t>t-n</m:t>
                                  </m:r>
                                </m:oMath>
                              </m:oMathPara>
                            </w:p>
                          </w:txbxContent>
                        </v:textbox>
                      </v:shape>
                      <v:shape id="Textfeld 32" style="position:absolute;left:3908;top:23674;width:1340;height:2349;visibility:visible;mso-wrap-style:none;v-text-anchor:middle" o:spid="_x0000_s125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">
                        <v:textbox inset="0,0,0,0">
                          <w:txbxContent>
                            <w:p w:rsidRPr="00752783" w:rsidR="00FE41FE" w:rsidP="00FE41FE" w:rsidRDefault="00FE41FE" w14:paraId="172A0622" w14:textId="77777777">
                              <w:pPr>
                                <w:tabs>
                                  <w:tab w:val="left" w:pos="1414"/>
                                </w:tabs>
                                <w:jc w:val="center"/>
                                <w:rPr>
                                  <w:b/>
                                  <w:bCs/>
                                  <w:sz w:val="20"/>
                                  <w:szCs w:val="20"/>
                                </w:rPr>
                              </w:pPr>
                              <w:r w:rsidRPr="00752783">
                                <w:rPr>
                                  <w:b/>
                                  <w:bCs/>
                                  <w:sz w:val="20"/>
                                  <w:szCs w:val="20"/>
                                </w:rPr>
                                <w:t>…</w:t>
                              </w:r>
                            </w:p>
                          </w:txbxContent>
                        </v:textbox>
                      </v:shape>
                      <v:shape id="Textfeld 33" style="position:absolute;left:6578;top:23862;width:2813;height:2335;visibility:visible;mso-wrap-style:none;v-text-anchor:middle" o:spid="_x0000_s125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">
                        <v:textbox inset="0,0,0,0">
                          <w:txbxContent>
                            <w:p w:rsidRPr="002B5F99" w:rsidR="00FE41FE" w:rsidP="00FE41FE" w:rsidRDefault="00FE41FE" w14:paraId="1A6BEA11" w14:textId="77777777">
                              <w:pPr>
                                <w:tabs>
                                  <w:tab w:val="left" w:pos="1414"/>
                                </w:tabs>
                                <w:rPr>
                                  <w:sz w:val="20"/>
                                  <w:szCs w:val="20"/>
                                </w:rPr>
                              </w:pPr>
                              <m:oMathPara>
                                <m:oMath>
                                  <m:r>
                                    <w:rPr>
                                      <w:rFonts w:ascii="Cambria Math" w:hAnsi="Cambria Math"/>
                                      <w:sz w:val="20"/>
                                      <w:szCs w:val="20"/>
                                    </w:rPr>
                                    <m:t>t-2</m:t>
                                  </m:r>
                                </m:oMath>
                              </m:oMathPara>
                            </w:p>
                          </w:txbxContent>
                        </v:textbox>
                      </v:shape>
                      <v:shape id="Textfeld 34" style="position:absolute;left:13156;top:23847;width:2813;height:2329;visibility:visible;mso-wrap-style:none;v-text-anchor:middle" o:spid="_x0000_s125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">
                        <v:textbox inset="0,0,0,0">
                          <w:txbxContent>
                            <w:p w:rsidRPr="002B5F99" w:rsidR="00FE41FE" w:rsidP="00FE41FE" w:rsidRDefault="00FE41FE" w14:paraId="4B27BB45" w14:textId="77777777">
                              <w:pPr>
                                <w:tabs>
                                  <w:tab w:val="left" w:pos="1414"/>
                                </w:tabs>
                                <w:rPr>
                                  <w:sz w:val="20"/>
                                  <w:szCs w:val="20"/>
                                </w:rPr>
                              </w:pPr>
                              <m:oMathPara>
                                <m:oMath>
                                  <m:r>
                                    <w:rPr>
                                      <w:rFonts w:ascii="Cambria Math" w:hAnsi="Cambria Math"/>
                                      <w:sz w:val="20"/>
                                      <w:szCs w:val="20"/>
                                    </w:rPr>
                                    <m:t>t-1</m:t>
                                  </m:r>
                                </m:oMath>
                              </m:oMathPara>
                            </w:p>
                          </w:txbxContent>
                        </v:textbox>
                      </v:shape>
                      <v:shape id="Textfeld 35" style="position:absolute;left:20578;top:23869;width:597;height:2348;visibility:visible;mso-wrap-style:none;v-text-anchor:middle" o:spid="_x0000_s126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">
                        <v:textbox inset="0,0,0,0">
                          <w:txbxContent>
                            <w:p w:rsidRPr="002B5F99" w:rsidR="00FE41FE" w:rsidP="00FE41FE" w:rsidRDefault="00FE41FE" w14:paraId="02835A41" w14:textId="77777777">
                              <w:pPr>
                                <w:tabs>
                                  <w:tab w:val="left" w:pos="1414"/>
                                </w:tabs>
                                <w:rPr>
                                  <w:sz w:val="20"/>
                                  <w:szCs w:val="20"/>
                                </w:rPr>
                              </w:pPr>
                              <m:oMathPara>
                                <m:oMath>
                                  <m:r>
                                    <w:rPr>
                                      <w:rFonts w:ascii="Cambria Math" w:hAnsi="Cambria Math"/>
                                      <w:sz w:val="20"/>
                                      <w:szCs w:val="20"/>
                                    </w:rPr>
                                    <m:t>t</m:t>
                                  </m:r>
                                </m:oMath>
                              </m:oMathPara>
                            </w:p>
                          </w:txbxContent>
                        </v:textbox>
                      </v:shape>
                      <v:shape id="Textfeld 36" style="position:absolute;left:26083;top:23872;width:2813;height:2292;visibility:visible;mso-wrap-style:none;v-text-anchor:middle" o:spid="_x0000_s126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">
                        <v:textbox inset="0,0,0,0">
                          <w:txbxContent>
                            <w:p w:rsidRPr="002B5F99" w:rsidR="00FE41FE" w:rsidP="00FE41FE" w:rsidRDefault="00FE41FE" w14:paraId="3B88F779" w14:textId="77777777">
                              <w:pPr>
                                <w:tabs>
                                  <w:tab w:val="left" w:pos="1414"/>
                                </w:tabs>
                                <w:rPr>
                                  <w:sz w:val="20"/>
                                  <w:szCs w:val="20"/>
                                </w:rPr>
                              </w:pPr>
                              <m:oMathPara>
                                <m:oMath>
                                  <m:r>
                                    <w:rPr>
                                      <w:rFonts w:ascii="Cambria Math" w:hAnsi="Cambria Math"/>
                                      <w:sz w:val="20"/>
                                      <w:szCs w:val="20"/>
                                    </w:rPr>
                                    <m:t>t+1</m:t>
                                  </m:r>
                                </m:oMath>
                              </m:oMathPara>
                            </w:p>
                          </w:txbxContent>
                        </v:textbox>
                      </v:shape>
                      <v:shape id="Textfeld 37" style="position:absolute;left:32532;top:23873;width:2813;height:2298;visibility:visible;mso-wrap-style:none;v-text-anchor:middle" o:spid="_x0000_s126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">
                        <v:textbox inset="0,0,0,0">
                          <w:txbxContent>
                            <w:p w:rsidRPr="002B5F99" w:rsidR="00FE41FE" w:rsidP="00FE41FE" w:rsidRDefault="00FE41FE" w14:paraId="4A495C2E" w14:textId="77777777">
                              <w:pPr>
                                <w:tabs>
                                  <w:tab w:val="left" w:pos="1414"/>
                                </w:tabs>
                                <w:rPr>
                                  <w:sz w:val="20"/>
                                  <w:szCs w:val="20"/>
                                </w:rPr>
                              </w:pPr>
                              <m:oMathPara>
                                <m:oMath>
                                  <m:r>
                                    <w:rPr>
                                      <w:rFonts w:ascii="Cambria Math" w:hAnsi="Cambria Math"/>
                                      <w:sz w:val="20"/>
                                      <w:szCs w:val="20"/>
                                    </w:rPr>
                                    <m:t>t+2</m:t>
                                  </m:r>
                                </m:oMath>
                              </m:oMathPara>
                            </w:p>
                          </w:txbxContent>
                        </v:textbox>
                      </v:shape>
                      <v:shape id="Textfeld 38" style="position:absolute;left:38894;top:23859;width:3200;height:2272;visibility:visible;mso-wrap-style:none;v-text-anchor:middle" o:spid="_x0000_s126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">
                        <v:textbox inset="0,0,0,0">
                          <w:txbxContent>
                            <w:p w:rsidRPr="002B5F99" w:rsidR="00FE41FE" w:rsidP="00FE41FE" w:rsidRDefault="00FE41FE" w14:paraId="4981AC6E" w14:textId="77777777">
                              <w:pPr>
                                <w:tabs>
                                  <w:tab w:val="left" w:pos="1414"/>
                                </w:tabs>
                                <w:rPr>
                                  <w:sz w:val="20"/>
                                  <w:szCs w:val="20"/>
                                </w:rPr>
                              </w:pPr>
                              <m:oMathPara>
                                <m:oMath>
                                  <m:r>
                                    <w:rPr>
                                      <w:rFonts w:ascii="Cambria Math" w:hAnsi="Cambria Math"/>
                                      <w:sz w:val="20"/>
                                      <w:szCs w:val="20"/>
                                    </w:rPr>
                                    <m:t>t+m</m:t>
                                  </m:r>
                                </m:oMath>
                              </m:oMathPara>
                            </w:p>
                          </w:txbxContent>
                        </v:textbox>
                      </v:shape>
                      <v:shape id="Textfeld 39" style="position:absolute;left:45439;top:23865;width:2839;height:2285;visibility:visible;mso-wrap-style:none;v-text-anchor:middle" o:spid="_x0000_s126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">
                        <v:textbox inset="0,0,0,0">
                          <w:txbxContent>
                            <w:p w:rsidRPr="002B5F99" w:rsidR="00FE41FE" w:rsidP="00FE41FE" w:rsidRDefault="00FE41FE" w14:paraId="1DD2F8DF" w14:textId="77777777">
                              <w:pPr>
                                <w:tabs>
                                  <w:tab w:val="left" w:pos="1414"/>
                                </w:tabs>
                                <w:rPr>
                                  <w:sz w:val="20"/>
                                  <w:szCs w:val="20"/>
                                </w:rPr>
                              </w:pPr>
                              <m:oMathPara>
                                <m:oMath>
                                  <m:r>
                                    <w:rPr>
                                      <w:rFonts w:ascii="Cambria Math" w:hAnsi="Cambria Math"/>
                                      <w:sz w:val="20"/>
                                      <w:szCs w:val="20"/>
                                    </w:rPr>
                                    <m:t>t+h</m:t>
                                  </m:r>
                                </m:oMath>
                              </m:oMathPara>
                            </w:p>
                          </w:txbxContent>
                        </v:textbox>
                      </v:shape>
                      <v:shape id="_x0000_s1265" style="position:absolute;left:36495;top:23662;width:1339;height:2361;visibility:visible;mso-wrap-style:none;v-text-anchor:middle"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">
                        <v:textbox inset="0,0,0,0">
                          <w:txbxContent>
                            <w:p w:rsidRPr="00752783" w:rsidR="00FE41FE" w:rsidP="00FE41FE" w:rsidRDefault="00FE41FE" w14:paraId="33C86505" w14:textId="77777777">
                              <w:pPr>
                                <w:tabs>
                                  <w:tab w:val="left" w:pos="1414"/>
                                </w:tabs>
                                <w:jc w:val="center"/>
                                <w:rPr>
                                  <w:b/>
                                  <w:bCs/>
                                  <w:sz w:val="20"/>
                                  <w:szCs w:val="20"/>
                                </w:rPr>
                              </w:pPr>
                              <w:r w:rsidRPr="00752783">
                                <w:rPr>
                                  <w:b/>
                                  <w:bCs/>
                                  <w:sz w:val="20"/>
                                  <w:szCs w:val="20"/>
                                </w:rPr>
                                <w:t>…</w:t>
                              </w:r>
                            </w:p>
                          </w:txbxContent>
                        </v:textbox>
                      </v:shape>
                      <v:shape id="_x0000_s1266" style="position:absolute;left:43260;top:23662;width:1340;height:2329;visibility:visible;mso-wrap-style:none;v-text-anchor:middle"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">
                        <v:textbox inset="0,0,0,0">
                          <w:txbxContent>
                            <w:p w:rsidRPr="00752783" w:rsidR="00FE41FE" w:rsidP="00FE41FE" w:rsidRDefault="00FE41FE" w14:paraId="088CFA42" w14:textId="77777777">
                              <w:pPr>
                                <w:tabs>
                                  <w:tab w:val="left" w:pos="1414"/>
                                </w:tabs>
                                <w:jc w:val="center"/>
                                <w:rPr>
                                  <w:b/>
                                  <w:bCs/>
                                  <w:sz w:val="20"/>
                                  <w:szCs w:val="20"/>
                                </w:rPr>
                              </w:pPr>
                              <w:r w:rsidRPr="00752783">
                                <w:rPr>
                                  <w:b/>
                                  <w:bCs/>
                                  <w:sz w:val="20"/>
                                  <w:szCs w:val="20"/>
                                </w:rPr>
                                <w:t>…</w:t>
                              </w:r>
                            </w:p>
                          </w:txbxContent>
                        </v:textbox>
                      </v:shape>
                      <v:shape id="Textfeld 42" style="position:absolute;left:1028;top:7543;width:11999;height:2152;visibility:visible;mso-wrap-style:square;v-text-anchor:middle" o:spid="_x0000_s126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">
                        <v:textbox inset="0,0,0,0">
                          <w:txbxContent>
                            <w:p w:rsidRPr="00421D95" w:rsidR="00FE41FE" w:rsidP="00FE41FE" w:rsidRDefault="00FE41FE" w14:paraId="67E5DFB6" w14:textId="41609A3A">
                              <w:pPr>
                                <w:jc w:val="center"/>
                                <w:rPr>
                                  <w:sz w:val="20"/>
                                  <w:szCs w:val="20"/>
                                </w:rPr>
                              </w:pPr>
                              <w:r>
                                <w:rPr>
                                  <w:sz w:val="20"/>
                                  <w:szCs w:val="20"/>
                                </w:rPr>
                                <w:t xml:space="preserve">Führungsgröße </w:t>
                              </w:r>
                              <w:r w:rsidRPr="00B95882">
                                <w:rPr>
                                  <w:i/>
                                  <w:iCs/>
                                  <w:sz w:val="20"/>
                                  <w:szCs w:val="20"/>
                                </w:rPr>
                                <w:t>w</w:t>
                              </w:r>
                              <w:r w:rsidR="008B2737">
                                <w:rPr>
                                  <w:i/>
                                  <w:iCs/>
                                  <w:sz w:val="20"/>
                                  <w:szCs w:val="20"/>
                                </w:rPr>
                                <w:t>(t)</w:t>
                              </w:r>
                            </w:p>
                          </w:txbxContent>
                        </v:textbox>
                      </v:shape>
                      <v:shape id="Textfeld 43" style="position:absolute;left:5165;top:18056;width:13276;height:2524;visibility:visible;mso-wrap-style:square;v-text-anchor:middle" o:spid="_x0000_s126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">
                        <v:textbox inset="0,0,0,0">
                          <w:txbxContent>
                            <w:p w:rsidRPr="00B95882" w:rsidR="00FE41FE" w:rsidP="00FE41FE" w:rsidRDefault="00FE41FE" w14:paraId="55B7FC34" w14:textId="77777777">
                              <w:pPr>
                                <w:rPr>
                                  <w:sz w:val="20"/>
                                  <w:szCs w:val="20"/>
                                </w:rPr>
                              </w:pPr>
                              <w:r>
                                <w:rPr>
                                  <w:rFonts w:eastAsiaTheme="minorEastAsia"/>
                                  <w:sz w:val="20"/>
                                  <w:szCs w:val="20"/>
                                </w:rPr>
                                <w:t xml:space="preserve">Ausgangsgröße </w:t>
                              </w:r>
                              <m:oMath>
                                <m:r>
                                  <w:rPr>
                                    <w:rFonts w:ascii="Cambria Math" w:hAnsi="Cambria Math"/>
                                    <w:sz w:val="20"/>
                                    <w:szCs w:val="20"/>
                                  </w:rPr>
                                  <m:t>y(t)</m:t>
                                </m:r>
                              </m:oMath>
                            </w:p>
                          </w:txbxContent>
                        </v:textbox>
                      </v:shape>
                      <v:shape id="Textfeld 44" style="position:absolute;left:6477;top:2133;width:9309;height:2814;visibility:visible;mso-wrap-style:square;v-text-anchor:middle" o:spid="_x0000_s126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">
                        <v:textbox inset="0,0,0,0">
                          <w:txbxContent>
                            <w:p w:rsidRPr="00B95882" w:rsidR="00FE41FE" w:rsidP="00FE41FE" w:rsidRDefault="00FE41FE" w14:paraId="31C3C37B" w14:textId="77777777">
                              <w:pPr>
                                <w:spacing w:line="240" w:lineRule="auto"/>
                                <w:jc w:val="center"/>
                                <w:rPr>
                                  <w:sz w:val="20"/>
                                  <w:szCs w:val="20"/>
                                </w:rPr>
                              </w:pPr>
                              <w:r>
                                <w:rPr>
                                  <w:sz w:val="20"/>
                                  <w:szCs w:val="20"/>
                                </w:rPr>
                                <w:t xml:space="preserve">Stellgröße </w:t>
                              </w:r>
                              <w:r w:rsidRPr="00B95882">
                                <w:rPr>
                                  <w:i/>
                                  <w:iCs/>
                                  <w:sz w:val="20"/>
                                  <w:szCs w:val="20"/>
                                </w:rPr>
                                <w:t>u</w:t>
                              </w:r>
                              <w:r>
                                <w:rPr>
                                  <w:i/>
                                  <w:iCs/>
                                  <w:sz w:val="20"/>
                                  <w:szCs w:val="20"/>
                                </w:rPr>
                                <w:t>(t)</w:t>
                              </w:r>
                            </w:p>
                          </w:txbxContent>
                        </v:textbox>
                      </v:shape>
                      <v:line id="Gerader Verbinder 45" style="position:absolute;flip:x;visibility:visible;mso-wrap-style:square" o:spid="_x0000_s1270" strokecolor="black [3040]" strokeweight="1pt" o:connectortype="straight" from="1790,9448" to="49372,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">
                        <v:stroke dashstyle="1 1"/>
                      </v:line>
                      <v:line id="Gerader Verbinder 46" style="position:absolute;flip:y;visibility:visible;mso-wrap-style:square" o:spid="_x0000_s1271" strokecolor="#c00000" o:connectortype="straight" from="40443,1676" to="40443,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">
                        <v:stroke dashstyle="dash"/>
                      </v:line>
                      <v:line id="Gerader Verbinder 47" style="position:absolute;flip:y;visibility:visible;mso-wrap-style:square" o:spid="_x0000_s1272" strokecolor="#c00000" o:connectortype="straight" from="46901,1638" to="46901,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">
                        <v:stroke dashstyle="dash"/>
                      </v:line>
                    </v:group>
                    <v:shape id="Gerade Verbindung mit Pfeil 48" style="position:absolute;left:21062;top:22750;width:19291;height:0;visibility:visible;mso-wrap-style:square" o:spid="_x0000_s1273"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">
                      <v:stroke startarrow="block" endarrow="block"/>
                    </v:shape>
                    <v:shape id="Textfeld 49" style="position:absolute;left:25099;top:21067;width:10592;height:1638;visibility:visible;mso-wrap-style:square;v-text-anchor:middle" o:spid="_x0000_s127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">
                      <v:textbox inset="0,0,0,0">
                        <w:txbxContent>
                          <w:p w:rsidRPr="00C54765" w:rsidR="00FE41FE" w:rsidP="00FE41FE" w:rsidRDefault="00FE41FE" w14:paraId="7130C793" w14:textId="10736630">
                            <w:pPr>
                              <w:jc w:val="center"/>
                              <w:rPr>
                                <w:sz w:val="20"/>
                                <w:szCs w:val="20"/>
                              </w:rPr>
                            </w:pPr>
                            <w:r>
                              <w:rPr>
                                <w:sz w:val="20"/>
                                <w:szCs w:val="20"/>
                              </w:rPr>
                              <w:t>Regel</w:t>
                            </w:r>
                            <w:r w:rsidR="00126A05">
                              <w:rPr>
                                <w:sz w:val="20"/>
                                <w:szCs w:val="20"/>
                              </w:rPr>
                              <w:t>h</w:t>
                            </w:r>
                            <w:r>
                              <w:rPr>
                                <w:sz w:val="20"/>
                                <w:szCs w:val="20"/>
                              </w:rPr>
                              <w:t>orizont</w:t>
                            </w:r>
                          </w:p>
                        </w:txbxContent>
                      </v:textbox>
                    </v:shape>
                    <v:shape id="Gerade Verbindung mit Pfeil 50" style="position:absolute;left:21031;top:20203;width:25813;height:0;visibility:visible;mso-wrap-style:square" o:spid="_x0000_s127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">
                      <v:stroke startarrow="block" endarrow="block"/>
                    </v:shape>
                    <v:shape id="Textfeld 57" style="position:absolute;left:26422;top:18519;width:13190;height:1638;visibility:visible;mso-wrap-style:square;v-text-anchor:middle" o:spid="_x0000_s127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">
                      <v:textbox inset="0,0,0,0">
                        <w:txbxContent>
                          <w:p w:rsidRPr="00C54765" w:rsidR="00FE41FE" w:rsidP="00FE41FE" w:rsidRDefault="00126A05" w14:paraId="44E58CA1" w14:textId="04F6D110">
                            <w:pPr>
                              <w:jc w:val="center"/>
                              <w:rPr>
                                <w:sz w:val="20"/>
                                <w:szCs w:val="20"/>
                              </w:rPr>
                            </w:pPr>
                            <w:r>
                              <w:rPr>
                                <w:sz w:val="20"/>
                                <w:szCs w:val="20"/>
                              </w:rPr>
                              <w:t>Prognoseh</w:t>
                            </w:r>
                            <w:r w:rsidR="00FE41FE">
                              <w:rPr>
                                <w:sz w:val="20"/>
                                <w:szCs w:val="20"/>
                              </w:rPr>
                              <w:t>orizont</w:t>
                            </w:r>
                          </w:p>
                        </w:txbxContent>
                      </v:textbox>
                    </v:shape>
                  </v:group>
                </v:group>
                <v:shape id="Textfeld 60" style="position:absolute;left:21665;top:10973;width:10338;height:5049;visibility:visible;mso-wrap-style:square;v-text-anchor:middle" o:spid="_x0000_s127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">
                  <v:textbox inset="0,0,0,0">
                    <w:txbxContent>
                      <w:p w:rsidRPr="00C54765" w:rsidR="00FE41FE" w:rsidP="00FE41FE" w:rsidRDefault="00FE41FE" w14:paraId="7A6378EF" w14:textId="77777777">
                        <w:pPr>
                          <w:jc w:val="center"/>
                          <w:rPr>
                            <w:sz w:val="20"/>
                            <w:szCs w:val="20"/>
                          </w:rPr>
                        </w:pPr>
                        <w:r>
                          <w:rPr>
                            <w:sz w:val="20"/>
                            <w:szCs w:val="20"/>
                          </w:rPr>
                          <w:t xml:space="preserve">Regelabweichung </w:t>
                        </w:r>
                        <w:r w:rsidRPr="003D68A5">
                          <w:rPr>
                            <w:i/>
                            <w:iCs/>
                            <w:sz w:val="20"/>
                            <w:szCs w:val="20"/>
                          </w:rPr>
                          <w:t>e(t)</w:t>
                        </w:r>
                      </w:p>
                    </w:txbxContent>
                  </v:textbox>
                </v:shape>
                <v:shape id="Gerade Verbindung mit Pfeil 61" style="position:absolute;left:21383;top:9572;width:0;height:10049;visibility:visible;mso-wrap-style:square" o:spid="_x0000_s1278"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">
                  <v:stroke startarrow="block" endarrow="block"/>
                </v:shape>
                <w10:anchorlock/>
              </v:group>
            </w:pict>
          </mc:Fallback>
        </mc:AlternateContent>
      </w:r>
    </w:p>
    <w:p w:rsidRPr="00171C67" w:rsidR="00171C67" w:rsidP="006352B5" w:rsidRDefault="00FE41FE" w14:paraId="1640DA1A" w14:textId="3819BB36">
      <w:pPr>
        <w:pStyle w:val="Beschriftung"/>
        <w:jc w:val="center"/>
      </w:pPr>
      <w:bookmarkStart w:name="_Ref122532543" w:id="86"/>
      <w:bookmarkStart w:name="_Ref122532533" w:id="87"/>
      <w:bookmarkStart w:name="_Toc126152049" w:id="88"/>
      <w:r>
        <w:t xml:space="preserve">Abbildung </w:t>
      </w:r>
      <w:r w:rsidR="009641A2">
        <w:fldChar w:fldCharType="begin"/>
      </w:r>
      <w:r w:rsidR="009641A2">
        <w:instrText xml:space="preserve"> SEQ Abbildung \* ARABIC </w:instrText>
      </w:r>
      <w:r w:rsidR="009641A2">
        <w:fldChar w:fldCharType="separate"/>
      </w:r>
      <w:r w:rsidR="00DA4B34">
        <w:rPr>
          <w:noProof/>
        </w:rPr>
        <w:t>16</w:t>
      </w:r>
      <w:r w:rsidR="009641A2">
        <w:rPr>
          <w:noProof/>
        </w:rPr>
        <w:fldChar w:fldCharType="end"/>
      </w:r>
      <w:bookmarkEnd w:id="86"/>
      <w:r>
        <w:t xml:space="preserve">: </w:t>
      </w:r>
      <w:r w:rsidR="00F33167">
        <w:t>Vorhersage einer Regelstrategie über ein gleitendes Zeitfenster bei MPC</w:t>
      </w:r>
      <w:bookmarkEnd w:id="87"/>
      <w:bookmarkEnd w:id="88"/>
    </w:p>
    <w:p w:rsidR="00171C67" w:rsidP="00171C67" w:rsidRDefault="00171C67" w14:paraId="075BABD9" w14:textId="0A4363B8">
      <w:r>
        <w:fldChar w:fldCharType="begin"/>
      </w:r>
      <w:r>
        <w:instrText xml:space="preserve"> REF _Ref122532543 \h </w:instrText>
      </w:r>
      <w:r>
        <w:fldChar w:fldCharType="separate"/>
      </w:r>
      <w:r w:rsidR="00DA4B34">
        <w:t xml:space="preserve">Abbildung </w:t>
      </w:r>
      <w:r w:rsidR="00DA4B34">
        <w:rPr>
          <w:noProof/>
        </w:rPr>
        <w:t>16</w:t>
      </w:r>
      <w:r>
        <w:fldChar w:fldCharType="end"/>
      </w:r>
      <w:r>
        <w:t xml:space="preserve"> </w:t>
      </w:r>
      <w:r w:rsidR="00CE31D7">
        <w:t>zeigt</w:t>
      </w:r>
      <w:r>
        <w:t xml:space="preserve"> ein Beispiel für die Vorhersage einer Regelstrategie. </w:t>
      </w:r>
      <w:r w:rsidRPr="00D23F00" w:rsidR="00D23F00">
        <w:t>Es wird ein gleitendes Zeitfenster verwendet, nur dass hier zusätzlich zum Systemzustand die Stellgröße</w:t>
      </w:r>
      <w:r w:rsidR="00D45B37">
        <w:t xml:space="preserve"> </w:t>
      </w:r>
      <w:r w:rsidRPr="00D23F00" w:rsidR="00D23F00">
        <w:t xml:space="preserve">zur Modellierung herangezogen wird. Neben dem eigentlichen Prognosehorizont </w:t>
      </w:r>
      <m:oMath>
        <m:r>
          <w:rPr>
            <w:rFonts w:ascii="Cambria Math" w:hAnsi="Cambria Math"/>
          </w:rPr>
          <m:t>h</m:t>
        </m:r>
      </m:oMath>
      <w:r w:rsidRPr="00D23F00" w:rsidR="00D23F00">
        <w:t xml:space="preserve"> wird ein Regelhorizont </w:t>
      </w:r>
      <m:oMath>
        <m:r>
          <w:rPr>
            <w:rFonts w:ascii="Cambria Math" w:hAnsi="Cambria Math"/>
          </w:rPr>
          <m:t>m</m:t>
        </m:r>
      </m:oMath>
      <w:r w:rsidRPr="00D23F00" w:rsidR="00D23F00">
        <w:t xml:space="preserve"> eingeführt, über dem alle möglichen Regelstrategien gebildet werden. Die Bewertung der Strategien erfolgt dann über den eigentlichen Prognosehorizont. Da das System auf eine Stellgröße zeitverzögert reagiert, sollte der Prognosehorizont größer als der Regelhorizont sein, um die zeitlichen Abhängigkeiten zu berücksichtigen. Außerdem kann der Regelhorizont kleiner gewählt werden, um </w:t>
      </w:r>
      <w:r w:rsidR="00D23F00">
        <w:t xml:space="preserve">den </w:t>
      </w:r>
      <w:r w:rsidRPr="00D23F00" w:rsidR="00D23F00">
        <w:t>Rechen</w:t>
      </w:r>
      <w:r w:rsidR="00D23F00">
        <w:t>aufwand</w:t>
      </w:r>
      <w:r w:rsidRPr="00D23F00" w:rsidR="00D23F00">
        <w:t xml:space="preserve"> zu </w:t>
      </w:r>
      <w:r w:rsidR="00D23F00">
        <w:t>reduzieren</w:t>
      </w:r>
      <w:r w:rsidRPr="00D23F00" w:rsidR="00D23F00">
        <w:t>.</w:t>
      </w:r>
    </w:p>
    <w:p w:rsidR="00171C67" w:rsidP="00001B39" w:rsidRDefault="00171C67" w14:paraId="03203AA8" w14:textId="2661A3A8">
      <w:pPr>
        <w:spacing w:after="0" w:line="240" w:lineRule="auto"/>
        <w:jc w:val="left"/>
      </w:pPr>
      <w:r>
        <w:br w:type="page"/>
      </w:r>
    </w:p>
    <w:p w:rsidRPr="00001B39" w:rsidR="00001B39" w:rsidP="00001B39" w:rsidRDefault="001F71D5" w14:paraId="24D1377D" w14:textId="060AF76F">
      <w:pPr>
        <w:pStyle w:val="berschrift1"/>
      </w:pPr>
      <w:bookmarkStart w:name="_Toc126152005" w:id="89"/>
      <w:r>
        <w:t>Implementierung</w:t>
      </w:r>
      <w:bookmarkEnd w:id="89"/>
    </w:p>
    <w:p w:rsidR="00E074B9" w:rsidP="001F71D5" w:rsidRDefault="00E074B9" w14:paraId="0B9EECEB" w14:textId="0BEB8AAA">
      <w:r w:rsidRPr="00E074B9">
        <w:t>In diesem Kapitel wird beschrieben, wie die automatische Prozessregelung mit Hilfe von KI und prädiktiver Modellierung in Python implementiert wird. Zusätzlich wird ein virtuelle</w:t>
      </w:r>
      <w:r>
        <w:t>s</w:t>
      </w:r>
      <w:r w:rsidRPr="00E074B9">
        <w:t xml:space="preserve"> Stellvertreter</w:t>
      </w:r>
      <w:r>
        <w:t>system</w:t>
      </w:r>
      <w:r w:rsidRPr="00E074B9">
        <w:t xml:space="preserve"> implementiert, um die Effizienz der KI-Regelung zu testen.</w:t>
      </w:r>
    </w:p>
    <w:p w:rsidR="003405C9" w:rsidP="001F71D5" w:rsidRDefault="009B38F0" w14:paraId="79867A39" w14:textId="4DF86C60">
      <w:r>
        <w:t xml:space="preserve">Das Ziel </w:t>
      </w:r>
      <w:r w:rsidR="00A25AC4">
        <w:t xml:space="preserve">der Regel-KI </w:t>
      </w:r>
      <w:r>
        <w:t xml:space="preserve">ist </w:t>
      </w:r>
      <w:r w:rsidR="000C6B59">
        <w:t>es,</w:t>
      </w:r>
      <w:r>
        <w:t xml:space="preserve"> </w:t>
      </w:r>
      <w:r w:rsidR="00F93DFC">
        <w:t>die</w:t>
      </w:r>
      <w:r>
        <w:t xml:space="preserve"> </w:t>
      </w:r>
      <w:r w:rsidR="00F241DF">
        <w:t>Regelgröße</w:t>
      </w:r>
      <w:r>
        <w:t xml:space="preserve"> des Systems </w:t>
      </w:r>
      <w:r w:rsidR="000C6B59">
        <w:t>mithilfe</w:t>
      </w:r>
      <w:r>
        <w:t xml:space="preserve"> von MPC an einen </w:t>
      </w:r>
      <w:r w:rsidR="00E074B9">
        <w:t>vorgegebenen</w:t>
      </w:r>
      <w:r>
        <w:t xml:space="preserve"> Referenzwert anzunähern. Als prädiktives Modell wird </w:t>
      </w:r>
      <w:r w:rsidR="00EC5CFF">
        <w:t>in dieser Arbeit</w:t>
      </w:r>
      <w:r>
        <w:t xml:space="preserve"> ein </w:t>
      </w:r>
      <w:r w:rsidR="00F93DFC">
        <w:t>KNN</w:t>
      </w:r>
      <w:r>
        <w:t xml:space="preserve"> verwendet, das </w:t>
      </w:r>
      <w:r w:rsidR="00F93DFC">
        <w:t>durch</w:t>
      </w:r>
      <w:r>
        <w:t xml:space="preserve"> ein gleitende</w:t>
      </w:r>
      <w:r w:rsidR="00F93DFC">
        <w:t>s</w:t>
      </w:r>
      <w:r>
        <w:t xml:space="preserve"> Zeitfenster den Zusammenhang zwischen vergangenen Stell- und </w:t>
      </w:r>
      <w:r w:rsidR="00440D9A">
        <w:t>Regel</w:t>
      </w:r>
      <w:r>
        <w:t>größen lernen soll und Vorhersagen über zukünftige Systemzustände</w:t>
      </w:r>
      <w:r w:rsidR="000950AE">
        <w:t xml:space="preserve"> </w:t>
      </w:r>
      <w:r w:rsidR="001D22F5">
        <w:t>treffen</w:t>
      </w:r>
      <w:r>
        <w:t xml:space="preserve"> kann.</w:t>
      </w:r>
      <w:r w:rsidR="000950AE">
        <w:t xml:space="preserve"> </w:t>
      </w:r>
      <w:r w:rsidRPr="00E074B9" w:rsidR="00E074B9">
        <w:t>Im Verlauf des virtuellen Prozesses wird das KNN kontinuierlich mit neuen Daten trainiert, um die Vorhersagegenauigkeit und damit die Effektivität der Regelung über die Zeit zu verbessern</w:t>
      </w:r>
      <w:r w:rsidR="00DA615B">
        <w:t>.</w:t>
      </w:r>
      <w:r w:rsidR="001D5895">
        <w:t xml:space="preserve"> Da</w:t>
      </w:r>
      <w:r w:rsidR="00E074B9">
        <w:t>zu</w:t>
      </w:r>
      <w:r w:rsidR="001D5895">
        <w:t xml:space="preserve"> wurde in der ersten Version das am iPAT</w:t>
      </w:r>
      <w:r w:rsidR="004014CA">
        <w:t xml:space="preserve"> </w:t>
      </w:r>
      <w:r w:rsidR="001D5895">
        <w:t xml:space="preserve">entwickelte </w:t>
      </w:r>
      <w:r w:rsidR="000C6B59">
        <w:t>KI-Framework</w:t>
      </w:r>
      <w:r w:rsidR="001D5895">
        <w:t xml:space="preserve"> „HyREN“ (Hybrid Regression Evolutionary Network) </w:t>
      </w:r>
      <w:r w:rsidR="00E074B9">
        <w:t>eingesetzt</w:t>
      </w:r>
      <w:r w:rsidR="001D5895">
        <w:t xml:space="preserve">, das einen </w:t>
      </w:r>
      <w:r w:rsidR="000C6B59">
        <w:t>genetischen</w:t>
      </w:r>
      <w:r w:rsidR="001D5895">
        <w:t xml:space="preserve"> Algorithmus</w:t>
      </w:r>
      <w:r w:rsidR="00E074B9">
        <w:t xml:space="preserve"> zum Training eines KNN</w:t>
      </w:r>
      <w:r w:rsidR="001D5895">
        <w:t xml:space="preserve"> verwendet</w:t>
      </w:r>
      <w:r w:rsidR="00E074B9">
        <w:t xml:space="preserve"> </w:t>
      </w:r>
      <w:sdt>
        <w:sdtPr>
          <w:alias w:val="To edit, see citavi.com/edit"/>
          <w:tag w:val="CitaviPlaceholder#7b141c67-dc23-4aac-82b3-5715a56a2fed"/>
          <w:id w:val="-467901130"/>
          <w:placeholder>
            <w:docPart w:val="DefaultPlaceholder_-1854013440"/>
          </w:placeholder>
        </w:sdtPr>
        <w:sdtEndPr/>
        <w:sdtContent>
          <w:r w:rsidR="00110653">
            <w:fldChar w:fldCharType="begin"/>
          </w:r>
          <w:r w:rsidR="008709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2ZjOGQ0LTFlZmEtNDA2MC1hMzRkLTc2MTBjNTM0NzI2ZiIsIlJhbmdlTGVuZ3RoIjo0LCJSZWZlcmVuY2VJZCI6IjI0OGVjMTMyLTdhNGQtNDU2NS1hNWRkLWM1NjZiNDY2Zjc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DaHJpc3RvcGggVGhvbiwgTWFydmluIFLDtmhsLCBTb21heWVoIEhvc3NlaW5oYXNoZW1pLCBBcm5vIEt3YWRlLCBDYXJzdGVuIFNjaGlsZGUiLCJQcm90ZWN0ZWQiOmZhbHNlLCJTZXgiOjAsIkNyZWF0ZWRCeSI6Il9Kb25hcyBCcmlua21hbm4iLCJDcmVhdGVkT24iOiIyMDIyLTEyLTAxVDExOjEzOjAwIiwiTW9kaWZpZWRCeSI6Il9Kb25hcyBCcmlua21hbm4iLCJJZCI6IjFlMjc0YzM2LTk3YTctNGNlZC04NTg5LWFjYzNhODM0MzY2NCIsIk1vZGlmaWVkT24iOiIyMDIyLTEyLTAxVDExOjEzOjA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l1cmZkM2UzLmpwZyIsIlVyaVN0cmluZyI6IjI0OGVjMTMyLTdhNGQtNDU2NS1hNWRkLWM1NjZiNDY2Zjc1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diMTQxYzY3LWRjMjMtNGFhYy04MmIzLTU3MTVhNTZhMmZlZCIsIlRleHQiOiJbMThdIiwiV0FJVmVyc2lvbiI6IjYuMTQuMC4wIn0=}</w:instrText>
          </w:r>
          <w:r w:rsidR="00110653">
            <w:fldChar w:fldCharType="separate"/>
          </w:r>
          <w:r w:rsidR="00E86B4F">
            <w:t>[18]</w:t>
          </w:r>
          <w:r w:rsidR="00110653">
            <w:fldChar w:fldCharType="end"/>
          </w:r>
        </w:sdtContent>
      </w:sdt>
      <w:r w:rsidR="001D5895">
        <w:t xml:space="preserve">. Diese Methode benötigt jedoch </w:t>
      </w:r>
      <w:r w:rsidR="00E074B9">
        <w:t>mehr</w:t>
      </w:r>
      <w:r w:rsidR="001D5895">
        <w:t xml:space="preserve"> Rechenleistung als das klassische überwachte Lernen mit dem Backpropagation</w:t>
      </w:r>
      <w:r w:rsidR="00E074B9">
        <w:t>-</w:t>
      </w:r>
      <w:r w:rsidR="001D5895">
        <w:t xml:space="preserve">Algorithmus, wodurch der gesamte Trainingsprozess deutlich länger dauert. </w:t>
      </w:r>
      <w:r w:rsidR="00E074B9">
        <w:t>Bei</w:t>
      </w:r>
      <w:r w:rsidR="00F93DFC">
        <w:t xml:space="preserve"> der Simulation eines virtuellen Systems ist eine längere Trainingsdauer nicht unbedingt von Nachteil, da der Prozess in diesem Fall nicht weiterläuft, bis das Training der Regel-KI abgeschlossen ist. Bei</w:t>
      </w:r>
      <w:r w:rsidR="00E074B9">
        <w:t xml:space="preserve"> der</w:t>
      </w:r>
      <w:r w:rsidR="00F93DFC">
        <w:t xml:space="preserve"> Übertrag</w:t>
      </w:r>
      <w:r w:rsidR="00E074B9">
        <w:t>ung</w:t>
      </w:r>
      <w:r w:rsidR="00F93DFC">
        <w:t xml:space="preserve"> der Regel-KI auf einen realen Prozess</w:t>
      </w:r>
      <w:r w:rsidR="00110653">
        <w:t xml:space="preserve">, </w:t>
      </w:r>
      <w:r w:rsidR="00881266">
        <w:t xml:space="preserve">muss jedoch berücksichtigt werden, dass </w:t>
      </w:r>
      <w:r w:rsidR="00E074B9">
        <w:t>der Prozess</w:t>
      </w:r>
      <w:r w:rsidR="00881266">
        <w:t xml:space="preserve"> während des Trainings weiterläuft. Es ist </w:t>
      </w:r>
      <w:r w:rsidR="000E1F18">
        <w:t>von entscheidender</w:t>
      </w:r>
      <w:r w:rsidR="00881266">
        <w:t xml:space="preserve"> </w:t>
      </w:r>
      <w:r w:rsidR="000E1F18">
        <w:t>B</w:t>
      </w:r>
      <w:r w:rsidR="00881266">
        <w:t>edeut</w:t>
      </w:r>
      <w:r w:rsidR="000E1F18">
        <w:t>ung, die</w:t>
      </w:r>
      <w:r w:rsidR="00881266">
        <w:t xml:space="preserve"> Trainingszeit der Regel-KI </w:t>
      </w:r>
      <w:r w:rsidR="00E074B9">
        <w:t xml:space="preserve">so kurz wie </w:t>
      </w:r>
      <w:r w:rsidR="00881266">
        <w:t>möglich zu halten</w:t>
      </w:r>
      <w:r w:rsidR="000E1F18">
        <w:t>, um</w:t>
      </w:r>
      <w:r w:rsidR="00881266">
        <w:t xml:space="preserve"> eine Regelung in Echtzeit zu ermöglichen. </w:t>
      </w:r>
      <w:r w:rsidR="000C6D27">
        <w:t>Es wurde festgestellt, dass m</w:t>
      </w:r>
      <w:r w:rsidR="008A092B">
        <w:t>it dem KI-Framework</w:t>
      </w:r>
      <w:r w:rsidR="000703B9">
        <w:t xml:space="preserve"> HyREN</w:t>
      </w:r>
      <w:r w:rsidR="008A092B">
        <w:t xml:space="preserve"> eine Trainingsiteration</w:t>
      </w:r>
      <w:r w:rsidR="000C6D27">
        <w:t xml:space="preserve"> </w:t>
      </w:r>
      <w:r w:rsidR="008A092B">
        <w:t xml:space="preserve">mehrere Minuten </w:t>
      </w:r>
      <w:r w:rsidR="00E074B9">
        <w:t>dauert</w:t>
      </w:r>
      <w:r w:rsidR="000C6D27">
        <w:t xml:space="preserve">. </w:t>
      </w:r>
      <w:r w:rsidRPr="00940BCB" w:rsidR="00940BCB">
        <w:t>Im Vergleich dazu benötigt das überwachte Lernen</w:t>
      </w:r>
      <w:r w:rsidR="00D45B37">
        <w:t xml:space="preserve"> mit dem Backpropagation Algorithmus</w:t>
      </w:r>
      <w:r w:rsidRPr="00940BCB" w:rsidR="00940BCB">
        <w:t xml:space="preserve"> weniger als eine Sekunde, abhängig von der Wahl der Hyperparameter wie „batch_size“ und „epochs“ und der </w:t>
      </w:r>
      <w:r w:rsidR="00D76B8B">
        <w:t>verfügbaren</w:t>
      </w:r>
      <w:r w:rsidRPr="00940BCB" w:rsidR="00940BCB">
        <w:t xml:space="preserve"> Rechenleistung. Aus diesem Grund wird HyREN in dieser Arbeit nicht verwendet.</w:t>
      </w:r>
    </w:p>
    <w:p w:rsidR="004014CA" w:rsidP="001F71D5" w:rsidRDefault="007E4842" w14:paraId="107FE908" w14:textId="1D769425">
      <w:r>
        <w:t>Das Hauptprogramm, das die Schnittstelle zwischen der Regel-KI und dem virtuellen System bildet, wird in der</w:t>
      </w:r>
      <w:r w:rsidR="0002276F">
        <w:t xml:space="preserve"> Datei</w:t>
      </w:r>
      <w:r>
        <w:t xml:space="preserve"> „main.py“</w:t>
      </w:r>
      <w:r w:rsidR="0002276F">
        <w:t xml:space="preserve"> </w:t>
      </w:r>
      <w:r>
        <w:t xml:space="preserve">ausgeführt. In dieser Datei werden sowohl </w:t>
      </w:r>
      <w:r>
        <w:t>die Regel-KI als auch das virtuelle System konfiguriert. Nach jedem Zeitschritt wird der aktuelle Systemzustand von „main.py“ an die Regel-KI über</w:t>
      </w:r>
      <w:r w:rsidR="0002276F">
        <w:t>geben</w:t>
      </w:r>
      <w:r>
        <w:t>. In regelmäßigen Zeitabständen berechnet die Regel-KI mit</w:t>
      </w:r>
      <w:r w:rsidR="0002276F">
        <w:t>tels</w:t>
      </w:r>
      <w:r>
        <w:t xml:space="preserve"> MPC die optimale Regelstrategie und übergibt diese an „main.py“. </w:t>
      </w:r>
      <w:r w:rsidRPr="0002276F" w:rsidR="0002276F">
        <w:t>Dort wird die erste Stellgröße der optimalen Regelstrategie auf das virtuelle System angewendet. Das virtuelle System berechnet dann den nächsten Systemzustand in Abhängigkeit von der angelegten Stellgröße und der Störgröße und gibt diesen an „main.py“ zurück</w:t>
      </w:r>
      <w:r>
        <w:t>. Die Regel-KI wird zudem in regelmäßigen Abständen mit den neuen Daten trainiert. Der beschriebene Zyklus wird</w:t>
      </w:r>
      <w:r w:rsidR="0002276F">
        <w:t xml:space="preserve"> solange</w:t>
      </w:r>
      <w:r>
        <w:t xml:space="preserve"> wiederholt, bis eine </w:t>
      </w:r>
      <w:r w:rsidR="0002276F">
        <w:t>vorgegebene</w:t>
      </w:r>
      <w:r>
        <w:t xml:space="preserve"> Schrittgrenze erreicht </w:t>
      </w:r>
      <w:r w:rsidR="0002276F">
        <w:t>ist</w:t>
      </w:r>
      <w:r w:rsidR="00E13BB3">
        <w:t xml:space="preserve">. Der Ablauf des Algorithmus ist in </w:t>
      </w:r>
      <w:r w:rsidR="00E13BB3">
        <w:fldChar w:fldCharType="begin"/>
      </w:r>
      <w:r w:rsidR="00E13BB3">
        <w:instrText xml:space="preserve"> REF _Ref124255204 \h </w:instrText>
      </w:r>
      <w:r w:rsidR="00E13BB3">
        <w:fldChar w:fldCharType="separate"/>
      </w:r>
      <w:r w:rsidR="00DA4B34">
        <w:t xml:space="preserve">Abbildung </w:t>
      </w:r>
      <w:r w:rsidR="00DA4B34">
        <w:rPr>
          <w:noProof/>
        </w:rPr>
        <w:t>17</w:t>
      </w:r>
      <w:r w:rsidR="00E13BB3">
        <w:fldChar w:fldCharType="end"/>
      </w:r>
      <w:r w:rsidR="00E13BB3">
        <w:t xml:space="preserve"> dargestellt</w:t>
      </w:r>
      <w:r w:rsidR="00D76B8B">
        <w:t>.</w:t>
      </w:r>
    </w:p>
    <w:p w:rsidR="002F3A2D" w:rsidP="002F3A2D" w:rsidRDefault="002F3A2D" w14:paraId="701F8E8B" w14:textId="77777777">
      <w:pPr>
        <w:keepNext/>
        <w:jc w:val="center"/>
      </w:pPr>
      <w:r>
        <w:rPr>
          <w:noProof/>
        </w:rPr>
        <w:drawing>
          <wp:inline distT="0" distB="0" distL="0" distR="0" wp14:anchorId="36A91CF5" wp14:editId="691DC2C2">
            <wp:extent cx="4094100" cy="5047615"/>
            <wp:effectExtent l="0" t="0" r="1905" b="63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2570" cy="5181347"/>
                    </a:xfrm>
                    <a:prstGeom prst="rect">
                      <a:avLst/>
                    </a:prstGeom>
                    <a:noFill/>
                    <a:ln>
                      <a:noFill/>
                    </a:ln>
                  </pic:spPr>
                </pic:pic>
              </a:graphicData>
            </a:graphic>
          </wp:inline>
        </w:drawing>
      </w:r>
    </w:p>
    <w:p w:rsidRPr="00E13BB3" w:rsidR="007A74A8" w:rsidP="00E13BB3" w:rsidRDefault="002F3A2D" w14:paraId="5F731582" w14:textId="4D7D60B6">
      <w:pPr>
        <w:pStyle w:val="Beschriftung"/>
        <w:jc w:val="center"/>
      </w:pPr>
      <w:bookmarkStart w:name="_Ref124255204" w:id="90"/>
      <w:bookmarkStart w:name="_Toc126152050" w:id="91"/>
      <w:r>
        <w:t xml:space="preserve">Abbildung </w:t>
      </w:r>
      <w:r w:rsidR="009641A2">
        <w:fldChar w:fldCharType="begin"/>
      </w:r>
      <w:r w:rsidR="009641A2">
        <w:instrText xml:space="preserve"> SEQ Abbildung \* ARABIC </w:instrText>
      </w:r>
      <w:r w:rsidR="009641A2">
        <w:fldChar w:fldCharType="separate"/>
      </w:r>
      <w:r w:rsidR="00DA4B34">
        <w:rPr>
          <w:noProof/>
        </w:rPr>
        <w:t>17</w:t>
      </w:r>
      <w:r w:rsidR="009641A2">
        <w:rPr>
          <w:noProof/>
        </w:rPr>
        <w:fldChar w:fldCharType="end"/>
      </w:r>
      <w:bookmarkEnd w:id="90"/>
      <w:r>
        <w:t>: Ablauf des Hauptprogramms</w:t>
      </w:r>
      <w:bookmarkEnd w:id="91"/>
    </w:p>
    <w:p w:rsidR="00152653" w:rsidP="00152653" w:rsidRDefault="00152653" w14:paraId="71254109" w14:textId="6CE464AE">
      <w:pPr>
        <w:pStyle w:val="berschrift2"/>
      </w:pPr>
      <w:bookmarkStart w:name="_Toc126152006" w:id="92"/>
      <w:r>
        <w:t>Umformung einer Zeitreihe in überwachtes Lernen</w:t>
      </w:r>
      <w:bookmarkEnd w:id="92"/>
    </w:p>
    <w:p w:rsidR="00152653" w:rsidP="00152653" w:rsidRDefault="001419E8" w14:paraId="3AE71922" w14:textId="06A72823">
      <w:pPr>
        <w:rPr>
          <w:lang w:eastAsia="de-DE"/>
        </w:rPr>
      </w:pPr>
      <w:r w:rsidRPr="001419E8">
        <w:rPr>
          <w:lang w:eastAsia="de-DE"/>
        </w:rPr>
        <w:t xml:space="preserve">Damit die Regel-KI trainiert werden kann, muss die bekannte Zeitreihe zunächst in klassisches überwachtes Lernen überführt werden. </w:t>
      </w:r>
      <w:r w:rsidRPr="00D76B8B" w:rsidR="00D76B8B">
        <w:rPr>
          <w:lang w:eastAsia="de-DE"/>
        </w:rPr>
        <w:t>Dazu wird die Methode des gleitenden Zeitfensters verwendet, bei der die Werte vorhergehender Zeitschritte zur Vorhersage der Werte nachfolgender Zeitschritte verwendet werden</w:t>
      </w:r>
      <w:r w:rsidR="00152653">
        <w:rPr>
          <w:lang w:eastAsia="de-DE"/>
        </w:rPr>
        <w:t xml:space="preserve">. Ein Beispiel für eine univariate Zeitreihe, beziehungsweise eine </w:t>
      </w:r>
      <w:r w:rsidR="000C6B59">
        <w:rPr>
          <w:lang w:eastAsia="de-DE"/>
        </w:rPr>
        <w:t xml:space="preserve">Zeitreihe, </w:t>
      </w:r>
      <w:r>
        <w:rPr>
          <w:lang w:eastAsia="de-DE"/>
        </w:rPr>
        <w:t>in</w:t>
      </w:r>
      <w:r w:rsidR="000C6B59">
        <w:rPr>
          <w:lang w:eastAsia="de-DE"/>
        </w:rPr>
        <w:t xml:space="preserve"> der</w:t>
      </w:r>
      <w:r w:rsidR="00152653">
        <w:rPr>
          <w:lang w:eastAsia="de-DE"/>
        </w:rPr>
        <w:t xml:space="preserve"> nur eine Variable betrachtet wird, ist in </w:t>
      </w:r>
      <w:r w:rsidR="00152653">
        <w:rPr>
          <w:lang w:eastAsia="de-DE"/>
        </w:rPr>
        <w:fldChar w:fldCharType="begin"/>
      </w:r>
      <w:r w:rsidR="00152653">
        <w:rPr>
          <w:lang w:eastAsia="de-DE"/>
        </w:rPr>
        <w:instrText xml:space="preserve"> REF _Ref124266968 \h </w:instrText>
      </w:r>
      <w:r w:rsidR="00152653">
        <w:rPr>
          <w:lang w:eastAsia="de-DE"/>
        </w:rPr>
      </w:r>
      <w:r w:rsidR="00152653">
        <w:rPr>
          <w:lang w:eastAsia="de-DE"/>
        </w:rPr>
        <w:fldChar w:fldCharType="separate"/>
      </w:r>
      <w:r w:rsidR="00DA4B34">
        <w:t xml:space="preserve">Tabelle </w:t>
      </w:r>
      <w:r w:rsidR="00DA4B34">
        <w:rPr>
          <w:noProof/>
        </w:rPr>
        <w:t>6</w:t>
      </w:r>
      <w:r w:rsidR="00152653">
        <w:rPr>
          <w:lang w:eastAsia="de-DE"/>
        </w:rPr>
        <w:fldChar w:fldCharType="end"/>
      </w:r>
      <w:r w:rsidR="00152653">
        <w:rPr>
          <w:lang w:eastAsia="de-DE"/>
        </w:rPr>
        <w:t xml:space="preserve"> </w:t>
      </w:r>
      <w:r>
        <w:rPr>
          <w:lang w:eastAsia="de-DE"/>
        </w:rPr>
        <w:t>dargestellt</w:t>
      </w:r>
      <w:r w:rsidR="00152653">
        <w:rPr>
          <w:lang w:eastAsia="de-DE"/>
        </w:rPr>
        <w:t xml:space="preserve">. </w:t>
      </w:r>
      <w:sdt>
        <w:sdtPr>
          <w:rPr>
            <w:lang w:eastAsia="de-DE"/>
          </w:rPr>
          <w:alias w:val="To edit, see citavi.com/edit"/>
          <w:tag w:val="CitaviPlaceholder#b417ccde-ce54-49b0-9b73-eec7096f9d35"/>
          <w:id w:val="1329412274"/>
          <w:placeholder>
            <w:docPart w:val="FD25CF02E1994E0D8C7A7D0E60AF5B94"/>
          </w:placeholder>
        </w:sdtPr>
        <w:sdtEndPr/>
        <w:sdtContent>
          <w:r w:rsidR="00152653">
            <w:rPr>
              <w:lang w:eastAsia="de-DE"/>
            </w:rPr>
            <w:fldChar w:fldCharType="begin"/>
          </w:r>
          <w:r w:rsidR="00B772D0">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M2IwYjgwLTU2NTctNGY0OC05NGY3LTQ0NWM4ZTMwNjc0YyIsIlJhbmdlTGVuZ3RoIjo0LCJSZWZlcmVuY2VJZCI6ImM0M2UwNDllLWMwOWYtNDViZC1iYTg2LTdhMjMxM2Y3OTFi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EuMTIuMjAyMiIsIkF1dGhvcnMiOlt7IiRpZCI6IjciLCIkdHlwZSI6IlN3aXNzQWNhZGVtaWMuQ2l0YXZpLlBlcnNvbiwgU3dpc3NBY2FkZW1pYy5DaXRhdmkiLCJGaXJzdE5hbWUiOiJKYXNvbiIsIkxhc3ROYW1lIjoiQnJvd25sZWUiLCJQcm90ZWN0ZWQiOmZhbHNlLCJTZXgiOjIsIkNyZWF0ZWRCeSI6Il9Kb25hcyBCcmlua21hbm4iLCJDcmVhdGVkT24iOiIyMDIyLTEyLTAxVDEyOjE5OjUxIiwiTW9kaWZpZWRCeSI6Il9Kb25hcyBCcmlua21hbm4iLCJJZCI6ImQ2MzRlM2Q5LTUwZGYtNDdhNy1hZGQxLTBjNDZlYTg3YWQyNCIsIk1vZGlmaWVkT24iOiIyMDIyLTEyLTAxVDEyOjE5OjU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JtNDFxcWgxLmpwZyIsIlVyaVN0cmluZyI6ImM0M2UwNDllLWMwOWYtNDViZC1iYTg2LTdhMjMxM2Y3OTFi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C4xMi4yMDE2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tYWNoaW5lbGVhcm5pbmdtYXN0ZXJ5LmNvbS90aW1lLXNlcmllcy1mb3JlY2FzdGluZy1zdXBlcnZpc2VkLWxlYXJuaW5nLyIsIlVyaVN0cmluZyI6Imh0dHBzOi8vbWFjaGluZWxlYXJuaW5nbWFzdGVyeS5jb20vdGltZS1zZXJpZXMtZm9yZWNhc3Rpbmctc3VwZXJ2aXNlZC1sZWFybmluZ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}</w:instrText>
          </w:r>
          <w:r w:rsidR="00152653">
            <w:rPr>
              <w:lang w:eastAsia="de-DE"/>
            </w:rPr>
            <w:fldChar w:fldCharType="separate"/>
          </w:r>
          <w:r w:rsidR="00B772D0">
            <w:rPr>
              <w:lang w:eastAsia="de-DE"/>
            </w:rPr>
            <w:t>[35]</w:t>
          </w:r>
          <w:r w:rsidR="00152653">
            <w:rPr>
              <w:lang w:eastAsia="de-DE"/>
            </w:rPr>
            <w:fldChar w:fldCharType="end"/>
          </w:r>
        </w:sdtContent>
      </w:sdt>
    </w:p>
    <w:p w:rsidR="00152653" w:rsidP="00152653" w:rsidRDefault="00152653" w14:paraId="4EBBF3F0" w14:textId="15661971">
      <w:pPr>
        <w:pStyle w:val="Beschriftung"/>
        <w:keepNext/>
        <w:jc w:val="center"/>
      </w:pPr>
      <w:bookmarkStart w:name="_Ref124266968" w:id="93"/>
      <w:bookmarkStart w:name="_Ref124266957" w:id="94"/>
      <w:bookmarkStart w:name="_Toc126152091" w:id="95"/>
      <w:r>
        <w:t xml:space="preserve">Tabelle </w:t>
      </w:r>
      <w:r w:rsidR="009641A2">
        <w:fldChar w:fldCharType="begin"/>
      </w:r>
      <w:r w:rsidR="009641A2">
        <w:instrText xml:space="preserve"> SEQ Tabelle \* ARABIC </w:instrText>
      </w:r>
      <w:r w:rsidR="009641A2">
        <w:fldChar w:fldCharType="separate"/>
      </w:r>
      <w:r w:rsidR="00DA4B34">
        <w:rPr>
          <w:noProof/>
        </w:rPr>
        <w:t>6</w:t>
      </w:r>
      <w:r w:rsidR="009641A2">
        <w:rPr>
          <w:noProof/>
        </w:rPr>
        <w:fldChar w:fldCharType="end"/>
      </w:r>
      <w:bookmarkEnd w:id="93"/>
      <w:r>
        <w:t xml:space="preserve">: Beispiel einer </w:t>
      </w:r>
      <w:r w:rsidR="009570BB">
        <w:t xml:space="preserve">univariaten </w:t>
      </w:r>
      <w:r>
        <w:t>Zeitreihe</w:t>
      </w:r>
      <w:bookmarkEnd w:id="94"/>
      <w:bookmarkEnd w:id="95"/>
    </w:p>
    <w:tbl>
      <w:tblPr>
        <w:tblStyle w:val="Tabellenraster"/>
        <w:tblW w:w="0" w:type="auto"/>
        <w:jc w:val="center"/>
        <w:tblLook w:val="04A0" w:firstRow="1" w:lastRow="0" w:firstColumn="1" w:lastColumn="0" w:noHBand="0" w:noVBand="1"/>
      </w:tblPr>
      <w:tblGrid>
        <w:gridCol w:w="1559"/>
        <w:gridCol w:w="1559"/>
      </w:tblGrid>
      <w:tr w:rsidR="00152653" w:rsidTr="00377AA7" w14:paraId="6DAF1FE1" w14:textId="77777777">
        <w:trPr>
          <w:jc w:val="center"/>
        </w:trPr>
        <w:tc>
          <w:tcPr>
            <w:tcW w:w="1559" w:type="dxa"/>
          </w:tcPr>
          <w:p w:rsidRPr="0015722F" w:rsidR="00152653" w:rsidP="00377AA7" w:rsidRDefault="00152653" w14:paraId="1B8A0CB7" w14:textId="77777777">
            <w:pPr>
              <w:spacing w:line="240" w:lineRule="auto"/>
              <w:jc w:val="center"/>
              <w:rPr>
                <w:b/>
                <w:bCs/>
                <w:lang w:eastAsia="de-DE"/>
              </w:rPr>
            </w:pPr>
            <w:r w:rsidRPr="0015722F">
              <w:rPr>
                <w:b/>
                <w:bCs/>
                <w:lang w:eastAsia="de-DE"/>
              </w:rPr>
              <w:t>Zeit</w:t>
            </w:r>
          </w:p>
        </w:tc>
        <w:tc>
          <w:tcPr>
            <w:tcW w:w="1559" w:type="dxa"/>
          </w:tcPr>
          <w:p w:rsidRPr="0015722F" w:rsidR="00152653" w:rsidP="00377AA7" w:rsidRDefault="00152653" w14:paraId="1A1689BF" w14:textId="77777777">
            <w:pPr>
              <w:spacing w:line="240" w:lineRule="auto"/>
              <w:jc w:val="center"/>
              <w:rPr>
                <w:b/>
                <w:bCs/>
                <w:lang w:eastAsia="de-DE"/>
              </w:rPr>
            </w:pPr>
            <w:r w:rsidRPr="0015722F">
              <w:rPr>
                <w:b/>
                <w:bCs/>
                <w:lang w:eastAsia="de-DE"/>
              </w:rPr>
              <w:t>Wert</w:t>
            </w:r>
          </w:p>
        </w:tc>
      </w:tr>
      <w:tr w:rsidR="00152653" w:rsidTr="00377AA7" w14:paraId="2D4CC08F" w14:textId="77777777">
        <w:trPr>
          <w:jc w:val="center"/>
        </w:trPr>
        <w:tc>
          <w:tcPr>
            <w:tcW w:w="1559" w:type="dxa"/>
          </w:tcPr>
          <w:p w:rsidR="00152653" w:rsidP="00377AA7" w:rsidRDefault="00152653" w14:paraId="7266DD1E" w14:textId="77777777">
            <w:pPr>
              <w:spacing w:line="240" w:lineRule="auto"/>
              <w:jc w:val="center"/>
              <w:rPr>
                <w:lang w:eastAsia="de-DE"/>
              </w:rPr>
            </w:pPr>
            <w:r>
              <w:rPr>
                <w:lang w:eastAsia="de-DE"/>
              </w:rPr>
              <w:t>1</w:t>
            </w:r>
          </w:p>
        </w:tc>
        <w:tc>
          <w:tcPr>
            <w:tcW w:w="1559" w:type="dxa"/>
          </w:tcPr>
          <w:p w:rsidR="00152653" w:rsidP="00377AA7" w:rsidRDefault="00152653" w14:paraId="6F3DB4C4" w14:textId="77777777">
            <w:pPr>
              <w:spacing w:line="240" w:lineRule="auto"/>
              <w:jc w:val="center"/>
              <w:rPr>
                <w:lang w:eastAsia="de-DE"/>
              </w:rPr>
            </w:pPr>
            <w:r>
              <w:rPr>
                <w:lang w:eastAsia="de-DE"/>
              </w:rPr>
              <w:t>64</w:t>
            </w:r>
          </w:p>
        </w:tc>
      </w:tr>
      <w:tr w:rsidR="00152653" w:rsidTr="00377AA7" w14:paraId="1100CED2" w14:textId="77777777">
        <w:trPr>
          <w:jc w:val="center"/>
        </w:trPr>
        <w:tc>
          <w:tcPr>
            <w:tcW w:w="1559" w:type="dxa"/>
          </w:tcPr>
          <w:p w:rsidR="00152653" w:rsidP="00377AA7" w:rsidRDefault="00152653" w14:paraId="74840371" w14:textId="77777777">
            <w:pPr>
              <w:spacing w:line="240" w:lineRule="auto"/>
              <w:jc w:val="center"/>
              <w:rPr>
                <w:lang w:eastAsia="de-DE"/>
              </w:rPr>
            </w:pPr>
            <w:r>
              <w:rPr>
                <w:lang w:eastAsia="de-DE"/>
              </w:rPr>
              <w:t>2</w:t>
            </w:r>
          </w:p>
        </w:tc>
        <w:tc>
          <w:tcPr>
            <w:tcW w:w="1559" w:type="dxa"/>
          </w:tcPr>
          <w:p w:rsidR="00152653" w:rsidP="00377AA7" w:rsidRDefault="00152653" w14:paraId="0784E98F" w14:textId="77777777">
            <w:pPr>
              <w:spacing w:line="240" w:lineRule="auto"/>
              <w:jc w:val="center"/>
              <w:rPr>
                <w:lang w:eastAsia="de-DE"/>
              </w:rPr>
            </w:pPr>
            <w:r>
              <w:rPr>
                <w:lang w:eastAsia="de-DE"/>
              </w:rPr>
              <w:t>21</w:t>
            </w:r>
          </w:p>
        </w:tc>
      </w:tr>
      <w:tr w:rsidR="00152653" w:rsidTr="00377AA7" w14:paraId="5F705A70" w14:textId="77777777">
        <w:trPr>
          <w:jc w:val="center"/>
        </w:trPr>
        <w:tc>
          <w:tcPr>
            <w:tcW w:w="1559" w:type="dxa"/>
          </w:tcPr>
          <w:p w:rsidR="00152653" w:rsidP="00377AA7" w:rsidRDefault="00152653" w14:paraId="670B06C8" w14:textId="77777777">
            <w:pPr>
              <w:spacing w:line="240" w:lineRule="auto"/>
              <w:jc w:val="center"/>
              <w:rPr>
                <w:lang w:eastAsia="de-DE"/>
              </w:rPr>
            </w:pPr>
            <w:r>
              <w:rPr>
                <w:lang w:eastAsia="de-DE"/>
              </w:rPr>
              <w:t>3</w:t>
            </w:r>
          </w:p>
        </w:tc>
        <w:tc>
          <w:tcPr>
            <w:tcW w:w="1559" w:type="dxa"/>
          </w:tcPr>
          <w:p w:rsidR="00152653" w:rsidP="00377AA7" w:rsidRDefault="00152653" w14:paraId="2D102536" w14:textId="77777777">
            <w:pPr>
              <w:spacing w:line="240" w:lineRule="auto"/>
              <w:jc w:val="center"/>
              <w:rPr>
                <w:lang w:eastAsia="de-DE"/>
              </w:rPr>
            </w:pPr>
            <w:r>
              <w:rPr>
                <w:lang w:eastAsia="de-DE"/>
              </w:rPr>
              <w:t>45</w:t>
            </w:r>
          </w:p>
        </w:tc>
      </w:tr>
      <w:tr w:rsidR="00152653" w:rsidTr="00377AA7" w14:paraId="41D40A57" w14:textId="77777777">
        <w:trPr>
          <w:jc w:val="center"/>
        </w:trPr>
        <w:tc>
          <w:tcPr>
            <w:tcW w:w="1559" w:type="dxa"/>
          </w:tcPr>
          <w:p w:rsidR="00152653" w:rsidP="00377AA7" w:rsidRDefault="00152653" w14:paraId="744A6203" w14:textId="77777777">
            <w:pPr>
              <w:spacing w:line="240" w:lineRule="auto"/>
              <w:jc w:val="center"/>
              <w:rPr>
                <w:lang w:eastAsia="de-DE"/>
              </w:rPr>
            </w:pPr>
            <w:r>
              <w:rPr>
                <w:lang w:eastAsia="de-DE"/>
              </w:rPr>
              <w:t>4</w:t>
            </w:r>
          </w:p>
        </w:tc>
        <w:tc>
          <w:tcPr>
            <w:tcW w:w="1559" w:type="dxa"/>
          </w:tcPr>
          <w:p w:rsidR="00152653" w:rsidP="00377AA7" w:rsidRDefault="00152653" w14:paraId="649EF96F" w14:textId="77777777">
            <w:pPr>
              <w:spacing w:line="240" w:lineRule="auto"/>
              <w:jc w:val="center"/>
              <w:rPr>
                <w:lang w:eastAsia="de-DE"/>
              </w:rPr>
            </w:pPr>
            <w:r>
              <w:rPr>
                <w:lang w:eastAsia="de-DE"/>
              </w:rPr>
              <w:t>89</w:t>
            </w:r>
          </w:p>
        </w:tc>
      </w:tr>
    </w:tbl>
    <w:p w:rsidR="000D76FF" w:rsidP="00152653" w:rsidRDefault="000D76FF" w14:paraId="31650194" w14:textId="77777777"/>
    <w:p w:rsidR="00152653" w:rsidP="00152653" w:rsidRDefault="00152653" w14:paraId="7B09E41C" w14:textId="0A29204C">
      <w:pPr>
        <w:pStyle w:val="Beschriftung"/>
        <w:keepNext/>
        <w:jc w:val="center"/>
      </w:pPr>
      <w:bookmarkStart w:name="_Ref124267585" w:id="96"/>
      <w:bookmarkStart w:name="_Toc126152092" w:id="97"/>
      <w:r>
        <w:t xml:space="preserve">Tabelle </w:t>
      </w:r>
      <w:r w:rsidR="009641A2">
        <w:fldChar w:fldCharType="begin"/>
      </w:r>
      <w:r w:rsidR="009641A2">
        <w:instrText xml:space="preserve"> SEQ Tabelle \* ARABIC </w:instrText>
      </w:r>
      <w:r w:rsidR="009641A2">
        <w:fldChar w:fldCharType="separate"/>
      </w:r>
      <w:r w:rsidR="00DA4B34">
        <w:rPr>
          <w:noProof/>
        </w:rPr>
        <w:t>7</w:t>
      </w:r>
      <w:r w:rsidR="009641A2">
        <w:rPr>
          <w:noProof/>
        </w:rPr>
        <w:fldChar w:fldCharType="end"/>
      </w:r>
      <w:bookmarkEnd w:id="96"/>
      <w:r>
        <w:t>: Beispiel einer Umwandlung</w:t>
      </w:r>
      <w:r w:rsidR="0051174F">
        <w:t xml:space="preserve"> </w:t>
      </w:r>
      <w:r>
        <w:t xml:space="preserve">einer </w:t>
      </w:r>
      <w:r w:rsidR="009570BB">
        <w:t xml:space="preserve">univariaten </w:t>
      </w:r>
      <w:r>
        <w:t>Zeitreihe</w:t>
      </w:r>
      <w:r w:rsidR="0051174F">
        <w:t xml:space="preserve"> in überwachtes Lernen</w:t>
      </w:r>
      <w:bookmarkEnd w:id="97"/>
    </w:p>
    <w:tbl>
      <w:tblPr>
        <w:tblStyle w:val="Tabellenraster"/>
        <w:tblW w:w="0" w:type="auto"/>
        <w:tblInd w:w="2972" w:type="dxa"/>
        <w:tblLook w:val="04A0" w:firstRow="1" w:lastRow="0" w:firstColumn="1" w:lastColumn="0" w:noHBand="0" w:noVBand="1"/>
      </w:tblPr>
      <w:tblGrid>
        <w:gridCol w:w="1558"/>
        <w:gridCol w:w="1561"/>
      </w:tblGrid>
      <w:tr w:rsidR="00152653" w:rsidTr="00377AA7" w14:paraId="7CBA2B36" w14:textId="77777777">
        <w:tc>
          <w:tcPr>
            <w:tcW w:w="1558" w:type="dxa"/>
            <w:vAlign w:val="center"/>
          </w:tcPr>
          <w:p w:rsidRPr="00BF2BAB" w:rsidR="00152653" w:rsidP="000D76FF" w:rsidRDefault="00152653" w14:paraId="458105A0" w14:textId="77777777">
            <w:pPr>
              <w:spacing w:line="240" w:lineRule="auto"/>
              <w:jc w:val="center"/>
              <w:rPr>
                <w:b/>
                <w:bCs/>
              </w:rPr>
            </w:pPr>
            <w:r w:rsidRPr="00BF2BAB">
              <w:rPr>
                <w:b/>
                <w:bCs/>
              </w:rPr>
              <w:t>X</w:t>
            </w:r>
          </w:p>
        </w:tc>
        <w:tc>
          <w:tcPr>
            <w:tcW w:w="1561" w:type="dxa"/>
            <w:vAlign w:val="center"/>
          </w:tcPr>
          <w:p w:rsidRPr="00BF2BAB" w:rsidR="00152653" w:rsidP="000D76FF" w:rsidRDefault="00152653" w14:paraId="01C1A3EB" w14:textId="77777777">
            <w:pPr>
              <w:spacing w:line="240" w:lineRule="auto"/>
              <w:jc w:val="center"/>
              <w:rPr>
                <w:b/>
                <w:bCs/>
              </w:rPr>
            </w:pPr>
            <w:r w:rsidRPr="00BF2BAB">
              <w:rPr>
                <w:b/>
                <w:bCs/>
              </w:rPr>
              <w:t>y</w:t>
            </w:r>
          </w:p>
        </w:tc>
      </w:tr>
      <w:tr w:rsidR="00152653" w:rsidTr="00377AA7" w14:paraId="61D20E7B" w14:textId="77777777">
        <w:tc>
          <w:tcPr>
            <w:tcW w:w="1558" w:type="dxa"/>
            <w:vAlign w:val="center"/>
          </w:tcPr>
          <w:p w:rsidR="00152653" w:rsidP="000D76FF" w:rsidRDefault="00152653" w14:paraId="0D18A358" w14:textId="77777777">
            <w:pPr>
              <w:spacing w:line="240" w:lineRule="auto"/>
              <w:jc w:val="center"/>
            </w:pPr>
            <w:r>
              <w:t>?</w:t>
            </w:r>
          </w:p>
        </w:tc>
        <w:tc>
          <w:tcPr>
            <w:tcW w:w="1561" w:type="dxa"/>
            <w:vAlign w:val="center"/>
          </w:tcPr>
          <w:p w:rsidR="00152653" w:rsidP="000D76FF" w:rsidRDefault="00152653" w14:paraId="053F2098" w14:textId="77777777">
            <w:pPr>
              <w:spacing w:line="240" w:lineRule="auto"/>
              <w:jc w:val="center"/>
            </w:pPr>
            <w:r>
              <w:t>64</w:t>
            </w:r>
          </w:p>
        </w:tc>
      </w:tr>
      <w:tr w:rsidR="00152653" w:rsidTr="00377AA7" w14:paraId="2341C007" w14:textId="77777777">
        <w:tc>
          <w:tcPr>
            <w:tcW w:w="1558" w:type="dxa"/>
            <w:vAlign w:val="center"/>
          </w:tcPr>
          <w:p w:rsidR="00152653" w:rsidP="000D76FF" w:rsidRDefault="00152653" w14:paraId="5282656A" w14:textId="77777777">
            <w:pPr>
              <w:spacing w:line="240" w:lineRule="auto"/>
              <w:jc w:val="center"/>
            </w:pPr>
            <w:r>
              <w:t>64</w:t>
            </w:r>
          </w:p>
        </w:tc>
        <w:tc>
          <w:tcPr>
            <w:tcW w:w="1561" w:type="dxa"/>
            <w:vAlign w:val="center"/>
          </w:tcPr>
          <w:p w:rsidR="00152653" w:rsidP="000D76FF" w:rsidRDefault="00152653" w14:paraId="6F798073" w14:textId="77777777">
            <w:pPr>
              <w:spacing w:line="240" w:lineRule="auto"/>
              <w:jc w:val="center"/>
            </w:pPr>
            <w:r>
              <w:t>21</w:t>
            </w:r>
          </w:p>
        </w:tc>
      </w:tr>
      <w:tr w:rsidR="00152653" w:rsidTr="00377AA7" w14:paraId="35925458" w14:textId="77777777">
        <w:tc>
          <w:tcPr>
            <w:tcW w:w="1558" w:type="dxa"/>
            <w:vAlign w:val="center"/>
          </w:tcPr>
          <w:p w:rsidR="00152653" w:rsidP="000D76FF" w:rsidRDefault="00152653" w14:paraId="2C7096F3" w14:textId="77777777">
            <w:pPr>
              <w:spacing w:line="240" w:lineRule="auto"/>
              <w:jc w:val="center"/>
            </w:pPr>
            <w:r>
              <w:t>21</w:t>
            </w:r>
          </w:p>
        </w:tc>
        <w:tc>
          <w:tcPr>
            <w:tcW w:w="1561" w:type="dxa"/>
            <w:vAlign w:val="center"/>
          </w:tcPr>
          <w:p w:rsidR="00152653" w:rsidP="000D76FF" w:rsidRDefault="00152653" w14:paraId="765BA9E9" w14:textId="77777777">
            <w:pPr>
              <w:spacing w:line="240" w:lineRule="auto"/>
              <w:jc w:val="center"/>
            </w:pPr>
            <w:r>
              <w:t>45</w:t>
            </w:r>
          </w:p>
        </w:tc>
      </w:tr>
      <w:tr w:rsidR="00152653" w:rsidTr="00377AA7" w14:paraId="606E88E5" w14:textId="77777777">
        <w:tc>
          <w:tcPr>
            <w:tcW w:w="1558" w:type="dxa"/>
            <w:vAlign w:val="center"/>
          </w:tcPr>
          <w:p w:rsidR="00152653" w:rsidP="000D76FF" w:rsidRDefault="00152653" w14:paraId="49BA81D2" w14:textId="77777777">
            <w:pPr>
              <w:spacing w:line="240" w:lineRule="auto"/>
              <w:jc w:val="center"/>
            </w:pPr>
            <w:r>
              <w:t>45</w:t>
            </w:r>
          </w:p>
        </w:tc>
        <w:tc>
          <w:tcPr>
            <w:tcW w:w="1561" w:type="dxa"/>
            <w:vAlign w:val="center"/>
          </w:tcPr>
          <w:p w:rsidR="00152653" w:rsidP="000D76FF" w:rsidRDefault="00152653" w14:paraId="13132491" w14:textId="77777777">
            <w:pPr>
              <w:spacing w:line="240" w:lineRule="auto"/>
              <w:jc w:val="center"/>
            </w:pPr>
            <w:r>
              <w:t>89</w:t>
            </w:r>
          </w:p>
        </w:tc>
      </w:tr>
      <w:tr w:rsidR="00152653" w:rsidTr="00377AA7" w14:paraId="50FD709C" w14:textId="77777777">
        <w:tc>
          <w:tcPr>
            <w:tcW w:w="1558" w:type="dxa"/>
            <w:vAlign w:val="center"/>
          </w:tcPr>
          <w:p w:rsidR="00152653" w:rsidP="000D76FF" w:rsidRDefault="00152653" w14:paraId="0B869834" w14:textId="77777777">
            <w:pPr>
              <w:spacing w:line="240" w:lineRule="auto"/>
              <w:jc w:val="center"/>
            </w:pPr>
            <w:r>
              <w:t>89</w:t>
            </w:r>
          </w:p>
        </w:tc>
        <w:tc>
          <w:tcPr>
            <w:tcW w:w="1561" w:type="dxa"/>
            <w:vAlign w:val="center"/>
          </w:tcPr>
          <w:p w:rsidR="00152653" w:rsidP="000D76FF" w:rsidRDefault="00152653" w14:paraId="4589C2A8" w14:textId="77777777">
            <w:pPr>
              <w:spacing w:line="240" w:lineRule="auto"/>
              <w:jc w:val="center"/>
            </w:pPr>
            <w:r>
              <w:t>?</w:t>
            </w:r>
          </w:p>
        </w:tc>
      </w:tr>
    </w:tbl>
    <w:p w:rsidR="00152653" w:rsidP="00152653" w:rsidRDefault="00152653" w14:paraId="25D5F8C0" w14:textId="77777777"/>
    <w:p w:rsidR="000D76FF" w:rsidP="00152653" w:rsidRDefault="000D76FF" w14:paraId="7C7670B3" w14:textId="499763DB">
      <w:r>
        <w:t xml:space="preserve">Die </w:t>
      </w:r>
      <w:r w:rsidRPr="007C5574">
        <w:t>Umwand</w:t>
      </w:r>
      <w:r>
        <w:t xml:space="preserve">lung in überwachtes Lernen </w:t>
      </w:r>
      <w:r w:rsidR="00D76B8B">
        <w:t>ist</w:t>
      </w:r>
      <w:r>
        <w:t xml:space="preserve"> in </w:t>
      </w:r>
      <w:r>
        <w:fldChar w:fldCharType="begin"/>
      </w:r>
      <w:r>
        <w:instrText xml:space="preserve"> REF _Ref124267585 \h </w:instrText>
      </w:r>
      <w:r>
        <w:fldChar w:fldCharType="separate"/>
      </w:r>
      <w:r w:rsidR="00DA4B34">
        <w:t xml:space="preserve">Tabelle </w:t>
      </w:r>
      <w:r w:rsidR="00DA4B34">
        <w:rPr>
          <w:noProof/>
        </w:rPr>
        <w:t>7</w:t>
      </w:r>
      <w:r>
        <w:fldChar w:fldCharType="end"/>
      </w:r>
      <w:r>
        <w:t xml:space="preserve"> </w:t>
      </w:r>
      <w:r w:rsidR="00D76B8B">
        <w:t>dargestellt</w:t>
      </w:r>
      <w:r>
        <w:t xml:space="preserve">. X sind die Werte, die als Eingaben </w:t>
      </w:r>
      <w:r w:rsidR="00D76B8B">
        <w:t xml:space="preserve">für das KNN verwendet werden </w:t>
      </w:r>
      <w:r>
        <w:t xml:space="preserve">und y die Werte, die als Ausgaben für das KNN </w:t>
      </w:r>
      <w:r w:rsidR="00D76B8B">
        <w:t>verwendet</w:t>
      </w:r>
      <w:r>
        <w:t xml:space="preserve"> werden. Die erste und die letzte Zeile </w:t>
      </w:r>
      <w:r w:rsidR="00D76B8B">
        <w:t>können</w:t>
      </w:r>
      <w:r>
        <w:t xml:space="preserve"> nicht </w:t>
      </w:r>
      <w:r w:rsidR="00D76B8B">
        <w:t>verwendet</w:t>
      </w:r>
      <w:r>
        <w:t xml:space="preserve"> werden, da jeweils ein Wert fehlt. Bei der Umwandlung wird die Spalte mit den Werten kopiert und um eine Zeile verschoben. </w:t>
      </w:r>
      <w:sdt>
        <w:sdtPr>
          <w:alias w:val="To edit, see citavi.com/edit"/>
          <w:tag w:val="CitaviPlaceholder#eb9c084d-944e-464f-88f8-2dea89f9d7fe"/>
          <w:id w:val="-1931116638"/>
          <w:placeholder>
            <w:docPart w:val="6AAED1B39F634C8B86A84C1E05167A91"/>
          </w:placeholder>
        </w:sdtPr>
        <w:sdtEndPr/>
        <w:sdtContent>
          <w:r>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ZjgxNjU3LTJhYjEtNGZjZi1hMWU3LTdiNzBhN2MwN2YyNyIsIlJhbmdlTGVuZ3RoIjo0LCJSZWZlcmVuY2VJZCI6ImM0M2UwNDllLWMwOWYtNDViZC1iYTg2LTdhMjMxM2Y3OTFi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EuMTIuMjAyMiIsIkF1dGhvcnMiOlt7IiRpZCI6IjciLCIkdHlwZSI6IlN3aXNzQWNhZGVtaWMuQ2l0YXZpLlBlcnNvbiwgU3dpc3NBY2FkZW1pYy5DaXRhdmkiLCJGaXJzdE5hbWUiOiJKYXNvbiIsIkxhc3ROYW1lIjoiQnJvd25sZWUiLCJQcm90ZWN0ZWQiOmZhbHNlLCJTZXgiOjIsIkNyZWF0ZWRCeSI6Il9Kb25hcyBCcmlua21hbm4iLCJDcmVhdGVkT24iOiIyMDIyLTEyLTAxVDEyOjE5OjUxIiwiTW9kaWZpZWRCeSI6Il9Kb25hcyBCcmlua21hbm4iLCJJZCI6ImQ2MzRlM2Q5LTUwZGYtNDdhNy1hZGQxLTBjNDZlYTg3YWQyNCIsIk1vZGlmaWVkT24iOiIyMDIyLTEyLTAxVDEyOjE5OjU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JtNDFxcWgxLmpwZyIsIlVyaVN0cmluZyI6ImM0M2UwNDllLWMwOWYtNDViZC1iYTg2LTdhMjMxM2Y3OTFi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C4xMi4yMDE2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tYWNoaW5lbGVhcm5pbmdtYXN0ZXJ5LmNvbS90aW1lLXNlcmllcy1mb3JlY2FzdGluZy1zdXBlcnZpc2VkLWxlYXJuaW5nLyIsIlVyaVN0cmluZyI6Imh0dHBzOi8vbWFjaGluZWxlYXJuaW5nbWFzdGVyeS5jb20vdGltZS1zZXJpZXMtZm9yZWNhc3Rpbmctc3VwZXJ2aXNlZC1sZWFybmluZ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}</w:instrText>
          </w:r>
          <w:r>
            <w:fldChar w:fldCharType="separate"/>
          </w:r>
          <w:r w:rsidR="00B772D0">
            <w:t>[35]</w:t>
          </w:r>
          <w:r>
            <w:fldChar w:fldCharType="end"/>
          </w:r>
        </w:sdtContent>
      </w:sdt>
    </w:p>
    <w:p w:rsidR="00152653" w:rsidP="00152653" w:rsidRDefault="00152653" w14:paraId="1CB49CB1" w14:textId="7E9E0122">
      <w:r>
        <w:t>In Python kann diese Umwandlung auf ein</w:t>
      </w:r>
      <w:r w:rsidR="00D76B8B">
        <w:t>en</w:t>
      </w:r>
      <w:r>
        <w:t xml:space="preserve"> „DataFrame“ mit der</w:t>
      </w:r>
      <w:r w:rsidR="00D76B8B">
        <w:t xml:space="preserve"> Funktion</w:t>
      </w:r>
      <w:r>
        <w:t xml:space="preserve"> „.shift(x)“ angewendet werden, die alle Spalten des „DataFrames“ um x Zeilen verschiebt</w:t>
      </w:r>
      <w:r w:rsidR="00A73F98">
        <w:t xml:space="preserve"> </w:t>
      </w:r>
      <w:sdt>
        <w:sdtPr>
          <w:alias w:val="To edit, see citavi.com/edit"/>
          <w:tag w:val="CitaviPlaceholder#c6777c21-786e-4959-9881-c76fa952b328"/>
          <w:id w:val="2052951522"/>
          <w:placeholder>
            <w:docPart w:val="DefaultPlaceholder_-1854013440"/>
          </w:placeholder>
        </w:sdtPr>
        <w:sdtEndPr/>
        <w:sdtContent>
          <w:r w:rsidR="00A73F98">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OTc2ZjEzLWU5OGEtNGMxZi1iYTkwLTkxZDM1ZTVjZTAyZiIsIlJhbmdlTGVuZ3RoIjo0LCJSZWZlcmVuY2VJZCI6ImQyODg1MjYxLTM4MGEtNDgyOS1hOGQ1LTQ2N2YxYzEyMTEx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EuMTIuMjAyMiIsIkF1dGhvcnMiOlt7IiRpZCI6IjciLCIkdHlwZSI6IlN3aXNzQWNhZGVtaWMuQ2l0YXZpLlBlcnNvbiwgU3dpc3NBY2FkZW1pYy5DaXRhdmkiLCJGaXJzdE5hbWUiOiJKYXNvbiIsIkxhc3ROYW1lIjoiQnJvd25sZWUiLCJQcm90ZWN0ZWQiOmZhbHNlLCJTZXgiOjIsIkNyZWF0ZWRCeSI6Il9Kb25hcyBCcmlua21hbm4iLCJDcmVhdGVkT24iOiIyMDIyLTEyLTAxVDEyOjE5OjUxIiwiTW9kaWZpZWRCeSI6Il9Kb25hcyBCcmlua21hbm4iLCJJZCI6ImQ2MzRlM2Q5LTUwZGYtNDdhNy1hZGQxLTBjNDZlYTg3YWQyNCIsIk1vZGlmaWVkT24iOiIyMDIyLTEyLTAxVDEyOjE5OjUx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QwenZreG9nLmpwZyIsIlVyaVN0cmluZyI6ImQyODg1MjYxLTM4MGEtNDgyOS1hOGQ1LTQ2N2YxYzEyMTEx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wNS4yMDE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tYWNoaW5lbGVhcm5pbmdtYXN0ZXJ5LmNvbS9jb252ZXJ0LXRpbWUtc2VyaWVzLXN1cGVydmlzZWQtbGVhcm5pbmctcHJvYmxlbS1weXRob24vIiwiVXJpU3RyaW5nIjoiaHR0cHM6Ly9tYWNoaW5lbGVhcm5pbmdtYXN0ZXJ5LmNvbS9jb252ZXJ0LXRpbWUtc2VyaWVzLXN1cGVydmlzZWQtbGVhcm5pbmctcHJvYmxlbS1weXRob24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}</w:instrText>
          </w:r>
          <w:r w:rsidR="00A73F98">
            <w:fldChar w:fldCharType="separate"/>
          </w:r>
          <w:r w:rsidR="00B772D0">
            <w:t>[36]</w:t>
          </w:r>
          <w:r w:rsidR="00A73F98">
            <w:fldChar w:fldCharType="end"/>
          </w:r>
        </w:sdtContent>
      </w:sdt>
      <w:r>
        <w:t>. Für eine Vorhersage über mehrere Zeitschritte muss die Zeitreihe für jeden Schritt kopiert und entsprechend verschoben werden.</w:t>
      </w:r>
      <w:r w:rsidRPr="00E22862">
        <w:t xml:space="preserve"> </w:t>
      </w:r>
      <w:r>
        <w:t>Die Umformung in Trainingsdaten erfolgt in diesem Programm mit der Funktion „convert_input_data_training</w:t>
      </w:r>
      <w:r w:rsidR="00EA03A4">
        <w:t>()</w:t>
      </w:r>
      <w:r>
        <w:t>“ aus „utils.py“. Die Funktion erlaubt es</w:t>
      </w:r>
      <w:r w:rsidR="000C6B59">
        <w:t>, die</w:t>
      </w:r>
      <w:r>
        <w:t xml:space="preserve"> Anzahl der vergangenen Werte </w:t>
      </w:r>
      <m:oMath>
        <m:r>
          <w:rPr>
            <w:rFonts w:ascii="Cambria Math" w:hAnsi="Cambria Math"/>
          </w:rPr>
          <m:t>n</m:t>
        </m:r>
      </m:oMath>
      <w:r>
        <w:t xml:space="preserve">, den Regelhorizont </w:t>
      </w:r>
      <m:oMath>
        <m:r>
          <w:rPr>
            <w:rFonts w:ascii="Cambria Math" w:hAnsi="Cambria Math"/>
          </w:rPr>
          <m:t>m</m:t>
        </m:r>
      </m:oMath>
      <w:r>
        <w:t xml:space="preserve"> und den Prognosehorizont </w:t>
      </w:r>
      <m:oMath>
        <m:r>
          <w:rPr>
            <w:rFonts w:ascii="Cambria Math" w:hAnsi="Cambria Math"/>
          </w:rPr>
          <m:t>h</m:t>
        </m:r>
      </m:oMath>
      <w:r>
        <w:t xml:space="preserve"> zu variieren und so unterschiedliche Zeitfenster zu erzeugen. Für die Umformung in Trainingsdaten werden für ein Zeitfenster </w:t>
      </w:r>
      <m:oMath>
        <m:r>
          <w:rPr>
            <w:rFonts w:ascii="Cambria Math" w:hAnsi="Cambria Math"/>
          </w:rPr>
          <m:t>q</m:t>
        </m:r>
      </m:oMath>
      <w:r w:rsidR="00655346">
        <w:t xml:space="preserve"> </w:t>
      </w:r>
      <w:r>
        <w:t>Zeitschritte benötigt</w:t>
      </w:r>
      <w:r w:rsidR="000C6B59">
        <w:t>, mit</w:t>
      </w:r>
      <w:r>
        <w:t xml:space="preserve">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152653" w:rsidTr="00377AA7" w14:paraId="5A9350C1" w14:textId="77777777">
        <w:tc>
          <w:tcPr>
            <w:tcW w:w="8217" w:type="dxa"/>
            <w:vAlign w:val="center"/>
          </w:tcPr>
          <w:p w:rsidRPr="00BB6220" w:rsidR="00152653" w:rsidP="00377AA7" w:rsidRDefault="00152653" w14:paraId="57EBFBF4" w14:textId="77777777">
            <w:pPr>
              <w:jc w:val="center"/>
            </w:pPr>
            <m:oMathPara>
              <m:oMath>
                <m:r>
                  <w:rPr>
                    <w:rFonts w:ascii="Cambria Math" w:hAnsi="Cambria Math"/>
                  </w:rPr>
                  <m:t>q=n+h+</m:t>
                </m:r>
                <m:r>
                  <w:rPr>
                    <w:rFonts w:ascii="Cambria Math" w:hAnsi="Cambria Math"/>
                  </w:rPr>
                  <m:t>1</m:t>
                </m:r>
              </m:oMath>
            </m:oMathPara>
          </w:p>
        </w:tc>
        <w:tc>
          <w:tcPr>
            <w:tcW w:w="843" w:type="dxa"/>
            <w:vAlign w:val="center"/>
          </w:tcPr>
          <w:p w:rsidRPr="00BB6220" w:rsidR="00152653" w:rsidP="00377AA7" w:rsidRDefault="00152653" w14:paraId="132DAEB0" w14:textId="47C97BA0">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36</w:t>
            </w:r>
            <w:r w:rsidRPr="00BB6220">
              <w:rPr>
                <w:b w:val="0"/>
                <w:bCs w:val="0"/>
                <w:lang w:eastAsia="de-DE"/>
              </w:rPr>
              <w:fldChar w:fldCharType="end"/>
            </w:r>
            <w:r>
              <w:rPr>
                <w:b w:val="0"/>
                <w:bCs w:val="0"/>
                <w:lang w:eastAsia="de-DE"/>
              </w:rPr>
              <w:t>)</w:t>
            </w:r>
          </w:p>
        </w:tc>
      </w:tr>
    </w:tbl>
    <w:p w:rsidR="00DC29BC" w:rsidP="002E4C3D" w:rsidRDefault="00DC29BC" w14:paraId="7B7484B5" w14:textId="3D7B8F59">
      <w:pPr>
        <w:pStyle w:val="Beschriftung"/>
        <w:keepNext/>
        <w:jc w:val="center"/>
      </w:pPr>
      <w:bookmarkStart w:name="_Ref124354564" w:id="98"/>
      <w:bookmarkStart w:name="_Toc126152093" w:id="99"/>
      <w:r>
        <w:t xml:space="preserve">Tabelle </w:t>
      </w:r>
      <w:r w:rsidR="009641A2">
        <w:fldChar w:fldCharType="begin"/>
      </w:r>
      <w:r w:rsidR="009641A2">
        <w:instrText xml:space="preserve"> SEQ Tabelle \* ARABIC </w:instrText>
      </w:r>
      <w:r w:rsidR="009641A2">
        <w:fldChar w:fldCharType="separate"/>
      </w:r>
      <w:r w:rsidR="00DA4B34">
        <w:rPr>
          <w:noProof/>
        </w:rPr>
        <w:t>8</w:t>
      </w:r>
      <w:r w:rsidR="009641A2">
        <w:rPr>
          <w:noProof/>
        </w:rPr>
        <w:fldChar w:fldCharType="end"/>
      </w:r>
      <w:bookmarkEnd w:id="98"/>
      <w:r>
        <w:t>: Multivariate Zeitreihe mit Stell- und Regelgröße</w:t>
      </w:r>
      <w:bookmarkEnd w:id="99"/>
    </w:p>
    <w:tbl>
      <w:tblPr>
        <w:tblStyle w:val="Tabellenraster"/>
        <w:tblW w:w="0" w:type="auto"/>
        <w:jc w:val="center"/>
        <w:tblLook w:val="04A0" w:firstRow="1" w:lastRow="0" w:firstColumn="1" w:lastColumn="0" w:noHBand="0" w:noVBand="1"/>
      </w:tblPr>
      <w:tblGrid>
        <w:gridCol w:w="1276"/>
        <w:gridCol w:w="2268"/>
        <w:gridCol w:w="1984"/>
      </w:tblGrid>
      <w:tr w:rsidR="004C1608" w:rsidTr="00DC29BC" w14:paraId="3262A4A0" w14:textId="77777777">
        <w:trPr>
          <w:jc w:val="center"/>
        </w:trPr>
        <w:tc>
          <w:tcPr>
            <w:tcW w:w="1276" w:type="dxa"/>
          </w:tcPr>
          <w:p w:rsidR="004C1608" w:rsidP="00DC29BC" w:rsidRDefault="004C1608" w14:paraId="459639ED" w14:textId="4915944E">
            <w:pPr>
              <w:spacing w:line="240" w:lineRule="auto"/>
              <w:jc w:val="center"/>
            </w:pPr>
            <w:r>
              <w:t>Zeit</w:t>
            </w:r>
          </w:p>
        </w:tc>
        <w:tc>
          <w:tcPr>
            <w:tcW w:w="2268" w:type="dxa"/>
          </w:tcPr>
          <w:p w:rsidR="004C1608" w:rsidP="00DC29BC" w:rsidRDefault="004C1608" w14:paraId="2F39120A" w14:textId="6983755A">
            <w:pPr>
              <w:spacing w:line="240" w:lineRule="auto"/>
              <w:jc w:val="center"/>
            </w:pPr>
            <w:r>
              <w:t>Stellgröße</w:t>
            </w:r>
          </w:p>
        </w:tc>
        <w:tc>
          <w:tcPr>
            <w:tcW w:w="1984" w:type="dxa"/>
          </w:tcPr>
          <w:p w:rsidR="004C1608" w:rsidP="00DC29BC" w:rsidRDefault="004C1608" w14:paraId="3B75D469" w14:textId="67EEF7A8">
            <w:pPr>
              <w:spacing w:line="240" w:lineRule="auto"/>
              <w:jc w:val="center"/>
            </w:pPr>
            <w:r>
              <w:t>Regelgröße</w:t>
            </w:r>
          </w:p>
        </w:tc>
      </w:tr>
      <w:tr w:rsidR="004C1608" w:rsidTr="00DC29BC" w14:paraId="797FDFD4" w14:textId="77777777">
        <w:trPr>
          <w:jc w:val="center"/>
        </w:trPr>
        <w:tc>
          <w:tcPr>
            <w:tcW w:w="1276" w:type="dxa"/>
          </w:tcPr>
          <w:p w:rsidR="004C1608" w:rsidP="00DC29BC" w:rsidRDefault="00C021B9" w14:paraId="0D5257DC" w14:textId="0683551E">
            <w:pPr>
              <w:spacing w:line="240" w:lineRule="auto"/>
              <w:jc w:val="center"/>
            </w:pPr>
            <w:r>
              <w:t>0</w:t>
            </w:r>
          </w:p>
        </w:tc>
        <w:tc>
          <w:tcPr>
            <w:tcW w:w="2268" w:type="dxa"/>
          </w:tcPr>
          <w:p w:rsidR="004C1608" w:rsidP="00DC29BC" w:rsidRDefault="009641A2" w14:paraId="2B013C35" w14:textId="4C7B4F82">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oMath>
            </m:oMathPara>
          </w:p>
        </w:tc>
        <w:tc>
          <w:tcPr>
            <w:tcW w:w="1984" w:type="dxa"/>
          </w:tcPr>
          <w:p w:rsidR="004C1608" w:rsidP="00DC29BC" w:rsidRDefault="009641A2" w14:paraId="696F9A50" w14:textId="6D30CE0B">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4C1608" w:rsidTr="00DC29BC" w14:paraId="601DB333" w14:textId="77777777">
        <w:trPr>
          <w:jc w:val="center"/>
        </w:trPr>
        <w:tc>
          <w:tcPr>
            <w:tcW w:w="1276" w:type="dxa"/>
          </w:tcPr>
          <w:p w:rsidR="004C1608" w:rsidP="00DC29BC" w:rsidRDefault="00C021B9" w14:paraId="39BAB004" w14:textId="786ACDB7">
            <w:pPr>
              <w:spacing w:line="240" w:lineRule="auto"/>
              <w:jc w:val="center"/>
            </w:pPr>
            <w:r>
              <w:t>1</w:t>
            </w:r>
          </w:p>
        </w:tc>
        <w:tc>
          <w:tcPr>
            <w:tcW w:w="2268" w:type="dxa"/>
          </w:tcPr>
          <w:p w:rsidR="004C1608" w:rsidP="00DC29BC" w:rsidRDefault="009641A2" w14:paraId="49FF67CA" w14:textId="2FC123B0">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oMath>
            </m:oMathPara>
          </w:p>
        </w:tc>
        <w:tc>
          <w:tcPr>
            <w:tcW w:w="1984" w:type="dxa"/>
          </w:tcPr>
          <w:p w:rsidR="004C1608" w:rsidP="00DC29BC" w:rsidRDefault="009641A2" w14:paraId="663D7E28" w14:textId="06838BDC">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4C1608" w:rsidTr="00DC29BC" w14:paraId="194793C9" w14:textId="77777777">
        <w:trPr>
          <w:jc w:val="center"/>
        </w:trPr>
        <w:tc>
          <w:tcPr>
            <w:tcW w:w="5528" w:type="dxa"/>
            <w:gridSpan w:val="3"/>
          </w:tcPr>
          <w:p w:rsidRPr="004C1608" w:rsidR="004C1608" w:rsidP="00DC29BC" w:rsidRDefault="004C1608" w14:paraId="6BA7A3E6" w14:textId="2CF247CD">
            <w:pPr>
              <w:spacing w:line="240" w:lineRule="auto"/>
              <w:jc w:val="center"/>
              <w:rPr>
                <w:b/>
                <w:bCs/>
              </w:rPr>
            </w:pPr>
            <w:r w:rsidRPr="004C1608">
              <w:rPr>
                <w:b/>
                <w:bCs/>
              </w:rPr>
              <w:t>…</w:t>
            </w:r>
          </w:p>
        </w:tc>
      </w:tr>
      <w:tr w:rsidR="004C1608" w:rsidTr="00DC29BC" w14:paraId="35877C72" w14:textId="77777777">
        <w:trPr>
          <w:jc w:val="center"/>
        </w:trPr>
        <w:tc>
          <w:tcPr>
            <w:tcW w:w="1276" w:type="dxa"/>
          </w:tcPr>
          <w:p w:rsidR="004C1608" w:rsidP="00DC29BC" w:rsidRDefault="004C1608" w14:paraId="69FD48C7" w14:textId="06AC9BA5">
            <w:pPr>
              <w:spacing w:line="240" w:lineRule="auto"/>
              <w:jc w:val="center"/>
            </w:pPr>
            <m:oMathPara>
              <m:oMath>
                <m:r>
                  <w:rPr>
                    <w:rFonts w:ascii="Cambria Math" w:hAnsi="Cambria Math"/>
                  </w:rPr>
                  <m:t>t-n</m:t>
                </m:r>
              </m:oMath>
            </m:oMathPara>
          </w:p>
        </w:tc>
        <w:tc>
          <w:tcPr>
            <w:tcW w:w="2268" w:type="dxa"/>
          </w:tcPr>
          <w:p w:rsidR="004C1608" w:rsidP="00DC29BC" w:rsidRDefault="009641A2" w14:paraId="34DDF46D" w14:textId="3342B50E">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t-n</m:t>
                    </m:r>
                  </m:sub>
                </m:sSub>
              </m:oMath>
            </m:oMathPara>
          </w:p>
        </w:tc>
        <w:tc>
          <w:tcPr>
            <w:tcW w:w="1984" w:type="dxa"/>
          </w:tcPr>
          <w:p w:rsidR="004C1608" w:rsidP="00DC29BC" w:rsidRDefault="009641A2" w14:paraId="41F6D649" w14:textId="3830D4C9">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t-n</m:t>
                    </m:r>
                  </m:sub>
                </m:sSub>
              </m:oMath>
            </m:oMathPara>
          </w:p>
        </w:tc>
      </w:tr>
      <w:tr w:rsidR="004C1608" w:rsidTr="00DC29BC" w14:paraId="15DB9C65" w14:textId="77777777">
        <w:trPr>
          <w:jc w:val="center"/>
        </w:trPr>
        <w:tc>
          <w:tcPr>
            <w:tcW w:w="5528" w:type="dxa"/>
            <w:gridSpan w:val="3"/>
          </w:tcPr>
          <w:p w:rsidRPr="004C1608" w:rsidR="004C1608" w:rsidP="00DC29BC" w:rsidRDefault="004C1608" w14:paraId="48C3AD49" w14:textId="05F58CBF">
            <w:pPr>
              <w:spacing w:line="240" w:lineRule="auto"/>
              <w:jc w:val="center"/>
              <w:rPr>
                <w:b/>
                <w:bCs/>
              </w:rPr>
            </w:pPr>
            <w:r w:rsidRPr="004C1608">
              <w:rPr>
                <w:b/>
                <w:bCs/>
              </w:rPr>
              <w:t>…</w:t>
            </w:r>
          </w:p>
        </w:tc>
      </w:tr>
      <w:tr w:rsidR="004C1608" w:rsidTr="00DC29BC" w14:paraId="1771E237" w14:textId="77777777">
        <w:trPr>
          <w:jc w:val="center"/>
        </w:trPr>
        <w:tc>
          <w:tcPr>
            <w:tcW w:w="1276" w:type="dxa"/>
          </w:tcPr>
          <w:p w:rsidR="004C1608" w:rsidP="00DC29BC" w:rsidRDefault="004C1608" w14:paraId="29BDF7A9" w14:textId="6DE279ED">
            <w:pPr>
              <w:spacing w:line="240" w:lineRule="auto"/>
              <w:jc w:val="center"/>
            </w:pPr>
            <m:oMathPara>
              <m:oMath>
                <m:r>
                  <w:rPr>
                    <w:rFonts w:ascii="Cambria Math" w:hAnsi="Cambria Math"/>
                  </w:rPr>
                  <m:t>t-1</m:t>
                </m:r>
              </m:oMath>
            </m:oMathPara>
          </w:p>
        </w:tc>
        <w:tc>
          <w:tcPr>
            <w:tcW w:w="2268" w:type="dxa"/>
          </w:tcPr>
          <w:p w:rsidR="004C1608" w:rsidP="00DC29BC" w:rsidRDefault="009641A2" w14:paraId="77D2C47D" w14:textId="6EDEDB7C">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t-1</m:t>
                    </m:r>
                  </m:sub>
                </m:sSub>
              </m:oMath>
            </m:oMathPara>
          </w:p>
        </w:tc>
        <w:tc>
          <w:tcPr>
            <w:tcW w:w="1984" w:type="dxa"/>
          </w:tcPr>
          <w:p w:rsidR="004C1608" w:rsidP="00DC29BC" w:rsidRDefault="009641A2" w14:paraId="6BC8F528" w14:textId="24414666">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t-1</m:t>
                    </m:r>
                  </m:sub>
                </m:sSub>
              </m:oMath>
            </m:oMathPara>
          </w:p>
        </w:tc>
      </w:tr>
      <w:tr w:rsidR="004C1608" w:rsidTr="00DC29BC" w14:paraId="2FC249B4" w14:textId="77777777">
        <w:trPr>
          <w:jc w:val="center"/>
        </w:trPr>
        <w:tc>
          <w:tcPr>
            <w:tcW w:w="1276" w:type="dxa"/>
          </w:tcPr>
          <w:p w:rsidR="004C1608" w:rsidP="00DC29BC" w:rsidRDefault="004C1608" w14:paraId="66CE458D" w14:textId="17DB074A">
            <w:pPr>
              <w:spacing w:line="240" w:lineRule="auto"/>
              <w:jc w:val="center"/>
            </w:pPr>
            <m:oMathPara>
              <m:oMath>
                <m:r>
                  <w:rPr>
                    <w:rFonts w:ascii="Cambria Math" w:hAnsi="Cambria Math"/>
                  </w:rPr>
                  <m:t>t</m:t>
                </m:r>
              </m:oMath>
            </m:oMathPara>
          </w:p>
        </w:tc>
        <w:tc>
          <w:tcPr>
            <w:tcW w:w="2268" w:type="dxa"/>
          </w:tcPr>
          <w:p w:rsidR="004C1608" w:rsidP="00DC29BC" w:rsidRDefault="009641A2" w14:paraId="124F2A09" w14:textId="1E9C1D22">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1984" w:type="dxa"/>
          </w:tcPr>
          <w:p w:rsidR="004C1608" w:rsidP="00DC29BC" w:rsidRDefault="009641A2" w14:paraId="020C5FC2" w14:textId="0D8F1FCB">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r>
      <w:tr w:rsidR="004C1608" w:rsidTr="00DC29BC" w14:paraId="3DCE874B" w14:textId="77777777">
        <w:trPr>
          <w:jc w:val="center"/>
        </w:trPr>
        <w:tc>
          <w:tcPr>
            <w:tcW w:w="1276" w:type="dxa"/>
          </w:tcPr>
          <w:p w:rsidR="004C1608" w:rsidP="00DC29BC" w:rsidRDefault="004C1608" w14:paraId="79DF575D" w14:textId="4E979EC9">
            <w:pPr>
              <w:spacing w:line="240" w:lineRule="auto"/>
              <w:jc w:val="center"/>
            </w:pPr>
            <m:oMathPara>
              <m:oMath>
                <m:r>
                  <w:rPr>
                    <w:rFonts w:ascii="Cambria Math" w:hAnsi="Cambria Math"/>
                  </w:rPr>
                  <m:t>t+1</m:t>
                </m:r>
              </m:oMath>
            </m:oMathPara>
          </w:p>
        </w:tc>
        <w:tc>
          <w:tcPr>
            <w:tcW w:w="2268" w:type="dxa"/>
          </w:tcPr>
          <w:p w:rsidR="004C1608" w:rsidP="00DC29BC" w:rsidRDefault="009641A2" w14:paraId="08278226" w14:textId="5E525F35">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t+1</m:t>
                    </m:r>
                  </m:sub>
                </m:sSub>
              </m:oMath>
            </m:oMathPara>
          </w:p>
        </w:tc>
        <w:tc>
          <w:tcPr>
            <w:tcW w:w="1984" w:type="dxa"/>
          </w:tcPr>
          <w:p w:rsidR="004C1608" w:rsidP="00DC29BC" w:rsidRDefault="009641A2" w14:paraId="6EB8ACEA" w14:textId="2B907DCE">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t+1</m:t>
                    </m:r>
                  </m:sub>
                </m:sSub>
              </m:oMath>
            </m:oMathPara>
          </w:p>
        </w:tc>
      </w:tr>
      <w:tr w:rsidR="004C1608" w:rsidTr="00DC29BC" w14:paraId="6CD62740" w14:textId="77777777">
        <w:trPr>
          <w:jc w:val="center"/>
        </w:trPr>
        <w:tc>
          <w:tcPr>
            <w:tcW w:w="5528" w:type="dxa"/>
            <w:gridSpan w:val="3"/>
          </w:tcPr>
          <w:p w:rsidRPr="004C1608" w:rsidR="004C1608" w:rsidP="00DC29BC" w:rsidRDefault="004C1608" w14:paraId="1CF7E342" w14:textId="0CBE1C34">
            <w:pPr>
              <w:spacing w:line="240" w:lineRule="auto"/>
              <w:jc w:val="center"/>
              <w:rPr>
                <w:b/>
                <w:bCs/>
              </w:rPr>
            </w:pPr>
            <w:r w:rsidRPr="004C1608">
              <w:rPr>
                <w:b/>
                <w:bCs/>
              </w:rPr>
              <w:t>…</w:t>
            </w:r>
          </w:p>
        </w:tc>
      </w:tr>
      <w:tr w:rsidR="004C1608" w:rsidTr="00DC29BC" w14:paraId="3D659C70" w14:textId="77777777">
        <w:trPr>
          <w:jc w:val="center"/>
        </w:trPr>
        <w:tc>
          <w:tcPr>
            <w:tcW w:w="1276" w:type="dxa"/>
          </w:tcPr>
          <w:p w:rsidR="004C1608" w:rsidP="00DC29BC" w:rsidRDefault="004C1608" w14:paraId="0D67642A" w14:textId="4F68E612">
            <w:pPr>
              <w:spacing w:line="240" w:lineRule="auto"/>
              <w:jc w:val="center"/>
            </w:pPr>
            <m:oMathPara>
              <m:oMath>
                <m:r>
                  <w:rPr>
                    <w:rFonts w:ascii="Cambria Math" w:hAnsi="Cambria Math"/>
                  </w:rPr>
                  <m:t>t+m</m:t>
                </m:r>
              </m:oMath>
            </m:oMathPara>
          </w:p>
        </w:tc>
        <w:tc>
          <w:tcPr>
            <w:tcW w:w="2268" w:type="dxa"/>
          </w:tcPr>
          <w:p w:rsidR="004C1608" w:rsidP="00DC29BC" w:rsidRDefault="009641A2" w14:paraId="527A5581" w14:textId="1BAD8EAC">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t+m</m:t>
                    </m:r>
                  </m:sub>
                </m:sSub>
              </m:oMath>
            </m:oMathPara>
          </w:p>
        </w:tc>
        <w:tc>
          <w:tcPr>
            <w:tcW w:w="1984" w:type="dxa"/>
          </w:tcPr>
          <w:p w:rsidR="004C1608" w:rsidP="00DC29BC" w:rsidRDefault="009641A2" w14:paraId="3A2F232F" w14:textId="5584499C">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m:t>
                    </m:r>
                  </m:sub>
                </m:sSub>
              </m:oMath>
            </m:oMathPara>
          </w:p>
        </w:tc>
      </w:tr>
      <w:tr w:rsidR="004C1608" w:rsidTr="00DC29BC" w14:paraId="37D95B34" w14:textId="77777777">
        <w:trPr>
          <w:jc w:val="center"/>
        </w:trPr>
        <w:tc>
          <w:tcPr>
            <w:tcW w:w="5528" w:type="dxa"/>
            <w:gridSpan w:val="3"/>
          </w:tcPr>
          <w:p w:rsidRPr="004C1608" w:rsidR="004C1608" w:rsidP="00DC29BC" w:rsidRDefault="004C1608" w14:paraId="0FCC9E16" w14:textId="40E5678D">
            <w:pPr>
              <w:spacing w:line="240" w:lineRule="auto"/>
              <w:jc w:val="center"/>
              <w:rPr>
                <w:b/>
                <w:bCs/>
              </w:rPr>
            </w:pPr>
            <w:r w:rsidRPr="004C1608">
              <w:rPr>
                <w:b/>
                <w:bCs/>
              </w:rPr>
              <w:t>…</w:t>
            </w:r>
          </w:p>
        </w:tc>
      </w:tr>
      <w:tr w:rsidR="004C1608" w:rsidTr="00DC29BC" w14:paraId="5F318EE8" w14:textId="77777777">
        <w:trPr>
          <w:jc w:val="center"/>
        </w:trPr>
        <w:tc>
          <w:tcPr>
            <w:tcW w:w="1276" w:type="dxa"/>
          </w:tcPr>
          <w:p w:rsidR="004C1608" w:rsidP="00DC29BC" w:rsidRDefault="004C1608" w14:paraId="5F21B719" w14:textId="2EA8DE64">
            <w:pPr>
              <w:spacing w:line="240" w:lineRule="auto"/>
              <w:jc w:val="center"/>
            </w:pPr>
            <m:oMathPara>
              <m:oMath>
                <m:r>
                  <w:rPr>
                    <w:rFonts w:ascii="Cambria Math" w:hAnsi="Cambria Math"/>
                  </w:rPr>
                  <m:t>t+h</m:t>
                </m:r>
              </m:oMath>
            </m:oMathPara>
          </w:p>
        </w:tc>
        <w:tc>
          <w:tcPr>
            <w:tcW w:w="2268" w:type="dxa"/>
          </w:tcPr>
          <w:p w:rsidR="004C1608" w:rsidP="00DC29BC" w:rsidRDefault="009641A2" w14:paraId="2B7A16D8" w14:textId="22ECC543">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1984" w:type="dxa"/>
          </w:tcPr>
          <w:p w:rsidR="004C1608" w:rsidP="00DC29BC" w:rsidRDefault="009641A2" w14:paraId="05CB315E" w14:textId="4254E4B4">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t+h</m:t>
                    </m:r>
                  </m:sub>
                </m:sSub>
              </m:oMath>
            </m:oMathPara>
          </w:p>
        </w:tc>
      </w:tr>
      <w:tr w:rsidR="00DC29BC" w:rsidTr="00AB05CD" w14:paraId="0BEB1C68" w14:textId="77777777">
        <w:trPr>
          <w:jc w:val="center"/>
        </w:trPr>
        <w:tc>
          <w:tcPr>
            <w:tcW w:w="5528" w:type="dxa"/>
            <w:gridSpan w:val="3"/>
          </w:tcPr>
          <w:p w:rsidRPr="00DC29BC" w:rsidR="00DC29BC" w:rsidP="00DC29BC" w:rsidRDefault="00DC29BC" w14:paraId="29CBD65B" w14:textId="36504679">
            <w:pPr>
              <w:spacing w:line="240" w:lineRule="auto"/>
              <w:jc w:val="center"/>
              <w:rPr>
                <w:b/>
                <w:bCs/>
              </w:rPr>
            </w:pPr>
            <w:r w:rsidRPr="00DC29BC">
              <w:rPr>
                <w:b/>
                <w:bCs/>
              </w:rPr>
              <w:t>…</w:t>
            </w:r>
          </w:p>
        </w:tc>
      </w:tr>
      <w:tr w:rsidR="00DC29BC" w:rsidTr="00DC29BC" w14:paraId="65D727A2" w14:textId="77777777">
        <w:trPr>
          <w:jc w:val="center"/>
        </w:trPr>
        <w:tc>
          <w:tcPr>
            <w:tcW w:w="1276" w:type="dxa"/>
          </w:tcPr>
          <w:p w:rsidR="00DC29BC" w:rsidP="00DC29BC" w:rsidRDefault="00DC29BC" w14:paraId="177F83C3" w14:textId="1F83B7D4">
            <w:pPr>
              <w:spacing w:line="240" w:lineRule="auto"/>
              <w:jc w:val="center"/>
            </w:pPr>
            <m:oMathPara>
              <m:oMath>
                <m:r>
                  <w:rPr>
                    <w:rFonts w:ascii="Cambria Math" w:hAnsi="Cambria Math"/>
                  </w:rPr>
                  <m:t>i</m:t>
                </m:r>
              </m:oMath>
            </m:oMathPara>
          </w:p>
        </w:tc>
        <w:tc>
          <w:tcPr>
            <w:tcW w:w="2268" w:type="dxa"/>
          </w:tcPr>
          <w:p w:rsidRPr="000C0B81" w:rsidR="00DC29BC" w:rsidP="00DC29BC" w:rsidRDefault="009641A2" w14:paraId="11EE8EDC" w14:textId="0BB7C52D">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oMath>
            </m:oMathPara>
          </w:p>
        </w:tc>
        <w:tc>
          <w:tcPr>
            <w:tcW w:w="1984" w:type="dxa"/>
          </w:tcPr>
          <w:p w:rsidRPr="000C0B81" w:rsidR="00DC29BC" w:rsidP="00DC29BC" w:rsidRDefault="009641A2" w14:paraId="07EB382F" w14:textId="1238A2BC">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oMath>
            </m:oMathPara>
          </w:p>
        </w:tc>
      </w:tr>
    </w:tbl>
    <w:bookmarkStart w:name="_Ref124262775" w:id="100"/>
    <w:bookmarkStart w:name="_Ref124331221" w:id="101"/>
    <w:p w:rsidR="00666D3B" w:rsidP="002E4C3D" w:rsidRDefault="007A74A8" w14:paraId="19405211" w14:textId="77777777">
      <w:pPr>
        <w:pStyle w:val="Beschriftung"/>
        <w:keepNext/>
        <w:jc w:val="center"/>
      </w:pPr>
      <w:r>
        <w:rPr>
          <w:rFonts w:eastAsiaTheme="minorEastAsia"/>
          <w:b w:val="0"/>
          <w:bCs w:val="0"/>
          <w:noProof/>
        </w:rPr>
        <mc:AlternateContent>
          <mc:Choice Requires="wpg">
            <w:drawing>
              <wp:inline distT="0" distB="0" distL="0" distR="0" wp14:anchorId="6CC57E66" wp14:editId="2BDC3DB6">
                <wp:extent cx="4363504" cy="1805780"/>
                <wp:effectExtent l="0" t="19050" r="37465" b="4445"/>
                <wp:docPr id="292" name="Gruppieren 292"/>
                <wp:cNvGraphicFramePr/>
                <a:graphic xmlns:a="http://schemas.openxmlformats.org/drawingml/2006/main">
                  <a:graphicData uri="http://schemas.microsoft.com/office/word/2010/wordprocessingGroup">
                    <wpg:wgp>
                      <wpg:cNvGrpSpPr/>
                      <wpg:grpSpPr>
                        <a:xfrm>
                          <a:off x="0" y="0"/>
                          <a:ext cx="4363504" cy="1805780"/>
                          <a:chOff x="740686" y="-28574"/>
                          <a:chExt cx="4568332" cy="1890725"/>
                        </a:xfrm>
                      </wpg:grpSpPr>
                      <wpg:grpSp>
                        <wpg:cNvPr id="293" name="Gruppieren 293"/>
                        <wpg:cNvGrpSpPr/>
                        <wpg:grpSpPr>
                          <a:xfrm>
                            <a:off x="740686" y="-28574"/>
                            <a:ext cx="4568332" cy="1890725"/>
                            <a:chOff x="740686" y="-28574"/>
                            <a:chExt cx="4568332" cy="1890725"/>
                          </a:xfrm>
                        </wpg:grpSpPr>
                        <wps:wsp>
                          <wps:cNvPr id="294" name="Textfeld 294"/>
                          <wps:cNvSpPr txBox="1"/>
                          <wps:spPr>
                            <a:xfrm>
                              <a:off x="740716" y="639665"/>
                              <a:ext cx="552511" cy="359954"/>
                            </a:xfrm>
                            <a:prstGeom prst="rect">
                              <a:avLst/>
                            </a:prstGeom>
                            <a:noFill/>
                            <a:ln w="6350">
                              <a:noFill/>
                            </a:ln>
                          </wps:spPr>
                          <wps:txbx>
                            <w:txbxContent>
                              <w:p w:rsidRPr="00996560" w:rsidR="007A74A8" w:rsidP="007A74A8" w:rsidRDefault="009641A2" w14:paraId="79C45A22" w14:textId="77777777">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Textfeld 297"/>
                          <wps:cNvSpPr txBox="1"/>
                          <wps:spPr>
                            <a:xfrm>
                              <a:off x="1590450" y="639665"/>
                              <a:ext cx="552511" cy="359954"/>
                            </a:xfrm>
                            <a:prstGeom prst="rect">
                              <a:avLst/>
                            </a:prstGeom>
                            <a:noFill/>
                            <a:ln w="6350">
                              <a:noFill/>
                            </a:ln>
                          </wps:spPr>
                          <wps:txbx>
                            <w:txbxContent>
                              <w:p w:rsidRPr="00996560" w:rsidR="007A74A8" w:rsidP="007A74A8" w:rsidRDefault="009641A2" w14:paraId="7CC2B32C" w14:textId="77777777">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Textfeld 298"/>
                          <wps:cNvSpPr txBox="1"/>
                          <wps:spPr>
                            <a:xfrm>
                              <a:off x="2335837" y="639665"/>
                              <a:ext cx="552511" cy="359954"/>
                            </a:xfrm>
                            <a:prstGeom prst="rect">
                              <a:avLst/>
                            </a:prstGeom>
                            <a:noFill/>
                            <a:ln w="6350">
                              <a:noFill/>
                            </a:ln>
                          </wps:spPr>
                          <wps:txbx>
                            <w:txbxContent>
                              <w:p w:rsidRPr="00996560" w:rsidR="007A74A8" w:rsidP="007A74A8" w:rsidRDefault="007A74A8" w14:paraId="5460A3AE" w14:textId="77777777">
                                <w:pPr>
                                  <w:rPr>
                                    <w:szCs w:val="24"/>
                                  </w:rPr>
                                </w:pPr>
                                <w:r w:rsidRPr="00996560">
                                  <w:rPr>
                                    <w:rFonts w:eastAsiaTheme="minorEastAsia"/>
                                    <w:szCs w:val="24"/>
                                  </w:rPr>
                                  <w:t xml:space="preserve">  </w:t>
                                </w: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Textfeld 299"/>
                          <wps:cNvSpPr txBox="1"/>
                          <wps:spPr>
                            <a:xfrm>
                              <a:off x="3081225" y="639665"/>
                              <a:ext cx="551951" cy="359954"/>
                            </a:xfrm>
                            <a:prstGeom prst="rect">
                              <a:avLst/>
                            </a:prstGeom>
                            <a:noFill/>
                            <a:ln w="6350">
                              <a:noFill/>
                            </a:ln>
                          </wps:spPr>
                          <wps:txbx>
                            <w:txbxContent>
                              <w:p w:rsidRPr="00996560" w:rsidR="007A74A8" w:rsidP="007A74A8" w:rsidRDefault="009641A2" w14:paraId="1A743E6D" w14:textId="77777777">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Textfeld 300"/>
                          <wps:cNvSpPr txBox="1"/>
                          <wps:spPr>
                            <a:xfrm>
                              <a:off x="3845742" y="639489"/>
                              <a:ext cx="610215" cy="359954"/>
                            </a:xfrm>
                            <a:prstGeom prst="rect">
                              <a:avLst/>
                            </a:prstGeom>
                            <a:noFill/>
                            <a:ln w="6350">
                              <a:noFill/>
                            </a:ln>
                          </wps:spPr>
                          <wps:txbx>
                            <w:txbxContent>
                              <w:p w:rsidRPr="00996560" w:rsidR="007A74A8" w:rsidP="007A74A8" w:rsidRDefault="009641A2" w14:paraId="788BAADE" w14:textId="1D1B35C6">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t+m</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Textfeld 301"/>
                          <wps:cNvSpPr txBox="1"/>
                          <wps:spPr>
                            <a:xfrm>
                              <a:off x="3622674" y="639665"/>
                              <a:ext cx="216800" cy="359954"/>
                            </a:xfrm>
                            <a:prstGeom prst="rect">
                              <a:avLst/>
                            </a:prstGeom>
                            <a:noFill/>
                            <a:ln w="6350">
                              <a:noFill/>
                            </a:ln>
                          </wps:spPr>
                          <wps:txbx>
                            <w:txbxContent>
                              <w:p w:rsidRPr="00996560" w:rsidR="007A74A8" w:rsidP="007A74A8" w:rsidRDefault="007A74A8" w14:paraId="21270D99" w14:textId="77777777">
                                <w:pPr>
                                  <w:jc w:val="center"/>
                                  <w:rPr>
                                    <w:szCs w:val="24"/>
                                  </w:rPr>
                                </w:pPr>
                                <w:r w:rsidRPr="00996560">
                                  <w:rPr>
                                    <w:szCs w:val="24"/>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4" name="Textfeld 304"/>
                          <wps:cNvSpPr txBox="1"/>
                          <wps:spPr>
                            <a:xfrm>
                              <a:off x="1590450" y="1120700"/>
                              <a:ext cx="551815" cy="359410"/>
                            </a:xfrm>
                            <a:prstGeom prst="rect">
                              <a:avLst/>
                            </a:prstGeom>
                            <a:noFill/>
                            <a:ln w="6350">
                              <a:noFill/>
                            </a:ln>
                          </wps:spPr>
                          <wps:txbx>
                            <w:txbxContent>
                              <w:p w:rsidRPr="00996560" w:rsidR="007A74A8" w:rsidP="007A74A8" w:rsidRDefault="007A74A8" w14:paraId="72415F4D" w14:textId="77777777">
                                <w:pPr>
                                  <w:rPr>
                                    <w:szCs w:val="24"/>
                                  </w:rPr>
                                </w:pP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t-1</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feld 305"/>
                          <wps:cNvSpPr txBox="1"/>
                          <wps:spPr>
                            <a:xfrm>
                              <a:off x="2335837" y="1120700"/>
                              <a:ext cx="551815" cy="359410"/>
                            </a:xfrm>
                            <a:prstGeom prst="rect">
                              <a:avLst/>
                            </a:prstGeom>
                            <a:noFill/>
                            <a:ln w="6350">
                              <a:noFill/>
                            </a:ln>
                          </wps:spPr>
                          <wps:txbx>
                            <w:txbxContent>
                              <w:p w:rsidRPr="00996560" w:rsidR="007A74A8" w:rsidP="007A74A8" w:rsidRDefault="007A74A8" w14:paraId="50F1FA11" w14:textId="77777777">
                                <w:pPr>
                                  <w:rPr>
                                    <w:szCs w:val="24"/>
                                  </w:rPr>
                                </w:pPr>
                                <w:r w:rsidRPr="00996560">
                                  <w:rPr>
                                    <w:rFonts w:eastAsiaTheme="minorEastAsia"/>
                                    <w:szCs w:val="24"/>
                                  </w:rPr>
                                  <w:t xml:space="preserve">  </w:t>
                                </w: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Textfeld 306"/>
                          <wps:cNvSpPr txBox="1"/>
                          <wps:spPr>
                            <a:xfrm>
                              <a:off x="3081225" y="1120700"/>
                              <a:ext cx="551815" cy="359410"/>
                            </a:xfrm>
                            <a:prstGeom prst="rect">
                              <a:avLst/>
                            </a:prstGeom>
                            <a:noFill/>
                            <a:ln w="6350">
                              <a:noFill/>
                            </a:ln>
                          </wps:spPr>
                          <wps:txbx>
                            <w:txbxContent>
                              <w:p w:rsidRPr="00C15893" w:rsidR="007A74A8" w:rsidP="007A74A8" w:rsidRDefault="007A74A8" w14:paraId="6E1349FF" w14:textId="77777777">
                                <w:pPr>
                                  <w:rPr>
                                    <w:szCs w:val="24"/>
                                  </w:rPr>
                                </w:pP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t+1</m:t>
                                      </m:r>
                                    </m:sub>
                                  </m:sSub>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feld 308"/>
                          <wps:cNvSpPr txBox="1"/>
                          <wps:spPr>
                            <a:xfrm>
                              <a:off x="3858229" y="1120397"/>
                              <a:ext cx="601923" cy="359410"/>
                            </a:xfrm>
                            <a:prstGeom prst="rect">
                              <a:avLst/>
                            </a:prstGeom>
                            <a:noFill/>
                            <a:ln w="6350">
                              <a:noFill/>
                            </a:ln>
                          </wps:spPr>
                          <wps:txbx>
                            <w:txbxContent>
                              <w:p w:rsidRPr="0031771F" w:rsidR="007A74A8" w:rsidP="007A74A8" w:rsidRDefault="009641A2" w14:paraId="750AA415" w14:textId="0E79E209">
                                <w:pPr>
                                  <w:rPr>
                                    <w:szCs w:val="24"/>
                                  </w:rPr>
                                </w:pPr>
                                <m:oMathPara>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t+m</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Gerader Verbinder 309"/>
                          <wps:cNvCnPr/>
                          <wps:spPr>
                            <a:xfrm>
                              <a:off x="2227496" y="505321"/>
                              <a:ext cx="9752" cy="125983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310" name="Gerader Verbinder 310"/>
                          <wps:cNvCnPr/>
                          <wps:spPr>
                            <a:xfrm>
                              <a:off x="3000251" y="505321"/>
                              <a:ext cx="9752" cy="125983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311" name="Textfeld 311"/>
                          <wps:cNvSpPr txBox="1"/>
                          <wps:spPr>
                            <a:xfrm>
                              <a:off x="4701752" y="639665"/>
                              <a:ext cx="551952" cy="359954"/>
                            </a:xfrm>
                            <a:prstGeom prst="rect">
                              <a:avLst/>
                            </a:prstGeom>
                            <a:noFill/>
                            <a:ln w="6350">
                              <a:noFill/>
                            </a:ln>
                          </wps:spPr>
                          <wps:txbx>
                            <w:txbxContent>
                              <w:p w:rsidRPr="00996560" w:rsidR="007A74A8" w:rsidP="007A74A8" w:rsidRDefault="009641A2" w14:paraId="3445C1ED" w14:textId="77777777">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Textfeld 312"/>
                          <wps:cNvSpPr txBox="1"/>
                          <wps:spPr>
                            <a:xfrm>
                              <a:off x="2189455" y="1549730"/>
                              <a:ext cx="848433" cy="312420"/>
                            </a:xfrm>
                            <a:prstGeom prst="rect">
                              <a:avLst/>
                            </a:prstGeom>
                            <a:noFill/>
                            <a:ln w="6350">
                              <a:noFill/>
                            </a:ln>
                          </wps:spPr>
                          <wps:txbx>
                            <w:txbxContent>
                              <w:p w:rsidRPr="00301F63" w:rsidR="007A74A8" w:rsidP="007A74A8" w:rsidRDefault="007A74A8" w14:paraId="732D6428" w14:textId="77777777">
                                <w:pPr>
                                  <w:jc w:val="center"/>
                                  <w:rPr>
                                    <w:sz w:val="20"/>
                                    <w:szCs w:val="20"/>
                                  </w:rPr>
                                </w:pPr>
                                <w:r>
                                  <w:rPr>
                                    <w:sz w:val="20"/>
                                    <w:szCs w:val="20"/>
                                  </w:rPr>
                                  <w:t>Gegenwart</w:t>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wps:wsp>
                          <wps:cNvPr id="313" name="Textfeld 313"/>
                          <wps:cNvSpPr txBox="1"/>
                          <wps:spPr>
                            <a:xfrm>
                              <a:off x="3059557" y="1549731"/>
                              <a:ext cx="678180" cy="312420"/>
                            </a:xfrm>
                            <a:prstGeom prst="rect">
                              <a:avLst/>
                            </a:prstGeom>
                            <a:noFill/>
                            <a:ln w="6350">
                              <a:noFill/>
                            </a:ln>
                          </wps:spPr>
                          <wps:txbx>
                            <w:txbxContent>
                              <w:p w:rsidRPr="00301F63" w:rsidR="007A74A8" w:rsidP="007A74A8" w:rsidRDefault="007A74A8" w14:paraId="2F68422D" w14:textId="77777777">
                                <w:pPr>
                                  <w:jc w:val="center"/>
                                  <w:rPr>
                                    <w:sz w:val="20"/>
                                    <w:szCs w:val="20"/>
                                  </w:rPr>
                                </w:pPr>
                                <w:r>
                                  <w:rPr>
                                    <w:sz w:val="20"/>
                                    <w:szCs w:val="20"/>
                                  </w:rPr>
                                  <w:t>Zukunft</w:t>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wps:wsp>
                          <wps:cNvPr id="314" name="Textfeld 314"/>
                          <wps:cNvSpPr txBox="1"/>
                          <wps:spPr>
                            <a:xfrm>
                              <a:off x="1088898" y="1548901"/>
                              <a:ext cx="1015832" cy="312420"/>
                            </a:xfrm>
                            <a:prstGeom prst="rect">
                              <a:avLst/>
                            </a:prstGeom>
                            <a:noFill/>
                            <a:ln w="6350">
                              <a:noFill/>
                            </a:ln>
                          </wps:spPr>
                          <wps:txbx>
                            <w:txbxContent>
                              <w:p w:rsidRPr="00301F63" w:rsidR="007A74A8" w:rsidP="007A74A8" w:rsidRDefault="007A74A8" w14:paraId="4DBF84B3" w14:textId="77777777">
                                <w:pPr>
                                  <w:jc w:val="center"/>
                                  <w:rPr>
                                    <w:sz w:val="20"/>
                                    <w:szCs w:val="20"/>
                                  </w:rPr>
                                </w:pPr>
                                <w:r>
                                  <w:rPr>
                                    <w:sz w:val="20"/>
                                    <w:szCs w:val="20"/>
                                  </w:rPr>
                                  <w:t>Vergangenheit</w:t>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wps:wsp>
                          <wps:cNvPr id="315" name="Verbinder: gewinkelt 315"/>
                          <wps:cNvCnPr/>
                          <wps:spPr>
                            <a:xfrm>
                              <a:off x="770224" y="357247"/>
                              <a:ext cx="3756097" cy="725015"/>
                            </a:xfrm>
                            <a:prstGeom prst="bentConnector3">
                              <a:avLst>
                                <a:gd name="adj1" fmla="val 58463"/>
                              </a:avLst>
                            </a:prstGeom>
                          </wps:spPr>
                          <wps:style>
                            <a:lnRef idx="1">
                              <a:schemeClr val="dk1"/>
                            </a:lnRef>
                            <a:fillRef idx="0">
                              <a:schemeClr val="dk1"/>
                            </a:fillRef>
                            <a:effectRef idx="0">
                              <a:schemeClr val="dk1"/>
                            </a:effectRef>
                            <a:fontRef idx="minor">
                              <a:schemeClr val="tx1"/>
                            </a:fontRef>
                          </wps:style>
                          <wps:bodyPr/>
                        </wps:wsp>
                        <wps:wsp>
                          <wps:cNvPr id="316" name="Verbinder: gewinkelt 316"/>
                          <wps:cNvCnPr/>
                          <wps:spPr>
                            <a:xfrm rot="10800000" flipV="1">
                              <a:off x="751515" y="1081113"/>
                              <a:ext cx="3749861" cy="438055"/>
                            </a:xfrm>
                            <a:prstGeom prst="bentConnector3">
                              <a:avLst>
                                <a:gd name="adj1" fmla="val -1065"/>
                              </a:avLst>
                            </a:prstGeom>
                          </wps:spPr>
                          <wps:style>
                            <a:lnRef idx="1">
                              <a:schemeClr val="dk1"/>
                            </a:lnRef>
                            <a:fillRef idx="0">
                              <a:schemeClr val="dk1"/>
                            </a:fillRef>
                            <a:effectRef idx="0">
                              <a:schemeClr val="dk1"/>
                            </a:effectRef>
                            <a:fontRef idx="minor">
                              <a:schemeClr val="tx1"/>
                            </a:fontRef>
                          </wps:style>
                          <wps:bodyPr/>
                        </wps:wsp>
                        <wps:wsp>
                          <wps:cNvPr id="317" name="Gerader Verbinder 317"/>
                          <wps:cNvCnPr/>
                          <wps:spPr>
                            <a:xfrm flipV="1">
                              <a:off x="756499" y="357450"/>
                              <a:ext cx="18263" cy="1162532"/>
                            </a:xfrm>
                            <a:prstGeom prst="line">
                              <a:avLst/>
                            </a:prstGeom>
                          </wps:spPr>
                          <wps:style>
                            <a:lnRef idx="1">
                              <a:schemeClr val="dk1"/>
                            </a:lnRef>
                            <a:fillRef idx="0">
                              <a:schemeClr val="dk1"/>
                            </a:fillRef>
                            <a:effectRef idx="0">
                              <a:schemeClr val="dk1"/>
                            </a:effectRef>
                            <a:fontRef idx="minor">
                              <a:schemeClr val="tx1"/>
                            </a:fontRef>
                          </wps:style>
                          <wps:bodyPr/>
                        </wps:wsp>
                        <wps:wsp>
                          <wps:cNvPr id="318" name="Textfeld 318"/>
                          <wps:cNvSpPr txBox="1"/>
                          <wps:spPr>
                            <a:xfrm>
                              <a:off x="1258751" y="370501"/>
                              <a:ext cx="1031443" cy="171907"/>
                            </a:xfrm>
                            <a:prstGeom prst="rect">
                              <a:avLst/>
                            </a:prstGeom>
                            <a:solidFill>
                              <a:schemeClr val="lt1"/>
                            </a:solidFill>
                            <a:ln w="6350">
                              <a:noFill/>
                            </a:ln>
                          </wps:spPr>
                          <wps:txbx>
                            <w:txbxContent>
                              <w:p w:rsidRPr="0002446F" w:rsidR="007A74A8" w:rsidP="007A74A8" w:rsidRDefault="007A74A8" w14:paraId="4752A463" w14:textId="77777777">
                                <w:pPr>
                                  <w:jc w:val="center"/>
                                  <w:rPr>
                                    <w:sz w:val="20"/>
                                    <w:szCs w:val="20"/>
                                  </w:rPr>
                                </w:pPr>
                                <w:r>
                                  <w:rPr>
                                    <w:sz w:val="20"/>
                                    <w:szCs w:val="20"/>
                                  </w:rPr>
                                  <w:t>Eingaben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9" name="Rechteck 319"/>
                          <wps:cNvSpPr/>
                          <wps:spPr>
                            <a:xfrm>
                              <a:off x="3037639" y="353543"/>
                              <a:ext cx="2271379" cy="690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feld 320"/>
                          <wps:cNvSpPr txBox="1"/>
                          <wps:spPr>
                            <a:xfrm>
                              <a:off x="3714587" y="370978"/>
                              <a:ext cx="1031443" cy="171907"/>
                            </a:xfrm>
                            <a:prstGeom prst="rect">
                              <a:avLst/>
                            </a:prstGeom>
                            <a:solidFill>
                              <a:schemeClr val="lt1"/>
                            </a:solidFill>
                            <a:ln w="6350">
                              <a:noFill/>
                            </a:ln>
                          </wps:spPr>
                          <wps:txbx>
                            <w:txbxContent>
                              <w:p w:rsidRPr="0002446F" w:rsidR="007A74A8" w:rsidP="007A74A8" w:rsidRDefault="00813C79" w14:paraId="4879503E" w14:textId="7827BFCF">
                                <w:pPr>
                                  <w:jc w:val="center"/>
                                  <w:rPr>
                                    <w:sz w:val="20"/>
                                    <w:szCs w:val="20"/>
                                  </w:rPr>
                                </w:pPr>
                                <w:r>
                                  <w:rPr>
                                    <w:sz w:val="20"/>
                                    <w:szCs w:val="20"/>
                                  </w:rPr>
                                  <w:t>Ausgaben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1" name="Textfeld 321"/>
                          <wps:cNvSpPr txBox="1"/>
                          <wps:spPr>
                            <a:xfrm>
                              <a:off x="3618341" y="1120700"/>
                              <a:ext cx="216535" cy="359410"/>
                            </a:xfrm>
                            <a:prstGeom prst="rect">
                              <a:avLst/>
                            </a:prstGeom>
                            <a:noFill/>
                            <a:ln w="6350">
                              <a:noFill/>
                            </a:ln>
                          </wps:spPr>
                          <wps:txbx>
                            <w:txbxContent>
                              <w:p w:rsidRPr="00996560" w:rsidR="007A74A8" w:rsidP="007A74A8" w:rsidRDefault="007A74A8" w14:paraId="71083209" w14:textId="77777777">
                                <w:pPr>
                                  <w:jc w:val="center"/>
                                  <w:rPr>
                                    <w:szCs w:val="24"/>
                                  </w:rPr>
                                </w:pPr>
                                <w:r w:rsidRPr="00996560">
                                  <w:rPr>
                                    <w:szCs w:val="24"/>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Textfeld 322"/>
                          <wps:cNvSpPr txBox="1"/>
                          <wps:spPr>
                            <a:xfrm>
                              <a:off x="4476402" y="635331"/>
                              <a:ext cx="216800" cy="359954"/>
                            </a:xfrm>
                            <a:prstGeom prst="rect">
                              <a:avLst/>
                            </a:prstGeom>
                            <a:noFill/>
                            <a:ln w="6350">
                              <a:noFill/>
                            </a:ln>
                          </wps:spPr>
                          <wps:txbx>
                            <w:txbxContent>
                              <w:p w:rsidRPr="00996560" w:rsidR="007A74A8" w:rsidP="007A74A8" w:rsidRDefault="007A74A8" w14:paraId="62748977" w14:textId="77777777">
                                <w:pPr>
                                  <w:jc w:val="center"/>
                                  <w:rPr>
                                    <w:szCs w:val="24"/>
                                  </w:rPr>
                                </w:pPr>
                                <w:r w:rsidRPr="00996560">
                                  <w:rPr>
                                    <w:szCs w:val="24"/>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3" name="Textfeld 323"/>
                          <wps:cNvSpPr txBox="1"/>
                          <wps:spPr>
                            <a:xfrm>
                              <a:off x="1314777" y="635331"/>
                              <a:ext cx="216799" cy="359954"/>
                            </a:xfrm>
                            <a:prstGeom prst="rect">
                              <a:avLst/>
                            </a:prstGeom>
                            <a:noFill/>
                            <a:ln w="6350">
                              <a:noFill/>
                            </a:ln>
                          </wps:spPr>
                          <wps:txbx>
                            <w:txbxContent>
                              <w:p w:rsidRPr="00996560" w:rsidR="007A74A8" w:rsidP="007A74A8" w:rsidRDefault="007A74A8" w14:paraId="2BCA805C" w14:textId="77777777">
                                <w:pPr>
                                  <w:jc w:val="center"/>
                                  <w:rPr>
                                    <w:szCs w:val="24"/>
                                  </w:rPr>
                                </w:pPr>
                                <w:r w:rsidRPr="00996560">
                                  <w:rPr>
                                    <w:szCs w:val="24"/>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5" name="Pfeil: nach rechts 325"/>
                          <wps:cNvSpPr/>
                          <wps:spPr>
                            <a:xfrm>
                              <a:off x="774685" y="-28574"/>
                              <a:ext cx="4524980" cy="328020"/>
                            </a:xfrm>
                            <a:prstGeom prst="rightArrow">
                              <a:avLst/>
                            </a:prstGeom>
                            <a:noFill/>
                            <a:ln w="12700"/>
                          </wps:spPr>
                          <wps:style>
                            <a:lnRef idx="2">
                              <a:schemeClr val="dk1">
                                <a:shade val="50000"/>
                              </a:schemeClr>
                            </a:lnRef>
                            <a:fillRef idx="1">
                              <a:schemeClr val="dk1"/>
                            </a:fillRef>
                            <a:effectRef idx="0">
                              <a:schemeClr val="dk1"/>
                            </a:effectRef>
                            <a:fontRef idx="minor">
                              <a:schemeClr val="lt1"/>
                            </a:fontRef>
                          </wps:style>
                          <wps:txbx>
                            <w:txbxContent>
                              <w:p w:rsidRPr="00F63AB1" w:rsidR="007A74A8" w:rsidP="007A74A8" w:rsidRDefault="007A74A8" w14:paraId="12AB1301" w14:textId="77777777">
                                <w:pPr>
                                  <w:jc w:val="center"/>
                                  <w:rPr>
                                    <w:color w:val="000000" w:themeColor="text1"/>
                                    <w:sz w:val="16"/>
                                    <w:szCs w:val="16"/>
                                  </w:rPr>
                                </w:pPr>
                                <w:r w:rsidRPr="00F63AB1">
                                  <w:rPr>
                                    <w:color w:val="000000" w:themeColor="text1"/>
                                    <w:sz w:val="16"/>
                                    <w:szCs w:val="16"/>
                                  </w:rPr>
                                  <w:t>Zeit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1" name="Textfeld 81"/>
                          <wps:cNvSpPr txBox="1"/>
                          <wps:spPr>
                            <a:xfrm>
                              <a:off x="740686" y="1120700"/>
                              <a:ext cx="552511" cy="359954"/>
                            </a:xfrm>
                            <a:prstGeom prst="rect">
                              <a:avLst/>
                            </a:prstGeom>
                            <a:noFill/>
                            <a:ln w="6350">
                              <a:noFill/>
                            </a:ln>
                          </wps:spPr>
                          <wps:txbx>
                            <w:txbxContent>
                              <w:p w:rsidRPr="00996560" w:rsidR="007A74A8" w:rsidP="007A74A8" w:rsidRDefault="007A74A8" w14:paraId="4804CF13" w14:textId="77777777">
                                <w:pPr>
                                  <w:rPr>
                                    <w:szCs w:val="24"/>
                                  </w:rPr>
                                </w:pP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t-n</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feld 84"/>
                          <wps:cNvSpPr txBox="1"/>
                          <wps:spPr>
                            <a:xfrm>
                              <a:off x="1315042" y="1120700"/>
                              <a:ext cx="216535" cy="359410"/>
                            </a:xfrm>
                            <a:prstGeom prst="rect">
                              <a:avLst/>
                            </a:prstGeom>
                            <a:noFill/>
                            <a:ln w="6350">
                              <a:noFill/>
                            </a:ln>
                          </wps:spPr>
                          <wps:txbx>
                            <w:txbxContent>
                              <w:p w:rsidRPr="00996560" w:rsidR="007A74A8" w:rsidP="007A74A8" w:rsidRDefault="007A74A8" w14:paraId="7B88F134" w14:textId="77777777">
                                <w:pPr>
                                  <w:jc w:val="center"/>
                                  <w:rPr>
                                    <w:szCs w:val="24"/>
                                  </w:rPr>
                                </w:pPr>
                                <w:r w:rsidRPr="00996560">
                                  <w:rPr>
                                    <w:szCs w:val="24"/>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326" name="Rechteck 326"/>
                        <wps:cNvSpPr/>
                        <wps:spPr>
                          <a:xfrm>
                            <a:off x="2290189" y="1121082"/>
                            <a:ext cx="2195595" cy="359341"/>
                          </a:xfrm>
                          <a:prstGeom prst="rect">
                            <a:avLst/>
                          </a:prstGeom>
                          <a:noFill/>
                          <a:ln>
                            <a:solidFill>
                              <a:srgbClr val="C0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w14:anchorId="0130F38E">
              <v:group id="Gruppieren 292" style="width:343.6pt;height:142.2pt;mso-position-horizontal-relative:char;mso-position-vertical-relative:line" coordsize="45683,18907" coordorigin="7406,-285" o:spid="_x0000_s1279" w14:anchorId="6CC57E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">
                <v:group id="Gruppieren 293" style="position:absolute;left:7406;top:-285;width:45684;height:18906" coordsize="45683,18907" coordorigin="7406,-285" o:spid="_x0000_s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Textfeld 294" style="position:absolute;left:7407;top:6396;width:5525;height:3600;visibility:visible;mso-wrap-style:square;v-text-anchor:top" o:spid="_x0000_s128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v:textbox>
                      <w:txbxContent>
                        <w:p w:rsidRPr="00996560" w:rsidR="007A74A8" w:rsidP="007A74A8" w:rsidRDefault="00DA4B34" w14:paraId="10E82F81" w14:textId="77777777">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t-n</m:t>
                                  </m:r>
                                </m:sub>
                              </m:sSub>
                            </m:oMath>
                          </m:oMathPara>
                        </w:p>
                      </w:txbxContent>
                    </v:textbox>
                  </v:shape>
                  <v:shape id="Textfeld 297" style="position:absolute;left:15904;top:6396;width:5525;height:3600;visibility:visible;mso-wrap-style:square;v-text-anchor:top" o:spid="_x0000_s128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v:textbox>
                      <w:txbxContent>
                        <w:p w:rsidRPr="00996560" w:rsidR="007A74A8" w:rsidP="007A74A8" w:rsidRDefault="00DA4B34" w14:paraId="53346AF4" w14:textId="77777777">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t-1</m:t>
                                  </m:r>
                                </m:sub>
                              </m:sSub>
                            </m:oMath>
                          </m:oMathPara>
                        </w:p>
                      </w:txbxContent>
                    </v:textbox>
                  </v:shape>
                  <v:shape id="Textfeld 298" style="position:absolute;left:23358;top:6396;width:5525;height:3600;visibility:visible;mso-wrap-style:square;v-text-anchor:top" o:spid="_x0000_s128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">
                    <v:textbox>
                      <w:txbxContent>
                        <w:p w:rsidRPr="00996560" w:rsidR="007A74A8" w:rsidP="007A74A8" w:rsidRDefault="007A74A8" w14:paraId="5C3D2C22" w14:textId="77777777">
                          <w:pPr>
                            <w:rPr>
                              <w:szCs w:val="24"/>
                            </w:rPr>
                          </w:pPr>
                          <w:r w:rsidRPr="00996560">
                            <w:rPr>
                              <w:rFonts w:eastAsiaTheme="minorEastAsia"/>
                              <w:szCs w:val="24"/>
                            </w:rPr>
                            <w:t xml:space="preserve">  </w:t>
                          </w: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m:t>
                                </m:r>
                              </m:sub>
                            </m:sSub>
                          </m:oMath>
                        </w:p>
                      </w:txbxContent>
                    </v:textbox>
                  </v:shape>
                  <v:shape id="Textfeld 299" style="position:absolute;left:30812;top:6396;width:5519;height:3600;visibility:visible;mso-wrap-style:square;v-text-anchor:top" o:spid="_x0000_s128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v:textbox>
                      <w:txbxContent>
                        <w:p w:rsidRPr="00996560" w:rsidR="007A74A8" w:rsidP="007A74A8" w:rsidRDefault="00DA4B34" w14:paraId="2EC9DB6B" w14:textId="77777777">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t+1</m:t>
                                  </m:r>
                                </m:sub>
                              </m:sSub>
                            </m:oMath>
                          </m:oMathPara>
                        </w:p>
                      </w:txbxContent>
                    </v:textbox>
                  </v:shape>
                  <v:shape id="Textfeld 300" style="position:absolute;left:38457;top:6394;width:6102;height:3600;visibility:visible;mso-wrap-style:square;v-text-anchor:top" o:spid="_x0000_s128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TixAAAANwAAAAPAAAAZHJzL2Rvd25yZXYueG1sRE/LasJA&#10;FN0X/IfhFrqrk1oU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MRQZOLEAAAA3AAAAA8A&#10;AAAAAAAAAAAAAAAABwIAAGRycy9kb3ducmV2LnhtbFBLBQYAAAAAAwADALcAAAD4AgAAAAA=&#10;">
                    <v:textbox>
                      <w:txbxContent>
                        <w:p w:rsidRPr="00996560" w:rsidR="007A74A8" w:rsidP="007A74A8" w:rsidRDefault="00DA4B34" w14:paraId="7D66802A" w14:textId="1D1B35C6">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t+m</m:t>
                                  </m:r>
                                </m:sub>
                              </m:sSub>
                            </m:oMath>
                          </m:oMathPara>
                        </w:p>
                      </w:txbxContent>
                    </v:textbox>
                  </v:shape>
                  <v:shape id="Textfeld 301" style="position:absolute;left:36226;top:6396;width:2168;height:3600;visibility:visible;mso-wrap-style:square;v-text-anchor:middle" o:spid="_x0000_s128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">
                    <v:textbox inset="0,0,0,0">
                      <w:txbxContent>
                        <w:p w:rsidRPr="00996560" w:rsidR="007A74A8" w:rsidP="007A74A8" w:rsidRDefault="007A74A8" w14:paraId="3C400F6C" w14:textId="77777777">
                          <w:pPr>
                            <w:jc w:val="center"/>
                            <w:rPr>
                              <w:szCs w:val="24"/>
                            </w:rPr>
                          </w:pPr>
                          <w:r w:rsidRPr="00996560">
                            <w:rPr>
                              <w:szCs w:val="24"/>
                            </w:rPr>
                            <w:t>…</w:t>
                          </w:r>
                        </w:p>
                      </w:txbxContent>
                    </v:textbox>
                  </v:shape>
                  <v:shape id="Textfeld 304" style="position:absolute;left:15904;top:11207;width:5518;height:3594;visibility:visible;mso-wrap-style:square;v-text-anchor:top" o:spid="_x0000_s128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">
                    <v:textbox>
                      <w:txbxContent>
                        <w:p w:rsidRPr="00996560" w:rsidR="007A74A8" w:rsidP="007A74A8" w:rsidRDefault="007A74A8" w14:paraId="3B21E61D" w14:textId="77777777">
                          <w:pPr>
                            <w:rPr>
                              <w:szCs w:val="24"/>
                            </w:rPr>
                          </w:pP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t-1</m:t>
                                </m:r>
                              </m:sub>
                            </m:sSub>
                          </m:oMath>
                        </w:p>
                      </w:txbxContent>
                    </v:textbox>
                  </v:shape>
                  <v:shape id="Textfeld 305" style="position:absolute;left:23358;top:11207;width:5518;height:3594;visibility:visible;mso-wrap-style:square;v-text-anchor:top" o:spid="_x0000_s128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v:textbox>
                      <w:txbxContent>
                        <w:p w:rsidRPr="00996560" w:rsidR="007A74A8" w:rsidP="007A74A8" w:rsidRDefault="007A74A8" w14:paraId="2D110B95" w14:textId="77777777">
                          <w:pPr>
                            <w:rPr>
                              <w:szCs w:val="24"/>
                            </w:rPr>
                          </w:pPr>
                          <w:r w:rsidRPr="00996560">
                            <w:rPr>
                              <w:rFonts w:eastAsiaTheme="minorEastAsia"/>
                              <w:szCs w:val="24"/>
                            </w:rPr>
                            <w:t xml:space="preserve">  </w:t>
                          </w: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m:t>
                                </m:r>
                              </m:sub>
                            </m:sSub>
                          </m:oMath>
                        </w:p>
                      </w:txbxContent>
                    </v:textbox>
                  </v:shape>
                  <v:shape id="Textfeld 306" style="position:absolute;left:30812;top:11207;width:5518;height:3594;visibility:visible;mso-wrap-style:square;v-text-anchor:middle" o:spid="_x0000_s128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">
                    <v:textbox>
                      <w:txbxContent>
                        <w:p w:rsidRPr="00C15893" w:rsidR="007A74A8" w:rsidP="007A74A8" w:rsidRDefault="007A74A8" w14:paraId="7ED2CE0E" w14:textId="77777777">
                          <w:pPr>
                            <w:rPr>
                              <w:szCs w:val="24"/>
                            </w:rPr>
                          </w:pP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t+1</m:t>
                                </m:r>
                              </m:sub>
                            </m:sSub>
                          </m:oMath>
                        </w:p>
                      </w:txbxContent>
                    </v:textbox>
                  </v:shape>
                  <v:shape id="Textfeld 308" style="position:absolute;left:38582;top:11203;width:6019;height:3595;visibility:visible;mso-wrap-style:square;v-text-anchor:top" o:spid="_x0000_s129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v:textbox>
                      <w:txbxContent>
                        <w:p w:rsidRPr="0031771F" w:rsidR="007A74A8" w:rsidP="007A74A8" w:rsidRDefault="00DA4B34" w14:paraId="44E8AC12" w14:textId="0E79E209">
                          <w:pPr>
                            <w:rPr>
                              <w:szCs w:val="24"/>
                            </w:rPr>
                          </w:pPr>
                          <m:oMathPara>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t+m</m:t>
                                  </m:r>
                                </m:sub>
                              </m:sSub>
                            </m:oMath>
                          </m:oMathPara>
                        </w:p>
                      </w:txbxContent>
                    </v:textbox>
                  </v:shape>
                  <v:line id="Gerader Verbinder 309" style="position:absolute;visibility:visible;mso-wrap-style:square" o:spid="_x0000_s1291" strokecolor="black [3040]" o:connectortype="straight" from="22274,5053" to="22372,1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">
                    <v:stroke dashstyle="dash"/>
                  </v:line>
                  <v:line id="Gerader Verbinder 310" style="position:absolute;visibility:visible;mso-wrap-style:square" o:spid="_x0000_s1292" strokecolor="black [3040]" o:connectortype="straight" from="30002,5053" to="30100,1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">
                    <v:stroke dashstyle="dash"/>
                  </v:line>
                  <v:shape id="Textfeld 311" style="position:absolute;left:47017;top:6396;width:5520;height:3600;visibility:visible;mso-wrap-style:square;v-text-anchor:top" o:spid="_x0000_s129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v:textbox>
                      <w:txbxContent>
                        <w:p w:rsidRPr="00996560" w:rsidR="007A74A8" w:rsidP="007A74A8" w:rsidRDefault="00DA4B34" w14:paraId="7214A3CE" w14:textId="77777777">
                          <w:pPr>
                            <w:rPr>
                              <w:szCs w:val="24"/>
                            </w:rPr>
                          </w:pPr>
                          <m:oMathPara>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t+h</m:t>
                                  </m:r>
                                </m:sub>
                              </m:sSub>
                            </m:oMath>
                          </m:oMathPara>
                        </w:p>
                      </w:txbxContent>
                    </v:textbox>
                  </v:shape>
                  <v:shape id="Textfeld 312" style="position:absolute;left:21894;top:15497;width:8484;height:3124;visibility:visible;mso-wrap-style:square;v-text-anchor:top" o:spid="_x0000_s129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">
                    <v:textbox inset="1mm,,1mm">
                      <w:txbxContent>
                        <w:p w:rsidRPr="00301F63" w:rsidR="007A74A8" w:rsidP="007A74A8" w:rsidRDefault="007A74A8" w14:paraId="130FC887" w14:textId="77777777">
                          <w:pPr>
                            <w:jc w:val="center"/>
                            <w:rPr>
                              <w:sz w:val="20"/>
                              <w:szCs w:val="20"/>
                            </w:rPr>
                          </w:pPr>
                          <w:r>
                            <w:rPr>
                              <w:sz w:val="20"/>
                              <w:szCs w:val="20"/>
                            </w:rPr>
                            <w:t>Gegenwart</w:t>
                          </w:r>
                        </w:p>
                      </w:txbxContent>
                    </v:textbox>
                  </v:shape>
                  <v:shape id="Textfeld 313" style="position:absolute;left:30595;top:15497;width:6782;height:3124;visibility:visible;mso-wrap-style:square;v-text-anchor:top" o:spid="_x0000_s129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">
                    <v:textbox inset="1mm,,1mm">
                      <w:txbxContent>
                        <w:p w:rsidRPr="00301F63" w:rsidR="007A74A8" w:rsidP="007A74A8" w:rsidRDefault="007A74A8" w14:paraId="1C3FE596" w14:textId="77777777">
                          <w:pPr>
                            <w:jc w:val="center"/>
                            <w:rPr>
                              <w:sz w:val="20"/>
                              <w:szCs w:val="20"/>
                            </w:rPr>
                          </w:pPr>
                          <w:r>
                            <w:rPr>
                              <w:sz w:val="20"/>
                              <w:szCs w:val="20"/>
                            </w:rPr>
                            <w:t>Zukunft</w:t>
                          </w:r>
                        </w:p>
                      </w:txbxContent>
                    </v:textbox>
                  </v:shape>
                  <v:shape id="Textfeld 314" style="position:absolute;left:10888;top:15489;width:10159;height:3124;visibility:visible;mso-wrap-style:square;v-text-anchor:top" o:spid="_x0000_s129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">
                    <v:textbox inset="1mm,,1mm">
                      <w:txbxContent>
                        <w:p w:rsidRPr="00301F63" w:rsidR="007A74A8" w:rsidP="007A74A8" w:rsidRDefault="007A74A8" w14:paraId="518A1BB6" w14:textId="77777777">
                          <w:pPr>
                            <w:jc w:val="center"/>
                            <w:rPr>
                              <w:sz w:val="20"/>
                              <w:szCs w:val="20"/>
                            </w:rPr>
                          </w:pPr>
                          <w:r>
                            <w:rPr>
                              <w:sz w:val="20"/>
                              <w:szCs w:val="20"/>
                            </w:rPr>
                            <w:t>Vergangenheit</w:t>
                          </w:r>
                        </w:p>
                      </w:txbxContent>
                    </v:textbox>
                  </v:shape>
                  <v:shape id="Verbinder: gewinkelt 315" style="position:absolute;left:7702;top:3572;width:37561;height:7250;visibility:visible;mso-wrap-style:square" o:spid="_x0000_s1297" strokecolor="black [3040]" o:connectortype="elbow" type="#_x0000_t34" adj="1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"/>
                  <v:shape id="Verbinder: gewinkelt 316" style="position:absolute;left:7515;top:10811;width:37498;height:4380;rotation:180;flip:y;visibility:visible;mso-wrap-style:square" o:spid="_x0000_s1298" strokecolor="black [3040]" o:connectortype="elbow" type="#_x0000_t34" adj="-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"/>
                  <v:line id="Gerader Verbinder 317" style="position:absolute;flip:y;visibility:visible;mso-wrap-style:square" o:spid="_x0000_s1299" strokecolor="black [3040]" o:connectortype="straight" from="7564,3574" to="7747,1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"/>
                  <v:shape id="Textfeld 318" style="position:absolute;left:12587;top:3705;width:10314;height:1719;visibility:visible;mso-wrap-style:square;v-text-anchor:top" o:spid="_x0000_s130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">
                    <v:textbox inset="0,0,0,0">
                      <w:txbxContent>
                        <w:p w:rsidRPr="0002446F" w:rsidR="007A74A8" w:rsidP="007A74A8" w:rsidRDefault="007A74A8" w14:paraId="208DA71C" w14:textId="77777777">
                          <w:pPr>
                            <w:jc w:val="center"/>
                            <w:rPr>
                              <w:sz w:val="20"/>
                              <w:szCs w:val="20"/>
                            </w:rPr>
                          </w:pPr>
                          <w:r>
                            <w:rPr>
                              <w:sz w:val="20"/>
                              <w:szCs w:val="20"/>
                            </w:rPr>
                            <w:t>Eingaben</w:t>
                          </w:r>
                        </w:p>
                      </w:txbxContent>
                    </v:textbox>
                  </v:shape>
                  <v:rect id="Rechteck 319" style="position:absolute;left:30376;top:3535;width:22714;height:6909;visibility:visible;mso-wrap-style:square;v-text-anchor:middle" o:spid="_x0000_s1301" filled="f" strokecolor="black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"/>
                  <v:shape id="Textfeld 320" style="position:absolute;left:37145;top:3709;width:10315;height:1719;visibility:visible;mso-wrap-style:square;v-text-anchor:top" o:spid="_x0000_s130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">
                    <v:textbox inset="0,0,0,0">
                      <w:txbxContent>
                        <w:p w:rsidRPr="0002446F" w:rsidR="007A74A8" w:rsidP="007A74A8" w:rsidRDefault="00813C79" w14:paraId="6C2BD12F" w14:textId="7827BFCF">
                          <w:pPr>
                            <w:jc w:val="center"/>
                            <w:rPr>
                              <w:sz w:val="20"/>
                              <w:szCs w:val="20"/>
                            </w:rPr>
                          </w:pPr>
                          <w:r>
                            <w:rPr>
                              <w:sz w:val="20"/>
                              <w:szCs w:val="20"/>
                            </w:rPr>
                            <w:t>Ausgaben</w:t>
                          </w:r>
                        </w:p>
                      </w:txbxContent>
                    </v:textbox>
                  </v:shape>
                  <v:shape id="Textfeld 321" style="position:absolute;left:36183;top:11207;width:2165;height:3594;visibility:visible;mso-wrap-style:square;v-text-anchor:middle" o:spid="_x0000_s130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">
                    <v:textbox inset="0,0,0,0">
                      <w:txbxContent>
                        <w:p w:rsidRPr="00996560" w:rsidR="007A74A8" w:rsidP="007A74A8" w:rsidRDefault="007A74A8" w14:paraId="6BE2BB99" w14:textId="77777777">
                          <w:pPr>
                            <w:jc w:val="center"/>
                            <w:rPr>
                              <w:szCs w:val="24"/>
                            </w:rPr>
                          </w:pPr>
                          <w:r w:rsidRPr="00996560">
                            <w:rPr>
                              <w:szCs w:val="24"/>
                            </w:rPr>
                            <w:t>…</w:t>
                          </w:r>
                        </w:p>
                      </w:txbxContent>
                    </v:textbox>
                  </v:shape>
                  <v:shape id="Textfeld 322" style="position:absolute;left:44764;top:6353;width:2168;height:3599;visibility:visible;mso-wrap-style:square;v-text-anchor:middle" o:spid="_x0000_s130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">
                    <v:textbox inset="0,0,0,0">
                      <w:txbxContent>
                        <w:p w:rsidRPr="00996560" w:rsidR="007A74A8" w:rsidP="007A74A8" w:rsidRDefault="007A74A8" w14:paraId="4C6E8F68" w14:textId="77777777">
                          <w:pPr>
                            <w:jc w:val="center"/>
                            <w:rPr>
                              <w:szCs w:val="24"/>
                            </w:rPr>
                          </w:pPr>
                          <w:r w:rsidRPr="00996560">
                            <w:rPr>
                              <w:szCs w:val="24"/>
                            </w:rPr>
                            <w:t>…</w:t>
                          </w:r>
                        </w:p>
                      </w:txbxContent>
                    </v:textbox>
                  </v:shape>
                  <v:shape id="Textfeld 323" style="position:absolute;left:13147;top:6353;width:2168;height:3599;visibility:visible;mso-wrap-style:square;v-text-anchor:middle" o:spid="_x0000_s130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">
                    <v:textbox inset="0,0,0,0">
                      <w:txbxContent>
                        <w:p w:rsidRPr="00996560" w:rsidR="007A74A8" w:rsidP="007A74A8" w:rsidRDefault="007A74A8" w14:paraId="5D2927D8" w14:textId="77777777">
                          <w:pPr>
                            <w:jc w:val="center"/>
                            <w:rPr>
                              <w:szCs w:val="24"/>
                            </w:rPr>
                          </w:pPr>
                          <w:r w:rsidRPr="00996560">
                            <w:rPr>
                              <w:szCs w:val="24"/>
                            </w:rPr>
                            <w: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Pfeil: nach rechts 325" style="position:absolute;left:7746;top:-285;width:45250;height:3279;visibility:visible;mso-wrap-style:square;v-text-anchor:middle" o:spid="_x0000_s1306" filled="f" strokecolor="black [1600]" strokeweight="1pt" type="#_x0000_t13" adj="2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">
                    <v:textbox inset=",0,,0">
                      <w:txbxContent>
                        <w:p w:rsidRPr="00F63AB1" w:rsidR="007A74A8" w:rsidP="007A74A8" w:rsidRDefault="007A74A8" w14:paraId="1C18D728" w14:textId="77777777">
                          <w:pPr>
                            <w:jc w:val="center"/>
                            <w:rPr>
                              <w:color w:val="000000" w:themeColor="text1"/>
                              <w:sz w:val="16"/>
                              <w:szCs w:val="16"/>
                            </w:rPr>
                          </w:pPr>
                          <w:r w:rsidRPr="00F63AB1">
                            <w:rPr>
                              <w:color w:val="000000" w:themeColor="text1"/>
                              <w:sz w:val="16"/>
                              <w:szCs w:val="16"/>
                            </w:rPr>
                            <w:t>Zeit</w:t>
                          </w:r>
                        </w:p>
                      </w:txbxContent>
                    </v:textbox>
                  </v:shape>
                  <v:shape id="Textfeld 81" style="position:absolute;left:7406;top:11207;width:5525;height:3599;visibility:visible;mso-wrap-style:square;v-text-anchor:top" o:spid="_x0000_s130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v:textbox>
                      <w:txbxContent>
                        <w:p w:rsidRPr="00996560" w:rsidR="007A74A8" w:rsidP="007A74A8" w:rsidRDefault="007A74A8" w14:paraId="45BDE4DB" w14:textId="77777777">
                          <w:pPr>
                            <w:rPr>
                              <w:szCs w:val="24"/>
                            </w:rPr>
                          </w:pPr>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t-n</m:t>
                                </m:r>
                              </m:sub>
                            </m:sSub>
                          </m:oMath>
                        </w:p>
                      </w:txbxContent>
                    </v:textbox>
                  </v:shape>
                  <v:shape id="Textfeld 84" style="position:absolute;left:13150;top:11207;width:2165;height:3594;visibility:visible;mso-wrap-style:square;v-text-anchor:middle" o:spid="_x0000_s130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">
                    <v:textbox inset="0,0,0,0">
                      <w:txbxContent>
                        <w:p w:rsidRPr="00996560" w:rsidR="007A74A8" w:rsidP="007A74A8" w:rsidRDefault="007A74A8" w14:paraId="083AC1D2" w14:textId="77777777">
                          <w:pPr>
                            <w:jc w:val="center"/>
                            <w:rPr>
                              <w:szCs w:val="24"/>
                            </w:rPr>
                          </w:pPr>
                          <w:r w:rsidRPr="00996560">
                            <w:rPr>
                              <w:szCs w:val="24"/>
                            </w:rPr>
                            <w:t>…</w:t>
                          </w:r>
                        </w:p>
                      </w:txbxContent>
                    </v:textbox>
                  </v:shape>
                </v:group>
                <v:rect id="Rechteck 326" style="position:absolute;left:22901;top:11210;width:21956;height:3594;visibility:visible;mso-wrap-style:square;v-text-anchor:middle" o:spid="_x0000_s1309" filled="f" strokecolor="#c0000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">
                  <v:stroke dashstyle="1 1"/>
                </v:rect>
                <w10:anchorlock/>
              </v:group>
            </w:pict>
          </mc:Fallback>
        </mc:AlternateContent>
      </w:r>
      <w:bookmarkEnd w:id="100"/>
      <w:bookmarkEnd w:id="101"/>
    </w:p>
    <w:p w:rsidR="007A74A8" w:rsidP="002E4C3D" w:rsidRDefault="00666D3B" w14:paraId="724158C4" w14:textId="4B10122F">
      <w:pPr>
        <w:pStyle w:val="Beschriftung"/>
        <w:jc w:val="center"/>
      </w:pPr>
      <w:bookmarkStart w:name="_Ref124423673" w:id="102"/>
      <w:bookmarkStart w:name="_Toc126152051" w:id="103"/>
      <w:r>
        <w:t xml:space="preserve">Abbildung </w:t>
      </w:r>
      <w:r w:rsidR="009641A2">
        <w:fldChar w:fldCharType="begin"/>
      </w:r>
      <w:r w:rsidR="009641A2">
        <w:instrText xml:space="preserve"> SEQ Abbildung \* ARABIC </w:instrText>
      </w:r>
      <w:r w:rsidR="009641A2">
        <w:fldChar w:fldCharType="separate"/>
      </w:r>
      <w:r w:rsidR="00DA4B34">
        <w:rPr>
          <w:noProof/>
        </w:rPr>
        <w:t>18</w:t>
      </w:r>
      <w:r w:rsidR="009641A2">
        <w:rPr>
          <w:noProof/>
        </w:rPr>
        <w:fldChar w:fldCharType="end"/>
      </w:r>
      <w:bookmarkEnd w:id="102"/>
      <w:r>
        <w:t xml:space="preserve">: </w:t>
      </w:r>
      <w:r w:rsidRPr="00FE72F2">
        <w:t>Struktur eines Zeitfensters zum Zeitpunkt t mit Stell- und Regelgröße</w:t>
      </w:r>
      <w:bookmarkEnd w:id="103"/>
    </w:p>
    <w:p w:rsidR="002E4C3D" w:rsidP="002E4C3D" w:rsidRDefault="002E4C3D" w14:paraId="5ECE449E" w14:textId="73EB86E4">
      <w:r>
        <w:t>Für eine Vorhersage der zukünftigen Regelgröße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t+h</m:t>
            </m:r>
          </m:sub>
        </m:sSub>
        <m:r>
          <w:rPr>
            <w:rFonts w:ascii="Cambria Math" w:hAnsi="Cambria Math"/>
          </w:rPr>
          <m:t>)</m:t>
        </m:r>
      </m:oMath>
      <w:r>
        <w:t xml:space="preserve"> werden sowohl die Regelgröße als auch die Stellgröße der vergangenen Zeitpunkte benötigt. Es liegt also eine multivariate Zeitreihe vor. </w:t>
      </w:r>
      <w:r>
        <w:fldChar w:fldCharType="begin"/>
      </w:r>
      <w:r>
        <w:instrText xml:space="preserve"> REF _Ref124354564 \h  \* MERGEFORMAT </w:instrText>
      </w:r>
      <w:r>
        <w:fldChar w:fldCharType="separate"/>
      </w:r>
      <w:r w:rsidR="00DA4B34">
        <w:t xml:space="preserve">Tabelle </w:t>
      </w:r>
      <w:r w:rsidR="00DA4B34">
        <w:rPr>
          <w:noProof/>
        </w:rPr>
        <w:t>8</w:t>
      </w:r>
      <w:r>
        <w:fldChar w:fldCharType="end"/>
      </w:r>
      <w:r>
        <w:t xml:space="preserve"> </w:t>
      </w:r>
      <w:r w:rsidRPr="00D76B8B">
        <w:t>zeigt die aufgezeichnete Zeitreihe de</w:t>
      </w:r>
      <w:r>
        <w:t>s</w:t>
      </w:r>
      <w:r w:rsidRPr="00D76B8B">
        <w:t xml:space="preserve"> </w:t>
      </w:r>
      <w:r>
        <w:t>Systems</w:t>
      </w:r>
      <w:r w:rsidRPr="00D76B8B">
        <w:t xml:space="preserve">, bei der für jeden Zeitschritt die Stellgröße und die Regelgröße aufgezeichnet wurde. Dabei ist </w:t>
      </w:r>
      <m:oMath>
        <m:r>
          <w:rPr>
            <w:rFonts w:ascii="Cambria Math" w:hAnsi="Cambria Math"/>
          </w:rPr>
          <m:t>i</m:t>
        </m:r>
      </m:oMath>
      <w:r w:rsidRPr="00D76B8B">
        <w:t xml:space="preserve"> der letzte aufgezeichnete Zeitpunkt</w:t>
      </w:r>
      <w:r>
        <w:t xml:space="preserve">. Damit mindestens ein gültiges Zeitfenster zum Training existiert, muss </w:t>
      </w:r>
      <m:oMath>
        <m:r>
          <w:rPr>
            <w:rFonts w:ascii="Cambria Math" w:hAnsi="Cambria Math"/>
          </w:rPr>
          <m:t>i≥q</m:t>
        </m:r>
      </m:oMath>
      <w:r>
        <w:t xml:space="preserve"> sein, da sonst nicht genug Werte für ein Zeitfenster vorhanden sind. Für einen beliebigen Zeitpunkt </w:t>
      </w:r>
      <m:oMath>
        <m:r>
          <w:rPr>
            <w:rFonts w:ascii="Cambria Math" w:hAnsi="Cambria Math"/>
          </w:rPr>
          <m:t>t∈</m:t>
        </m:r>
        <m:d>
          <m:dPr>
            <m:begChr m:val="["/>
            <m:endChr m:val="]"/>
            <m:ctrlPr>
              <w:rPr>
                <w:rFonts w:ascii="Cambria Math" w:hAnsi="Cambria Math"/>
                <w:i/>
              </w:rPr>
            </m:ctrlPr>
          </m:dPr>
          <m:e>
            <m:r>
              <w:rPr>
                <w:rFonts w:ascii="Cambria Math" w:hAnsi="Cambria Math"/>
              </w:rPr>
              <m:t>n,i-h</m:t>
            </m:r>
          </m:e>
        </m:d>
      </m:oMath>
      <w:r>
        <w:t xml:space="preserve"> mit </w:t>
      </w:r>
      <m:oMath>
        <m:r>
          <w:rPr>
            <w:rFonts w:ascii="Cambria Math" w:hAnsi="Cambria Math"/>
          </w:rPr>
          <m:t>i≥q</m:t>
        </m:r>
      </m:oMath>
      <w:r>
        <w:t xml:space="preserve"> kann ein Zeitfenster gebildet werden, das </w:t>
      </w:r>
      <m:oMath>
        <m:r>
          <w:rPr>
            <w:rFonts w:ascii="Cambria Math" w:hAnsi="Cambria Math"/>
          </w:rPr>
          <m:t>n</m:t>
        </m:r>
      </m:oMath>
      <w:r>
        <w:t xml:space="preserve"> vergangene Zeitpunkte benutzt, um </w:t>
      </w:r>
      <m:oMath>
        <m:r>
          <w:rPr>
            <w:rFonts w:ascii="Cambria Math" w:hAnsi="Cambria Math"/>
          </w:rPr>
          <m:t>h</m:t>
        </m:r>
      </m:oMath>
      <w:r>
        <w:t xml:space="preserve"> zukünftige Zeitpunkte vorherzusagen, wobei alle Werte bekannt sind. Die Umwandlung der Zeitreihe in </w:t>
      </w:r>
      <w:r>
        <w:fldChar w:fldCharType="begin"/>
      </w:r>
      <w:r>
        <w:instrText xml:space="preserve"> REF _Ref124354564 \h  \* MERGEFORMAT </w:instrText>
      </w:r>
      <w:r>
        <w:fldChar w:fldCharType="separate"/>
      </w:r>
      <w:r w:rsidR="00DA4B34">
        <w:t xml:space="preserve">Tabelle </w:t>
      </w:r>
      <w:r w:rsidR="00DA4B34">
        <w:rPr>
          <w:noProof/>
        </w:rPr>
        <w:t>8</w:t>
      </w:r>
      <w:r>
        <w:fldChar w:fldCharType="end"/>
      </w:r>
      <w:r>
        <w:t xml:space="preserve"> in ein Zeitfenster zum Zeitpunkt </w:t>
      </w:r>
      <m:oMath>
        <m:r>
          <w:rPr>
            <w:rFonts w:ascii="Cambria Math" w:hAnsi="Cambria Math"/>
          </w:rPr>
          <m:t>t</m:t>
        </m:r>
      </m:oMath>
      <w:r>
        <w:t xml:space="preserve">, mit den jeweiligen Eingaben und Ausgaben für das KNN, ist in </w:t>
      </w:r>
      <w:r>
        <w:fldChar w:fldCharType="begin"/>
      </w:r>
      <w:r>
        <w:instrText xml:space="preserve"> REF _Ref124423673 \h </w:instrText>
      </w:r>
      <w:r>
        <w:fldChar w:fldCharType="separate"/>
      </w:r>
      <w:r w:rsidR="00DA4B34">
        <w:t xml:space="preserve">Abbildung </w:t>
      </w:r>
      <w:r w:rsidR="00DA4B34">
        <w:rPr>
          <w:noProof/>
        </w:rPr>
        <w:t>18</w:t>
      </w:r>
      <w:r>
        <w:fldChar w:fldCharType="end"/>
      </w:r>
      <w:r>
        <w:t xml:space="preserve"> dargestellt. Als Eingaben werden die </w:t>
      </w:r>
      <m:oMath>
        <m:r>
          <w:rPr>
            <w:rFonts w:ascii="Cambria Math" w:hAnsi="Cambria Math"/>
          </w:rPr>
          <m:t>n</m:t>
        </m:r>
      </m:oMath>
      <w:r>
        <w:t xml:space="preserve"> letzten Werte der Stell- und Regelgröße, die aktuelle Stell- und Regelgröße zum Zeitpunkt </w:t>
      </w:r>
      <m:oMath>
        <m:r>
          <w:rPr>
            <w:rFonts w:ascii="Cambria Math" w:hAnsi="Cambria Math"/>
          </w:rPr>
          <m:t>t</m:t>
        </m:r>
      </m:oMath>
      <w:r>
        <w:t xml:space="preserve"> und die nächsten </w:t>
      </w:r>
      <m:oMath>
        <m:r>
          <w:rPr>
            <w:rFonts w:ascii="Cambria Math" w:hAnsi="Cambria Math"/>
          </w:rPr>
          <m:t>m</m:t>
        </m:r>
      </m:oMath>
      <w:r>
        <w:t xml:space="preserve"> Stellgrößen verwendet. Der rot gepunktete Kasten stellt eine Matrix aller möglichen Regelstrategien dar, die nur für die Vorhersage für </w:t>
      </w:r>
      <m:oMath>
        <m:r>
          <w:rPr>
            <w:rFonts w:ascii="Cambria Math" w:hAnsi="Cambria Math"/>
          </w:rPr>
          <m:t>t=i</m:t>
        </m:r>
      </m:oMath>
      <w:r>
        <w:t xml:space="preserve"> verwendet wird. Beim Erstellen von Trainingsdaten spielt sie keine Rolle, da die Werte (</w:t>
      </w:r>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m:t>
            </m:r>
          </m:sub>
        </m:sSub>
        <m:r>
          <w:rPr>
            <w:rFonts w:ascii="Cambria Math" w:hAnsi="Cambria Math"/>
          </w:rPr>
          <m:t>)</m:t>
        </m:r>
      </m:oMath>
      <w:r>
        <w:t xml:space="preserve"> in diesem Fall bekannt sind.</w:t>
      </w:r>
    </w:p>
    <w:p w:rsidR="002E4C3D" w:rsidP="002E4C3D" w:rsidRDefault="002E4C3D" w14:paraId="57DD9C7D" w14:textId="1758CCAB"/>
    <w:p w:rsidRPr="002E4C3D" w:rsidR="002E4C3D" w:rsidP="002E4C3D" w:rsidRDefault="002E4C3D" w14:paraId="44B089E6" w14:textId="77777777"/>
    <w:p w:rsidR="00152653" w:rsidP="00152653" w:rsidRDefault="003405C9" w14:paraId="6A05D4C5" w14:textId="7790A8D4">
      <w:pPr>
        <w:pStyle w:val="berschrift2"/>
      </w:pPr>
      <w:bookmarkStart w:name="_Toc126152007" w:id="104"/>
      <w:r>
        <w:t>Regel-KI</w:t>
      </w:r>
      <w:bookmarkEnd w:id="104"/>
    </w:p>
    <w:p w:rsidR="003C708D" w:rsidP="003A535A" w:rsidRDefault="003C708D" w14:paraId="6E955EFE" w14:textId="77777777">
      <w:r w:rsidRPr="003C708D">
        <w:t xml:space="preserve">Der Hauptbestandteil der Regel-KI befindet sich in der Klasse „Agent“ in der Datei „control_ai.py“. In dieser Klasse ist das KNN gespeichert, das als prädiktives Modell verwendet und mit der statischen Funktion „build_network()“ erstellt wird. Das KNN besteht aus einer Eingabeschicht, einer Ausgabeschicht und zwei verborgenen Schichten, deren Anzahl an Neuronen jeweils durch die Eingabeparameter der Funktion angepasst werden kann. </w:t>
      </w:r>
    </w:p>
    <w:p w:rsidR="003A535A" w:rsidP="003A535A" w:rsidRDefault="003C708D" w14:paraId="7F1F8BF3" w14:textId="53D0835E">
      <w:r w:rsidRPr="003C708D">
        <w:t>Für die Erstellung eines KNN wird das Modul „Keras“ verwendet. Keras ist eine leistungsfähige Bibliothek, die auf der von Google entwickelten maschinellen Lernplattform „TensorFlow“ basiert und die Erstellung komplexer Modelle mit minimalem Aufwand ermöglicht. Aufgrund der einfachen Handhabung ist Keras eine der beliebtesten Bibliotheken für Deep Learning</w:t>
      </w:r>
      <w:r w:rsidR="003A535A">
        <w:t xml:space="preserve">. </w:t>
      </w:r>
      <w:sdt>
        <w:sdtPr>
          <w:alias w:val="To edit, see citavi.com/edit"/>
          <w:tag w:val="CitaviPlaceholder#c909cd3f-9fd6-405d-9594-d2f1a1c76a0b"/>
          <w:id w:val="1123819400"/>
          <w:placeholder>
            <w:docPart w:val="94E40334AC634A089E848260AAEE8B4B"/>
          </w:placeholder>
        </w:sdtPr>
        <w:sdtEndPr/>
        <w:sdtContent>
          <w:r w:rsidR="003A535A">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ZjliOTI5LWM3ZTUtNDA1MS05MTIyLWEwMDU3ZTJmMGU3MiIsIlJhbmdlTGVuZ3RoIjo0LCJSZWZlcmVuY2VJZCI6ImM1YTU5Y2FjLWUxOTUtNDAyZC1hODc4LWJiOTc4NmRlMTg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IuMDEuMjAyMyIsIkF1dGhvcnMiOlt7IiRpZCI6IjciLCIkdHlwZSI6IlN3aXNzQWNhZGVtaWMuQ2l0YXZpLlBlcnNvbiwgU3dpc3NBY2FkZW1pYy5DaXRhdmkiLCJGaXJzdE5hbWUiOiJLZXJhcyIsIkxhc3ROYW1lIjoiVGVhbSIsIlByb3RlY3RlZCI6ZmFsc2UsIlNleCI6MCwiQ3JlYXRlZEJ5IjoiX0pvbmFzIEJyaW5rbWFubiIsIkNyZWF0ZWRPbiI6IjIwMjMtMDEtMTJUMTA6MTY6NTAiLCJNb2RpZmllZEJ5IjoiX0pvbmFzIEJyaW5rbWFubiIsIklkIjoiYjk2YTBkZTItOWU4OC00YjE1LTgyZWYtNDQxMGIzODgwNDYzIiwiTW9kaWZpZWRPbiI6IjIwMjMtMDEtMTJUMTA6MTY6NT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pvYnJpXFxBcHBEYXRhXFxMb2NhbFxcVGVtcFxccTBqM2Y0b2guanBnIiwiVXJpU3RyaW5nIjoiYzVhNTljYWMtZTE5NS00MDJkLWE4NzgtYmI5Nzg2ZGUxODE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5LjEyLjIwMjI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tlcmFzLmlvL2Fib3V0LyIsIlVyaVN0cmluZyI6Imh0dHBzOi8va2VyYXMuaW8vYWJvd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}</w:instrText>
          </w:r>
          <w:r w:rsidR="003A535A">
            <w:fldChar w:fldCharType="separate"/>
          </w:r>
          <w:r w:rsidR="00B772D0">
            <w:t>[37]</w:t>
          </w:r>
          <w:r w:rsidR="003A535A">
            <w:fldChar w:fldCharType="end"/>
          </w:r>
        </w:sdtContent>
      </w:sdt>
    </w:p>
    <w:p w:rsidR="00FE2DAE" w:rsidP="00602B07" w:rsidRDefault="003A535A" w14:paraId="120D47E6" w14:textId="5B0B23D6">
      <w:r>
        <w:t xml:space="preserve">Für </w:t>
      </w:r>
      <w:r w:rsidR="003C708D">
        <w:t>die Speicherung</w:t>
      </w:r>
      <w:r>
        <w:t xml:space="preserve"> der Zeitreihe wird der Datentyp „deque“ aus dem Modul „collections“ </w:t>
      </w:r>
      <w:r w:rsidR="003C708D">
        <w:t>verwendet</w:t>
      </w:r>
      <w:r>
        <w:t xml:space="preserve">. Dieser Datentyp ähnelt einer Liste, </w:t>
      </w:r>
      <w:r w:rsidR="00602B07">
        <w:t>jedoch kann hierbei eine</w:t>
      </w:r>
      <w:r>
        <w:t xml:space="preserve"> maximale Größe </w:t>
      </w:r>
      <w:r w:rsidR="003C708D">
        <w:t>definiert</w:t>
      </w:r>
      <w:r>
        <w:t xml:space="preserve"> werden kann </w:t>
      </w:r>
      <w:sdt>
        <w:sdtPr>
          <w:alias w:val="To edit, see citavi.com/edit"/>
          <w:tag w:val="CitaviPlaceholder#cb5789d1-e77d-45ba-b9fb-f464d59878d5"/>
          <w:id w:val="-1831663855"/>
          <w:placeholder>
            <w:docPart w:val="98702A4899D44CAC8463F4586B66A419"/>
          </w:placeholder>
        </w:sdtPr>
        <w:sdtEndPr/>
        <w:sdtContent>
          <w:r>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NWZlOTYwLTgyNjctNDJjOC1iYjMyLWNkZGVkYmYyNmNhNCIsIlJhbmdlTGVuZ3RoIjo0LCJSZWZlcmVuY2VJZCI6Ijc4NDI0ZGI5LWMwOTktNDlhMy1iNmUzLTAwOWQ4YWVlOTl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kuMDEuMjAyMyIsIkF1dGhvcnMiOlt7IiRpZCI6IjciLCIkdHlwZSI6IlN3aXNzQWNhZGVtaWMuQ2l0YXZpLlBlcnNvbiwgU3dpc3NBY2FkZW1pYy5DaXRhdmkiLCJMYXN0TmFtZSI6IkdlZWtzZm9yR2Vla3MiLCJQcm90ZWN0ZWQiOmZhbHNlLCJTZXgiOjAsIkNyZWF0ZWRCeSI6Il9Kb25hcyBCcmlua21hbm4iLCJDcmVhdGVkT24iOiIyMDIzLTAxLTA5VDE5OjM1OjU1IiwiTW9kaWZpZWRCeSI6Il9Kb25hcyBCcmlua21hbm4iLCJJZCI6IjA3NDA3MDRlLTlkZjktNDY5Ni1hM2Y5LWZjZDNkMGEyM2JhNyIsIk1vZGlmaWVkT24iOiIyMDIzLTAxLTA5VDE5OjM1OjU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DF3aXkzbHJtLmpwZyIsIlVyaVN0cmluZyI6Ijc4NDI0ZGI5LWMwOTktNDlhMy1iNmUzLTAwOWQ4YWVlOTll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C4xMC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2Vla3Nmb3JnZWVrcy5vcmcvZGVxdWUtaW4tcHl0aG9uLyIsIlVyaVN0cmluZyI6Imh0dHBzOi8vd3d3LmdlZWtzZm9yZ2Vla3Mub3JnL2RlcXVlLWluLXB5dGhvbi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}</w:instrText>
          </w:r>
          <w:r>
            <w:fldChar w:fldCharType="separate"/>
          </w:r>
          <w:r w:rsidR="00B772D0">
            <w:t>[38]</w:t>
          </w:r>
          <w:r>
            <w:fldChar w:fldCharType="end"/>
          </w:r>
        </w:sdtContent>
      </w:sdt>
      <w:r>
        <w:t xml:space="preserve">. </w:t>
      </w:r>
      <w:r w:rsidRPr="003C708D" w:rsidR="003C708D">
        <w:t>Wird die maximale Größe nach dem Einfügen eines neuen Elements überschritten, wird das älteste Element automatisch gelöscht</w:t>
      </w:r>
      <w:r w:rsidR="003C708D">
        <w:t xml:space="preserve"> </w:t>
      </w:r>
      <w:sdt>
        <w:sdtPr>
          <w:alias w:val="To edit, see citavi.com/edit"/>
          <w:tag w:val="CitaviPlaceholder#0c089474-86ca-488b-8f4c-31310f279579"/>
          <w:id w:val="-256599632"/>
          <w:placeholder>
            <w:docPart w:val="98702A4899D44CAC8463F4586B66A419"/>
          </w:placeholder>
        </w:sdtPr>
        <w:sdtEndPr/>
        <w:sdtContent>
          <w:r>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jE1ZjM3LTJlZTctNDQ3NS1iNTM0LTcxMWM2YWVjZWQxZCIsIlJhbmdlTGVuZ3RoIjo0LCJSZWZlcmVuY2VJZCI6Ijc4NDI0ZGI5LWMwOTktNDlhMy1iNmUzLTAwOWQ4YWVlOTl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kuMDEuMjAyMyIsIkF1dGhvcnMiOlt7IiRpZCI6IjciLCIkdHlwZSI6IlN3aXNzQWNhZGVtaWMuQ2l0YXZpLlBlcnNvbiwgU3dpc3NBY2FkZW1pYy5DaXRhdmkiLCJMYXN0TmFtZSI6IkdlZWtzZm9yR2Vla3MiLCJQcm90ZWN0ZWQiOmZhbHNlLCJTZXgiOjAsIkNyZWF0ZWRCeSI6Il9Kb25hcyBCcmlua21hbm4iLCJDcmVhdGVkT24iOiIyMDIzLTAxLTA5VDE5OjM1OjU1IiwiTW9kaWZpZWRCeSI6Il9Kb25hcyBCcmlua21hbm4iLCJJZCI6IjA3NDA3MDRlLTlkZjktNDY5Ni1hM2Y5LWZjZDNkMGEyM2JhNyIsIk1vZGlmaWVkT24iOiIyMDIzLTAxLTA5VDE5OjM1OjU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DF3aXkzbHJtLmpwZyIsIlVyaVN0cmluZyI6Ijc4NDI0ZGI5LWMwOTktNDlhMy1iNmUzLTAwOWQ4YWVlOTll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C4xMC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2Vla3Nmb3JnZWVrcy5vcmcvZGVxdWUtaW4tcHl0aG9uLyIsIlVyaVN0cmluZyI6Imh0dHBzOi8vd3d3LmdlZWtzZm9yZ2Vla3Mub3JnL2RlcXVlLWluLXB5dGhvbi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}</w:instrText>
          </w:r>
          <w:r>
            <w:fldChar w:fldCharType="separate"/>
          </w:r>
          <w:r w:rsidR="00B772D0">
            <w:t>[38]</w:t>
          </w:r>
          <w:r>
            <w:fldChar w:fldCharType="end"/>
          </w:r>
        </w:sdtContent>
      </w:sdt>
      <w:r>
        <w:t>.</w:t>
      </w:r>
      <w:r w:rsidR="00602B07">
        <w:t xml:space="preserve"> </w:t>
      </w:r>
      <w:r w:rsidRPr="003C708D" w:rsidR="003C708D">
        <w:t>Diese Eigenschaft ist in diesem Zusammenhang von Vorteil, da bei einem kontinuierlichen Prozess die Datenmenge über einen längeren Zeitraum sehr hoch sein kann. Durch die Verwendung des Datentyps „deque“ wird vermieden, dass nach längerer Laufzeit der Regel-KI der Speicherplatz nicht mehr ausreicht.</w:t>
      </w:r>
    </w:p>
    <w:p w:rsidR="001504BF" w:rsidP="00472DA3" w:rsidRDefault="00F550FB" w14:paraId="78209FC1" w14:textId="588A448F">
      <w:r>
        <w:t xml:space="preserve">In dieser Arbeit wird </w:t>
      </w:r>
      <w:r w:rsidR="003C708D">
        <w:t xml:space="preserve">das in </w:t>
      </w:r>
      <w:r>
        <w:t xml:space="preserve">Kapitel </w:t>
      </w:r>
      <w:r>
        <w:fldChar w:fldCharType="begin"/>
      </w:r>
      <w:r>
        <w:instrText xml:space="preserve"> REF _Ref124351224 \r \h </w:instrText>
      </w:r>
      <w:r>
        <w:fldChar w:fldCharType="separate"/>
      </w:r>
      <w:r w:rsidR="00DA4B34">
        <w:t>2.4.1</w:t>
      </w:r>
      <w:r>
        <w:fldChar w:fldCharType="end"/>
      </w:r>
      <w:r>
        <w:t xml:space="preserve"> </w:t>
      </w:r>
      <w:r w:rsidR="003C708D">
        <w:t xml:space="preserve">beschriebene MIMO-Verfahren </w:t>
      </w:r>
      <w:r>
        <w:t xml:space="preserve">verwendet, um Vorhersagen über mehrere Zeitschritte zu treffen, </w:t>
      </w:r>
      <w:r w:rsidRPr="003C708D" w:rsidR="003C708D">
        <w:t>da dieses Verfahren bei einer hohen Anzahl von Vorhersagen effizient ist</w:t>
      </w:r>
      <w:r>
        <w:t xml:space="preserve">. </w:t>
      </w:r>
      <w:r w:rsidRPr="003C708D" w:rsidR="003C708D">
        <w:t>Im Vergleich dazu wurde zunächst das rekursive Verfahren eingesetzt, das jedoch bei einer hohen Anzahl von Vorhersagen deutlich mehr Zeit benötigt, da jeder Zeitschritt jeder Regelstrategie einzeln vorhergesagt werden muss</w:t>
      </w:r>
      <w:r>
        <w:t xml:space="preserve">. Für eine Regelung in Echtzeit ist die rekursive Strategie </w:t>
      </w:r>
      <w:r w:rsidR="003C708D">
        <w:t>daher</w:t>
      </w:r>
      <w:r>
        <w:t xml:space="preserve"> nicht geeignet. </w:t>
      </w:r>
      <w:r w:rsidR="003C708D">
        <w:t>Bei</w:t>
      </w:r>
      <w:r w:rsidR="00FE2DAE">
        <w:t xml:space="preserve"> Verwendung de</w:t>
      </w:r>
      <w:r w:rsidR="003C708D">
        <w:t>s</w:t>
      </w:r>
      <w:r w:rsidR="00FE2DAE">
        <w:t xml:space="preserve"> MIMO-</w:t>
      </w:r>
      <w:r w:rsidR="003C708D">
        <w:t>Verfahrens</w:t>
      </w:r>
      <w:r w:rsidR="00FE2DAE">
        <w:t xml:space="preserve"> hat d</w:t>
      </w:r>
      <w:r w:rsidR="001504BF">
        <w:t>as KNN</w:t>
      </w:r>
      <w:r w:rsidR="00A76832">
        <w:t xml:space="preserve"> </w:t>
      </w:r>
      <w:r w:rsidR="001504BF">
        <w:t>so viele Ausgabe</w:t>
      </w:r>
      <w:r w:rsidR="0081230E">
        <w:t>-N</w:t>
      </w:r>
      <w:r w:rsidR="001504BF">
        <w:t>euronen</w:t>
      </w:r>
      <w:r w:rsidR="0081230E">
        <w:t>,</w:t>
      </w:r>
      <w:r w:rsidR="001504BF">
        <w:t xml:space="preserve"> wie Zeitschritte </w:t>
      </w:r>
      <w:r w:rsidR="0081230E">
        <w:t>vorhergesagt werden müssen</w:t>
      </w:r>
      <w:r w:rsidR="001504BF">
        <w:t>. Die Struktur der Eingabe- und Ausgabeschicht eines KNN, das</w:t>
      </w:r>
      <w:r w:rsidR="00183A8B">
        <w:t xml:space="preserve"> die nächsten </w:t>
      </w:r>
      <m:oMath>
        <m:r>
          <w:rPr>
            <w:rFonts w:ascii="Cambria Math" w:hAnsi="Cambria Math"/>
          </w:rPr>
          <m:t>h</m:t>
        </m:r>
      </m:oMath>
      <w:r w:rsidR="00183A8B">
        <w:t xml:space="preserve"> Zeitpunkte unter </w:t>
      </w:r>
      <w:r w:rsidR="00183A8B">
        <w:t xml:space="preserve">Verwendung </w:t>
      </w:r>
      <w:r w:rsidR="00DA66B2">
        <w:t>des</w:t>
      </w:r>
      <w:r w:rsidR="001504BF">
        <w:t xml:space="preserve"> umgeformten Zeitfensters</w:t>
      </w:r>
      <w:r w:rsidR="0089585A">
        <w:t xml:space="preserve"> aus</w:t>
      </w:r>
      <w:r w:rsidR="001504BF">
        <w:t xml:space="preserve"> </w:t>
      </w:r>
      <w:r w:rsidR="001504BF">
        <w:fldChar w:fldCharType="begin"/>
      </w:r>
      <w:r w:rsidR="001504BF">
        <w:instrText xml:space="preserve"> REF _Ref124423673 \h </w:instrText>
      </w:r>
      <w:r w:rsidR="001504BF">
        <w:fldChar w:fldCharType="separate"/>
      </w:r>
      <w:r w:rsidR="00DA4B34">
        <w:t xml:space="preserve">Abbildung </w:t>
      </w:r>
      <w:r w:rsidR="00DA4B34">
        <w:rPr>
          <w:noProof/>
        </w:rPr>
        <w:t>18</w:t>
      </w:r>
      <w:r w:rsidR="001504BF">
        <w:fldChar w:fldCharType="end"/>
      </w:r>
      <w:r w:rsidR="001504BF">
        <w:t xml:space="preserve"> </w:t>
      </w:r>
      <w:r w:rsidR="00183A8B">
        <w:t>vorhersagt,</w:t>
      </w:r>
      <w:r w:rsidR="001504BF">
        <w:t xml:space="preserve"> ist in </w:t>
      </w:r>
      <w:r w:rsidR="001504BF">
        <w:fldChar w:fldCharType="begin"/>
      </w:r>
      <w:r w:rsidR="001504BF">
        <w:instrText xml:space="preserve"> REF _Ref124424252 \h </w:instrText>
      </w:r>
      <w:r w:rsidR="001504BF">
        <w:fldChar w:fldCharType="separate"/>
      </w:r>
      <w:r w:rsidR="00DA4B34">
        <w:t xml:space="preserve">Abbildung </w:t>
      </w:r>
      <w:r w:rsidR="00DA4B34">
        <w:rPr>
          <w:noProof/>
        </w:rPr>
        <w:t>19</w:t>
      </w:r>
      <w:r w:rsidR="001504BF">
        <w:fldChar w:fldCharType="end"/>
      </w:r>
      <w:r w:rsidR="001504BF">
        <w:t xml:space="preserve"> </w:t>
      </w:r>
      <w:r>
        <w:t>dargestellt</w:t>
      </w:r>
      <w:r w:rsidR="001504BF">
        <w:t>.</w:t>
      </w:r>
      <w:r w:rsidR="000A31B0">
        <w:t xml:space="preserve"> Die Anzahl der Eingabe</w:t>
      </w:r>
      <w:r w:rsidR="005A51CE">
        <w:t>-N</w:t>
      </w:r>
      <w:r w:rsidR="000A31B0">
        <w:t xml:space="preserve">euronen wird mit </w:t>
      </w:r>
      <w:r w:rsidR="000A31B0">
        <w:fldChar w:fldCharType="begin"/>
      </w:r>
      <w:r w:rsidR="000A31B0">
        <w:instrText xml:space="preserve"> REF _Ref124502253 \h </w:instrText>
      </w:r>
      <w:r w:rsidR="000A31B0">
        <w:fldChar w:fldCharType="separate"/>
      </w:r>
      <w:r w:rsidR="00DA4B34">
        <w:rPr>
          <w:lang w:eastAsia="de-DE"/>
        </w:rPr>
        <w:t>(</w:t>
      </w:r>
      <w:r w:rsidR="00DA4B34">
        <w:rPr>
          <w:b/>
          <w:bCs/>
          <w:noProof/>
          <w:lang w:eastAsia="de-DE"/>
        </w:rPr>
        <w:t>37</w:t>
      </w:r>
      <w:r w:rsidR="00DA4B34">
        <w:rPr>
          <w:lang w:eastAsia="de-DE"/>
        </w:rPr>
        <w:t>)</w:t>
      </w:r>
      <w:r w:rsidR="000A31B0">
        <w:fldChar w:fldCharType="end"/>
      </w:r>
      <w:r w:rsidR="000A31B0">
        <w:t xml:space="preserve"> berechnet.</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0A31B0" w:rsidTr="000A31B0" w14:paraId="039E170A" w14:textId="77777777">
        <w:tc>
          <w:tcPr>
            <w:tcW w:w="8217" w:type="dxa"/>
            <w:vAlign w:val="center"/>
          </w:tcPr>
          <w:p w:rsidRPr="00BB6220" w:rsidR="000A31B0" w:rsidP="00723FDA" w:rsidRDefault="009641A2" w14:paraId="7282FD23" w14:textId="6C234D80">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Input</m:t>
                    </m:r>
                  </m:sub>
                </m:sSub>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*2+m</m:t>
                </m:r>
              </m:oMath>
            </m:oMathPara>
          </w:p>
        </w:tc>
        <w:tc>
          <w:tcPr>
            <w:tcW w:w="843" w:type="dxa"/>
            <w:vAlign w:val="center"/>
          </w:tcPr>
          <w:p w:rsidRPr="00BB6220" w:rsidR="000A31B0" w:rsidP="00723FDA" w:rsidRDefault="000A31B0" w14:paraId="263613B0" w14:textId="3F140A9C">
            <w:pPr>
              <w:pStyle w:val="Beschriftung"/>
              <w:jc w:val="right"/>
              <w:rPr>
                <w:b w:val="0"/>
                <w:bCs w:val="0"/>
                <w:lang w:eastAsia="de-DE"/>
              </w:rPr>
            </w:pPr>
            <w:bookmarkStart w:name="_Ref124502245" w:id="105"/>
            <w:bookmarkStart w:name="_Ref124502253" w:id="106"/>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37</w:t>
            </w:r>
            <w:r w:rsidRPr="00BB6220">
              <w:rPr>
                <w:b w:val="0"/>
                <w:bCs w:val="0"/>
                <w:lang w:eastAsia="de-DE"/>
              </w:rPr>
              <w:fldChar w:fldCharType="end"/>
            </w:r>
            <w:bookmarkEnd w:id="105"/>
            <w:r>
              <w:rPr>
                <w:b w:val="0"/>
                <w:bCs w:val="0"/>
                <w:lang w:eastAsia="de-DE"/>
              </w:rPr>
              <w:t>)</w:t>
            </w:r>
            <w:bookmarkEnd w:id="106"/>
          </w:p>
        </w:tc>
      </w:tr>
    </w:tbl>
    <w:p w:rsidR="001504BF" w:rsidP="00CD28A6" w:rsidRDefault="001504BF" w14:paraId="06F8B604" w14:textId="687A8365"/>
    <w:p w:rsidR="009C6D60" w:rsidP="009C6D60" w:rsidRDefault="009C6D60" w14:paraId="61576BBF" w14:textId="77777777">
      <w:pPr>
        <w:keepNext/>
        <w:jc w:val="center"/>
      </w:pPr>
      <w:r>
        <w:rPr>
          <w:rFonts w:eastAsiaTheme="minorEastAsia"/>
          <w:noProof/>
        </w:rPr>
        <mc:AlternateContent>
          <mc:Choice Requires="wpc">
            <w:drawing>
              <wp:inline distT="0" distB="0" distL="0" distR="0" wp14:anchorId="2580D12F" wp14:editId="17BFAFED">
                <wp:extent cx="4133850" cy="3832225"/>
                <wp:effectExtent l="0" t="0" r="76200" b="0"/>
                <wp:docPr id="417" name="Zeichenbereich 4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8" name="Oval 4"/>
                        <wps:cNvSpPr>
                          <a:spLocks noChangeArrowheads="1"/>
                        </wps:cNvSpPr>
                        <wps:spPr bwMode="auto">
                          <a:xfrm>
                            <a:off x="496009" y="178388"/>
                            <a:ext cx="233605" cy="232783"/>
                          </a:xfrm>
                          <a:prstGeom prst="ellipse">
                            <a:avLst/>
                          </a:prstGeom>
                          <a:solidFill>
                            <a:srgbClr val="FFFFFF"/>
                          </a:solidFill>
                          <a:ln w="9525">
                            <a:solidFill>
                              <a:schemeClr val="tx1"/>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89" name="AutoShape 5"/>
                        <wps:cNvCnPr>
                          <a:cxnSpLocks noChangeShapeType="1"/>
                          <a:endCxn id="88" idx="2"/>
                        </wps:cNvCnPr>
                        <wps:spPr bwMode="auto">
                          <a:xfrm>
                            <a:off x="114401" y="291180"/>
                            <a:ext cx="381608" cy="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Oval 6"/>
                        <wps:cNvSpPr>
                          <a:spLocks noChangeArrowheads="1"/>
                        </wps:cNvSpPr>
                        <wps:spPr bwMode="auto">
                          <a:xfrm>
                            <a:off x="496009" y="503164"/>
                            <a:ext cx="233605" cy="233582"/>
                          </a:xfrm>
                          <a:prstGeom prst="ellipse">
                            <a:avLst/>
                          </a:prstGeom>
                          <a:solidFill>
                            <a:srgbClr val="FFFFFF"/>
                          </a:solidFill>
                          <a:ln w="9525">
                            <a:solidFill>
                              <a:schemeClr val="tx1"/>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93" name="AutoShape 7"/>
                        <wps:cNvCnPr>
                          <a:cxnSpLocks noChangeShapeType="1"/>
                          <a:endCxn id="92" idx="2"/>
                        </wps:cNvCnPr>
                        <wps:spPr bwMode="auto">
                          <a:xfrm>
                            <a:off x="114401" y="619155"/>
                            <a:ext cx="381608"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Oval 8"/>
                        <wps:cNvSpPr>
                          <a:spLocks noChangeArrowheads="1"/>
                        </wps:cNvSpPr>
                        <wps:spPr bwMode="auto">
                          <a:xfrm>
                            <a:off x="496009" y="1162314"/>
                            <a:ext cx="233605" cy="233582"/>
                          </a:xfrm>
                          <a:prstGeom prst="ellipse">
                            <a:avLst/>
                          </a:prstGeom>
                          <a:solidFill>
                            <a:srgbClr val="FFFFFF"/>
                          </a:solidFill>
                          <a:ln w="9525">
                            <a:solidFill>
                              <a:schemeClr val="tx1"/>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105" name="AutoShape 9"/>
                        <wps:cNvCnPr>
                          <a:cxnSpLocks noChangeShapeType="1"/>
                          <a:endCxn id="97" idx="2"/>
                        </wps:cNvCnPr>
                        <wps:spPr bwMode="auto">
                          <a:xfrm>
                            <a:off x="114401" y="1278306"/>
                            <a:ext cx="381608"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Oval 10"/>
                        <wps:cNvSpPr>
                          <a:spLocks noChangeArrowheads="1"/>
                        </wps:cNvSpPr>
                        <wps:spPr bwMode="auto">
                          <a:xfrm>
                            <a:off x="495209" y="1490290"/>
                            <a:ext cx="233605" cy="233582"/>
                          </a:xfrm>
                          <a:prstGeom prst="ellipse">
                            <a:avLst/>
                          </a:prstGeom>
                          <a:solidFill>
                            <a:srgbClr val="FFFFFF"/>
                          </a:solidFill>
                          <a:ln w="9525">
                            <a:solidFill>
                              <a:schemeClr val="tx1"/>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107" name="AutoShape 11"/>
                        <wps:cNvCnPr>
                          <a:cxnSpLocks noChangeShapeType="1"/>
                          <a:endCxn id="106" idx="2"/>
                        </wps:cNvCnPr>
                        <wps:spPr bwMode="auto">
                          <a:xfrm>
                            <a:off x="113601" y="1606281"/>
                            <a:ext cx="381608"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Oval 12"/>
                        <wps:cNvSpPr>
                          <a:spLocks noChangeArrowheads="1"/>
                        </wps:cNvSpPr>
                        <wps:spPr bwMode="auto">
                          <a:xfrm>
                            <a:off x="496009" y="1815865"/>
                            <a:ext cx="233605" cy="233582"/>
                          </a:xfrm>
                          <a:prstGeom prst="ellipse">
                            <a:avLst/>
                          </a:prstGeom>
                          <a:solidFill>
                            <a:srgbClr val="FFFFFF"/>
                          </a:solidFill>
                          <a:ln w="9525">
                            <a:solidFill>
                              <a:schemeClr val="tx1"/>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118" name="AutoShape 13"/>
                        <wps:cNvCnPr>
                          <a:cxnSpLocks noChangeShapeType="1"/>
                          <a:endCxn id="108" idx="2"/>
                        </wps:cNvCnPr>
                        <wps:spPr bwMode="auto">
                          <a:xfrm>
                            <a:off x="114401" y="1932657"/>
                            <a:ext cx="381608"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Oval 14"/>
                        <wps:cNvSpPr>
                          <a:spLocks noChangeArrowheads="1"/>
                        </wps:cNvSpPr>
                        <wps:spPr bwMode="auto">
                          <a:xfrm>
                            <a:off x="496009" y="2139041"/>
                            <a:ext cx="233605" cy="233582"/>
                          </a:xfrm>
                          <a:prstGeom prst="ellipse">
                            <a:avLst/>
                          </a:prstGeom>
                          <a:solidFill>
                            <a:srgbClr val="FFFFFF"/>
                          </a:solidFill>
                          <a:ln w="9525">
                            <a:solidFill>
                              <a:schemeClr val="tx1"/>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120" name="AutoShape 15"/>
                        <wps:cNvCnPr>
                          <a:cxnSpLocks noChangeShapeType="1"/>
                          <a:endCxn id="119" idx="2"/>
                        </wps:cNvCnPr>
                        <wps:spPr bwMode="auto">
                          <a:xfrm>
                            <a:off x="114401" y="2255033"/>
                            <a:ext cx="381608"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Oval 16"/>
                        <wps:cNvSpPr>
                          <a:spLocks noChangeArrowheads="1"/>
                        </wps:cNvSpPr>
                        <wps:spPr bwMode="auto">
                          <a:xfrm>
                            <a:off x="496009" y="2460617"/>
                            <a:ext cx="232805" cy="233582"/>
                          </a:xfrm>
                          <a:prstGeom prst="ellipse">
                            <a:avLst/>
                          </a:prstGeom>
                          <a:solidFill>
                            <a:srgbClr val="FFFFFF"/>
                          </a:solidFill>
                          <a:ln w="9525">
                            <a:solidFill>
                              <a:schemeClr val="tx1"/>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122" name="AutoShape 17"/>
                        <wps:cNvCnPr>
                          <a:cxnSpLocks noChangeShapeType="1"/>
                          <a:endCxn id="121" idx="2"/>
                        </wps:cNvCnPr>
                        <wps:spPr bwMode="auto">
                          <a:xfrm>
                            <a:off x="114401" y="2576608"/>
                            <a:ext cx="381608"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 name="Oval 18"/>
                        <wps:cNvSpPr>
                          <a:spLocks noChangeArrowheads="1"/>
                        </wps:cNvSpPr>
                        <wps:spPr bwMode="auto">
                          <a:xfrm>
                            <a:off x="496009" y="3114168"/>
                            <a:ext cx="233605" cy="233582"/>
                          </a:xfrm>
                          <a:prstGeom prst="ellipse">
                            <a:avLst/>
                          </a:prstGeom>
                          <a:solidFill>
                            <a:srgbClr val="FFFFFF"/>
                          </a:solidFill>
                          <a:ln w="9525">
                            <a:solidFill>
                              <a:schemeClr val="tx1"/>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124" name="AutoShape 19"/>
                        <wps:cNvCnPr>
                          <a:cxnSpLocks noChangeShapeType="1"/>
                          <a:endCxn id="123" idx="2"/>
                        </wps:cNvCnPr>
                        <wps:spPr bwMode="auto">
                          <a:xfrm>
                            <a:off x="114401" y="3229359"/>
                            <a:ext cx="381608" cy="1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 name="Text Box 20"/>
                        <wps:cNvSpPr txBox="1">
                          <a:spLocks noChangeArrowheads="1"/>
                        </wps:cNvSpPr>
                        <wps:spPr bwMode="auto">
                          <a:xfrm>
                            <a:off x="44800" y="35999"/>
                            <a:ext cx="370408" cy="291978"/>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rsidRPr="000B5EBB" w:rsidR="009C6D60" w:rsidP="009C6D60" w:rsidRDefault="009641A2" w14:paraId="5C350369" w14:textId="77777777">
                              <w:pPr>
                                <w:jc w:val="center"/>
                                <w:rPr>
                                  <w:sz w:val="20"/>
                                  <w:szCs w:val="20"/>
                                  <w14:textOutline w14:w="9525" w14:cap="rnd" w14:cmpd="sng" w14:algn="ctr">
                                    <w14:noFill/>
                                    <w14:prstDash w14:val="solid"/>
                                    <w14:bevel/>
                                  </w14:textOutline>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t-n</m:t>
                                      </m:r>
                                    </m:sub>
                                  </m:sSub>
                                </m:oMath>
                              </m:oMathPara>
                            </w:p>
                          </w:txbxContent>
                        </wps:txbx>
                        <wps:bodyPr rot="0" vert="horz" wrap="square" lIns="91440" tIns="45720" rIns="91440" bIns="45720" anchor="t" anchorCtr="0" upright="1">
                          <a:noAutofit/>
                        </wps:bodyPr>
                      </wps:wsp>
                      <wps:wsp>
                        <wps:cNvPr id="126" name="Text Box 21"/>
                        <wps:cNvSpPr txBox="1">
                          <a:spLocks noChangeArrowheads="1"/>
                        </wps:cNvSpPr>
                        <wps:spPr bwMode="auto">
                          <a:xfrm>
                            <a:off x="43200" y="363174"/>
                            <a:ext cx="372008" cy="291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7849D410"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t-n</m:t>
                                      </m:r>
                                    </m:sub>
                                  </m:sSub>
                                </m:oMath>
                              </m:oMathPara>
                            </w:p>
                          </w:txbxContent>
                        </wps:txbx>
                        <wps:bodyPr rot="0" vert="horz" wrap="square" lIns="91440" tIns="45720" rIns="91440" bIns="45720" anchor="t" anchorCtr="0" upright="1">
                          <a:noAutofit/>
                        </wps:bodyPr>
                      </wps:wsp>
                      <wps:wsp>
                        <wps:cNvPr id="127" name="Text Box 22"/>
                        <wps:cNvSpPr txBox="1">
                          <a:spLocks noChangeArrowheads="1"/>
                        </wps:cNvSpPr>
                        <wps:spPr bwMode="auto">
                          <a:xfrm>
                            <a:off x="44800" y="1015125"/>
                            <a:ext cx="372008" cy="29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548A9823"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t-1</m:t>
                                      </m:r>
                                    </m:sub>
                                  </m:sSub>
                                </m:oMath>
                              </m:oMathPara>
                            </w:p>
                          </w:txbxContent>
                        </wps:txbx>
                        <wps:bodyPr rot="0" vert="horz" wrap="square" lIns="91440" tIns="45720" rIns="91440" bIns="45720" anchor="t" anchorCtr="0" upright="1">
                          <a:noAutofit/>
                        </wps:bodyPr>
                      </wps:wsp>
                      <wps:wsp>
                        <wps:cNvPr id="138" name="Text Box 23"/>
                        <wps:cNvSpPr txBox="1">
                          <a:spLocks noChangeArrowheads="1"/>
                        </wps:cNvSpPr>
                        <wps:spPr bwMode="auto">
                          <a:xfrm>
                            <a:off x="35999" y="1347901"/>
                            <a:ext cx="372808" cy="29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3A59D440"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t-1</m:t>
                                      </m:r>
                                    </m:sub>
                                  </m:sSub>
                                </m:oMath>
                              </m:oMathPara>
                            </w:p>
                          </w:txbxContent>
                        </wps:txbx>
                        <wps:bodyPr rot="0" vert="horz" wrap="square" lIns="91440" tIns="45720" rIns="91440" bIns="45720" anchor="t" anchorCtr="0" upright="1">
                          <a:noAutofit/>
                        </wps:bodyPr>
                      </wps:wsp>
                      <wps:wsp>
                        <wps:cNvPr id="238" name="Text Box 24"/>
                        <wps:cNvSpPr txBox="1">
                          <a:spLocks noChangeArrowheads="1"/>
                        </wps:cNvSpPr>
                        <wps:spPr bwMode="auto">
                          <a:xfrm>
                            <a:off x="43200" y="1671876"/>
                            <a:ext cx="372008" cy="29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15B81D24" w14:textId="77777777">
                              <w:pPr>
                                <w:jc w:val="cente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m:t>
                                      </m:r>
                                    </m:sub>
                                  </m:sSub>
                                </m:oMath>
                              </m:oMathPara>
                            </w:p>
                          </w:txbxContent>
                        </wps:txbx>
                        <wps:bodyPr rot="0" vert="horz" wrap="square" lIns="91440" tIns="45720" rIns="91440" bIns="45720" anchor="t" anchorCtr="0" upright="1">
                          <a:noAutofit/>
                        </wps:bodyPr>
                      </wps:wsp>
                      <wps:wsp>
                        <wps:cNvPr id="248" name="Text Box 25"/>
                        <wps:cNvSpPr txBox="1">
                          <a:spLocks noChangeArrowheads="1"/>
                        </wps:cNvSpPr>
                        <wps:spPr bwMode="auto">
                          <a:xfrm>
                            <a:off x="40000" y="1991052"/>
                            <a:ext cx="372008" cy="29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40BD996B" w14:textId="77777777">
                              <w:pPr>
                                <w:jc w:val="cente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m:t>
                                      </m:r>
                                    </m:sub>
                                  </m:sSub>
                                </m:oMath>
                              </m:oMathPara>
                            </w:p>
                          </w:txbxContent>
                        </wps:txbx>
                        <wps:bodyPr rot="0" vert="horz" wrap="square" lIns="91440" tIns="45720" rIns="91440" bIns="45720" anchor="t" anchorCtr="0" upright="1">
                          <a:noAutofit/>
                        </wps:bodyPr>
                      </wps:wsp>
                      <wps:wsp>
                        <wps:cNvPr id="249" name="Text Box 26"/>
                        <wps:cNvSpPr txBox="1">
                          <a:spLocks noChangeArrowheads="1"/>
                        </wps:cNvSpPr>
                        <wps:spPr bwMode="auto">
                          <a:xfrm>
                            <a:off x="40000" y="2312628"/>
                            <a:ext cx="372008" cy="29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34353097" w14:textId="77777777">
                              <w:pPr>
                                <w:jc w:val="cente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t+1</m:t>
                                      </m:r>
                                    </m:sub>
                                  </m:sSub>
                                </m:oMath>
                              </m:oMathPara>
                            </w:p>
                          </w:txbxContent>
                        </wps:txbx>
                        <wps:bodyPr rot="0" vert="horz" wrap="square" lIns="91440" tIns="45720" rIns="91440" bIns="45720" anchor="t" anchorCtr="0" upright="1">
                          <a:noAutofit/>
                        </wps:bodyPr>
                      </wps:wsp>
                      <wps:wsp>
                        <wps:cNvPr id="250" name="Text Box 27"/>
                        <wps:cNvSpPr txBox="1">
                          <a:spLocks noChangeArrowheads="1"/>
                        </wps:cNvSpPr>
                        <wps:spPr bwMode="auto">
                          <a:xfrm>
                            <a:off x="40000" y="2966979"/>
                            <a:ext cx="372008" cy="290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4E48159A" w14:textId="77777777">
                              <w:pPr>
                                <w:jc w:val="cente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t+m</m:t>
                                      </m:r>
                                    </m:sub>
                                  </m:sSub>
                                </m:oMath>
                              </m:oMathPara>
                            </w:p>
                          </w:txbxContent>
                        </wps:txbx>
                        <wps:bodyPr rot="0" vert="horz" wrap="square" lIns="91440" tIns="45720" rIns="91440" bIns="45720" anchor="t" anchorCtr="0" upright="1">
                          <a:noAutofit/>
                        </wps:bodyPr>
                      </wps:wsp>
                      <wps:wsp>
                        <wps:cNvPr id="251" name="Text Box 28"/>
                        <wps:cNvSpPr txBox="1">
                          <a:spLocks noChangeArrowheads="1"/>
                        </wps:cNvSpPr>
                        <wps:spPr bwMode="auto">
                          <a:xfrm>
                            <a:off x="360806" y="811141"/>
                            <a:ext cx="466410" cy="291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6D60" w:rsidP="009C6D60" w:rsidRDefault="009C6D60" w14:paraId="25ECC1C7" w14:textId="77777777">
                              <w:pPr>
                                <w:jc w:val="center"/>
                              </w:pPr>
                              <w:r>
                                <w:t>…</w:t>
                              </w:r>
                            </w:p>
                          </w:txbxContent>
                        </wps:txbx>
                        <wps:bodyPr rot="0" vert="vert" wrap="square" lIns="91440" tIns="45720" rIns="91440" bIns="45720" anchor="t" anchorCtr="0" upright="1">
                          <a:noAutofit/>
                        </wps:bodyPr>
                      </wps:wsp>
                      <wps:wsp>
                        <wps:cNvPr id="252" name="Text Box 29"/>
                        <wps:cNvSpPr txBox="1">
                          <a:spLocks noChangeArrowheads="1"/>
                        </wps:cNvSpPr>
                        <wps:spPr bwMode="auto">
                          <a:xfrm>
                            <a:off x="366406" y="2766994"/>
                            <a:ext cx="465610" cy="29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6D60" w:rsidP="009C6D60" w:rsidRDefault="009C6D60" w14:paraId="5EF0F53B" w14:textId="77777777">
                              <w:pPr>
                                <w:jc w:val="center"/>
                              </w:pPr>
                              <w:r>
                                <w:t>…</w:t>
                              </w:r>
                            </w:p>
                          </w:txbxContent>
                        </wps:txbx>
                        <wps:bodyPr rot="0" vert="vert" wrap="square" lIns="91440" tIns="45720" rIns="91440" bIns="45720" anchor="t" anchorCtr="0" upright="1">
                          <a:noAutofit/>
                        </wps:bodyPr>
                      </wps:wsp>
                      <wps:wsp>
                        <wps:cNvPr id="253" name="Oval 30"/>
                        <wps:cNvSpPr>
                          <a:spLocks noChangeArrowheads="1"/>
                        </wps:cNvSpPr>
                        <wps:spPr bwMode="auto">
                          <a:xfrm>
                            <a:off x="1970439" y="506364"/>
                            <a:ext cx="235205" cy="2335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254" name="Oval 31"/>
                        <wps:cNvSpPr>
                          <a:spLocks noChangeArrowheads="1"/>
                        </wps:cNvSpPr>
                        <wps:spPr bwMode="auto">
                          <a:xfrm>
                            <a:off x="1970439" y="828739"/>
                            <a:ext cx="235205" cy="2343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256" name="Oval 32"/>
                        <wps:cNvSpPr>
                          <a:spLocks noChangeArrowheads="1"/>
                        </wps:cNvSpPr>
                        <wps:spPr bwMode="auto">
                          <a:xfrm>
                            <a:off x="1970439" y="1150315"/>
                            <a:ext cx="233605" cy="2351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265" name="Oval 33"/>
                        <wps:cNvSpPr>
                          <a:spLocks noChangeArrowheads="1"/>
                        </wps:cNvSpPr>
                        <wps:spPr bwMode="auto">
                          <a:xfrm>
                            <a:off x="1970439" y="1471091"/>
                            <a:ext cx="233605" cy="23278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266" name="Oval 34"/>
                        <wps:cNvSpPr>
                          <a:spLocks noChangeArrowheads="1"/>
                        </wps:cNvSpPr>
                        <wps:spPr bwMode="auto">
                          <a:xfrm>
                            <a:off x="1970439" y="1799867"/>
                            <a:ext cx="233605" cy="2335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267" name="Oval 35"/>
                        <wps:cNvSpPr>
                          <a:spLocks noChangeArrowheads="1"/>
                        </wps:cNvSpPr>
                        <wps:spPr bwMode="auto">
                          <a:xfrm>
                            <a:off x="1970439" y="2124642"/>
                            <a:ext cx="233605" cy="2335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268" name="Oval 36"/>
                        <wps:cNvSpPr>
                          <a:spLocks noChangeArrowheads="1"/>
                        </wps:cNvSpPr>
                        <wps:spPr bwMode="auto">
                          <a:xfrm>
                            <a:off x="1970439" y="2447818"/>
                            <a:ext cx="233605" cy="2335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269" name="Oval 37"/>
                        <wps:cNvSpPr>
                          <a:spLocks noChangeArrowheads="1"/>
                        </wps:cNvSpPr>
                        <wps:spPr bwMode="auto">
                          <a:xfrm>
                            <a:off x="1970439" y="2768594"/>
                            <a:ext cx="233605" cy="2351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270" name="AutoShape 38"/>
                        <wps:cNvCnPr>
                          <a:cxnSpLocks noChangeShapeType="1"/>
                          <a:stCxn id="88" idx="6"/>
                          <a:endCxn id="253" idx="2"/>
                        </wps:cNvCnPr>
                        <wps:spPr bwMode="auto">
                          <a:xfrm>
                            <a:off x="729614" y="294380"/>
                            <a:ext cx="1240826" cy="32877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71" name="AutoShape 39"/>
                        <wps:cNvCnPr>
                          <a:cxnSpLocks noChangeShapeType="1"/>
                          <a:stCxn id="92" idx="6"/>
                          <a:endCxn id="253" idx="2"/>
                        </wps:cNvCnPr>
                        <wps:spPr bwMode="auto">
                          <a:xfrm>
                            <a:off x="729614" y="619955"/>
                            <a:ext cx="1240826" cy="32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72" name="AutoShape 40"/>
                        <wps:cNvCnPr>
                          <a:cxnSpLocks noChangeShapeType="1"/>
                          <a:stCxn id="97" idx="6"/>
                          <a:endCxn id="253" idx="2"/>
                        </wps:cNvCnPr>
                        <wps:spPr bwMode="auto">
                          <a:xfrm flipV="1">
                            <a:off x="729614" y="623155"/>
                            <a:ext cx="1240826" cy="655951"/>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73" name="AutoShape 41"/>
                        <wps:cNvCnPr>
                          <a:cxnSpLocks noChangeShapeType="1"/>
                          <a:stCxn id="106" idx="6"/>
                          <a:endCxn id="253" idx="2"/>
                        </wps:cNvCnPr>
                        <wps:spPr bwMode="auto">
                          <a:xfrm flipV="1">
                            <a:off x="728814" y="623155"/>
                            <a:ext cx="1241626" cy="98392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74" name="AutoShape 42"/>
                        <wps:cNvCnPr>
                          <a:cxnSpLocks noChangeShapeType="1"/>
                          <a:stCxn id="108" idx="6"/>
                          <a:endCxn id="253" idx="2"/>
                        </wps:cNvCnPr>
                        <wps:spPr bwMode="auto">
                          <a:xfrm flipV="1">
                            <a:off x="729614" y="623155"/>
                            <a:ext cx="1240826" cy="1309502"/>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79" name="AutoShape 43"/>
                        <wps:cNvCnPr>
                          <a:cxnSpLocks noChangeShapeType="1"/>
                          <a:stCxn id="119" idx="6"/>
                          <a:endCxn id="253" idx="2"/>
                        </wps:cNvCnPr>
                        <wps:spPr bwMode="auto">
                          <a:xfrm flipV="1">
                            <a:off x="729614" y="623155"/>
                            <a:ext cx="1240826" cy="1632678"/>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80" name="AutoShape 44"/>
                        <wps:cNvCnPr>
                          <a:cxnSpLocks noChangeShapeType="1"/>
                          <a:stCxn id="121" idx="6"/>
                          <a:endCxn id="253" idx="2"/>
                        </wps:cNvCnPr>
                        <wps:spPr bwMode="auto">
                          <a:xfrm flipV="1">
                            <a:off x="728814" y="623155"/>
                            <a:ext cx="1241626" cy="195425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83" name="AutoShape 45"/>
                        <wps:cNvCnPr>
                          <a:cxnSpLocks noChangeShapeType="1"/>
                          <a:stCxn id="123" idx="6"/>
                          <a:endCxn id="253" idx="2"/>
                        </wps:cNvCnPr>
                        <wps:spPr bwMode="auto">
                          <a:xfrm flipV="1">
                            <a:off x="729614" y="623155"/>
                            <a:ext cx="1240826" cy="260780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84" name="AutoShape 46"/>
                        <wps:cNvCnPr>
                          <a:cxnSpLocks noChangeShapeType="1"/>
                          <a:stCxn id="88" idx="6"/>
                          <a:endCxn id="254" idx="2"/>
                        </wps:cNvCnPr>
                        <wps:spPr bwMode="auto">
                          <a:xfrm>
                            <a:off x="729614" y="294380"/>
                            <a:ext cx="1240826" cy="651951"/>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85" name="AutoShape 47"/>
                        <wps:cNvCnPr>
                          <a:cxnSpLocks noChangeShapeType="1"/>
                          <a:stCxn id="92" idx="6"/>
                          <a:endCxn id="254" idx="2"/>
                        </wps:cNvCnPr>
                        <wps:spPr bwMode="auto">
                          <a:xfrm>
                            <a:off x="729614" y="619955"/>
                            <a:ext cx="1240826" cy="32637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86" name="AutoShape 48"/>
                        <wps:cNvCnPr>
                          <a:cxnSpLocks noChangeShapeType="1"/>
                          <a:stCxn id="97" idx="6"/>
                          <a:endCxn id="254" idx="2"/>
                        </wps:cNvCnPr>
                        <wps:spPr bwMode="auto">
                          <a:xfrm flipV="1">
                            <a:off x="729614" y="946331"/>
                            <a:ext cx="1240826" cy="33277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87" name="AutoShape 49"/>
                        <wps:cNvCnPr>
                          <a:cxnSpLocks noChangeShapeType="1"/>
                          <a:stCxn id="106" idx="6"/>
                          <a:endCxn id="254" idx="2"/>
                        </wps:cNvCnPr>
                        <wps:spPr bwMode="auto">
                          <a:xfrm flipV="1">
                            <a:off x="728814" y="946331"/>
                            <a:ext cx="1241626" cy="66075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88" name="AutoShape 50"/>
                        <wps:cNvCnPr>
                          <a:cxnSpLocks noChangeShapeType="1"/>
                          <a:stCxn id="108" idx="6"/>
                          <a:endCxn id="254" idx="2"/>
                        </wps:cNvCnPr>
                        <wps:spPr bwMode="auto">
                          <a:xfrm flipV="1">
                            <a:off x="729614" y="946331"/>
                            <a:ext cx="1240826" cy="98632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89" name="AutoShape 51"/>
                        <wps:cNvCnPr>
                          <a:cxnSpLocks noChangeShapeType="1"/>
                          <a:stCxn id="119" idx="6"/>
                          <a:endCxn id="254" idx="2"/>
                        </wps:cNvCnPr>
                        <wps:spPr bwMode="auto">
                          <a:xfrm flipV="1">
                            <a:off x="729614" y="946331"/>
                            <a:ext cx="1240826" cy="1309502"/>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90" name="AutoShape 52"/>
                        <wps:cNvCnPr>
                          <a:cxnSpLocks noChangeShapeType="1"/>
                          <a:stCxn id="121" idx="6"/>
                          <a:endCxn id="254" idx="2"/>
                        </wps:cNvCnPr>
                        <wps:spPr bwMode="auto">
                          <a:xfrm flipV="1">
                            <a:off x="728814" y="946331"/>
                            <a:ext cx="1241626" cy="1631078"/>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91" name="AutoShape 53"/>
                        <wps:cNvCnPr>
                          <a:cxnSpLocks noChangeShapeType="1"/>
                          <a:stCxn id="123" idx="6"/>
                          <a:endCxn id="254" idx="2"/>
                        </wps:cNvCnPr>
                        <wps:spPr bwMode="auto">
                          <a:xfrm flipV="1">
                            <a:off x="729614" y="946331"/>
                            <a:ext cx="1240826" cy="228462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95" name="AutoShape 54"/>
                        <wps:cNvCnPr>
                          <a:cxnSpLocks noChangeShapeType="1"/>
                          <a:stCxn id="88" idx="6"/>
                          <a:endCxn id="256" idx="2"/>
                        </wps:cNvCnPr>
                        <wps:spPr bwMode="auto">
                          <a:xfrm>
                            <a:off x="729614" y="294380"/>
                            <a:ext cx="1240826" cy="97352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96" name="AutoShape 55"/>
                        <wps:cNvCnPr>
                          <a:cxnSpLocks noChangeShapeType="1"/>
                          <a:stCxn id="92" idx="6"/>
                          <a:endCxn id="256" idx="2"/>
                        </wps:cNvCnPr>
                        <wps:spPr bwMode="auto">
                          <a:xfrm>
                            <a:off x="729614" y="619955"/>
                            <a:ext cx="1240826" cy="647951"/>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02" name="AutoShape 56"/>
                        <wps:cNvCnPr>
                          <a:cxnSpLocks noChangeShapeType="1"/>
                          <a:stCxn id="97" idx="6"/>
                          <a:endCxn id="256" idx="2"/>
                        </wps:cNvCnPr>
                        <wps:spPr bwMode="auto">
                          <a:xfrm flipV="1">
                            <a:off x="729614" y="1267907"/>
                            <a:ext cx="1240826" cy="1119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03" name="AutoShape 57"/>
                        <wps:cNvCnPr>
                          <a:cxnSpLocks noChangeShapeType="1"/>
                          <a:stCxn id="106" idx="6"/>
                          <a:endCxn id="256" idx="2"/>
                        </wps:cNvCnPr>
                        <wps:spPr bwMode="auto">
                          <a:xfrm flipV="1">
                            <a:off x="728814" y="1267907"/>
                            <a:ext cx="1241626" cy="33917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07" name="AutoShape 58"/>
                        <wps:cNvCnPr>
                          <a:cxnSpLocks noChangeShapeType="1"/>
                          <a:stCxn id="108" idx="6"/>
                          <a:endCxn id="256" idx="2"/>
                        </wps:cNvCnPr>
                        <wps:spPr bwMode="auto">
                          <a:xfrm flipV="1">
                            <a:off x="729614" y="1267907"/>
                            <a:ext cx="1240826" cy="66475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24" name="AutoShape 59"/>
                        <wps:cNvCnPr>
                          <a:cxnSpLocks noChangeShapeType="1"/>
                          <a:stCxn id="119" idx="6"/>
                          <a:endCxn id="256" idx="2"/>
                        </wps:cNvCnPr>
                        <wps:spPr bwMode="auto">
                          <a:xfrm flipV="1">
                            <a:off x="729614" y="1267907"/>
                            <a:ext cx="1240826" cy="98792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27" name="AutoShape 60"/>
                        <wps:cNvCnPr>
                          <a:cxnSpLocks noChangeShapeType="1"/>
                          <a:stCxn id="121" idx="6"/>
                          <a:endCxn id="256" idx="2"/>
                        </wps:cNvCnPr>
                        <wps:spPr bwMode="auto">
                          <a:xfrm flipV="1">
                            <a:off x="728814" y="1267907"/>
                            <a:ext cx="1241626" cy="1309502"/>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28" name="AutoShape 61"/>
                        <wps:cNvCnPr>
                          <a:cxnSpLocks noChangeShapeType="1"/>
                          <a:stCxn id="123" idx="6"/>
                          <a:endCxn id="256" idx="2"/>
                        </wps:cNvCnPr>
                        <wps:spPr bwMode="auto">
                          <a:xfrm flipV="1">
                            <a:off x="729614" y="1267907"/>
                            <a:ext cx="1240826" cy="196305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29" name="AutoShape 62"/>
                        <wps:cNvCnPr>
                          <a:cxnSpLocks noChangeShapeType="1"/>
                          <a:stCxn id="88" idx="6"/>
                          <a:endCxn id="265" idx="2"/>
                        </wps:cNvCnPr>
                        <wps:spPr bwMode="auto">
                          <a:xfrm>
                            <a:off x="729614" y="294380"/>
                            <a:ext cx="1240826" cy="129350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0" name="AutoShape 63"/>
                        <wps:cNvCnPr>
                          <a:cxnSpLocks noChangeShapeType="1"/>
                          <a:stCxn id="92" idx="6"/>
                          <a:endCxn id="265" idx="2"/>
                        </wps:cNvCnPr>
                        <wps:spPr bwMode="auto">
                          <a:xfrm>
                            <a:off x="729614" y="619955"/>
                            <a:ext cx="1240826" cy="96792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1" name="AutoShape 64"/>
                        <wps:cNvCnPr>
                          <a:cxnSpLocks noChangeShapeType="1"/>
                          <a:stCxn id="97" idx="6"/>
                          <a:endCxn id="265" idx="2"/>
                        </wps:cNvCnPr>
                        <wps:spPr bwMode="auto">
                          <a:xfrm>
                            <a:off x="729614" y="1279106"/>
                            <a:ext cx="1240826" cy="30877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2" name="AutoShape 65"/>
                        <wps:cNvCnPr>
                          <a:cxnSpLocks noChangeShapeType="1"/>
                          <a:stCxn id="106" idx="6"/>
                          <a:endCxn id="265" idx="2"/>
                        </wps:cNvCnPr>
                        <wps:spPr bwMode="auto">
                          <a:xfrm flipV="1">
                            <a:off x="728814" y="1587883"/>
                            <a:ext cx="1241626" cy="1919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3" name="AutoShape 66"/>
                        <wps:cNvCnPr>
                          <a:cxnSpLocks noChangeShapeType="1"/>
                          <a:stCxn id="108" idx="6"/>
                          <a:endCxn id="265" idx="2"/>
                        </wps:cNvCnPr>
                        <wps:spPr bwMode="auto">
                          <a:xfrm flipV="1">
                            <a:off x="729614" y="1587883"/>
                            <a:ext cx="1240826" cy="34477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4" name="AutoShape 67"/>
                        <wps:cNvCnPr>
                          <a:cxnSpLocks noChangeShapeType="1"/>
                          <a:stCxn id="119" idx="6"/>
                          <a:endCxn id="265" idx="2"/>
                        </wps:cNvCnPr>
                        <wps:spPr bwMode="auto">
                          <a:xfrm flipV="1">
                            <a:off x="729614" y="1587883"/>
                            <a:ext cx="1240826" cy="66795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5" name="AutoShape 68"/>
                        <wps:cNvCnPr>
                          <a:cxnSpLocks noChangeShapeType="1"/>
                          <a:stCxn id="121" idx="6"/>
                          <a:endCxn id="265" idx="2"/>
                        </wps:cNvCnPr>
                        <wps:spPr bwMode="auto">
                          <a:xfrm flipV="1">
                            <a:off x="728814" y="1587883"/>
                            <a:ext cx="1241626" cy="98952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6" name="AutoShape 69"/>
                        <wps:cNvCnPr>
                          <a:cxnSpLocks noChangeShapeType="1"/>
                          <a:stCxn id="123" idx="6"/>
                          <a:endCxn id="265" idx="2"/>
                        </wps:cNvCnPr>
                        <wps:spPr bwMode="auto">
                          <a:xfrm flipV="1">
                            <a:off x="729614" y="1587883"/>
                            <a:ext cx="1240826" cy="164307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7" name="AutoShape 70"/>
                        <wps:cNvCnPr>
                          <a:cxnSpLocks noChangeShapeType="1"/>
                          <a:stCxn id="88" idx="6"/>
                          <a:endCxn id="266" idx="2"/>
                        </wps:cNvCnPr>
                        <wps:spPr bwMode="auto">
                          <a:xfrm>
                            <a:off x="729614" y="294380"/>
                            <a:ext cx="1240826" cy="1622278"/>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8" name="AutoShape 71"/>
                        <wps:cNvCnPr>
                          <a:cxnSpLocks noChangeShapeType="1"/>
                          <a:stCxn id="92" idx="6"/>
                          <a:endCxn id="266" idx="2"/>
                        </wps:cNvCnPr>
                        <wps:spPr bwMode="auto">
                          <a:xfrm>
                            <a:off x="729614" y="619955"/>
                            <a:ext cx="1240826" cy="129670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9" name="AutoShape 72"/>
                        <wps:cNvCnPr>
                          <a:cxnSpLocks noChangeShapeType="1"/>
                          <a:stCxn id="97" idx="6"/>
                          <a:endCxn id="266" idx="2"/>
                        </wps:cNvCnPr>
                        <wps:spPr bwMode="auto">
                          <a:xfrm>
                            <a:off x="729614" y="1279106"/>
                            <a:ext cx="1240826" cy="637552"/>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0" name="AutoShape 73"/>
                        <wps:cNvCnPr>
                          <a:cxnSpLocks noChangeShapeType="1"/>
                          <a:stCxn id="106" idx="6"/>
                          <a:endCxn id="266" idx="2"/>
                        </wps:cNvCnPr>
                        <wps:spPr bwMode="auto">
                          <a:xfrm>
                            <a:off x="728814" y="1607081"/>
                            <a:ext cx="1241626" cy="30957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1" name="AutoShape 74"/>
                        <wps:cNvCnPr>
                          <a:cxnSpLocks noChangeShapeType="1"/>
                          <a:stCxn id="108" idx="6"/>
                          <a:endCxn id="266" idx="2"/>
                        </wps:cNvCnPr>
                        <wps:spPr bwMode="auto">
                          <a:xfrm flipV="1">
                            <a:off x="729614" y="1916658"/>
                            <a:ext cx="1240826" cy="1599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2" name="AutoShape 75"/>
                        <wps:cNvCnPr>
                          <a:cxnSpLocks noChangeShapeType="1"/>
                          <a:stCxn id="119" idx="6"/>
                          <a:endCxn id="266" idx="2"/>
                        </wps:cNvCnPr>
                        <wps:spPr bwMode="auto">
                          <a:xfrm flipV="1">
                            <a:off x="729614" y="1916658"/>
                            <a:ext cx="1240826" cy="33917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3" name="AutoShape 76"/>
                        <wps:cNvCnPr>
                          <a:cxnSpLocks noChangeShapeType="1"/>
                          <a:stCxn id="121" idx="6"/>
                          <a:endCxn id="266" idx="2"/>
                        </wps:cNvCnPr>
                        <wps:spPr bwMode="auto">
                          <a:xfrm flipV="1">
                            <a:off x="728814" y="1916658"/>
                            <a:ext cx="1241626" cy="66075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4" name="AutoShape 77"/>
                        <wps:cNvCnPr>
                          <a:cxnSpLocks noChangeShapeType="1"/>
                          <a:stCxn id="123" idx="6"/>
                          <a:endCxn id="266" idx="2"/>
                        </wps:cNvCnPr>
                        <wps:spPr bwMode="auto">
                          <a:xfrm flipV="1">
                            <a:off x="729614" y="1916658"/>
                            <a:ext cx="1240826" cy="1314301"/>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5" name="AutoShape 78"/>
                        <wps:cNvCnPr>
                          <a:cxnSpLocks noChangeShapeType="1"/>
                          <a:stCxn id="88" idx="6"/>
                          <a:endCxn id="267" idx="2"/>
                        </wps:cNvCnPr>
                        <wps:spPr bwMode="auto">
                          <a:xfrm>
                            <a:off x="729614" y="294380"/>
                            <a:ext cx="1240826" cy="194705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6" name="AutoShape 79"/>
                        <wps:cNvCnPr>
                          <a:cxnSpLocks noChangeShapeType="1"/>
                          <a:stCxn id="92" idx="6"/>
                          <a:endCxn id="267" idx="2"/>
                        </wps:cNvCnPr>
                        <wps:spPr bwMode="auto">
                          <a:xfrm>
                            <a:off x="729614" y="619955"/>
                            <a:ext cx="1240826" cy="1621478"/>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7" name="AutoShape 80"/>
                        <wps:cNvCnPr>
                          <a:cxnSpLocks noChangeShapeType="1"/>
                          <a:stCxn id="97" idx="6"/>
                          <a:endCxn id="267" idx="2"/>
                        </wps:cNvCnPr>
                        <wps:spPr bwMode="auto">
                          <a:xfrm>
                            <a:off x="729614" y="1279106"/>
                            <a:ext cx="1240826" cy="962328"/>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8" name="AutoShape 81"/>
                        <wps:cNvCnPr>
                          <a:cxnSpLocks noChangeShapeType="1"/>
                          <a:stCxn id="106" idx="6"/>
                          <a:endCxn id="267" idx="2"/>
                        </wps:cNvCnPr>
                        <wps:spPr bwMode="auto">
                          <a:xfrm>
                            <a:off x="728814" y="1607081"/>
                            <a:ext cx="1241626" cy="634352"/>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49" name="AutoShape 82"/>
                        <wps:cNvCnPr>
                          <a:cxnSpLocks noChangeShapeType="1"/>
                          <a:stCxn id="108" idx="6"/>
                          <a:endCxn id="267" idx="2"/>
                        </wps:cNvCnPr>
                        <wps:spPr bwMode="auto">
                          <a:xfrm>
                            <a:off x="729614" y="1932657"/>
                            <a:ext cx="1240826" cy="30877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0" name="AutoShape 83"/>
                        <wps:cNvCnPr>
                          <a:cxnSpLocks noChangeShapeType="1"/>
                          <a:stCxn id="119" idx="6"/>
                          <a:endCxn id="267" idx="2"/>
                        </wps:cNvCnPr>
                        <wps:spPr bwMode="auto">
                          <a:xfrm flipV="1">
                            <a:off x="729614" y="2241434"/>
                            <a:ext cx="1240826" cy="1439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1" name="AutoShape 84"/>
                        <wps:cNvCnPr>
                          <a:cxnSpLocks noChangeShapeType="1"/>
                          <a:stCxn id="121" idx="6"/>
                          <a:endCxn id="267" idx="2"/>
                        </wps:cNvCnPr>
                        <wps:spPr bwMode="auto">
                          <a:xfrm flipV="1">
                            <a:off x="728814" y="2241434"/>
                            <a:ext cx="1241626" cy="33597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2" name="AutoShape 85"/>
                        <wps:cNvCnPr>
                          <a:cxnSpLocks noChangeShapeType="1"/>
                          <a:stCxn id="123" idx="6"/>
                          <a:endCxn id="267" idx="2"/>
                        </wps:cNvCnPr>
                        <wps:spPr bwMode="auto">
                          <a:xfrm flipV="1">
                            <a:off x="729614" y="2241434"/>
                            <a:ext cx="1240826" cy="98952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3" name="AutoShape 86"/>
                        <wps:cNvCnPr>
                          <a:cxnSpLocks noChangeShapeType="1"/>
                          <a:stCxn id="88" idx="6"/>
                          <a:endCxn id="268" idx="2"/>
                        </wps:cNvCnPr>
                        <wps:spPr bwMode="auto">
                          <a:xfrm>
                            <a:off x="729614" y="294380"/>
                            <a:ext cx="1240826" cy="227023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4" name="AutoShape 87"/>
                        <wps:cNvCnPr>
                          <a:cxnSpLocks noChangeShapeType="1"/>
                          <a:stCxn id="92" idx="6"/>
                          <a:endCxn id="268" idx="2"/>
                        </wps:cNvCnPr>
                        <wps:spPr bwMode="auto">
                          <a:xfrm>
                            <a:off x="729614" y="619955"/>
                            <a:ext cx="1240826" cy="194465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5" name="AutoShape 88"/>
                        <wps:cNvCnPr>
                          <a:cxnSpLocks noChangeShapeType="1"/>
                          <a:stCxn id="97" idx="6"/>
                          <a:endCxn id="268" idx="2"/>
                        </wps:cNvCnPr>
                        <wps:spPr bwMode="auto">
                          <a:xfrm>
                            <a:off x="729614" y="1279106"/>
                            <a:ext cx="1240826" cy="128550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6" name="AutoShape 89"/>
                        <wps:cNvCnPr>
                          <a:cxnSpLocks noChangeShapeType="1"/>
                          <a:stCxn id="106" idx="6"/>
                          <a:endCxn id="268" idx="2"/>
                        </wps:cNvCnPr>
                        <wps:spPr bwMode="auto">
                          <a:xfrm>
                            <a:off x="728814" y="1607081"/>
                            <a:ext cx="1241626" cy="957528"/>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7" name="AutoShape 90"/>
                        <wps:cNvCnPr>
                          <a:cxnSpLocks noChangeShapeType="1"/>
                          <a:stCxn id="108" idx="6"/>
                          <a:endCxn id="268" idx="2"/>
                        </wps:cNvCnPr>
                        <wps:spPr bwMode="auto">
                          <a:xfrm>
                            <a:off x="729614" y="1932657"/>
                            <a:ext cx="1240826" cy="63195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8" name="AutoShape 91"/>
                        <wps:cNvCnPr>
                          <a:cxnSpLocks noChangeShapeType="1"/>
                          <a:stCxn id="119" idx="6"/>
                          <a:endCxn id="268" idx="2"/>
                        </wps:cNvCnPr>
                        <wps:spPr bwMode="auto">
                          <a:xfrm>
                            <a:off x="729614" y="2255832"/>
                            <a:ext cx="1240826" cy="30877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9" name="AutoShape 92"/>
                        <wps:cNvCnPr>
                          <a:cxnSpLocks noChangeShapeType="1"/>
                          <a:stCxn id="121" idx="6"/>
                          <a:endCxn id="268" idx="2"/>
                        </wps:cNvCnPr>
                        <wps:spPr bwMode="auto">
                          <a:xfrm flipV="1">
                            <a:off x="728814" y="2564609"/>
                            <a:ext cx="1241626" cy="1279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0" name="AutoShape 93"/>
                        <wps:cNvCnPr>
                          <a:cxnSpLocks noChangeShapeType="1"/>
                          <a:stCxn id="123" idx="6"/>
                          <a:endCxn id="268" idx="2"/>
                        </wps:cNvCnPr>
                        <wps:spPr bwMode="auto">
                          <a:xfrm flipV="1">
                            <a:off x="729614" y="2564609"/>
                            <a:ext cx="1240826" cy="66635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1" name="AutoShape 94"/>
                        <wps:cNvCnPr>
                          <a:cxnSpLocks noChangeShapeType="1"/>
                          <a:stCxn id="88" idx="6"/>
                          <a:endCxn id="269" idx="2"/>
                        </wps:cNvCnPr>
                        <wps:spPr bwMode="auto">
                          <a:xfrm>
                            <a:off x="729614" y="294380"/>
                            <a:ext cx="1240826" cy="259180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2" name="AutoShape 95"/>
                        <wps:cNvCnPr>
                          <a:cxnSpLocks noChangeShapeType="1"/>
                          <a:stCxn id="92" idx="6"/>
                          <a:endCxn id="269" idx="2"/>
                        </wps:cNvCnPr>
                        <wps:spPr bwMode="auto">
                          <a:xfrm>
                            <a:off x="729614" y="619955"/>
                            <a:ext cx="1240826" cy="226623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3" name="AutoShape 96"/>
                        <wps:cNvCnPr>
                          <a:cxnSpLocks noChangeShapeType="1"/>
                          <a:stCxn id="97" idx="6"/>
                          <a:endCxn id="269" idx="2"/>
                        </wps:cNvCnPr>
                        <wps:spPr bwMode="auto">
                          <a:xfrm>
                            <a:off x="729614" y="1279106"/>
                            <a:ext cx="1240826" cy="160707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4" name="AutoShape 97"/>
                        <wps:cNvCnPr>
                          <a:cxnSpLocks noChangeShapeType="1"/>
                          <a:stCxn id="106" idx="6"/>
                          <a:endCxn id="269" idx="2"/>
                        </wps:cNvCnPr>
                        <wps:spPr bwMode="auto">
                          <a:xfrm>
                            <a:off x="728814" y="1607081"/>
                            <a:ext cx="1241626" cy="127910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5" name="AutoShape 98"/>
                        <wps:cNvCnPr>
                          <a:cxnSpLocks noChangeShapeType="1"/>
                          <a:stCxn id="108" idx="6"/>
                          <a:endCxn id="269" idx="2"/>
                        </wps:cNvCnPr>
                        <wps:spPr bwMode="auto">
                          <a:xfrm>
                            <a:off x="729614" y="1932657"/>
                            <a:ext cx="1240826" cy="953528"/>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6" name="AutoShape 99"/>
                        <wps:cNvCnPr>
                          <a:cxnSpLocks noChangeShapeType="1"/>
                          <a:stCxn id="119" idx="6"/>
                          <a:endCxn id="269" idx="2"/>
                        </wps:cNvCnPr>
                        <wps:spPr bwMode="auto">
                          <a:xfrm>
                            <a:off x="729614" y="2255832"/>
                            <a:ext cx="1240826" cy="63035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7" name="AutoShape 100"/>
                        <wps:cNvCnPr>
                          <a:cxnSpLocks noChangeShapeType="1"/>
                          <a:stCxn id="121" idx="6"/>
                          <a:endCxn id="269" idx="2"/>
                        </wps:cNvCnPr>
                        <wps:spPr bwMode="auto">
                          <a:xfrm>
                            <a:off x="728814" y="2577408"/>
                            <a:ext cx="1241626" cy="30877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8" name="AutoShape 101"/>
                        <wps:cNvCnPr>
                          <a:cxnSpLocks noChangeShapeType="1"/>
                          <a:stCxn id="123" idx="6"/>
                          <a:endCxn id="269" idx="2"/>
                        </wps:cNvCnPr>
                        <wps:spPr bwMode="auto">
                          <a:xfrm flipV="1">
                            <a:off x="729614" y="2886185"/>
                            <a:ext cx="1240826" cy="34477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9" name="Oval 102"/>
                        <wps:cNvSpPr>
                          <a:spLocks noChangeArrowheads="1"/>
                        </wps:cNvSpPr>
                        <wps:spPr bwMode="auto">
                          <a:xfrm>
                            <a:off x="3429669" y="828739"/>
                            <a:ext cx="233605" cy="2335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370" name="Oval 103"/>
                        <wps:cNvSpPr>
                          <a:spLocks noChangeArrowheads="1"/>
                        </wps:cNvSpPr>
                        <wps:spPr bwMode="auto">
                          <a:xfrm>
                            <a:off x="3429669" y="1150315"/>
                            <a:ext cx="233605" cy="2351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371" name="Oval 104"/>
                        <wps:cNvSpPr>
                          <a:spLocks noChangeArrowheads="1"/>
                        </wps:cNvSpPr>
                        <wps:spPr bwMode="auto">
                          <a:xfrm>
                            <a:off x="3429669" y="2447018"/>
                            <a:ext cx="233605" cy="23278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372" name="AutoShape 105"/>
                        <wps:cNvCnPr>
                          <a:cxnSpLocks noChangeShapeType="1"/>
                          <a:stCxn id="369" idx="6"/>
                        </wps:cNvCnPr>
                        <wps:spPr bwMode="auto">
                          <a:xfrm>
                            <a:off x="3663274" y="945531"/>
                            <a:ext cx="471210"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3" name="AutoShape 106"/>
                        <wps:cNvCnPr>
                          <a:cxnSpLocks noChangeShapeType="1"/>
                          <a:stCxn id="370" idx="6"/>
                        </wps:cNvCnPr>
                        <wps:spPr bwMode="auto">
                          <a:xfrm>
                            <a:off x="3663274" y="1267907"/>
                            <a:ext cx="471210"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Oval 107"/>
                        <wps:cNvSpPr>
                          <a:spLocks noChangeArrowheads="1"/>
                        </wps:cNvSpPr>
                        <wps:spPr bwMode="auto">
                          <a:xfrm>
                            <a:off x="3429669" y="1790267"/>
                            <a:ext cx="233605" cy="23358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45791" dir="3378596" algn="ctr" rotWithShape="0">
                                    <a:srgbClr val="808080"/>
                                  </a:outerShdw>
                                </a:effectLst>
                              </a14:hiddenEffects>
                            </a:ext>
                          </a:extLst>
                        </wps:spPr>
                        <wps:bodyPr rot="0" vert="horz" wrap="square" lIns="91440" tIns="45720" rIns="91440" bIns="45720" anchor="t" anchorCtr="0" upright="1">
                          <a:noAutofit/>
                        </wps:bodyPr>
                      </wps:wsp>
                      <wps:wsp>
                        <wps:cNvPr id="375" name="AutoShape 108"/>
                        <wps:cNvCnPr>
                          <a:cxnSpLocks noChangeShapeType="1"/>
                          <a:stCxn id="374" idx="6"/>
                        </wps:cNvCnPr>
                        <wps:spPr bwMode="auto">
                          <a:xfrm>
                            <a:off x="3663274" y="1907059"/>
                            <a:ext cx="471210"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6" name="AutoShape 109"/>
                        <wps:cNvCnPr>
                          <a:cxnSpLocks noChangeShapeType="1"/>
                          <a:stCxn id="371" idx="6"/>
                        </wps:cNvCnPr>
                        <wps:spPr bwMode="auto">
                          <a:xfrm flipV="1">
                            <a:off x="3663274" y="2560610"/>
                            <a:ext cx="471210" cy="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7" name="Text Box 110"/>
                        <wps:cNvSpPr txBox="1">
                          <a:spLocks noChangeArrowheads="1"/>
                        </wps:cNvSpPr>
                        <wps:spPr bwMode="auto">
                          <a:xfrm>
                            <a:off x="3649674" y="687950"/>
                            <a:ext cx="372008" cy="283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6624AF88"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t+1</m:t>
                                      </m:r>
                                    </m:sub>
                                  </m:sSub>
                                </m:oMath>
                              </m:oMathPara>
                            </w:p>
                          </w:txbxContent>
                        </wps:txbx>
                        <wps:bodyPr rot="0" vert="horz" wrap="square" lIns="91440" tIns="45720" rIns="91440" bIns="45720" anchor="t" anchorCtr="0" upright="1">
                          <a:noAutofit/>
                        </wps:bodyPr>
                      </wps:wsp>
                      <wps:wsp>
                        <wps:cNvPr id="378" name="Text Box 111"/>
                        <wps:cNvSpPr txBox="1">
                          <a:spLocks noChangeArrowheads="1"/>
                        </wps:cNvSpPr>
                        <wps:spPr bwMode="auto">
                          <a:xfrm>
                            <a:off x="3644874" y="1012726"/>
                            <a:ext cx="371208" cy="284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3E2495F9"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t+2</m:t>
                                      </m:r>
                                    </m:sub>
                                  </m:sSub>
                                </m:oMath>
                              </m:oMathPara>
                            </w:p>
                          </w:txbxContent>
                        </wps:txbx>
                        <wps:bodyPr rot="0" vert="horz" wrap="square" lIns="91440" tIns="45720" rIns="91440" bIns="45720" anchor="t" anchorCtr="0" upright="1">
                          <a:noAutofit/>
                        </wps:bodyPr>
                      </wps:wsp>
                      <wps:wsp>
                        <wps:cNvPr id="379" name="Text Box 112"/>
                        <wps:cNvSpPr txBox="1">
                          <a:spLocks noChangeArrowheads="1"/>
                        </wps:cNvSpPr>
                        <wps:spPr bwMode="auto">
                          <a:xfrm>
                            <a:off x="3649674" y="1649478"/>
                            <a:ext cx="372008" cy="285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655BBEE2"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t+m</m:t>
                                      </m:r>
                                    </m:sub>
                                  </m:sSub>
                                </m:oMath>
                              </m:oMathPara>
                            </w:p>
                          </w:txbxContent>
                        </wps:txbx>
                        <wps:bodyPr rot="0" vert="horz" wrap="square" lIns="91440" tIns="45720" rIns="91440" bIns="45720" anchor="t" anchorCtr="0" upright="1">
                          <a:noAutofit/>
                        </wps:bodyPr>
                      </wps:wsp>
                      <wps:wsp>
                        <wps:cNvPr id="380" name="Text Box 113"/>
                        <wps:cNvSpPr txBox="1">
                          <a:spLocks noChangeArrowheads="1"/>
                        </wps:cNvSpPr>
                        <wps:spPr bwMode="auto">
                          <a:xfrm>
                            <a:off x="3649674" y="2305429"/>
                            <a:ext cx="372008" cy="283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Pr="0090453C" w:rsidR="009C6D60" w:rsidP="009C6D60" w:rsidRDefault="009641A2" w14:paraId="01366376"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t+h</m:t>
                                      </m:r>
                                    </m:sub>
                                  </m:sSub>
                                </m:oMath>
                              </m:oMathPara>
                            </w:p>
                          </w:txbxContent>
                        </wps:txbx>
                        <wps:bodyPr rot="0" vert="horz" wrap="square" lIns="91440" tIns="45720" rIns="91440" bIns="45720" anchor="t" anchorCtr="0" upright="1">
                          <a:noAutofit/>
                        </wps:bodyPr>
                      </wps:wsp>
                      <wps:wsp>
                        <wps:cNvPr id="381" name="Text Box 114"/>
                        <wps:cNvSpPr txBox="1">
                          <a:spLocks noChangeArrowheads="1"/>
                        </wps:cNvSpPr>
                        <wps:spPr bwMode="auto">
                          <a:xfrm>
                            <a:off x="3304867" y="1460692"/>
                            <a:ext cx="468010" cy="29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6D60" w:rsidP="009C6D60" w:rsidRDefault="009C6D60" w14:paraId="70660C09" w14:textId="77777777">
                              <w:pPr>
                                <w:jc w:val="center"/>
                              </w:pPr>
                              <w:r>
                                <w:t>…</w:t>
                              </w:r>
                            </w:p>
                          </w:txbxContent>
                        </wps:txbx>
                        <wps:bodyPr rot="0" vert="vert" wrap="square" lIns="91440" tIns="45720" rIns="91440" bIns="45720" anchor="t" anchorCtr="0" upright="1">
                          <a:noAutofit/>
                        </wps:bodyPr>
                      </wps:wsp>
                      <wps:wsp>
                        <wps:cNvPr id="382" name="Text Box 115"/>
                        <wps:cNvSpPr txBox="1">
                          <a:spLocks noChangeArrowheads="1"/>
                        </wps:cNvSpPr>
                        <wps:spPr bwMode="auto">
                          <a:xfrm>
                            <a:off x="3295266" y="2112643"/>
                            <a:ext cx="466410" cy="29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6D60" w:rsidP="009C6D60" w:rsidRDefault="009C6D60" w14:paraId="1888A736" w14:textId="77777777">
                              <w:pPr>
                                <w:jc w:val="center"/>
                              </w:pPr>
                              <w:r>
                                <w:t>…</w:t>
                              </w:r>
                            </w:p>
                          </w:txbxContent>
                        </wps:txbx>
                        <wps:bodyPr rot="0" vert="vert" wrap="square" lIns="91440" tIns="45720" rIns="91440" bIns="45720" anchor="t" anchorCtr="0" upright="1">
                          <a:noAutofit/>
                        </wps:bodyPr>
                      </wps:wsp>
                      <wps:wsp>
                        <wps:cNvPr id="383" name="AutoShape 116"/>
                        <wps:cNvCnPr>
                          <a:cxnSpLocks noChangeShapeType="1"/>
                          <a:stCxn id="253" idx="6"/>
                          <a:endCxn id="369" idx="2"/>
                        </wps:cNvCnPr>
                        <wps:spPr bwMode="auto">
                          <a:xfrm>
                            <a:off x="2205644" y="623155"/>
                            <a:ext cx="1224025" cy="32237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4" name="AutoShape 117"/>
                        <wps:cNvCnPr>
                          <a:cxnSpLocks noChangeShapeType="1"/>
                          <a:stCxn id="254" idx="6"/>
                          <a:endCxn id="369" idx="2"/>
                        </wps:cNvCnPr>
                        <wps:spPr bwMode="auto">
                          <a:xfrm flipV="1">
                            <a:off x="2205644" y="945531"/>
                            <a:ext cx="1224025" cy="8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5" name="AutoShape 118"/>
                        <wps:cNvCnPr>
                          <a:cxnSpLocks noChangeShapeType="1"/>
                          <a:stCxn id="256" idx="6"/>
                          <a:endCxn id="369" idx="2"/>
                        </wps:cNvCnPr>
                        <wps:spPr bwMode="auto">
                          <a:xfrm flipV="1">
                            <a:off x="2204044" y="945531"/>
                            <a:ext cx="1225625" cy="32237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6" name="AutoShape 119"/>
                        <wps:cNvCnPr>
                          <a:cxnSpLocks noChangeShapeType="1"/>
                          <a:stCxn id="265" idx="6"/>
                          <a:endCxn id="369" idx="2"/>
                        </wps:cNvCnPr>
                        <wps:spPr bwMode="auto">
                          <a:xfrm flipV="1">
                            <a:off x="2204044" y="945531"/>
                            <a:ext cx="1225625" cy="642352"/>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7" name="AutoShape 120"/>
                        <wps:cNvCnPr>
                          <a:cxnSpLocks noChangeShapeType="1"/>
                          <a:stCxn id="266" idx="6"/>
                          <a:endCxn id="369" idx="2"/>
                        </wps:cNvCnPr>
                        <wps:spPr bwMode="auto">
                          <a:xfrm flipV="1">
                            <a:off x="2204044" y="945531"/>
                            <a:ext cx="1225625" cy="97112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8" name="AutoShape 121"/>
                        <wps:cNvCnPr>
                          <a:cxnSpLocks noChangeShapeType="1"/>
                          <a:stCxn id="267" idx="6"/>
                          <a:endCxn id="369" idx="2"/>
                        </wps:cNvCnPr>
                        <wps:spPr bwMode="auto">
                          <a:xfrm flipV="1">
                            <a:off x="2204044" y="945531"/>
                            <a:ext cx="1225625" cy="129590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9" name="AutoShape 122"/>
                        <wps:cNvCnPr>
                          <a:cxnSpLocks noChangeShapeType="1"/>
                          <a:stCxn id="268" idx="6"/>
                          <a:endCxn id="369" idx="2"/>
                        </wps:cNvCnPr>
                        <wps:spPr bwMode="auto">
                          <a:xfrm flipV="1">
                            <a:off x="2204044" y="945531"/>
                            <a:ext cx="1225625" cy="161907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0" name="AutoShape 123"/>
                        <wps:cNvCnPr>
                          <a:cxnSpLocks noChangeShapeType="1"/>
                          <a:stCxn id="269" idx="6"/>
                          <a:endCxn id="369" idx="2"/>
                        </wps:cNvCnPr>
                        <wps:spPr bwMode="auto">
                          <a:xfrm flipV="1">
                            <a:off x="2204044" y="945531"/>
                            <a:ext cx="1225625" cy="194065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1" name="AutoShape 124"/>
                        <wps:cNvCnPr>
                          <a:cxnSpLocks noChangeShapeType="1"/>
                          <a:stCxn id="253" idx="6"/>
                          <a:endCxn id="370" idx="2"/>
                        </wps:cNvCnPr>
                        <wps:spPr bwMode="auto">
                          <a:xfrm>
                            <a:off x="2205644" y="623155"/>
                            <a:ext cx="1224025" cy="644752"/>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2" name="AutoShape 125"/>
                        <wps:cNvCnPr>
                          <a:cxnSpLocks noChangeShapeType="1"/>
                          <a:stCxn id="254" idx="6"/>
                          <a:endCxn id="370" idx="2"/>
                        </wps:cNvCnPr>
                        <wps:spPr bwMode="auto">
                          <a:xfrm>
                            <a:off x="2205644" y="946331"/>
                            <a:ext cx="1224025" cy="32157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3" name="AutoShape 126"/>
                        <wps:cNvCnPr>
                          <a:cxnSpLocks noChangeShapeType="1"/>
                          <a:stCxn id="256" idx="6"/>
                          <a:endCxn id="370" idx="2"/>
                        </wps:cNvCnPr>
                        <wps:spPr bwMode="auto">
                          <a:xfrm>
                            <a:off x="2204044" y="1267907"/>
                            <a:ext cx="1225625" cy="8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4" name="AutoShape 127"/>
                        <wps:cNvCnPr>
                          <a:cxnSpLocks noChangeShapeType="1"/>
                          <a:stCxn id="265" idx="6"/>
                          <a:endCxn id="370" idx="2"/>
                        </wps:cNvCnPr>
                        <wps:spPr bwMode="auto">
                          <a:xfrm flipV="1">
                            <a:off x="2204044" y="1267907"/>
                            <a:ext cx="1225625" cy="31997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5" name="AutoShape 128"/>
                        <wps:cNvCnPr>
                          <a:cxnSpLocks noChangeShapeType="1"/>
                          <a:stCxn id="266" idx="6"/>
                          <a:endCxn id="370" idx="2"/>
                        </wps:cNvCnPr>
                        <wps:spPr bwMode="auto">
                          <a:xfrm flipV="1">
                            <a:off x="2204044" y="1267907"/>
                            <a:ext cx="1225625" cy="648751"/>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6" name="AutoShape 129"/>
                        <wps:cNvCnPr>
                          <a:cxnSpLocks noChangeShapeType="1"/>
                          <a:stCxn id="267" idx="6"/>
                          <a:endCxn id="370" idx="2"/>
                        </wps:cNvCnPr>
                        <wps:spPr bwMode="auto">
                          <a:xfrm flipV="1">
                            <a:off x="2204044" y="1267907"/>
                            <a:ext cx="1225625" cy="97352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7" name="AutoShape 130"/>
                        <wps:cNvCnPr>
                          <a:cxnSpLocks noChangeShapeType="1"/>
                          <a:stCxn id="268" idx="6"/>
                          <a:endCxn id="370" idx="2"/>
                        </wps:cNvCnPr>
                        <wps:spPr bwMode="auto">
                          <a:xfrm flipV="1">
                            <a:off x="2204044" y="1267907"/>
                            <a:ext cx="1225625" cy="129670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8" name="AutoShape 131"/>
                        <wps:cNvCnPr>
                          <a:cxnSpLocks noChangeShapeType="1"/>
                          <a:stCxn id="269" idx="6"/>
                          <a:endCxn id="370" idx="2"/>
                        </wps:cNvCnPr>
                        <wps:spPr bwMode="auto">
                          <a:xfrm flipV="1">
                            <a:off x="2204044" y="1267907"/>
                            <a:ext cx="1225625" cy="161827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99" name="AutoShape 132"/>
                        <wps:cNvCnPr>
                          <a:cxnSpLocks noChangeShapeType="1"/>
                          <a:stCxn id="253" idx="6"/>
                          <a:endCxn id="374" idx="2"/>
                        </wps:cNvCnPr>
                        <wps:spPr bwMode="auto">
                          <a:xfrm>
                            <a:off x="2205644" y="623155"/>
                            <a:ext cx="1224025" cy="128390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0" name="AutoShape 133"/>
                        <wps:cNvCnPr>
                          <a:cxnSpLocks noChangeShapeType="1"/>
                          <a:stCxn id="254" idx="6"/>
                          <a:endCxn id="374" idx="2"/>
                        </wps:cNvCnPr>
                        <wps:spPr bwMode="auto">
                          <a:xfrm>
                            <a:off x="2205644" y="946331"/>
                            <a:ext cx="1224025" cy="960728"/>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1" name="AutoShape 134"/>
                        <wps:cNvCnPr>
                          <a:cxnSpLocks noChangeShapeType="1"/>
                          <a:stCxn id="256" idx="6"/>
                          <a:endCxn id="374" idx="2"/>
                        </wps:cNvCnPr>
                        <wps:spPr bwMode="auto">
                          <a:xfrm>
                            <a:off x="2204044" y="1267907"/>
                            <a:ext cx="1225625" cy="639152"/>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2" name="AutoShape 135"/>
                        <wps:cNvCnPr>
                          <a:cxnSpLocks noChangeShapeType="1"/>
                          <a:stCxn id="265" idx="6"/>
                          <a:endCxn id="374" idx="2"/>
                        </wps:cNvCnPr>
                        <wps:spPr bwMode="auto">
                          <a:xfrm>
                            <a:off x="2204044" y="1587883"/>
                            <a:ext cx="1225625" cy="31917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3" name="AutoShape 136"/>
                        <wps:cNvCnPr>
                          <a:cxnSpLocks noChangeShapeType="1"/>
                          <a:stCxn id="266" idx="6"/>
                          <a:endCxn id="374" idx="2"/>
                        </wps:cNvCnPr>
                        <wps:spPr bwMode="auto">
                          <a:xfrm flipV="1">
                            <a:off x="2204044" y="1907059"/>
                            <a:ext cx="1225625" cy="959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4" name="AutoShape 137"/>
                        <wps:cNvCnPr>
                          <a:cxnSpLocks noChangeShapeType="1"/>
                          <a:stCxn id="267" idx="6"/>
                          <a:endCxn id="374" idx="2"/>
                        </wps:cNvCnPr>
                        <wps:spPr bwMode="auto">
                          <a:xfrm flipV="1">
                            <a:off x="2204044" y="1907059"/>
                            <a:ext cx="1225625" cy="33437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5" name="AutoShape 138"/>
                        <wps:cNvCnPr>
                          <a:cxnSpLocks noChangeShapeType="1"/>
                          <a:stCxn id="268" idx="6"/>
                          <a:endCxn id="374" idx="2"/>
                        </wps:cNvCnPr>
                        <wps:spPr bwMode="auto">
                          <a:xfrm flipV="1">
                            <a:off x="2204044" y="1907059"/>
                            <a:ext cx="1225625" cy="657551"/>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6" name="AutoShape 139"/>
                        <wps:cNvCnPr>
                          <a:cxnSpLocks noChangeShapeType="1"/>
                          <a:stCxn id="269" idx="6"/>
                          <a:endCxn id="374" idx="2"/>
                        </wps:cNvCnPr>
                        <wps:spPr bwMode="auto">
                          <a:xfrm flipV="1">
                            <a:off x="2204044" y="1907059"/>
                            <a:ext cx="1225625" cy="97912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7" name="AutoShape 140"/>
                        <wps:cNvCnPr>
                          <a:cxnSpLocks noChangeShapeType="1"/>
                          <a:stCxn id="253" idx="6"/>
                          <a:endCxn id="371" idx="2"/>
                        </wps:cNvCnPr>
                        <wps:spPr bwMode="auto">
                          <a:xfrm>
                            <a:off x="2205644" y="623155"/>
                            <a:ext cx="1224025" cy="1940654"/>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8" name="AutoShape 141"/>
                        <wps:cNvCnPr>
                          <a:cxnSpLocks noChangeShapeType="1"/>
                          <a:stCxn id="254" idx="6"/>
                          <a:endCxn id="371" idx="2"/>
                        </wps:cNvCnPr>
                        <wps:spPr bwMode="auto">
                          <a:xfrm>
                            <a:off x="2205644" y="946331"/>
                            <a:ext cx="1224025" cy="1617479"/>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09" name="AutoShape 142"/>
                        <wps:cNvCnPr>
                          <a:cxnSpLocks noChangeShapeType="1"/>
                          <a:stCxn id="256" idx="6"/>
                          <a:endCxn id="371" idx="2"/>
                        </wps:cNvCnPr>
                        <wps:spPr bwMode="auto">
                          <a:xfrm>
                            <a:off x="2204044" y="1267907"/>
                            <a:ext cx="1225625" cy="1295903"/>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10" name="AutoShape 143"/>
                        <wps:cNvCnPr>
                          <a:cxnSpLocks noChangeShapeType="1"/>
                          <a:stCxn id="265" idx="6"/>
                          <a:endCxn id="371" idx="2"/>
                        </wps:cNvCnPr>
                        <wps:spPr bwMode="auto">
                          <a:xfrm>
                            <a:off x="2204044" y="1587883"/>
                            <a:ext cx="1225625" cy="975927"/>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11" name="AutoShape 144"/>
                        <wps:cNvCnPr>
                          <a:cxnSpLocks noChangeShapeType="1"/>
                          <a:stCxn id="266" idx="6"/>
                          <a:endCxn id="371" idx="2"/>
                        </wps:cNvCnPr>
                        <wps:spPr bwMode="auto">
                          <a:xfrm>
                            <a:off x="2204044" y="1916658"/>
                            <a:ext cx="1225625" cy="647151"/>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12" name="AutoShape 145"/>
                        <wps:cNvCnPr>
                          <a:cxnSpLocks noChangeShapeType="1"/>
                          <a:stCxn id="267" idx="6"/>
                          <a:endCxn id="371" idx="2"/>
                        </wps:cNvCnPr>
                        <wps:spPr bwMode="auto">
                          <a:xfrm>
                            <a:off x="2204044" y="2241434"/>
                            <a:ext cx="1225625" cy="32237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13" name="AutoShape 146"/>
                        <wps:cNvCnPr>
                          <a:cxnSpLocks noChangeShapeType="1"/>
                          <a:stCxn id="268" idx="6"/>
                          <a:endCxn id="371" idx="2"/>
                        </wps:cNvCnPr>
                        <wps:spPr bwMode="auto">
                          <a:xfrm flipV="1">
                            <a:off x="2204044" y="2563809"/>
                            <a:ext cx="1225625" cy="8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14" name="AutoShape 147"/>
                        <wps:cNvCnPr>
                          <a:cxnSpLocks noChangeShapeType="1"/>
                          <a:stCxn id="269" idx="6"/>
                          <a:endCxn id="371" idx="2"/>
                        </wps:cNvCnPr>
                        <wps:spPr bwMode="auto">
                          <a:xfrm flipV="1">
                            <a:off x="2204044" y="2563809"/>
                            <a:ext cx="1225625" cy="322376"/>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15" name="Text Box 148"/>
                        <wps:cNvSpPr txBox="1">
                          <a:spLocks noChangeArrowheads="1"/>
                        </wps:cNvSpPr>
                        <wps:spPr bwMode="auto">
                          <a:xfrm>
                            <a:off x="260004" y="3499484"/>
                            <a:ext cx="882418" cy="33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6D60" w:rsidP="009C6D60" w:rsidRDefault="009C6D60" w14:paraId="46B26FC3" w14:textId="0F5BAB38">
                              <w:pPr>
                                <w:spacing w:line="240" w:lineRule="auto"/>
                              </w:pPr>
                              <w:r>
                                <w:t>Eingabe</w:t>
                              </w:r>
                              <w:r w:rsidR="00192EA9">
                                <w:t>n</w:t>
                              </w:r>
                            </w:p>
                          </w:txbxContent>
                        </wps:txbx>
                        <wps:bodyPr rot="0" vert="horz" wrap="square" lIns="91440" tIns="45720" rIns="91440" bIns="45720" anchor="t" anchorCtr="0" upright="1">
                          <a:noAutofit/>
                        </wps:bodyPr>
                      </wps:wsp>
                      <wps:wsp>
                        <wps:cNvPr id="416" name="Text Box 149"/>
                        <wps:cNvSpPr txBox="1">
                          <a:spLocks noChangeArrowheads="1"/>
                        </wps:cNvSpPr>
                        <wps:spPr bwMode="auto">
                          <a:xfrm>
                            <a:off x="3138463" y="2940581"/>
                            <a:ext cx="883218" cy="33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6D60" w:rsidP="009C6D60" w:rsidRDefault="009C6D60" w14:paraId="47CB6E83" w14:textId="393399AD">
                              <w:r>
                                <w:t>Ausgabe</w:t>
                              </w:r>
                              <w:r w:rsidR="00025FC9">
                                <w:t>n</w:t>
                              </w:r>
                            </w:p>
                          </w:txbxContent>
                        </wps:txbx>
                        <wps:bodyPr rot="0" vert="horz" wrap="square" lIns="91440" tIns="45720" rIns="91440" bIns="45720" anchor="t" anchorCtr="0" upright="1">
                          <a:noAutofit/>
                        </wps:bodyPr>
                      </wps:wsp>
                      <wps:wsp>
                        <wps:cNvPr id="447" name="Rechteck 447"/>
                        <wps:cNvSpPr/>
                        <wps:spPr>
                          <a:xfrm>
                            <a:off x="44800" y="2049447"/>
                            <a:ext cx="738403" cy="1369614"/>
                          </a:xfrm>
                          <a:prstGeom prst="rect">
                            <a:avLst/>
                          </a:prstGeom>
                          <a:noFill/>
                          <a:ln w="127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w14:anchorId="3AE256D9">
              <v:group id="Zeichenbereich 417" style="width:325.5pt;height:301.75pt;mso-position-horizontal-relative:char;mso-position-vertical-relative:line" coordsize="41338,38322" o:spid="_x0000_s1310" editas="canvas" w14:anchorId="2580D1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">
                <v:shape id="_x0000_s1311" style="position:absolute;width:41338;height:38322;visibility:visible;mso-wrap-style:square" type="#_x0000_t75">
                  <v:fill o:detectmouseclick="t"/>
                  <v:path o:connecttype="none"/>
                </v:shape>
                <v:oval id="Oval 4" style="position:absolute;left:4960;top:1783;width:2336;height:2328;visibility:visible;mso-wrap-style:square;v-text-anchor:top" o:spid="_x0000_s1312" strokecolor="black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">
                  <v:shadow offset=",3pt"/>
                </v:oval>
                <v:shape id="AutoShape 5" style="position:absolute;left:1144;top:2911;width:3816;height:32;visibility:visible;mso-wrap-style:square" o:spid="_x0000_s1313"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oval id="Oval 6" style="position:absolute;left:4960;top:5031;width:2336;height:2336;visibility:visible;mso-wrap-style:square;v-text-anchor:top" o:spid="_x0000_s1314" strokecolor="black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">
                  <v:shadow offset=",3pt"/>
                </v:oval>
                <v:shape id="AutoShape 7" style="position:absolute;left:1144;top:6191;width:3816;height:8;visibility:visible;mso-wrap-style:square" o:spid="_x0000_s1315"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VUxAAAANsAAAAPAAAAZHJzL2Rvd25yZXYueG1sRI9Ba8JA&#10;FITvgv9heYXedKMF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EIAdVTEAAAA2wAAAA8A&#10;AAAAAAAAAAAAAAAABwIAAGRycy9kb3ducmV2LnhtbFBLBQYAAAAAAwADALcAAAD4AgAAAAA=&#10;">
                  <v:stroke endarrow="block"/>
                </v:shape>
                <v:oval id="Oval 8" style="position:absolute;left:4960;top:11623;width:2336;height:2335;visibility:visible;mso-wrap-style:square;v-text-anchor:top" o:spid="_x0000_s1316" strokecolor="black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">
                  <v:shadow offset=",3pt"/>
                </v:oval>
                <v:shape id="AutoShape 9" style="position:absolute;left:1144;top:12783;width:3816;height:8;visibility:visible;mso-wrap-style:square" o:spid="_x0000_s1317"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0MxAAAANwAAAAPAAAAZHJzL2Rvd25yZXYueG1sRE9Na8JA&#10;EL0X+h+WKfRWNxFa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OfIjQzEAAAA3AAAAA8A&#10;AAAAAAAAAAAAAAAABwIAAGRycy9kb3ducmV2LnhtbFBLBQYAAAAAAwADALcAAAD4AgAAAAA=&#10;">
                  <v:stroke endarrow="block"/>
                </v:shape>
                <v:oval id="Oval 10" style="position:absolute;left:4952;top:14902;width:2336;height:2336;visibility:visible;mso-wrap-style:square;v-text-anchor:top" o:spid="_x0000_s1318" strokecolor="black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">
                  <v:shadow offset=",3pt"/>
                </v:oval>
                <v:shape id="AutoShape 11" style="position:absolute;left:1136;top:16062;width:3816;height:8;visibility:visible;mso-wrap-style:square" o:spid="_x0000_s1319"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">
                  <v:stroke endarrow="block"/>
                </v:shape>
                <v:oval id="Oval 12" style="position:absolute;left:4960;top:18158;width:2336;height:2336;visibility:visible;mso-wrap-style:square;v-text-anchor:top" o:spid="_x0000_s1320" strokecolor="black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">
                  <v:shadow offset=",3pt"/>
                </v:oval>
                <v:shape id="AutoShape 13" style="position:absolute;left:1144;top:19326;width:3816;height:8;visibility:visible;mso-wrap-style:square" o:spid="_x0000_s1321"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">
                  <v:stroke endarrow="block"/>
                </v:shape>
                <v:oval id="Oval 14" style="position:absolute;left:4960;top:21390;width:2336;height:2336;visibility:visible;mso-wrap-style:square;v-text-anchor:top" o:spid="_x0000_s1322" strokecolor="black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">
                  <v:shadow offset=",3pt"/>
                </v:oval>
                <v:shape id="AutoShape 15" style="position:absolute;left:1144;top:22550;width:3816;height:8;visibility:visible;mso-wrap-style:square" o:spid="_x0000_s1323"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">
                  <v:stroke endarrow="block"/>
                </v:shape>
                <v:oval id="Oval 16" style="position:absolute;left:4960;top:24606;width:2328;height:2335;visibility:visible;mso-wrap-style:square;v-text-anchor:top" o:spid="_x0000_s1324" strokecolor="black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">
                  <v:shadow offset=",3pt"/>
                </v:oval>
                <v:shape id="AutoShape 17" style="position:absolute;left:1144;top:25766;width:3816;height:8;visibility:visible;mso-wrap-style:square" o:spid="_x0000_s1325"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">
                  <v:stroke endarrow="block"/>
                </v:shape>
                <v:oval id="Oval 18" style="position:absolute;left:4960;top:31141;width:2336;height:2336;visibility:visible;mso-wrap-style:square;v-text-anchor:top" o:spid="_x0000_s1326" strokecolor="black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">
                  <v:shadow offset=",3pt"/>
                </v:oval>
                <v:shape id="AutoShape 19" style="position:absolute;left:1144;top:32293;width:3816;height:16;visibility:visible;mso-wrap-style:square" o:spid="_x0000_s1327"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T3wwAAANwAAAAPAAAAZHJzL2Rvd25yZXYueG1sRE9Na8JA&#10;EL0L/odlhN50Eym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wzF098MAAADcAAAADwAA&#10;AAAAAAAAAAAAAAAHAgAAZHJzL2Rvd25yZXYueG1sUEsFBgAAAAADAAMAtwAAAPcCAAAAAA==&#10;">
                  <v:stroke endarrow="block"/>
                </v:shape>
                <v:shape id="Text Box 20" style="position:absolute;left:448;top:359;width:3704;height:2920;visibility:visible;mso-wrap-style:square;v-text-anchor:top" o:spid="_x0000_s1328" filled="f" stroked="f"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">
                  <v:textbox>
                    <w:txbxContent>
                      <w:p w:rsidRPr="000B5EBB" w:rsidR="009C6D60" w:rsidP="009C6D60" w:rsidRDefault="00DA4B34" w14:paraId="044CB33B" w14:textId="77777777">
                        <w:pPr>
                          <w:jc w:val="center"/>
                          <w:rPr>
                            <w:sz w:val="20"/>
                            <w:szCs w:val="20"/>
                            <w14:textOutline w14:w="9525" w14:cap="rnd" w14:cmpd="sng" w14:algn="ctr">
                              <w14:noFill/>
                              <w14:prstDash w14:val="solid"/>
                              <w14:bevel/>
                            </w14:textOutline>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t-n</m:t>
                                </m:r>
                              </m:sub>
                            </m:sSub>
                          </m:oMath>
                        </m:oMathPara>
                      </w:p>
                    </w:txbxContent>
                  </v:textbox>
                </v:shape>
                <v:shape id="Text Box 21" style="position:absolute;left:432;top:3631;width:3720;height:2912;visibility:visible;mso-wrap-style:square;v-text-anchor:top" o:spid="_x0000_s1329"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">
                  <v:textbox>
                    <w:txbxContent>
                      <w:p w:rsidRPr="0090453C" w:rsidR="009C6D60" w:rsidP="009C6D60" w:rsidRDefault="00DA4B34" w14:paraId="4F2B0035"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t-n</m:t>
                                </m:r>
                              </m:sub>
                            </m:sSub>
                          </m:oMath>
                        </m:oMathPara>
                      </w:p>
                    </w:txbxContent>
                  </v:textbox>
                </v:shape>
                <v:shape id="Text Box 22" style="position:absolute;left:448;top:10151;width:3720;height:2920;visibility:visible;mso-wrap-style:square;v-text-anchor:top" o:spid="_x0000_s1330"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">
                  <v:textbox>
                    <w:txbxContent>
                      <w:p w:rsidRPr="0090453C" w:rsidR="009C6D60" w:rsidP="009C6D60" w:rsidRDefault="00DA4B34" w14:paraId="12A0AB37"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t-1</m:t>
                                </m:r>
                              </m:sub>
                            </m:sSub>
                          </m:oMath>
                        </m:oMathPara>
                      </w:p>
                    </w:txbxContent>
                  </v:textbox>
                </v:shape>
                <v:shape id="Text Box 23" style="position:absolute;left:359;top:13479;width:3729;height:2919;visibility:visible;mso-wrap-style:square;v-text-anchor:top" o:spid="_x0000_s1331"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">
                  <v:textbox>
                    <w:txbxContent>
                      <w:p w:rsidRPr="0090453C" w:rsidR="009C6D60" w:rsidP="009C6D60" w:rsidRDefault="00DA4B34" w14:paraId="32AF5356"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t-1</m:t>
                                </m:r>
                              </m:sub>
                            </m:sSub>
                          </m:oMath>
                        </m:oMathPara>
                      </w:p>
                    </w:txbxContent>
                  </v:textbox>
                </v:shape>
                <v:shape id="Text Box 24" style="position:absolute;left:432;top:16718;width:3720;height:2920;visibility:visible;mso-wrap-style:square;v-text-anchor:top" o:spid="_x0000_s1332"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">
                  <v:textbox>
                    <w:txbxContent>
                      <w:p w:rsidRPr="0090453C" w:rsidR="009C6D60" w:rsidP="009C6D60" w:rsidRDefault="00DA4B34" w14:paraId="56FB00E7" w14:textId="77777777">
                        <w:pPr>
                          <w:jc w:val="cente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m:t>
                                </m:r>
                              </m:sub>
                            </m:sSub>
                          </m:oMath>
                        </m:oMathPara>
                      </w:p>
                    </w:txbxContent>
                  </v:textbox>
                </v:shape>
                <v:shape id="Text Box 25" style="position:absolute;left:400;top:19910;width:3720;height:2920;visibility:visible;mso-wrap-style:square;v-text-anchor:top" o:spid="_x0000_s1333"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">
                  <v:textbox>
                    <w:txbxContent>
                      <w:p w:rsidRPr="0090453C" w:rsidR="009C6D60" w:rsidP="009C6D60" w:rsidRDefault="00DA4B34" w14:paraId="25977EA9" w14:textId="77777777">
                        <w:pPr>
                          <w:jc w:val="cente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m:t>
                                </m:r>
                              </m:sub>
                            </m:sSub>
                          </m:oMath>
                        </m:oMathPara>
                      </w:p>
                    </w:txbxContent>
                  </v:textbox>
                </v:shape>
                <v:shape id="Text Box 26" style="position:absolute;left:400;top:23126;width:3720;height:2920;visibility:visible;mso-wrap-style:square;v-text-anchor:top" o:spid="_x0000_s1334"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">
                  <v:textbox>
                    <w:txbxContent>
                      <w:p w:rsidRPr="0090453C" w:rsidR="009C6D60" w:rsidP="009C6D60" w:rsidRDefault="00DA4B34" w14:paraId="03158075" w14:textId="77777777">
                        <w:pPr>
                          <w:jc w:val="cente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t+1</m:t>
                                </m:r>
                              </m:sub>
                            </m:sSub>
                          </m:oMath>
                        </m:oMathPara>
                      </w:p>
                    </w:txbxContent>
                  </v:textbox>
                </v:shape>
                <v:shape id="Text Box 27" style="position:absolute;left:400;top:29669;width:3720;height:2904;visibility:visible;mso-wrap-style:square;v-text-anchor:top" o:spid="_x0000_s1335"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">
                  <v:textbox>
                    <w:txbxContent>
                      <w:p w:rsidRPr="0090453C" w:rsidR="009C6D60" w:rsidP="009C6D60" w:rsidRDefault="00DA4B34" w14:paraId="6096ECCE" w14:textId="77777777">
                        <w:pPr>
                          <w:jc w:val="cente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t+m</m:t>
                                </m:r>
                              </m:sub>
                            </m:sSub>
                          </m:oMath>
                        </m:oMathPara>
                      </w:p>
                    </w:txbxContent>
                  </v:textbox>
                </v:shape>
                <v:shape id="Text Box 28" style="position:absolute;left:3608;top:8111;width:4664;height:2912;visibility:visible;mso-wrap-style:square;v-text-anchor:top" o:spid="_x0000_s13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">
                  <v:textbox style="layout-flow:vertical">
                    <w:txbxContent>
                      <w:p w:rsidR="009C6D60" w:rsidP="009C6D60" w:rsidRDefault="009C6D60" w14:paraId="240198E3" w14:textId="77777777">
                        <w:pPr>
                          <w:jc w:val="center"/>
                        </w:pPr>
                        <w:r>
                          <w:t>…</w:t>
                        </w:r>
                      </w:p>
                    </w:txbxContent>
                  </v:textbox>
                </v:shape>
                <v:shape id="Text Box 29" style="position:absolute;left:3664;top:27669;width:4656;height:2920;visibility:visible;mso-wrap-style:square;v-text-anchor:top" o:spid="_x0000_s133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">
                  <v:textbox style="layout-flow:vertical">
                    <w:txbxContent>
                      <w:p w:rsidR="009C6D60" w:rsidP="009C6D60" w:rsidRDefault="009C6D60" w14:paraId="16D1569E" w14:textId="77777777">
                        <w:pPr>
                          <w:jc w:val="center"/>
                        </w:pPr>
                        <w:r>
                          <w:t>…</w:t>
                        </w:r>
                      </w:p>
                    </w:txbxContent>
                  </v:textbox>
                </v:shape>
                <v:oval id="Oval 30" style="position:absolute;left:19704;top:5063;width:2352;height:2336;visibility:visible;mso-wrap-style:square;v-text-anchor:top" o:spid="_x0000_s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">
                  <v:shadow offset=",3pt"/>
                </v:oval>
                <v:oval id="Oval 31" style="position:absolute;left:19704;top:8287;width:2352;height:2344;visibility:visible;mso-wrap-style:square;v-text-anchor:top" o:spid="_x0000_s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">
                  <v:shadow offset=",3pt"/>
                </v:oval>
                <v:oval id="Oval 32" style="position:absolute;left:19704;top:11503;width:2336;height:2351;visibility:visible;mso-wrap-style:square;v-text-anchor:top" o:spid="_x0000_s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">
                  <v:shadow offset=",3pt"/>
                </v:oval>
                <v:oval id="Oval 33" style="position:absolute;left:19704;top:14710;width:2336;height:2328;visibility:visible;mso-wrap-style:square;v-text-anchor:top" o:spid="_x0000_s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">
                  <v:shadow offset=",3pt"/>
                </v:oval>
                <v:oval id="Oval 34" style="position:absolute;left:19704;top:17998;width:2336;height:2336;visibility:visible;mso-wrap-style:square;v-text-anchor:top" o:spid="_x0000_s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">
                  <v:shadow offset=",3pt"/>
                </v:oval>
                <v:oval id="Oval 35" style="position:absolute;left:19704;top:21246;width:2336;height:2336;visibility:visible;mso-wrap-style:square;v-text-anchor:top" o:spid="_x0000_s1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">
                  <v:shadow offset=",3pt"/>
                </v:oval>
                <v:oval id="Oval 36" style="position:absolute;left:19704;top:24478;width:2336;height:2336;visibility:visible;mso-wrap-style:square;v-text-anchor:top" o:spid="_x0000_s1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">
                  <v:shadow offset=",3pt"/>
                </v:oval>
                <v:oval id="Oval 37" style="position:absolute;left:19704;top:27685;width:2336;height:2352;visibility:visible;mso-wrap-style:square;v-text-anchor:top" o:spid="_x0000_s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">
                  <v:shadow offset=",3pt"/>
                </v:oval>
                <v:shape id="AutoShape 38" style="position:absolute;left:7296;top:2943;width:12408;height:3288;visibility:visible;mso-wrap-style:square" o:spid="_x0000_s134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"/>
                <v:shape id="AutoShape 39" style="position:absolute;left:7296;top:6199;width:12408;height:32;visibility:visible;mso-wrap-style:square" o:spid="_x0000_s134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"/>
                <v:shape id="AutoShape 40" style="position:absolute;left:7296;top:6231;width:12408;height:6560;flip:y;visibility:visible;mso-wrap-style:square" o:spid="_x0000_s134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"/>
                <v:shape id="AutoShape 41" style="position:absolute;left:7288;top:6231;width:12416;height:9839;flip:y;visibility:visible;mso-wrap-style:square" o:spid="_x0000_s134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"/>
                <v:shape id="AutoShape 42" style="position:absolute;left:7296;top:6231;width:12408;height:13095;flip:y;visibility:visible;mso-wrap-style:square" o:spid="_x0000_s135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"/>
                <v:shape id="AutoShape 43" style="position:absolute;left:7296;top:6231;width:12408;height:16327;flip:y;visibility:visible;mso-wrap-style:square" o:spid="_x0000_s1351"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"/>
                <v:shape id="AutoShape 44" style="position:absolute;left:7288;top:6231;width:12416;height:19543;flip:y;visibility:visible;mso-wrap-style:square" o:spid="_x0000_s1352"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"/>
                <v:shape id="AutoShape 45" style="position:absolute;left:7296;top:6231;width:12408;height:26078;flip:y;visibility:visible;mso-wrap-style:square" o:spid="_x0000_s135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"/>
                <v:shape id="AutoShape 46" style="position:absolute;left:7296;top:2943;width:12408;height:6520;visibility:visible;mso-wrap-style:square" o:spid="_x0000_s135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"/>
                <v:shape id="AutoShape 47" style="position:absolute;left:7296;top:6199;width:12408;height:3264;visibility:visible;mso-wrap-style:square" o:spid="_x0000_s135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"/>
                <v:shape id="AutoShape 48" style="position:absolute;left:7296;top:9463;width:12408;height:3328;flip:y;visibility:visible;mso-wrap-style:square" o:spid="_x0000_s135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"/>
                <v:shape id="AutoShape 49" style="position:absolute;left:7288;top:9463;width:12416;height:6607;flip:y;visibility:visible;mso-wrap-style:square" o:spid="_x0000_s135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"/>
                <v:shape id="AutoShape 50" style="position:absolute;left:7296;top:9463;width:12408;height:9863;flip:y;visibility:visible;mso-wrap-style:square" o:spid="_x0000_s135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"/>
                <v:shape id="AutoShape 51" style="position:absolute;left:7296;top:9463;width:12408;height:13095;flip:y;visibility:visible;mso-wrap-style:square" o:spid="_x0000_s135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"/>
                <v:shape id="AutoShape 52" style="position:absolute;left:7288;top:9463;width:12416;height:16311;flip:y;visibility:visible;mso-wrap-style:square" o:spid="_x0000_s136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"/>
                <v:shape id="AutoShape 53" style="position:absolute;left:7296;top:9463;width:12408;height:22846;flip:y;visibility:visible;mso-wrap-style:square" o:spid="_x0000_s1361"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"/>
                <v:shape id="AutoShape 54" style="position:absolute;left:7296;top:2943;width:12408;height:9736;visibility:visible;mso-wrap-style:square" o:spid="_x0000_s1362"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"/>
                <v:shape id="AutoShape 55" style="position:absolute;left:7296;top:6199;width:12408;height:6480;visibility:visible;mso-wrap-style:square" o:spid="_x0000_s136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"/>
                <v:shape id="AutoShape 56" style="position:absolute;left:7296;top:12679;width:12408;height:112;flip:y;visibility:visible;mso-wrap-style:square" o:spid="_x0000_s136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"/>
                <v:shape id="AutoShape 57" style="position:absolute;left:7288;top:12679;width:12416;height:3391;flip:y;visibility:visible;mso-wrap-style:square" o:spid="_x0000_s136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"/>
                <v:shape id="AutoShape 58" style="position:absolute;left:7296;top:12679;width:12408;height:6647;flip:y;visibility:visible;mso-wrap-style:square" o:spid="_x0000_s136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"/>
                <v:shape id="AutoShape 59" style="position:absolute;left:7296;top:12679;width:12408;height:9879;flip:y;visibility:visible;mso-wrap-style:square" o:spid="_x0000_s136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"/>
                <v:shape id="AutoShape 60" style="position:absolute;left:7288;top:12679;width:12416;height:13095;flip:y;visibility:visible;mso-wrap-style:square" o:spid="_x0000_s136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"/>
                <v:shape id="AutoShape 61" style="position:absolute;left:7296;top:12679;width:12408;height:19630;flip:y;visibility:visible;mso-wrap-style:square" o:spid="_x0000_s136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"/>
                <v:shape id="AutoShape 62" style="position:absolute;left:7296;top:2943;width:12408;height:12935;visibility:visible;mso-wrap-style:square" o:spid="_x0000_s137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"/>
                <v:shape id="AutoShape 63" style="position:absolute;left:7296;top:6199;width:12408;height:9679;visibility:visible;mso-wrap-style:square" o:spid="_x0000_s1371"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"/>
                <v:shape id="AutoShape 64" style="position:absolute;left:7296;top:12791;width:12408;height:3087;visibility:visible;mso-wrap-style:square" o:spid="_x0000_s1372"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"/>
                <v:shape id="AutoShape 65" style="position:absolute;left:7288;top:15878;width:12416;height:192;flip:y;visibility:visible;mso-wrap-style:square" o:spid="_x0000_s137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"/>
                <v:shape id="AutoShape 66" style="position:absolute;left:7296;top:15878;width:12408;height:3448;flip:y;visibility:visible;mso-wrap-style:square" o:spid="_x0000_s137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"/>
                <v:shape id="AutoShape 67" style="position:absolute;left:7296;top:15878;width:12408;height:6680;flip:y;visibility:visible;mso-wrap-style:square" o:spid="_x0000_s137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"/>
                <v:shape id="AutoShape 68" style="position:absolute;left:7288;top:15878;width:12416;height:9896;flip:y;visibility:visible;mso-wrap-style:square" o:spid="_x0000_s137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"/>
                <v:shape id="AutoShape 69" style="position:absolute;left:7296;top:15878;width:12408;height:16431;flip:y;visibility:visible;mso-wrap-style:square" o:spid="_x0000_s137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"/>
                <v:shape id="AutoShape 70" style="position:absolute;left:7296;top:2943;width:12408;height:16223;visibility:visible;mso-wrap-style:square" o:spid="_x0000_s137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"/>
                <v:shape id="AutoShape 71" style="position:absolute;left:7296;top:6199;width:12408;height:12967;visibility:visible;mso-wrap-style:square" o:spid="_x0000_s137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"/>
                <v:shape id="AutoShape 72" style="position:absolute;left:7296;top:12791;width:12408;height:6375;visibility:visible;mso-wrap-style:square" o:spid="_x0000_s138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"/>
                <v:shape id="AutoShape 73" style="position:absolute;left:7288;top:16070;width:12416;height:3096;visibility:visible;mso-wrap-style:square" o:spid="_x0000_s1381"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"/>
                <v:shape id="AutoShape 74" style="position:absolute;left:7296;top:19166;width:12408;height:160;flip:y;visibility:visible;mso-wrap-style:square" o:spid="_x0000_s1382"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"/>
                <v:shape id="AutoShape 75" style="position:absolute;left:7296;top:19166;width:12408;height:3392;flip:y;visibility:visible;mso-wrap-style:square" o:spid="_x0000_s138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"/>
                <v:shape id="AutoShape 76" style="position:absolute;left:7288;top:19166;width:12416;height:6608;flip:y;visibility:visible;mso-wrap-style:square" o:spid="_x0000_s138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"/>
                <v:shape id="AutoShape 77" style="position:absolute;left:7296;top:19166;width:12408;height:13143;flip:y;visibility:visible;mso-wrap-style:square" o:spid="_x0000_s138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"/>
                <v:shape id="AutoShape 78" style="position:absolute;left:7296;top:2943;width:12408;height:19471;visibility:visible;mso-wrap-style:square" o:spid="_x0000_s138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"/>
                <v:shape id="AutoShape 79" style="position:absolute;left:7296;top:6199;width:12408;height:16215;visibility:visible;mso-wrap-style:square" o:spid="_x0000_s138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"/>
                <v:shape id="AutoShape 80" style="position:absolute;left:7296;top:12791;width:12408;height:9623;visibility:visible;mso-wrap-style:square" o:spid="_x0000_s138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"/>
                <v:shape id="AutoShape 81" style="position:absolute;left:7288;top:16070;width:12416;height:6344;visibility:visible;mso-wrap-style:square" o:spid="_x0000_s138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"/>
                <v:shape id="AutoShape 82" style="position:absolute;left:7296;top:19326;width:12408;height:3088;visibility:visible;mso-wrap-style:square" o:spid="_x0000_s139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"/>
                <v:shape id="AutoShape 83" style="position:absolute;left:7296;top:22414;width:12408;height:144;flip:y;visibility:visible;mso-wrap-style:square" o:spid="_x0000_s1391"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"/>
                <v:shape id="AutoShape 84" style="position:absolute;left:7288;top:22414;width:12416;height:3360;flip:y;visibility:visible;mso-wrap-style:square" o:spid="_x0000_s1392"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"/>
                <v:shape id="AutoShape 85" style="position:absolute;left:7296;top:22414;width:12408;height:9895;flip:y;visibility:visible;mso-wrap-style:square" o:spid="_x0000_s139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"/>
                <v:shape id="AutoShape 86" style="position:absolute;left:7296;top:2943;width:12408;height:22703;visibility:visible;mso-wrap-style:square" o:spid="_x0000_s139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"/>
                <v:shape id="AutoShape 87" style="position:absolute;left:7296;top:6199;width:12408;height:19447;visibility:visible;mso-wrap-style:square" o:spid="_x0000_s139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"/>
                <v:shape id="AutoShape 88" style="position:absolute;left:7296;top:12791;width:12408;height:12855;visibility:visible;mso-wrap-style:square" o:spid="_x0000_s139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"/>
                <v:shape id="AutoShape 89" style="position:absolute;left:7288;top:16070;width:12416;height:9576;visibility:visible;mso-wrap-style:square" o:spid="_x0000_s139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"/>
                <v:shape id="AutoShape 90" style="position:absolute;left:7296;top:19326;width:12408;height:6320;visibility:visible;mso-wrap-style:square" o:spid="_x0000_s139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"/>
                <v:shape id="AutoShape 91" style="position:absolute;left:7296;top:22558;width:12408;height:3088;visibility:visible;mso-wrap-style:square" o:spid="_x0000_s139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"/>
                <v:shape id="AutoShape 92" style="position:absolute;left:7288;top:25646;width:12416;height:128;flip:y;visibility:visible;mso-wrap-style:square" o:spid="_x0000_s14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"/>
                <v:shape id="AutoShape 93" style="position:absolute;left:7296;top:25646;width:12408;height:6663;flip:y;visibility:visible;mso-wrap-style:square" o:spid="_x0000_s1401"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"/>
                <v:shape id="AutoShape 94" style="position:absolute;left:7296;top:2943;width:12408;height:25918;visibility:visible;mso-wrap-style:square" o:spid="_x0000_s1402"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"/>
                <v:shape id="AutoShape 95" style="position:absolute;left:7296;top:6199;width:12408;height:22662;visibility:visible;mso-wrap-style:square" o:spid="_x0000_s140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"/>
                <v:shape id="AutoShape 96" style="position:absolute;left:7296;top:12791;width:12408;height:16070;visibility:visible;mso-wrap-style:square" o:spid="_x0000_s14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"/>
                <v:shape id="AutoShape 97" style="position:absolute;left:7288;top:16070;width:12416;height:12791;visibility:visible;mso-wrap-style:square" o:spid="_x0000_s140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"/>
                <v:shape id="AutoShape 98" style="position:absolute;left:7296;top:19326;width:12408;height:9535;visibility:visible;mso-wrap-style:square" o:spid="_x0000_s140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"/>
                <v:shape id="AutoShape 99" style="position:absolute;left:7296;top:22558;width:12408;height:6303;visibility:visible;mso-wrap-style:square" o:spid="_x0000_s14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"/>
                <v:shape id="AutoShape 100" style="position:absolute;left:7288;top:25774;width:12416;height:3087;visibility:visible;mso-wrap-style:square" o:spid="_x0000_s140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"/>
                <v:shape id="AutoShape 101" style="position:absolute;left:7296;top:28861;width:12408;height:3448;flip:y;visibility:visible;mso-wrap-style:square" o:spid="_x0000_s140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"/>
                <v:oval id="Oval 102" style="position:absolute;left:34296;top:8287;width:2336;height:2336;visibility:visible;mso-wrap-style:square;v-text-anchor:top" o:spid="_x0000_s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">
                  <v:shadow offset=",3pt"/>
                </v:oval>
                <v:oval id="Oval 103" style="position:absolute;left:34296;top:11503;width:2336;height:2351;visibility:visible;mso-wrap-style:square;v-text-anchor:top" o:spid="_x0000_s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">
                  <v:shadow offset=",3pt"/>
                </v:oval>
                <v:oval id="Oval 104" style="position:absolute;left:34296;top:24470;width:2336;height:2328;visibility:visible;mso-wrap-style:square;v-text-anchor:top" o:spid="_x0000_s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">
                  <v:shadow offset=",3pt"/>
                </v:oval>
                <v:shape id="AutoShape 105" style="position:absolute;left:36632;top:9455;width:4712;height:8;visibility:visible;mso-wrap-style:square" o:spid="_x0000_s1413"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">
                  <v:stroke endarrow="block"/>
                </v:shape>
                <v:shape id="AutoShape 106" style="position:absolute;left:36632;top:12679;width:4712;height:8;visibility:visible;mso-wrap-style:square" o:spid="_x0000_s1414"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">
                  <v:stroke endarrow="block"/>
                </v:shape>
                <v:oval id="Oval 107" style="position:absolute;left:34296;top:17902;width:2336;height:2336;visibility:visible;mso-wrap-style:square;v-text-anchor:top" o:spid="_x0000_s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">
                  <v:shadow offset=",3pt"/>
                </v:oval>
                <v:shape id="AutoShape 108" style="position:absolute;left:36632;top:19070;width:4712;height:8;visibility:visible;mso-wrap-style:square" o:spid="_x0000_s1416"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">
                  <v:stroke endarrow="block"/>
                </v:shape>
                <v:shape id="AutoShape 109" style="position:absolute;left:36632;top:25606;width:4712;height:32;flip:y;visibility:visible;mso-wrap-style:square" o:spid="_x0000_s1417"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">
                  <v:stroke endarrow="block"/>
                </v:shape>
                <v:shape id="Text Box 110" style="position:absolute;left:36496;top:6879;width:3720;height:2840;visibility:visible;mso-wrap-style:square;v-text-anchor:top" o:spid="_x0000_s1418"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">
                  <v:textbox>
                    <w:txbxContent>
                      <w:p w:rsidRPr="0090453C" w:rsidR="009C6D60" w:rsidP="009C6D60" w:rsidRDefault="00DA4B34" w14:paraId="1348ACE9"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t+1</m:t>
                                </m:r>
                              </m:sub>
                            </m:sSub>
                          </m:oMath>
                        </m:oMathPara>
                      </w:p>
                    </w:txbxContent>
                  </v:textbox>
                </v:shape>
                <v:shape id="Text Box 111" style="position:absolute;left:36448;top:10127;width:3712;height:2848;visibility:visible;mso-wrap-style:square;v-text-anchor:top" o:spid="_x0000_s1419"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">
                  <v:textbox>
                    <w:txbxContent>
                      <w:p w:rsidRPr="0090453C" w:rsidR="009C6D60" w:rsidP="009C6D60" w:rsidRDefault="00DA4B34" w14:paraId="69753256"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t+2</m:t>
                                </m:r>
                              </m:sub>
                            </m:sSub>
                          </m:oMath>
                        </m:oMathPara>
                      </w:p>
                    </w:txbxContent>
                  </v:textbox>
                </v:shape>
                <v:shape id="Text Box 112" style="position:absolute;left:36496;top:16494;width:3720;height:2856;visibility:visible;mso-wrap-style:square;v-text-anchor:top" o:spid="_x0000_s1420"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">
                  <v:textbox>
                    <w:txbxContent>
                      <w:p w:rsidRPr="0090453C" w:rsidR="009C6D60" w:rsidP="009C6D60" w:rsidRDefault="00DA4B34" w14:paraId="486F6E89"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t+m</m:t>
                                </m:r>
                              </m:sub>
                            </m:sSub>
                          </m:oMath>
                        </m:oMathPara>
                      </w:p>
                    </w:txbxContent>
                  </v:textbox>
                </v:shape>
                <v:shape id="Text Box 113" style="position:absolute;left:36496;top:23054;width:3720;height:2840;visibility:visible;mso-wrap-style:square;v-text-anchor:top" o:spid="_x0000_s1421" filled="f" stroked="f" strokecolor="black [3213]" strokeweight=".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">
                  <v:textbox>
                    <w:txbxContent>
                      <w:p w:rsidRPr="0090453C" w:rsidR="009C6D60" w:rsidP="009C6D60" w:rsidRDefault="00DA4B34" w14:paraId="38357F54" w14:textId="77777777">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t+h</m:t>
                                </m:r>
                              </m:sub>
                            </m:sSub>
                          </m:oMath>
                        </m:oMathPara>
                      </w:p>
                    </w:txbxContent>
                  </v:textbox>
                </v:shape>
                <v:shape id="Text Box 114" style="position:absolute;left:33048;top:14606;width:4680;height:2920;visibility:visible;mso-wrap-style:square;v-text-anchor:top" o:spid="_x0000_s142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">
                  <v:textbox style="layout-flow:vertical">
                    <w:txbxContent>
                      <w:p w:rsidR="009C6D60" w:rsidP="009C6D60" w:rsidRDefault="009C6D60" w14:paraId="3727B7EF" w14:textId="77777777">
                        <w:pPr>
                          <w:jc w:val="center"/>
                        </w:pPr>
                        <w:r>
                          <w:t>…</w:t>
                        </w:r>
                      </w:p>
                    </w:txbxContent>
                  </v:textbox>
                </v:shape>
                <v:shape id="Text Box 115" style="position:absolute;left:32952;top:21126;width:4664;height:2920;visibility:visible;mso-wrap-style:square;v-text-anchor:top" o:spid="_x0000_s142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">
                  <v:textbox style="layout-flow:vertical">
                    <w:txbxContent>
                      <w:p w:rsidR="009C6D60" w:rsidP="009C6D60" w:rsidRDefault="009C6D60" w14:paraId="29345C0F" w14:textId="77777777">
                        <w:pPr>
                          <w:jc w:val="center"/>
                        </w:pPr>
                        <w:r>
                          <w:t>…</w:t>
                        </w:r>
                      </w:p>
                    </w:txbxContent>
                  </v:textbox>
                </v:shape>
                <v:shape id="AutoShape 116" style="position:absolute;left:22056;top:6231;width:12240;height:3224;visibility:visible;mso-wrap-style:square" o:spid="_x0000_s142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"/>
                <v:shape id="AutoShape 117" style="position:absolute;left:22056;top:9455;width:12240;height:8;flip:y;visibility:visible;mso-wrap-style:square" o:spid="_x0000_s142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"/>
                <v:shape id="AutoShape 118" style="position:absolute;left:22040;top:9455;width:12256;height:3224;flip:y;visibility:visible;mso-wrap-style:square" o:spid="_x0000_s142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"/>
                <v:shape id="AutoShape 119" style="position:absolute;left:22040;top:9455;width:12256;height:6423;flip:y;visibility:visible;mso-wrap-style:square" o:spid="_x0000_s142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"/>
                <v:shape id="AutoShape 120" style="position:absolute;left:22040;top:9455;width:12256;height:9711;flip:y;visibility:visible;mso-wrap-style:square" o:spid="_x0000_s142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"/>
                <v:shape id="AutoShape 121" style="position:absolute;left:22040;top:9455;width:12256;height:12959;flip:y;visibility:visible;mso-wrap-style:square" o:spid="_x0000_s142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"/>
                <v:shape id="AutoShape 122" style="position:absolute;left:22040;top:9455;width:12256;height:16191;flip:y;visibility:visible;mso-wrap-style:square" o:spid="_x0000_s143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"/>
                <v:shape id="AutoShape 123" style="position:absolute;left:22040;top:9455;width:12256;height:19406;flip:y;visibility:visible;mso-wrap-style:square" o:spid="_x0000_s1431"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"/>
                <v:shape id="AutoShape 124" style="position:absolute;left:22056;top:6231;width:12240;height:6448;visibility:visible;mso-wrap-style:square" o:spid="_x0000_s1432"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"/>
                <v:shape id="AutoShape 125" style="position:absolute;left:22056;top:9463;width:12240;height:3216;visibility:visible;mso-wrap-style:square" o:spid="_x0000_s143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"/>
                <v:shape id="AutoShape 126" style="position:absolute;left:22040;top:12679;width:12256;height:8;visibility:visible;mso-wrap-style:square" o:spid="_x0000_s143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"/>
                <v:shape id="AutoShape 127" style="position:absolute;left:22040;top:12679;width:12256;height:3199;flip:y;visibility:visible;mso-wrap-style:square" o:spid="_x0000_s143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"/>
                <v:shape id="AutoShape 128" style="position:absolute;left:22040;top:12679;width:12256;height:6487;flip:y;visibility:visible;mso-wrap-style:square" o:spid="_x0000_s143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"/>
                <v:shape id="AutoShape 129" style="position:absolute;left:22040;top:12679;width:12256;height:9735;flip:y;visibility:visible;mso-wrap-style:square" o:spid="_x0000_s143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"/>
                <v:shape id="AutoShape 130" style="position:absolute;left:22040;top:12679;width:12256;height:12967;flip:y;visibility:visible;mso-wrap-style:square" o:spid="_x0000_s143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"/>
                <v:shape id="AutoShape 131" style="position:absolute;left:22040;top:12679;width:12256;height:16182;flip:y;visibility:visible;mso-wrap-style:square" o:spid="_x0000_s143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"/>
                <v:shape id="AutoShape 132" style="position:absolute;left:22056;top:6231;width:12240;height:12839;visibility:visible;mso-wrap-style:square" o:spid="_x0000_s144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"/>
                <v:shape id="AutoShape 133" style="position:absolute;left:22056;top:9463;width:12240;height:9607;visibility:visible;mso-wrap-style:square" o:spid="_x0000_s1441"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"/>
                <v:shape id="AutoShape 134" style="position:absolute;left:22040;top:12679;width:12256;height:6391;visibility:visible;mso-wrap-style:square" o:spid="_x0000_s1442"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"/>
                <v:shape id="AutoShape 135" style="position:absolute;left:22040;top:15878;width:12256;height:3192;visibility:visible;mso-wrap-style:square" o:spid="_x0000_s144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"/>
                <v:shape id="AutoShape 136" style="position:absolute;left:22040;top:19070;width:12256;height:96;flip:y;visibility:visible;mso-wrap-style:square" o:spid="_x0000_s144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"/>
                <v:shape id="AutoShape 137" style="position:absolute;left:22040;top:19070;width:12256;height:3344;flip:y;visibility:visible;mso-wrap-style:square" o:spid="_x0000_s144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"/>
                <v:shape id="AutoShape 138" style="position:absolute;left:22040;top:19070;width:12256;height:6576;flip:y;visibility:visible;mso-wrap-style:square" o:spid="_x0000_s1446"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"/>
                <v:shape id="AutoShape 139" style="position:absolute;left:22040;top:19070;width:12256;height:9791;flip:y;visibility:visible;mso-wrap-style:square" o:spid="_x0000_s144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"/>
                <v:shape id="AutoShape 140" style="position:absolute;left:22056;top:6231;width:12240;height:19407;visibility:visible;mso-wrap-style:square" o:spid="_x0000_s1448"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"/>
                <v:shape id="AutoShape 141" style="position:absolute;left:22056;top:9463;width:12240;height:16175;visibility:visible;mso-wrap-style:square" o:spid="_x0000_s1449"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"/>
                <v:shape id="AutoShape 142" style="position:absolute;left:22040;top:12679;width:12256;height:12959;visibility:visible;mso-wrap-style:square" o:spid="_x0000_s145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"/>
                <v:shape id="AutoShape 143" style="position:absolute;left:22040;top:15878;width:12256;height:9760;visibility:visible;mso-wrap-style:square" o:spid="_x0000_s1451"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"/>
                <v:shape id="AutoShape 144" style="position:absolute;left:22040;top:19166;width:12256;height:6472;visibility:visible;mso-wrap-style:square" o:spid="_x0000_s1452"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"/>
                <v:shape id="AutoShape 145" style="position:absolute;left:22040;top:22414;width:12256;height:3224;visibility:visible;mso-wrap-style:square" o:spid="_x0000_s145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"/>
                <v:shape id="AutoShape 146" style="position:absolute;left:22040;top:25638;width:12256;height:8;flip:y;visibility:visible;mso-wrap-style:square" o:spid="_x0000_s145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"/>
                <v:shape id="AutoShape 147" style="position:absolute;left:22040;top:25638;width:12256;height:3223;flip:y;visibility:visible;mso-wrap-style:square" o:spid="_x0000_s1455"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"/>
                <v:shape id="Text Box 148" style="position:absolute;left:2600;top:34994;width:8824;height:3328;visibility:visible;mso-wrap-style:square;v-text-anchor:top" o:spid="_x0000_s145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">
                  <v:textbox>
                    <w:txbxContent>
                      <w:p w:rsidR="009C6D60" w:rsidP="009C6D60" w:rsidRDefault="009C6D60" w14:paraId="1A78F623" w14:textId="0F5BAB38">
                        <w:pPr>
                          <w:spacing w:line="240" w:lineRule="auto"/>
                        </w:pPr>
                        <w:r>
                          <w:t>Eingabe</w:t>
                        </w:r>
                        <w:r w:rsidR="00192EA9">
                          <w:t>n</w:t>
                        </w:r>
                      </w:p>
                    </w:txbxContent>
                  </v:textbox>
                </v:shape>
                <v:shape id="Text Box 149" style="position:absolute;left:31384;top:29405;width:8832;height:3328;visibility:visible;mso-wrap-style:square;v-text-anchor:top" o:spid="_x0000_s145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v:textbox>
                    <w:txbxContent>
                      <w:p w:rsidR="009C6D60" w:rsidP="009C6D60" w:rsidRDefault="009C6D60" w14:paraId="48C50152" w14:textId="393399AD">
                        <w:r>
                          <w:t>Ausgabe</w:t>
                        </w:r>
                        <w:r w:rsidR="00025FC9">
                          <w:t>n</w:t>
                        </w:r>
                      </w:p>
                    </w:txbxContent>
                  </v:textbox>
                </v:shape>
                <v:rect id="Rechteck 447" style="position:absolute;left:448;top:20494;width:7384;height:13696;visibility:visible;mso-wrap-style:square;v-text-anchor:middle" o:spid="_x0000_s1458"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">
                  <v:stroke dashstyle="3 1"/>
                </v:rect>
                <w10:anchorlock/>
              </v:group>
            </w:pict>
          </mc:Fallback>
        </mc:AlternateContent>
      </w:r>
    </w:p>
    <w:p w:rsidR="002D6DAE" w:rsidP="00BD60E8" w:rsidRDefault="009C6D60" w14:paraId="2545E808" w14:textId="13F8B698">
      <w:pPr>
        <w:pStyle w:val="Beschriftung"/>
        <w:jc w:val="center"/>
      </w:pPr>
      <w:bookmarkStart w:name="_Ref124424252" w:id="107"/>
      <w:bookmarkStart w:name="_Toc126152052" w:id="108"/>
      <w:r>
        <w:t xml:space="preserve">Abbildung </w:t>
      </w:r>
      <w:r w:rsidR="009641A2">
        <w:fldChar w:fldCharType="begin"/>
      </w:r>
      <w:r w:rsidR="009641A2">
        <w:instrText xml:space="preserve"> SEQ Abbildung \* ARABIC </w:instrText>
      </w:r>
      <w:r w:rsidR="009641A2">
        <w:fldChar w:fldCharType="separate"/>
      </w:r>
      <w:r w:rsidR="00DA4B34">
        <w:rPr>
          <w:noProof/>
        </w:rPr>
        <w:t>19</w:t>
      </w:r>
      <w:r w:rsidR="009641A2">
        <w:rPr>
          <w:noProof/>
        </w:rPr>
        <w:fldChar w:fldCharType="end"/>
      </w:r>
      <w:bookmarkEnd w:id="107"/>
      <w:r>
        <w:t>: Struktur der Eingabe- und Ausgabeschicht der Regel-KI</w:t>
      </w:r>
      <w:bookmarkEnd w:id="108"/>
      <w:r>
        <w:t xml:space="preserve"> </w:t>
      </w:r>
    </w:p>
    <w:p w:rsidR="0054581C" w:rsidP="00866750" w:rsidRDefault="0054581C" w14:paraId="5A0CB0CF" w14:textId="7F16BCC3">
      <w:r>
        <w:t xml:space="preserve">Der rote Kasten </w:t>
      </w:r>
      <w:r w:rsidR="00183A8B">
        <w:t>stellt auch</w:t>
      </w:r>
      <w:r>
        <w:t xml:space="preserve"> in dieser Abbildung die Matrix der möglichen Regelstrategien</w:t>
      </w:r>
      <w:r w:rsidR="00183A8B">
        <w:t xml:space="preserve"> dar</w:t>
      </w:r>
      <w:r>
        <w:t>.</w:t>
      </w:r>
      <w:r w:rsidR="002D1229">
        <w:t xml:space="preserve"> Für die Vorhersage sind alle Eingabewerte </w:t>
      </w:r>
      <w:r w:rsidR="00183A8B">
        <w:t>oberhalb</w:t>
      </w:r>
      <w:r w:rsidR="002D1229">
        <w:t xml:space="preserve"> de</w:t>
      </w:r>
      <w:r w:rsidR="00183A8B">
        <w:t>s</w:t>
      </w:r>
      <w:r w:rsidR="002D1229">
        <w:t xml:space="preserve"> Kasten</w:t>
      </w:r>
      <w:r w:rsidR="00183A8B">
        <w:t>s</w:t>
      </w:r>
      <w:r w:rsidR="002D1229">
        <w:t xml:space="preserve"> bekannt, da es sich um vergangene Werte für die Stell- und Regelgröße handelt. Wie in </w:t>
      </w:r>
      <w:r w:rsidR="002D1229">
        <w:fldChar w:fldCharType="begin"/>
      </w:r>
      <w:r w:rsidR="002D1229">
        <w:instrText xml:space="preserve"> REF _Ref125809174 \h </w:instrText>
      </w:r>
      <w:r w:rsidR="002D1229">
        <w:fldChar w:fldCharType="separate"/>
      </w:r>
      <w:r w:rsidR="00DA4B34">
        <w:t xml:space="preserve">Abbildung </w:t>
      </w:r>
      <w:r w:rsidR="00DA4B34">
        <w:rPr>
          <w:noProof/>
        </w:rPr>
        <w:t>15</w:t>
      </w:r>
      <w:r w:rsidR="002D1229">
        <w:fldChar w:fldCharType="end"/>
      </w:r>
      <w:r w:rsidR="002D1229">
        <w:t xml:space="preserve"> </w:t>
      </w:r>
      <w:r w:rsidR="00920D99">
        <w:t xml:space="preserve">dargestellt, </w:t>
      </w:r>
      <w:r w:rsidR="002D1229">
        <w:t xml:space="preserve">sagt das Modell mit den vergangenen Werten für Stell- und Regelgröße </w:t>
      </w:r>
      <w:r w:rsidR="00183A8B">
        <w:t>und</w:t>
      </w:r>
      <w:r w:rsidR="002D1229">
        <w:t xml:space="preserve"> den zukünftigen Stellgrößen aus jeder möglichen Regelstrategie den Verlauf der zukünftigen Regelgröße vor</w:t>
      </w:r>
      <w:r w:rsidR="00183A8B">
        <w:t>aus</w:t>
      </w:r>
      <w:r w:rsidR="002D1229">
        <w:t>.</w:t>
      </w:r>
    </w:p>
    <w:p w:rsidR="00993DD8" w:rsidP="00866750" w:rsidRDefault="00183A8B" w14:paraId="384F5204" w14:textId="1297F34C">
      <w:r w:rsidRPr="00183A8B">
        <w:t>Zu Beginn der Prozessregelung befindet sich die Regel-KI in einer Explorationsphase, da ihr keine Daten zum Trainieren zur Verfügung stehen</w:t>
      </w:r>
      <w:r w:rsidR="00993DD8">
        <w:t xml:space="preserve">. </w:t>
      </w:r>
      <w:r w:rsidRPr="00183A8B">
        <w:t xml:space="preserve">Ähnlich wie beim </w:t>
      </w:r>
      <w:r w:rsidRPr="00183A8B">
        <w:t>Reinforcement Learning besteht hier ein Konflikt zwischen Exploration und Exploitation</w:t>
      </w:r>
      <w:r>
        <w:t xml:space="preserve"> </w:t>
      </w:r>
      <w:r w:rsidR="00866750">
        <w:t>(</w:t>
      </w:r>
      <w:r w:rsidR="00993DD8">
        <w:t xml:space="preserve">siehe </w:t>
      </w:r>
      <w:r w:rsidR="00866750">
        <w:t xml:space="preserve">Kapitel </w:t>
      </w:r>
      <w:r w:rsidR="00866750">
        <w:fldChar w:fldCharType="begin"/>
      </w:r>
      <w:r w:rsidR="00866750">
        <w:instrText xml:space="preserve"> REF _Ref124416656 \r \h </w:instrText>
      </w:r>
      <w:r w:rsidR="00866750">
        <w:fldChar w:fldCharType="separate"/>
      </w:r>
      <w:r w:rsidR="00DA4B34">
        <w:t>2.2.2</w:t>
      </w:r>
      <w:r w:rsidR="00866750">
        <w:fldChar w:fldCharType="end"/>
      </w:r>
      <w:r w:rsidR="00866750">
        <w:t xml:space="preserve">). </w:t>
      </w:r>
      <w:r w:rsidR="00993DD8">
        <w:t>In der Anfangsphase soll</w:t>
      </w:r>
      <w:r>
        <w:t>te</w:t>
      </w:r>
      <w:r w:rsidR="00993DD8">
        <w:t xml:space="preserve"> die Regel-KI möglichst viel Erfahrung sammeln, um ein solides Verständnis des Prozesses zu </w:t>
      </w:r>
      <w:r>
        <w:t>erlangen</w:t>
      </w:r>
      <w:r w:rsidR="00993DD8">
        <w:t xml:space="preserve">. </w:t>
      </w:r>
      <w:r w:rsidRPr="00183A8B">
        <w:t>Im Laufe des Prozesses verbessert sich die Vorhersagegenauigkeit des verwendeten KNN mit zunehmender Datenmenge, so dass die Regel-KI zunehmend die bestmögliche Regelstrategie ausnutzen sollte.</w:t>
      </w:r>
    </w:p>
    <w:p w:rsidR="00747822" w:rsidP="00866750" w:rsidRDefault="00866750" w14:paraId="6EC5EC2E" w14:textId="7B52006F">
      <w:r>
        <w:t xml:space="preserve">Um Erkundung und Ausnutzung </w:t>
      </w:r>
      <w:r w:rsidR="00920D99">
        <w:t>auszugleichen</w:t>
      </w:r>
      <w:r w:rsidR="000C6B59">
        <w:t>,</w:t>
      </w:r>
      <w:r>
        <w:t xml:space="preserve"> wird der Epsilon-Greedy Algorithmus verwendet. </w:t>
      </w:r>
      <w:r w:rsidR="00993DD8">
        <w:t xml:space="preserve">Der Wert </w:t>
      </w:r>
      <w:r w:rsidR="00920D99">
        <w:t>von</w:t>
      </w:r>
      <w:r w:rsidR="00993DD8">
        <w:t xml:space="preserve"> </w:t>
      </w:r>
      <w:r>
        <w:t xml:space="preserve">Epsilon ist dabei eine Zahl zwischen </w:t>
      </w:r>
      <w:r w:rsidR="00920D99">
        <w:t>null</w:t>
      </w:r>
      <w:r>
        <w:t xml:space="preserve"> und </w:t>
      </w:r>
      <w:r w:rsidR="00920D99">
        <w:t>eins</w:t>
      </w:r>
      <w:r>
        <w:t xml:space="preserve">, </w:t>
      </w:r>
      <w:r w:rsidR="00004B72">
        <w:t>die</w:t>
      </w:r>
      <w:r>
        <w:t xml:space="preserve"> die Wahrscheinlichkeit für die Erkundung durch eine zufällige </w:t>
      </w:r>
      <w:r w:rsidR="00920D99">
        <w:t>Aktion</w:t>
      </w:r>
      <w:r>
        <w:t xml:space="preserve"> beschreibt. Um </w:t>
      </w:r>
      <w:r w:rsidR="00993DD8">
        <w:t>zu bestimmen</w:t>
      </w:r>
      <w:r w:rsidR="000C6B59">
        <w:t>,</w:t>
      </w:r>
      <w:r>
        <w:t xml:space="preserve"> ob die Regel-KI erkunden oder ausnutzen soll, wird eine Zufallszahl </w:t>
      </w:r>
      <m:oMath>
        <m:r>
          <w:rPr>
            <w:rFonts w:ascii="Cambria Math" w:hAnsi="Cambria Math"/>
          </w:rPr>
          <m:t>p</m:t>
        </m:r>
      </m:oMath>
      <w:r>
        <w:t xml:space="preserve"> zwischen </w:t>
      </w:r>
      <w:r w:rsidR="00920D99">
        <w:t>null</w:t>
      </w:r>
      <w:r>
        <w:t xml:space="preserve"> und </w:t>
      </w:r>
      <w:r w:rsidR="00920D99">
        <w:t>eins</w:t>
      </w:r>
      <w:r>
        <w:t xml:space="preserve"> </w:t>
      </w:r>
      <w:r w:rsidR="00993DD8">
        <w:t>generiert</w:t>
      </w:r>
      <w:r>
        <w:t xml:space="preserve">. </w:t>
      </w:r>
      <w:r w:rsidR="00993DD8">
        <w:t>Wenn</w:t>
      </w:r>
      <w:r>
        <w:t xml:space="preserve"> </w:t>
      </w:r>
      <m:oMath>
        <m:r>
          <w:rPr>
            <w:rFonts w:ascii="Cambria Math" w:hAnsi="Cambria Math"/>
          </w:rPr>
          <m:t>p&lt;ε</m:t>
        </m:r>
      </m:oMath>
      <w:r w:rsidR="00920D99">
        <w:t xml:space="preserve"> ist, </w:t>
      </w:r>
      <w:r>
        <w:t xml:space="preserve">wird eine zufällige </w:t>
      </w:r>
      <w:r w:rsidR="00920D99">
        <w:t>Aktion</w:t>
      </w:r>
      <w:r>
        <w:t xml:space="preserve"> ausgeführt, </w:t>
      </w:r>
      <w:r w:rsidR="00920D99">
        <w:t>andernfalls</w:t>
      </w:r>
      <w:r>
        <w:t xml:space="preserve"> wird die berechnete optimale </w:t>
      </w:r>
      <w:r w:rsidR="00DA1E6A">
        <w:t>Regelstrategie</w:t>
      </w:r>
      <w:r>
        <w:t xml:space="preserve"> ausgeführt. </w:t>
      </w:r>
      <w:r w:rsidR="00993DD8">
        <w:t>Ein Wert von</w:t>
      </w:r>
      <w:r>
        <w:t xml:space="preserve"> </w:t>
      </w:r>
      <w:r w:rsidR="00920D99">
        <w:br/>
      </w:r>
      <m:oMath>
        <m:r>
          <w:rPr>
            <w:rFonts w:ascii="Cambria Math" w:hAnsi="Cambria Math"/>
          </w:rPr>
          <m:t>ε=1</m:t>
        </m:r>
      </m:oMath>
      <w:r>
        <w:t xml:space="preserve"> </w:t>
      </w:r>
      <w:r w:rsidR="00993DD8">
        <w:t xml:space="preserve">bedeutet, dass zu 100% eine zufällige </w:t>
      </w:r>
      <w:r w:rsidR="00920D99">
        <w:t>Aktion</w:t>
      </w:r>
      <w:r w:rsidR="00993DD8">
        <w:t xml:space="preserve"> ausgeführt wird, während</w:t>
      </w:r>
      <w:r w:rsidR="00920D99">
        <w:t xml:space="preserve"> </w:t>
      </w:r>
      <w:r w:rsidR="00920D99">
        <w:br/>
      </w:r>
      <m:oMath>
        <m:r>
          <w:rPr>
            <w:rFonts w:ascii="Cambria Math" w:hAnsi="Cambria Math"/>
          </w:rPr>
          <m:t>ε=0</m:t>
        </m:r>
      </m:oMath>
      <w:r>
        <w:t xml:space="preserve"> </w:t>
      </w:r>
      <w:r w:rsidR="00993DD8">
        <w:t>bedeutet, dass zu 100% die</w:t>
      </w:r>
      <w:r>
        <w:t xml:space="preserve"> berechnete optimale</w:t>
      </w:r>
      <w:r w:rsidR="00A73F98">
        <w:t xml:space="preserve"> Regelstrategie</w:t>
      </w:r>
      <w:r>
        <w:t xml:space="preserve"> ausgeführt</w:t>
      </w:r>
      <w:r w:rsidR="00993DD8">
        <w:t xml:space="preserve"> wird</w:t>
      </w:r>
      <w:r>
        <w:t>.</w:t>
      </w:r>
      <w:r w:rsidR="005B680B">
        <w:t xml:space="preserve"> </w:t>
      </w:r>
      <w:r w:rsidR="00993DD8">
        <w:t>Zu Beginn des Prozesses</w:t>
      </w:r>
      <w:r w:rsidR="005B680B">
        <w:t xml:space="preserve"> ist </w:t>
      </w:r>
      <m:oMath>
        <m:r>
          <w:rPr>
            <w:rFonts w:ascii="Cambria Math" w:hAnsi="Cambria Math"/>
          </w:rPr>
          <m:t>ε=1</m:t>
        </m:r>
      </m:oMath>
      <w:r w:rsidR="005B680B">
        <w:t>,</w:t>
      </w:r>
      <w:r w:rsidR="00176C81">
        <w:t xml:space="preserve"> um das System zu erkunden</w:t>
      </w:r>
      <w:r w:rsidR="005B680B">
        <w:t xml:space="preserve">. Im </w:t>
      </w:r>
      <w:r w:rsidR="00920D99">
        <w:t>Laufe</w:t>
      </w:r>
      <w:r w:rsidR="005B680B">
        <w:t xml:space="preserve"> des Prozesses soll </w:t>
      </w:r>
      <m:oMath>
        <m:r>
          <w:rPr>
            <w:rFonts w:ascii="Cambria Math" w:hAnsi="Cambria Math"/>
          </w:rPr>
          <m:t>ε</m:t>
        </m:r>
      </m:oMath>
      <w:r w:rsidR="005B680B">
        <w:t xml:space="preserve"> </w:t>
      </w:r>
      <w:r w:rsidR="00176C81">
        <w:t>kontinuierlich reduziert werden</w:t>
      </w:r>
      <w:r w:rsidR="005B680B">
        <w:t xml:space="preserve">, </w:t>
      </w:r>
      <w:r w:rsidR="00920D99">
        <w:t>um</w:t>
      </w:r>
      <w:r w:rsidR="005B680B">
        <w:t xml:space="preserve"> die Wahrscheinlichkeit</w:t>
      </w:r>
      <w:r w:rsidR="000C6B59">
        <w:t xml:space="preserve"> </w:t>
      </w:r>
      <w:r w:rsidR="001D667B">
        <w:t>zufälliger</w:t>
      </w:r>
      <w:r w:rsidR="00176C81">
        <w:t xml:space="preserve"> </w:t>
      </w:r>
      <w:r w:rsidR="00920D99">
        <w:t>Aktionen</w:t>
      </w:r>
      <w:r w:rsidR="00176C81">
        <w:t xml:space="preserve"> </w:t>
      </w:r>
      <w:r w:rsidR="00920D99">
        <w:t>zu verringern</w:t>
      </w:r>
      <w:r w:rsidR="00176C81">
        <w:t xml:space="preserve">. </w:t>
      </w:r>
      <w:r w:rsidR="001D667B">
        <w:t>Dazu</w:t>
      </w:r>
      <w:r w:rsidR="005B680B">
        <w:t xml:space="preserve"> wird nach jeder Trainingsiteration des KNN der Wert für </w:t>
      </w:r>
      <m:oMath>
        <m:r>
          <w:rPr>
            <w:rFonts w:ascii="Cambria Math" w:hAnsi="Cambria Math"/>
          </w:rPr>
          <m:t>ε</m:t>
        </m:r>
      </m:oMath>
      <w:r w:rsidR="005B680B">
        <w:t xml:space="preserve"> mit einer Konstante</w:t>
      </w:r>
      <w:r w:rsidR="00920D99">
        <w:t>n</w:t>
      </w:r>
      <w:r w:rsidR="005B680B">
        <w:t xml:space="preserve"> </w:t>
      </w:r>
      <m:oMath>
        <m:sSub>
          <m:sSubPr>
            <m:ctrlPr>
              <w:rPr>
                <w:rFonts w:ascii="Cambria Math" w:hAnsi="Cambria Math"/>
                <w:i/>
              </w:rPr>
            </m:ctrlPr>
          </m:sSubPr>
          <m:e>
            <m:r>
              <w:rPr>
                <w:rFonts w:ascii="Cambria Math" w:hAnsi="Cambria Math"/>
              </w:rPr>
              <m:t>ε</m:t>
            </m:r>
          </m:e>
          <m:sub>
            <m:r>
              <w:rPr>
                <w:rFonts w:ascii="Cambria Math" w:hAnsi="Cambria Math"/>
              </w:rPr>
              <m:t>dec</m:t>
            </m:r>
          </m:sub>
        </m:sSub>
        <m:r>
          <w:rPr>
            <w:rFonts w:ascii="Cambria Math" w:hAnsi="Cambria Math"/>
          </w:rPr>
          <m:t>∈(0,1)</m:t>
        </m:r>
      </m:oMath>
      <w:r w:rsidR="005B680B">
        <w:t xml:space="preserve"> multipliziert, was zu einer </w:t>
      </w:r>
      <w:r w:rsidR="00920D99">
        <w:t>Reduktion</w:t>
      </w:r>
      <w:r w:rsidR="005B680B">
        <w:t xml:space="preserve"> von </w:t>
      </w:r>
      <m:oMath>
        <m:r>
          <w:rPr>
            <w:rFonts w:ascii="Cambria Math" w:hAnsi="Cambria Math"/>
          </w:rPr>
          <m:t>ε</m:t>
        </m:r>
      </m:oMath>
      <w:r w:rsidR="005B680B">
        <w:t xml:space="preserve"> über die Zeit führt. </w:t>
      </w:r>
      <w:r w:rsidR="00920D99">
        <w:t>Zusätzlich</w:t>
      </w:r>
      <w:r w:rsidR="005B680B">
        <w:t xml:space="preserve"> kann ein</w:t>
      </w:r>
      <w:r w:rsidR="00176C81">
        <w:t xml:space="preserve">e untere </w:t>
      </w:r>
      <w:r w:rsidR="00920D99">
        <w:t>Schranke</w:t>
      </w:r>
      <w:r w:rsidR="00176C81">
        <w:t xml:space="preserve"> </w:t>
      </w:r>
      <m:oMath>
        <m:sSub>
          <m:sSubPr>
            <m:ctrlPr>
              <w:rPr>
                <w:rFonts w:ascii="Cambria Math" w:hAnsi="Cambria Math"/>
                <w:i/>
              </w:rPr>
            </m:ctrlPr>
          </m:sSubPr>
          <m:e>
            <m:r>
              <w:rPr>
                <w:rFonts w:ascii="Cambria Math" w:hAnsi="Cambria Math"/>
              </w:rPr>
              <m:t>ε</m:t>
            </m:r>
          </m:e>
          <m:sub>
            <m:r>
              <w:rPr>
                <w:rFonts w:ascii="Cambria Math" w:hAnsi="Cambria Math"/>
              </w:rPr>
              <m:t>min</m:t>
            </m:r>
          </m:sub>
        </m:sSub>
      </m:oMath>
      <w:r w:rsidR="005B680B">
        <w:t xml:space="preserve"> </w:t>
      </w:r>
      <w:r w:rsidR="00176C81">
        <w:t xml:space="preserve">für </w:t>
      </w:r>
      <m:oMath>
        <m:r>
          <w:rPr>
            <w:rFonts w:ascii="Cambria Math" w:hAnsi="Cambria Math"/>
          </w:rPr>
          <m:t>ε</m:t>
        </m:r>
      </m:oMath>
      <w:r w:rsidR="00176C81">
        <w:t xml:space="preserve"> festgelegt werden, </w:t>
      </w:r>
      <w:r w:rsidR="00920D99">
        <w:t>so dass</w:t>
      </w:r>
      <w:r w:rsidR="005B680B">
        <w:t xml:space="preserve"> die Wahrscheinlichkeit für die Erkundung nie </w:t>
      </w:r>
      <w:r w:rsidR="00920D99">
        <w:t>null</w:t>
      </w:r>
      <w:r w:rsidR="005B680B">
        <w:t xml:space="preserve"> </w:t>
      </w:r>
      <w:r w:rsidR="001D667B">
        <w:t>wird</w:t>
      </w:r>
      <w:r w:rsidR="005B680B">
        <w:t>.</w:t>
      </w:r>
      <w:r>
        <w:t xml:space="preserve"> </w:t>
      </w:r>
      <w:sdt>
        <w:sdtPr>
          <w:alias w:val="To edit, see citavi.com/edit"/>
          <w:tag w:val="CitaviPlaceholder#2a1d32ab-873b-411e-ac11-8cdda8d2b51f"/>
          <w:id w:val="988448334"/>
          <w:placeholder>
            <w:docPart w:val="DD0181AF3B564CDA8E7534F0C57DAA31"/>
          </w:placeholder>
        </w:sdtPr>
        <w:sdtEndPr/>
        <w:sdtContent>
          <w:r>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YTQ1OWNiLTE3MTUtNDg5My04NjQ1LWE0MzlkMjIzMjU0YiIsIlJhbmdlTGVuZ3RoIjo0LCJSZWZlcmVuY2VJZCI6ImMyNjk0M2MzLWQ3YmEtNDczMi04MmZlLTdkZGE2ZDNhNzJj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IuMDEuMjAyMyIsIkF1dGhvcnMiOlt7IiRpZCI6IjciLCIkdHlwZSI6IlN3aXNzQWNhZGVtaWMuQ2l0YXZpLlBlcnNvbiwgU3dpc3NBY2FkZW1pYy5DaXRhdmkiLCJMYXN0TmFtZSI6IkdlZWtzZm9yR2Vla3MiLCJQcm90ZWN0ZWQiOmZhbHNlLCJTZXgiOjAsIkNyZWF0ZWRCeSI6Il9Kb25hcyBCcmlua21hbm4iLCJDcmVhdGVkT24iOiIyMDIzLTAxLTA5VDE5OjM1OjU1IiwiTW9kaWZpZWRCeSI6Il9Kb25hcyBCcmlua21hbm4iLCJJZCI6IjA3NDA3MDRlLTlkZjktNDY5Ni1hM2Y5LWZjZDNkMGEyM2JhNyIsIk1vZGlmaWVkT24iOiIyMDIzLTAxLTA5VDE5OjM1OjU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qb2JyaVxcQXBwRGF0YVxcTG9jYWxcXFRlbXBcXHVjNGh6Y29jLmpwZyIsIlVyaVN0cmluZyI6ImMyNjk0M2MzLWQ3YmEtNDczMi04MmZlLTdkZGE2ZDNhNzJj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C4wMS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2Vla3Nmb3JnZWVrcy5vcmcvZXBzaWxvbi1ncmVlZHktYWxnb3JpdGhtLWluLXJlaW5mb3JjZW1lbnQtbGVhcm5pbmcvIiwiVXJpU3RyaW5nIjoiaHR0cHM6Ly93d3cuZ2Vla3Nmb3JnZWVrcy5vcmcvZXBzaWxvbi1ncmVlZHktYWxnb3JpdGhtLWluLXJlaW5mb3JjZW1lbnQtbGVhcm5pbmc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}</w:instrText>
          </w:r>
          <w:r>
            <w:fldChar w:fldCharType="separate"/>
          </w:r>
          <w:r w:rsidR="00B772D0">
            <w:t>[39]</w:t>
          </w:r>
          <w:r>
            <w:fldChar w:fldCharType="end"/>
          </w:r>
        </w:sdtContent>
      </w:sdt>
    </w:p>
    <w:p w:rsidR="00A61199" w:rsidP="00866750" w:rsidRDefault="00747822" w14:paraId="19A66B8A" w14:textId="45F62C19">
      <w:r>
        <w:t xml:space="preserve">Die Regel-KI agiert </w:t>
      </w:r>
      <w:r w:rsidR="00176C81">
        <w:t xml:space="preserve">in </w:t>
      </w:r>
      <w:r w:rsidR="001D667B">
        <w:t>festen Zeitintervallen</w:t>
      </w:r>
      <w:r w:rsidR="00176C81">
        <w:t xml:space="preserve"> von</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act</m:t>
            </m:r>
          </m:sub>
        </m:sSub>
      </m:oMath>
      <w:r>
        <w:t xml:space="preserve"> </w:t>
      </w:r>
      <w:r w:rsidR="00176C81">
        <w:t xml:space="preserve"> Millisekunden </w:t>
      </w:r>
      <w:r w:rsidR="00F743BB">
        <w:t>und wird</w:t>
      </w:r>
      <w:r w:rsidR="00176C81">
        <w:t xml:space="preserve"> in </w:t>
      </w:r>
      <w:r w:rsidR="001D667B">
        <w:t>festen Zeitintervallen</w:t>
      </w:r>
      <w:r w:rsidR="00176C81">
        <w:t xml:space="preserve"> von</w:t>
      </w:r>
      <w:r w:rsidR="00F743BB">
        <w:t xml:space="preserve"> </w:t>
      </w:r>
      <m:oMath>
        <m:sSub>
          <m:sSubPr>
            <m:ctrlPr>
              <w:rPr>
                <w:rFonts w:ascii="Cambria Math" w:hAnsi="Cambria Math"/>
                <w:i/>
              </w:rPr>
            </m:ctrlPr>
          </m:sSubPr>
          <m:e>
            <m:r>
              <w:rPr>
                <w:rFonts w:ascii="Cambria Math" w:hAnsi="Cambria Math"/>
              </w:rPr>
              <m:t>t</m:t>
            </m:r>
          </m:e>
          <m:sub>
            <m:r>
              <w:rPr>
                <w:rFonts w:ascii="Cambria Math" w:hAnsi="Cambria Math"/>
              </w:rPr>
              <m:t>train</m:t>
            </m:r>
          </m:sub>
        </m:sSub>
      </m:oMath>
      <w:r w:rsidR="00176C81">
        <w:t xml:space="preserve"> Millisekunden </w:t>
      </w:r>
      <w:r w:rsidR="00F743BB">
        <w:t xml:space="preserve">trainiert. </w:t>
      </w:r>
      <w:r w:rsidR="00176C81">
        <w:t xml:space="preserve">In einem virtuellen System sollten </w:t>
      </w:r>
      <m:oMath>
        <m:sSub>
          <m:sSubPr>
            <m:ctrlPr>
              <w:rPr>
                <w:rFonts w:ascii="Cambria Math" w:hAnsi="Cambria Math"/>
                <w:i/>
              </w:rPr>
            </m:ctrlPr>
          </m:sSubPr>
          <m:e>
            <m:r>
              <w:rPr>
                <w:rFonts w:ascii="Cambria Math" w:hAnsi="Cambria Math"/>
              </w:rPr>
              <m:t>t</m:t>
            </m:r>
          </m:e>
          <m:sub>
            <m:r>
              <w:rPr>
                <w:rFonts w:ascii="Cambria Math" w:hAnsi="Cambria Math"/>
              </w:rPr>
              <m:t>act</m:t>
            </m:r>
          </m:sub>
        </m:sSub>
      </m:oMath>
      <w:r w:rsidR="00176C81">
        <w:t xml:space="preserve"> und </w:t>
      </w:r>
      <m:oMath>
        <m:sSub>
          <m:sSubPr>
            <m:ctrlPr>
              <w:rPr>
                <w:rFonts w:ascii="Cambria Math" w:hAnsi="Cambria Math"/>
                <w:i/>
              </w:rPr>
            </m:ctrlPr>
          </m:sSubPr>
          <m:e>
            <m:r>
              <w:rPr>
                <w:rFonts w:ascii="Cambria Math" w:hAnsi="Cambria Math"/>
              </w:rPr>
              <m:t>t</m:t>
            </m:r>
          </m:e>
          <m:sub>
            <m:r>
              <w:rPr>
                <w:rFonts w:ascii="Cambria Math" w:hAnsi="Cambria Math"/>
              </w:rPr>
              <m:t>train</m:t>
            </m:r>
          </m:sub>
        </m:sSub>
      </m:oMath>
      <w:r w:rsidR="00176C81">
        <w:t xml:space="preserve"> ein Vielfaches </w:t>
      </w:r>
      <w:r w:rsidR="001D667B">
        <w:t>der Zeitschrittgröße</w:t>
      </w:r>
      <w:r w:rsidR="00176C81">
        <w:t xml:space="preserve"> </w:t>
      </w:r>
      <m:oMath>
        <m:r>
          <w:rPr>
            <w:rFonts w:ascii="Cambria Math" w:hAnsi="Cambria Math"/>
          </w:rPr>
          <m:t>∆t</m:t>
        </m:r>
      </m:oMath>
      <w:r w:rsidR="00176C81">
        <w:t xml:space="preserve"> der Simulation sein, um ein vorhersehbares und konsistentes Verhalten der Regel-KI zu gewährleisten. </w:t>
      </w:r>
      <w:r w:rsidR="00567FE7">
        <w:t xml:space="preserve">Die Größe des Zeitfensters </w:t>
      </w:r>
      <m:oMath>
        <m:sSub>
          <m:sSubPr>
            <m:ctrlPr>
              <w:rPr>
                <w:rFonts w:ascii="Cambria Math" w:hAnsi="Cambria Math"/>
                <w:i/>
              </w:rPr>
            </m:ctrlPr>
          </m:sSubPr>
          <m:e>
            <m:r>
              <w:rPr>
                <w:rFonts w:ascii="Cambria Math" w:hAnsi="Cambria Math"/>
              </w:rPr>
              <m:t>t</m:t>
            </m:r>
          </m:e>
          <m:sub>
            <m:r>
              <w:rPr>
                <w:rFonts w:ascii="Cambria Math" w:hAnsi="Cambria Math"/>
              </w:rPr>
              <m:t>window</m:t>
            </m:r>
          </m:sub>
        </m:sSub>
      </m:oMath>
      <w:r w:rsidR="000C7506">
        <w:t xml:space="preserve"> </w:t>
      </w:r>
      <w:r w:rsidR="001D667B">
        <w:t>kann</w:t>
      </w:r>
      <w:r w:rsidR="00567FE7">
        <w:t xml:space="preserve"> mit</w:t>
      </w:r>
      <w:r w:rsidR="00A61199">
        <w:t xml:space="preserve"> der Gleichung </w:t>
      </w:r>
      <w:r w:rsidR="000C7506">
        <w:fldChar w:fldCharType="begin"/>
      </w:r>
      <w:r w:rsidR="000C7506">
        <w:instrText xml:space="preserve"> REF _Ref124971330 \h </w:instrText>
      </w:r>
      <w:r w:rsidR="000C7506">
        <w:fldChar w:fldCharType="separate"/>
      </w:r>
      <w:r w:rsidR="00DA4B34">
        <w:rPr>
          <w:lang w:eastAsia="de-DE"/>
        </w:rPr>
        <w:t>(</w:t>
      </w:r>
      <w:r w:rsidR="00DA4B34">
        <w:rPr>
          <w:b/>
          <w:bCs/>
          <w:noProof/>
          <w:lang w:eastAsia="de-DE"/>
        </w:rPr>
        <w:t>38</w:t>
      </w:r>
      <w:r w:rsidR="00DA4B34">
        <w:rPr>
          <w:lang w:eastAsia="de-DE"/>
        </w:rPr>
        <w:t>)</w:t>
      </w:r>
      <w:r w:rsidR="000C7506">
        <w:fldChar w:fldCharType="end"/>
      </w:r>
      <w:r w:rsidR="000C7506">
        <w:t xml:space="preserve"> und die Menge neue</w:t>
      </w:r>
      <w:r w:rsidR="001D667B">
        <w:t>r</w:t>
      </w:r>
      <w:r w:rsidR="000C7506">
        <w:t xml:space="preserve"> Daten pro Trainingsiteration </w:t>
      </w:r>
      <m:oMath>
        <m:sSub>
          <m:sSubPr>
            <m:ctrlPr>
              <w:rPr>
                <w:rFonts w:ascii="Cambria Math" w:hAnsi="Cambria Math"/>
                <w:i/>
              </w:rPr>
            </m:ctrlPr>
          </m:sSubPr>
          <m:e>
            <m:r>
              <w:rPr>
                <w:rFonts w:ascii="Cambria Math" w:hAnsi="Cambria Math"/>
              </w:rPr>
              <m:t>Q</m:t>
            </m:r>
          </m:e>
          <m:sub>
            <m:r>
              <w:rPr>
                <w:rFonts w:ascii="Cambria Math" w:hAnsi="Cambria Math"/>
              </w:rPr>
              <m:t>train</m:t>
            </m:r>
          </m:sub>
        </m:sSub>
      </m:oMath>
      <w:r w:rsidR="000C7506">
        <w:t xml:space="preserve"> mit</w:t>
      </w:r>
      <w:r w:rsidR="00A61199">
        <w:t xml:space="preserve"> der Gleichung</w:t>
      </w:r>
      <w:r w:rsidR="000C7506">
        <w:t xml:space="preserve"> </w:t>
      </w:r>
      <w:r w:rsidR="000C7506">
        <w:fldChar w:fldCharType="begin"/>
      </w:r>
      <w:r w:rsidR="000C7506">
        <w:instrText xml:space="preserve"> REF _Ref124971331 \h </w:instrText>
      </w:r>
      <w:r w:rsidR="000C7506">
        <w:fldChar w:fldCharType="separate"/>
      </w:r>
      <w:r w:rsidR="00DA4B34">
        <w:rPr>
          <w:lang w:eastAsia="de-DE"/>
        </w:rPr>
        <w:t>(</w:t>
      </w:r>
      <w:r w:rsidR="00DA4B34">
        <w:rPr>
          <w:b/>
          <w:bCs/>
          <w:noProof/>
          <w:lang w:eastAsia="de-DE"/>
        </w:rPr>
        <w:t>39</w:t>
      </w:r>
      <w:r w:rsidR="00DA4B34">
        <w:rPr>
          <w:lang w:eastAsia="de-DE"/>
        </w:rPr>
        <w:t>)</w:t>
      </w:r>
      <w:r w:rsidR="000C7506">
        <w:fldChar w:fldCharType="end"/>
      </w:r>
      <w:r w:rsidR="000C7506">
        <w:t xml:space="preserve"> berechne</w:t>
      </w:r>
      <w:r w:rsidR="001D667B">
        <w:t>t werden</w:t>
      </w:r>
      <w:r w:rsidR="000C7506">
        <w:t>.</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567FE7" w:rsidTr="000C7506" w14:paraId="2B87EDDC" w14:textId="77777777">
        <w:tc>
          <w:tcPr>
            <w:tcW w:w="8217" w:type="dxa"/>
            <w:vAlign w:val="center"/>
          </w:tcPr>
          <w:p w:rsidRPr="00BB6220" w:rsidR="00567FE7" w:rsidP="004B2F0A" w:rsidRDefault="009641A2" w14:paraId="112C7DD4" w14:textId="3B56C07E">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window</m:t>
                    </m:r>
                  </m:sub>
                </m:sSub>
                <m:r>
                  <w:rPr>
                    <w:rFonts w:ascii="Cambria Math" w:hAnsi="Cambria Math"/>
                  </w:rPr>
                  <m:t>=</m:t>
                </m:r>
                <m:d>
                  <m:dPr>
                    <m:ctrlPr>
                      <w:rPr>
                        <w:rFonts w:ascii="Cambria Math" w:hAnsi="Cambria Math"/>
                        <w:i/>
                      </w:rPr>
                    </m:ctrlPr>
                  </m:dPr>
                  <m:e>
                    <m:r>
                      <w:rPr>
                        <w:rFonts w:ascii="Cambria Math" w:hAnsi="Cambria Math"/>
                      </w:rPr>
                      <m:t>n+h</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act</m:t>
                    </m:r>
                  </m:sub>
                </m:sSub>
              </m:oMath>
            </m:oMathPara>
          </w:p>
        </w:tc>
        <w:tc>
          <w:tcPr>
            <w:tcW w:w="843" w:type="dxa"/>
            <w:vAlign w:val="center"/>
          </w:tcPr>
          <w:p w:rsidRPr="00BB6220" w:rsidR="00567FE7" w:rsidP="004B2F0A" w:rsidRDefault="00567FE7" w14:paraId="72E3E2FD" w14:textId="12A145D9">
            <w:pPr>
              <w:pStyle w:val="Beschriftung"/>
              <w:jc w:val="right"/>
              <w:rPr>
                <w:b w:val="0"/>
                <w:bCs w:val="0"/>
                <w:lang w:eastAsia="de-DE"/>
              </w:rPr>
            </w:pPr>
            <w:bookmarkStart w:name="_Ref124971330" w:id="109"/>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38</w:t>
            </w:r>
            <w:r w:rsidRPr="00BB6220">
              <w:rPr>
                <w:b w:val="0"/>
                <w:bCs w:val="0"/>
                <w:lang w:eastAsia="de-DE"/>
              </w:rPr>
              <w:fldChar w:fldCharType="end"/>
            </w:r>
            <w:r>
              <w:rPr>
                <w:b w:val="0"/>
                <w:bCs w:val="0"/>
                <w:lang w:eastAsia="de-DE"/>
              </w:rPr>
              <w:t>)</w:t>
            </w:r>
            <w:bookmarkEnd w:id="109"/>
          </w:p>
        </w:tc>
      </w:tr>
      <w:tr w:rsidRPr="00BB6220" w:rsidR="00EC09CE" w:rsidTr="000C7506" w14:paraId="13BC3531" w14:textId="77777777">
        <w:tc>
          <w:tcPr>
            <w:tcW w:w="8217" w:type="dxa"/>
            <w:vAlign w:val="center"/>
          </w:tcPr>
          <w:p w:rsidRPr="00BB6220" w:rsidR="00EC09CE" w:rsidP="004B2F0A" w:rsidRDefault="009641A2" w14:paraId="66470C2D" w14:textId="577B18A8">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train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window</m:t>
                        </m:r>
                      </m:sub>
                    </m:sSub>
                  </m:num>
                  <m:den>
                    <m:sSub>
                      <m:sSubPr>
                        <m:ctrlPr>
                          <w:rPr>
                            <w:rFonts w:ascii="Cambria Math" w:hAnsi="Cambria Math"/>
                            <w:i/>
                          </w:rPr>
                        </m:ctrlPr>
                      </m:sSubPr>
                      <m:e>
                        <m:r>
                          <w:rPr>
                            <w:rFonts w:ascii="Cambria Math" w:hAnsi="Cambria Math"/>
                          </w:rPr>
                          <m:t>t</m:t>
                        </m:r>
                      </m:e>
                      <m:sub>
                        <m:r>
                          <w:rPr>
                            <w:rFonts w:ascii="Cambria Math" w:hAnsi="Cambria Math"/>
                          </w:rPr>
                          <m:t>act</m:t>
                        </m:r>
                      </m:sub>
                    </m:sSub>
                  </m:den>
                </m:f>
              </m:oMath>
            </m:oMathPara>
          </w:p>
        </w:tc>
        <w:tc>
          <w:tcPr>
            <w:tcW w:w="843" w:type="dxa"/>
            <w:vAlign w:val="center"/>
          </w:tcPr>
          <w:p w:rsidRPr="00BB6220" w:rsidR="00EC09CE" w:rsidP="004B2F0A" w:rsidRDefault="00EC09CE" w14:paraId="4EAB111C" w14:textId="40834456">
            <w:pPr>
              <w:pStyle w:val="Beschriftung"/>
              <w:jc w:val="right"/>
              <w:rPr>
                <w:b w:val="0"/>
                <w:bCs w:val="0"/>
                <w:lang w:eastAsia="de-DE"/>
              </w:rPr>
            </w:pPr>
            <w:bookmarkStart w:name="_Ref124971331" w:id="110"/>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39</w:t>
            </w:r>
            <w:r w:rsidRPr="00BB6220">
              <w:rPr>
                <w:b w:val="0"/>
                <w:bCs w:val="0"/>
                <w:lang w:eastAsia="de-DE"/>
              </w:rPr>
              <w:fldChar w:fldCharType="end"/>
            </w:r>
            <w:r>
              <w:rPr>
                <w:b w:val="0"/>
                <w:bCs w:val="0"/>
                <w:lang w:eastAsia="de-DE"/>
              </w:rPr>
              <w:t>)</w:t>
            </w:r>
            <w:bookmarkEnd w:id="110"/>
          </w:p>
        </w:tc>
      </w:tr>
    </w:tbl>
    <w:p w:rsidR="002D1229" w:rsidP="00176C81" w:rsidRDefault="002D1229" w14:paraId="2B2A1833" w14:textId="77777777">
      <w:pPr>
        <w:spacing w:after="0" w:line="240" w:lineRule="auto"/>
        <w:jc w:val="left"/>
      </w:pPr>
    </w:p>
    <w:p w:rsidRPr="00176C81" w:rsidR="00176C81" w:rsidP="00176C81" w:rsidRDefault="001504BF" w14:paraId="5A2D29A3" w14:textId="0442F958">
      <w:pPr>
        <w:pStyle w:val="berschrift2"/>
      </w:pPr>
      <w:bookmarkStart w:name="_Toc126152008" w:id="111"/>
      <w:r>
        <w:t>Berechnung der optimalen Regelstrategie</w:t>
      </w:r>
      <w:bookmarkEnd w:id="111"/>
    </w:p>
    <w:p w:rsidR="00BC50A8" w:rsidP="001D667B" w:rsidRDefault="001D667B" w14:paraId="11ECA32C" w14:textId="3BBBAF04">
      <w:r w:rsidRPr="001D667B">
        <w:t xml:space="preserve">Zur Bestimmung der optimalen Regelstrategie ist es zunächst erforderlich, den Verlauf der zukünftigen Regelgröße in Abhängigkeit aller möglichen Regelstrategien </w:t>
      </w:r>
      <w:r>
        <w:t>vorauszusagen</w:t>
      </w:r>
      <w:r w:rsidRPr="001D667B">
        <w:t>.</w:t>
      </w:r>
      <w:r w:rsidR="001D1826">
        <w:t xml:space="preserve"> Dazu muss zuerst eine Matrix</w:t>
      </w:r>
      <w:r>
        <w:t xml:space="preserve"> </w:t>
      </w:r>
      <w:r w:rsidR="00BF2C2B">
        <w:t xml:space="preserve"> </w:t>
      </w:r>
      <m:oMath>
        <m:r>
          <w:rPr>
            <w:rFonts w:ascii="Cambria Math" w:hAnsi="Cambria Math"/>
          </w:rPr>
          <m:t>M</m:t>
        </m:r>
      </m:oMath>
      <w:r w:rsidR="00BF2C2B">
        <w:t xml:space="preserve"> </w:t>
      </w:r>
      <w:r w:rsidR="001D1826">
        <w:t>erstellt werden</w:t>
      </w:r>
      <w:r w:rsidR="00BF2C2B">
        <w:t>,</w:t>
      </w:r>
      <w:r w:rsidR="001D1826">
        <w:t xml:space="preserve"> die alle möglichen Regelstrategien über einen bestimmten Regelhorizont enthält.</w:t>
      </w:r>
      <w:r w:rsidR="00BF2C2B">
        <w:t xml:space="preserve"> </w:t>
      </w:r>
      <w:r>
        <w:t>Zur</w:t>
      </w:r>
      <w:r w:rsidR="00EB4529">
        <w:t xml:space="preserve"> Berechnung der Matrix wird das kartesische Produkt </w:t>
      </w:r>
      <w:r>
        <w:t>verwendet</w:t>
      </w:r>
      <w:r w:rsidR="00FE4DAB">
        <w:t xml:space="preserve">, </w:t>
      </w:r>
      <w:r w:rsidRPr="001D667B">
        <w:t>mit dem alle Kombinationen von zwei oder mehr Mengen berechnet werden können</w:t>
      </w:r>
      <w:r w:rsidR="00FE4DAB">
        <w:t xml:space="preserve">. Angenommen es liegen die Mengen </w:t>
      </w:r>
      <m:oMath>
        <m:r>
          <w:rPr>
            <w:rFonts w:ascii="Cambria Math" w:hAnsi="Cambria Math"/>
          </w:rPr>
          <m:t>A={a,b,c}</m:t>
        </m:r>
      </m:oMath>
      <w:r w:rsidR="00FE4DAB">
        <w:t xml:space="preserve"> und </w:t>
      </w:r>
      <m:oMath>
        <m:r>
          <w:rPr>
            <w:rFonts w:ascii="Cambria Math" w:hAnsi="Cambria Math"/>
          </w:rPr>
          <m:t>B={1, 2}</m:t>
        </m:r>
      </m:oMath>
      <w:r w:rsidR="00FE4DAB">
        <w:t xml:space="preserve"> vor</w:t>
      </w:r>
      <w:r w:rsidR="00BF2C2B">
        <w:t xml:space="preserve">, </w:t>
      </w:r>
      <w:r>
        <w:t>so ergibt</w:t>
      </w:r>
      <w:r w:rsidR="00BF2C2B">
        <w:t xml:space="preserve"> das</w:t>
      </w:r>
      <w:r w:rsidR="00EB40C8">
        <w:t xml:space="preserve"> kartesische Produkt von A und B die Menge </w:t>
      </w:r>
      <m:oMath>
        <m:r>
          <w:rPr>
            <w:rFonts w:ascii="Cambria Math" w:hAnsi="Cambria Math"/>
          </w:rPr>
          <m:t>{</m:t>
        </m:r>
        <m:d>
          <m:dPr>
            <m:ctrlPr>
              <w:rPr>
                <w:rFonts w:ascii="Cambria Math" w:hAnsi="Cambria Math"/>
                <w:i/>
              </w:rPr>
            </m:ctrlPr>
          </m:dPr>
          <m:e>
            <m:r>
              <w:rPr>
                <w:rFonts w:ascii="Cambria Math" w:hAnsi="Cambria Math"/>
              </w:rPr>
              <m:t>a,1</m:t>
            </m:r>
          </m:e>
        </m:d>
        <m:r>
          <w:rPr>
            <w:rFonts w:ascii="Cambria Math" w:hAnsi="Cambria Math"/>
          </w:rPr>
          <m:t>,</m:t>
        </m:r>
        <m:d>
          <m:dPr>
            <m:ctrlPr>
              <w:rPr>
                <w:rFonts w:ascii="Cambria Math" w:hAnsi="Cambria Math"/>
                <w:i/>
              </w:rPr>
            </m:ctrlPr>
          </m:dPr>
          <m:e>
            <m:r>
              <w:rPr>
                <w:rFonts w:ascii="Cambria Math" w:hAnsi="Cambria Math"/>
              </w:rPr>
              <m:t>a,2</m:t>
            </m:r>
          </m:e>
        </m:d>
        <m:r>
          <w:rPr>
            <w:rFonts w:ascii="Cambria Math" w:hAnsi="Cambria Math"/>
          </w:rPr>
          <m:t>,</m:t>
        </m:r>
        <m:d>
          <m:dPr>
            <m:ctrlPr>
              <w:rPr>
                <w:rFonts w:ascii="Cambria Math" w:hAnsi="Cambria Math"/>
                <w:i/>
              </w:rPr>
            </m:ctrlPr>
          </m:dPr>
          <m:e>
            <m:r>
              <w:rPr>
                <w:rFonts w:ascii="Cambria Math" w:hAnsi="Cambria Math"/>
              </w:rPr>
              <m:t>b,1</m:t>
            </m:r>
          </m:e>
        </m:d>
        <m:r>
          <w:rPr>
            <w:rFonts w:ascii="Cambria Math" w:hAnsi="Cambria Math"/>
          </w:rPr>
          <m:t>,</m:t>
        </m:r>
        <m:d>
          <m:dPr>
            <m:ctrlPr>
              <w:rPr>
                <w:rFonts w:ascii="Cambria Math" w:hAnsi="Cambria Math"/>
                <w:i/>
              </w:rPr>
            </m:ctrlPr>
          </m:dPr>
          <m:e>
            <m:r>
              <w:rPr>
                <w:rFonts w:ascii="Cambria Math" w:hAnsi="Cambria Math"/>
              </w:rPr>
              <m:t>b,2</m:t>
            </m:r>
          </m:e>
        </m:d>
        <m:r>
          <w:rPr>
            <w:rFonts w:ascii="Cambria Math" w:hAnsi="Cambria Math"/>
          </w:rPr>
          <m:t>,</m:t>
        </m:r>
        <m:d>
          <m:dPr>
            <m:ctrlPr>
              <w:rPr>
                <w:rFonts w:ascii="Cambria Math" w:hAnsi="Cambria Math"/>
                <w:i/>
              </w:rPr>
            </m:ctrlPr>
          </m:dPr>
          <m:e>
            <m:r>
              <w:rPr>
                <w:rFonts w:ascii="Cambria Math" w:hAnsi="Cambria Math"/>
              </w:rPr>
              <m:t>c,1</m:t>
            </m:r>
          </m:e>
        </m:d>
        <m:r>
          <w:rPr>
            <w:rFonts w:ascii="Cambria Math" w:hAnsi="Cambria Math"/>
          </w:rPr>
          <m:t>,(c,2)}</m:t>
        </m:r>
      </m:oMath>
      <w:r w:rsidR="00942686">
        <w:t>.</w:t>
      </w:r>
      <w:r w:rsidR="00BC50A8">
        <w:t xml:space="preserve"> </w:t>
      </w:r>
      <w:sdt>
        <w:sdtPr>
          <w:alias w:val="To edit, see citavi.com/edit"/>
          <w:tag w:val="CitaviPlaceholder#9574137d-69d1-4d52-8354-8640d7248488"/>
          <w:id w:val="-1847550603"/>
          <w:placeholder>
            <w:docPart w:val="DefaultPlaceholder_-1854013440"/>
          </w:placeholder>
        </w:sdtPr>
        <w:sdtEndPr/>
        <w:sdtContent>
          <w:r w:rsidR="00BC50A8">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MmY4NjU4LTcwOWEtNDNiYy04N2RkLTNkZmUyYmY3MTJkOSIsIlJhbmdlTGVuZ3RoIjo0LCJSZWZlcmVuY2VJZCI6IjE5NzIwN2Q1LTRjMjYtNDA4OS05M2M3LTZkNGViNjIxMDg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pvYnJpXFxBcHBEYXRhXFxMb2NhbFxcVGVtcFxcMnd1Z2EwMWouanBnIiwiVXJpU3RyaW5nIjoiMTk3MjA3ZDUtNGMyNi00MDg5LTkzYzctNmQ0ZWI2MjEwODM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MtNTQwLTQ5NTM4LVgiLCJFZGl0b3JzIjpbXSwiRXZhbHVhdGlvbkNvbXBsZXhpdHkiOjAsIkV2YWx1YXRpb25Tb3VyY2VUZXh0Rm9ybWF0IjowLCJHcm91cHMiOltdLCJIYXNMYWJlbDEiOmZhbHNlLCJIYXNMYWJlbDIiOmZhbHNlLCJJc2JuIjoiMzU0MDQ5NTM4WC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emJtYXRoLm9yZy8/cT1hbjowODQwLjY4MDI1IiwiVXJpU3RyaW5nIjoiaHR0cHM6Ly96Ym1hdGgub3JnLz9xPWFuOjA4NDAuNjgwMj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pvbmFzIEJyaW5rbWFubiIsIkNyZWF0ZWRPbiI6IjIwMjMtMDEtMTNUMTE6MTk6NDciLCJNb2RpZmllZEJ5IjoiX0pvbmFzIEJyaW5rbWFubiIsIklkIjoiMzdiNzA0NjgtNGIxNC00ZDhiLWIzYTktMDJhMmI2M2IwNTZjIiwiTW9kaWZpZWRPbiI6IjIwMjMtMDEtMTNUMTE6MTk6NDciLCJQcm9qZWN0Ijp7IiRpZCI6IjEyIiwiJHR5cGUiOiJTd2lzc0FjYWRlbWljLkNpdGF2aS5Qcm9qZWN0LCBTd2lzc0FjYWRlbWljLkNpdGF2a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zLTU0MC00OTUzOC1YIiwiVXJpU3RyaW5nIjoiaHR0cHM6Ly9kb2kub3JnLzEwLjEwMDcvMy01NDAtNDk1MzgtW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}</w:instrText>
          </w:r>
          <w:r w:rsidR="00BC50A8">
            <w:fldChar w:fldCharType="separate"/>
          </w:r>
          <w:r w:rsidR="00B772D0">
            <w:t>[40]</w:t>
          </w:r>
          <w:r w:rsidR="00BC50A8">
            <w:fldChar w:fldCharType="end"/>
          </w:r>
        </w:sdtContent>
      </w:sdt>
    </w:p>
    <w:p w:rsidR="00BC50A8" w:rsidP="001F71D5" w:rsidRDefault="00A86ED2" w14:paraId="4282BC29" w14:textId="2FE79F1D">
      <w:r>
        <w:t xml:space="preserve">Mit </w:t>
      </w:r>
      <w:r w:rsidR="00645F20">
        <w:t xml:space="preserve">der Menge </w:t>
      </w:r>
      <m:oMath>
        <m:r>
          <w:rPr>
            <w:rFonts w:ascii="Cambria Math" w:hAnsi="Cambria Math"/>
          </w:rPr>
          <m:t>U</m:t>
        </m:r>
      </m:oMath>
      <w:r w:rsidR="00645F20">
        <w:t xml:space="preserve"> der möglichen diskreten Werte für die Stellgröße</w:t>
      </w:r>
      <w:r w:rsidR="00942686">
        <w:t xml:space="preserve"> </w:t>
      </w:r>
      <w:r>
        <w:t xml:space="preserve">und dem Regelhorizont </w:t>
      </w:r>
      <m:oMath>
        <m:r>
          <w:rPr>
            <w:rFonts w:ascii="Cambria Math" w:hAnsi="Cambria Math"/>
          </w:rPr>
          <m:t>m</m:t>
        </m:r>
      </m:oMath>
      <w:r w:rsidR="001654E5">
        <w:t xml:space="preserve"> lassen sich alle möglichen Regelstrategien </w:t>
      </w:r>
      <m:oMath>
        <m:r>
          <w:rPr>
            <w:rFonts w:ascii="Cambria Math" w:hAnsi="Cambria Math"/>
          </w:rPr>
          <m:t>M</m:t>
        </m:r>
      </m:oMath>
      <w:r w:rsidR="001654E5">
        <w:t xml:space="preserve"> </w:t>
      </w:r>
      <w:r w:rsidR="00BC50A8">
        <w:t>berechnen</w:t>
      </w:r>
      <w:r w:rsidR="004503F5">
        <w:t>, mit</w:t>
      </w:r>
      <w:r w:rsidR="00942686">
        <w:t xml:space="preserve">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BC50A8" w:rsidTr="00BC50A8" w14:paraId="50F78E46" w14:textId="77777777">
        <w:tc>
          <w:tcPr>
            <w:tcW w:w="8217" w:type="dxa"/>
            <w:vAlign w:val="center"/>
          </w:tcPr>
          <w:p w:rsidRPr="00BB6220" w:rsidR="00BC50A8" w:rsidP="00BC50A8" w:rsidRDefault="00BC50A8" w14:paraId="18789C3C" w14:textId="79CE6496">
            <w:pPr>
              <w:jc w:val="center"/>
            </w:pPr>
            <m:oMathPara>
              <m:oMath>
                <m:r>
                  <w:rPr>
                    <w:rFonts w:ascii="Cambria Math" w:hAnsi="Cambria Math"/>
                  </w:rPr>
                  <m:t>M=</m:t>
                </m:r>
                <m:sSup>
                  <m:sSupPr>
                    <m:ctrlPr>
                      <w:rPr>
                        <w:rFonts w:ascii="Cambria Math" w:hAnsi="Cambria Math"/>
                        <w:i/>
                      </w:rPr>
                    </m:ctrlPr>
                  </m:sSupPr>
                  <m:e>
                    <m:r>
                      <w:rPr>
                        <w:rFonts w:ascii="Cambria Math" w:hAnsi="Cambria Math"/>
                      </w:rPr>
                      <m:t>U</m:t>
                    </m:r>
                  </m:e>
                  <m:sup>
                    <m:r>
                      <w:rPr>
                        <w:rFonts w:ascii="Cambria Math" w:hAnsi="Cambria Math"/>
                      </w:rPr>
                      <m:t>m+1</m:t>
                    </m:r>
                  </m:sup>
                </m:sSup>
              </m:oMath>
            </m:oMathPara>
          </w:p>
        </w:tc>
        <w:tc>
          <w:tcPr>
            <w:tcW w:w="843" w:type="dxa"/>
            <w:vAlign w:val="center"/>
          </w:tcPr>
          <w:p w:rsidRPr="00BB6220" w:rsidR="00BC50A8" w:rsidP="00BC50A8" w:rsidRDefault="00BC50A8" w14:paraId="660E62F7" w14:textId="265E17F9">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40</w:t>
            </w:r>
            <w:r w:rsidRPr="00BB6220">
              <w:rPr>
                <w:b w:val="0"/>
                <w:bCs w:val="0"/>
                <w:lang w:eastAsia="de-DE"/>
              </w:rPr>
              <w:fldChar w:fldCharType="end"/>
            </w:r>
            <w:r>
              <w:rPr>
                <w:b w:val="0"/>
                <w:bCs w:val="0"/>
                <w:lang w:eastAsia="de-DE"/>
              </w:rPr>
              <w:t>)</w:t>
            </w:r>
          </w:p>
        </w:tc>
      </w:tr>
    </w:tbl>
    <w:p w:rsidR="00AD334D" w:rsidP="001F71D5" w:rsidRDefault="008F2717" w14:paraId="5B0B5D0A" w14:textId="3EC84CA3">
      <w:r>
        <w:t xml:space="preserve">Es entsteht eine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e>
            </m:d>
          </m:e>
          <m:sup>
            <m:r>
              <w:rPr>
                <w:rFonts w:ascii="Cambria Math" w:hAnsi="Cambria Math"/>
              </w:rPr>
              <m:t>m+1</m:t>
            </m:r>
          </m:sup>
        </m:sSup>
        <m:r>
          <w:rPr>
            <w:rFonts w:ascii="Cambria Math" w:hAnsi="Cambria Math"/>
          </w:rPr>
          <m:t>×(m+1)</m:t>
        </m:r>
      </m:oMath>
      <w:r>
        <w:t xml:space="preserve"> Matrix. </w:t>
      </w:r>
      <w:r w:rsidR="00BC50A8">
        <w:t xml:space="preserve">Für </w:t>
      </w:r>
      <m:oMath>
        <m:r>
          <w:rPr>
            <w:rFonts w:ascii="Cambria Math" w:hAnsi="Cambria Math"/>
          </w:rPr>
          <m:t>m=2</m:t>
        </m:r>
      </m:oMath>
      <w:r w:rsidR="00BC50A8">
        <w:t xml:space="preserve"> ergibt sich </w:t>
      </w:r>
      <m:oMath>
        <m:r>
          <w:rPr>
            <w:rFonts w:ascii="Cambria Math" w:hAnsi="Cambria Math"/>
          </w:rPr>
          <m:t>M=U×U×U</m:t>
        </m:r>
      </m:oMath>
      <w:r w:rsidR="00BC50A8">
        <w:t xml:space="preserve">. </w:t>
      </w:r>
      <w:r w:rsidR="008965B4">
        <w:t>Es</w:t>
      </w:r>
      <w:r w:rsidR="00942686">
        <w:t xml:space="preserve"> ist zu beachten</w:t>
      </w:r>
      <w:r w:rsidR="00A86ED2">
        <w:t xml:space="preserve">, </w:t>
      </w:r>
      <w:r w:rsidR="00942686">
        <w:t>das</w:t>
      </w:r>
      <w:r w:rsidR="00A86ED2">
        <w:t>s</w:t>
      </w:r>
      <w:r w:rsidR="00942686">
        <w:t xml:space="preserve"> der Regelhorizont </w:t>
      </w:r>
      <w:r w:rsidR="005304A0">
        <w:t xml:space="preserve">in dieser Arbeit </w:t>
      </w:r>
      <w:r w:rsidR="00942686">
        <w:t>nur zukünftige Stellgrößen</w:t>
      </w:r>
      <w:r w:rsidR="00A86ED2">
        <w:t xml:space="preserve"> </w:t>
      </w:r>
      <w:r w:rsidR="00A76832">
        <w:t>(</w:t>
      </w:r>
      <m:oMath>
        <m:sSub>
          <m:sSubPr>
            <m:ctrlPr>
              <w:rPr>
                <w:rFonts w:ascii="Cambria Math" w:hAnsi="Cambria Math"/>
                <w:i/>
              </w:rPr>
            </m:ctrlPr>
          </m:sSubPr>
          <m:e>
            <m:r>
              <w:rPr>
                <w:rFonts w:ascii="Cambria Math" w:hAnsi="Cambria Math"/>
              </w:rPr>
              <m:t>u</m:t>
            </m:r>
          </m:e>
          <m:sub>
            <m:r>
              <w:rPr>
                <w:rFonts w:ascii="Cambria Math" w:hAnsi="Cambria Math"/>
              </w:rPr>
              <m:t>t+1</m:t>
            </m:r>
          </m:sub>
        </m:sSub>
        <m:r>
          <w:rPr>
            <w:rFonts w:ascii="Cambria Math" w:hAnsi="Cambria Math"/>
          </w:rPr>
          <m:t>, …,</m:t>
        </m:r>
        <m:sSub>
          <m:sSubPr>
            <m:ctrlPr>
              <w:rPr>
                <w:rFonts w:ascii="Cambria Math" w:hAnsi="Cambria Math"/>
                <w:i/>
              </w:rPr>
            </m:ctrlPr>
          </m:sSubPr>
          <m:e>
            <m:r>
              <w:rPr>
                <w:rFonts w:ascii="Cambria Math" w:hAnsi="Cambria Math"/>
              </w:rPr>
              <m:t>u</m:t>
            </m:r>
          </m:e>
          <m:sub>
            <m:r>
              <w:rPr>
                <w:rFonts w:ascii="Cambria Math" w:hAnsi="Cambria Math"/>
              </w:rPr>
              <m:t>t+m</m:t>
            </m:r>
          </m:sub>
        </m:sSub>
      </m:oMath>
      <w:r w:rsidR="00A76832">
        <w:t>)</w:t>
      </w:r>
      <w:r w:rsidR="005304A0">
        <w:t xml:space="preserve"> berücksichtigt</w:t>
      </w:r>
      <w:r w:rsidR="00A86ED2">
        <w:t xml:space="preserve">. </w:t>
      </w:r>
      <w:r w:rsidR="00BC50A8">
        <w:t xml:space="preserve">Die </w:t>
      </w:r>
      <w:r w:rsidR="005304A0">
        <w:t>aktuelle</w:t>
      </w:r>
      <w:r w:rsidR="00BC50A8">
        <w:t xml:space="preserve"> Stellgröße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00BC50A8">
        <w:t xml:space="preserve"> </w:t>
      </w:r>
      <w:r w:rsidR="00A86ED2">
        <w:t>wird immer be</w:t>
      </w:r>
      <w:r w:rsidR="005304A0">
        <w:t>trachtet</w:t>
      </w:r>
      <w:r w:rsidR="00BC50A8">
        <w:t xml:space="preserve">. Für den Regelhorizont </w:t>
      </w:r>
      <m:oMath>
        <m:r>
          <w:rPr>
            <w:rFonts w:ascii="Cambria Math" w:hAnsi="Cambria Math"/>
          </w:rPr>
          <m:t>m=0</m:t>
        </m:r>
      </m:oMath>
      <w:r w:rsidR="00BC50A8">
        <w:t xml:space="preserve"> wird </w:t>
      </w:r>
      <w:r w:rsidR="00A76832">
        <w:t>demnach</w:t>
      </w:r>
      <w:r w:rsidR="00BC50A8">
        <w:t xml:space="preserve"> nur die </w:t>
      </w:r>
      <w:r w:rsidR="005304A0">
        <w:t>aktuelle</w:t>
      </w:r>
      <w:r w:rsidR="00BC50A8">
        <w:t xml:space="preserve"> Stellgröße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008117DE">
        <w:t xml:space="preserve"> zur Vorhersage </w:t>
      </w:r>
      <w:r w:rsidR="005304A0">
        <w:t>verwendet</w:t>
      </w:r>
      <w:r w:rsidR="008117DE">
        <w:t>.</w:t>
      </w:r>
      <w:r w:rsidR="002B2387">
        <w:t xml:space="preserve"> </w:t>
      </w:r>
      <w:r w:rsidRPr="005304A0" w:rsidR="005304A0">
        <w:t xml:space="preserve">Die Anzahl der möglichen Regelstrategien </w:t>
      </w:r>
      <w:r w:rsidR="005304A0">
        <w:t>nimmt</w:t>
      </w:r>
      <w:r w:rsidRPr="005304A0" w:rsidR="005304A0">
        <w:t xml:space="preserve"> mit steigendem </w:t>
      </w:r>
      <m:oMath>
        <m:r>
          <w:rPr>
            <w:rFonts w:ascii="Cambria Math" w:hAnsi="Cambria Math"/>
          </w:rPr>
          <m:t>m</m:t>
        </m:r>
      </m:oMath>
      <w:r w:rsidRPr="005304A0" w:rsidR="005304A0">
        <w:t xml:space="preserve"> exponentiell </w:t>
      </w:r>
      <w:r w:rsidR="005304A0">
        <w:t>zu</w:t>
      </w:r>
      <w:r w:rsidR="002B2387">
        <w:t xml:space="preserve">. Enthält </w:t>
      </w:r>
      <m:oMath>
        <m:r>
          <w:rPr>
            <w:rFonts w:ascii="Cambria Math" w:hAnsi="Cambria Math"/>
          </w:rPr>
          <m:t>U</m:t>
        </m:r>
      </m:oMath>
      <w:r w:rsidR="002B2387">
        <w:t xml:space="preserve"> </w:t>
      </w:r>
      <w:r w:rsidR="005304A0">
        <w:t>beispielsweise</w:t>
      </w:r>
      <w:r w:rsidR="002B2387">
        <w:t xml:space="preserve"> </w:t>
      </w:r>
      <w:r w:rsidR="001D667B">
        <w:t>zehn</w:t>
      </w:r>
      <w:r w:rsidR="002B2387">
        <w:t xml:space="preserve"> mögliche Werte für die Stellgröße</w:t>
      </w:r>
      <w:r w:rsidR="004503F5">
        <w:t xml:space="preserve">, </w:t>
      </w:r>
      <w:r w:rsidRPr="005304A0" w:rsidR="005304A0">
        <w:t xml:space="preserve">so ergeben sich bei </w:t>
      </w:r>
      <m:oMath>
        <m:r>
          <w:rPr>
            <w:rFonts w:ascii="Cambria Math" w:hAnsi="Cambria Math"/>
          </w:rPr>
          <m:t>m=4</m:t>
        </m:r>
      </m:oMath>
      <w:r w:rsidR="005304A0">
        <w:t xml:space="preserve"> </w:t>
      </w:r>
      <w:r w:rsidRPr="005304A0" w:rsidR="005304A0">
        <w:t>100.000 verschiedene Regelstrategien.</w:t>
      </w:r>
    </w:p>
    <w:p w:rsidR="005304A0" w:rsidP="001F71D5" w:rsidRDefault="005304A0" w14:paraId="5AB87DCA" w14:textId="77777777">
      <w:r w:rsidRPr="005304A0">
        <w:t>Für die Auflistung aller möglichen Regelstrategien müssen die möglichen diskreten Werte für die Stellgröße beim Start in Form einer Liste an die Regel-KI übergeben werden. Anschließend werden mit der Funktion „compute_all_possible_strategies()“ aus der Datei „utils.py“ alle möglichen Regelstrategien in einem „numpy.array“ aufgelistet. Die Funktion erhält als Parameter den Regelhorizont und eine Liste mit Werten für die Stellgröße.</w:t>
      </w:r>
    </w:p>
    <w:p w:rsidR="005304A0" w:rsidP="001F71D5" w:rsidRDefault="006940FC" w14:paraId="449E0949" w14:textId="6BA26403">
      <w:r>
        <w:t>Daten für die Vorhersage werden mit der Funktion „</w:t>
      </w:r>
      <w:r w:rsidR="004F7764">
        <w:t>_get_prediction_data()“</w:t>
      </w:r>
      <w:r>
        <w:t xml:space="preserve"> in die richtige Form gebracht. Die Funktion </w:t>
      </w:r>
      <w:r w:rsidR="005304A0">
        <w:t>erhält</w:t>
      </w:r>
      <w:r>
        <w:t xml:space="preserve"> als Parameter </w:t>
      </w:r>
      <w:r w:rsidR="004F7764">
        <w:t xml:space="preserve">den aktuellen Wert </w:t>
      </w:r>
      <w:r w:rsidR="005304A0">
        <w:t>der</w:t>
      </w:r>
      <w:r w:rsidR="004F7764">
        <w:t xml:space="preserve"> Regelgröße, da dieser noch nicht im Speicher vorhanden ist. In dieser Funktion </w:t>
      </w:r>
      <w:r w:rsidR="00C953E1">
        <w:t xml:space="preserve">werden </w:t>
      </w:r>
      <w:r w:rsidR="005304A0">
        <w:t>zunächst</w:t>
      </w:r>
      <w:r w:rsidR="00C953E1">
        <w:t xml:space="preserve"> die Daten der </w:t>
      </w:r>
      <m:oMath>
        <m:r>
          <w:rPr>
            <w:rFonts w:ascii="Cambria Math" w:hAnsi="Cambria Math"/>
          </w:rPr>
          <m:t>n</m:t>
        </m:r>
      </m:oMath>
      <w:r w:rsidR="00C953E1">
        <w:t xml:space="preserve"> letzten Zeitpunkte und der aktuelle Wert der Regelgröße in ein „n</w:t>
      </w:r>
      <w:r w:rsidR="00484DE0">
        <w:t>um</w:t>
      </w:r>
      <w:r w:rsidR="00C953E1">
        <w:t>p</w:t>
      </w:r>
      <w:r w:rsidR="00484DE0">
        <w:t>y</w:t>
      </w:r>
      <w:r w:rsidR="00C953E1">
        <w:t xml:space="preserve">.array“ umgewandelt </w:t>
      </w:r>
      <w:r w:rsidR="004F7764">
        <w:t>(</w:t>
      </w:r>
      <m:oMath>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t-1</m:t>
            </m:r>
          </m:sub>
        </m:sSub>
      </m:oMath>
      <w:r w:rsidR="00C953E1">
        <w:t>,</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C953E1">
        <w:t>). Die Zeile der Liste wird dann so oft kopiert</w:t>
      </w:r>
      <w:r w:rsidR="004503F5">
        <w:t>, wie</w:t>
      </w:r>
      <w:r w:rsidR="00C953E1">
        <w:t xml:space="preserve"> es Regelstrategien gibt, damit das gerade erzeugte Array mit dem Array der Regelstrategien zusammengefügt werden kann, so</w:t>
      </w:r>
      <w:r w:rsidR="005304A0">
        <w:t xml:space="preserve"> </w:t>
      </w:r>
      <w:r w:rsidR="00C953E1">
        <w:t xml:space="preserve">dass jede Zeile die Eingabestruktur aus </w:t>
      </w:r>
      <w:r w:rsidR="00C953E1">
        <w:fldChar w:fldCharType="begin"/>
      </w:r>
      <w:r w:rsidR="00C953E1">
        <w:instrText xml:space="preserve"> REF _Ref124423673 \h </w:instrText>
      </w:r>
      <w:r w:rsidR="00C953E1">
        <w:fldChar w:fldCharType="separate"/>
      </w:r>
      <w:r w:rsidR="00DA4B34">
        <w:t xml:space="preserve">Abbildung </w:t>
      </w:r>
      <w:r w:rsidR="00DA4B34">
        <w:rPr>
          <w:noProof/>
        </w:rPr>
        <w:t>18</w:t>
      </w:r>
      <w:r w:rsidR="00C953E1">
        <w:fldChar w:fldCharType="end"/>
      </w:r>
      <w:r w:rsidR="00C953E1">
        <w:t xml:space="preserve"> hat. </w:t>
      </w:r>
      <w:r w:rsidR="004503F5">
        <w:t>Schließlich werden</w:t>
      </w:r>
      <w:r w:rsidR="00957960">
        <w:t xml:space="preserve"> </w:t>
      </w:r>
      <w:r w:rsidR="004503F5">
        <w:t>d</w:t>
      </w:r>
      <w:r w:rsidR="00957960">
        <w:t xml:space="preserve">ie vorhergesagten Regelgrößen </w:t>
      </w:r>
      <m:oMath>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t+h</m:t>
            </m:r>
          </m:sub>
        </m:sSub>
        <m:r>
          <w:rPr>
            <w:rFonts w:ascii="Cambria Math" w:hAnsi="Cambria Math"/>
          </w:rPr>
          <m:t>)</m:t>
        </m:r>
      </m:oMath>
      <w:r w:rsidR="00957960">
        <w:t xml:space="preserve"> mit der Kostenfunktion </w:t>
      </w:r>
      <w:r w:rsidR="00BF38E6">
        <w:fldChar w:fldCharType="begin"/>
      </w:r>
      <w:r w:rsidR="00BF38E6">
        <w:instrText xml:space="preserve"> REF _Ref124524240 \h </w:instrText>
      </w:r>
      <w:r w:rsidR="00BF38E6">
        <w:fldChar w:fldCharType="separate"/>
      </w:r>
      <w:r w:rsidR="00DA4B34">
        <w:rPr>
          <w:lang w:eastAsia="de-DE"/>
        </w:rPr>
        <w:t>(</w:t>
      </w:r>
      <w:r w:rsidR="00DA4B34">
        <w:rPr>
          <w:b/>
          <w:bCs/>
          <w:noProof/>
          <w:lang w:eastAsia="de-DE"/>
        </w:rPr>
        <w:t>31</w:t>
      </w:r>
      <w:r w:rsidR="00DA4B34">
        <w:rPr>
          <w:lang w:eastAsia="de-DE"/>
        </w:rPr>
        <w:t>)</w:t>
      </w:r>
      <w:r w:rsidR="00BF38E6">
        <w:fldChar w:fldCharType="end"/>
      </w:r>
      <w:r w:rsidR="00BF38E6">
        <w:t xml:space="preserve"> </w:t>
      </w:r>
      <w:r w:rsidR="005304A0">
        <w:t>bewertet</w:t>
      </w:r>
      <w:r w:rsidR="00BF38E6">
        <w:t>.</w:t>
      </w:r>
      <w:r w:rsidR="00C81268">
        <w:t xml:space="preserve"> </w:t>
      </w:r>
      <w:r w:rsidR="007D2756">
        <w:t>In dieser Arbeit, wird nur d</w:t>
      </w:r>
      <w:r w:rsidR="00C81268">
        <w:t xml:space="preserve">ie Nebenbedingung </w:t>
      </w:r>
      <w:r w:rsidR="00C81268">
        <w:fldChar w:fldCharType="begin"/>
      </w:r>
      <w:r w:rsidR="00C81268">
        <w:instrText xml:space="preserve"> REF _Ref124870605 \h </w:instrText>
      </w:r>
      <w:r w:rsidR="00C81268">
        <w:fldChar w:fldCharType="separate"/>
      </w:r>
      <w:r w:rsidR="00DA4B34">
        <w:rPr>
          <w:lang w:eastAsia="de-DE"/>
        </w:rPr>
        <w:t>(</w:t>
      </w:r>
      <w:r w:rsidR="00DA4B34">
        <w:rPr>
          <w:b/>
          <w:bCs/>
          <w:noProof/>
          <w:lang w:eastAsia="de-DE"/>
        </w:rPr>
        <w:t>34</w:t>
      </w:r>
      <w:r w:rsidR="00DA4B34">
        <w:rPr>
          <w:lang w:eastAsia="de-DE"/>
        </w:rPr>
        <w:t>)</w:t>
      </w:r>
      <w:r w:rsidR="00C81268">
        <w:fldChar w:fldCharType="end"/>
      </w:r>
      <w:r w:rsidR="007D2756">
        <w:t xml:space="preserve"> </w:t>
      </w:r>
      <w:r w:rsidR="005304A0">
        <w:t>betrachtet</w:t>
      </w:r>
      <w:r w:rsidR="004503F5">
        <w:t>, mit</w:t>
      </w:r>
      <w:r w:rsidR="007D2756">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=0</m:t>
        </m:r>
      </m:oMath>
      <w:r w:rsidR="00C81268">
        <w:t>.</w:t>
      </w:r>
      <w:r w:rsidR="007D2756">
        <w:t xml:space="preserve"> In der Regel-KI kann ein „du_max“ </w:t>
      </w:r>
      <w:r w:rsidR="005304A0">
        <w:t>definiert</w:t>
      </w:r>
      <w:r w:rsidR="007D2756">
        <w:t xml:space="preserve"> werden</w:t>
      </w:r>
      <w:r w:rsidR="004503F5">
        <w:t>, um</w:t>
      </w:r>
      <w:r w:rsidR="007D2756">
        <w:t xml:space="preserve"> große Schwankungen der Stellgröße zu ver</w:t>
      </w:r>
      <w:r w:rsidR="005304A0">
        <w:t>meiden</w:t>
      </w:r>
      <w:r w:rsidR="007D2756">
        <w:t xml:space="preserve">. Regelstrategien, die dieses Kriterium nicht erfüllen, werden für die Vorhersage herausgefiltert. Dies hat den Vorteil, dass die Anzahl der Vorhersagen nicht zu groß wird. </w:t>
      </w:r>
      <w:r w:rsidR="00BF38E6">
        <w:t>In den meisten Fällen wird</w:t>
      </w:r>
      <w:r w:rsidR="007D2756">
        <w:t xml:space="preserve"> </w:t>
      </w:r>
      <w:r w:rsidR="00BF38E6">
        <w:t xml:space="preserve">die Regelstrategie mit den geringsten Kosten angewendet. Um zu vermeiden, dass die Regel-KI in ein lokales Minimum </w:t>
      </w:r>
      <w:r w:rsidR="005304A0">
        <w:t>fällt</w:t>
      </w:r>
      <w:r w:rsidR="00BF38E6">
        <w:t xml:space="preserve">, wird manchmal eine zufällige Regelstrategie aus den besten </w:t>
      </w:r>
      <m:oMath>
        <m:r>
          <w:rPr>
            <w:rFonts w:ascii="Cambria Math" w:hAnsi="Cambria Math"/>
          </w:rPr>
          <m:t>k</m:t>
        </m:r>
      </m:oMath>
      <w:r w:rsidR="00C81268">
        <w:t xml:space="preserve"> </w:t>
      </w:r>
      <w:r w:rsidR="00BF38E6">
        <w:t>ausgewählt.</w:t>
      </w:r>
    </w:p>
    <w:p w:rsidR="004B2F0A" w:rsidP="001F71D5" w:rsidRDefault="004B2F0A" w14:paraId="628190EB" w14:textId="77777777"/>
    <w:p w:rsidR="003405C9" w:rsidP="003405C9" w:rsidRDefault="003405C9" w14:paraId="7DCAA8CC" w14:textId="5AE5113C">
      <w:pPr>
        <w:pStyle w:val="berschrift2"/>
      </w:pPr>
      <w:bookmarkStart w:name="_Toc126152009" w:id="112"/>
      <w:r>
        <w:t>Virtuelles System</w:t>
      </w:r>
      <w:bookmarkEnd w:id="112"/>
    </w:p>
    <w:p w:rsidR="00D13A53" w:rsidP="00D13A53" w:rsidRDefault="00947843" w14:paraId="0CFF61E1" w14:textId="289F3C8B">
      <w:r w:rsidRPr="00947843">
        <w:t>In diesem Kapitel wird das virtuelle Stellvertretersystem implementiert, das dazu dient, die Wirksamkeit der Regel-KI zu testen. Da die Regel-KI in einer späteren Arbeit auf einen Bioreaktor zur pH-Regelung angewendet werden soll, wird zunächst ein Stellvertretersystem verwendet, das den pH-Wert in einem Bioreaktor grob modellieren soll. Dadurch kann die Übertragbarkeit der Regel-KI auf ein reales System vorab effizient getestet werden.</w:t>
      </w:r>
    </w:p>
    <w:p w:rsidR="00E86B4F" w:rsidP="00E86B4F" w:rsidRDefault="00E86B4F" w14:paraId="6C8C2E2C" w14:textId="77777777">
      <w:pPr>
        <w:jc w:val="center"/>
      </w:pPr>
      <w:bookmarkStart w:name="_CTVK00154535f4693944f1cbb6d421c2dfbc87b" w:id="113"/>
      <w:r>
        <w:rPr>
          <w:noProof/>
        </w:rPr>
        <w:drawing>
          <wp:inline distT="0" distB="0" distL="0" distR="0" wp14:anchorId="619212BC" wp14:editId="3BE5A3D8">
            <wp:extent cx="4428744" cy="3572256"/>
            <wp:effectExtent l="0" t="0" r="0" b="9525"/>
            <wp:docPr id="63" name="Grafik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8744" cy="3572256"/>
                    </a:xfrm>
                    <a:prstGeom prst="rect">
                      <a:avLst/>
                    </a:prstGeom>
                  </pic:spPr>
                </pic:pic>
              </a:graphicData>
            </a:graphic>
          </wp:inline>
        </w:drawing>
      </w:r>
      <w:bookmarkEnd w:id="113"/>
    </w:p>
    <w:p w:rsidR="00E86B4F" w:rsidP="00E86B4F" w:rsidRDefault="00E86B4F" w14:paraId="32F6CDFC" w14:textId="0B622C41">
      <w:pPr>
        <w:pStyle w:val="Beschriftung"/>
        <w:jc w:val="center"/>
      </w:pPr>
      <w:bookmarkStart w:name="_Ref125828288" w:id="114"/>
      <w:bookmarkStart w:name="_Toc126152053" w:id="115"/>
      <w:r>
        <w:t xml:space="preserve">Abbildung </w:t>
      </w:r>
      <w:r w:rsidR="009641A2">
        <w:fldChar w:fldCharType="begin"/>
      </w:r>
      <w:r w:rsidR="009641A2">
        <w:instrText xml:space="preserve"> SEQ Abbildung \* ARABIC </w:instrText>
      </w:r>
      <w:r w:rsidR="009641A2">
        <w:fldChar w:fldCharType="separate"/>
      </w:r>
      <w:r w:rsidR="00DA4B34">
        <w:rPr>
          <w:noProof/>
        </w:rPr>
        <w:t>20</w:t>
      </w:r>
      <w:r w:rsidR="009641A2">
        <w:rPr>
          <w:noProof/>
        </w:rPr>
        <w:fldChar w:fldCharType="end"/>
      </w:r>
      <w:bookmarkEnd w:id="114"/>
      <w:r>
        <w:t xml:space="preserve">: Schematische Darstellung eines </w:t>
      </w:r>
      <w:r w:rsidR="00B862F7">
        <w:t xml:space="preserve">Bioreaktors in Form eines Rührkessels </w:t>
      </w:r>
      <w:sdt>
        <w:sdtPr>
          <w:alias w:val="To edit, see citavi.com/edit"/>
          <w:tag w:val="CitaviPlaceholder#99a89a87-c8b1-4c6d-bd3e-fe6c148cce1c"/>
          <w:id w:val="1032619597"/>
          <w:placeholder>
            <w:docPart w:val="8058827C46FD45C39E8FBD4A0B461C58"/>
          </w:placeholder>
        </w:sdtPr>
        <w:sdtEndPr/>
        <w:sdtContent>
          <w:r>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TQ1MzVmNDYtOTM5NC00ZjFjLWJiNmQtNDIxYzJkZmJjODdiIiwiSWQiOiI0YjA2MDFlMS1jYjYzLTQ4ZGMtYjdlMS03MDZiNjgwZmIxODMiLCJSYW5nZUxlbmd0aCI6NCwiUmVmZXJlbmNlSWQiOiJlZGQxMGNlNS0wOTcwLTRiZjItOWJhYi01ZmNlNGYxZWYzZ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pvYnJpXFxBcHBEYXRhXFxMb2NhbFxcVGVtcFxcZG5hNXZuZGouanBnIiwiVXJpU3RyaW5nIjoiZWRkMTBjZTUtMDk3MC00YmYyLTliYWItNWZjZTRmMWVmM2Y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Y0NDQtOF8zNS0y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85NzgtMy02NjItNTY0NDQtOF8zNS0yIiwiVXJpU3RyaW5nIjoiaHR0cHM6Ly9kb2kub3JnLzEwLjEwMDcvOTc4LTMtNjYyLTU2NDQ0LThfMzUt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cvOTc4LTMtNjYyLTU2NDQ0LTgiLCJVcmlTdHJpbmciOiJodHRwczovL2RvaS5vcmcvMTAuMTAwNy85NzgtMy02NjItNTY0NDQt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}</w:instrText>
          </w:r>
          <w:r>
            <w:fldChar w:fldCharType="separate"/>
          </w:r>
          <w:r w:rsidR="00B772D0">
            <w:t>[41]</w:t>
          </w:r>
          <w:r>
            <w:fldChar w:fldCharType="end"/>
          </w:r>
        </w:sdtContent>
      </w:sdt>
      <w:bookmarkEnd w:id="115"/>
    </w:p>
    <w:p w:rsidRPr="00E86B4F" w:rsidR="00E86B4F" w:rsidP="00E86B4F" w:rsidRDefault="00947843" w14:paraId="3BEB9F52" w14:textId="57CDA7E8">
      <w:r w:rsidRPr="00947843">
        <w:t>Ziel einer zukünftigen Arbeit wird es sein, die Wirksamkeit der Regel-KI bei der pH-</w:t>
      </w:r>
      <w:r w:rsidR="008E3966">
        <w:t>Wert-</w:t>
      </w:r>
      <w:r w:rsidRPr="00947843">
        <w:t xml:space="preserve">Regelung in einem Bioreaktor zu testen. In diesem Fall wird die Stellgröße durch die Ventilstellung repräsentiert, die die Zuflussrate einer Säure oder Lauge beeinflusst und somit den pH-Wert verändert. Die Regelgröße ist hier der pH-Wert, der über Sensoren im Kessel gemessen wird. In dieser Arbeit wird ein Proxysystem verwendet, das einen pH-Wert mit Gleichung </w:t>
      </w:r>
      <w:r>
        <w:fldChar w:fldCharType="begin"/>
      </w:r>
      <w:r>
        <w:instrText xml:space="preserve"> REF _Ref124686539 \h </w:instrText>
      </w:r>
      <w:r>
        <w:fldChar w:fldCharType="separate"/>
      </w:r>
      <w:r w:rsidR="00DA4B34">
        <w:rPr>
          <w:lang w:eastAsia="de-DE"/>
        </w:rPr>
        <w:t>(</w:t>
      </w:r>
      <w:r w:rsidR="00DA4B34">
        <w:rPr>
          <w:b/>
          <w:bCs/>
          <w:noProof/>
          <w:lang w:eastAsia="de-DE"/>
        </w:rPr>
        <w:t>41</w:t>
      </w:r>
      <w:r w:rsidR="00DA4B34">
        <w:rPr>
          <w:lang w:eastAsia="de-DE"/>
        </w:rPr>
        <w:t>)</w:t>
      </w:r>
      <w:r>
        <w:fldChar w:fldCharType="end"/>
      </w:r>
      <w:r>
        <w:t xml:space="preserve"> </w:t>
      </w:r>
      <w:r w:rsidRPr="00947843">
        <w:t>näherungsweise modellier</w:t>
      </w:r>
      <w:r>
        <w:t>en soll</w:t>
      </w:r>
      <w:r w:rsidRPr="00947843">
        <w:t>. Das Proxysystem ermöglicht eine schnelle Implementierung und Erprobung verschiedener Regelungsverfahren.</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662DA4" w:rsidTr="00662DA4" w14:paraId="56EF1573" w14:textId="77777777">
        <w:tc>
          <w:tcPr>
            <w:tcW w:w="8217" w:type="dxa"/>
            <w:vAlign w:val="center"/>
          </w:tcPr>
          <w:p w:rsidRPr="00BB6220" w:rsidR="00662DA4" w:rsidP="00662DA4" w:rsidRDefault="009641A2" w14:paraId="6C8A7AF5" w14:textId="111BA313">
            <w:pPr>
              <w:jc w:val="center"/>
            </w:pPr>
            <m:oMathPara>
              <m:oMath>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d>
                  <m:dPr>
                    <m:begChr m:val="|"/>
                    <m:endChr m:val="|"/>
                    <m:ctrlPr>
                      <w:rPr>
                        <w:rFonts w:ascii="Cambria Math" w:hAnsi="Cambria Math"/>
                        <w:i/>
                      </w:rPr>
                    </m:ctrlPr>
                  </m:dPr>
                  <m:e>
                    <m:r>
                      <w:rPr>
                        <w:rFonts w:ascii="Cambria Math" w:hAnsi="Cambria Math"/>
                      </w:rPr>
                      <m:t>y(t)-</m:t>
                    </m:r>
                    <m:sSub>
                      <m:sSubPr>
                        <m:ctrlPr>
                          <w:rPr>
                            <w:rFonts w:ascii="Cambria Math" w:hAnsi="Cambria Math"/>
                            <w:i/>
                          </w:rPr>
                        </m:ctrlPr>
                      </m:sSubPr>
                      <m:e>
                        <m:r>
                          <w:rPr>
                            <w:rFonts w:ascii="Cambria Math" w:hAnsi="Cambria Math"/>
                          </w:rPr>
                          <m:t>y</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+z(t)</m:t>
                </m:r>
              </m:oMath>
            </m:oMathPara>
          </w:p>
        </w:tc>
        <w:tc>
          <w:tcPr>
            <w:tcW w:w="843" w:type="dxa"/>
            <w:vAlign w:val="center"/>
          </w:tcPr>
          <w:p w:rsidRPr="00BB6220" w:rsidR="00662DA4" w:rsidP="00662DA4" w:rsidRDefault="00662DA4" w14:paraId="179C016B" w14:textId="30059CEC">
            <w:pPr>
              <w:pStyle w:val="Beschriftung"/>
              <w:jc w:val="right"/>
              <w:rPr>
                <w:b w:val="0"/>
                <w:bCs w:val="0"/>
                <w:lang w:eastAsia="de-DE"/>
              </w:rPr>
            </w:pPr>
            <w:bookmarkStart w:name="_Ref124686539" w:id="116"/>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41</w:t>
            </w:r>
            <w:r w:rsidRPr="00BB6220">
              <w:rPr>
                <w:b w:val="0"/>
                <w:bCs w:val="0"/>
                <w:lang w:eastAsia="de-DE"/>
              </w:rPr>
              <w:fldChar w:fldCharType="end"/>
            </w:r>
            <w:r>
              <w:rPr>
                <w:b w:val="0"/>
                <w:bCs w:val="0"/>
                <w:lang w:eastAsia="de-DE"/>
              </w:rPr>
              <w:t>)</w:t>
            </w:r>
            <w:bookmarkEnd w:id="116"/>
          </w:p>
        </w:tc>
      </w:tr>
    </w:tbl>
    <w:p w:rsidR="00401DE3" w:rsidP="00401DE3" w:rsidRDefault="00B62384" w14:paraId="424C84CC" w14:textId="77BAB4B1">
      <w:r>
        <w:t xml:space="preserve">Hier ist </w:t>
      </w:r>
      <m:oMath>
        <m:r>
          <w:rPr>
            <w:rFonts w:ascii="Cambria Math" w:hAnsi="Cambria Math"/>
          </w:rPr>
          <m:t>y(t)</m:t>
        </m:r>
      </m:oMath>
      <w:r>
        <w:t xml:space="preserve"> </w:t>
      </w:r>
      <w:r w:rsidR="00662DA4">
        <w:t>die Regelgröße des Systems</w:t>
      </w:r>
      <w:r>
        <w:t>, also der pH-Wert</w:t>
      </w:r>
      <w:r w:rsidR="00662DA4">
        <w:t xml:space="preserve">, </w:t>
      </w:r>
      <w:r>
        <w:t>der</w:t>
      </w:r>
      <w:r w:rsidR="00662DA4">
        <w:t xml:space="preserve"> </w:t>
      </w:r>
      <w:r w:rsidR="00947843">
        <w:t>durch die</w:t>
      </w:r>
      <w:r w:rsidR="00662DA4">
        <w:t xml:space="preserve"> Stellgröße </w:t>
      </w:r>
      <m:oMath>
        <m:r>
          <w:rPr>
            <w:rFonts w:ascii="Cambria Math" w:hAnsi="Cambria Math"/>
          </w:rPr>
          <m:t>u(t)</m:t>
        </m:r>
      </m:oMath>
      <w:r w:rsidR="00662DA4">
        <w:t xml:space="preserve"> beeinflusst wird.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(t)</m:t>
        </m:r>
      </m:oMath>
      <w:r w:rsidR="00662DA4">
        <w:t xml:space="preserve"> und </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(t)</m:t>
        </m:r>
      </m:oMath>
      <w:r w:rsidR="00A13327">
        <w:t xml:space="preserve"> sind interne Zustandsgrößen des Systems, </w:t>
      </w:r>
      <w:r w:rsidRPr="00947843" w:rsidR="00947843">
        <w:t>die die Regelgröße zusätzlich beeinflussen und sich mit der Zeit ändern können</w:t>
      </w:r>
      <w:r w:rsidR="00A13327">
        <w:t xml:space="preserve">.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A13327">
        <w:t xml:space="preserve"> beschreibt den stabilsten Wert des Systems, bei dem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A13327">
        <w:t xml:space="preserve"> keinen Einfluss hat</w:t>
      </w:r>
      <w:r w:rsidR="005C4322">
        <w:t xml:space="preserve"> und die Steigung </w:t>
      </w:r>
      <w:r w:rsidR="00484DE0">
        <w:t xml:space="preserve">von </w:t>
      </w:r>
      <m:oMath>
        <m:r>
          <w:rPr>
            <w:rFonts w:ascii="Cambria Math" w:hAnsi="Cambria Math"/>
          </w:rPr>
          <m:t>y</m:t>
        </m:r>
      </m:oMath>
      <w:r w:rsidR="00484DE0">
        <w:t xml:space="preserve"> </w:t>
      </w:r>
      <w:r w:rsidR="005C4322">
        <w:t>minimal ist</w:t>
      </w:r>
      <w:r w:rsidR="00A13327">
        <w:t xml:space="preserve">. </w:t>
      </w:r>
      <m:oMath>
        <m:r>
          <w:rPr>
            <w:rFonts w:ascii="Cambria Math" w:hAnsi="Cambria Math"/>
          </w:rPr>
          <m:t>z(t)</m:t>
        </m:r>
      </m:oMath>
      <w:r w:rsidR="00A13327">
        <w:t xml:space="preserve"> beschreibt die externen Störgrößen und teilt sich</w:t>
      </w:r>
      <w:r w:rsidR="00947843">
        <w:t xml:space="preserve"> auf</w:t>
      </w:r>
      <w:r w:rsidR="00A13327">
        <w:t xml:space="preserve"> </w:t>
      </w:r>
      <w:r w:rsidR="00A13327">
        <w:t xml:space="preserve">in ein </w:t>
      </w:r>
      <w:r w:rsidR="00401DE3">
        <w:t xml:space="preserve">zufälliges </w:t>
      </w:r>
      <w:r w:rsidR="00A13327">
        <w:t>Rauschen</w:t>
      </w:r>
      <w:r w:rsidR="00401DE3">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00AF6742">
        <w:t xml:space="preserve">, </w:t>
      </w:r>
      <w:r w:rsidR="00401DE3">
        <w:t xml:space="preserve">einen möglichen Störimpuls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AF6742">
        <w:t xml:space="preserve"> und ein kontinuierliches, dynamisches Störverhalten </w:t>
      </w:r>
      <m:oMath>
        <m:sSub>
          <m:sSubPr>
            <m:ctrlPr>
              <w:rPr>
                <w:rFonts w:ascii="Cambria Math" w:hAnsi="Cambria Math"/>
                <w:i/>
              </w:rPr>
            </m:ctrlPr>
          </m:sSubPr>
          <m:e>
            <m:r>
              <w:rPr>
                <w:rFonts w:ascii="Cambria Math" w:hAnsi="Cambria Math"/>
              </w:rPr>
              <m:t>z</m:t>
            </m:r>
          </m:e>
          <m:sub>
            <m:r>
              <w:rPr>
                <w:rFonts w:ascii="Cambria Math" w:hAnsi="Cambria Math"/>
              </w:rPr>
              <m:t>d</m:t>
            </m:r>
          </m:sub>
        </m:sSub>
      </m:oMath>
      <w:r w:rsidR="00401DE3">
        <w:t xml:space="preserve">.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401DE3" w:rsidTr="00401DE3" w14:paraId="51D6B4BA" w14:textId="77777777">
        <w:tc>
          <w:tcPr>
            <w:tcW w:w="8217" w:type="dxa"/>
            <w:vAlign w:val="center"/>
          </w:tcPr>
          <w:p w:rsidRPr="00401DE3" w:rsidR="00401DE3" w:rsidP="00401DE3" w:rsidRDefault="00401DE3" w14:paraId="0C8F5DDB" w14:textId="53BF7DFF">
            <w:pPr>
              <w:jc w:val="center"/>
            </w:pPr>
            <m:oMathPara>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(t)</m:t>
                </m:r>
              </m:oMath>
            </m:oMathPara>
          </w:p>
        </w:tc>
        <w:tc>
          <w:tcPr>
            <w:tcW w:w="843" w:type="dxa"/>
            <w:vAlign w:val="center"/>
          </w:tcPr>
          <w:p w:rsidRPr="00BB6220" w:rsidR="00401DE3" w:rsidP="00401DE3" w:rsidRDefault="00401DE3" w14:paraId="73104291" w14:textId="78F93C2B">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42</w:t>
            </w:r>
            <w:r w:rsidRPr="00BB6220">
              <w:rPr>
                <w:b w:val="0"/>
                <w:bCs w:val="0"/>
                <w:lang w:eastAsia="de-DE"/>
              </w:rPr>
              <w:fldChar w:fldCharType="end"/>
            </w:r>
            <w:r>
              <w:rPr>
                <w:b w:val="0"/>
                <w:bCs w:val="0"/>
                <w:lang w:eastAsia="de-DE"/>
              </w:rPr>
              <w:t>)</w:t>
            </w:r>
          </w:p>
        </w:tc>
      </w:tr>
    </w:tbl>
    <w:p w:rsidR="00FE1F35" w:rsidP="00401DE3" w:rsidRDefault="005539B6" w14:paraId="5308155D" w14:textId="138239BE">
      <w:r>
        <w:t xml:space="preserve">Das </w:t>
      </w:r>
      <w:r w:rsidR="0084759A">
        <w:t>zufällige</w:t>
      </w:r>
      <w:r w:rsidR="00401DE3">
        <w:t xml:space="preserve"> Rauschen wird </w:t>
      </w:r>
      <w:r w:rsidR="007526A3">
        <w:t xml:space="preserve">durch eine Zufallszahl </w:t>
      </w:r>
      <w:r w:rsidR="004503F5">
        <w:t>mithilfe</w:t>
      </w:r>
      <w:r w:rsidR="00A13327">
        <w:t xml:space="preserve"> der „numpy“ Funktion „random.normal()“</w:t>
      </w:r>
      <w:r w:rsidR="00401DE3">
        <w:t xml:space="preserve"> er</w:t>
      </w:r>
      <w:r w:rsidR="00947843">
        <w:t>zeugt</w:t>
      </w:r>
      <w:r w:rsidR="00401DE3">
        <w:t xml:space="preserve"> und soll </w:t>
      </w:r>
      <w:r w:rsidR="00835676">
        <w:t xml:space="preserve">unter anderem </w:t>
      </w:r>
      <w:r w:rsidR="00401DE3">
        <w:t>die Messun</w:t>
      </w:r>
      <w:r w:rsidR="00947843">
        <w:t>sicherheit</w:t>
      </w:r>
      <w:r w:rsidR="00401DE3">
        <w:t xml:space="preserve"> modellieren.</w:t>
      </w:r>
      <w:r w:rsidR="00835676">
        <w:t xml:space="preserve"> Die Zufallszahl ist dabei </w:t>
      </w:r>
      <w:r w:rsidR="00AF6742">
        <w:t>n</w:t>
      </w:r>
      <w:r w:rsidR="00835676">
        <w:t>ormalverteilt</w:t>
      </w:r>
      <w:r w:rsidR="004B16E2">
        <w:t xml:space="preserve"> </w:t>
      </w:r>
      <w:r w:rsidR="002E760C">
        <w:t xml:space="preserve">mit dem Erwartungswert </w:t>
      </w:r>
      <m:oMath>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=0</m:t>
        </m:r>
      </m:oMath>
      <w:r w:rsidR="002E760C">
        <w:t xml:space="preserve"> und einer </w:t>
      </w:r>
      <w:r w:rsidR="00947843">
        <w:t>vorgegebenen</w:t>
      </w:r>
      <w:r w:rsidR="002E760C">
        <w:t xml:space="preserve"> Standardabweichung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2E760C">
        <w:t>.</w:t>
      </w:r>
      <w:r w:rsidR="00D06904">
        <w:t xml:space="preserve"> </w:t>
      </w:r>
      <w:r w:rsidR="00947843">
        <w:t xml:space="preserve">Der Wert für die Standardabweichung kann der Simulation vor dem Start als Parameter übergeben werden. </w:t>
      </w:r>
      <w:r w:rsidR="00D06904">
        <w:t xml:space="preserve">Der </w:t>
      </w:r>
      <w:r w:rsidR="00947843">
        <w:t>Zufallswert</w:t>
      </w:r>
      <w:r w:rsidR="00D06904">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(t)</m:t>
        </m:r>
      </m:oMath>
      <w:r w:rsidR="00D06904">
        <w:t xml:space="preserve"> wird in jedem Zeitschritt der Simulation neu </w:t>
      </w:r>
      <w:r w:rsidR="00947843">
        <w:t>erzeugt</w:t>
      </w:r>
      <w:r w:rsidR="00D06904">
        <w:t>.</w:t>
      </w:r>
      <w:r w:rsidR="002E760C">
        <w:t xml:space="preserve"> </w:t>
      </w:r>
      <w:r w:rsidR="00AF4176">
        <w:t xml:space="preserve">Der Störimpuls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oMath>
      <w:r w:rsidR="00AF6742">
        <w:t xml:space="preserve"> </w:t>
      </w:r>
      <w:r w:rsidR="00AF4176">
        <w:t>kann zu beliebigen Zeitpunkten erfolgen</w:t>
      </w:r>
      <w:r w:rsidR="004503F5">
        <w:t>, um</w:t>
      </w:r>
      <w:r w:rsidR="00AF4176">
        <w:t xml:space="preserve"> die Stabilität der Regelung zu testen.</w:t>
      </w:r>
      <w:r w:rsidR="00AF6742">
        <w:t xml:space="preserve"> </w:t>
      </w:r>
      <w:r w:rsidR="00947843">
        <w:t>Die</w:t>
      </w:r>
      <w:r w:rsidR="00AF6742">
        <w:t xml:space="preserve"> dynamische Stör</w:t>
      </w:r>
      <w:r w:rsidR="00947843">
        <w:t>größe</w:t>
      </w:r>
      <w:r w:rsidR="00AF6742">
        <w:t xml:space="preserve"> </w:t>
      </w:r>
      <m:oMath>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(t)</m:t>
        </m:r>
      </m:oMath>
      <w:r w:rsidR="00AF6742">
        <w:t xml:space="preserve"> kann zu Beginn der Simulation </w:t>
      </w:r>
      <w:r w:rsidR="00947843">
        <w:t>als</w:t>
      </w:r>
      <w:r w:rsidR="00AF6742">
        <w:t xml:space="preserve"> Funktion </w:t>
      </w:r>
      <w:r w:rsidR="00947843">
        <w:t>der</w:t>
      </w:r>
      <w:r w:rsidR="00AF6742">
        <w:t xml:space="preserve"> Zeit </w:t>
      </w:r>
      <w:r w:rsidR="00947843">
        <w:t>vorgegeben</w:t>
      </w:r>
      <w:r w:rsidR="00AF6742">
        <w:t xml:space="preserve"> we</w:t>
      </w:r>
      <w:r w:rsidR="00971178">
        <w:t>r</w:t>
      </w:r>
      <w:r w:rsidR="00AF6742">
        <w:t>den.</w:t>
      </w:r>
    </w:p>
    <w:p w:rsidR="00474480" w:rsidP="00474480" w:rsidRDefault="00474480" w14:paraId="0BDC83D8" w14:textId="77777777">
      <w:pPr>
        <w:keepNext/>
        <w:jc w:val="center"/>
      </w:pPr>
      <w:r>
        <w:rPr>
          <w:noProof/>
        </w:rPr>
        <mc:AlternateContent>
          <mc:Choice Requires="wpg">
            <w:drawing>
              <wp:inline distT="0" distB="0" distL="0" distR="0" wp14:anchorId="04C21FA9" wp14:editId="26453EA2">
                <wp:extent cx="6018877" cy="2622430"/>
                <wp:effectExtent l="0" t="0" r="1270" b="6985"/>
                <wp:docPr id="452" name="Gruppieren 452"/>
                <wp:cNvGraphicFramePr/>
                <a:graphic xmlns:a="http://schemas.openxmlformats.org/drawingml/2006/main">
                  <a:graphicData uri="http://schemas.microsoft.com/office/word/2010/wordprocessingGroup">
                    <wpg:wgp>
                      <wpg:cNvGrpSpPr/>
                      <wpg:grpSpPr>
                        <a:xfrm>
                          <a:off x="0" y="0"/>
                          <a:ext cx="6018877" cy="2622430"/>
                          <a:chOff x="0" y="0"/>
                          <a:chExt cx="5760085" cy="2159635"/>
                        </a:xfrm>
                      </wpg:grpSpPr>
                      <pic:pic xmlns:pic="http://schemas.openxmlformats.org/drawingml/2006/picture">
                        <pic:nvPicPr>
                          <pic:cNvPr id="448" name="Grafik 44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725" cy="2159000"/>
                          </a:xfrm>
                          <a:prstGeom prst="rect">
                            <a:avLst/>
                          </a:prstGeom>
                          <a:noFill/>
                          <a:ln>
                            <a:noFill/>
                          </a:ln>
                        </pic:spPr>
                      </pic:pic>
                      <pic:pic xmlns:pic="http://schemas.openxmlformats.org/drawingml/2006/picture">
                        <pic:nvPicPr>
                          <pic:cNvPr id="451" name="Grafik 45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880360" y="0"/>
                            <a:ext cx="2879725" cy="2159635"/>
                          </a:xfrm>
                          <a:prstGeom prst="rect">
                            <a:avLst/>
                          </a:prstGeom>
                          <a:noFill/>
                          <a:ln>
                            <a:noFill/>
                          </a:ln>
                        </pic:spPr>
                      </pic:pic>
                    </wpg:wgp>
                  </a:graphicData>
                </a:graphic>
              </wp:inline>
            </w:drawing>
          </mc:Choice>
          <mc:Fallback>
            <w:pict w14:anchorId="41B130D9">
              <v:group id="Gruppieren 452" style="width:473.95pt;height:206.5pt;mso-position-horizontal-relative:char;mso-position-vertical-relative:line" coordsize="57600,21596" o:spid="_x0000_s1026" w14:anchorId="5689D6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">
                <v:shape id="Grafik 448" style="position:absolute;width:28797;height:215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">
                  <v:imagedata o:title="" r:id="rId32"/>
                </v:shape>
                <v:shape id="Grafik 451" style="position:absolute;left:28803;width:28797;height:2159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">
                  <v:imagedata o:title="" r:id="rId33"/>
                </v:shape>
                <w10:anchorlock/>
              </v:group>
            </w:pict>
          </mc:Fallback>
        </mc:AlternateContent>
      </w:r>
    </w:p>
    <w:p w:rsidR="00474480" w:rsidP="00474480" w:rsidRDefault="00474480" w14:paraId="05EDF057" w14:textId="59574C87">
      <w:pPr>
        <w:pStyle w:val="Beschriftung"/>
        <w:jc w:val="center"/>
      </w:pPr>
      <w:bookmarkStart w:name="_Ref124697868" w:id="117"/>
      <w:bookmarkStart w:name="_Toc126152054" w:id="118"/>
      <w:r>
        <w:t xml:space="preserve">Abbildung </w:t>
      </w:r>
      <w:r w:rsidR="009641A2">
        <w:fldChar w:fldCharType="begin"/>
      </w:r>
      <w:r w:rsidR="009641A2">
        <w:instrText xml:space="preserve"> SEQ Abbildung \* ARABIC </w:instrText>
      </w:r>
      <w:r w:rsidR="009641A2">
        <w:fldChar w:fldCharType="separate"/>
      </w:r>
      <w:r w:rsidR="00DA4B34">
        <w:rPr>
          <w:noProof/>
        </w:rPr>
        <w:t>21</w:t>
      </w:r>
      <w:r w:rsidR="009641A2">
        <w:rPr>
          <w:noProof/>
        </w:rPr>
        <w:fldChar w:fldCharType="end"/>
      </w:r>
      <w:bookmarkEnd w:id="117"/>
      <w:r>
        <w:t>: Einfluss von k</w:t>
      </w:r>
      <w:r>
        <w:rPr>
          <w:vertAlign w:val="subscript"/>
        </w:rPr>
        <w:t>1</w:t>
      </w:r>
      <w:r>
        <w:t xml:space="preserve"> und k</w:t>
      </w:r>
      <w:r>
        <w:rPr>
          <w:vertAlign w:val="subscript"/>
        </w:rPr>
        <w:t>2</w:t>
      </w:r>
      <w:r>
        <w:t xml:space="preserve"> auf das System mit u(t) = 0 und z(t) = 0</w:t>
      </w:r>
      <w:bookmarkEnd w:id="118"/>
    </w:p>
    <w:p w:rsidR="005539B6" w:rsidP="00A6488C" w:rsidRDefault="004B16E2" w14:paraId="4D522DE6" w14:textId="75B6CD64">
      <w:r>
        <w:t xml:space="preserve">Das System </w:t>
      </w:r>
      <w:r w:rsidR="00947843">
        <w:t>wird</w:t>
      </w:r>
      <w:r>
        <w:t xml:space="preserve"> </w:t>
      </w:r>
      <w:r w:rsidR="00DE3334">
        <w:t>durch</w:t>
      </w:r>
      <w:r>
        <w:t xml:space="preserve"> </w:t>
      </w:r>
      <m:oMath>
        <m:r>
          <w:rPr>
            <w:rFonts w:ascii="Cambria Math" w:hAnsi="Cambria Math"/>
          </w:rPr>
          <m:t>y∈[0,14]</m:t>
        </m:r>
      </m:oMath>
      <w:r w:rsidR="00947843">
        <w:t xml:space="preserve"> begrenzt</w:t>
      </w:r>
      <w:r>
        <w:t>, um</w:t>
      </w:r>
      <w:r w:rsidR="00947843">
        <w:t xml:space="preserve"> </w:t>
      </w:r>
      <w:r>
        <w:t>einen pH-Wert</w:t>
      </w:r>
      <w:r w:rsidR="00947843">
        <w:t xml:space="preserve"> näherungsweise</w:t>
      </w:r>
      <w:r>
        <w:t xml:space="preserve"> zu modellieren.</w:t>
      </w:r>
      <w:r w:rsidR="002E760C">
        <w:t xml:space="preserve"> </w:t>
      </w:r>
      <w:r w:rsidRPr="009C7EB9" w:rsidR="00AF4176">
        <w:fldChar w:fldCharType="begin"/>
      </w:r>
      <w:r w:rsidRPr="009C7EB9" w:rsidR="00AF4176">
        <w:instrText xml:space="preserve"> REF _Ref124697868 \h  \* MERGEFORMAT </w:instrText>
      </w:r>
      <w:r w:rsidRPr="009C7EB9" w:rsidR="00AF4176">
        <w:fldChar w:fldCharType="separate"/>
      </w:r>
      <w:r w:rsidR="00DA4B34">
        <w:t xml:space="preserve">Abbildung </w:t>
      </w:r>
      <w:r w:rsidR="00DA4B34">
        <w:rPr>
          <w:noProof/>
        </w:rPr>
        <w:t>21</w:t>
      </w:r>
      <w:r w:rsidRPr="009C7EB9" w:rsidR="00AF4176">
        <w:fldChar w:fldCharType="end"/>
      </w:r>
      <w:r w:rsidRPr="009C7EB9" w:rsidR="00AF4176">
        <w:t xml:space="preserve"> </w:t>
      </w:r>
      <w:r w:rsidR="00947843">
        <w:t>zeigt den</w:t>
      </w:r>
      <w:r w:rsidRPr="009C7EB9" w:rsidR="00AF4176">
        <w:t xml:space="preserve"> Einfluss von </w:t>
      </w:r>
      <m:oMath>
        <m:sSub>
          <m:sSubPr>
            <m:ctrlPr>
              <w:rPr>
                <w:rFonts w:ascii="Cambria Math" w:hAnsi="Cambria Math"/>
                <w:i/>
                <w:sz w:val="20"/>
                <w:szCs w:val="20"/>
              </w:rPr>
            </m:ctrlPr>
          </m:sSubPr>
          <m:e>
            <m:r>
              <w:rPr>
                <w:rFonts w:ascii="Cambria Math" w:hAnsi="Cambria Math"/>
              </w:rPr>
              <m:t>k</m:t>
            </m:r>
          </m:e>
          <m:sub>
            <m:r>
              <w:rPr>
                <w:rFonts w:ascii="Cambria Math" w:hAnsi="Cambria Math"/>
              </w:rPr>
              <m:t>1</m:t>
            </m:r>
          </m:sub>
        </m:sSub>
      </m:oMath>
      <w:r w:rsidRPr="009C7EB9" w:rsidR="00AF4176">
        <w:t xml:space="preserve"> und </w:t>
      </w:r>
      <m:oMath>
        <m:sSub>
          <m:sSubPr>
            <m:ctrlPr>
              <w:rPr>
                <w:rFonts w:ascii="Cambria Math" w:hAnsi="Cambria Math"/>
                <w:i/>
                <w:sz w:val="20"/>
                <w:szCs w:val="20"/>
              </w:rPr>
            </m:ctrlPr>
          </m:sSubPr>
          <m:e>
            <m:r>
              <w:rPr>
                <w:rFonts w:ascii="Cambria Math" w:hAnsi="Cambria Math"/>
              </w:rPr>
              <m:t>k</m:t>
            </m:r>
          </m:e>
          <m:sub>
            <m:r>
              <w:rPr>
                <w:rFonts w:ascii="Cambria Math" w:hAnsi="Cambria Math"/>
              </w:rPr>
              <m:t>2</m:t>
            </m:r>
          </m:sub>
        </m:sSub>
      </m:oMath>
      <w:r w:rsidRPr="009C7EB9" w:rsidR="00AF4176">
        <w:t xml:space="preserve"> auf das System</w:t>
      </w:r>
      <w:r w:rsidR="00AF4176">
        <w:t xml:space="preserve"> mit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=7</m:t>
        </m:r>
      </m:oMath>
      <w:r w:rsidR="00AF4176">
        <w:t xml:space="preserve">. Es ist zu erkennen, dass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AF4176">
        <w:t xml:space="preserve"> die Steigung in Abhängigkeit </w:t>
      </w:r>
      <w:r w:rsidR="005D23BB">
        <w:t>vom Abstand</w:t>
      </w:r>
      <w:r w:rsidR="00AF4176">
        <w:t xml:space="preserve"> zum Wert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AF4176">
        <w:t xml:space="preserve"> beeinflusst. Je größer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AF4176">
        <w:t xml:space="preserve"> ist, desto schneller wird das System instabil, wenn es </w:t>
      </w:r>
      <w:r w:rsidR="005D23BB">
        <w:t>geringfügig</w:t>
      </w:r>
      <w:r w:rsidR="00AF4176">
        <w:t xml:space="preserve"> von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AF4176">
        <w:t xml:space="preserve"> abweicht. </w:t>
      </w:r>
      <w:r w:rsidR="005D23BB">
        <w:t xml:space="preserve">Der Wert von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AF4176">
        <w:t xml:space="preserve"> beschreibt eine </w:t>
      </w:r>
      <w:r w:rsidR="004503F5">
        <w:t>konstante</w:t>
      </w:r>
      <w:r w:rsidR="00AF4176">
        <w:t xml:space="preserve"> Abnahme des </w:t>
      </w:r>
      <w:r w:rsidR="00AF4176">
        <w:t>Systems</w:t>
      </w:r>
      <w:r w:rsidR="00666E0F">
        <w:t xml:space="preserve"> und beeinflusst wie stabil das System ist im Bereich von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666E0F">
        <w:t xml:space="preserve"> ist</w:t>
      </w:r>
      <w:r w:rsidR="00AF4176">
        <w:t xml:space="preserve">. </w:t>
      </w:r>
      <w:r w:rsidR="003E5A22">
        <w:t xml:space="preserve">Die Werte </w:t>
      </w:r>
      <w:r w:rsidR="00DE3334">
        <w:t>von</w:t>
      </w:r>
      <w:r w:rsidR="003E5A22">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3E5A22">
        <w:t xml:space="preserve"> und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3E5A22">
        <w:t xml:space="preserve"> enthalten alle physikalischen Eigenschaften, die den pH-Wert beeinflussen. Für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3E5A22">
        <w:t xml:space="preserve"> kann dies unter anderem die Reaktionskinetik und für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3E5A22">
        <w:t xml:space="preserve"> zum Beispiel die Diffusionsrate sein. Auch andere physikalische Eigenschaften wie Temperatur und Druck können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3E5A22">
        <w:t xml:space="preserve"> und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3E5A22">
        <w:t xml:space="preserve"> beeinflussen. Die Zusammenfassung in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3E5A22">
        <w:t xml:space="preserve"> und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DE3334">
        <w:t xml:space="preserve"> dient der Vereinfachung des Proxysystems.</w:t>
      </w:r>
    </w:p>
    <w:p w:rsidR="00797ECB" w:rsidP="00401DE3" w:rsidRDefault="00A6488C" w14:paraId="630D5416" w14:textId="7D0F4340">
      <w:r>
        <w:t>Das virtuelle System wird in der Datei „</w:t>
      </w:r>
      <w:r w:rsidR="00FD0921">
        <w:t>s</w:t>
      </w:r>
      <w:r>
        <w:t xml:space="preserve">imulation.py“ simuliert. </w:t>
      </w:r>
      <w:r w:rsidR="00776B93">
        <w:t>Diese</w:t>
      </w:r>
      <w:r>
        <w:t xml:space="preserve"> Datei </w:t>
      </w:r>
      <w:r w:rsidR="00776B93">
        <w:t>enthält die</w:t>
      </w:r>
      <w:r>
        <w:t xml:space="preserve"> Klasse „Simulation“, in der das virtuelle System simuliert wird.</w:t>
      </w:r>
      <w:r w:rsidR="006860DB">
        <w:t xml:space="preserve"> Die Simulation kann mit der Klasse „SimConfig“ konfiguriert werden, in der die Systemparameter eingestellt werden können.</w:t>
      </w:r>
      <w:r>
        <w:t xml:space="preserve"> Mit der Funktion „step()“ wird der Zustand des Systems zum nächsten Zeitschritt in Abhängigkeit der Stellgröße  und </w:t>
      </w:r>
      <w:r w:rsidR="00776B93">
        <w:t>des</w:t>
      </w:r>
      <w:r>
        <w:t xml:space="preserve"> Störimpuls</w:t>
      </w:r>
      <w:r w:rsidR="00776B93">
        <w:t xml:space="preserve">es </w:t>
      </w:r>
      <w:r>
        <w:t xml:space="preserve">berechnet. Die </w:t>
      </w:r>
      <w:r w:rsidR="004503F5">
        <w:t>Differenzialgleichung</w:t>
      </w:r>
      <w:r>
        <w:t xml:space="preserve"> </w:t>
      </w:r>
      <w:r>
        <w:fldChar w:fldCharType="begin"/>
      </w:r>
      <w:r>
        <w:instrText xml:space="preserve"> REF _Ref124686539 \h </w:instrText>
      </w:r>
      <w:r>
        <w:fldChar w:fldCharType="separate"/>
      </w:r>
      <w:r w:rsidR="00DA4B34">
        <w:rPr>
          <w:lang w:eastAsia="de-DE"/>
        </w:rPr>
        <w:t>(</w:t>
      </w:r>
      <w:r w:rsidR="00DA4B34">
        <w:rPr>
          <w:b/>
          <w:bCs/>
          <w:noProof/>
          <w:lang w:eastAsia="de-DE"/>
        </w:rPr>
        <w:t>41</w:t>
      </w:r>
      <w:r w:rsidR="00DA4B34">
        <w:rPr>
          <w:lang w:eastAsia="de-DE"/>
        </w:rPr>
        <w:t>)</w:t>
      </w:r>
      <w:r>
        <w:fldChar w:fldCharType="end"/>
      </w:r>
      <w:r>
        <w:t xml:space="preserve"> wird </w:t>
      </w:r>
      <w:r w:rsidR="00046D2C">
        <w:t>verwendet</w:t>
      </w:r>
      <w:r w:rsidR="004503F5">
        <w:t>, um</w:t>
      </w:r>
      <w:r>
        <w:t xml:space="preserve"> die Änderung </w:t>
      </w:r>
      <m:oMath>
        <m:r>
          <w:rPr>
            <w:rFonts w:ascii="Cambria Math" w:hAnsi="Cambria Math"/>
          </w:rPr>
          <m:t>∆y</m:t>
        </m:r>
      </m:oMath>
      <w:r>
        <w:t xml:space="preserve"> mit der Funktion „_calculate_change()“ zu berechnen, die dann auf die Regelgröße </w:t>
      </w:r>
      <m:oMath>
        <m:r>
          <w:rPr>
            <w:rFonts w:ascii="Cambria Math" w:hAnsi="Cambria Math"/>
          </w:rPr>
          <m:t>y</m:t>
        </m:r>
      </m:oMath>
      <w:r>
        <w:t xml:space="preserve"> addiert wird. </w:t>
      </w:r>
      <w:r w:rsidR="00776B93">
        <w:t>Anschließend</w:t>
      </w:r>
      <w:r>
        <w:t xml:space="preserve"> wird der alte Systemzustand in einem „dict“</w:t>
      </w:r>
      <w:r w:rsidR="00776B93">
        <w:t>-</w:t>
      </w:r>
      <w:r>
        <w:t xml:space="preserve">Objekt gespeichert und in eine Liste eingefügt und die Zeit </w:t>
      </w:r>
      <m:oMath>
        <m:r>
          <w:rPr>
            <w:rFonts w:ascii="Cambria Math" w:hAnsi="Cambria Math"/>
          </w:rPr>
          <m:t>t</m:t>
        </m:r>
      </m:oMath>
      <w:r>
        <w:t xml:space="preserve"> um </w:t>
      </w:r>
      <m:oMath>
        <m:r>
          <w:rPr>
            <w:rFonts w:ascii="Cambria Math" w:hAnsi="Cambria Math"/>
          </w:rPr>
          <m:t>∆t</m:t>
        </m:r>
      </m:oMath>
      <w:r>
        <w:t xml:space="preserve"> erhöht. Am Ende wird noch sichergestellt, dass </w:t>
      </w:r>
      <m:oMath>
        <m:r>
          <w:rPr>
            <w:rFonts w:ascii="Cambria Math" w:hAnsi="Cambria Math"/>
          </w:rPr>
          <m:t>y</m:t>
        </m:r>
      </m:oMath>
      <w:r w:rsidR="00046D2C">
        <w:t xml:space="preserve"> </w:t>
      </w:r>
      <w:r>
        <w:t xml:space="preserve">innerhalb der vorgegebenen Grenzen </w:t>
      </w:r>
      <w:r w:rsidR="00776B93">
        <w:t>liegt.</w:t>
      </w:r>
      <w:r>
        <w:t xml:space="preserve"> Die Funktion gibt den gespeicherten Systemzustand und den neu berechneten Wert für </w:t>
      </w:r>
      <m:oMath>
        <m:r>
          <w:rPr>
            <w:rFonts w:ascii="Cambria Math" w:hAnsi="Cambria Math"/>
          </w:rPr>
          <m:t>y</m:t>
        </m:r>
      </m:oMath>
      <w:r>
        <w:t xml:space="preserve"> zurück.</w:t>
      </w:r>
      <w:r w:rsidR="0002169C">
        <w:t xml:space="preserve"> </w:t>
      </w:r>
    </w:p>
    <w:p w:rsidRPr="004D22C4" w:rsidR="004D22C4" w:rsidP="00694FCE" w:rsidRDefault="004D22C4" w14:paraId="075084FC" w14:textId="012AF985">
      <w:pPr>
        <w:keepNext/>
        <w:jc w:val="center"/>
      </w:pPr>
    </w:p>
    <w:p w:rsidR="00721B3B" w:rsidP="00F545E2" w:rsidRDefault="00F545E2" w14:paraId="5C3464F0" w14:textId="3BD30E88">
      <w:pPr>
        <w:pStyle w:val="berschrift2"/>
      </w:pPr>
      <w:bookmarkStart w:name="_Toc126152010" w:id="119"/>
      <w:r>
        <w:t>Datenauswertung und Visualisierung</w:t>
      </w:r>
      <w:bookmarkEnd w:id="119"/>
    </w:p>
    <w:p w:rsidR="00B96DBC" w:rsidP="001F71D5" w:rsidRDefault="006860DB" w14:paraId="4AD537E9" w14:textId="19A2D7B1">
      <w:r w:rsidRPr="006860DB">
        <w:t>Um die Leistung der Regel-KI zu bewerten, werden für jede Regelstrategie die tatsächlichen Werte, die das System annehmen würde, mit der Differentialgleichung</w:t>
      </w:r>
      <w:r>
        <w:t xml:space="preserve"> </w:t>
      </w:r>
      <w:r w:rsidR="00FE5C16">
        <w:fldChar w:fldCharType="begin"/>
      </w:r>
      <w:r w:rsidR="00FE5C16">
        <w:instrText xml:space="preserve"> REF _Ref124686539 \h </w:instrText>
      </w:r>
      <w:r w:rsidR="00FE5C16">
        <w:fldChar w:fldCharType="separate"/>
      </w:r>
      <w:r w:rsidR="00DA4B34">
        <w:rPr>
          <w:lang w:eastAsia="de-DE"/>
        </w:rPr>
        <w:t>(</w:t>
      </w:r>
      <w:r w:rsidR="00DA4B34">
        <w:rPr>
          <w:b/>
          <w:bCs/>
          <w:noProof/>
          <w:lang w:eastAsia="de-DE"/>
        </w:rPr>
        <w:t>41</w:t>
      </w:r>
      <w:r w:rsidR="00DA4B34">
        <w:rPr>
          <w:lang w:eastAsia="de-DE"/>
        </w:rPr>
        <w:t>)</w:t>
      </w:r>
      <w:r w:rsidR="00FE5C16">
        <w:fldChar w:fldCharType="end"/>
      </w:r>
      <w:r w:rsidR="00FE5C16">
        <w:t xml:space="preserve"> berechnet und mit den vorhergesagten Werten verglichen. </w:t>
      </w:r>
      <w:r w:rsidR="0050325D">
        <w:t xml:space="preserve">Die </w:t>
      </w:r>
      <w:r w:rsidR="00FE5C16">
        <w:t>tatsächlichen</w:t>
      </w:r>
      <w:r w:rsidR="0050325D">
        <w:t xml:space="preserve"> Werte</w:t>
      </w:r>
      <w:r>
        <w:t xml:space="preserve"> </w:t>
      </w:r>
      <w:r w:rsidR="0050325D">
        <w:t>(</w:t>
      </w:r>
      <m:oMath>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 …,</m:t>
        </m:r>
        <m:sSub>
          <m:sSubPr>
            <m:ctrlPr>
              <w:rPr>
                <w:rFonts w:ascii="Cambria Math" w:hAnsi="Cambria Math"/>
                <w:i/>
              </w:rPr>
            </m:ctrlPr>
          </m:sSubPr>
          <m:e>
            <m:r>
              <w:rPr>
                <w:rFonts w:ascii="Cambria Math" w:hAnsi="Cambria Math"/>
              </w:rPr>
              <m:t>y</m:t>
            </m:r>
          </m:e>
          <m:sub>
            <m:r>
              <w:rPr>
                <w:rFonts w:ascii="Cambria Math" w:hAnsi="Cambria Math"/>
              </w:rPr>
              <m:t>t+h</m:t>
            </m:r>
          </m:sub>
        </m:sSub>
        <m:r>
          <w:rPr>
            <w:rFonts w:ascii="Cambria Math" w:hAnsi="Cambria Math"/>
          </w:rPr>
          <m:t>)</m:t>
        </m:r>
      </m:oMath>
      <w:r w:rsidR="00A423AD">
        <w:t xml:space="preserve"> für jede Regelstrategie </w:t>
      </w:r>
      <w:r w:rsidR="0050325D">
        <w:t>können mit der Funktion „calculate_strateg</w:t>
      </w:r>
      <w:r w:rsidR="00A423AD">
        <w:t>ies</w:t>
      </w:r>
      <w:r w:rsidR="0050325D">
        <w:t xml:space="preserve">()“ aus „simulation.py“ berechnet werden. </w:t>
      </w:r>
      <w:r w:rsidRPr="006860DB">
        <w:t>Für die Berechnung der Differentialgleichung</w:t>
      </w:r>
      <w:r w:rsidR="0050325D">
        <w:t xml:space="preserve"> wird die Funktion „odeint()“ aus dem Modul „scipy.integrate“ verwendet.</w:t>
      </w:r>
      <w:r w:rsidR="00122828">
        <w:t xml:space="preserve"> </w:t>
      </w:r>
      <w:r w:rsidR="00FE5C16">
        <w:t xml:space="preserve">Es ist zu beachten, dass </w:t>
      </w:r>
      <w:r w:rsidR="004503F5">
        <w:t>die</w:t>
      </w:r>
      <w:r w:rsidR="00122828">
        <w:t xml:space="preserve"> Berechnung der tatsächlichen Werte</w:t>
      </w:r>
      <w:r w:rsidR="00FE5C16">
        <w:t xml:space="preserve"> nur zur Überprüfung der Genauigkeit der Vorhersage dient und diese nicht zum </w:t>
      </w:r>
      <w:r>
        <w:t>Training</w:t>
      </w:r>
      <w:r w:rsidR="00FE5C16">
        <w:t xml:space="preserve"> der Regel-KI verwendet werden.</w:t>
      </w:r>
      <w:r w:rsidR="00122828">
        <w:t xml:space="preserve"> </w:t>
      </w:r>
    </w:p>
    <w:p w:rsidR="00847EFA" w:rsidP="001F71D5" w:rsidRDefault="00A05D14" w14:paraId="18D78FB2" w14:textId="0E679D1B">
      <w:r>
        <w:t xml:space="preserve">In der </w:t>
      </w:r>
      <w:r w:rsidR="0015255E">
        <w:t xml:space="preserve">Klasse </w:t>
      </w:r>
      <w:r>
        <w:t xml:space="preserve">„Data“ aus </w:t>
      </w:r>
      <w:r w:rsidR="006860DB">
        <w:t xml:space="preserve">der Datei </w:t>
      </w:r>
      <w:r>
        <w:t>„export.py“ wird der Fehler mit den Methoden MSE, MAPE und MAE</w:t>
      </w:r>
      <w:r w:rsidR="006860DB">
        <w:t xml:space="preserve"> berechnet </w:t>
      </w:r>
      <w:r>
        <w:t>(</w:t>
      </w:r>
      <w:r w:rsidR="00046D2C">
        <w:t>Abschnitt</w:t>
      </w:r>
      <w:r>
        <w:t xml:space="preserve"> </w:t>
      </w:r>
      <w:r>
        <w:fldChar w:fldCharType="begin"/>
      </w:r>
      <w:r>
        <w:instrText xml:space="preserve"> REF _Ref124873384 \r \h </w:instrText>
      </w:r>
      <w:r>
        <w:fldChar w:fldCharType="separate"/>
      </w:r>
      <w:r w:rsidR="00DA4B34">
        <w:t>2.3.2</w:t>
      </w:r>
      <w:r>
        <w:fldChar w:fldCharType="end"/>
      </w:r>
      <w:r>
        <w:t xml:space="preserve">). </w:t>
      </w:r>
      <w:r w:rsidR="006860DB">
        <w:t xml:space="preserve">Es wird der Gesamtfehler über alle Regelstrategien und Zeitpunkte berechnet. Zusätzlich wird der Gesamtfehler über alle Regelstrategien zu jedem </w:t>
      </w:r>
      <w:r w:rsidR="00B83AD6">
        <w:t xml:space="preserve">einzelnen </w:t>
      </w:r>
      <w:r w:rsidR="006860DB">
        <w:t>Zeitpunkt (</w:t>
      </w:r>
      <m:oMath>
        <m:r>
          <w:rPr>
            <w:rFonts w:ascii="Cambria Math" w:hAnsi="Cambria Math"/>
          </w:rPr>
          <m:t>t+1,…,t+h)</m:t>
        </m:r>
      </m:oMath>
      <w:r w:rsidR="006860DB">
        <w:t xml:space="preserve"> berechnet. </w:t>
      </w:r>
      <w:r w:rsidR="00847EFA">
        <w:t xml:space="preserve">Die Ergebnisse werden </w:t>
      </w:r>
      <w:r w:rsidR="006860DB">
        <w:t>mit den</w:t>
      </w:r>
      <w:r w:rsidR="00847EFA">
        <w:t xml:space="preserve"> Funktionen </w:t>
      </w:r>
      <w:r w:rsidR="006860DB">
        <w:t>von</w:t>
      </w:r>
      <w:r w:rsidR="00847EFA">
        <w:t xml:space="preserve"> „export.py“ </w:t>
      </w:r>
      <w:r w:rsidR="00046D2C">
        <w:t xml:space="preserve">graphisch </w:t>
      </w:r>
      <w:r w:rsidR="00847EFA">
        <w:t>visualisiert und als „.png“-Dateien in einem Ordner gespeichert. Die Konfigurations</w:t>
      </w:r>
      <w:r w:rsidR="006860DB">
        <w:t>e</w:t>
      </w:r>
      <w:r w:rsidR="00847EFA">
        <w:t xml:space="preserve">instellungen jeder Simulation werden im </w:t>
      </w:r>
      <w:r w:rsidR="006860DB">
        <w:t xml:space="preserve">Ordner </w:t>
      </w:r>
      <w:r w:rsidR="00847EFA">
        <w:t xml:space="preserve">„data“ </w:t>
      </w:r>
      <w:r w:rsidR="006860DB">
        <w:t>des Hauptprojekts</w:t>
      </w:r>
      <w:r w:rsidR="00847EFA">
        <w:t xml:space="preserve"> gespeichert. Dort werden auch die Graphen zur Visualisierung der Vorhersagegenauigkeit des KNN in regelmäßigen Abständen im </w:t>
      </w:r>
      <w:r w:rsidR="006860DB">
        <w:t xml:space="preserve">Ordner </w:t>
      </w:r>
      <w:r w:rsidR="00847EFA">
        <w:t xml:space="preserve">„Graphs“ gespeichert. Am Ende der Simulation wird der Verlauf der Simulation und der </w:t>
      </w:r>
      <w:r w:rsidR="006860DB">
        <w:t xml:space="preserve">zeitliche </w:t>
      </w:r>
      <w:r w:rsidR="00847EFA">
        <w:t xml:space="preserve">Verlauf des Fehlers über die Zeit im </w:t>
      </w:r>
      <w:r w:rsidR="006860DB">
        <w:t xml:space="preserve">Ordner </w:t>
      </w:r>
      <w:r w:rsidR="00847EFA">
        <w:t>„summary“ gespeichert.</w:t>
      </w:r>
    </w:p>
    <w:p w:rsidR="006E0A25" w:rsidP="001F71D5" w:rsidRDefault="006E0A25" w14:paraId="72F12050" w14:textId="34A97D3E"/>
    <w:p w:rsidRPr="008A50C1" w:rsidR="00C7039F" w:rsidP="00397159" w:rsidRDefault="00397159" w14:paraId="1E90A816" w14:textId="7429128E">
      <w:pPr>
        <w:spacing w:after="0" w:line="240" w:lineRule="auto"/>
        <w:jc w:val="left"/>
      </w:pPr>
      <w:bookmarkStart w:name="_Toc471286277" w:id="120"/>
      <w:r>
        <w:br w:type="page"/>
      </w:r>
    </w:p>
    <w:p w:rsidR="001225E4" w:rsidP="001225E4" w:rsidRDefault="001225E4" w14:paraId="5B7287F6" w14:textId="307D45A9">
      <w:pPr>
        <w:pStyle w:val="berschrift1"/>
      </w:pPr>
      <w:bookmarkStart w:name="_Toc126152011" w:id="121"/>
      <w:r w:rsidRPr="00FD33C8">
        <w:t>Ergebnisse und Diskussion</w:t>
      </w:r>
      <w:bookmarkEnd w:id="120"/>
      <w:bookmarkEnd w:id="121"/>
    </w:p>
    <w:p w:rsidR="0054067D" w:rsidP="00122828" w:rsidRDefault="00122828" w14:paraId="2382FF11" w14:textId="5A4EAFF9">
      <w:r>
        <w:t>Dieses Kapitel be</w:t>
      </w:r>
      <w:r w:rsidR="00640D06">
        <w:t>fasst</w:t>
      </w:r>
      <w:r>
        <w:t xml:space="preserve"> sich mit der </w:t>
      </w:r>
      <w:r w:rsidR="00640D06">
        <w:t>Evaluierung</w:t>
      </w:r>
      <w:r>
        <w:t xml:space="preserve"> der implementierten Regel-KI</w:t>
      </w:r>
      <w:r w:rsidR="00A2574A">
        <w:t xml:space="preserve"> und den</w:t>
      </w:r>
      <w:r w:rsidR="00640D06">
        <w:t xml:space="preserve"> dabei aufgetretenen Problemen</w:t>
      </w:r>
      <w:r>
        <w:t>.</w:t>
      </w:r>
      <w:r w:rsidR="00D24009">
        <w:t xml:space="preserve"> </w:t>
      </w:r>
      <w:r w:rsidRPr="00640D06" w:rsidR="00640D06">
        <w:t>Zunächst wird die Wirksamkeit der Regelung in einem statischen System untersucht, wobei der Einfluss der Größe des Zeitfensters, der Prozessparameter und der Störungen auf den Regel</w:t>
      </w:r>
      <w:r w:rsidR="00640D06">
        <w:t>ungs</w:t>
      </w:r>
      <w:r w:rsidRPr="00640D06" w:rsidR="00640D06">
        <w:t>erfolg untersucht wird.</w:t>
      </w:r>
      <w:r w:rsidR="00D24009">
        <w:t xml:space="preserve"> </w:t>
      </w:r>
      <w:r w:rsidRPr="00640D06" w:rsidR="00640D06">
        <w:t xml:space="preserve">In </w:t>
      </w:r>
      <w:r w:rsidR="00D24189">
        <w:t>allen</w:t>
      </w:r>
      <w:r w:rsidRPr="00640D06" w:rsidR="00640D06">
        <w:t xml:space="preserve"> F</w:t>
      </w:r>
      <w:r w:rsidR="00D24189">
        <w:t>ä</w:t>
      </w:r>
      <w:r w:rsidRPr="00640D06" w:rsidR="00640D06">
        <w:t>ll</w:t>
      </w:r>
      <w:r w:rsidR="00D24189">
        <w:t>en</w:t>
      </w:r>
      <w:r w:rsidRPr="00640D06" w:rsidR="00640D06">
        <w:t xml:space="preserve"> liegt ein zufälliges, normalverteiltes Rauschen</w:t>
      </w:r>
      <w:r w:rsidR="00D24009">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00D24009">
        <w:t xml:space="preserve"> vor</w:t>
      </w:r>
      <w:r w:rsidR="00640D06">
        <w:t xml:space="preserve">, </w:t>
      </w:r>
      <w:r w:rsidR="00D24009">
        <w:t>dessen Standardabweichung zu Beginn der Simulation festgelegt wird.</w:t>
      </w:r>
      <w:r w:rsidR="0054067D">
        <w:t xml:space="preserve"> </w:t>
      </w:r>
    </w:p>
    <w:p w:rsidR="0054067D" w:rsidP="00122828" w:rsidRDefault="00D24009" w14:paraId="1A2B1081" w14:textId="224D9383">
      <w:r>
        <w:t>Anschließend</w:t>
      </w:r>
      <w:r w:rsidR="00A2574A">
        <w:t xml:space="preserve"> wird der Regel</w:t>
      </w:r>
      <w:r w:rsidR="00D24189">
        <w:t>ungs</w:t>
      </w:r>
      <w:r w:rsidR="00A2574A">
        <w:t>erfolg bei einem dynamischen System untersucht</w:t>
      </w:r>
      <w:r>
        <w:t xml:space="preserve">, indem sowohl die Führungsgröße als auch die Zustandsgrößen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t xml:space="preserve"> über die Zeit variiert werden. </w:t>
      </w:r>
      <w:r w:rsidR="00D24189">
        <w:t>Weiterhin</w:t>
      </w:r>
      <w:r>
        <w:t xml:space="preserve"> </w:t>
      </w:r>
      <w:r w:rsidR="008B5456">
        <w:t xml:space="preserve">wird die </w:t>
      </w:r>
      <w:r w:rsidR="000B3D7F">
        <w:t>Genauigkeit</w:t>
      </w:r>
      <w:r w:rsidR="008B5456">
        <w:t xml:space="preserve"> des prädiktiven Modells untersucht, indem die vorhergesagten Werte mit den tatsächlichen Werten</w:t>
      </w:r>
      <w:r>
        <w:t xml:space="preserve"> unter Berücksichtigung aller Regelstrategien</w:t>
      </w:r>
      <w:r w:rsidR="008B5456">
        <w:t xml:space="preserve"> verglichen werden. </w:t>
      </w:r>
    </w:p>
    <w:p w:rsidR="0054067D" w:rsidP="00122828" w:rsidRDefault="008B5456" w14:paraId="0FA40E6D" w14:textId="3B0F60FC">
      <w:r>
        <w:t>A</w:t>
      </w:r>
      <w:r w:rsidR="00D24009">
        <w:t>b</w:t>
      </w:r>
      <w:r>
        <w:t>schließend wird diskutiert</w:t>
      </w:r>
      <w:r w:rsidR="004503F5">
        <w:t>, ob</w:t>
      </w:r>
      <w:r>
        <w:t xml:space="preserve"> die Regel-KI auf einen re</w:t>
      </w:r>
      <w:r w:rsidR="00D24009">
        <w:t>alen</w:t>
      </w:r>
      <w:r>
        <w:t xml:space="preserve"> Prozess übertrag</w:t>
      </w:r>
      <w:r w:rsidR="00D24189">
        <w:t>bar</w:t>
      </w:r>
      <w:r>
        <w:t xml:space="preserve"> </w:t>
      </w:r>
      <w:r w:rsidR="00D24189">
        <w:t>ist</w:t>
      </w:r>
      <w:r>
        <w:t xml:space="preserve"> und für welche Prozesse </w:t>
      </w:r>
      <w:r w:rsidR="005A45C0">
        <w:t xml:space="preserve">diese </w:t>
      </w:r>
      <w:r w:rsidR="00D24189">
        <w:t>Regelungsmethode</w:t>
      </w:r>
      <w:r w:rsidR="005A45C0">
        <w:t xml:space="preserve"> ungeeignet ist</w:t>
      </w:r>
      <w:r>
        <w:t>.</w:t>
      </w:r>
    </w:p>
    <w:p w:rsidR="005A45C0" w:rsidP="00CB70D5" w:rsidRDefault="00266EAD" w14:paraId="59A69670" w14:textId="17D537EE">
      <w:pPr>
        <w:pStyle w:val="berschrift2"/>
      </w:pPr>
      <w:bookmarkStart w:name="_Toc126152012" w:id="122"/>
      <w:r>
        <w:t>Problem mit der ReLU Aktivierungsfunktion</w:t>
      </w:r>
      <w:bookmarkEnd w:id="122"/>
    </w:p>
    <w:p w:rsidR="000E121B" w:rsidP="00F13770" w:rsidRDefault="00240BB5" w14:paraId="5B84B7A5" w14:textId="5D96AC85">
      <w:r w:rsidRPr="00240BB5">
        <w:t>Ein Problem, das bei der Auswertung auftrat, war, dass häufig ein oder mehrere A</w:t>
      </w:r>
      <w:r w:rsidR="005A51CE">
        <w:t>usgabe-Neuronen</w:t>
      </w:r>
      <w:r w:rsidRPr="00240BB5">
        <w:t xml:space="preserve"> des KNN mit der ReLU</w:t>
      </w:r>
      <w:r>
        <w:t>-</w:t>
      </w:r>
      <w:r w:rsidRPr="00240BB5">
        <w:t xml:space="preserve">Aktivierungsfunktion während der gesamten Laufzeit </w:t>
      </w:r>
      <w:r>
        <w:t>null</w:t>
      </w:r>
      <w:r w:rsidRPr="00240BB5">
        <w:t xml:space="preserve"> blieben</w:t>
      </w:r>
      <w:r w:rsidR="000B3D7F">
        <w:t xml:space="preserve">. </w:t>
      </w:r>
      <w:r w:rsidRPr="000E121B" w:rsidR="000E121B">
        <w:t>Dies ist vermutlich auf das in Kapitel</w:t>
      </w:r>
      <w:r w:rsidR="000E121B">
        <w:t xml:space="preserve"> </w:t>
      </w:r>
      <w:r w:rsidR="000E121B">
        <w:fldChar w:fldCharType="begin"/>
      </w:r>
      <w:r w:rsidR="000E121B">
        <w:instrText xml:space="preserve"> REF _Ref121503392 \r \h </w:instrText>
      </w:r>
      <w:r w:rsidR="000E121B">
        <w:fldChar w:fldCharType="separate"/>
      </w:r>
      <w:r w:rsidR="00DA4B34">
        <w:t>2.2.3</w:t>
      </w:r>
      <w:r w:rsidR="000E121B">
        <w:fldChar w:fldCharType="end"/>
      </w:r>
      <w:r w:rsidRPr="000E121B" w:rsidR="000E121B">
        <w:t xml:space="preserve"> im Abschnitt zur ReLU-Funktion erwähnte Problem der toten Neuronen zurückzuführen.</w:t>
      </w:r>
    </w:p>
    <w:p w:rsidR="00240BB5" w:rsidP="00240BB5" w:rsidRDefault="00240BB5" w14:paraId="6EDBB76D" w14:textId="77777777">
      <w:pPr>
        <w:keepNext/>
        <w:jc w:val="center"/>
      </w:pPr>
      <w:r>
        <w:rPr>
          <w:noProof/>
        </w:rPr>
        <mc:AlternateContent>
          <mc:Choice Requires="wpg">
            <w:drawing>
              <wp:inline distT="0" distB="0" distL="0" distR="0" wp14:anchorId="321BC188" wp14:editId="178CD842">
                <wp:extent cx="5527520" cy="1855228"/>
                <wp:effectExtent l="0" t="0" r="0" b="0"/>
                <wp:docPr id="493" name="Gruppieren 493"/>
                <wp:cNvGraphicFramePr/>
                <a:graphic xmlns:a="http://schemas.openxmlformats.org/drawingml/2006/main">
                  <a:graphicData uri="http://schemas.microsoft.com/office/word/2010/wordprocessingGroup">
                    <wpg:wgp>
                      <wpg:cNvGrpSpPr/>
                      <wpg:grpSpPr>
                        <a:xfrm>
                          <a:off x="0" y="0"/>
                          <a:ext cx="5527520" cy="1855228"/>
                          <a:chOff x="0" y="132138"/>
                          <a:chExt cx="5760085" cy="2028132"/>
                        </a:xfrm>
                      </wpg:grpSpPr>
                      <pic:pic xmlns:pic="http://schemas.openxmlformats.org/drawingml/2006/picture">
                        <pic:nvPicPr>
                          <pic:cNvPr id="492" name="Grafik 492"/>
                          <pic:cNvPicPr>
                            <a:picLocks noChangeAspect="1"/>
                          </pic:cNvPicPr>
                        </pic:nvPicPr>
                        <pic:blipFill rotWithShape="1">
                          <a:blip r:embed="rId34">
                            <a:extLst>
                              <a:ext uri="{28A0092B-C50C-407E-A947-70E740481C1C}">
                                <a14:useLocalDpi xmlns:a14="http://schemas.microsoft.com/office/drawing/2010/main" val="0"/>
                              </a:ext>
                            </a:extLst>
                          </a:blip>
                          <a:srcRect l="-5" t="6851" r="10"/>
                          <a:stretch/>
                        </pic:blipFill>
                        <pic:spPr bwMode="auto">
                          <a:xfrm>
                            <a:off x="2880492" y="147996"/>
                            <a:ext cx="2879593" cy="2012274"/>
                          </a:xfrm>
                          <a:prstGeom prst="rect">
                            <a:avLst/>
                          </a:prstGeom>
                          <a:noFill/>
                          <a:ln>
                            <a:noFill/>
                          </a:ln>
                        </pic:spPr>
                      </pic:pic>
                      <pic:pic xmlns:pic="http://schemas.openxmlformats.org/drawingml/2006/picture">
                        <pic:nvPicPr>
                          <pic:cNvPr id="491" name="Grafik 491"/>
                          <pic:cNvPicPr>
                            <a:picLocks noChangeAspect="1"/>
                          </pic:cNvPicPr>
                        </pic:nvPicPr>
                        <pic:blipFill rotWithShape="1">
                          <a:blip r:embed="rId35">
                            <a:extLst>
                              <a:ext uri="{28A0092B-C50C-407E-A947-70E740481C1C}">
                                <a14:useLocalDpi xmlns:a14="http://schemas.microsoft.com/office/drawing/2010/main" val="0"/>
                              </a:ext>
                            </a:extLst>
                          </a:blip>
                          <a:srcRect t="6117" r="5"/>
                          <a:stretch/>
                        </pic:blipFill>
                        <pic:spPr bwMode="auto">
                          <a:xfrm>
                            <a:off x="0" y="132138"/>
                            <a:ext cx="2879593" cy="2028131"/>
                          </a:xfrm>
                          <a:prstGeom prst="rect">
                            <a:avLst/>
                          </a:prstGeom>
                          <a:noFill/>
                          <a:ln>
                            <a:noFill/>
                          </a:ln>
                        </pic:spPr>
                      </pic:pic>
                    </wpg:wgp>
                  </a:graphicData>
                </a:graphic>
              </wp:inline>
            </w:drawing>
          </mc:Choice>
          <mc:Fallback>
            <w:pict w14:anchorId="513C913D">
              <v:group id="Gruppieren 493" style="width:435.25pt;height:146.1pt;mso-position-horizontal-relative:char;mso-position-vertical-relative:line" coordsize="57600,20281" coordorigin=",1321" o:spid="_x0000_s1026" w14:anchorId="2972D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">
                <v:shape id="Grafik 492" style="position:absolute;left:28804;top:1479;width:28796;height:2012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">
                  <v:imagedata cropleft="-3f" croptop="4490f" cropright="7f" o:title="" r:id="rId36"/>
                </v:shape>
                <v:shape id="Grafik 491" style="position:absolute;top:1321;width:28795;height:2028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">
                  <v:imagedata croptop="4009f" cropright="3f" o:title="" r:id="rId37"/>
                </v:shape>
                <w10:anchorlock/>
              </v:group>
            </w:pict>
          </mc:Fallback>
        </mc:AlternateContent>
      </w:r>
    </w:p>
    <w:p w:rsidR="00240BB5" w:rsidP="00240BB5" w:rsidRDefault="00240BB5" w14:paraId="2F0825E0" w14:textId="56780803">
      <w:pPr>
        <w:pStyle w:val="Beschriftung"/>
        <w:jc w:val="center"/>
      </w:pPr>
      <w:bookmarkStart w:name="_Ref126006530" w:id="123"/>
      <w:bookmarkStart w:name="_Toc126152055" w:id="124"/>
      <w:r>
        <w:t xml:space="preserve">Abbildung </w:t>
      </w:r>
      <w:r w:rsidR="009641A2">
        <w:fldChar w:fldCharType="begin"/>
      </w:r>
      <w:r w:rsidR="009641A2">
        <w:instrText xml:space="preserve"> SEQ Abbildung \* ARABIC </w:instrText>
      </w:r>
      <w:r w:rsidR="009641A2">
        <w:fldChar w:fldCharType="separate"/>
      </w:r>
      <w:r w:rsidR="00DA4B34">
        <w:rPr>
          <w:noProof/>
        </w:rPr>
        <w:t>22</w:t>
      </w:r>
      <w:r w:rsidR="009641A2">
        <w:rPr>
          <w:noProof/>
        </w:rPr>
        <w:fldChar w:fldCharType="end"/>
      </w:r>
      <w:bookmarkEnd w:id="123"/>
      <w:r>
        <w:t xml:space="preserve">: </w:t>
      </w:r>
      <w:r w:rsidRPr="00456B9A">
        <w:t xml:space="preserve">MSE und MAPE für die einzelnen Zeitpunkte, bei dem </w:t>
      </w:r>
      <w:r>
        <w:t>drei</w:t>
      </w:r>
      <w:r w:rsidRPr="00456B9A">
        <w:t xml:space="preserve"> Ausgabe</w:t>
      </w:r>
      <w:r w:rsidR="005A51CE">
        <w:t>-N</w:t>
      </w:r>
      <w:r w:rsidRPr="00456B9A">
        <w:t>euron</w:t>
      </w:r>
      <w:r w:rsidR="005A51CE">
        <w:t>en</w:t>
      </w:r>
      <w:r w:rsidRPr="00456B9A">
        <w:t xml:space="preserve"> permanent null </w:t>
      </w:r>
      <w:r>
        <w:t>sind</w:t>
      </w:r>
      <w:bookmarkEnd w:id="124"/>
    </w:p>
    <w:p w:rsidR="00240BB5" w:rsidP="00797ECB" w:rsidRDefault="00240BB5" w14:paraId="0AA08799" w14:textId="164A30DD">
      <w:r>
        <w:fldChar w:fldCharType="begin"/>
      </w:r>
      <w:r>
        <w:instrText xml:space="preserve"> REF _Ref126006530 \h </w:instrText>
      </w:r>
      <w:r>
        <w:fldChar w:fldCharType="separate"/>
      </w:r>
      <w:r w:rsidR="00DA4B34">
        <w:t xml:space="preserve">Abbildung </w:t>
      </w:r>
      <w:r w:rsidR="00DA4B34">
        <w:rPr>
          <w:noProof/>
        </w:rPr>
        <w:t>22</w:t>
      </w:r>
      <w:r>
        <w:fldChar w:fldCharType="end"/>
      </w:r>
      <w:r>
        <w:t xml:space="preserve"> </w:t>
      </w:r>
      <w:r w:rsidR="000E121B">
        <w:t>zeigt den</w:t>
      </w:r>
      <w:r w:rsidR="0054067D">
        <w:t xml:space="preserve"> MSE und MAPE </w:t>
      </w:r>
      <w:r>
        <w:t>der einzelnen</w:t>
      </w:r>
      <w:r w:rsidR="0054067D">
        <w:t xml:space="preserve"> </w:t>
      </w:r>
      <w:r>
        <w:t>Zeitpunkte</w:t>
      </w:r>
      <w:r w:rsidR="00C74C54">
        <w:t xml:space="preserve"> unter Verwendung der ReLU-Aktivierungsfunktion</w:t>
      </w:r>
      <w:r w:rsidR="0054067D">
        <w:t xml:space="preserve">. Es ist zu erkennen, dass nur die Vorhersage für </w:t>
      </w:r>
      <m:oMath>
        <m:r>
          <w:rPr>
            <w:rFonts w:ascii="Cambria Math" w:hAnsi="Cambria Math"/>
          </w:rPr>
          <m:t>t+1</m:t>
        </m:r>
      </m:oMath>
      <w:r w:rsidR="0054067D">
        <w:t xml:space="preserve"> </w:t>
      </w:r>
      <w:r w:rsidR="00C74C54">
        <w:t>genau ist</w:t>
      </w:r>
      <w:r w:rsidR="0054067D">
        <w:t xml:space="preserve">. </w:t>
      </w:r>
      <w:r w:rsidR="00C74C54">
        <w:t xml:space="preserve">Die restlichen drei Zeitpunkte haben einen MSE von etwa 70 und einen MAPE von 100%. </w:t>
      </w:r>
      <w:r w:rsidRPr="00C74C54" w:rsidR="00C74C54">
        <w:t>Dies ist darauf zurückzuführen, dass die Ausgabe</w:t>
      </w:r>
      <w:r w:rsidR="005A51CE">
        <w:t>-N</w:t>
      </w:r>
      <w:r w:rsidRPr="00C74C54" w:rsidR="00C74C54">
        <w:t xml:space="preserve">euronen, die die Vorhersage für den zweiten, dritten und vierten Zeitschritt </w:t>
      </w:r>
      <w:r w:rsidR="00C74C54">
        <w:t>treffen</w:t>
      </w:r>
      <w:r w:rsidRPr="00C74C54" w:rsidR="00C74C54">
        <w:t>, dauerhaft ausgeschaltet sind.</w:t>
      </w:r>
    </w:p>
    <w:p w:rsidR="00240BB5" w:rsidP="00240BB5" w:rsidRDefault="00240BB5" w14:paraId="6FF64C16" w14:textId="77777777">
      <w:pPr>
        <w:keepNext/>
        <w:jc w:val="center"/>
      </w:pPr>
      <w:r>
        <w:rPr>
          <w:noProof/>
        </w:rPr>
        <w:drawing>
          <wp:inline distT="0" distB="0" distL="0" distR="0" wp14:anchorId="445E06B9" wp14:editId="29BFA82D">
            <wp:extent cx="5749181" cy="3610030"/>
            <wp:effectExtent l="0" t="0" r="444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t="1493" b="20074"/>
                    <a:stretch/>
                  </pic:blipFill>
                  <pic:spPr bwMode="auto">
                    <a:xfrm>
                      <a:off x="0" y="0"/>
                      <a:ext cx="5750560" cy="3610896"/>
                    </a:xfrm>
                    <a:prstGeom prst="rect">
                      <a:avLst/>
                    </a:prstGeom>
                    <a:noFill/>
                    <a:ln>
                      <a:noFill/>
                    </a:ln>
                    <a:extLst>
                      <a:ext uri="{53640926-AAD7-44D8-BBD7-CCE9431645EC}">
                        <a14:shadowObscured xmlns:a14="http://schemas.microsoft.com/office/drawing/2010/main"/>
                      </a:ext>
                    </a:extLst>
                  </pic:spPr>
                </pic:pic>
              </a:graphicData>
            </a:graphic>
          </wp:inline>
        </w:drawing>
      </w:r>
    </w:p>
    <w:p w:rsidR="00240BB5" w:rsidP="00F42933" w:rsidRDefault="00240BB5" w14:paraId="2BEBA882" w14:textId="0787695A">
      <w:pPr>
        <w:pStyle w:val="Beschriftung"/>
        <w:jc w:val="center"/>
      </w:pPr>
      <w:bookmarkStart w:name="_Ref126006773" w:id="125"/>
      <w:bookmarkStart w:name="_Toc126152056" w:id="126"/>
      <w:r>
        <w:t xml:space="preserve">Abbildung </w:t>
      </w:r>
      <w:r w:rsidR="009641A2">
        <w:fldChar w:fldCharType="begin"/>
      </w:r>
      <w:r w:rsidR="009641A2">
        <w:instrText xml:space="preserve"> SEQ Abbildung \* ARABIC </w:instrText>
      </w:r>
      <w:r w:rsidR="009641A2">
        <w:fldChar w:fldCharType="separate"/>
      </w:r>
      <w:r w:rsidR="00DA4B34">
        <w:rPr>
          <w:noProof/>
        </w:rPr>
        <w:t>23</w:t>
      </w:r>
      <w:r w:rsidR="009641A2">
        <w:rPr>
          <w:noProof/>
        </w:rPr>
        <w:fldChar w:fldCharType="end"/>
      </w:r>
      <w:bookmarkEnd w:id="125"/>
      <w:r>
        <w:t xml:space="preserve">: </w:t>
      </w:r>
      <w:r w:rsidRPr="009C1308">
        <w:t xml:space="preserve">Simulationsverlauf für eine Regel-KI bei der </w:t>
      </w:r>
      <w:r>
        <w:t>drei</w:t>
      </w:r>
      <w:r w:rsidRPr="009C1308">
        <w:t xml:space="preserve"> Ausgabe</w:t>
      </w:r>
      <w:r w:rsidR="005A51CE">
        <w:t>-N</w:t>
      </w:r>
      <w:r w:rsidRPr="009C1308">
        <w:t>euron</w:t>
      </w:r>
      <w:r>
        <w:t>en</w:t>
      </w:r>
      <w:r w:rsidRPr="009C1308">
        <w:t xml:space="preserve"> permanent </w:t>
      </w:r>
      <w:r>
        <w:t>null</w:t>
      </w:r>
      <w:r w:rsidRPr="009C1308">
        <w:t xml:space="preserve"> </w:t>
      </w:r>
      <w:r>
        <w:t>sind</w:t>
      </w:r>
      <w:bookmarkEnd w:id="126"/>
    </w:p>
    <w:p w:rsidRPr="000D7DF6" w:rsidR="009D6C9A" w:rsidP="000D7DF6" w:rsidRDefault="00011A84" w14:paraId="2DF9C8E3" w14:textId="198C6573">
      <w:r>
        <w:t xml:space="preserve">Trotz </w:t>
      </w:r>
      <w:r w:rsidR="005E3E07">
        <w:t>dieser</w:t>
      </w:r>
      <w:r>
        <w:t xml:space="preserve"> fehlerhaften Vorhersage </w:t>
      </w:r>
      <w:r w:rsidR="005E3E07">
        <w:t>zeigt</w:t>
      </w:r>
      <w:r>
        <w:t xml:space="preserve"> </w:t>
      </w:r>
      <w:r w:rsidR="00F42933">
        <w:fldChar w:fldCharType="begin"/>
      </w:r>
      <w:r w:rsidR="00F42933">
        <w:instrText xml:space="preserve"> REF _Ref126006773 \h </w:instrText>
      </w:r>
      <w:r w:rsidR="00F42933">
        <w:fldChar w:fldCharType="separate"/>
      </w:r>
      <w:r w:rsidR="00DA4B34">
        <w:t xml:space="preserve">Abbildung </w:t>
      </w:r>
      <w:r w:rsidR="00DA4B34">
        <w:rPr>
          <w:noProof/>
        </w:rPr>
        <w:t>23</w:t>
      </w:r>
      <w:r w:rsidR="00F42933">
        <w:fldChar w:fldCharType="end"/>
      </w:r>
      <w:r w:rsidR="00F42933">
        <w:t xml:space="preserve"> </w:t>
      </w:r>
      <w:r>
        <w:t xml:space="preserve">dass die Regelung erfolgreich ist. Dies </w:t>
      </w:r>
      <w:r w:rsidR="00F42933">
        <w:t>ist darauf zurückzuführen</w:t>
      </w:r>
      <w:r>
        <w:t xml:space="preserve">, </w:t>
      </w:r>
      <w:r w:rsidRPr="00F42933" w:rsidR="00F42933">
        <w:t xml:space="preserve">dass die Kosten für die fehlerhaft </w:t>
      </w:r>
      <w:r w:rsidR="00DF75DB">
        <w:t>vorhergesagten</w:t>
      </w:r>
      <w:r w:rsidRPr="00F42933" w:rsidR="00F42933">
        <w:t xml:space="preserve"> Zeitschritte</w:t>
      </w:r>
      <w:r w:rsidR="00F42933">
        <w:t xml:space="preserve"> konstant bleiben</w:t>
      </w:r>
      <w:r>
        <w:t xml:space="preserve">, da sich weder die </w:t>
      </w:r>
      <w:r w:rsidR="0054067D">
        <w:t>Ausgabe</w:t>
      </w:r>
      <w:r>
        <w:t xml:space="preserve"> noch die Gewichtung der Zeitschritte ändert. Wenn die Kosten für einen Zeitschritt für alle Vorhersagen</w:t>
      </w:r>
      <w:r w:rsidR="00F42933">
        <w:t xml:space="preserve"> </w:t>
      </w:r>
      <w:r>
        <w:t>gleich</w:t>
      </w:r>
      <w:r w:rsidR="00F42933">
        <w:t>bleiben</w:t>
      </w:r>
      <w:r>
        <w:t xml:space="preserve">, können </w:t>
      </w:r>
      <w:r w:rsidR="00F42933">
        <w:t>sie</w:t>
      </w:r>
      <w:r>
        <w:t xml:space="preserve"> praktisch </w:t>
      </w:r>
      <w:r w:rsidR="008A50C1">
        <w:t>v</w:t>
      </w:r>
      <w:r>
        <w:t>ernachlässigt werden, da sie keine</w:t>
      </w:r>
      <w:r w:rsidR="00F42933">
        <w:t>n</w:t>
      </w:r>
      <w:r>
        <w:t xml:space="preserve"> </w:t>
      </w:r>
      <w:r w:rsidR="00F42933">
        <w:t>Einfluss</w:t>
      </w:r>
      <w:r>
        <w:t xml:space="preserve"> auf die </w:t>
      </w:r>
      <w:r w:rsidR="00F42933">
        <w:t>Wahl</w:t>
      </w:r>
      <w:r>
        <w:t xml:space="preserve"> der kosten</w:t>
      </w:r>
      <w:r w:rsidR="00F42933">
        <w:t>minimalen</w:t>
      </w:r>
      <w:r>
        <w:t xml:space="preserve"> Strategie haben.</w:t>
      </w:r>
      <w:r w:rsidR="005E3E07">
        <w:t xml:space="preserve"> Eine erfolgreiche Regelung ist theoretisch möglich, solange mi</w:t>
      </w:r>
      <w:r w:rsidR="008A50C1">
        <w:t>ndestens ein Ausgabe</w:t>
      </w:r>
      <w:r w:rsidR="005A51CE">
        <w:t>-N</w:t>
      </w:r>
      <w:r w:rsidR="008A50C1">
        <w:t xml:space="preserve">euron korrekte Vorhersagen treffen kann. </w:t>
      </w:r>
      <w:r w:rsidRPr="00F42933" w:rsidR="00F42933">
        <w:t xml:space="preserve">Da dieses Problem jedoch vermieden werden soll, wird anstelle der </w:t>
      </w:r>
      <w:r w:rsidRPr="00F42933" w:rsidR="00F42933">
        <w:t xml:space="preserve">ReLU-Funktion für jede Schicht des KNN die Leaky-ReLU-Aktivierungsfunktion mit einer Steigung von 0,1 </w:t>
      </w:r>
      <w:r w:rsidR="004B2F0A">
        <w:t xml:space="preserve">im negativen Bereich </w:t>
      </w:r>
      <w:r w:rsidRPr="00F42933" w:rsidR="00F42933">
        <w:t>verwendet</w:t>
      </w:r>
      <w:r w:rsidR="008A50C1">
        <w:t>. Dies behebt das Problem und führt zu besseren Vorhersagen.</w:t>
      </w:r>
    </w:p>
    <w:p w:rsidR="005A45C0" w:rsidP="005A45C0" w:rsidRDefault="005A45C0" w14:paraId="2DC5910D" w14:textId="46B71507">
      <w:pPr>
        <w:pStyle w:val="berschrift2"/>
      </w:pPr>
      <w:bookmarkStart w:name="_Ref125312107" w:id="127"/>
      <w:bookmarkStart w:name="_Toc126152013" w:id="128"/>
      <w:r>
        <w:t>Regelung eines statischen Systems</w:t>
      </w:r>
      <w:bookmarkEnd w:id="127"/>
      <w:bookmarkEnd w:id="128"/>
    </w:p>
    <w:p w:rsidR="000522B2" w:rsidP="005A45C0" w:rsidRDefault="0054067D" w14:paraId="0FB85379" w14:textId="3C161069">
      <w:r>
        <w:t>In diesem Kapitel wird</w:t>
      </w:r>
      <w:r w:rsidR="004503F5">
        <w:t xml:space="preserve"> </w:t>
      </w:r>
      <w:r w:rsidR="0084759A">
        <w:t>die</w:t>
      </w:r>
      <w:r w:rsidR="005A45C0">
        <w:t xml:space="preserve"> </w:t>
      </w:r>
      <w:r w:rsidR="0084759A">
        <w:t>Effektivität der Regel-KI</w:t>
      </w:r>
      <w:r w:rsidR="005A45C0">
        <w:t xml:space="preserve"> </w:t>
      </w:r>
      <w:r w:rsidR="0084759A">
        <w:t>bei dem</w:t>
      </w:r>
      <w:r w:rsidR="005A45C0">
        <w:t xml:space="preserve"> virtuellen System mit konstanten Zustandsgrößen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5A45C0">
        <w:t xml:space="preserve"> und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5A45C0">
        <w:t xml:space="preserve"> und einer konstanten Führungsgröße </w:t>
      </w:r>
      <w:r w:rsidR="0084759A">
        <w:t>untersucht</w:t>
      </w:r>
      <w:r w:rsidR="005A45C0">
        <w:t>.</w:t>
      </w:r>
      <w:r w:rsidR="00117B23">
        <w:t xml:space="preserve"> </w:t>
      </w:r>
      <w:r w:rsidR="0084759A">
        <w:t>Dazu</w:t>
      </w:r>
      <w:r w:rsidR="00117B23">
        <w:t xml:space="preserve"> wird der Einfluss der Fenstergröße, der Prozessparameter</w:t>
      </w:r>
      <w:r w:rsidR="00D06904">
        <w:t xml:space="preserve"> und der Störungen auf den Regel</w:t>
      </w:r>
      <w:r w:rsidR="00DA5E24">
        <w:t>ungs</w:t>
      </w:r>
      <w:r w:rsidR="00D06904">
        <w:t>erfolg untersucht.</w:t>
      </w:r>
      <w:r w:rsidR="005A45C0">
        <w:t xml:space="preserve"> Die </w:t>
      </w:r>
      <w:r w:rsidR="0084759A">
        <w:t>Simulationszeit</w:t>
      </w:r>
      <w:r w:rsidR="005A45C0">
        <w:t xml:space="preserve"> wird auf </w:t>
      </w:r>
      <w:r w:rsidR="00B935A3">
        <w:t>2</w:t>
      </w:r>
      <w:r w:rsidR="005A45C0">
        <w:t xml:space="preserve">00 Sekunden </w:t>
      </w:r>
      <w:r w:rsidR="0084759A">
        <w:t>festgelegt</w:t>
      </w:r>
      <w:r w:rsidR="005A45C0">
        <w:t xml:space="preserve">. </w:t>
      </w:r>
      <w:r w:rsidR="0084759A">
        <w:t xml:space="preserve">Die Systemparameter werden wie folgt festgelegt: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=7</m:t>
        </m:r>
      </m:oMath>
      <w:r w:rsidR="0084759A">
        <w:t xml:space="preserve">, </w:t>
      </w:r>
      <w:r w:rsidR="00732C4D">
        <w:br/>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=0,2</m:t>
        </m:r>
      </m:oMath>
      <w:r w:rsidR="0084759A">
        <w:t xml:space="preserve">, </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=0,05</m:t>
        </m:r>
      </m:oMath>
      <w:r w:rsidR="0084759A">
        <w:t xml:space="preserve">,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=0,15</m:t>
        </m:r>
      </m:oMath>
      <w:r w:rsidR="0084759A">
        <w:t xml:space="preserve"> und </w:t>
      </w:r>
      <m:oMath>
        <m:r>
          <w:rPr>
            <w:rFonts w:ascii="Cambria Math" w:hAnsi="Cambria Math"/>
          </w:rPr>
          <m:t>U={0,1,…,10}</m:t>
        </m:r>
      </m:oMath>
      <w:r w:rsidR="0084759A">
        <w:t xml:space="preserve">. Das </w:t>
      </w:r>
      <m:oMath>
        <m:r>
          <w:rPr>
            <w:rFonts w:ascii="Cambria Math" w:hAnsi="Cambria Math"/>
          </w:rPr>
          <m:t>∆t</m:t>
        </m:r>
      </m:oMath>
      <w:r w:rsidR="0084759A">
        <w:t xml:space="preserve"> der Simulation wird auf 10ms gesetzt. </w:t>
      </w:r>
      <w:r w:rsidR="00567FE7">
        <w:t xml:space="preserve">Die Gewichtung für die Kostenfunktion </w:t>
      </w:r>
      <w:r w:rsidR="00567FE7">
        <w:fldChar w:fldCharType="begin"/>
      </w:r>
      <w:r w:rsidR="00567FE7">
        <w:instrText xml:space="preserve"> REF _Ref124968078 \h </w:instrText>
      </w:r>
      <w:r w:rsidR="00567FE7">
        <w:fldChar w:fldCharType="separate"/>
      </w:r>
      <w:r w:rsidR="00DA4B34">
        <w:rPr>
          <w:lang w:eastAsia="de-DE"/>
        </w:rPr>
        <w:t>(</w:t>
      </w:r>
      <w:r w:rsidR="00DA4B34">
        <w:rPr>
          <w:b/>
          <w:bCs/>
          <w:noProof/>
          <w:lang w:eastAsia="de-DE"/>
        </w:rPr>
        <w:t>32</w:t>
      </w:r>
      <w:r w:rsidR="00DA4B34">
        <w:rPr>
          <w:lang w:eastAsia="de-DE"/>
        </w:rPr>
        <w:t>)</w:t>
      </w:r>
      <w:r w:rsidR="00567FE7">
        <w:fldChar w:fldCharType="end"/>
      </w:r>
      <w:r w:rsidR="00567FE7">
        <w:t xml:space="preserve"> wird mit </w:t>
      </w:r>
      <m:oMath>
        <m:r>
          <w:rPr>
            <w:rFonts w:ascii="Cambria Math" w:hAnsi="Cambria Math"/>
          </w:rPr>
          <m:t>α=0,7</m:t>
        </m:r>
      </m:oMath>
      <w:r w:rsidR="00567FE7">
        <w:t xml:space="preserve"> berechnet, spätere Werte werden </w:t>
      </w:r>
      <w:r w:rsidR="00A76832">
        <w:t>folglich</w:t>
      </w:r>
      <w:r w:rsidR="00567FE7">
        <w:t xml:space="preserve"> höher gewichtet als frühere Werte.</w:t>
      </w:r>
      <w:r w:rsidR="000A5CB4">
        <w:t xml:space="preserve"> Die Nebenbedingung </w:t>
      </w:r>
      <w:r w:rsidR="000A5CB4">
        <w:fldChar w:fldCharType="begin"/>
      </w:r>
      <w:r w:rsidR="000A5CB4">
        <w:instrText xml:space="preserve"> REF _Ref124870605 \h </w:instrText>
      </w:r>
      <w:r w:rsidR="000A5CB4">
        <w:fldChar w:fldCharType="separate"/>
      </w:r>
      <w:r w:rsidR="00DA4B34">
        <w:rPr>
          <w:lang w:eastAsia="de-DE"/>
        </w:rPr>
        <w:t>(</w:t>
      </w:r>
      <w:r w:rsidR="00DA4B34">
        <w:rPr>
          <w:b/>
          <w:bCs/>
          <w:noProof/>
          <w:lang w:eastAsia="de-DE"/>
        </w:rPr>
        <w:t>34</w:t>
      </w:r>
      <w:r w:rsidR="00DA4B34">
        <w:rPr>
          <w:lang w:eastAsia="de-DE"/>
        </w:rPr>
        <w:t>)</w:t>
      </w:r>
      <w:r w:rsidR="000A5CB4">
        <w:fldChar w:fldCharType="end"/>
      </w:r>
      <w:r w:rsidR="000A5CB4">
        <w:t xml:space="preserve"> wird </w:t>
      </w:r>
      <w:r w:rsidR="0084759A">
        <w:t>zunächst</w:t>
      </w:r>
      <w:r w:rsidR="000A5CB4">
        <w:t xml:space="preserve"> </w:t>
      </w:r>
      <w:r w:rsidR="0084759A">
        <w:t>nicht berücksichtigt</w:t>
      </w:r>
      <w:r w:rsidR="000A5CB4">
        <w:t xml:space="preserve">, </w:t>
      </w:r>
      <w:r w:rsidR="00A76832">
        <w:t xml:space="preserve">wodurch </w:t>
      </w:r>
      <w:r w:rsidR="000A5CB4">
        <w:t>die Stellgröße</w:t>
      </w:r>
      <w:r w:rsidR="00A76832">
        <w:t xml:space="preserve"> hohe Schwankungen aufweisen kann</w:t>
      </w:r>
      <w:r w:rsidR="000A5CB4">
        <w:t>.</w:t>
      </w:r>
      <w:r w:rsidR="000A5CB4">
        <w:rPr>
          <w:lang w:eastAsia="de-DE"/>
        </w:rPr>
        <w:t xml:space="preserve"> </w:t>
      </w:r>
      <w:r w:rsidR="0084759A">
        <w:rPr>
          <w:lang w:eastAsia="de-DE"/>
        </w:rPr>
        <w:t xml:space="preserve">Die Simulation beginnt bei </w:t>
      </w:r>
      <m:oMath>
        <m:r>
          <w:rPr>
            <w:rFonts w:ascii="Cambria Math" w:hAnsi="Cambria Math"/>
            <w:lang w:eastAsia="de-DE"/>
          </w:rPr>
          <m:t>y(t=0)=7</m:t>
        </m:r>
      </m:oMath>
      <w:r w:rsidR="001E5CAA">
        <w:rPr>
          <w:lang w:eastAsia="de-DE"/>
        </w:rPr>
        <w:t xml:space="preserve">. Für das Störverhalten wird </w:t>
      </w:r>
      <w:r w:rsidR="0084759A">
        <w:rPr>
          <w:lang w:eastAsia="de-DE"/>
        </w:rPr>
        <w:t>zunächst</w:t>
      </w:r>
      <w:r w:rsidR="001E5CAA">
        <w:rPr>
          <w:lang w:eastAsia="de-DE"/>
        </w:rPr>
        <w:t xml:space="preserve"> nur das </w:t>
      </w:r>
      <w:r w:rsidR="0084759A">
        <w:rPr>
          <w:lang w:eastAsia="de-DE"/>
        </w:rPr>
        <w:t>zufällige</w:t>
      </w:r>
      <w:r w:rsidR="001E5CAA">
        <w:rPr>
          <w:lang w:eastAsia="de-DE"/>
        </w:rPr>
        <w:t xml:space="preserve"> Rauschen mit </w:t>
      </w:r>
      <m:oMath>
        <m:sSub>
          <m:sSubPr>
            <m:ctrlPr>
              <w:rPr>
                <w:rFonts w:ascii="Cambria Math" w:hAnsi="Cambria Math"/>
                <w:i/>
                <w:lang w:eastAsia="de-DE"/>
              </w:rPr>
            </m:ctrlPr>
          </m:sSubPr>
          <m:e>
            <m:r>
              <w:rPr>
                <w:rFonts w:ascii="Cambria Math" w:hAnsi="Cambria Math"/>
                <w:lang w:eastAsia="de-DE"/>
              </w:rPr>
              <m:t>σ</m:t>
            </m:r>
          </m:e>
          <m:sub>
            <m:r>
              <w:rPr>
                <w:rFonts w:ascii="Cambria Math" w:hAnsi="Cambria Math"/>
                <w:lang w:eastAsia="de-DE"/>
              </w:rPr>
              <m:t>r</m:t>
            </m:r>
          </m:sub>
        </m:sSub>
        <m:r>
          <w:rPr>
            <w:rFonts w:ascii="Cambria Math" w:hAnsi="Cambria Math"/>
            <w:lang w:eastAsia="de-DE"/>
          </w:rPr>
          <m:t>=0,5</m:t>
        </m:r>
      </m:oMath>
      <w:r w:rsidR="00971178">
        <w:rPr>
          <w:lang w:eastAsia="de-DE"/>
        </w:rPr>
        <w:t xml:space="preserve"> </w:t>
      </w:r>
      <w:r w:rsidR="001E5CAA">
        <w:rPr>
          <w:lang w:eastAsia="de-DE"/>
        </w:rPr>
        <w:t>berücksichtig</w:t>
      </w:r>
      <w:r w:rsidR="005D2974">
        <w:rPr>
          <w:lang w:eastAsia="de-DE"/>
        </w:rPr>
        <w:t>t</w:t>
      </w:r>
      <w:r w:rsidR="000A5CB4">
        <w:rPr>
          <w:lang w:eastAsia="de-DE"/>
        </w:rPr>
        <w:t>.</w:t>
      </w:r>
      <w:r w:rsidR="001E5CAA">
        <w:rPr>
          <w:lang w:eastAsia="de-DE"/>
        </w:rPr>
        <w:t xml:space="preserve"> </w:t>
      </w:r>
      <w:r w:rsidR="005D2974">
        <w:rPr>
          <w:lang w:eastAsia="de-DE"/>
        </w:rPr>
        <w:t>Der Einfluss</w:t>
      </w:r>
      <w:r w:rsidR="001E5CAA">
        <w:rPr>
          <w:lang w:eastAsia="de-DE"/>
        </w:rPr>
        <w:t xml:space="preserve"> von </w:t>
      </w:r>
      <m:oMath>
        <m:sSub>
          <m:sSubPr>
            <m:ctrlPr>
              <w:rPr>
                <w:rFonts w:ascii="Cambria Math" w:hAnsi="Cambria Math"/>
                <w:i/>
                <w:lang w:eastAsia="de-DE"/>
              </w:rPr>
            </m:ctrlPr>
          </m:sSubPr>
          <m:e>
            <m:r>
              <w:rPr>
                <w:rFonts w:ascii="Cambria Math" w:hAnsi="Cambria Math"/>
                <w:lang w:eastAsia="de-DE"/>
              </w:rPr>
              <m:t>z</m:t>
            </m:r>
          </m:e>
          <m:sub>
            <m:r>
              <w:rPr>
                <w:rFonts w:ascii="Cambria Math" w:hAnsi="Cambria Math"/>
                <w:lang w:eastAsia="de-DE"/>
              </w:rPr>
              <m:t>i</m:t>
            </m:r>
          </m:sub>
        </m:sSub>
      </m:oMath>
      <w:r w:rsidR="001E5CAA">
        <w:rPr>
          <w:lang w:eastAsia="de-DE"/>
        </w:rPr>
        <w:t xml:space="preserve"> und </w:t>
      </w:r>
      <m:oMath>
        <m:sSub>
          <m:sSubPr>
            <m:ctrlPr>
              <w:rPr>
                <w:rFonts w:ascii="Cambria Math" w:hAnsi="Cambria Math"/>
                <w:i/>
                <w:lang w:eastAsia="de-DE"/>
              </w:rPr>
            </m:ctrlPr>
          </m:sSubPr>
          <m:e>
            <m:r>
              <w:rPr>
                <w:rFonts w:ascii="Cambria Math" w:hAnsi="Cambria Math"/>
                <w:lang w:eastAsia="de-DE"/>
              </w:rPr>
              <m:t>z</m:t>
            </m:r>
          </m:e>
          <m:sub>
            <m:r>
              <w:rPr>
                <w:rFonts w:ascii="Cambria Math" w:hAnsi="Cambria Math"/>
                <w:lang w:eastAsia="de-DE"/>
              </w:rPr>
              <m:t>d</m:t>
            </m:r>
          </m:sub>
        </m:sSub>
      </m:oMath>
      <w:r w:rsidR="001E5CAA">
        <w:rPr>
          <w:lang w:eastAsia="de-DE"/>
        </w:rPr>
        <w:t xml:space="preserve"> wird in Kapitel </w:t>
      </w:r>
      <w:r w:rsidR="001E5CAA">
        <w:rPr>
          <w:lang w:eastAsia="de-DE"/>
        </w:rPr>
        <w:fldChar w:fldCharType="begin"/>
      </w:r>
      <w:r w:rsidR="001E5CAA">
        <w:rPr>
          <w:lang w:eastAsia="de-DE"/>
        </w:rPr>
        <w:instrText xml:space="preserve"> REF _Ref125886472 \r \h </w:instrText>
      </w:r>
      <w:r w:rsidR="001E5CAA">
        <w:rPr>
          <w:lang w:eastAsia="de-DE"/>
        </w:rPr>
      </w:r>
      <w:r w:rsidR="001E5CAA">
        <w:rPr>
          <w:lang w:eastAsia="de-DE"/>
        </w:rPr>
        <w:fldChar w:fldCharType="separate"/>
      </w:r>
      <w:r w:rsidR="00DA4B34">
        <w:rPr>
          <w:lang w:eastAsia="de-DE"/>
        </w:rPr>
        <w:t>4.2.3</w:t>
      </w:r>
      <w:r w:rsidR="001E5CAA">
        <w:rPr>
          <w:lang w:eastAsia="de-DE"/>
        </w:rPr>
        <w:fldChar w:fldCharType="end"/>
      </w:r>
      <w:r w:rsidR="001E5CAA">
        <w:rPr>
          <w:lang w:eastAsia="de-DE"/>
        </w:rPr>
        <w:t xml:space="preserve"> untersucht.</w:t>
      </w:r>
      <w:r w:rsidR="005D2974">
        <w:rPr>
          <w:lang w:eastAsia="de-DE"/>
        </w:rPr>
        <w:t xml:space="preserve"> Der Wert von</w:t>
      </w:r>
      <w:r w:rsidR="00D06904">
        <w:rPr>
          <w:lang w:eastAsia="de-DE"/>
        </w:rPr>
        <w:t xml:space="preserve"> </w:t>
      </w:r>
      <m:oMath>
        <m:sSub>
          <m:sSubPr>
            <m:ctrlPr>
              <w:rPr>
                <w:rFonts w:ascii="Cambria Math" w:hAnsi="Cambria Math"/>
                <w:i/>
                <w:lang w:eastAsia="de-DE"/>
              </w:rPr>
            </m:ctrlPr>
          </m:sSubPr>
          <m:e>
            <m:r>
              <w:rPr>
                <w:rFonts w:ascii="Cambria Math" w:hAnsi="Cambria Math"/>
                <w:lang w:eastAsia="de-DE"/>
              </w:rPr>
              <m:t>ε</m:t>
            </m:r>
          </m:e>
          <m:sub>
            <m:r>
              <w:rPr>
                <w:rFonts w:ascii="Cambria Math" w:hAnsi="Cambria Math"/>
                <w:lang w:eastAsia="de-DE"/>
              </w:rPr>
              <m:t>dec</m:t>
            </m:r>
          </m:sub>
        </m:sSub>
      </m:oMath>
      <w:r w:rsidR="000A5CB4">
        <w:rPr>
          <w:lang w:eastAsia="de-DE"/>
        </w:rPr>
        <w:t xml:space="preserve"> ist 0,7, was bedeutet, dass die Wahrscheinlichkeit </w:t>
      </w:r>
      <w:r w:rsidR="005D2974">
        <w:rPr>
          <w:lang w:eastAsia="de-DE"/>
        </w:rPr>
        <w:t>einer</w:t>
      </w:r>
      <w:r w:rsidR="000A5CB4">
        <w:rPr>
          <w:lang w:eastAsia="de-DE"/>
        </w:rPr>
        <w:t xml:space="preserve"> zufällige</w:t>
      </w:r>
      <w:r w:rsidR="005D2974">
        <w:rPr>
          <w:lang w:eastAsia="de-DE"/>
        </w:rPr>
        <w:t>n</w:t>
      </w:r>
      <w:r w:rsidR="000A5CB4">
        <w:rPr>
          <w:lang w:eastAsia="de-DE"/>
        </w:rPr>
        <w:t xml:space="preserve"> </w:t>
      </w:r>
      <w:r w:rsidR="005D2974">
        <w:rPr>
          <w:lang w:eastAsia="de-DE"/>
        </w:rPr>
        <w:t>Aktion</w:t>
      </w:r>
      <w:r w:rsidR="000A5CB4">
        <w:rPr>
          <w:lang w:eastAsia="de-DE"/>
        </w:rPr>
        <w:t xml:space="preserve"> nach </w:t>
      </w:r>
      <w:r w:rsidR="005D2974">
        <w:rPr>
          <w:lang w:eastAsia="de-DE"/>
        </w:rPr>
        <w:t>10</w:t>
      </w:r>
      <w:r w:rsidR="000A5CB4">
        <w:rPr>
          <w:lang w:eastAsia="de-DE"/>
        </w:rPr>
        <w:t xml:space="preserve"> Trainingsiterationen nur noch </w:t>
      </w:r>
      <w:r w:rsidR="004503F5">
        <w:rPr>
          <w:lang w:eastAsia="de-DE"/>
        </w:rPr>
        <w:t>3%</w:t>
      </w:r>
      <w:r w:rsidR="000A5CB4">
        <w:rPr>
          <w:lang w:eastAsia="de-DE"/>
        </w:rPr>
        <w:t xml:space="preserve"> beträgt. Dies sollte der Regel-KI gen</w:t>
      </w:r>
      <w:r w:rsidR="005D2974">
        <w:rPr>
          <w:lang w:eastAsia="de-DE"/>
        </w:rPr>
        <w:t>ügend</w:t>
      </w:r>
      <w:r w:rsidR="000A5CB4">
        <w:rPr>
          <w:lang w:eastAsia="de-DE"/>
        </w:rPr>
        <w:t xml:space="preserve"> Zeit geben,</w:t>
      </w:r>
      <w:r w:rsidR="005D2974">
        <w:rPr>
          <w:lang w:eastAsia="de-DE"/>
        </w:rPr>
        <w:t xml:space="preserve"> </w:t>
      </w:r>
      <w:r w:rsidR="000A5CB4">
        <w:rPr>
          <w:lang w:eastAsia="de-DE"/>
        </w:rPr>
        <w:t>das Systemverhalten zu lernen.</w:t>
      </w:r>
    </w:p>
    <w:p w:rsidR="005A45C0" w:rsidP="0066502A" w:rsidRDefault="005A45C0" w14:paraId="6F655E83" w14:textId="17F067C0">
      <w:pPr>
        <w:pStyle w:val="berschrift3"/>
      </w:pPr>
      <w:bookmarkStart w:name="_Toc126152014" w:id="129"/>
      <w:r>
        <w:t>Einfluss der Fenstergröße auf den Regel</w:t>
      </w:r>
      <w:r w:rsidR="00DA5E24">
        <w:t>ungs</w:t>
      </w:r>
      <w:r>
        <w:t>erfolg</w:t>
      </w:r>
      <w:bookmarkEnd w:id="129"/>
    </w:p>
    <w:p w:rsidR="003F2B02" w:rsidP="008679C6" w:rsidRDefault="008679C6" w14:paraId="6436BC19" w14:textId="5147F5D4">
      <w:pPr>
        <w:rPr>
          <w:lang w:eastAsia="de-DE"/>
        </w:rPr>
      </w:pPr>
      <w:r>
        <w:rPr>
          <w:lang w:eastAsia="de-DE"/>
        </w:rPr>
        <w:t xml:space="preserve">Im folgenden Abschnitt wird </w:t>
      </w:r>
      <w:r w:rsidR="00FE5C16">
        <w:rPr>
          <w:lang w:eastAsia="de-DE"/>
        </w:rPr>
        <w:t>untersucht</w:t>
      </w:r>
      <w:r w:rsidR="004503F5">
        <w:rPr>
          <w:lang w:eastAsia="de-DE"/>
        </w:rPr>
        <w:t>, wie</w:t>
      </w:r>
      <w:r>
        <w:rPr>
          <w:lang w:eastAsia="de-DE"/>
        </w:rPr>
        <w:t xml:space="preserve"> sich eine Variation von </w:t>
      </w:r>
      <m:oMath>
        <m:r>
          <w:rPr>
            <w:rFonts w:ascii="Cambria Math" w:hAnsi="Cambria Math"/>
            <w:lang w:eastAsia="de-DE"/>
          </w:rPr>
          <m:t>n</m:t>
        </m:r>
      </m:oMath>
      <w:r>
        <w:rPr>
          <w:lang w:eastAsia="de-DE"/>
        </w:rPr>
        <w:t xml:space="preserve">, </w:t>
      </w:r>
      <m:oMath>
        <m:r>
          <w:rPr>
            <w:rFonts w:ascii="Cambria Math" w:hAnsi="Cambria Math"/>
            <w:lang w:eastAsia="de-DE"/>
          </w:rPr>
          <m:t>m</m:t>
        </m:r>
      </m:oMath>
      <w:r w:rsidR="00FE5C16">
        <w:rPr>
          <w:lang w:eastAsia="de-DE"/>
        </w:rPr>
        <w:t xml:space="preserve">, </w:t>
      </w:r>
      <m:oMath>
        <m:r>
          <w:rPr>
            <w:rFonts w:ascii="Cambria Math" w:hAnsi="Cambria Math"/>
            <w:lang w:eastAsia="de-DE"/>
          </w:rPr>
          <m:t>h</m:t>
        </m:r>
      </m:oMath>
      <w:r w:rsidR="00FE5C16">
        <w:rPr>
          <w:lang w:eastAsia="de-DE"/>
        </w:rPr>
        <w:t xml:space="preserve">,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act</m:t>
            </m:r>
          </m:sub>
        </m:sSub>
      </m:oMath>
      <w:r w:rsidR="00B935A3">
        <w:rPr>
          <w:lang w:eastAsia="de-DE"/>
        </w:rPr>
        <w:t xml:space="preserve"> und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train</m:t>
            </m:r>
          </m:sub>
        </m:sSub>
      </m:oMath>
      <w:r w:rsidR="00B935A3">
        <w:rPr>
          <w:lang w:eastAsia="de-DE"/>
        </w:rPr>
        <w:t xml:space="preserve"> </w:t>
      </w:r>
      <w:r>
        <w:rPr>
          <w:lang w:eastAsia="de-DE"/>
        </w:rPr>
        <w:t xml:space="preserve">auf die Regelung und die </w:t>
      </w:r>
      <w:r w:rsidR="00FE5C16">
        <w:rPr>
          <w:lang w:eastAsia="de-DE"/>
        </w:rPr>
        <w:t>Vorhersagegenauigkeit</w:t>
      </w:r>
      <w:r>
        <w:rPr>
          <w:lang w:eastAsia="de-DE"/>
        </w:rPr>
        <w:t xml:space="preserve"> </w:t>
      </w:r>
      <w:r w:rsidR="000B3D7F">
        <w:rPr>
          <w:lang w:eastAsia="de-DE"/>
        </w:rPr>
        <w:t>der Regel-KI</w:t>
      </w:r>
      <w:r>
        <w:rPr>
          <w:lang w:eastAsia="de-DE"/>
        </w:rPr>
        <w:t xml:space="preserve"> auswirkt.</w:t>
      </w:r>
      <w:r w:rsidR="001037CC">
        <w:rPr>
          <w:lang w:eastAsia="de-DE"/>
        </w:rPr>
        <w:t xml:space="preserve"> </w:t>
      </w:r>
      <w:r w:rsidR="00E22C0D">
        <w:rPr>
          <w:lang w:eastAsia="de-DE"/>
        </w:rPr>
        <w:t xml:space="preserve">Die Menge </w:t>
      </w:r>
      <w:r w:rsidR="005D2974">
        <w:rPr>
          <w:lang w:eastAsia="de-DE"/>
        </w:rPr>
        <w:t>der</w:t>
      </w:r>
      <w:r w:rsidR="00E22C0D">
        <w:rPr>
          <w:lang w:eastAsia="de-DE"/>
        </w:rPr>
        <w:t xml:space="preserve"> Trainingsdaten pro Trainingsiteration hängt dabei von </w:t>
      </w:r>
      <m:oMath>
        <m:r>
          <w:rPr>
            <w:rFonts w:ascii="Cambria Math" w:hAnsi="Cambria Math"/>
            <w:lang w:eastAsia="de-DE"/>
          </w:rPr>
          <m:t>n</m:t>
        </m:r>
      </m:oMath>
      <w:r w:rsidR="00E22C0D">
        <w:rPr>
          <w:lang w:eastAsia="de-DE"/>
        </w:rPr>
        <w:t xml:space="preserve">, </w:t>
      </w:r>
      <m:oMath>
        <m:r>
          <w:rPr>
            <w:rFonts w:ascii="Cambria Math" w:hAnsi="Cambria Math"/>
            <w:lang w:eastAsia="de-DE"/>
          </w:rPr>
          <m:t>h</m:t>
        </m:r>
      </m:oMath>
      <w:r w:rsidR="00E22C0D">
        <w:rPr>
          <w:lang w:eastAsia="de-DE"/>
        </w:rPr>
        <w:t xml:space="preserve">,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act</m:t>
            </m:r>
          </m:sub>
        </m:sSub>
      </m:oMath>
      <w:r w:rsidR="00E22C0D">
        <w:rPr>
          <w:lang w:eastAsia="de-DE"/>
        </w:rPr>
        <w:t xml:space="preserve"> und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train</m:t>
            </m:r>
          </m:sub>
        </m:sSub>
      </m:oMath>
      <w:r w:rsidR="00E22C0D">
        <w:rPr>
          <w:lang w:eastAsia="de-DE"/>
        </w:rPr>
        <w:t xml:space="preserve"> ab. Je größer das Zeitfenster ist, desto weniger Trainingsdaten </w:t>
      </w:r>
      <w:r w:rsidR="005D2974">
        <w:rPr>
          <w:lang w:eastAsia="de-DE"/>
        </w:rPr>
        <w:t>stehen zur Verfügung</w:t>
      </w:r>
      <w:r w:rsidR="00E22C0D">
        <w:rPr>
          <w:lang w:eastAsia="de-DE"/>
        </w:rPr>
        <w:t xml:space="preserve">. Wird das Zeitfenster zu klein </w:t>
      </w:r>
      <w:r w:rsidR="004503F5">
        <w:rPr>
          <w:lang w:eastAsia="de-DE"/>
        </w:rPr>
        <w:t>gewählt,</w:t>
      </w:r>
      <w:r w:rsidR="00E22C0D">
        <w:rPr>
          <w:lang w:eastAsia="de-DE"/>
        </w:rPr>
        <w:t xml:space="preserve"> kann es </w:t>
      </w:r>
      <w:r w:rsidR="005D2974">
        <w:rPr>
          <w:lang w:eastAsia="de-DE"/>
        </w:rPr>
        <w:t>bei komplexen Systemen vorkommen</w:t>
      </w:r>
      <w:r w:rsidR="00E22C0D">
        <w:rPr>
          <w:lang w:eastAsia="de-DE"/>
        </w:rPr>
        <w:t>, dass</w:t>
      </w:r>
      <w:r w:rsidR="000B3D7F">
        <w:rPr>
          <w:lang w:eastAsia="de-DE"/>
        </w:rPr>
        <w:t xml:space="preserve"> </w:t>
      </w:r>
      <w:r w:rsidR="00E22C0D">
        <w:rPr>
          <w:lang w:eastAsia="de-DE"/>
        </w:rPr>
        <w:t>zeitliche Zusammenhänge nicht erkannt werden.</w:t>
      </w:r>
      <w:r w:rsidR="007F11E5">
        <w:rPr>
          <w:lang w:eastAsia="de-DE"/>
        </w:rPr>
        <w:t xml:space="preserve"> Es muss</w:t>
      </w:r>
      <w:r w:rsidR="00DA3A26">
        <w:rPr>
          <w:lang w:eastAsia="de-DE"/>
        </w:rPr>
        <w:t xml:space="preserve"> </w:t>
      </w:r>
      <w:r w:rsidR="007F11E5">
        <w:rPr>
          <w:lang w:eastAsia="de-DE"/>
        </w:rPr>
        <w:t xml:space="preserve">ein Zeitfenster </w:t>
      </w:r>
      <w:r w:rsidR="00FE5C16">
        <w:rPr>
          <w:lang w:eastAsia="de-DE"/>
        </w:rPr>
        <w:t>gewählt</w:t>
      </w:r>
      <w:r w:rsidR="007F11E5">
        <w:rPr>
          <w:lang w:eastAsia="de-DE"/>
        </w:rPr>
        <w:t xml:space="preserve"> werden, das groß genug ist</w:t>
      </w:r>
      <w:r w:rsidR="00FE5C16">
        <w:rPr>
          <w:lang w:eastAsia="de-DE"/>
        </w:rPr>
        <w:t>,</w:t>
      </w:r>
      <w:r w:rsidR="007F11E5">
        <w:rPr>
          <w:lang w:eastAsia="de-DE"/>
        </w:rPr>
        <w:t xml:space="preserve"> um </w:t>
      </w:r>
      <w:r w:rsidR="005D2974">
        <w:rPr>
          <w:lang w:eastAsia="de-DE"/>
        </w:rPr>
        <w:t xml:space="preserve">die </w:t>
      </w:r>
      <w:r w:rsidR="007F11E5">
        <w:rPr>
          <w:lang w:eastAsia="de-DE"/>
        </w:rPr>
        <w:t>zeitliche</w:t>
      </w:r>
      <w:r w:rsidR="005D2974">
        <w:rPr>
          <w:lang w:eastAsia="de-DE"/>
        </w:rPr>
        <w:t>n</w:t>
      </w:r>
      <w:r w:rsidR="007F11E5">
        <w:rPr>
          <w:lang w:eastAsia="de-DE"/>
        </w:rPr>
        <w:t xml:space="preserve"> Zusammenhänge </w:t>
      </w:r>
      <w:r w:rsidR="005D2974">
        <w:rPr>
          <w:lang w:eastAsia="de-DE"/>
        </w:rPr>
        <w:t>abzubilden</w:t>
      </w:r>
      <w:r w:rsidR="004503F5">
        <w:rPr>
          <w:lang w:eastAsia="de-DE"/>
        </w:rPr>
        <w:t>, ohne das</w:t>
      </w:r>
      <w:r w:rsidR="004B2F0A">
        <w:rPr>
          <w:lang w:eastAsia="de-DE"/>
        </w:rPr>
        <w:t>s</w:t>
      </w:r>
      <w:r w:rsidR="00D00276">
        <w:rPr>
          <w:lang w:eastAsia="de-DE"/>
        </w:rPr>
        <w:t xml:space="preserve"> </w:t>
      </w:r>
      <w:r w:rsidR="007F11E5">
        <w:rPr>
          <w:lang w:eastAsia="de-DE"/>
        </w:rPr>
        <w:t xml:space="preserve">die Menge </w:t>
      </w:r>
      <w:r w:rsidR="005D2974">
        <w:rPr>
          <w:lang w:eastAsia="de-DE"/>
        </w:rPr>
        <w:t>der</w:t>
      </w:r>
      <w:r w:rsidR="007F11E5">
        <w:rPr>
          <w:lang w:eastAsia="de-DE"/>
        </w:rPr>
        <w:t xml:space="preserve"> Trainingsdaten zu klein</w:t>
      </w:r>
      <w:r w:rsidR="00D00276">
        <w:rPr>
          <w:lang w:eastAsia="de-DE"/>
        </w:rPr>
        <w:t xml:space="preserve"> </w:t>
      </w:r>
      <w:r w:rsidR="005D2974">
        <w:rPr>
          <w:lang w:eastAsia="de-DE"/>
        </w:rPr>
        <w:t>wird</w:t>
      </w:r>
      <w:r w:rsidR="007F11E5">
        <w:rPr>
          <w:lang w:eastAsia="de-DE"/>
        </w:rPr>
        <w:t>.</w:t>
      </w:r>
    </w:p>
    <w:p w:rsidR="00A14376" w:rsidP="008679C6" w:rsidRDefault="00A14376" w14:paraId="3648DE37" w14:textId="00E4DDB6">
      <w:pPr>
        <w:rPr>
          <w:noProof/>
          <w:lang w:eastAsia="de-DE"/>
        </w:rPr>
      </w:pPr>
    </w:p>
    <w:p w:rsidR="00A14376" w:rsidP="00A14376" w:rsidRDefault="00A14376" w14:paraId="40358A4F" w14:textId="139AE077">
      <w:pPr>
        <w:keepNext/>
        <w:jc w:val="center"/>
      </w:pPr>
      <w:r>
        <w:rPr>
          <w:noProof/>
          <w:lang w:eastAsia="de-DE"/>
        </w:rPr>
        <w:drawing>
          <wp:inline distT="0" distB="0" distL="0" distR="0" wp14:anchorId="54C1B82B" wp14:editId="6155D81C">
            <wp:extent cx="5760000" cy="3703190"/>
            <wp:effectExtent l="0" t="0" r="0" b="0"/>
            <wp:docPr id="597" name="Grafi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b="19615"/>
                    <a:stretch/>
                  </pic:blipFill>
                  <pic:spPr bwMode="auto">
                    <a:xfrm>
                      <a:off x="0" y="0"/>
                      <a:ext cx="5760000" cy="3703190"/>
                    </a:xfrm>
                    <a:prstGeom prst="rect">
                      <a:avLst/>
                    </a:prstGeom>
                    <a:noFill/>
                    <a:ln>
                      <a:noFill/>
                    </a:ln>
                    <a:extLst>
                      <a:ext uri="{53640926-AAD7-44D8-BBD7-CCE9431645EC}">
                        <a14:shadowObscured xmlns:a14="http://schemas.microsoft.com/office/drawing/2010/main"/>
                      </a:ext>
                    </a:extLst>
                  </pic:spPr>
                </pic:pic>
              </a:graphicData>
            </a:graphic>
          </wp:inline>
        </w:drawing>
      </w:r>
    </w:p>
    <w:p w:rsidR="00A14376" w:rsidP="00A14376" w:rsidRDefault="00A14376" w14:paraId="5591CBF7" w14:textId="5CE1F76B">
      <w:pPr>
        <w:pStyle w:val="Beschriftung"/>
        <w:jc w:val="center"/>
        <w:rPr>
          <w:lang w:eastAsia="de-DE"/>
        </w:rPr>
      </w:pPr>
      <w:bookmarkStart w:name="_Ref125903201" w:id="130"/>
      <w:bookmarkStart w:name="_Toc126152057" w:id="131"/>
      <w:r>
        <w:t xml:space="preserve">Abbildung </w:t>
      </w:r>
      <w:r w:rsidR="009641A2">
        <w:fldChar w:fldCharType="begin"/>
      </w:r>
      <w:r w:rsidR="009641A2">
        <w:instrText xml:space="preserve"> SEQ Abbildung \* ARABIC </w:instrText>
      </w:r>
      <w:r w:rsidR="009641A2">
        <w:fldChar w:fldCharType="separate"/>
      </w:r>
      <w:r w:rsidR="00DA4B34">
        <w:rPr>
          <w:noProof/>
        </w:rPr>
        <w:t>24</w:t>
      </w:r>
      <w:r w:rsidR="009641A2">
        <w:rPr>
          <w:noProof/>
        </w:rPr>
        <w:fldChar w:fldCharType="end"/>
      </w:r>
      <w:bookmarkEnd w:id="130"/>
      <w:r>
        <w:t xml:space="preserve">: </w:t>
      </w:r>
      <w:r w:rsidRPr="003C42EE">
        <w:t>Simulationsverlauf für n = 4, m = 2, h = 4, t</w:t>
      </w:r>
      <w:r w:rsidRPr="00A14376">
        <w:rPr>
          <w:vertAlign w:val="subscript"/>
        </w:rPr>
        <w:t>act</w:t>
      </w:r>
      <w:r w:rsidRPr="003C42EE">
        <w:t xml:space="preserve"> = 200ms, t</w:t>
      </w:r>
      <w:r w:rsidRPr="00A14376">
        <w:rPr>
          <w:vertAlign w:val="subscript"/>
        </w:rPr>
        <w:t>train</w:t>
      </w:r>
      <w:r w:rsidRPr="003C42EE">
        <w:t xml:space="preserve"> = 10s</w:t>
      </w:r>
      <w:bookmarkEnd w:id="131"/>
    </w:p>
    <w:p w:rsidR="00A14376" w:rsidP="00A14376" w:rsidRDefault="00A14376" w14:paraId="44D1B328" w14:textId="77777777">
      <w:pPr>
        <w:keepNext/>
        <w:jc w:val="center"/>
      </w:pPr>
      <w:r>
        <w:rPr>
          <w:noProof/>
          <w:lang w:eastAsia="de-DE"/>
        </w:rPr>
        <mc:AlternateContent>
          <mc:Choice Requires="wpg">
            <w:drawing>
              <wp:inline distT="0" distB="0" distL="0" distR="0" wp14:anchorId="0A92138F" wp14:editId="0567B327">
                <wp:extent cx="5759491" cy="2158365"/>
                <wp:effectExtent l="0" t="0" r="0" b="0"/>
                <wp:docPr id="600" name="Gruppieren 600"/>
                <wp:cNvGraphicFramePr/>
                <a:graphic xmlns:a="http://schemas.openxmlformats.org/drawingml/2006/main">
                  <a:graphicData uri="http://schemas.microsoft.com/office/word/2010/wordprocessingGroup">
                    <wpg:wgp>
                      <wpg:cNvGrpSpPr/>
                      <wpg:grpSpPr>
                        <a:xfrm>
                          <a:off x="0" y="0"/>
                          <a:ext cx="5759491" cy="2158365"/>
                          <a:chOff x="0" y="0"/>
                          <a:chExt cx="5759491" cy="2158365"/>
                        </a:xfrm>
                      </wpg:grpSpPr>
                      <pic:pic xmlns:pic="http://schemas.openxmlformats.org/drawingml/2006/picture">
                        <pic:nvPicPr>
                          <pic:cNvPr id="598" name="Grafik 598"/>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9725" cy="2158365"/>
                          </a:xfrm>
                          <a:prstGeom prst="rect">
                            <a:avLst/>
                          </a:prstGeom>
                          <a:noFill/>
                          <a:ln>
                            <a:noFill/>
                          </a:ln>
                        </pic:spPr>
                      </pic:pic>
                      <pic:pic xmlns:pic="http://schemas.openxmlformats.org/drawingml/2006/picture">
                        <pic:nvPicPr>
                          <pic:cNvPr id="599" name="Grafik 59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879766" y="0"/>
                            <a:ext cx="2879725" cy="2158365"/>
                          </a:xfrm>
                          <a:prstGeom prst="rect">
                            <a:avLst/>
                          </a:prstGeom>
                          <a:noFill/>
                          <a:ln>
                            <a:noFill/>
                          </a:ln>
                        </pic:spPr>
                      </pic:pic>
                    </wpg:wgp>
                  </a:graphicData>
                </a:graphic>
              </wp:inline>
            </w:drawing>
          </mc:Choice>
          <mc:Fallback>
            <w:pict w14:anchorId="382E9F92">
              <v:group id="Gruppieren 600" style="width:453.5pt;height:169.95pt;mso-position-horizontal-relative:char;mso-position-vertical-relative:line" coordsize="57594,21583" o:spid="_x0000_s1026" w14:anchorId="5A418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">
                <v:shape id="Grafik 598" style="position:absolute;width:28797;height:215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">
                  <v:imagedata o:title="" r:id="rId42"/>
                </v:shape>
                <v:shape id="Grafik 599" style="position:absolute;left:28797;width:28797;height:2158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">
                  <v:imagedata o:title="" r:id="rId43"/>
                </v:shape>
                <w10:anchorlock/>
              </v:group>
            </w:pict>
          </mc:Fallback>
        </mc:AlternateContent>
      </w:r>
    </w:p>
    <w:p w:rsidR="009D0F39" w:rsidP="00A14376" w:rsidRDefault="00A14376" w14:paraId="55AF3590" w14:textId="51DBAD41">
      <w:pPr>
        <w:pStyle w:val="Beschriftung"/>
        <w:jc w:val="center"/>
      </w:pPr>
      <w:bookmarkStart w:name="_Ref125903202" w:id="132"/>
      <w:bookmarkStart w:name="_Toc126152058" w:id="133"/>
      <w:r>
        <w:t xml:space="preserve">Abbildung </w:t>
      </w:r>
      <w:r w:rsidR="009641A2">
        <w:fldChar w:fldCharType="begin"/>
      </w:r>
      <w:r w:rsidR="009641A2">
        <w:instrText xml:space="preserve"> SEQ Abbildung \* ARABIC </w:instrText>
      </w:r>
      <w:r w:rsidR="009641A2">
        <w:fldChar w:fldCharType="separate"/>
      </w:r>
      <w:r w:rsidR="00DA4B34">
        <w:rPr>
          <w:noProof/>
        </w:rPr>
        <w:t>25</w:t>
      </w:r>
      <w:r w:rsidR="009641A2">
        <w:rPr>
          <w:noProof/>
        </w:rPr>
        <w:fldChar w:fldCharType="end"/>
      </w:r>
      <w:bookmarkEnd w:id="132"/>
      <w:r>
        <w:t xml:space="preserve">: </w:t>
      </w:r>
      <w:r w:rsidRPr="00FF33DA">
        <w:t>MSE und MAPE für n = 4, m = 2, h = 4, t</w:t>
      </w:r>
      <w:r w:rsidRPr="00A14376">
        <w:rPr>
          <w:vertAlign w:val="subscript"/>
        </w:rPr>
        <w:t>act</w:t>
      </w:r>
      <w:r w:rsidRPr="00FF33DA">
        <w:t xml:space="preserve"> = 200ms, t</w:t>
      </w:r>
      <w:r w:rsidRPr="00A14376">
        <w:rPr>
          <w:vertAlign w:val="subscript"/>
        </w:rPr>
        <w:t>train</w:t>
      </w:r>
      <w:r w:rsidRPr="00FF33DA">
        <w:t xml:space="preserve"> = 10s</w:t>
      </w:r>
      <w:bookmarkEnd w:id="133"/>
    </w:p>
    <w:p w:rsidR="00DF54DC" w:rsidP="00706B1C" w:rsidRDefault="00E22C0D" w14:paraId="4E9882AD" w14:textId="71FB1E39">
      <w:pPr>
        <w:rPr>
          <w:lang w:eastAsia="de-DE"/>
        </w:rPr>
      </w:pPr>
      <w:r>
        <w:rPr>
          <w:lang w:eastAsia="de-DE"/>
        </w:rPr>
        <w:t xml:space="preserve">Zuerst wird die Regel-KI mit einem symmetrischen Zeitfenster </w:t>
      </w:r>
      <w:r w:rsidR="004503F5">
        <w:rPr>
          <w:lang w:eastAsia="de-DE"/>
        </w:rPr>
        <w:t>mit</w:t>
      </w:r>
      <w:r>
        <w:rPr>
          <w:lang w:eastAsia="de-DE"/>
        </w:rPr>
        <w:t xml:space="preserve"> </w:t>
      </w:r>
      <m:oMath>
        <m:r>
          <w:rPr>
            <w:rFonts w:ascii="Cambria Math" w:hAnsi="Cambria Math"/>
            <w:lang w:eastAsia="de-DE"/>
          </w:rPr>
          <m:t>n=4</m:t>
        </m:r>
      </m:oMath>
      <w:r>
        <w:rPr>
          <w:lang w:eastAsia="de-DE"/>
        </w:rPr>
        <w:t xml:space="preserve">, </w:t>
      </w:r>
      <m:oMath>
        <m:r>
          <w:rPr>
            <w:rFonts w:ascii="Cambria Math" w:hAnsi="Cambria Math"/>
            <w:lang w:eastAsia="de-DE"/>
          </w:rPr>
          <m:t>m=2</m:t>
        </m:r>
      </m:oMath>
      <w:r>
        <w:rPr>
          <w:lang w:eastAsia="de-DE"/>
        </w:rPr>
        <w:t xml:space="preserve">, </w:t>
      </w:r>
      <m:oMath>
        <m:r>
          <w:rPr>
            <w:rFonts w:ascii="Cambria Math" w:hAnsi="Cambria Math"/>
            <w:lang w:eastAsia="de-DE"/>
          </w:rPr>
          <m:t>h=4</m:t>
        </m:r>
      </m:oMath>
      <w:r>
        <w:rPr>
          <w:lang w:eastAsia="de-DE"/>
        </w:rPr>
        <w:t xml:space="preserve">,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act</m:t>
            </m:r>
          </m:sub>
        </m:sSub>
        <m:r>
          <w:rPr>
            <w:rFonts w:ascii="Cambria Math" w:hAnsi="Cambria Math"/>
            <w:lang w:eastAsia="de-DE"/>
          </w:rPr>
          <m:t>=200ms</m:t>
        </m:r>
      </m:oMath>
      <w:r>
        <w:rPr>
          <w:lang w:eastAsia="de-DE"/>
        </w:rPr>
        <w:t xml:space="preserve"> und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train</m:t>
            </m:r>
          </m:sub>
        </m:sSub>
        <m:r>
          <w:rPr>
            <w:rFonts w:ascii="Cambria Math" w:hAnsi="Cambria Math"/>
            <w:lang w:eastAsia="de-DE"/>
          </w:rPr>
          <m:t>=10s</m:t>
        </m:r>
      </m:oMath>
      <w:r w:rsidR="005D2974">
        <w:rPr>
          <w:lang w:eastAsia="de-DE"/>
        </w:rPr>
        <w:t xml:space="preserve"> untersucht</w:t>
      </w:r>
      <w:r>
        <w:rPr>
          <w:lang w:eastAsia="de-DE"/>
        </w:rPr>
        <w:t xml:space="preserve">. Die Wahl dieser Parameter </w:t>
      </w:r>
      <w:r w:rsidR="005D2974">
        <w:rPr>
          <w:lang w:eastAsia="de-DE"/>
        </w:rPr>
        <w:t>führt zu einer</w:t>
      </w:r>
      <w:r>
        <w:rPr>
          <w:lang w:eastAsia="de-DE"/>
        </w:rPr>
        <w:t xml:space="preserve"> Fenstergröße von </w:t>
      </w:r>
      <w:r w:rsidR="007F11E5">
        <w:rPr>
          <w:lang w:eastAsia="de-DE"/>
        </w:rPr>
        <w:t>1,6 Sekunden</w:t>
      </w:r>
      <w:r w:rsidR="004F3BA9">
        <w:rPr>
          <w:lang w:eastAsia="de-DE"/>
        </w:rPr>
        <w:t xml:space="preserve"> </w:t>
      </w:r>
      <w:r w:rsidR="004F3BA9">
        <w:rPr>
          <w:lang w:eastAsia="de-DE"/>
        </w:rPr>
        <w:fldChar w:fldCharType="begin"/>
      </w:r>
      <w:r w:rsidR="004F3BA9">
        <w:rPr>
          <w:lang w:eastAsia="de-DE"/>
        </w:rPr>
        <w:instrText xml:space="preserve"> REF _Ref124971330 \h </w:instrText>
      </w:r>
      <w:r w:rsidR="004F3BA9">
        <w:rPr>
          <w:lang w:eastAsia="de-DE"/>
        </w:rPr>
      </w:r>
      <w:r w:rsidR="004F3BA9">
        <w:rPr>
          <w:lang w:eastAsia="de-DE"/>
        </w:rPr>
        <w:fldChar w:fldCharType="separate"/>
      </w:r>
      <w:r w:rsidR="00DA4B34">
        <w:rPr>
          <w:lang w:eastAsia="de-DE"/>
        </w:rPr>
        <w:t>(</w:t>
      </w:r>
      <w:r w:rsidR="00DA4B34">
        <w:rPr>
          <w:b/>
          <w:bCs/>
          <w:noProof/>
          <w:lang w:eastAsia="de-DE"/>
        </w:rPr>
        <w:t>38</w:t>
      </w:r>
      <w:r w:rsidR="00DA4B34">
        <w:rPr>
          <w:lang w:eastAsia="de-DE"/>
        </w:rPr>
        <w:t>)</w:t>
      </w:r>
      <w:r w:rsidR="004F3BA9">
        <w:rPr>
          <w:lang w:eastAsia="de-DE"/>
        </w:rPr>
        <w:fldChar w:fldCharType="end"/>
      </w:r>
      <w:r w:rsidR="007F11E5">
        <w:rPr>
          <w:lang w:eastAsia="de-DE"/>
        </w:rPr>
        <w:t xml:space="preserve"> und 42 neue</w:t>
      </w:r>
      <w:r w:rsidR="005D2974">
        <w:rPr>
          <w:lang w:eastAsia="de-DE"/>
        </w:rPr>
        <w:t>n</w:t>
      </w:r>
      <w:r w:rsidR="007F11E5">
        <w:rPr>
          <w:lang w:eastAsia="de-DE"/>
        </w:rPr>
        <w:t xml:space="preserve"> </w:t>
      </w:r>
      <w:r w:rsidR="00113D37">
        <w:rPr>
          <w:lang w:eastAsia="de-DE"/>
        </w:rPr>
        <w:t>Daten</w:t>
      </w:r>
      <w:r w:rsidR="007F11E5">
        <w:rPr>
          <w:lang w:eastAsia="de-DE"/>
        </w:rPr>
        <w:t xml:space="preserve"> pro Trainingsiteration</w:t>
      </w:r>
      <w:r w:rsidR="004F3BA9">
        <w:rPr>
          <w:lang w:eastAsia="de-DE"/>
        </w:rPr>
        <w:t xml:space="preserve"> </w:t>
      </w:r>
      <w:r w:rsidR="004F3BA9">
        <w:rPr>
          <w:lang w:eastAsia="de-DE"/>
        </w:rPr>
        <w:fldChar w:fldCharType="begin"/>
      </w:r>
      <w:r w:rsidR="004F3BA9">
        <w:rPr>
          <w:lang w:eastAsia="de-DE"/>
        </w:rPr>
        <w:instrText xml:space="preserve"> REF _Ref124971331 \h </w:instrText>
      </w:r>
      <w:r w:rsidR="004F3BA9">
        <w:rPr>
          <w:lang w:eastAsia="de-DE"/>
        </w:rPr>
      </w:r>
      <w:r w:rsidR="004F3BA9">
        <w:rPr>
          <w:lang w:eastAsia="de-DE"/>
        </w:rPr>
        <w:fldChar w:fldCharType="separate"/>
      </w:r>
      <w:r w:rsidR="00DA4B34">
        <w:rPr>
          <w:lang w:eastAsia="de-DE"/>
        </w:rPr>
        <w:t>(</w:t>
      </w:r>
      <w:r w:rsidR="00DA4B34">
        <w:rPr>
          <w:b/>
          <w:bCs/>
          <w:noProof/>
          <w:lang w:eastAsia="de-DE"/>
        </w:rPr>
        <w:t>39</w:t>
      </w:r>
      <w:r w:rsidR="00DA4B34">
        <w:rPr>
          <w:lang w:eastAsia="de-DE"/>
        </w:rPr>
        <w:t>)</w:t>
      </w:r>
      <w:r w:rsidR="004F3BA9">
        <w:rPr>
          <w:lang w:eastAsia="de-DE"/>
        </w:rPr>
        <w:fldChar w:fldCharType="end"/>
      </w:r>
      <w:r w:rsidR="007F11E5">
        <w:rPr>
          <w:lang w:eastAsia="de-DE"/>
        </w:rPr>
        <w:t>.</w:t>
      </w:r>
      <w:r w:rsidR="00B83C63">
        <w:rPr>
          <w:lang w:eastAsia="de-DE"/>
        </w:rPr>
        <w:t xml:space="preserve"> Der Verlauf </w:t>
      </w:r>
      <w:r w:rsidR="00C873F0">
        <w:rPr>
          <w:lang w:eastAsia="de-DE"/>
        </w:rPr>
        <w:t>einer</w:t>
      </w:r>
      <w:r w:rsidR="00B83C63">
        <w:rPr>
          <w:lang w:eastAsia="de-DE"/>
        </w:rPr>
        <w:t xml:space="preserve"> Simulation</w:t>
      </w:r>
      <w:r w:rsidR="00C873F0">
        <w:rPr>
          <w:lang w:eastAsia="de-DE"/>
        </w:rPr>
        <w:t xml:space="preserve"> mit diesen Parametern</w:t>
      </w:r>
      <w:r w:rsidR="00B83C63">
        <w:rPr>
          <w:lang w:eastAsia="de-DE"/>
        </w:rPr>
        <w:t xml:space="preserve"> ist in</w:t>
      </w:r>
      <w:r w:rsidR="00A14376">
        <w:rPr>
          <w:lang w:eastAsia="de-DE"/>
        </w:rPr>
        <w:t xml:space="preserve"> </w:t>
      </w:r>
      <w:r w:rsidR="00A14376">
        <w:rPr>
          <w:lang w:eastAsia="de-DE"/>
        </w:rPr>
        <w:fldChar w:fldCharType="begin"/>
      </w:r>
      <w:r w:rsidR="00A14376">
        <w:rPr>
          <w:lang w:eastAsia="de-DE"/>
        </w:rPr>
        <w:instrText xml:space="preserve"> REF _Ref125903201 \h </w:instrText>
      </w:r>
      <w:r w:rsidR="00A14376">
        <w:rPr>
          <w:lang w:eastAsia="de-DE"/>
        </w:rPr>
      </w:r>
      <w:r w:rsidR="00A14376">
        <w:rPr>
          <w:lang w:eastAsia="de-DE"/>
        </w:rPr>
        <w:fldChar w:fldCharType="separate"/>
      </w:r>
      <w:r w:rsidR="00DA4B34">
        <w:t xml:space="preserve">Abbildung </w:t>
      </w:r>
      <w:r w:rsidR="00DA4B34">
        <w:rPr>
          <w:noProof/>
        </w:rPr>
        <w:t>24</w:t>
      </w:r>
      <w:r w:rsidR="00A14376">
        <w:rPr>
          <w:lang w:eastAsia="de-DE"/>
        </w:rPr>
        <w:fldChar w:fldCharType="end"/>
      </w:r>
      <w:r w:rsidR="00A14376">
        <w:rPr>
          <w:lang w:eastAsia="de-DE"/>
        </w:rPr>
        <w:t xml:space="preserve"> </w:t>
      </w:r>
      <w:r w:rsidR="000B22DF">
        <w:rPr>
          <w:lang w:eastAsia="de-DE"/>
        </w:rPr>
        <w:t>dargestellt</w:t>
      </w:r>
      <w:r w:rsidR="00B83C63">
        <w:rPr>
          <w:lang w:eastAsia="de-DE"/>
        </w:rPr>
        <w:t xml:space="preserve">. </w:t>
      </w:r>
      <w:r w:rsidR="000B22DF">
        <w:rPr>
          <w:lang w:eastAsia="de-DE"/>
        </w:rPr>
        <w:t xml:space="preserve">Es </w:t>
      </w:r>
      <w:r w:rsidR="000B22DF">
        <w:rPr>
          <w:lang w:eastAsia="de-DE"/>
        </w:rPr>
        <w:t>ist zu</w:t>
      </w:r>
      <w:r w:rsidR="00B83C63">
        <w:rPr>
          <w:lang w:eastAsia="de-DE"/>
        </w:rPr>
        <w:t xml:space="preserve"> erkenn</w:t>
      </w:r>
      <w:r w:rsidR="000B22DF">
        <w:rPr>
          <w:lang w:eastAsia="de-DE"/>
        </w:rPr>
        <w:t>en</w:t>
      </w:r>
      <w:r w:rsidR="00B83C63">
        <w:rPr>
          <w:lang w:eastAsia="de-DE"/>
        </w:rPr>
        <w:t xml:space="preserve">, dass die Regel-KI </w:t>
      </w:r>
      <w:r w:rsidR="005D2974">
        <w:rPr>
          <w:lang w:eastAsia="de-DE"/>
        </w:rPr>
        <w:t xml:space="preserve">die Führungsgröße </w:t>
      </w:r>
      <w:r w:rsidR="00B83C63">
        <w:rPr>
          <w:lang w:eastAsia="de-DE"/>
        </w:rPr>
        <w:t xml:space="preserve">nach etwa </w:t>
      </w:r>
      <w:r w:rsidR="008400D6">
        <w:rPr>
          <w:lang w:eastAsia="de-DE"/>
        </w:rPr>
        <w:t xml:space="preserve">50 </w:t>
      </w:r>
      <w:r w:rsidR="00B83C63">
        <w:rPr>
          <w:lang w:eastAsia="de-DE"/>
        </w:rPr>
        <w:t>Sekunden erreicht und über den gesamten Zeitraum hält.</w:t>
      </w:r>
      <w:r w:rsidR="00FB4D02">
        <w:rPr>
          <w:lang w:eastAsia="de-DE"/>
        </w:rPr>
        <w:t xml:space="preserve"> </w:t>
      </w:r>
      <w:r w:rsidR="005D2974">
        <w:rPr>
          <w:lang w:eastAsia="de-DE"/>
        </w:rPr>
        <w:t>In</w:t>
      </w:r>
      <w:r w:rsidR="00A14376">
        <w:rPr>
          <w:lang w:eastAsia="de-DE"/>
        </w:rPr>
        <w:t xml:space="preserve"> </w:t>
      </w:r>
      <w:r w:rsidR="00A14376">
        <w:rPr>
          <w:lang w:eastAsia="de-DE"/>
        </w:rPr>
        <w:fldChar w:fldCharType="begin"/>
      </w:r>
      <w:r w:rsidR="00A14376">
        <w:rPr>
          <w:lang w:eastAsia="de-DE"/>
        </w:rPr>
        <w:instrText xml:space="preserve"> REF _Ref125903202 \h </w:instrText>
      </w:r>
      <w:r w:rsidR="00A14376">
        <w:rPr>
          <w:lang w:eastAsia="de-DE"/>
        </w:rPr>
      </w:r>
      <w:r w:rsidR="00A14376">
        <w:rPr>
          <w:lang w:eastAsia="de-DE"/>
        </w:rPr>
        <w:fldChar w:fldCharType="separate"/>
      </w:r>
      <w:r w:rsidR="00DA4B34">
        <w:t xml:space="preserve">Abbildung </w:t>
      </w:r>
      <w:r w:rsidR="00DA4B34">
        <w:rPr>
          <w:noProof/>
        </w:rPr>
        <w:t>25</w:t>
      </w:r>
      <w:r w:rsidR="00A14376">
        <w:rPr>
          <w:lang w:eastAsia="de-DE"/>
        </w:rPr>
        <w:fldChar w:fldCharType="end"/>
      </w:r>
      <w:r w:rsidR="00A14376">
        <w:rPr>
          <w:lang w:eastAsia="de-DE"/>
        </w:rPr>
        <w:t xml:space="preserve"> </w:t>
      </w:r>
      <w:r w:rsidR="00EB40C8">
        <w:rPr>
          <w:lang w:eastAsia="de-DE"/>
        </w:rPr>
        <w:t xml:space="preserve">ist </w:t>
      </w:r>
      <w:r w:rsidR="005D2974">
        <w:rPr>
          <w:lang w:eastAsia="de-DE"/>
        </w:rPr>
        <w:t>zu erkennen</w:t>
      </w:r>
      <w:r w:rsidR="00FB4D02">
        <w:rPr>
          <w:lang w:eastAsia="de-DE"/>
        </w:rPr>
        <w:t xml:space="preserve">, dass </w:t>
      </w:r>
      <w:r w:rsidR="000B22DF">
        <w:rPr>
          <w:lang w:eastAsia="de-DE"/>
        </w:rPr>
        <w:t>bereits</w:t>
      </w:r>
      <w:r w:rsidR="00FB4D02">
        <w:rPr>
          <w:lang w:eastAsia="de-DE"/>
        </w:rPr>
        <w:t xml:space="preserve"> nach wenigen Vorhersagen der Gesamtfehler</w:t>
      </w:r>
      <w:r w:rsidR="000B22DF">
        <w:rPr>
          <w:lang w:eastAsia="de-DE"/>
        </w:rPr>
        <w:t xml:space="preserve"> (MSE und MAPE) unter 0,1 beziehungsweise </w:t>
      </w:r>
      <w:r w:rsidR="00A14376">
        <w:rPr>
          <w:lang w:eastAsia="de-DE"/>
        </w:rPr>
        <w:t>3</w:t>
      </w:r>
      <w:r w:rsidR="004503F5">
        <w:rPr>
          <w:lang w:eastAsia="de-DE"/>
        </w:rPr>
        <w:t>%</w:t>
      </w:r>
      <w:r w:rsidR="000B22DF">
        <w:rPr>
          <w:lang w:eastAsia="de-DE"/>
        </w:rPr>
        <w:t xml:space="preserve"> sinkt</w:t>
      </w:r>
      <w:r w:rsidR="00FB4D02">
        <w:rPr>
          <w:lang w:eastAsia="de-DE"/>
        </w:rPr>
        <w:t>.</w:t>
      </w:r>
      <w:r w:rsidR="000B22DF">
        <w:rPr>
          <w:lang w:eastAsia="de-DE"/>
        </w:rPr>
        <w:t xml:space="preserve"> Dies </w:t>
      </w:r>
      <w:r w:rsidR="005D2974">
        <w:rPr>
          <w:lang w:eastAsia="de-DE"/>
        </w:rPr>
        <w:t>ist darauf zurückzuführen</w:t>
      </w:r>
      <w:r w:rsidR="000B22DF">
        <w:rPr>
          <w:lang w:eastAsia="de-DE"/>
        </w:rPr>
        <w:t xml:space="preserve">, dass das virtuelle System </w:t>
      </w:r>
      <w:r w:rsidR="000B3D7F">
        <w:rPr>
          <w:lang w:eastAsia="de-DE"/>
        </w:rPr>
        <w:t xml:space="preserve">mit konstanten Zustandsgrößen </w:t>
      </w:r>
      <w:r w:rsidR="000B22DF">
        <w:rPr>
          <w:lang w:eastAsia="de-DE"/>
        </w:rPr>
        <w:t xml:space="preserve">nicht komplex ist und die Regel-KI </w:t>
      </w:r>
      <w:r w:rsidR="009214D5">
        <w:rPr>
          <w:lang w:eastAsia="de-DE"/>
        </w:rPr>
        <w:t>daher</w:t>
      </w:r>
      <w:r w:rsidR="000B22DF">
        <w:rPr>
          <w:lang w:eastAsia="de-DE"/>
        </w:rPr>
        <w:t xml:space="preserve"> die zeitlichen Zusammenhänge schnell lernt</w:t>
      </w:r>
      <w:r w:rsidR="00B63BCD">
        <w:rPr>
          <w:lang w:eastAsia="de-DE"/>
        </w:rPr>
        <w:t xml:space="preserve">. </w:t>
      </w:r>
      <w:r w:rsidR="009214D5">
        <w:rPr>
          <w:lang w:eastAsia="de-DE"/>
        </w:rPr>
        <w:t>Bei</w:t>
      </w:r>
      <w:r w:rsidR="00B63BCD">
        <w:rPr>
          <w:lang w:eastAsia="de-DE"/>
        </w:rPr>
        <w:t xml:space="preserve"> komplexere</w:t>
      </w:r>
      <w:r w:rsidR="009214D5">
        <w:rPr>
          <w:lang w:eastAsia="de-DE"/>
        </w:rPr>
        <w:t>n Systemen</w:t>
      </w:r>
      <w:r w:rsidR="00B63BCD">
        <w:rPr>
          <w:lang w:eastAsia="de-DE"/>
        </w:rPr>
        <w:t xml:space="preserve"> </w:t>
      </w:r>
      <w:r w:rsidR="000B22DF">
        <w:rPr>
          <w:lang w:eastAsia="de-DE"/>
        </w:rPr>
        <w:t>würde</w:t>
      </w:r>
      <w:r w:rsidR="00B63BCD">
        <w:rPr>
          <w:lang w:eastAsia="de-DE"/>
        </w:rPr>
        <w:t xml:space="preserve"> die Regel-KI </w:t>
      </w:r>
      <w:r w:rsidR="009214D5">
        <w:rPr>
          <w:lang w:eastAsia="de-DE"/>
        </w:rPr>
        <w:t>vermutlich</w:t>
      </w:r>
      <w:r w:rsidR="00B63BCD">
        <w:rPr>
          <w:lang w:eastAsia="de-DE"/>
        </w:rPr>
        <w:t xml:space="preserve"> länger </w:t>
      </w:r>
      <w:r w:rsidR="000B22DF">
        <w:rPr>
          <w:lang w:eastAsia="de-DE"/>
        </w:rPr>
        <w:t xml:space="preserve">brauchen, </w:t>
      </w:r>
      <w:r w:rsidR="00B63BCD">
        <w:rPr>
          <w:lang w:eastAsia="de-DE"/>
        </w:rPr>
        <w:t xml:space="preserve">um </w:t>
      </w:r>
      <w:r w:rsidR="000B22DF">
        <w:rPr>
          <w:lang w:eastAsia="de-DE"/>
        </w:rPr>
        <w:t xml:space="preserve">die </w:t>
      </w:r>
      <w:r w:rsidR="00B63BCD">
        <w:rPr>
          <w:lang w:eastAsia="de-DE"/>
        </w:rPr>
        <w:t>zeitliche</w:t>
      </w:r>
      <w:r w:rsidR="000B22DF">
        <w:rPr>
          <w:lang w:eastAsia="de-DE"/>
        </w:rPr>
        <w:t>n</w:t>
      </w:r>
      <w:r w:rsidR="00B63BCD">
        <w:rPr>
          <w:lang w:eastAsia="de-DE"/>
        </w:rPr>
        <w:t xml:space="preserve"> Zusammenhänge zu lernen. Der Grund</w:t>
      </w:r>
      <w:r w:rsidR="004503F5">
        <w:rPr>
          <w:lang w:eastAsia="de-DE"/>
        </w:rPr>
        <w:t>, warum</w:t>
      </w:r>
      <w:r w:rsidR="00B63BCD">
        <w:rPr>
          <w:lang w:eastAsia="de-DE"/>
        </w:rPr>
        <w:t xml:space="preserve"> die Regel-KI </w:t>
      </w:r>
      <w:r w:rsidR="009214D5">
        <w:rPr>
          <w:lang w:eastAsia="de-DE"/>
        </w:rPr>
        <w:t xml:space="preserve">die Führungsgröße </w:t>
      </w:r>
      <w:r w:rsidR="00B63BCD">
        <w:rPr>
          <w:lang w:eastAsia="de-DE"/>
        </w:rPr>
        <w:t>erst nach 50 Sekunden erreicht</w:t>
      </w:r>
      <w:r w:rsidR="000B22DF">
        <w:rPr>
          <w:lang w:eastAsia="de-DE"/>
        </w:rPr>
        <w:t>,</w:t>
      </w:r>
      <w:r w:rsidR="00B63BCD">
        <w:rPr>
          <w:lang w:eastAsia="de-DE"/>
        </w:rPr>
        <w:t xml:space="preserve"> obwohl der Vorhersagefehler schon nach wenigen Sekunden gering ist, </w:t>
      </w:r>
      <w:r w:rsidR="000B22DF">
        <w:rPr>
          <w:lang w:eastAsia="de-DE"/>
        </w:rPr>
        <w:t xml:space="preserve">liegt am </w:t>
      </w:r>
      <w:r w:rsidR="00B63BCD">
        <w:rPr>
          <w:lang w:eastAsia="de-DE"/>
        </w:rPr>
        <w:t>Epsilon-Greedy</w:t>
      </w:r>
      <w:r w:rsidR="009214D5">
        <w:rPr>
          <w:lang w:eastAsia="de-DE"/>
        </w:rPr>
        <w:t>-</w:t>
      </w:r>
      <w:r w:rsidR="00B63BCD">
        <w:rPr>
          <w:lang w:eastAsia="de-DE"/>
        </w:rPr>
        <w:t xml:space="preserve">Algorithmus, </w:t>
      </w:r>
      <w:r w:rsidR="000B22DF">
        <w:rPr>
          <w:lang w:eastAsia="de-DE"/>
        </w:rPr>
        <w:t>der</w:t>
      </w:r>
      <w:r w:rsidR="00B63BCD">
        <w:rPr>
          <w:lang w:eastAsia="de-DE"/>
        </w:rPr>
        <w:t xml:space="preserve"> in dem Bereich von 0 Sekunden bis 50 Sekunden häufig zufällige </w:t>
      </w:r>
      <w:r w:rsidR="009214D5">
        <w:rPr>
          <w:lang w:eastAsia="de-DE"/>
        </w:rPr>
        <w:t>Aktionen</w:t>
      </w:r>
      <w:r w:rsidR="00B63BCD">
        <w:rPr>
          <w:lang w:eastAsia="de-DE"/>
        </w:rPr>
        <w:t xml:space="preserve"> auswählt. </w:t>
      </w:r>
      <w:r w:rsidR="00DF54DC">
        <w:rPr>
          <w:lang w:eastAsia="de-DE"/>
        </w:rPr>
        <w:t>Mit</w:t>
      </w:r>
      <w:r w:rsidR="00B63BCD">
        <w:rPr>
          <w:lang w:eastAsia="de-DE"/>
        </w:rPr>
        <w:t xml:space="preserve"> </w:t>
      </w:r>
      <m:oMath>
        <m:sSub>
          <m:sSubPr>
            <m:ctrlPr>
              <w:rPr>
                <w:rFonts w:ascii="Cambria Math" w:hAnsi="Cambria Math"/>
                <w:i/>
                <w:lang w:eastAsia="de-DE"/>
              </w:rPr>
            </m:ctrlPr>
          </m:sSubPr>
          <m:e>
            <m:r>
              <w:rPr>
                <w:rFonts w:ascii="Cambria Math" w:hAnsi="Cambria Math"/>
                <w:lang w:eastAsia="de-DE"/>
              </w:rPr>
              <m:t>ε</m:t>
            </m:r>
          </m:e>
          <m:sub>
            <m:r>
              <w:rPr>
                <w:rFonts w:ascii="Cambria Math" w:hAnsi="Cambria Math"/>
                <w:lang w:eastAsia="de-DE"/>
              </w:rPr>
              <m:t>dec</m:t>
            </m:r>
          </m:sub>
        </m:sSub>
        <m:r>
          <w:rPr>
            <w:rFonts w:ascii="Cambria Math" w:hAnsi="Cambria Math"/>
            <w:lang w:eastAsia="de-DE"/>
          </w:rPr>
          <m:t>=0,7</m:t>
        </m:r>
      </m:oMath>
      <w:r w:rsidR="00B63BCD">
        <w:rPr>
          <w:lang w:eastAsia="de-DE"/>
        </w:rPr>
        <w:t xml:space="preserve"> </w:t>
      </w:r>
      <w:r w:rsidR="009214D5">
        <w:rPr>
          <w:lang w:eastAsia="de-DE"/>
        </w:rPr>
        <w:t>beträgt die Wahrscheinlichkeit für eine zufällige Aktion bei</w:t>
      </w:r>
      <w:r w:rsidR="009B7A54">
        <w:rPr>
          <w:lang w:eastAsia="de-DE"/>
        </w:rPr>
        <w:t xml:space="preserve"> </w:t>
      </w:r>
      <m:oMath>
        <m:r>
          <w:rPr>
            <w:rFonts w:ascii="Cambria Math" w:hAnsi="Cambria Math"/>
            <w:lang w:eastAsia="de-DE"/>
          </w:rPr>
          <m:t>t=25s</m:t>
        </m:r>
      </m:oMath>
      <w:r w:rsidR="009B7A54">
        <w:rPr>
          <w:lang w:eastAsia="de-DE"/>
        </w:rPr>
        <w:t xml:space="preserve"> </w:t>
      </w:r>
      <m:oMath>
        <m:sSup>
          <m:sSupPr>
            <m:ctrlPr>
              <w:rPr>
                <w:rFonts w:ascii="Cambria Math" w:hAnsi="Cambria Math"/>
                <w:i/>
                <w:lang w:eastAsia="de-DE"/>
              </w:rPr>
            </m:ctrlPr>
          </m:sSupPr>
          <m:e>
            <m:r>
              <w:rPr>
                <w:rFonts w:ascii="Cambria Math" w:hAnsi="Cambria Math"/>
                <w:lang w:eastAsia="de-DE"/>
              </w:rPr>
              <m:t>0,7</m:t>
            </m:r>
          </m:e>
          <m:sup>
            <m:r>
              <w:rPr>
                <w:rFonts w:ascii="Cambria Math" w:hAnsi="Cambria Math"/>
                <w:lang w:eastAsia="de-DE"/>
              </w:rPr>
              <m:t>2</m:t>
            </m:r>
          </m:sup>
        </m:sSup>
        <m:r>
          <w:rPr>
            <w:rFonts w:ascii="Cambria Math" w:hAnsi="Cambria Math"/>
            <w:lang w:eastAsia="de-DE"/>
          </w:rPr>
          <m:t>=49 %</m:t>
        </m:r>
      </m:oMath>
      <w:r w:rsidR="00B63BCD">
        <w:rPr>
          <w:lang w:eastAsia="de-DE"/>
        </w:rPr>
        <w:t xml:space="preserve">, da die KI bis </w:t>
      </w:r>
      <w:r w:rsidR="009214D5">
        <w:rPr>
          <w:lang w:eastAsia="de-DE"/>
        </w:rPr>
        <w:t>zu diesem Zeitpunkt</w:t>
      </w:r>
      <w:r w:rsidR="00B63BCD">
        <w:rPr>
          <w:lang w:eastAsia="de-DE"/>
        </w:rPr>
        <w:t xml:space="preserve"> zweimal trainiert wurde. Nach 30 Sekunden</w:t>
      </w:r>
      <w:r w:rsidR="009B7A54">
        <w:rPr>
          <w:lang w:eastAsia="de-DE"/>
        </w:rPr>
        <w:t xml:space="preserve"> wird die KI </w:t>
      </w:r>
      <w:r w:rsidR="009214D5">
        <w:rPr>
          <w:lang w:eastAsia="de-DE"/>
        </w:rPr>
        <w:t>ein</w:t>
      </w:r>
      <w:r w:rsidR="009B7A54">
        <w:rPr>
          <w:lang w:eastAsia="de-DE"/>
        </w:rPr>
        <w:t xml:space="preserve"> dritte</w:t>
      </w:r>
      <w:r w:rsidR="009214D5">
        <w:rPr>
          <w:lang w:eastAsia="de-DE"/>
        </w:rPr>
        <w:t>s</w:t>
      </w:r>
      <w:r w:rsidR="009B7A54">
        <w:rPr>
          <w:lang w:eastAsia="de-DE"/>
        </w:rPr>
        <w:t xml:space="preserve"> Mal </w:t>
      </w:r>
      <w:r w:rsidR="00CE7B19">
        <w:rPr>
          <w:lang w:eastAsia="de-DE"/>
        </w:rPr>
        <w:t>trainiert,</w:t>
      </w:r>
      <w:r w:rsidR="009B7A54">
        <w:rPr>
          <w:lang w:eastAsia="de-DE"/>
        </w:rPr>
        <w:t xml:space="preserve"> wobei </w:t>
      </w:r>
      <m:oMath>
        <m:r>
          <w:rPr>
            <w:rFonts w:ascii="Cambria Math" w:hAnsi="Cambria Math"/>
            <w:lang w:eastAsia="de-DE"/>
          </w:rPr>
          <m:t>ε</m:t>
        </m:r>
      </m:oMath>
      <w:r w:rsidR="009B7A54">
        <w:rPr>
          <w:lang w:eastAsia="de-DE"/>
        </w:rPr>
        <w:t xml:space="preserve"> auf </w:t>
      </w:r>
      <w:r w:rsidR="00CE7B19">
        <w:rPr>
          <w:lang w:eastAsia="de-DE"/>
        </w:rPr>
        <w:t>34,3 %</w:t>
      </w:r>
      <w:r w:rsidR="009B7A54">
        <w:rPr>
          <w:lang w:eastAsia="de-DE"/>
        </w:rPr>
        <w:t xml:space="preserve"> sinkt. Ab </w:t>
      </w:r>
      <w:r w:rsidR="009214D5">
        <w:rPr>
          <w:lang w:eastAsia="de-DE"/>
        </w:rPr>
        <w:t>diesem Zeitpunkt</w:t>
      </w:r>
      <w:r w:rsidR="009B7A54">
        <w:rPr>
          <w:lang w:eastAsia="de-DE"/>
        </w:rPr>
        <w:t xml:space="preserve"> </w:t>
      </w:r>
      <w:r w:rsidR="00EB40C8">
        <w:rPr>
          <w:lang w:eastAsia="de-DE"/>
        </w:rPr>
        <w:t>ist zu erkennen</w:t>
      </w:r>
      <w:r w:rsidR="009B7A54">
        <w:rPr>
          <w:lang w:eastAsia="de-DE"/>
        </w:rPr>
        <w:t xml:space="preserve">, dass sich die Regel-KI langsam der Führungsgröße annähert. </w:t>
      </w:r>
      <w:r w:rsidR="009214D5">
        <w:rPr>
          <w:lang w:eastAsia="de-DE"/>
        </w:rPr>
        <w:t>Weiterhin</w:t>
      </w:r>
      <w:r w:rsidR="009B7A54">
        <w:rPr>
          <w:lang w:eastAsia="de-DE"/>
        </w:rPr>
        <w:t xml:space="preserve"> </w:t>
      </w:r>
      <w:r w:rsidR="00EB40C8">
        <w:rPr>
          <w:lang w:eastAsia="de-DE"/>
        </w:rPr>
        <w:t>ist</w:t>
      </w:r>
      <w:r w:rsidR="009B7A54">
        <w:rPr>
          <w:lang w:eastAsia="de-DE"/>
        </w:rPr>
        <w:t xml:space="preserve"> am Verlauf der Stellgröße</w:t>
      </w:r>
      <w:r w:rsidR="00EB40C8">
        <w:rPr>
          <w:lang w:eastAsia="de-DE"/>
        </w:rPr>
        <w:t xml:space="preserve"> zu erkennen</w:t>
      </w:r>
      <w:r w:rsidR="009B7A54">
        <w:rPr>
          <w:lang w:eastAsia="de-DE"/>
        </w:rPr>
        <w:t xml:space="preserve">, dass es nach dem </w:t>
      </w:r>
      <w:r w:rsidR="000A5CB4">
        <w:rPr>
          <w:lang w:eastAsia="de-DE"/>
        </w:rPr>
        <w:t>E</w:t>
      </w:r>
      <w:r w:rsidR="009B7A54">
        <w:rPr>
          <w:lang w:eastAsia="de-DE"/>
        </w:rPr>
        <w:t xml:space="preserve">rreichen der Führungsgröße </w:t>
      </w:r>
      <w:r w:rsidR="009214D5">
        <w:rPr>
          <w:lang w:eastAsia="de-DE"/>
        </w:rPr>
        <w:t xml:space="preserve">zu </w:t>
      </w:r>
      <w:r w:rsidR="009B7A54">
        <w:rPr>
          <w:lang w:eastAsia="de-DE"/>
        </w:rPr>
        <w:t>kleine</w:t>
      </w:r>
      <w:r w:rsidR="009214D5">
        <w:rPr>
          <w:lang w:eastAsia="de-DE"/>
        </w:rPr>
        <w:t>n</w:t>
      </w:r>
      <w:r w:rsidR="009B7A54">
        <w:rPr>
          <w:lang w:eastAsia="de-DE"/>
        </w:rPr>
        <w:t xml:space="preserve"> Ausschläge</w:t>
      </w:r>
      <w:r w:rsidR="009214D5">
        <w:rPr>
          <w:lang w:eastAsia="de-DE"/>
        </w:rPr>
        <w:t>n</w:t>
      </w:r>
      <w:r w:rsidR="009B7A54">
        <w:rPr>
          <w:lang w:eastAsia="de-DE"/>
        </w:rPr>
        <w:t xml:space="preserve"> </w:t>
      </w:r>
      <w:r w:rsidR="009214D5">
        <w:rPr>
          <w:lang w:eastAsia="de-DE"/>
        </w:rPr>
        <w:t>kommt</w:t>
      </w:r>
      <w:r w:rsidR="009B7A54">
        <w:rPr>
          <w:lang w:eastAsia="de-DE"/>
        </w:rPr>
        <w:t xml:space="preserve">. </w:t>
      </w:r>
      <w:r w:rsidRPr="00DF54DC" w:rsidR="00DF54DC">
        <w:rPr>
          <w:lang w:eastAsia="de-DE"/>
        </w:rPr>
        <w:t xml:space="preserve">Dies liegt in den meisten Fällen daran, dass in dieser Simulation mit einer Wahrscheinlichkeit von 10% eine der 10 besten Regelstrategien ausgewählt wird und </w:t>
      </w:r>
      <w:r w:rsidR="00DF54DC">
        <w:rPr>
          <w:lang w:eastAsia="de-DE"/>
        </w:rPr>
        <w:t xml:space="preserve">dass </w:t>
      </w:r>
      <w:r w:rsidRPr="00DF54DC" w:rsidR="00DF54DC">
        <w:rPr>
          <w:lang w:eastAsia="de-DE"/>
        </w:rPr>
        <w:t xml:space="preserve">die Nebenbedingung </w:t>
      </w:r>
      <w:r w:rsidR="00DF54DC">
        <w:rPr>
          <w:lang w:eastAsia="de-DE"/>
        </w:rPr>
        <w:fldChar w:fldCharType="begin"/>
      </w:r>
      <w:r w:rsidR="00DF54DC">
        <w:rPr>
          <w:lang w:eastAsia="de-DE"/>
        </w:rPr>
        <w:instrText xml:space="preserve"> REF _Ref124870605 \h </w:instrText>
      </w:r>
      <w:r w:rsidR="00DF54DC">
        <w:rPr>
          <w:lang w:eastAsia="de-DE"/>
        </w:rPr>
      </w:r>
      <w:r w:rsidR="00DF54DC">
        <w:rPr>
          <w:lang w:eastAsia="de-DE"/>
        </w:rPr>
        <w:fldChar w:fldCharType="separate"/>
      </w:r>
      <w:r w:rsidR="00DA4B34">
        <w:rPr>
          <w:lang w:eastAsia="de-DE"/>
        </w:rPr>
        <w:t>(</w:t>
      </w:r>
      <w:r w:rsidR="00DA4B34">
        <w:rPr>
          <w:b/>
          <w:bCs/>
          <w:noProof/>
          <w:lang w:eastAsia="de-DE"/>
        </w:rPr>
        <w:t>34</w:t>
      </w:r>
      <w:r w:rsidR="00DA4B34">
        <w:rPr>
          <w:lang w:eastAsia="de-DE"/>
        </w:rPr>
        <w:t>)</w:t>
      </w:r>
      <w:r w:rsidR="00DF54DC">
        <w:rPr>
          <w:lang w:eastAsia="de-DE"/>
        </w:rPr>
        <w:fldChar w:fldCharType="end"/>
      </w:r>
      <w:r w:rsidR="00DF54DC">
        <w:rPr>
          <w:lang w:eastAsia="de-DE"/>
        </w:rPr>
        <w:t xml:space="preserve">, </w:t>
      </w:r>
      <w:r w:rsidRPr="00DF54DC" w:rsidR="00DF54DC">
        <w:rPr>
          <w:lang w:eastAsia="de-DE"/>
        </w:rPr>
        <w:t>die die maximale Anstiegsgeschwindigkeit der Stellgröße begrenzt, nicht berücksichtigt wird.</w:t>
      </w:r>
    </w:p>
    <w:p w:rsidR="00A14376" w:rsidP="00A14376" w:rsidRDefault="00A14376" w14:paraId="1CD6F513" w14:textId="43BC6FD3">
      <w:pPr>
        <w:keepNext/>
        <w:jc w:val="center"/>
      </w:pPr>
      <w:r>
        <w:rPr>
          <w:noProof/>
          <w:lang w:eastAsia="de-DE"/>
        </w:rPr>
        <mc:AlternateContent>
          <mc:Choice Requires="wpg">
            <w:drawing>
              <wp:inline distT="0" distB="0" distL="0" distR="0" wp14:anchorId="57A93217" wp14:editId="03660ED7">
                <wp:extent cx="5759491" cy="2789555"/>
                <wp:effectExtent l="0" t="0" r="0" b="0"/>
                <wp:docPr id="603" name="Gruppieren 603"/>
                <wp:cNvGraphicFramePr/>
                <a:graphic xmlns:a="http://schemas.openxmlformats.org/drawingml/2006/main">
                  <a:graphicData uri="http://schemas.microsoft.com/office/word/2010/wordprocessingGroup">
                    <wpg:wgp>
                      <wpg:cNvGrpSpPr/>
                      <wpg:grpSpPr>
                        <a:xfrm>
                          <a:off x="0" y="0"/>
                          <a:ext cx="5759491" cy="2789555"/>
                          <a:chOff x="0" y="0"/>
                          <a:chExt cx="5759491" cy="2789555"/>
                        </a:xfrm>
                      </wpg:grpSpPr>
                      <pic:pic xmlns:pic="http://schemas.openxmlformats.org/drawingml/2006/picture">
                        <pic:nvPicPr>
                          <pic:cNvPr id="601" name="Grafik 601"/>
                          <pic:cNvPicPr>
                            <a:picLocks noChangeAspect="1"/>
                          </pic:cNvPicPr>
                        </pic:nvPicPr>
                        <pic:blipFill rotWithShape="1">
                          <a:blip r:embed="rId44">
                            <a:extLst>
                              <a:ext uri="{28A0092B-C50C-407E-A947-70E740481C1C}">
                                <a14:useLocalDpi xmlns:a14="http://schemas.microsoft.com/office/drawing/2010/main" val="0"/>
                              </a:ext>
                            </a:extLst>
                          </a:blip>
                          <a:srcRect l="22375" t="14168" r="11217"/>
                          <a:stretch/>
                        </pic:blipFill>
                        <pic:spPr bwMode="auto">
                          <a:xfrm>
                            <a:off x="0" y="0"/>
                            <a:ext cx="2879725" cy="2789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Grafik 602"/>
                          <pic:cNvPicPr>
                            <a:picLocks noChangeAspect="1"/>
                          </pic:cNvPicPr>
                        </pic:nvPicPr>
                        <pic:blipFill rotWithShape="1">
                          <a:blip r:embed="rId45">
                            <a:extLst>
                              <a:ext uri="{28A0092B-C50C-407E-A947-70E740481C1C}">
                                <a14:useLocalDpi xmlns:a14="http://schemas.microsoft.com/office/drawing/2010/main" val="0"/>
                              </a:ext>
                            </a:extLst>
                          </a:blip>
                          <a:srcRect r="10219"/>
                          <a:stretch/>
                        </pic:blipFill>
                        <pic:spPr bwMode="auto">
                          <a:xfrm>
                            <a:off x="2879766" y="11875"/>
                            <a:ext cx="2879725" cy="275018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w14:anchorId="2884E319">
              <v:group id="Gruppieren 603" style="width:453.5pt;height:219.65pt;mso-position-horizontal-relative:char;mso-position-vertical-relative:line" coordsize="57594,27895" o:spid="_x0000_s1026" w14:anchorId="73222CC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">
                <v:shape id="Grafik 601" style="position:absolute;width:28797;height:2789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">
                  <v:imagedata cropleft="14664f" croptop="9285f" cropright="7351f" o:title="" r:id="rId46"/>
                </v:shape>
                <v:shape id="Grafik 602" style="position:absolute;left:28797;top:118;width:28797;height:275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">
                  <v:imagedata cropright="6697f" o:title="" r:id="rId47"/>
                </v:shape>
                <w10:anchorlock/>
              </v:group>
            </w:pict>
          </mc:Fallback>
        </mc:AlternateContent>
      </w:r>
    </w:p>
    <w:p w:rsidR="00A14376" w:rsidP="00A14376" w:rsidRDefault="00A14376" w14:paraId="4D3BC3AB" w14:textId="460E2944">
      <w:pPr>
        <w:pStyle w:val="Beschriftung"/>
        <w:jc w:val="center"/>
        <w:rPr>
          <w:noProof/>
          <w:lang w:eastAsia="de-DE"/>
        </w:rPr>
      </w:pPr>
      <w:bookmarkStart w:name="_Ref125903970" w:id="134"/>
      <w:bookmarkStart w:name="_Toc126152059" w:id="135"/>
      <w:r>
        <w:t xml:space="preserve">Abbildung </w:t>
      </w:r>
      <w:r w:rsidR="009641A2">
        <w:fldChar w:fldCharType="begin"/>
      </w:r>
      <w:r w:rsidR="009641A2">
        <w:instrText xml:space="preserve"> SEQ Abbildung \* ARABIC </w:instrText>
      </w:r>
      <w:r w:rsidR="009641A2">
        <w:fldChar w:fldCharType="separate"/>
      </w:r>
      <w:r w:rsidR="00DA4B34">
        <w:rPr>
          <w:noProof/>
        </w:rPr>
        <w:t>26</w:t>
      </w:r>
      <w:r w:rsidR="009641A2">
        <w:rPr>
          <w:noProof/>
        </w:rPr>
        <w:fldChar w:fldCharType="end"/>
      </w:r>
      <w:bookmarkEnd w:id="134"/>
      <w:r>
        <w:t xml:space="preserve">: </w:t>
      </w:r>
      <w:r w:rsidRPr="003B0FEA">
        <w:t>Quadratischer Fehler über alle Regelstrategien und Zeitschritte der ersten Vorhersage für t = 11,2s</w:t>
      </w:r>
      <w:bookmarkEnd w:id="135"/>
    </w:p>
    <w:p w:rsidR="00A14376" w:rsidP="000D7DF6" w:rsidRDefault="00A14376" w14:paraId="584D72B4" w14:textId="7281B3DC">
      <w:pPr>
        <w:rPr>
          <w:noProof/>
          <w:lang w:eastAsia="de-DE"/>
        </w:rPr>
      </w:pPr>
    </w:p>
    <w:p w:rsidR="00A14376" w:rsidP="00A14376" w:rsidRDefault="00A14376" w14:paraId="63A26324" w14:textId="77777777">
      <w:pPr>
        <w:keepNext/>
        <w:jc w:val="center"/>
      </w:pPr>
      <w:r>
        <w:rPr>
          <w:noProof/>
          <w:lang w:eastAsia="de-DE"/>
        </w:rPr>
        <mc:AlternateContent>
          <mc:Choice Requires="wpg">
            <w:drawing>
              <wp:inline distT="0" distB="0" distL="0" distR="0" wp14:anchorId="46B65219" wp14:editId="09160EB4">
                <wp:extent cx="5756275" cy="2705735"/>
                <wp:effectExtent l="0" t="0" r="0" b="0"/>
                <wp:docPr id="606" name="Gruppieren 606"/>
                <wp:cNvGraphicFramePr/>
                <a:graphic xmlns:a="http://schemas.openxmlformats.org/drawingml/2006/main">
                  <a:graphicData uri="http://schemas.microsoft.com/office/word/2010/wordprocessingGroup">
                    <wpg:wgp>
                      <wpg:cNvGrpSpPr/>
                      <wpg:grpSpPr>
                        <a:xfrm>
                          <a:off x="0" y="0"/>
                          <a:ext cx="5756275" cy="2705735"/>
                          <a:chOff x="0" y="0"/>
                          <a:chExt cx="5756275" cy="2705735"/>
                        </a:xfrm>
                      </wpg:grpSpPr>
                      <pic:pic xmlns:pic="http://schemas.openxmlformats.org/drawingml/2006/picture">
                        <pic:nvPicPr>
                          <pic:cNvPr id="604" name="Grafik 604"/>
                          <pic:cNvPicPr>
                            <a:picLocks noChangeAspect="1"/>
                          </pic:cNvPicPr>
                        </pic:nvPicPr>
                        <pic:blipFill rotWithShape="1">
                          <a:blip r:embed="rId48">
                            <a:extLst>
                              <a:ext uri="{28A0092B-C50C-407E-A947-70E740481C1C}">
                                <a14:useLocalDpi xmlns:a14="http://schemas.microsoft.com/office/drawing/2010/main" val="0"/>
                              </a:ext>
                            </a:extLst>
                          </a:blip>
                          <a:srcRect l="21720" t="14265" r="9372"/>
                          <a:stretch/>
                        </pic:blipFill>
                        <pic:spPr bwMode="auto">
                          <a:xfrm>
                            <a:off x="0" y="0"/>
                            <a:ext cx="2879725" cy="2686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Grafik 605"/>
                          <pic:cNvPicPr>
                            <a:picLocks noChangeAspect="1"/>
                          </pic:cNvPicPr>
                        </pic:nvPicPr>
                        <pic:blipFill rotWithShape="1">
                          <a:blip r:embed="rId49">
                            <a:extLst>
                              <a:ext uri="{28A0092B-C50C-407E-A947-70E740481C1C}">
                                <a14:useLocalDpi xmlns:a14="http://schemas.microsoft.com/office/drawing/2010/main" val="0"/>
                              </a:ext>
                            </a:extLst>
                          </a:blip>
                          <a:srcRect r="8720"/>
                          <a:stretch/>
                        </pic:blipFill>
                        <pic:spPr bwMode="auto">
                          <a:xfrm>
                            <a:off x="2876550" y="0"/>
                            <a:ext cx="2879725" cy="270573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w14:anchorId="1998013E">
              <v:group id="Gruppieren 606" style="width:453.25pt;height:213.05pt;mso-position-horizontal-relative:char;mso-position-vertical-relative:line" coordsize="57562,27057" o:spid="_x0000_s1026" w14:anchorId="1A015CA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">
                <v:shape id="Grafik 604" style="position:absolute;width:28797;height:2686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">
                  <v:imagedata cropleft="14234f" croptop="9349f" cropright="6142f" o:title="" r:id="rId50"/>
                </v:shape>
                <v:shape id="Grafik 605" style="position:absolute;left:28765;width:28797;height:2705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">
                  <v:imagedata cropright="5715f" o:title="" r:id="rId51"/>
                </v:shape>
                <w10:anchorlock/>
              </v:group>
            </w:pict>
          </mc:Fallback>
        </mc:AlternateContent>
      </w:r>
    </w:p>
    <w:p w:rsidR="00A14376" w:rsidP="00A14376" w:rsidRDefault="00A14376" w14:paraId="0CED3A57" w14:textId="2BAA4366">
      <w:pPr>
        <w:pStyle w:val="Beschriftung"/>
        <w:jc w:val="center"/>
        <w:rPr>
          <w:lang w:eastAsia="de-DE"/>
        </w:rPr>
      </w:pPr>
      <w:bookmarkStart w:name="_Ref125903982" w:id="136"/>
      <w:bookmarkStart w:name="_Toc126152060" w:id="137"/>
      <w:r>
        <w:t xml:space="preserve">Abbildung </w:t>
      </w:r>
      <w:r w:rsidR="009641A2">
        <w:fldChar w:fldCharType="begin"/>
      </w:r>
      <w:r w:rsidR="009641A2">
        <w:instrText xml:space="preserve"> SEQ Abbildung \* ARABIC </w:instrText>
      </w:r>
      <w:r w:rsidR="009641A2">
        <w:fldChar w:fldCharType="separate"/>
      </w:r>
      <w:r w:rsidR="00DA4B34">
        <w:rPr>
          <w:noProof/>
        </w:rPr>
        <w:t>27</w:t>
      </w:r>
      <w:r w:rsidR="009641A2">
        <w:rPr>
          <w:noProof/>
        </w:rPr>
        <w:fldChar w:fldCharType="end"/>
      </w:r>
      <w:bookmarkEnd w:id="136"/>
      <w:r>
        <w:t xml:space="preserve">: </w:t>
      </w:r>
      <w:r w:rsidRPr="005A4BA2">
        <w:t xml:space="preserve">Quadratischer Fehler über alle Regelstrategien und Zeitschritte der </w:t>
      </w:r>
      <w:r>
        <w:t>letzten</w:t>
      </w:r>
      <w:r w:rsidRPr="005A4BA2">
        <w:t xml:space="preserve"> Vorhersage für t = </w:t>
      </w:r>
      <w:r>
        <w:t>199,8s</w:t>
      </w:r>
      <w:bookmarkEnd w:id="137"/>
    </w:p>
    <w:p w:rsidR="00753462" w:rsidP="000D7DF6" w:rsidRDefault="00753462" w14:paraId="6D462E86" w14:textId="77777777">
      <w:pPr>
        <w:rPr>
          <w:noProof/>
          <w:lang w:eastAsia="de-DE"/>
        </w:rPr>
      </w:pPr>
    </w:p>
    <w:p w:rsidR="00907B7F" w:rsidP="000D7DF6" w:rsidRDefault="00A423AD" w14:paraId="67E7DB5A" w14:textId="218592DF">
      <w:pPr>
        <w:rPr>
          <w:lang w:eastAsia="de-DE"/>
        </w:rPr>
      </w:pPr>
      <w:r>
        <w:rPr>
          <w:lang w:eastAsia="de-DE"/>
        </w:rPr>
        <w:t>In</w:t>
      </w:r>
      <w:r w:rsidR="009A459E">
        <w:rPr>
          <w:lang w:eastAsia="de-DE"/>
        </w:rPr>
        <w:t xml:space="preserve"> </w:t>
      </w:r>
      <w:r w:rsidR="009A459E">
        <w:rPr>
          <w:lang w:eastAsia="de-DE"/>
        </w:rPr>
        <w:fldChar w:fldCharType="begin"/>
      </w:r>
      <w:r w:rsidR="009A459E">
        <w:rPr>
          <w:lang w:eastAsia="de-DE"/>
        </w:rPr>
        <w:instrText xml:space="preserve"> REF _Ref125903970 \h </w:instrText>
      </w:r>
      <w:r w:rsidR="009A459E">
        <w:rPr>
          <w:lang w:eastAsia="de-DE"/>
        </w:rPr>
      </w:r>
      <w:r w:rsidR="009A459E">
        <w:rPr>
          <w:lang w:eastAsia="de-DE"/>
        </w:rPr>
        <w:fldChar w:fldCharType="separate"/>
      </w:r>
      <w:r w:rsidR="00DA4B34">
        <w:t xml:space="preserve">Abbildung </w:t>
      </w:r>
      <w:r w:rsidR="00DA4B34">
        <w:rPr>
          <w:noProof/>
        </w:rPr>
        <w:t>26</w:t>
      </w:r>
      <w:r w:rsidR="009A459E">
        <w:rPr>
          <w:lang w:eastAsia="de-DE"/>
        </w:rPr>
        <w:fldChar w:fldCharType="end"/>
      </w:r>
      <w:r w:rsidR="009A459E">
        <w:rPr>
          <w:lang w:eastAsia="de-DE"/>
        </w:rPr>
        <w:t xml:space="preserve"> </w:t>
      </w:r>
      <w:r>
        <w:rPr>
          <w:lang w:eastAsia="de-DE"/>
        </w:rPr>
        <w:t>und</w:t>
      </w:r>
      <w:r w:rsidR="00D85B12">
        <w:rPr>
          <w:lang w:eastAsia="de-DE"/>
        </w:rPr>
        <w:t xml:space="preserve"> </w:t>
      </w:r>
      <w:r w:rsidR="009A459E">
        <w:rPr>
          <w:lang w:eastAsia="de-DE"/>
        </w:rPr>
        <w:fldChar w:fldCharType="begin"/>
      </w:r>
      <w:r w:rsidR="009A459E">
        <w:rPr>
          <w:lang w:eastAsia="de-DE"/>
        </w:rPr>
        <w:instrText xml:space="preserve"> REF _Ref125903982 \h </w:instrText>
      </w:r>
      <w:r w:rsidR="009A459E">
        <w:rPr>
          <w:lang w:eastAsia="de-DE"/>
        </w:rPr>
      </w:r>
      <w:r w:rsidR="009A459E">
        <w:rPr>
          <w:lang w:eastAsia="de-DE"/>
        </w:rPr>
        <w:fldChar w:fldCharType="separate"/>
      </w:r>
      <w:r w:rsidR="00DA4B34">
        <w:t xml:space="preserve">Abbildung </w:t>
      </w:r>
      <w:r w:rsidR="00DA4B34">
        <w:rPr>
          <w:noProof/>
        </w:rPr>
        <w:t>27</w:t>
      </w:r>
      <w:r w:rsidR="009A459E">
        <w:rPr>
          <w:lang w:eastAsia="de-DE"/>
        </w:rPr>
        <w:fldChar w:fldCharType="end"/>
      </w:r>
      <w:r w:rsidR="009A459E">
        <w:rPr>
          <w:lang w:eastAsia="de-DE"/>
        </w:rPr>
        <w:t xml:space="preserve"> </w:t>
      </w:r>
      <w:r>
        <w:rPr>
          <w:lang w:eastAsia="de-DE"/>
        </w:rPr>
        <w:t>sind die quadratischen Fehler der Vorhersage</w:t>
      </w:r>
      <w:r w:rsidR="00C87BD4">
        <w:rPr>
          <w:lang w:eastAsia="de-DE"/>
        </w:rPr>
        <w:t>n</w:t>
      </w:r>
      <w:r>
        <w:rPr>
          <w:lang w:eastAsia="de-DE"/>
        </w:rPr>
        <w:t xml:space="preserve"> </w:t>
      </w:r>
      <w:r w:rsidR="00C87BD4">
        <w:rPr>
          <w:lang w:eastAsia="de-DE"/>
        </w:rPr>
        <w:t>für</w:t>
      </w:r>
      <w:r>
        <w:rPr>
          <w:lang w:eastAsia="de-DE"/>
        </w:rPr>
        <w:t xml:space="preserve"> jede</w:t>
      </w:r>
      <w:r w:rsidR="00C87BD4">
        <w:rPr>
          <w:lang w:eastAsia="de-DE"/>
        </w:rPr>
        <w:t>n</w:t>
      </w:r>
      <w:r>
        <w:rPr>
          <w:lang w:eastAsia="de-DE"/>
        </w:rPr>
        <w:t xml:space="preserve"> Zeitschritt und für jede Regelstrategie </w:t>
      </w:r>
      <w:r w:rsidR="009A459E">
        <w:rPr>
          <w:lang w:eastAsia="de-DE"/>
        </w:rPr>
        <w:t xml:space="preserve">in einem 3D-Scatterplot (links) und einer Heatmap (rechts) </w:t>
      </w:r>
      <w:r w:rsidR="00C87BD4">
        <w:rPr>
          <w:lang w:eastAsia="de-DE"/>
        </w:rPr>
        <w:t>dargestellt</w:t>
      </w:r>
      <w:r>
        <w:rPr>
          <w:lang w:eastAsia="de-DE"/>
        </w:rPr>
        <w:t>.</w:t>
      </w:r>
      <w:r w:rsidR="00907B7F">
        <w:rPr>
          <w:lang w:eastAsia="de-DE"/>
        </w:rPr>
        <w:t xml:space="preserve"> Jeder Punkt </w:t>
      </w:r>
      <w:r w:rsidR="00C87BD4">
        <w:rPr>
          <w:lang w:eastAsia="de-DE"/>
        </w:rPr>
        <w:t>im</w:t>
      </w:r>
      <w:r w:rsidR="00907B7F">
        <w:rPr>
          <w:lang w:eastAsia="de-DE"/>
        </w:rPr>
        <w:t xml:space="preserve"> 3D-Scatterplot repräsentiert die Vorhersage einer Regelstrategie </w:t>
      </w:r>
      <w:r w:rsidR="004437E2">
        <w:rPr>
          <w:lang w:eastAsia="de-DE"/>
        </w:rPr>
        <w:t>für einen</w:t>
      </w:r>
      <w:r w:rsidR="00907B7F">
        <w:rPr>
          <w:lang w:eastAsia="de-DE"/>
        </w:rPr>
        <w:t xml:space="preserve"> bestimmten Zeitschritt.</w:t>
      </w:r>
      <w:r>
        <w:rPr>
          <w:lang w:eastAsia="de-DE"/>
        </w:rPr>
        <w:t xml:space="preserve"> </w:t>
      </w:r>
      <w:r w:rsidR="009A459E">
        <w:rPr>
          <w:lang w:eastAsia="de-DE"/>
        </w:rPr>
        <w:t xml:space="preserve">Die Heatmap </w:t>
      </w:r>
      <w:r w:rsidR="00C87BD4">
        <w:rPr>
          <w:lang w:eastAsia="de-DE"/>
        </w:rPr>
        <w:t>kann</w:t>
      </w:r>
      <w:r w:rsidR="009A459E">
        <w:rPr>
          <w:lang w:eastAsia="de-DE"/>
        </w:rPr>
        <w:t xml:space="preserve"> als Vogelperspektive des 3D Scatterplots interpretier</w:t>
      </w:r>
      <w:r w:rsidR="00C87BD4">
        <w:rPr>
          <w:lang w:eastAsia="de-DE"/>
        </w:rPr>
        <w:t>t werden</w:t>
      </w:r>
      <w:r w:rsidR="00907B7F">
        <w:rPr>
          <w:lang w:eastAsia="de-DE"/>
        </w:rPr>
        <w:t xml:space="preserve">, </w:t>
      </w:r>
      <w:r w:rsidR="00C87BD4">
        <w:rPr>
          <w:lang w:eastAsia="de-DE"/>
        </w:rPr>
        <w:t>wobei</w:t>
      </w:r>
      <w:r w:rsidR="00907B7F">
        <w:rPr>
          <w:lang w:eastAsia="de-DE"/>
        </w:rPr>
        <w:t xml:space="preserve"> die Größe des Fehlers durch einen Farbverlauf dargestellt wird</w:t>
      </w:r>
      <w:r w:rsidR="001E0897">
        <w:rPr>
          <w:lang w:eastAsia="de-DE"/>
        </w:rPr>
        <w:t xml:space="preserve">, </w:t>
      </w:r>
      <w:r w:rsidRPr="001E0897" w:rsidR="001E0897">
        <w:rPr>
          <w:lang w:eastAsia="de-DE"/>
        </w:rPr>
        <w:t>ähnlich wie auf einer Landkarte, die Berge darstellt.</w:t>
      </w:r>
    </w:p>
    <w:p w:rsidR="008443E0" w:rsidP="00122828" w:rsidRDefault="00A423AD" w14:paraId="5245A58B" w14:textId="00D32CDE">
      <w:pPr>
        <w:rPr>
          <w:lang w:eastAsia="de-DE"/>
        </w:rPr>
      </w:pPr>
      <w:r>
        <w:rPr>
          <w:lang w:eastAsia="de-DE"/>
        </w:rPr>
        <w:t>Die erste der beiden Abbildungen bezieht sich auf die erste Vorhersage</w:t>
      </w:r>
      <w:r w:rsidR="00C87BD4">
        <w:rPr>
          <w:lang w:eastAsia="de-DE"/>
        </w:rPr>
        <w:t xml:space="preserve"> der Regel-KI. </w:t>
      </w:r>
      <w:r w:rsidR="00CE7B19">
        <w:rPr>
          <w:lang w:eastAsia="de-DE"/>
        </w:rPr>
        <w:t>Es ist zu erkennen, dass</w:t>
      </w:r>
      <w:r w:rsidR="00847EFA">
        <w:rPr>
          <w:lang w:eastAsia="de-DE"/>
        </w:rPr>
        <w:t xml:space="preserve"> </w:t>
      </w:r>
      <w:r w:rsidR="00CE7B19">
        <w:rPr>
          <w:lang w:eastAsia="de-DE"/>
        </w:rPr>
        <w:t>d</w:t>
      </w:r>
      <w:r w:rsidR="00EB40C8">
        <w:rPr>
          <w:lang w:eastAsia="de-DE"/>
        </w:rPr>
        <w:t xml:space="preserve">ie </w:t>
      </w:r>
      <w:r w:rsidR="00847EFA">
        <w:rPr>
          <w:lang w:eastAsia="de-DE"/>
        </w:rPr>
        <w:t xml:space="preserve">Vorhersage </w:t>
      </w:r>
      <w:r w:rsidR="00C87BD4">
        <w:rPr>
          <w:lang w:eastAsia="de-DE"/>
        </w:rPr>
        <w:t>zu diesem Zeitpunkt</w:t>
      </w:r>
      <w:r w:rsidR="00EB40C8">
        <w:rPr>
          <w:lang w:eastAsia="de-DE"/>
        </w:rPr>
        <w:t xml:space="preserve"> </w:t>
      </w:r>
      <w:r w:rsidR="00C7039F">
        <w:rPr>
          <w:lang w:eastAsia="de-DE"/>
        </w:rPr>
        <w:t>ungenau</w:t>
      </w:r>
      <w:r w:rsidR="00CE7B19">
        <w:rPr>
          <w:lang w:eastAsia="de-DE"/>
        </w:rPr>
        <w:t xml:space="preserve"> ist</w:t>
      </w:r>
      <w:r w:rsidR="00C7039F">
        <w:rPr>
          <w:lang w:eastAsia="de-DE"/>
        </w:rPr>
        <w:t xml:space="preserve">, mit einem </w:t>
      </w:r>
      <w:r w:rsidR="006E0A25">
        <w:rPr>
          <w:lang w:eastAsia="de-DE"/>
        </w:rPr>
        <w:t>maximale</w:t>
      </w:r>
      <w:r w:rsidR="00C7039F">
        <w:rPr>
          <w:lang w:eastAsia="de-DE"/>
        </w:rPr>
        <w:t>n</w:t>
      </w:r>
      <w:r w:rsidR="006E0A25">
        <w:rPr>
          <w:lang w:eastAsia="de-DE"/>
        </w:rPr>
        <w:t xml:space="preserve"> quadratische</w:t>
      </w:r>
      <w:r w:rsidR="00C7039F">
        <w:rPr>
          <w:lang w:eastAsia="de-DE"/>
        </w:rPr>
        <w:t>n</w:t>
      </w:r>
      <w:r w:rsidR="006E0A25">
        <w:rPr>
          <w:lang w:eastAsia="de-DE"/>
        </w:rPr>
        <w:t xml:space="preserve"> Fehler</w:t>
      </w:r>
      <w:r w:rsidR="00C7039F">
        <w:rPr>
          <w:lang w:eastAsia="de-DE"/>
        </w:rPr>
        <w:t xml:space="preserve"> von etwa 3</w:t>
      </w:r>
      <w:r w:rsidR="00907B7F">
        <w:rPr>
          <w:lang w:eastAsia="de-DE"/>
        </w:rPr>
        <w:t>,5</w:t>
      </w:r>
      <w:r w:rsidR="006E0A25">
        <w:rPr>
          <w:lang w:eastAsia="de-DE"/>
        </w:rPr>
        <w:t xml:space="preserve">. Die zweite der beiden Abbildungen zeigt den Fehler der letzten Vorhersage. </w:t>
      </w:r>
      <w:r w:rsidR="00567FE7">
        <w:rPr>
          <w:lang w:eastAsia="de-DE"/>
        </w:rPr>
        <w:t>Es ist zu</w:t>
      </w:r>
      <w:r w:rsidR="006E0A25">
        <w:rPr>
          <w:lang w:eastAsia="de-DE"/>
        </w:rPr>
        <w:t xml:space="preserve"> </w:t>
      </w:r>
      <w:r w:rsidR="00C87BD4">
        <w:rPr>
          <w:lang w:eastAsia="de-DE"/>
        </w:rPr>
        <w:t>erkennen</w:t>
      </w:r>
      <w:r w:rsidR="006E0A25">
        <w:rPr>
          <w:lang w:eastAsia="de-DE"/>
        </w:rPr>
        <w:t xml:space="preserve">, dass </w:t>
      </w:r>
      <w:r w:rsidR="00ED7EB9">
        <w:rPr>
          <w:lang w:eastAsia="de-DE"/>
        </w:rPr>
        <w:t xml:space="preserve">der </w:t>
      </w:r>
      <w:r w:rsidR="00C87BD4">
        <w:rPr>
          <w:lang w:eastAsia="de-DE"/>
        </w:rPr>
        <w:t xml:space="preserve">Vorhersagefehler </w:t>
      </w:r>
      <w:r w:rsidR="00ED7EB9">
        <w:rPr>
          <w:lang w:eastAsia="de-DE"/>
        </w:rPr>
        <w:t>deutlich geringer</w:t>
      </w:r>
      <w:r w:rsidR="006E0A25">
        <w:rPr>
          <w:lang w:eastAsia="de-DE"/>
        </w:rPr>
        <w:t xml:space="preserve"> ist als zu Beginn der Simulation. Der maximale quadratische Fehler beträgt </w:t>
      </w:r>
      <w:r w:rsidR="004437E2">
        <w:rPr>
          <w:lang w:eastAsia="de-DE"/>
        </w:rPr>
        <w:t>am</w:t>
      </w:r>
      <w:r w:rsidR="00C87BD4">
        <w:rPr>
          <w:lang w:eastAsia="de-DE"/>
        </w:rPr>
        <w:t xml:space="preserve"> Ende</w:t>
      </w:r>
      <w:r w:rsidR="006E0A25">
        <w:rPr>
          <w:lang w:eastAsia="de-DE"/>
        </w:rPr>
        <w:t xml:space="preserve"> nur noch etwa 0,</w:t>
      </w:r>
      <w:r w:rsidR="00907B7F">
        <w:rPr>
          <w:lang w:eastAsia="de-DE"/>
        </w:rPr>
        <w:t>25</w:t>
      </w:r>
      <w:r w:rsidR="006E0A25">
        <w:rPr>
          <w:lang w:eastAsia="de-DE"/>
        </w:rPr>
        <w:t xml:space="preserve">. </w:t>
      </w:r>
      <w:r w:rsidR="00C87BD4">
        <w:rPr>
          <w:lang w:eastAsia="de-DE"/>
        </w:rPr>
        <w:t>Weiterhin ist zu erkennen</w:t>
      </w:r>
      <w:r w:rsidR="006E0A25">
        <w:rPr>
          <w:lang w:eastAsia="de-DE"/>
        </w:rPr>
        <w:t xml:space="preserve">, dass </w:t>
      </w:r>
      <w:r w:rsidR="00CE7B19">
        <w:rPr>
          <w:lang w:eastAsia="de-DE"/>
        </w:rPr>
        <w:t xml:space="preserve">die Vorhersage </w:t>
      </w:r>
      <w:r w:rsidR="006E0A25">
        <w:rPr>
          <w:lang w:eastAsia="de-DE"/>
        </w:rPr>
        <w:t xml:space="preserve">im letzten Zeitschritt am </w:t>
      </w:r>
      <w:r w:rsidRPr="004437E2" w:rsidR="004437E2">
        <w:rPr>
          <w:lang w:eastAsia="de-DE"/>
        </w:rPr>
        <w:t>ungenauesten</w:t>
      </w:r>
      <w:r w:rsidR="006E0A25">
        <w:rPr>
          <w:lang w:eastAsia="de-DE"/>
        </w:rPr>
        <w:t xml:space="preserve"> ist</w:t>
      </w:r>
      <w:r w:rsidR="00907B7F">
        <w:rPr>
          <w:lang w:eastAsia="de-DE"/>
        </w:rPr>
        <w:t>, was auf die Differenz zwischen dem Regelhorizont und dem Prognosehorizont zurückzuführen ist.</w:t>
      </w:r>
      <w:r w:rsidR="005B42A6">
        <w:rPr>
          <w:lang w:eastAsia="de-DE"/>
        </w:rPr>
        <w:t xml:space="preserve"> Dieser Effekt wird im Abschnitt „Einfluss von h und m“ </w:t>
      </w:r>
      <w:r w:rsidR="004437E2">
        <w:rPr>
          <w:lang w:eastAsia="de-DE"/>
        </w:rPr>
        <w:t>näher erläutert</w:t>
      </w:r>
      <w:r w:rsidR="005B42A6">
        <w:rPr>
          <w:lang w:eastAsia="de-DE"/>
        </w:rPr>
        <w:t>.</w:t>
      </w:r>
    </w:p>
    <w:p w:rsidR="00686832" w:rsidP="00122828" w:rsidRDefault="00B3391A" w14:paraId="05ECC85C" w14:textId="5AB991E9">
      <w:pPr>
        <w:rPr>
          <w:rFonts w:cs="Arial"/>
        </w:rPr>
      </w:pPr>
      <w:r w:rsidRPr="00B3391A">
        <w:rPr>
          <w:b/>
          <w:bCs/>
        </w:rPr>
        <w:t xml:space="preserve">Einfluss </w:t>
      </w:r>
      <w:r w:rsidR="008443E0">
        <w:rPr>
          <w:b/>
          <w:bCs/>
        </w:rPr>
        <w:t>des Trainingsintervalls</w:t>
      </w:r>
      <w:r w:rsidRPr="00B3391A">
        <w:rPr>
          <w:b/>
          <w:bCs/>
        </w:rPr>
        <w:t xml:space="preserve"> </w:t>
      </w:r>
      <w:r w:rsidR="008443E0">
        <w:rPr>
          <w:b/>
          <w:bCs/>
        </w:rPr>
        <w:t>(</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train</m:t>
            </m:r>
          </m:sub>
        </m:sSub>
      </m:oMath>
      <w:r w:rsidR="008443E0">
        <w:rPr>
          <w:b/>
          <w:bCs/>
        </w:rPr>
        <w:t>)</w:t>
      </w:r>
      <w:r w:rsidRPr="00B3391A">
        <w:rPr>
          <w:b/>
          <w:bCs/>
        </w:rPr>
        <w:t>:</w:t>
      </w:r>
      <w:r>
        <w:t xml:space="preserve"> </w:t>
      </w:r>
      <w:r w:rsidR="006C5AAA">
        <w:t>Die Variation</w:t>
      </w:r>
      <w:r w:rsidR="003B0E78">
        <w:t xml:space="preserve"> von </w:t>
      </w:r>
      <m:oMath>
        <m:sSub>
          <m:sSubPr>
            <m:ctrlPr>
              <w:rPr>
                <w:rFonts w:ascii="Cambria Math" w:hAnsi="Cambria Math"/>
                <w:i/>
              </w:rPr>
            </m:ctrlPr>
          </m:sSubPr>
          <m:e>
            <m:r>
              <w:rPr>
                <w:rFonts w:ascii="Cambria Math" w:hAnsi="Cambria Math"/>
              </w:rPr>
              <m:t>t</m:t>
            </m:r>
          </m:e>
          <m:sub>
            <m:r>
              <w:rPr>
                <w:rFonts w:ascii="Cambria Math" w:hAnsi="Cambria Math"/>
              </w:rPr>
              <m:t>train</m:t>
            </m:r>
          </m:sub>
        </m:sSub>
      </m:oMath>
      <w:r w:rsidR="005B0A9B">
        <w:t xml:space="preserve"> ist</w:t>
      </w:r>
      <w:r w:rsidR="006C5AAA">
        <w:t xml:space="preserve"> hat Einfluss darauf</w:t>
      </w:r>
      <w:r w:rsidR="004437E2">
        <w:t>,</w:t>
      </w:r>
      <w:r w:rsidR="008443E0">
        <w:t xml:space="preserve"> wie </w:t>
      </w:r>
      <w:r w:rsidR="004437E2">
        <w:t>oft</w:t>
      </w:r>
      <w:r w:rsidR="008443E0">
        <w:t xml:space="preserve"> die Regel-KI trainiert wird und damit auch</w:t>
      </w:r>
      <w:r w:rsidR="009D00BC">
        <w:t xml:space="preserve"> </w:t>
      </w:r>
      <w:r w:rsidR="004437E2">
        <w:t xml:space="preserve">darauf, </w:t>
      </w:r>
      <w:r w:rsidR="009D00BC">
        <w:t>wie</w:t>
      </w:r>
      <w:r w:rsidR="006C5AAA">
        <w:t xml:space="preserve"> schnell </w:t>
      </w:r>
      <m:oMath>
        <m:r>
          <w:rPr>
            <w:rFonts w:ascii="Cambria Math" w:hAnsi="Cambria Math"/>
          </w:rPr>
          <m:t>ε</m:t>
        </m:r>
      </m:oMath>
      <w:r w:rsidR="005B0A9B">
        <w:t xml:space="preserve"> </w:t>
      </w:r>
      <w:r w:rsidR="004437E2">
        <w:t>abnimmt</w:t>
      </w:r>
      <w:r w:rsidR="006C5AAA">
        <w:t xml:space="preserve">, da nach jeder Trainingsiteration der Wert </w:t>
      </w:r>
      <w:r w:rsidR="004437E2">
        <w:t>von</w:t>
      </w:r>
      <w:r w:rsidR="006C5AAA">
        <w:t xml:space="preserve"> </w:t>
      </w:r>
      <w:bookmarkStart w:name="_Hlk125035228" w:id="138"/>
      <m:oMath>
        <m:r>
          <w:rPr>
            <w:rFonts w:ascii="Cambria Math" w:hAnsi="Cambria Math"/>
          </w:rPr>
          <m:t>ε</m:t>
        </m:r>
      </m:oMath>
      <w:bookmarkEnd w:id="138"/>
      <w:r w:rsidR="006C5AAA">
        <w:t xml:space="preserve"> mit </w:t>
      </w:r>
      <m:oMath>
        <m:sSub>
          <m:sSubPr>
            <m:ctrlPr>
              <w:rPr>
                <w:rFonts w:ascii="Cambria Math" w:hAnsi="Cambria Math"/>
                <w:i/>
              </w:rPr>
            </m:ctrlPr>
          </m:sSubPr>
          <m:e>
            <m:r>
              <w:rPr>
                <w:rFonts w:ascii="Cambria Math" w:hAnsi="Cambria Math"/>
              </w:rPr>
              <m:t>ε</m:t>
            </m:r>
          </m:e>
          <m:sub>
            <m:r>
              <w:rPr>
                <w:rFonts w:ascii="Cambria Math" w:hAnsi="Cambria Math"/>
              </w:rPr>
              <m:t>dec</m:t>
            </m:r>
          </m:sub>
        </m:sSub>
      </m:oMath>
      <w:r w:rsidR="006C5AAA">
        <w:t xml:space="preserve"> multipliziert wird. Je häufiger </w:t>
      </w:r>
      <w:r w:rsidR="004437E2">
        <w:t>die Regel-KI</w:t>
      </w:r>
      <w:r w:rsidR="006C5AAA">
        <w:t xml:space="preserve"> trainiert wird, desto schneller </w:t>
      </w:r>
      <w:r w:rsidR="004437E2">
        <w:t>nimmt</w:t>
      </w:r>
      <w:r w:rsidR="006C5AAA">
        <w:t xml:space="preserve"> </w:t>
      </w:r>
      <w:r w:rsidR="008443E0">
        <w:t>die Wahrscheinlichkeit</w:t>
      </w:r>
      <w:r w:rsidR="004437E2">
        <w:t xml:space="preserve"> ab</w:t>
      </w:r>
      <w:r w:rsidR="008443E0">
        <w:t xml:space="preserve">, dass zufällige </w:t>
      </w:r>
      <w:r w:rsidR="004437E2">
        <w:t>Aktionen</w:t>
      </w:r>
      <w:r w:rsidR="008443E0">
        <w:t xml:space="preserve"> ausgeführt werden</w:t>
      </w:r>
      <w:r w:rsidR="006C5AAA">
        <w:t>.</w:t>
      </w:r>
      <w:r w:rsidR="000D58AA">
        <w:rPr>
          <w:rFonts w:cs="Arial"/>
        </w:rPr>
        <w:t xml:space="preserve"> </w:t>
      </w:r>
    </w:p>
    <w:p w:rsidRPr="00706B1C" w:rsidR="000D58AA" w:rsidP="008443E0" w:rsidRDefault="00706B1C" w14:paraId="3339E8AD" w14:textId="21A7BD5E">
      <w:pPr>
        <w:jc w:val="center"/>
        <w:rPr>
          <w:rFonts w:cs="Arial"/>
        </w:rPr>
      </w:pPr>
      <w:r>
        <w:rPr>
          <w:rFonts w:cs="Arial"/>
          <w:noProof/>
        </w:rPr>
        <mc:AlternateContent>
          <mc:Choice Requires="wpg">
            <w:drawing>
              <wp:inline distT="0" distB="0" distL="0" distR="0" wp14:anchorId="270F484C" wp14:editId="20316087">
                <wp:extent cx="5471490" cy="1908084"/>
                <wp:effectExtent l="0" t="0" r="0" b="0"/>
                <wp:docPr id="608" name="Gruppieren 608"/>
                <wp:cNvGraphicFramePr/>
                <a:graphic xmlns:a="http://schemas.openxmlformats.org/drawingml/2006/main">
                  <a:graphicData uri="http://schemas.microsoft.com/office/word/2010/wordprocessingGroup">
                    <wpg:wgp>
                      <wpg:cNvGrpSpPr/>
                      <wpg:grpSpPr>
                        <a:xfrm>
                          <a:off x="0" y="0"/>
                          <a:ext cx="5471490" cy="1908084"/>
                          <a:chOff x="0" y="426742"/>
                          <a:chExt cx="5758433" cy="1984306"/>
                        </a:xfrm>
                      </wpg:grpSpPr>
                      <wpg:grpSp>
                        <wpg:cNvPr id="475" name="Gruppieren 475"/>
                        <wpg:cNvGrpSpPr/>
                        <wpg:grpSpPr>
                          <a:xfrm>
                            <a:off x="0" y="426742"/>
                            <a:ext cx="5758433" cy="1984306"/>
                            <a:chOff x="0" y="141450"/>
                            <a:chExt cx="5758433" cy="1984306"/>
                          </a:xfrm>
                        </wpg:grpSpPr>
                        <pic:pic xmlns:pic="http://schemas.openxmlformats.org/drawingml/2006/picture">
                          <pic:nvPicPr>
                            <pic:cNvPr id="473" name="Grafik 473"/>
                            <pic:cNvPicPr>
                              <a:picLocks noChangeAspect="1"/>
                            </pic:cNvPicPr>
                          </pic:nvPicPr>
                          <pic:blipFill rotWithShape="1">
                            <a:blip r:embed="rId52">
                              <a:extLst>
                                <a:ext uri="{28A0092B-C50C-407E-A947-70E740481C1C}">
                                  <a14:useLocalDpi xmlns:a14="http://schemas.microsoft.com/office/drawing/2010/main" val="0"/>
                                </a:ext>
                              </a:extLst>
                            </a:blip>
                            <a:srcRect l="-1" t="6550" r="19" b="1568"/>
                            <a:stretch/>
                          </pic:blipFill>
                          <pic:spPr bwMode="auto">
                            <a:xfrm>
                              <a:off x="0" y="141450"/>
                              <a:ext cx="2879239" cy="1984306"/>
                            </a:xfrm>
                            <a:prstGeom prst="rect">
                              <a:avLst/>
                            </a:prstGeom>
                            <a:noFill/>
                            <a:ln>
                              <a:noFill/>
                            </a:ln>
                          </pic:spPr>
                        </pic:pic>
                        <pic:pic xmlns:pic="http://schemas.openxmlformats.org/drawingml/2006/picture">
                          <pic:nvPicPr>
                            <pic:cNvPr id="474" name="Grafik 474"/>
                            <pic:cNvPicPr>
                              <a:picLocks noChangeAspect="1"/>
                            </pic:cNvPicPr>
                          </pic:nvPicPr>
                          <pic:blipFill rotWithShape="1">
                            <a:blip r:embed="rId53">
                              <a:extLst>
                                <a:ext uri="{28A0092B-C50C-407E-A947-70E740481C1C}">
                                  <a14:useLocalDpi xmlns:a14="http://schemas.microsoft.com/office/drawing/2010/main" val="0"/>
                                </a:ext>
                              </a:extLst>
                            </a:blip>
                            <a:srcRect l="-15" t="6844" r="32" b="1572"/>
                            <a:stretch/>
                          </pic:blipFill>
                          <pic:spPr bwMode="auto">
                            <a:xfrm>
                              <a:off x="2879194" y="144742"/>
                              <a:ext cx="2879239" cy="1977868"/>
                            </a:xfrm>
                            <a:prstGeom prst="rect">
                              <a:avLst/>
                            </a:prstGeom>
                            <a:noFill/>
                            <a:ln>
                              <a:noFill/>
                            </a:ln>
                          </pic:spPr>
                        </pic:pic>
                      </wpg:grpSp>
                      <wps:wsp>
                        <wps:cNvPr id="527" name="Textfeld 527"/>
                        <wps:cNvSpPr txBox="1"/>
                        <wps:spPr>
                          <a:xfrm>
                            <a:off x="69494" y="1133856"/>
                            <a:ext cx="157882" cy="130952"/>
                          </a:xfrm>
                          <a:prstGeom prst="rect">
                            <a:avLst/>
                          </a:prstGeom>
                          <a:noFill/>
                          <a:ln w="6350">
                            <a:noFill/>
                          </a:ln>
                        </wps:spPr>
                        <wps:txbx>
                          <w:txbxContent>
                            <w:p w:rsidRPr="00797ECB" w:rsidR="00A356F8" w:rsidP="00A356F8" w:rsidRDefault="00A356F8" w14:paraId="51E7C381" w14:textId="3612689F">
                              <w:pPr>
                                <w:rPr>
                                  <w:sz w:val="12"/>
                                  <w:szCs w:val="12"/>
                                  <w:lang w:val="en-GB"/>
                                </w:rPr>
                              </w:pPr>
                              <w:r w:rsidRPr="00797ECB">
                                <w:rPr>
                                  <w:sz w:val="12"/>
                                  <w:szCs w:val="12"/>
                                </w:rPr>
                                <w:t>[</w:t>
                              </w:r>
                              <w:r>
                                <w:rPr>
                                  <w:sz w:val="12"/>
                                  <w:szCs w:val="12"/>
                                </w:rPr>
                                <w:t>%</w:t>
                              </w:r>
                              <w:r w:rsidRPr="00797ECB">
                                <w:rPr>
                                  <w:sz w:val="12"/>
                                  <w:szCs w:val="12"/>
                                </w:rPr>
                                <w:t>]</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528" name="Textfeld 528"/>
                        <wps:cNvSpPr txBox="1"/>
                        <wps:spPr>
                          <a:xfrm>
                            <a:off x="2940710" y="1144828"/>
                            <a:ext cx="157882" cy="130952"/>
                          </a:xfrm>
                          <a:prstGeom prst="rect">
                            <a:avLst/>
                          </a:prstGeom>
                          <a:noFill/>
                          <a:ln w="6350">
                            <a:noFill/>
                          </a:ln>
                        </wps:spPr>
                        <wps:txbx>
                          <w:txbxContent>
                            <w:p w:rsidRPr="00797ECB" w:rsidR="00A356F8" w:rsidP="00A356F8" w:rsidRDefault="00A356F8" w14:paraId="7D4EEB9A" w14:textId="7663CE71">
                              <w:pPr>
                                <w:rPr>
                                  <w:sz w:val="12"/>
                                  <w:szCs w:val="12"/>
                                  <w:lang w:val="en-GB"/>
                                </w:rPr>
                              </w:pPr>
                              <w:r w:rsidRPr="00797ECB">
                                <w:rPr>
                                  <w:sz w:val="12"/>
                                  <w:szCs w:val="12"/>
                                </w:rPr>
                                <w:t>[</w:t>
                              </w:r>
                              <w:r>
                                <w:rPr>
                                  <w:sz w:val="12"/>
                                  <w:szCs w:val="12"/>
                                </w:rPr>
                                <w:t>%</w:t>
                              </w:r>
                              <w:r w:rsidRPr="00797ECB">
                                <w:rPr>
                                  <w:sz w:val="12"/>
                                  <w:szCs w:val="12"/>
                                </w:rPr>
                                <w:t>]</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wgp>
                  </a:graphicData>
                </a:graphic>
              </wp:inline>
            </w:drawing>
          </mc:Choice>
          <mc:Fallback>
            <w:pict w14:anchorId="7AE02A17">
              <v:group id="Gruppieren 608" style="width:430.85pt;height:150.25pt;mso-position-horizontal-relative:char;mso-position-vertical-relative:line" coordsize="57584,19843" coordorigin=",4267" o:spid="_x0000_s1459" w14:anchorId="270F484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">
                <v:group id="Gruppieren 475" style="position:absolute;top:4267;width:57584;height:19843" coordsize="57584,19843" coordorigin=",1414" o:spid="_x0000_s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Grafik 473" style="position:absolute;top:1414;width:28792;height:19843;visibility:visible;mso-wrap-style:square" o:spid="_x0000_s14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">
                    <v:imagedata cropleft="-1f" croptop="4293f" cropright="12f" cropbottom="1028f" o:title="" r:id="rId54"/>
                  </v:shape>
                  <v:shape id="Grafik 474" style="position:absolute;left:28791;top:1447;width:28793;height:19779;visibility:visible;mso-wrap-style:square" o:spid="_x0000_s14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">
                    <v:imagedata cropleft="-10f" croptop="4485f" cropright="21f" cropbottom="1030f" o:title="" r:id="rId55"/>
                  </v:shape>
                </v:group>
                <v:shape id="Textfeld 527" style="position:absolute;left:694;top:11338;width:1579;height:1310;visibility:visible;mso-wrap-style:square;v-text-anchor:middle" o:spid="_x0000_s146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">
                  <v:textbox style="layout-flow:vertical;mso-layout-flow-alt:bottom-to-top" inset="0,0,0,0">
                    <w:txbxContent>
                      <w:p w:rsidRPr="00797ECB" w:rsidR="00A356F8" w:rsidP="00A356F8" w:rsidRDefault="00A356F8" w14:paraId="48C3CA29" w14:textId="3612689F">
                        <w:pPr>
                          <w:rPr>
                            <w:sz w:val="12"/>
                            <w:szCs w:val="12"/>
                            <w:lang w:val="en-GB"/>
                          </w:rPr>
                        </w:pPr>
                        <w:r w:rsidRPr="00797ECB">
                          <w:rPr>
                            <w:sz w:val="12"/>
                            <w:szCs w:val="12"/>
                          </w:rPr>
                          <w:t>[</w:t>
                        </w:r>
                        <w:r>
                          <w:rPr>
                            <w:sz w:val="12"/>
                            <w:szCs w:val="12"/>
                          </w:rPr>
                          <w:t>%</w:t>
                        </w:r>
                        <w:r w:rsidRPr="00797ECB">
                          <w:rPr>
                            <w:sz w:val="12"/>
                            <w:szCs w:val="12"/>
                          </w:rPr>
                          <w:t>]</w:t>
                        </w:r>
                      </w:p>
                    </w:txbxContent>
                  </v:textbox>
                </v:shape>
                <v:shape id="Textfeld 528" style="position:absolute;left:29407;top:11448;width:1578;height:1309;visibility:visible;mso-wrap-style:square;v-text-anchor:middle" o:spid="_x0000_s146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">
                  <v:textbox style="layout-flow:vertical;mso-layout-flow-alt:bottom-to-top" inset="0,0,0,0">
                    <w:txbxContent>
                      <w:p w:rsidRPr="00797ECB" w:rsidR="00A356F8" w:rsidP="00A356F8" w:rsidRDefault="00A356F8" w14:paraId="50539D1F" w14:textId="7663CE71">
                        <w:pPr>
                          <w:rPr>
                            <w:sz w:val="12"/>
                            <w:szCs w:val="12"/>
                            <w:lang w:val="en-GB"/>
                          </w:rPr>
                        </w:pPr>
                        <w:r w:rsidRPr="00797ECB">
                          <w:rPr>
                            <w:sz w:val="12"/>
                            <w:szCs w:val="12"/>
                          </w:rPr>
                          <w:t>[</w:t>
                        </w:r>
                        <w:r>
                          <w:rPr>
                            <w:sz w:val="12"/>
                            <w:szCs w:val="12"/>
                          </w:rPr>
                          <w:t>%</w:t>
                        </w:r>
                        <w:r w:rsidRPr="00797ECB">
                          <w:rPr>
                            <w:sz w:val="12"/>
                            <w:szCs w:val="12"/>
                          </w:rPr>
                          <w:t>]</w:t>
                        </w:r>
                      </w:p>
                    </w:txbxContent>
                  </v:textbox>
                </v:shape>
                <w10:anchorlock/>
              </v:group>
            </w:pict>
          </mc:Fallback>
        </mc:AlternateContent>
      </w:r>
    </w:p>
    <w:p w:rsidR="000D58AA" w:rsidP="008443E0" w:rsidRDefault="000D58AA" w14:paraId="0E8D6BA7" w14:textId="17730791">
      <w:pPr>
        <w:pStyle w:val="Beschriftung"/>
        <w:jc w:val="center"/>
      </w:pPr>
      <w:bookmarkStart w:name="_Ref125035555" w:id="139"/>
      <w:bookmarkStart w:name="_Toc126152061" w:id="140"/>
      <w:r>
        <w:t xml:space="preserve">Abbildung </w:t>
      </w:r>
      <w:r w:rsidR="009641A2">
        <w:fldChar w:fldCharType="begin"/>
      </w:r>
      <w:r w:rsidR="009641A2">
        <w:instrText xml:space="preserve"> SEQ Abbildung \* ARABIC </w:instrText>
      </w:r>
      <w:r w:rsidR="009641A2">
        <w:fldChar w:fldCharType="separate"/>
      </w:r>
      <w:r w:rsidR="00DA4B34">
        <w:rPr>
          <w:noProof/>
        </w:rPr>
        <w:t>28</w:t>
      </w:r>
      <w:r w:rsidR="009641A2">
        <w:rPr>
          <w:noProof/>
        </w:rPr>
        <w:fldChar w:fldCharType="end"/>
      </w:r>
      <w:bookmarkEnd w:id="139"/>
      <w:r>
        <w:t xml:space="preserve">: </w:t>
      </w:r>
      <w:r w:rsidRPr="00E35836">
        <w:t xml:space="preserve">MAPE für </w:t>
      </w:r>
      <w:r w:rsidR="00DB1541">
        <w:t>t</w:t>
      </w:r>
      <w:r w:rsidR="00DB1541">
        <w:rPr>
          <w:vertAlign w:val="subscript"/>
        </w:rPr>
        <w:t>train</w:t>
      </w:r>
      <w:r w:rsidR="00DB1541">
        <w:t xml:space="preserve"> = 5s</w:t>
      </w:r>
      <w:r w:rsidRPr="00E35836" w:rsidR="00DB1541">
        <w:t xml:space="preserve"> (</w:t>
      </w:r>
      <w:r w:rsidR="00DB1541">
        <w:t>links</w:t>
      </w:r>
      <w:r w:rsidRPr="00E35836" w:rsidR="00DB1541">
        <w:t xml:space="preserve">) und </w:t>
      </w:r>
      <w:r w:rsidR="00DB1541">
        <w:t>t</w:t>
      </w:r>
      <w:r w:rsidR="00DB1541">
        <w:rPr>
          <w:vertAlign w:val="subscript"/>
        </w:rPr>
        <w:t>train</w:t>
      </w:r>
      <w:r w:rsidR="00DB1541">
        <w:t xml:space="preserve"> = 20s </w:t>
      </w:r>
      <w:r w:rsidRPr="00E35836" w:rsidR="00DB1541">
        <w:t>(</w:t>
      </w:r>
      <w:r w:rsidR="00DB1541">
        <w:t>rechts</w:t>
      </w:r>
      <w:r w:rsidRPr="00E35836" w:rsidR="00DB1541">
        <w:t>)</w:t>
      </w:r>
      <w:bookmarkEnd w:id="140"/>
    </w:p>
    <w:p w:rsidR="00686832" w:rsidP="00706B1C" w:rsidRDefault="00706B1C" w14:paraId="3E9B8F52" w14:textId="755AD8D2">
      <w:pPr>
        <w:jc w:val="center"/>
      </w:pPr>
      <w:r>
        <w:rPr>
          <w:noProof/>
        </w:rPr>
        <mc:AlternateContent>
          <mc:Choice Requires="wpg">
            <w:drawing>
              <wp:inline distT="0" distB="0" distL="0" distR="0" wp14:anchorId="394F77F7" wp14:editId="5B88F1D7">
                <wp:extent cx="5760000" cy="2039620"/>
                <wp:effectExtent l="0" t="0" r="0" b="0"/>
                <wp:docPr id="609" name="Gruppieren 609"/>
                <wp:cNvGraphicFramePr/>
                <a:graphic xmlns:a="http://schemas.openxmlformats.org/drawingml/2006/main">
                  <a:graphicData uri="http://schemas.microsoft.com/office/word/2010/wordprocessingGroup">
                    <wpg:wgp>
                      <wpg:cNvGrpSpPr/>
                      <wpg:grpSpPr>
                        <a:xfrm>
                          <a:off x="0" y="0"/>
                          <a:ext cx="5760000" cy="2039620"/>
                          <a:chOff x="110325" y="0"/>
                          <a:chExt cx="5817705" cy="2039620"/>
                        </a:xfrm>
                      </wpg:grpSpPr>
                      <wpg:grpSp>
                        <wpg:cNvPr id="479" name="Gruppieren 479"/>
                        <wpg:cNvGrpSpPr/>
                        <wpg:grpSpPr>
                          <a:xfrm>
                            <a:off x="175565" y="0"/>
                            <a:ext cx="5752465" cy="2039620"/>
                            <a:chOff x="0" y="0"/>
                            <a:chExt cx="5752465" cy="2040056"/>
                          </a:xfrm>
                        </wpg:grpSpPr>
                        <pic:pic xmlns:pic="http://schemas.openxmlformats.org/drawingml/2006/picture">
                          <pic:nvPicPr>
                            <pic:cNvPr id="477" name="Grafik 477"/>
                            <pic:cNvPicPr>
                              <a:picLocks noChangeAspect="1"/>
                            </pic:cNvPicPr>
                          </pic:nvPicPr>
                          <pic:blipFill rotWithShape="1">
                            <a:blip r:embed="rId56">
                              <a:extLst>
                                <a:ext uri="{28A0092B-C50C-407E-A947-70E740481C1C}">
                                  <a14:useLocalDpi xmlns:a14="http://schemas.microsoft.com/office/drawing/2010/main" val="0"/>
                                </a:ext>
                              </a:extLst>
                            </a:blip>
                            <a:srcRect t="56083" b="22249"/>
                            <a:stretch/>
                          </pic:blipFill>
                          <pic:spPr bwMode="auto">
                            <a:xfrm>
                              <a:off x="0" y="0"/>
                              <a:ext cx="5750560" cy="9956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8" name="Grafik 478"/>
                            <pic:cNvPicPr>
                              <a:picLocks noChangeAspect="1"/>
                            </pic:cNvPicPr>
                          </pic:nvPicPr>
                          <pic:blipFill rotWithShape="1">
                            <a:blip r:embed="rId57">
                              <a:extLst>
                                <a:ext uri="{28A0092B-C50C-407E-A947-70E740481C1C}">
                                  <a14:useLocalDpi xmlns:a14="http://schemas.microsoft.com/office/drawing/2010/main" val="0"/>
                                </a:ext>
                              </a:extLst>
                            </a:blip>
                            <a:srcRect t="55786" b="22253"/>
                            <a:stretch/>
                          </pic:blipFill>
                          <pic:spPr bwMode="auto">
                            <a:xfrm>
                              <a:off x="0" y="1030406"/>
                              <a:ext cx="5752465" cy="1009650"/>
                            </a:xfrm>
                            <a:prstGeom prst="rect">
                              <a:avLst/>
                            </a:prstGeom>
                            <a:noFill/>
                            <a:ln>
                              <a:noFill/>
                            </a:ln>
                            <a:extLst>
                              <a:ext uri="{53640926-AAD7-44D8-BBD7-CCE9431645EC}">
                                <a14:shadowObscured xmlns:a14="http://schemas.microsoft.com/office/drawing/2010/main"/>
                              </a:ext>
                            </a:extLst>
                          </pic:spPr>
                        </pic:pic>
                      </wpg:grpSp>
                      <wps:wsp>
                        <wps:cNvPr id="531" name="Textfeld 531"/>
                        <wps:cNvSpPr txBox="1"/>
                        <wps:spPr>
                          <a:xfrm>
                            <a:off x="110325" y="1313920"/>
                            <a:ext cx="157882" cy="319053"/>
                          </a:xfrm>
                          <a:prstGeom prst="rect">
                            <a:avLst/>
                          </a:prstGeom>
                          <a:noFill/>
                          <a:ln w="6350">
                            <a:noFill/>
                          </a:ln>
                        </wps:spPr>
                        <wps:txbx>
                          <w:txbxContent>
                            <w:p w:rsidRPr="00A356F8" w:rsidR="00A356F8" w:rsidP="00A356F8" w:rsidRDefault="00A356F8" w14:paraId="7C9DE712" w14:textId="77777777">
                              <w:pPr>
                                <w:rPr>
                                  <w:sz w:val="16"/>
                                  <w:szCs w:val="16"/>
                                  <w:lang w:val="en-GB"/>
                                </w:rPr>
                              </w:pPr>
                              <w:r w:rsidRPr="00A356F8">
                                <w:rPr>
                                  <w:sz w:val="16"/>
                                  <w:szCs w:val="16"/>
                                </w:rPr>
                                <w:t>u(t) [-]</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529" name="Textfeld 529"/>
                        <wps:cNvSpPr txBox="1"/>
                        <wps:spPr>
                          <a:xfrm>
                            <a:off x="117044" y="281635"/>
                            <a:ext cx="157882" cy="319053"/>
                          </a:xfrm>
                          <a:prstGeom prst="rect">
                            <a:avLst/>
                          </a:prstGeom>
                          <a:noFill/>
                          <a:ln w="6350">
                            <a:noFill/>
                          </a:ln>
                        </wps:spPr>
                        <wps:txbx>
                          <w:txbxContent>
                            <w:p w:rsidRPr="00A356F8" w:rsidR="00A356F8" w:rsidP="00A356F8" w:rsidRDefault="00A356F8" w14:paraId="04FE243B" w14:textId="498326A8">
                              <w:pPr>
                                <w:rPr>
                                  <w:sz w:val="16"/>
                                  <w:szCs w:val="16"/>
                                  <w:lang w:val="en-GB"/>
                                </w:rPr>
                              </w:pPr>
                              <w:r w:rsidRPr="00A356F8">
                                <w:rPr>
                                  <w:sz w:val="16"/>
                                  <w:szCs w:val="16"/>
                                </w:rPr>
                                <w:t>u(t) [-]</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wgp>
                  </a:graphicData>
                </a:graphic>
              </wp:inline>
            </w:drawing>
          </mc:Choice>
          <mc:Fallback>
            <w:pict w14:anchorId="38862885">
              <v:group id="Gruppieren 609" style="width:453.55pt;height:160.6pt;mso-position-horizontal-relative:char;mso-position-vertical-relative:line" coordsize="58177,20396" coordorigin="1103" o:spid="_x0000_s1465" w14:anchorId="394F77F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">
                <v:group id="Gruppieren 479" style="position:absolute;left:1755;width:57525;height:20396" coordsize="57524,20400" o:spid="_x0000_s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Grafik 477" style="position:absolute;width:57505;height:9956;visibility:visible;mso-wrap-style:square" o:spid="_x0000_s14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">
                    <v:imagedata croptop="36755f" cropbottom="14581f" o:title="" r:id="rId58"/>
                  </v:shape>
                  <v:shape id="Grafik 478" style="position:absolute;top:10304;width:57524;height:10096;visibility:visible;mso-wrap-style:square" o:spid="_x0000_s146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">
                    <v:imagedata croptop="36560f" cropbottom="14584f" o:title="" r:id="rId59"/>
                  </v:shape>
                </v:group>
                <v:shape id="Textfeld 531" style="position:absolute;left:1103;top:13139;width:1579;height:3190;visibility:visible;mso-wrap-style:square;v-text-anchor:middle" o:spid="_x0000_s146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">
                  <v:textbox style="layout-flow:vertical;mso-layout-flow-alt:bottom-to-top" inset="0,0,0,0">
                    <w:txbxContent>
                      <w:p w:rsidRPr="00A356F8" w:rsidR="00A356F8" w:rsidP="00A356F8" w:rsidRDefault="00A356F8" w14:paraId="635BE4F4" w14:textId="77777777">
                        <w:pPr>
                          <w:rPr>
                            <w:sz w:val="16"/>
                            <w:szCs w:val="16"/>
                            <w:lang w:val="en-GB"/>
                          </w:rPr>
                        </w:pPr>
                        <w:r w:rsidRPr="00A356F8">
                          <w:rPr>
                            <w:sz w:val="16"/>
                            <w:szCs w:val="16"/>
                          </w:rPr>
                          <w:t>u(t) [-]</w:t>
                        </w:r>
                      </w:p>
                    </w:txbxContent>
                  </v:textbox>
                </v:shape>
                <v:shape id="Textfeld 529" style="position:absolute;left:1170;top:2816;width:1579;height:3190;visibility:visible;mso-wrap-style:square;v-text-anchor:middle" o:spid="_x0000_s147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">
                  <v:textbox style="layout-flow:vertical;mso-layout-flow-alt:bottom-to-top" inset="0,0,0,0">
                    <w:txbxContent>
                      <w:p w:rsidRPr="00A356F8" w:rsidR="00A356F8" w:rsidP="00A356F8" w:rsidRDefault="00A356F8" w14:paraId="1AFDDBC6" w14:textId="498326A8">
                        <w:pPr>
                          <w:rPr>
                            <w:sz w:val="16"/>
                            <w:szCs w:val="16"/>
                            <w:lang w:val="en-GB"/>
                          </w:rPr>
                        </w:pPr>
                        <w:r w:rsidRPr="00A356F8">
                          <w:rPr>
                            <w:sz w:val="16"/>
                            <w:szCs w:val="16"/>
                          </w:rPr>
                          <w:t>u(t) [-]</w:t>
                        </w:r>
                      </w:p>
                    </w:txbxContent>
                  </v:textbox>
                </v:shape>
                <w10:anchorlock/>
              </v:group>
            </w:pict>
          </mc:Fallback>
        </mc:AlternateContent>
      </w:r>
    </w:p>
    <w:p w:rsidRPr="00DF6FE0" w:rsidR="00DF6FE0" w:rsidP="008443E0" w:rsidRDefault="00686832" w14:paraId="7B9D0307" w14:textId="3BA0702A">
      <w:pPr>
        <w:pStyle w:val="Beschriftung"/>
        <w:jc w:val="center"/>
      </w:pPr>
      <w:bookmarkStart w:name="_Ref125037360" w:id="141"/>
      <w:bookmarkStart w:name="_Toc126152062" w:id="142"/>
      <w:r>
        <w:t xml:space="preserve">Abbildung </w:t>
      </w:r>
      <w:r w:rsidR="009641A2">
        <w:fldChar w:fldCharType="begin"/>
      </w:r>
      <w:r w:rsidR="009641A2">
        <w:instrText xml:space="preserve"> SEQ Abbildung \* ARABIC </w:instrText>
      </w:r>
      <w:r w:rsidR="009641A2">
        <w:fldChar w:fldCharType="separate"/>
      </w:r>
      <w:r w:rsidR="00DA4B34">
        <w:rPr>
          <w:noProof/>
        </w:rPr>
        <w:t>29</w:t>
      </w:r>
      <w:r w:rsidR="009641A2">
        <w:rPr>
          <w:noProof/>
        </w:rPr>
        <w:fldChar w:fldCharType="end"/>
      </w:r>
      <w:bookmarkEnd w:id="141"/>
      <w:r>
        <w:t xml:space="preserve">: Verlauf der Stellgröße für </w:t>
      </w:r>
      <w:r w:rsidR="00DB1541">
        <w:t>t</w:t>
      </w:r>
      <w:r w:rsidR="00DB1541">
        <w:rPr>
          <w:vertAlign w:val="subscript"/>
        </w:rPr>
        <w:t>train</w:t>
      </w:r>
      <w:r w:rsidR="00DB1541">
        <w:t xml:space="preserve"> = 5s</w:t>
      </w:r>
      <w:r w:rsidRPr="00E35836">
        <w:t xml:space="preserve"> (</w:t>
      </w:r>
      <w:r>
        <w:t>oben</w:t>
      </w:r>
      <w:r w:rsidRPr="00E35836">
        <w:t xml:space="preserve">) und </w:t>
      </w:r>
      <w:r w:rsidR="00DB1541">
        <w:t>t</w:t>
      </w:r>
      <w:r w:rsidR="00DB1541">
        <w:rPr>
          <w:vertAlign w:val="subscript"/>
        </w:rPr>
        <w:t>train</w:t>
      </w:r>
      <w:r w:rsidR="00DB1541">
        <w:t xml:space="preserve"> = 20s</w:t>
      </w:r>
      <w:r>
        <w:t xml:space="preserve"> </w:t>
      </w:r>
      <w:r w:rsidRPr="00E35836">
        <w:t>(</w:t>
      </w:r>
      <w:r>
        <w:t>unten</w:t>
      </w:r>
      <w:r w:rsidRPr="00E35836">
        <w:t>)</w:t>
      </w:r>
      <w:bookmarkEnd w:id="142"/>
    </w:p>
    <w:p w:rsidRPr="00A421EA" w:rsidR="0016149C" w:rsidP="00AF702A" w:rsidRDefault="00BF6D92" w14:paraId="2F23687F" w14:textId="3759EEA5">
      <w:pPr>
        <w:rPr>
          <w:rFonts w:cs="Arial"/>
        </w:rPr>
      </w:pPr>
      <w:r>
        <w:rPr>
          <w:rFonts w:cs="Arial"/>
        </w:rPr>
        <w:t>Der Vergleich</w:t>
      </w:r>
      <w:r w:rsidR="00DF6FE0">
        <w:rPr>
          <w:rFonts w:cs="Arial"/>
        </w:rPr>
        <w:t xml:space="preserve"> des Vorhersagefehlers </w:t>
      </w:r>
      <w:r>
        <w:rPr>
          <w:rFonts w:cs="Arial"/>
        </w:rPr>
        <w:t>bei</w:t>
      </w:r>
      <w:r w:rsidR="00DF6FE0">
        <w:rPr>
          <w:rFonts w:cs="Arial"/>
        </w:rPr>
        <w:t xml:space="preserve"> </w:t>
      </w:r>
      <m:oMath>
        <m:sSub>
          <m:sSubPr>
            <m:ctrlPr>
              <w:rPr>
                <w:rFonts w:ascii="Cambria Math" w:hAnsi="Cambria Math" w:cs="Arial"/>
                <w:i/>
              </w:rPr>
            </m:ctrlPr>
          </m:sSubPr>
          <m:e>
            <m:r>
              <w:rPr>
                <w:rFonts w:ascii="Cambria Math" w:hAnsi="Cambria Math" w:cs="Arial"/>
              </w:rPr>
              <m:t>t</m:t>
            </m:r>
          </m:e>
          <m:sub>
            <m:r>
              <w:rPr>
                <w:rFonts w:ascii="Cambria Math" w:hAnsi="Cambria Math" w:cs="Arial"/>
              </w:rPr>
              <m:t>train</m:t>
            </m:r>
          </m:sub>
        </m:sSub>
        <m:r>
          <w:rPr>
            <w:rFonts w:ascii="Cambria Math" w:hAnsi="Cambria Math" w:cs="Arial"/>
          </w:rPr>
          <m:t>=5s</m:t>
        </m:r>
      </m:oMath>
      <w:r w:rsidR="00DF6FE0">
        <w:rPr>
          <w:rFonts w:cs="Arial"/>
        </w:rPr>
        <w:t xml:space="preserve"> und </w:t>
      </w:r>
      <m:oMath>
        <m:sSub>
          <m:sSubPr>
            <m:ctrlPr>
              <w:rPr>
                <w:rFonts w:ascii="Cambria Math" w:hAnsi="Cambria Math" w:cs="Arial"/>
                <w:i/>
              </w:rPr>
            </m:ctrlPr>
          </m:sSubPr>
          <m:e>
            <m:r>
              <w:rPr>
                <w:rFonts w:ascii="Cambria Math" w:hAnsi="Cambria Math" w:cs="Arial"/>
              </w:rPr>
              <m:t>t</m:t>
            </m:r>
          </m:e>
          <m:sub>
            <m:r>
              <w:rPr>
                <w:rFonts w:ascii="Cambria Math" w:hAnsi="Cambria Math" w:cs="Arial"/>
              </w:rPr>
              <m:t>train</m:t>
            </m:r>
          </m:sub>
        </m:sSub>
        <m:r>
          <w:rPr>
            <w:rFonts w:ascii="Cambria Math" w:hAnsi="Cambria Math" w:cs="Arial"/>
          </w:rPr>
          <m:t>=20s</m:t>
        </m:r>
      </m:oMath>
      <w:r w:rsidR="00DF6FE0">
        <w:rPr>
          <w:rFonts w:cs="Arial"/>
        </w:rPr>
        <w:t xml:space="preserve"> </w:t>
      </w:r>
      <w:r w:rsidR="004437E2">
        <w:rPr>
          <w:rFonts w:cs="Arial"/>
        </w:rPr>
        <w:t>ist</w:t>
      </w:r>
      <w:r w:rsidR="00DF6FE0">
        <w:rPr>
          <w:rFonts w:cs="Arial"/>
        </w:rPr>
        <w:t xml:space="preserve"> in </w:t>
      </w:r>
      <w:r w:rsidR="00DF6FE0">
        <w:rPr>
          <w:rFonts w:cs="Arial"/>
        </w:rPr>
        <w:fldChar w:fldCharType="begin"/>
      </w:r>
      <w:r w:rsidR="00DF6FE0">
        <w:rPr>
          <w:rFonts w:cs="Arial"/>
        </w:rPr>
        <w:instrText xml:space="preserve"> REF _Ref125035555 \h </w:instrText>
      </w:r>
      <w:r w:rsidR="00DF6FE0">
        <w:rPr>
          <w:rFonts w:cs="Arial"/>
        </w:rPr>
      </w:r>
      <w:r w:rsidR="00DF6FE0">
        <w:rPr>
          <w:rFonts w:cs="Arial"/>
        </w:rPr>
        <w:fldChar w:fldCharType="separate"/>
      </w:r>
      <w:r w:rsidR="00DA4B34">
        <w:t xml:space="preserve">Abbildung </w:t>
      </w:r>
      <w:r w:rsidR="00DA4B34">
        <w:rPr>
          <w:noProof/>
        </w:rPr>
        <w:t>28</w:t>
      </w:r>
      <w:r w:rsidR="00DF6FE0">
        <w:rPr>
          <w:rFonts w:cs="Arial"/>
        </w:rPr>
        <w:fldChar w:fldCharType="end"/>
      </w:r>
      <w:r w:rsidR="00DF6FE0">
        <w:rPr>
          <w:rFonts w:cs="Arial"/>
        </w:rPr>
        <w:t xml:space="preserve"> dargestellt</w:t>
      </w:r>
      <w:r>
        <w:rPr>
          <w:rFonts w:cs="Arial"/>
        </w:rPr>
        <w:t>, in der</w:t>
      </w:r>
      <w:r w:rsidR="00DF6FE0">
        <w:rPr>
          <w:rFonts w:cs="Arial"/>
        </w:rPr>
        <w:t xml:space="preserve"> jeweils der MAPE-Fehler der Vorhersage über die gesamte Laufzeit </w:t>
      </w:r>
      <w:r w:rsidR="004437E2">
        <w:rPr>
          <w:rFonts w:cs="Arial"/>
        </w:rPr>
        <w:t>dargestellt</w:t>
      </w:r>
      <w:r>
        <w:rPr>
          <w:rFonts w:cs="Arial"/>
        </w:rPr>
        <w:t xml:space="preserve"> ist</w:t>
      </w:r>
      <w:r w:rsidR="00DF6FE0">
        <w:rPr>
          <w:rFonts w:cs="Arial"/>
        </w:rPr>
        <w:t>. Die Zeit</w:t>
      </w:r>
      <w:r w:rsidR="004437E2">
        <w:rPr>
          <w:rFonts w:cs="Arial"/>
        </w:rPr>
        <w:t>a</w:t>
      </w:r>
      <w:r w:rsidR="00DF6FE0">
        <w:rPr>
          <w:rFonts w:cs="Arial"/>
        </w:rPr>
        <w:t xml:space="preserve">chse der Graphen </w:t>
      </w:r>
      <w:r>
        <w:rPr>
          <w:rFonts w:cs="Arial"/>
        </w:rPr>
        <w:t>beginnt</w:t>
      </w:r>
      <w:r w:rsidR="00DF6FE0">
        <w:rPr>
          <w:rFonts w:cs="Arial"/>
        </w:rPr>
        <w:t xml:space="preserve"> jeweils </w:t>
      </w:r>
      <w:r w:rsidR="001E0897">
        <w:rPr>
          <w:rFonts w:cs="Arial"/>
        </w:rPr>
        <w:t>nach</w:t>
      </w:r>
      <w:r w:rsidR="00DF6FE0">
        <w:rPr>
          <w:rFonts w:cs="Arial"/>
        </w:rPr>
        <w:t xml:space="preserve"> 5s und 20s, </w:t>
      </w:r>
      <w:r>
        <w:rPr>
          <w:rFonts w:cs="Arial"/>
        </w:rPr>
        <w:t>da</w:t>
      </w:r>
      <w:r w:rsidR="00DF6FE0">
        <w:rPr>
          <w:rFonts w:cs="Arial"/>
        </w:rPr>
        <w:t xml:space="preserve"> die Regel-KI </w:t>
      </w:r>
      <w:r>
        <w:rPr>
          <w:rFonts w:cs="Arial"/>
        </w:rPr>
        <w:t>vor dem ersten Trainings</w:t>
      </w:r>
      <w:r w:rsidR="004437E2">
        <w:rPr>
          <w:rFonts w:cs="Arial"/>
        </w:rPr>
        <w:t>lauf</w:t>
      </w:r>
      <w:r>
        <w:rPr>
          <w:rFonts w:cs="Arial"/>
        </w:rPr>
        <w:t xml:space="preserve"> keine Vorhersagen </w:t>
      </w:r>
      <w:r w:rsidR="004437E2">
        <w:rPr>
          <w:rFonts w:cs="Arial"/>
        </w:rPr>
        <w:t>trifft</w:t>
      </w:r>
      <w:r>
        <w:rPr>
          <w:rFonts w:cs="Arial"/>
        </w:rPr>
        <w:t xml:space="preserve">, da </w:t>
      </w:r>
      <m:oMath>
        <m:r>
          <w:rPr>
            <w:rFonts w:ascii="Cambria Math" w:hAnsi="Cambria Math" w:cs="Arial"/>
          </w:rPr>
          <m:t>ε</m:t>
        </m:r>
      </m:oMath>
      <w:r>
        <w:rPr>
          <w:rFonts w:cs="Arial"/>
        </w:rPr>
        <w:t xml:space="preserve"> bis zum ersten Training 100 % beträgt. </w:t>
      </w:r>
      <w:r w:rsidR="00DF6FE0">
        <w:rPr>
          <w:rFonts w:cs="Arial"/>
        </w:rPr>
        <w:t>Ein interessante</w:t>
      </w:r>
      <w:r>
        <w:rPr>
          <w:rFonts w:cs="Arial"/>
        </w:rPr>
        <w:t>s</w:t>
      </w:r>
      <w:r w:rsidR="00DF6FE0">
        <w:rPr>
          <w:rFonts w:cs="Arial"/>
        </w:rPr>
        <w:t xml:space="preserve"> </w:t>
      </w:r>
      <w:r>
        <w:rPr>
          <w:rFonts w:cs="Arial"/>
        </w:rPr>
        <w:t>Ergebnis</w:t>
      </w:r>
      <w:r w:rsidR="00DF6FE0">
        <w:rPr>
          <w:rFonts w:cs="Arial"/>
        </w:rPr>
        <w:t xml:space="preserve"> ist </w:t>
      </w:r>
      <w:r>
        <w:rPr>
          <w:rFonts w:cs="Arial"/>
        </w:rPr>
        <w:t>im</w:t>
      </w:r>
      <w:r w:rsidR="00DF6FE0">
        <w:rPr>
          <w:rFonts w:cs="Arial"/>
        </w:rPr>
        <w:t xml:space="preserve"> rechten Graphen zu </w:t>
      </w:r>
      <w:r>
        <w:rPr>
          <w:rFonts w:cs="Arial"/>
        </w:rPr>
        <w:t>sehen</w:t>
      </w:r>
      <w:r w:rsidR="00DF6FE0">
        <w:rPr>
          <w:rFonts w:cs="Arial"/>
        </w:rPr>
        <w:t xml:space="preserve">, </w:t>
      </w:r>
      <w:r w:rsidR="004437E2">
        <w:rPr>
          <w:rFonts w:cs="Arial"/>
        </w:rPr>
        <w:t>wo</w:t>
      </w:r>
      <w:r w:rsidR="00DF6FE0">
        <w:rPr>
          <w:rFonts w:cs="Arial"/>
        </w:rPr>
        <w:t xml:space="preserve"> der Vorhersagefehler nach 40 Sekunden, also</w:t>
      </w:r>
      <w:r>
        <w:rPr>
          <w:rFonts w:cs="Arial"/>
        </w:rPr>
        <w:t xml:space="preserve"> </w:t>
      </w:r>
      <w:r w:rsidR="00DF6FE0">
        <w:rPr>
          <w:rFonts w:cs="Arial"/>
        </w:rPr>
        <w:t xml:space="preserve">nach der zweiten Trainingsiteration, stark </w:t>
      </w:r>
      <w:r>
        <w:rPr>
          <w:rFonts w:cs="Arial"/>
        </w:rPr>
        <w:t>abfällt</w:t>
      </w:r>
      <w:r w:rsidR="00DF6FE0">
        <w:rPr>
          <w:rFonts w:cs="Arial"/>
        </w:rPr>
        <w:t>.</w:t>
      </w:r>
      <w:r>
        <w:rPr>
          <w:rFonts w:cs="Arial"/>
        </w:rPr>
        <w:t xml:space="preserve"> Nach einer Laufzeit von </w:t>
      </w:r>
      <w:r w:rsidR="00DF6FE0">
        <w:rPr>
          <w:rFonts w:cs="Arial"/>
        </w:rPr>
        <w:t>20 Sekunden</w:t>
      </w:r>
      <w:r>
        <w:rPr>
          <w:rFonts w:cs="Arial"/>
        </w:rPr>
        <w:t xml:space="preserve"> </w:t>
      </w:r>
      <w:r w:rsidR="004437E2">
        <w:rPr>
          <w:rFonts w:cs="Arial"/>
        </w:rPr>
        <w:t>ist der Verlauf der beiden Fehler</w:t>
      </w:r>
      <w:r w:rsidR="00DF6FE0">
        <w:rPr>
          <w:rFonts w:cs="Arial"/>
        </w:rPr>
        <w:t xml:space="preserve"> ähnlich.</w:t>
      </w:r>
      <w:r>
        <w:rPr>
          <w:rFonts w:cs="Arial"/>
        </w:rPr>
        <w:t xml:space="preserve"> </w:t>
      </w:r>
      <w:r w:rsidR="004437E2">
        <w:rPr>
          <w:rFonts w:cs="Arial"/>
        </w:rPr>
        <w:t>Daraus folgt,</w:t>
      </w:r>
      <w:r>
        <w:rPr>
          <w:rFonts w:cs="Arial"/>
        </w:rPr>
        <w:t xml:space="preserve"> </w:t>
      </w:r>
      <w:r w:rsidR="004437E2">
        <w:rPr>
          <w:rFonts w:cs="Arial"/>
        </w:rPr>
        <w:t>dass</w:t>
      </w:r>
      <w:r w:rsidR="00DF6FE0">
        <w:rPr>
          <w:rFonts w:cs="Arial"/>
        </w:rPr>
        <w:t xml:space="preserve"> </w:t>
      </w:r>
      <m:oMath>
        <m:sSub>
          <m:sSubPr>
            <m:ctrlPr>
              <w:rPr>
                <w:rFonts w:ascii="Cambria Math" w:hAnsi="Cambria Math"/>
                <w:i/>
              </w:rPr>
            </m:ctrlPr>
          </m:sSubPr>
          <m:e>
            <m:r>
              <w:rPr>
                <w:rFonts w:ascii="Cambria Math" w:hAnsi="Cambria Math"/>
              </w:rPr>
              <m:t>t</m:t>
            </m:r>
          </m:e>
          <m:sub>
            <m:r>
              <w:rPr>
                <w:rFonts w:ascii="Cambria Math" w:hAnsi="Cambria Math"/>
              </w:rPr>
              <m:t>train</m:t>
            </m:r>
          </m:sub>
        </m:sSub>
      </m:oMath>
      <w:r w:rsidR="00DF6FE0">
        <w:rPr>
          <w:rFonts w:cs="Arial"/>
        </w:rPr>
        <w:t xml:space="preserve"> </w:t>
      </w:r>
      <w:r w:rsidR="00A421EA">
        <w:rPr>
          <w:rFonts w:cs="Arial"/>
        </w:rPr>
        <w:t>bei diesem System keinen großen Einfluss auf den Regel</w:t>
      </w:r>
      <w:r w:rsidR="00DA5E24">
        <w:rPr>
          <w:rFonts w:cs="Arial"/>
        </w:rPr>
        <w:t>ungs</w:t>
      </w:r>
      <w:r w:rsidR="00A421EA">
        <w:rPr>
          <w:rFonts w:cs="Arial"/>
        </w:rPr>
        <w:t>erfolg</w:t>
      </w:r>
      <w:r w:rsidR="004437E2">
        <w:rPr>
          <w:rFonts w:cs="Arial"/>
        </w:rPr>
        <w:t xml:space="preserve"> hat</w:t>
      </w:r>
      <w:r w:rsidR="00A421EA">
        <w:rPr>
          <w:rFonts w:cs="Arial"/>
        </w:rPr>
        <w:t xml:space="preserve">. Der Einfluss von </w:t>
      </w:r>
      <m:oMath>
        <m:sSub>
          <m:sSubPr>
            <m:ctrlPr>
              <w:rPr>
                <w:rFonts w:ascii="Cambria Math" w:hAnsi="Cambria Math"/>
                <w:i/>
              </w:rPr>
            </m:ctrlPr>
          </m:sSubPr>
          <m:e>
            <m:r>
              <w:rPr>
                <w:rFonts w:ascii="Cambria Math" w:hAnsi="Cambria Math"/>
              </w:rPr>
              <m:t>t</m:t>
            </m:r>
          </m:e>
          <m:sub>
            <m:r>
              <w:rPr>
                <w:rFonts w:ascii="Cambria Math" w:hAnsi="Cambria Math"/>
              </w:rPr>
              <m:t>train</m:t>
            </m:r>
          </m:sub>
        </m:sSub>
      </m:oMath>
      <w:r w:rsidR="00A421EA">
        <w:rPr>
          <w:rFonts w:cs="Arial"/>
        </w:rPr>
        <w:t xml:space="preserve"> auf die Stellgröße ist in </w:t>
      </w:r>
      <w:r w:rsidR="00A421EA">
        <w:rPr>
          <w:rFonts w:cs="Arial"/>
        </w:rPr>
        <w:fldChar w:fldCharType="begin"/>
      </w:r>
      <w:r w:rsidR="00A421EA">
        <w:rPr>
          <w:rFonts w:cs="Arial"/>
        </w:rPr>
        <w:instrText xml:space="preserve"> REF _Ref125037360 \h </w:instrText>
      </w:r>
      <w:r w:rsidR="00A421EA">
        <w:rPr>
          <w:rFonts w:cs="Arial"/>
        </w:rPr>
      </w:r>
      <w:r w:rsidR="00A421EA">
        <w:rPr>
          <w:rFonts w:cs="Arial"/>
        </w:rPr>
        <w:fldChar w:fldCharType="separate"/>
      </w:r>
      <w:r w:rsidR="00DA4B34">
        <w:t xml:space="preserve">Abbildung </w:t>
      </w:r>
      <w:r w:rsidR="00DA4B34">
        <w:rPr>
          <w:noProof/>
        </w:rPr>
        <w:t>29</w:t>
      </w:r>
      <w:r w:rsidR="00A421EA">
        <w:rPr>
          <w:rFonts w:cs="Arial"/>
        </w:rPr>
        <w:fldChar w:fldCharType="end"/>
      </w:r>
      <w:r w:rsidR="00A421EA">
        <w:rPr>
          <w:rFonts w:cs="Arial"/>
        </w:rPr>
        <w:t xml:space="preserve"> dargestellt. </w:t>
      </w:r>
      <w:r w:rsidR="00DF6FE0">
        <w:rPr>
          <w:rFonts w:cs="Arial"/>
        </w:rPr>
        <w:t xml:space="preserve">Es ist </w:t>
      </w:r>
      <w:r w:rsidR="00A421EA">
        <w:rPr>
          <w:rFonts w:cs="Arial"/>
        </w:rPr>
        <w:t>zu erkennen</w:t>
      </w:r>
      <w:r w:rsidR="00DF6FE0">
        <w:rPr>
          <w:rFonts w:cs="Arial"/>
        </w:rPr>
        <w:t xml:space="preserve">, dass </w:t>
      </w:r>
      <w:r w:rsidR="00A421EA">
        <w:rPr>
          <w:rFonts w:cs="Arial"/>
        </w:rPr>
        <w:t>bei</w:t>
      </w:r>
      <w:r w:rsidR="00DF6FE0">
        <w:rPr>
          <w:rFonts w:cs="Arial"/>
        </w:rPr>
        <w:t xml:space="preserve"> </w:t>
      </w:r>
      <m:oMath>
        <m:sSub>
          <m:sSubPr>
            <m:ctrlPr>
              <w:rPr>
                <w:rFonts w:ascii="Cambria Math" w:hAnsi="Cambria Math" w:cs="Arial"/>
                <w:i/>
              </w:rPr>
            </m:ctrlPr>
          </m:sSubPr>
          <m:e>
            <m:r>
              <w:rPr>
                <w:rFonts w:ascii="Cambria Math" w:hAnsi="Cambria Math" w:cs="Arial"/>
              </w:rPr>
              <m:t>t</m:t>
            </m:r>
          </m:e>
          <m:sub>
            <m:r>
              <w:rPr>
                <w:rFonts w:ascii="Cambria Math" w:hAnsi="Cambria Math" w:cs="Arial"/>
              </w:rPr>
              <m:t>train</m:t>
            </m:r>
          </m:sub>
        </m:sSub>
        <m:r>
          <w:rPr>
            <w:rFonts w:ascii="Cambria Math" w:hAnsi="Cambria Math" w:cs="Arial"/>
          </w:rPr>
          <m:t>=5s</m:t>
        </m:r>
      </m:oMath>
      <w:r w:rsidR="00DF6FE0">
        <w:rPr>
          <w:rFonts w:cs="Arial"/>
        </w:rPr>
        <w:t xml:space="preserve"> die </w:t>
      </w:r>
      <w:r w:rsidR="004437E2">
        <w:rPr>
          <w:rFonts w:cs="Arial"/>
        </w:rPr>
        <w:t>Schwankungen</w:t>
      </w:r>
      <w:r w:rsidR="00DF6FE0">
        <w:rPr>
          <w:rFonts w:cs="Arial"/>
        </w:rPr>
        <w:t xml:space="preserve"> der Stellgröße geringer sind als </w:t>
      </w:r>
      <w:r w:rsidR="00A421EA">
        <w:rPr>
          <w:rFonts w:cs="Arial"/>
        </w:rPr>
        <w:t>bei</w:t>
      </w:r>
      <w:r w:rsidR="00DF6FE0">
        <w:rPr>
          <w:rFonts w:cs="Arial"/>
        </w:rPr>
        <w:t xml:space="preserve"> </w:t>
      </w:r>
      <m:oMath>
        <m:sSub>
          <m:sSubPr>
            <m:ctrlPr>
              <w:rPr>
                <w:rFonts w:ascii="Cambria Math" w:hAnsi="Cambria Math" w:cs="Arial"/>
                <w:i/>
              </w:rPr>
            </m:ctrlPr>
          </m:sSubPr>
          <m:e>
            <m:r>
              <w:rPr>
                <w:rFonts w:ascii="Cambria Math" w:hAnsi="Cambria Math" w:cs="Arial"/>
              </w:rPr>
              <m:t>t</m:t>
            </m:r>
          </m:e>
          <m:sub>
            <m:r>
              <w:rPr>
                <w:rFonts w:ascii="Cambria Math" w:hAnsi="Cambria Math" w:cs="Arial"/>
              </w:rPr>
              <m:t>train</m:t>
            </m:r>
          </m:sub>
        </m:sSub>
        <m:r>
          <w:rPr>
            <w:rFonts w:ascii="Cambria Math" w:hAnsi="Cambria Math" w:cs="Arial"/>
          </w:rPr>
          <m:t>=20s</m:t>
        </m:r>
      </m:oMath>
      <w:r w:rsidR="00DF6FE0">
        <w:rPr>
          <w:rFonts w:cs="Arial"/>
        </w:rPr>
        <w:t>,</w:t>
      </w:r>
      <w:r w:rsidR="00A421EA">
        <w:rPr>
          <w:rFonts w:cs="Arial"/>
        </w:rPr>
        <w:t xml:space="preserve"> da </w:t>
      </w:r>
      <m:oMath>
        <m:r>
          <w:rPr>
            <w:rFonts w:ascii="Cambria Math" w:hAnsi="Cambria Math"/>
          </w:rPr>
          <m:t>ε</m:t>
        </m:r>
      </m:oMath>
      <w:r w:rsidR="00A421EA">
        <w:rPr>
          <w:rFonts w:cs="Arial"/>
        </w:rPr>
        <w:t xml:space="preserve"> schnell abnimmt und somit</w:t>
      </w:r>
      <w:r w:rsidR="00DF6FE0">
        <w:rPr>
          <w:rFonts w:cs="Arial"/>
        </w:rPr>
        <w:t xml:space="preserve"> weniger zufällige </w:t>
      </w:r>
      <w:r w:rsidR="004437E2">
        <w:rPr>
          <w:rFonts w:cs="Arial"/>
        </w:rPr>
        <w:t>Aktionen</w:t>
      </w:r>
      <w:r w:rsidR="00DF6FE0">
        <w:rPr>
          <w:rFonts w:cs="Arial"/>
        </w:rPr>
        <w:t xml:space="preserve"> </w:t>
      </w:r>
      <w:r w:rsidR="004437E2">
        <w:rPr>
          <w:rFonts w:cs="Arial"/>
        </w:rPr>
        <w:t>ausgeführt werden</w:t>
      </w:r>
      <w:r w:rsidR="00A421EA">
        <w:rPr>
          <w:rFonts w:cs="Arial"/>
        </w:rPr>
        <w:t>.</w:t>
      </w:r>
    </w:p>
    <w:p w:rsidR="001468F5" w:rsidP="004C4FC9" w:rsidRDefault="00D85B12" w14:paraId="20C25601" w14:textId="0BF79195">
      <w:r w:rsidRPr="00D85B12">
        <w:rPr>
          <w:b/>
          <w:bCs/>
        </w:rPr>
        <w:t xml:space="preserve">Einfluss </w:t>
      </w:r>
      <w:r w:rsidR="001468F5">
        <w:rPr>
          <w:b/>
          <w:bCs/>
        </w:rPr>
        <w:t>des Regelintervalls</w:t>
      </w:r>
      <w:r w:rsidRPr="00D85B12">
        <w:rPr>
          <w:b/>
          <w:bCs/>
        </w:rPr>
        <w:t xml:space="preserve"> </w:t>
      </w:r>
      <w:r w:rsidR="001468F5">
        <w:rPr>
          <w:b/>
          <w:bCs/>
        </w:rPr>
        <w:t>(</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act</m:t>
            </m:r>
          </m:sub>
        </m:sSub>
      </m:oMath>
      <w:r w:rsidR="001468F5">
        <w:rPr>
          <w:b/>
          <w:bCs/>
        </w:rPr>
        <w:t>)</w:t>
      </w:r>
      <w:r w:rsidRPr="00D85B12">
        <w:rPr>
          <w:b/>
          <w:bCs/>
        </w:rPr>
        <w:t>:</w:t>
      </w:r>
      <w:r>
        <w:rPr>
          <w:b/>
          <w:bCs/>
        </w:rPr>
        <w:t xml:space="preserve"> </w:t>
      </w:r>
      <w:r w:rsidR="00C17CF9">
        <w:t xml:space="preserve">Der Wert </w:t>
      </w:r>
      <w:r w:rsidR="004437E2">
        <w:t>von</w:t>
      </w:r>
      <w:r w:rsidR="00C17CF9">
        <w:t xml:space="preserve"> </w:t>
      </w:r>
      <m:oMath>
        <m:sSub>
          <m:sSubPr>
            <m:ctrlPr>
              <w:rPr>
                <w:rFonts w:ascii="Cambria Math" w:hAnsi="Cambria Math"/>
                <w:i/>
              </w:rPr>
            </m:ctrlPr>
          </m:sSubPr>
          <m:e>
            <m:r>
              <w:rPr>
                <w:rFonts w:ascii="Cambria Math" w:hAnsi="Cambria Math"/>
              </w:rPr>
              <m:t>t</m:t>
            </m:r>
          </m:e>
          <m:sub>
            <m:r>
              <w:rPr>
                <w:rFonts w:ascii="Cambria Math" w:hAnsi="Cambria Math"/>
              </w:rPr>
              <m:t>act</m:t>
            </m:r>
          </m:sub>
        </m:sSub>
      </m:oMath>
      <w:r w:rsidR="00C17CF9">
        <w:t xml:space="preserve"> bestimmt</w:t>
      </w:r>
      <w:r w:rsidR="004437E2">
        <w:t>,</w:t>
      </w:r>
      <w:r w:rsidR="00C17CF9">
        <w:t xml:space="preserve"> </w:t>
      </w:r>
      <w:r w:rsidR="004C4FC9">
        <w:t xml:space="preserve">in welchen Zeitabständen </w:t>
      </w:r>
      <w:r w:rsidR="00C17CF9">
        <w:t xml:space="preserve">die Regel-KI </w:t>
      </w:r>
      <w:r w:rsidR="004437E2">
        <w:t>eingreifen</w:t>
      </w:r>
      <w:r w:rsidR="00C17CF9">
        <w:t xml:space="preserve"> soll</w:t>
      </w:r>
      <w:r w:rsidR="004C4FC9">
        <w:t xml:space="preserve">. Ein größerer Wert für </w:t>
      </w:r>
      <m:oMath>
        <m:sSub>
          <m:sSubPr>
            <m:ctrlPr>
              <w:rPr>
                <w:rFonts w:ascii="Cambria Math" w:hAnsi="Cambria Math"/>
                <w:i/>
              </w:rPr>
            </m:ctrlPr>
          </m:sSubPr>
          <m:e>
            <m:r>
              <w:rPr>
                <w:rFonts w:ascii="Cambria Math" w:hAnsi="Cambria Math"/>
              </w:rPr>
              <m:t>t</m:t>
            </m:r>
          </m:e>
          <m:sub>
            <m:r>
              <w:rPr>
                <w:rFonts w:ascii="Cambria Math" w:hAnsi="Cambria Math"/>
              </w:rPr>
              <m:t>act</m:t>
            </m:r>
          </m:sub>
        </m:sSub>
      </m:oMath>
      <w:r w:rsidR="004C4FC9">
        <w:t xml:space="preserve"> führt zu einem größeren Abstand zwischen den Zeitpunkten und </w:t>
      </w:r>
      <w:r w:rsidR="004437E2">
        <w:t>damit</w:t>
      </w:r>
      <w:r w:rsidR="004C4FC9">
        <w:t xml:space="preserve"> zu einem größeren Zeitfenster.</w:t>
      </w:r>
      <w:r w:rsidR="00767483">
        <w:t xml:space="preserve"> Dadurch kann die Stellgröße </w:t>
      </w:r>
      <w:r w:rsidR="004C4FC9">
        <w:t>seltener</w:t>
      </w:r>
      <w:r w:rsidR="00767483">
        <w:t xml:space="preserve"> geändert werden, </w:t>
      </w:r>
      <w:r w:rsidR="004437E2">
        <w:t xml:space="preserve">was bei einer fehlerhaften </w:t>
      </w:r>
      <w:r w:rsidR="00767483">
        <w:t xml:space="preserve">Berechnung der optimalen Regelstrategie </w:t>
      </w:r>
      <w:r w:rsidR="00C17CF9">
        <w:t xml:space="preserve">zu </w:t>
      </w:r>
      <w:r w:rsidR="004437E2">
        <w:t>einer größeren Schwankung</w:t>
      </w:r>
      <w:r w:rsidR="00C17CF9">
        <w:t xml:space="preserve"> der Regelgröße führen </w:t>
      </w:r>
      <w:r w:rsidR="004C4FC9">
        <w:t>kann</w:t>
      </w:r>
      <w:r w:rsidR="00C17CF9">
        <w:t xml:space="preserve">. </w:t>
      </w:r>
      <w:r w:rsidR="004437E2">
        <w:t>Außerdem</w:t>
      </w:r>
      <w:r w:rsidR="00C17CF9">
        <w:t xml:space="preserve"> werden weniger Trainingsdaten gespeichert.</w:t>
      </w:r>
      <w:r w:rsidR="004C4FC9">
        <w:t xml:space="preserve"> Es kann auch zu</w:t>
      </w:r>
      <w:r w:rsidR="004437E2">
        <w:t xml:space="preserve"> größeren</w:t>
      </w:r>
      <w:r w:rsidR="004C4FC9">
        <w:t xml:space="preserve"> Vorhersagefehlern kommen, da für ein größeres </w:t>
      </w:r>
      <m:oMath>
        <m:sSub>
          <m:sSubPr>
            <m:ctrlPr>
              <w:rPr>
                <w:rFonts w:ascii="Cambria Math" w:hAnsi="Cambria Math"/>
                <w:i/>
              </w:rPr>
            </m:ctrlPr>
          </m:sSubPr>
          <m:e>
            <m:r>
              <w:rPr>
                <w:rFonts w:ascii="Cambria Math" w:hAnsi="Cambria Math"/>
              </w:rPr>
              <m:t>t</m:t>
            </m:r>
          </m:e>
          <m:sub>
            <m:r>
              <w:rPr>
                <w:rFonts w:ascii="Cambria Math" w:hAnsi="Cambria Math"/>
              </w:rPr>
              <m:t>act</m:t>
            </m:r>
          </m:sub>
        </m:sSub>
      </m:oMath>
      <w:r w:rsidR="004C4FC9">
        <w:t xml:space="preserve">, Werte </w:t>
      </w:r>
      <w:r w:rsidR="004C4FC9">
        <w:t>weiter in der Zukunft vorhergesagt werden müssen.</w:t>
      </w:r>
      <w:r w:rsidR="00C17CF9">
        <w:t xml:space="preserve"> </w:t>
      </w:r>
      <w:r w:rsidR="001468F5">
        <w:t xml:space="preserve">Dafür werden </w:t>
      </w:r>
      <w:r w:rsidR="00E747CC">
        <w:t>bei</w:t>
      </w:r>
      <w:r w:rsidR="001468F5">
        <w:t xml:space="preserve"> größere</w:t>
      </w:r>
      <w:r w:rsidR="00E747CC">
        <w:t>m</w:t>
      </w:r>
      <w:r w:rsidR="001468F5">
        <w:t xml:space="preserve"> </w:t>
      </w:r>
      <m:oMath>
        <m:sSub>
          <m:sSubPr>
            <m:ctrlPr>
              <w:rPr>
                <w:rFonts w:ascii="Cambria Math" w:hAnsi="Cambria Math"/>
                <w:i/>
              </w:rPr>
            </m:ctrlPr>
          </m:sSubPr>
          <m:e>
            <m:r>
              <w:rPr>
                <w:rFonts w:ascii="Cambria Math" w:hAnsi="Cambria Math"/>
              </w:rPr>
              <m:t>t</m:t>
            </m:r>
          </m:e>
          <m:sub>
            <m:r>
              <w:rPr>
                <w:rFonts w:ascii="Cambria Math" w:hAnsi="Cambria Math"/>
              </w:rPr>
              <m:t>act</m:t>
            </m:r>
          </m:sub>
        </m:sSub>
      </m:oMath>
      <w:r w:rsidR="001468F5">
        <w:t xml:space="preserve"> länge</w:t>
      </w:r>
      <w:r w:rsidR="004437E2">
        <w:t>re</w:t>
      </w:r>
      <w:r w:rsidR="001468F5">
        <w:t xml:space="preserve"> zeitliche Zusammenhänge</w:t>
      </w:r>
      <w:r w:rsidR="00C17CF9">
        <w:t xml:space="preserve"> zwischen Stell</w:t>
      </w:r>
      <w:r w:rsidR="004437E2">
        <w:t>größe</w:t>
      </w:r>
      <w:r w:rsidR="00C17CF9">
        <w:t xml:space="preserve"> und Regelgröße</w:t>
      </w:r>
      <w:r w:rsidR="001468F5">
        <w:t xml:space="preserve"> erfasst.</w:t>
      </w:r>
    </w:p>
    <w:p w:rsidR="00767483" w:rsidP="00767483" w:rsidRDefault="00767483" w14:paraId="4883FC67" w14:textId="77777777">
      <w:pPr>
        <w:keepNext/>
        <w:jc w:val="center"/>
      </w:pPr>
      <w:r>
        <w:rPr>
          <w:noProof/>
        </w:rPr>
        <mc:AlternateContent>
          <mc:Choice Requires="wpg">
            <w:drawing>
              <wp:inline distT="0" distB="0" distL="0" distR="0" wp14:anchorId="650114B4" wp14:editId="3A6AA443">
                <wp:extent cx="5760000" cy="2160000"/>
                <wp:effectExtent l="0" t="0" r="0" b="0"/>
                <wp:docPr id="623" name="Gruppieren 623"/>
                <wp:cNvGraphicFramePr/>
                <a:graphic xmlns:a="http://schemas.openxmlformats.org/drawingml/2006/main">
                  <a:graphicData uri="http://schemas.microsoft.com/office/word/2010/wordprocessingGroup">
                    <wpg:wgp>
                      <wpg:cNvGrpSpPr/>
                      <wpg:grpSpPr>
                        <a:xfrm>
                          <a:off x="0" y="0"/>
                          <a:ext cx="5760000" cy="2160000"/>
                          <a:chOff x="0" y="0"/>
                          <a:chExt cx="5760350" cy="2160270"/>
                        </a:xfrm>
                      </wpg:grpSpPr>
                      <pic:pic xmlns:pic="http://schemas.openxmlformats.org/drawingml/2006/picture">
                        <pic:nvPicPr>
                          <pic:cNvPr id="621" name="Grafik 62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a:ln>
                            <a:noFill/>
                          </a:ln>
                        </pic:spPr>
                      </pic:pic>
                      <pic:pic xmlns:pic="http://schemas.openxmlformats.org/drawingml/2006/picture">
                        <pic:nvPicPr>
                          <pic:cNvPr id="622" name="Grafik 62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2880625" y="0"/>
                            <a:ext cx="2879725" cy="2160270"/>
                          </a:xfrm>
                          <a:prstGeom prst="rect">
                            <a:avLst/>
                          </a:prstGeom>
                          <a:noFill/>
                          <a:ln>
                            <a:noFill/>
                          </a:ln>
                        </pic:spPr>
                      </pic:pic>
                    </wpg:wgp>
                  </a:graphicData>
                </a:graphic>
              </wp:inline>
            </w:drawing>
          </mc:Choice>
          <mc:Fallback>
            <w:pict w14:anchorId="3F89892C">
              <v:group id="Gruppieren 623" style="width:453.55pt;height:170.1pt;mso-position-horizontal-relative:char;mso-position-vertical-relative:line" coordsize="57603,21602" o:spid="_x0000_s1026" w14:anchorId="6888E1A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">
                <v:shape id="Grafik 621" style="position:absolute;width:28797;height:21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">
                  <v:imagedata o:title="" r:id="rId62"/>
                </v:shape>
                <v:shape id="Grafik 622" style="position:absolute;left:28806;width:28797;height:21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">
                  <v:imagedata o:title="" r:id="rId63"/>
                </v:shape>
                <w10:anchorlock/>
              </v:group>
            </w:pict>
          </mc:Fallback>
        </mc:AlternateContent>
      </w:r>
    </w:p>
    <w:p w:rsidRPr="00767483" w:rsidR="00767483" w:rsidP="00767483" w:rsidRDefault="00767483" w14:paraId="5E23552F" w14:textId="373B27B7">
      <w:pPr>
        <w:pStyle w:val="Beschriftung"/>
        <w:jc w:val="center"/>
      </w:pPr>
      <w:bookmarkStart w:name="_Ref125915815" w:id="143"/>
      <w:bookmarkStart w:name="_Toc126152063" w:id="144"/>
      <w:r>
        <w:t xml:space="preserve">Abbildung </w:t>
      </w:r>
      <w:r w:rsidR="009641A2">
        <w:fldChar w:fldCharType="begin"/>
      </w:r>
      <w:r w:rsidR="009641A2">
        <w:instrText xml:space="preserve"> SEQ Abbildung \* ARABIC </w:instrText>
      </w:r>
      <w:r w:rsidR="009641A2">
        <w:fldChar w:fldCharType="separate"/>
      </w:r>
      <w:r w:rsidR="00DA4B34">
        <w:rPr>
          <w:noProof/>
        </w:rPr>
        <w:t>30</w:t>
      </w:r>
      <w:r w:rsidR="009641A2">
        <w:rPr>
          <w:noProof/>
        </w:rPr>
        <w:fldChar w:fldCharType="end"/>
      </w:r>
      <w:bookmarkEnd w:id="143"/>
      <w:r>
        <w:t xml:space="preserve">: </w:t>
      </w:r>
      <w:r w:rsidRPr="000838D6">
        <w:t>MSE und MAPE für t</w:t>
      </w:r>
      <w:r w:rsidRPr="00767483">
        <w:rPr>
          <w:vertAlign w:val="subscript"/>
        </w:rPr>
        <w:t>act</w:t>
      </w:r>
      <w:r w:rsidRPr="000838D6">
        <w:t xml:space="preserve"> = 500ms</w:t>
      </w:r>
      <w:bookmarkEnd w:id="144"/>
    </w:p>
    <w:p w:rsidR="0016149C" w:rsidP="00E47654" w:rsidRDefault="00D85B12" w14:paraId="179DB69A" w14:textId="320AD564">
      <w:r>
        <w:t xml:space="preserve">Der Verlauf des Vorhersagefehlers für </w:t>
      </w:r>
      <m:oMath>
        <m:sSub>
          <m:sSubPr>
            <m:ctrlPr>
              <w:rPr>
                <w:rFonts w:ascii="Cambria Math" w:hAnsi="Cambria Math"/>
                <w:i/>
              </w:rPr>
            </m:ctrlPr>
          </m:sSubPr>
          <m:e>
            <m:r>
              <w:rPr>
                <w:rFonts w:ascii="Cambria Math" w:hAnsi="Cambria Math"/>
              </w:rPr>
              <m:t>t</m:t>
            </m:r>
          </m:e>
          <m:sub>
            <m:r>
              <w:rPr>
                <w:rFonts w:ascii="Cambria Math" w:hAnsi="Cambria Math"/>
              </w:rPr>
              <m:t>act</m:t>
            </m:r>
          </m:sub>
        </m:sSub>
        <m:r>
          <w:rPr>
            <w:rFonts w:ascii="Cambria Math" w:hAnsi="Cambria Math"/>
          </w:rPr>
          <m:t>=500ms</m:t>
        </m:r>
      </m:oMath>
      <w:r w:rsidR="00AF702A">
        <w:t xml:space="preserve"> </w:t>
      </w:r>
      <w:r>
        <w:t xml:space="preserve">ist in </w:t>
      </w:r>
      <w:r w:rsidR="004C4FC9">
        <w:fldChar w:fldCharType="begin"/>
      </w:r>
      <w:r w:rsidR="004C4FC9">
        <w:instrText xml:space="preserve"> REF _Ref125915815 \h </w:instrText>
      </w:r>
      <w:r w:rsidR="004C4FC9">
        <w:fldChar w:fldCharType="separate"/>
      </w:r>
      <w:r w:rsidR="00DA4B34">
        <w:t xml:space="preserve">Abbildung </w:t>
      </w:r>
      <w:r w:rsidR="00DA4B34">
        <w:rPr>
          <w:noProof/>
        </w:rPr>
        <w:t>30</w:t>
      </w:r>
      <w:r w:rsidR="004C4FC9">
        <w:fldChar w:fldCharType="end"/>
      </w:r>
      <w:r w:rsidR="004C4FC9">
        <w:t xml:space="preserve"> dargestellt. </w:t>
      </w:r>
      <w:r w:rsidR="00AF702A">
        <w:t xml:space="preserve">Dieser ist im Vergleich zum Fehler für </w:t>
      </w:r>
      <m:oMath>
        <m:sSub>
          <m:sSubPr>
            <m:ctrlPr>
              <w:rPr>
                <w:rFonts w:ascii="Cambria Math" w:hAnsi="Cambria Math"/>
                <w:i/>
              </w:rPr>
            </m:ctrlPr>
          </m:sSubPr>
          <m:e>
            <m:r>
              <w:rPr>
                <w:rFonts w:ascii="Cambria Math" w:hAnsi="Cambria Math"/>
              </w:rPr>
              <m:t>t</m:t>
            </m:r>
          </m:e>
          <m:sub>
            <m:r>
              <w:rPr>
                <w:rFonts w:ascii="Cambria Math" w:hAnsi="Cambria Math"/>
              </w:rPr>
              <m:t>act</m:t>
            </m:r>
          </m:sub>
        </m:sSub>
        <m:r>
          <w:rPr>
            <w:rFonts w:ascii="Cambria Math" w:hAnsi="Cambria Math"/>
          </w:rPr>
          <m:t>=200ms</m:t>
        </m:r>
      </m:oMath>
      <w:r w:rsidR="00AF702A">
        <w:t xml:space="preserve"> aus</w:t>
      </w:r>
      <w:r w:rsidR="004C4FC9">
        <w:t xml:space="preserve"> </w:t>
      </w:r>
      <w:r w:rsidR="004C4FC9">
        <w:fldChar w:fldCharType="begin"/>
      </w:r>
      <w:r w:rsidR="004C4FC9">
        <w:instrText xml:space="preserve"> REF _Ref125903202 \h </w:instrText>
      </w:r>
      <w:r w:rsidR="004C4FC9">
        <w:fldChar w:fldCharType="separate"/>
      </w:r>
      <w:r w:rsidR="00DA4B34">
        <w:t xml:space="preserve">Abbildung </w:t>
      </w:r>
      <w:r w:rsidR="00DA4B34">
        <w:rPr>
          <w:noProof/>
        </w:rPr>
        <w:t>25</w:t>
      </w:r>
      <w:r w:rsidR="004C4FC9">
        <w:fldChar w:fldCharType="end"/>
      </w:r>
      <w:r w:rsidR="00AF702A">
        <w:t xml:space="preserve"> über die gesamte Laufzeit</w:t>
      </w:r>
      <w:r w:rsidR="004C4FC9">
        <w:t xml:space="preserve"> </w:t>
      </w:r>
      <w:r w:rsidR="00AF702A">
        <w:t>höher</w:t>
      </w:r>
      <w:r w:rsidR="004C4FC9">
        <w:t xml:space="preserve"> und weist größere </w:t>
      </w:r>
      <w:r w:rsidR="00E747CC">
        <w:t>Schwankungen auf</w:t>
      </w:r>
      <w:r w:rsidR="00AF702A">
        <w:t xml:space="preserve">. Dies </w:t>
      </w:r>
      <w:r w:rsidR="00E747CC">
        <w:t>liegt</w:t>
      </w:r>
      <w:r w:rsidR="00AF702A">
        <w:t xml:space="preserve"> </w:t>
      </w:r>
      <w:r w:rsidR="00DA2E50">
        <w:t>vermutlich</w:t>
      </w:r>
      <w:r w:rsidR="00AF702A">
        <w:t xml:space="preserve"> </w:t>
      </w:r>
      <w:r w:rsidR="00E747CC">
        <w:t>daran</w:t>
      </w:r>
      <w:r w:rsidR="00AF702A">
        <w:t xml:space="preserve">, dass das Zeitfenster mit 4s mehr als doppelt so groß ist wie das Zeitfenster für </w:t>
      </w:r>
      <m:oMath>
        <m:sSub>
          <m:sSubPr>
            <m:ctrlPr>
              <w:rPr>
                <w:rFonts w:ascii="Cambria Math" w:hAnsi="Cambria Math"/>
                <w:i/>
              </w:rPr>
            </m:ctrlPr>
          </m:sSubPr>
          <m:e>
            <m:r>
              <w:rPr>
                <w:rFonts w:ascii="Cambria Math" w:hAnsi="Cambria Math"/>
              </w:rPr>
              <m:t>t</m:t>
            </m:r>
          </m:e>
          <m:sub>
            <m:r>
              <w:rPr>
                <w:rFonts w:ascii="Cambria Math" w:hAnsi="Cambria Math"/>
              </w:rPr>
              <m:t>act</m:t>
            </m:r>
          </m:sub>
        </m:sSub>
        <m:r>
          <w:rPr>
            <w:rFonts w:ascii="Cambria Math" w:hAnsi="Cambria Math"/>
          </w:rPr>
          <m:t>=200ms</m:t>
        </m:r>
      </m:oMath>
      <w:r w:rsidR="001468F5">
        <w:t xml:space="preserve">, wodurch </w:t>
      </w:r>
      <w:r w:rsidR="00AC2BD2">
        <w:t>Werte weiter in der Zukunft vorhergesagt werden müssen, was zu größeren Fehlern führt. Dennoch ist die Regelung in beiden Fällen erfolgreich.</w:t>
      </w:r>
    </w:p>
    <w:p w:rsidR="0016149C" w:rsidP="00122828" w:rsidRDefault="00AA7D2E" w14:paraId="2798347C" w14:textId="554F7AEB">
      <w:pPr>
        <w:rPr>
          <w:noProof/>
        </w:rPr>
      </w:pPr>
      <w:r w:rsidRPr="00AA7D2E">
        <w:rPr>
          <w:b/>
          <w:bCs/>
          <w:noProof/>
        </w:rPr>
        <w:t xml:space="preserve">Einfluss von </w:t>
      </w:r>
      <m:oMath>
        <m:r>
          <m:rPr>
            <m:sty m:val="bi"/>
          </m:rPr>
          <w:rPr>
            <w:rFonts w:ascii="Cambria Math" w:hAnsi="Cambria Math"/>
            <w:noProof/>
          </w:rPr>
          <m:t>h</m:t>
        </m:r>
      </m:oMath>
      <w:r w:rsidR="00D369E0">
        <w:rPr>
          <w:b/>
          <w:bCs/>
          <w:noProof/>
        </w:rPr>
        <w:t xml:space="preserve"> und </w:t>
      </w:r>
      <m:oMath>
        <m:r>
          <m:rPr>
            <m:sty m:val="bi"/>
          </m:rPr>
          <w:rPr>
            <w:rFonts w:ascii="Cambria Math" w:hAnsi="Cambria Math"/>
            <w:noProof/>
          </w:rPr>
          <m:t>m</m:t>
        </m:r>
      </m:oMath>
      <w:r w:rsidRPr="00AA7D2E">
        <w:rPr>
          <w:b/>
          <w:bCs/>
          <w:noProof/>
        </w:rPr>
        <w:t>:</w:t>
      </w:r>
      <w:r w:rsidR="00B86905">
        <w:rPr>
          <w:noProof/>
        </w:rPr>
        <w:t xml:space="preserve"> </w:t>
      </w:r>
      <w:r w:rsidRPr="00E747CC" w:rsidR="00E747CC">
        <w:rPr>
          <w:noProof/>
        </w:rPr>
        <w:t>Je größer der Regel- und Prognosehorizont gewählt wird, desto vorausschauender kann die Regel-KI agieren, allerdings steigt damit auch der Rechenaufwand zur Bewertung der möglichen Regelstrategien. Die Wahl des Prognosehorizonts hängt auch von der Komplexität des Systems ab. Bei weniger komplexen Systemen ist es sinnvoll, einen k</w:t>
      </w:r>
      <w:r w:rsidR="00A10982">
        <w:rPr>
          <w:noProof/>
        </w:rPr>
        <w:t>leineren</w:t>
      </w:r>
      <w:r w:rsidRPr="00E747CC" w:rsidR="00E747CC">
        <w:rPr>
          <w:noProof/>
        </w:rPr>
        <w:t xml:space="preserve"> Horizont zu wählen, um den Rechenaufwand zu reduzieren. Bei komplexeren Systemen mit stark verzögertem Übertragungsverhalten ist ein größerer Horizont von Vorteil.</w:t>
      </w:r>
    </w:p>
    <w:p w:rsidR="00AC2BD2" w:rsidP="00AC2BD2" w:rsidRDefault="00AC2BD2" w14:paraId="23D28966" w14:textId="48FCF7A3">
      <w:pPr>
        <w:keepNext/>
        <w:jc w:val="center"/>
      </w:pPr>
      <w:r>
        <w:rPr>
          <w:noProof/>
        </w:rPr>
        <mc:AlternateContent>
          <mc:Choice Requires="wpg">
            <w:drawing>
              <wp:inline distT="0" distB="0" distL="0" distR="0" wp14:anchorId="2ECD8C91" wp14:editId="44EACA20">
                <wp:extent cx="5760000" cy="2160000"/>
                <wp:effectExtent l="0" t="0" r="0" b="0"/>
                <wp:docPr id="617" name="Gruppieren 617"/>
                <wp:cNvGraphicFramePr/>
                <a:graphic xmlns:a="http://schemas.openxmlformats.org/drawingml/2006/main">
                  <a:graphicData uri="http://schemas.microsoft.com/office/word/2010/wordprocessingGroup">
                    <wpg:wgp>
                      <wpg:cNvGrpSpPr/>
                      <wpg:grpSpPr>
                        <a:xfrm>
                          <a:off x="0" y="0"/>
                          <a:ext cx="5760000" cy="2160000"/>
                          <a:chOff x="0" y="0"/>
                          <a:chExt cx="5760350" cy="2160270"/>
                        </a:xfrm>
                      </wpg:grpSpPr>
                      <pic:pic xmlns:pic="http://schemas.openxmlformats.org/drawingml/2006/picture">
                        <pic:nvPicPr>
                          <pic:cNvPr id="615" name="Grafik 615"/>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a:ln>
                            <a:noFill/>
                          </a:ln>
                        </pic:spPr>
                      </pic:pic>
                      <pic:pic xmlns:pic="http://schemas.openxmlformats.org/drawingml/2006/picture">
                        <pic:nvPicPr>
                          <pic:cNvPr id="616" name="Grafik 616"/>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880625" y="0"/>
                            <a:ext cx="2879725" cy="2160270"/>
                          </a:xfrm>
                          <a:prstGeom prst="rect">
                            <a:avLst/>
                          </a:prstGeom>
                          <a:noFill/>
                          <a:ln>
                            <a:noFill/>
                          </a:ln>
                        </pic:spPr>
                      </pic:pic>
                    </wpg:wgp>
                  </a:graphicData>
                </a:graphic>
              </wp:inline>
            </w:drawing>
          </mc:Choice>
          <mc:Fallback>
            <w:pict w14:anchorId="19BE3913">
              <v:group id="Gruppieren 617" style="width:453.55pt;height:170.1pt;mso-position-horizontal-relative:char;mso-position-vertical-relative:line" coordsize="57603,21602" o:spid="_x0000_s1026" w14:anchorId="11936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">
                <v:shape id="Grafik 615" style="position:absolute;width:28797;height:21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">
                  <v:imagedata o:title="" r:id="rId66"/>
                </v:shape>
                <v:shape id="Grafik 616" style="position:absolute;left:28806;width:28797;height:21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">
                  <v:imagedata o:title="" r:id="rId67"/>
                </v:shape>
                <w10:anchorlock/>
              </v:group>
            </w:pict>
          </mc:Fallback>
        </mc:AlternateContent>
      </w:r>
    </w:p>
    <w:p w:rsidR="00AC2BD2" w:rsidP="00AC2BD2" w:rsidRDefault="00AC2BD2" w14:paraId="259F20D0" w14:textId="41A843CA">
      <w:pPr>
        <w:pStyle w:val="Beschriftung"/>
        <w:jc w:val="center"/>
      </w:pPr>
      <w:bookmarkStart w:name="_Ref125911540" w:id="145"/>
      <w:bookmarkStart w:name="_Toc126152064" w:id="146"/>
      <w:r>
        <w:t xml:space="preserve">Abbildung </w:t>
      </w:r>
      <w:r w:rsidR="009641A2">
        <w:fldChar w:fldCharType="begin"/>
      </w:r>
      <w:r w:rsidR="009641A2">
        <w:instrText xml:space="preserve"> SEQ Abbildung \* ARABIC </w:instrText>
      </w:r>
      <w:r w:rsidR="009641A2">
        <w:fldChar w:fldCharType="separate"/>
      </w:r>
      <w:r w:rsidR="00DA4B34">
        <w:rPr>
          <w:noProof/>
        </w:rPr>
        <w:t>31</w:t>
      </w:r>
      <w:r w:rsidR="009641A2">
        <w:rPr>
          <w:noProof/>
        </w:rPr>
        <w:fldChar w:fldCharType="end"/>
      </w:r>
      <w:bookmarkEnd w:id="145"/>
      <w:r>
        <w:t xml:space="preserve">: </w:t>
      </w:r>
      <w:r w:rsidRPr="00167699">
        <w:t xml:space="preserve">MAPE-Gesamtfehler und MAPE für jeden Zeitpunkt für h = </w:t>
      </w:r>
      <w:r>
        <w:t>8</w:t>
      </w:r>
      <w:r w:rsidRPr="00167699">
        <w:t xml:space="preserve"> und m = 2</w:t>
      </w:r>
      <w:bookmarkEnd w:id="146"/>
    </w:p>
    <w:p w:rsidR="00E47654" w:rsidP="00E47654" w:rsidRDefault="00E47654" w14:paraId="40E0FA09" w14:textId="77777777">
      <w:pPr>
        <w:keepNext/>
        <w:jc w:val="center"/>
      </w:pPr>
      <w:r>
        <w:rPr>
          <w:noProof/>
        </w:rPr>
        <mc:AlternateContent>
          <mc:Choice Requires="wpg">
            <w:drawing>
              <wp:inline distT="0" distB="0" distL="0" distR="0" wp14:anchorId="21340ED6" wp14:editId="646C24A2">
                <wp:extent cx="5760000" cy="2160000"/>
                <wp:effectExtent l="0" t="0" r="0" b="0"/>
                <wp:docPr id="620" name="Gruppieren 620"/>
                <wp:cNvGraphicFramePr/>
                <a:graphic xmlns:a="http://schemas.openxmlformats.org/drawingml/2006/main">
                  <a:graphicData uri="http://schemas.microsoft.com/office/word/2010/wordprocessingGroup">
                    <wpg:wgp>
                      <wpg:cNvGrpSpPr/>
                      <wpg:grpSpPr>
                        <a:xfrm>
                          <a:off x="0" y="0"/>
                          <a:ext cx="5760000" cy="2160000"/>
                          <a:chOff x="0" y="0"/>
                          <a:chExt cx="5760350" cy="2160270"/>
                        </a:xfrm>
                      </wpg:grpSpPr>
                      <pic:pic xmlns:pic="http://schemas.openxmlformats.org/drawingml/2006/picture">
                        <pic:nvPicPr>
                          <pic:cNvPr id="618" name="Grafik 618"/>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a:ln>
                            <a:noFill/>
                          </a:ln>
                        </pic:spPr>
                      </pic:pic>
                      <pic:pic xmlns:pic="http://schemas.openxmlformats.org/drawingml/2006/picture">
                        <pic:nvPicPr>
                          <pic:cNvPr id="619" name="Grafik 619"/>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880625" y="0"/>
                            <a:ext cx="2879725" cy="2160270"/>
                          </a:xfrm>
                          <a:prstGeom prst="rect">
                            <a:avLst/>
                          </a:prstGeom>
                          <a:noFill/>
                          <a:ln>
                            <a:noFill/>
                          </a:ln>
                        </pic:spPr>
                      </pic:pic>
                    </wpg:wgp>
                  </a:graphicData>
                </a:graphic>
              </wp:inline>
            </w:drawing>
          </mc:Choice>
          <mc:Fallback>
            <w:pict w14:anchorId="0EC801E4">
              <v:group id="Gruppieren 620" style="width:453.55pt;height:170.1pt;mso-position-horizontal-relative:char;mso-position-vertical-relative:line" coordsize="57603,21602" o:spid="_x0000_s1026" w14:anchorId="711370D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">
                <v:shape id="Grafik 618" style="position:absolute;width:28797;height:21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">
                  <v:imagedata o:title="" r:id="rId70"/>
                </v:shape>
                <v:shape id="Grafik 619" style="position:absolute;left:28806;width:28797;height:21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">
                  <v:imagedata o:title="" r:id="rId71"/>
                </v:shape>
                <w10:anchorlock/>
              </v:group>
            </w:pict>
          </mc:Fallback>
        </mc:AlternateContent>
      </w:r>
    </w:p>
    <w:p w:rsidRPr="00AC2BD2" w:rsidR="00E47654" w:rsidP="00E47654" w:rsidRDefault="00E47654" w14:paraId="29BDDAE7" w14:textId="6A100E3F">
      <w:pPr>
        <w:pStyle w:val="Beschriftung"/>
        <w:jc w:val="center"/>
      </w:pPr>
      <w:bookmarkStart w:name="_Ref125913533" w:id="147"/>
      <w:bookmarkStart w:name="_Toc126152065" w:id="148"/>
      <w:r>
        <w:t xml:space="preserve">Abbildung </w:t>
      </w:r>
      <w:r w:rsidR="009641A2">
        <w:fldChar w:fldCharType="begin"/>
      </w:r>
      <w:r w:rsidR="009641A2">
        <w:instrText xml:space="preserve"> SEQ Abbildung \* ARABIC </w:instrText>
      </w:r>
      <w:r w:rsidR="009641A2">
        <w:fldChar w:fldCharType="separate"/>
      </w:r>
      <w:r w:rsidR="00DA4B34">
        <w:rPr>
          <w:noProof/>
        </w:rPr>
        <w:t>32</w:t>
      </w:r>
      <w:r w:rsidR="009641A2">
        <w:rPr>
          <w:noProof/>
        </w:rPr>
        <w:fldChar w:fldCharType="end"/>
      </w:r>
      <w:bookmarkEnd w:id="147"/>
      <w:r>
        <w:t xml:space="preserve">: </w:t>
      </w:r>
      <w:r w:rsidRPr="00A03D9C">
        <w:t xml:space="preserve">MAPE-Gesamtfehler und MAPE für jeden Zeitpunkt für h = 8 und m = </w:t>
      </w:r>
      <w:r>
        <w:t>4</w:t>
      </w:r>
      <w:bookmarkEnd w:id="148"/>
    </w:p>
    <w:p w:rsidRPr="002E3D36" w:rsidR="002E3D36" w:rsidP="002E3D36" w:rsidRDefault="00E70BA3" w14:paraId="2AC5DC19" w14:textId="5CDEA166">
      <w:pPr>
        <w:rPr>
          <w:noProof/>
        </w:rPr>
      </w:pPr>
      <w:r>
        <w:rPr>
          <w:noProof/>
        </w:rPr>
        <w:fldChar w:fldCharType="begin"/>
      </w:r>
      <w:r>
        <w:rPr>
          <w:noProof/>
        </w:rPr>
        <w:instrText xml:space="preserve"> REF _Ref125911540 \h </w:instrText>
      </w:r>
      <w:r>
        <w:rPr>
          <w:noProof/>
        </w:rPr>
      </w:r>
      <w:r>
        <w:rPr>
          <w:noProof/>
        </w:rPr>
        <w:fldChar w:fldCharType="separate"/>
      </w:r>
      <w:r w:rsidR="00DA4B34">
        <w:t xml:space="preserve">Abbildung </w:t>
      </w:r>
      <w:r w:rsidR="00DA4B34">
        <w:rPr>
          <w:noProof/>
        </w:rPr>
        <w:t>31</w:t>
      </w:r>
      <w:r>
        <w:rPr>
          <w:noProof/>
        </w:rPr>
        <w:fldChar w:fldCharType="end"/>
      </w:r>
      <w:r>
        <w:rPr>
          <w:noProof/>
        </w:rPr>
        <w:t xml:space="preserve"> </w:t>
      </w:r>
      <w:r w:rsidR="00510E17">
        <w:rPr>
          <w:noProof/>
        </w:rPr>
        <w:t>zeigt, das</w:t>
      </w:r>
      <w:r w:rsidR="007919D4">
        <w:rPr>
          <w:noProof/>
        </w:rPr>
        <w:t>s</w:t>
      </w:r>
      <w:r w:rsidR="00510E17">
        <w:rPr>
          <w:noProof/>
        </w:rPr>
        <w:t xml:space="preserve"> Vorhersagen </w:t>
      </w:r>
      <w:r w:rsidR="009F520D">
        <w:rPr>
          <w:noProof/>
        </w:rPr>
        <w:t xml:space="preserve">für </w:t>
      </w:r>
      <w:r w:rsidR="00510E17">
        <w:rPr>
          <w:noProof/>
        </w:rPr>
        <w:t>Werte</w:t>
      </w:r>
      <w:r w:rsidR="004B2F0A">
        <w:rPr>
          <w:noProof/>
        </w:rPr>
        <w:t>, die</w:t>
      </w:r>
      <w:r w:rsidR="00510E17">
        <w:rPr>
          <w:noProof/>
        </w:rPr>
        <w:t xml:space="preserve"> weiter in der Zukunft</w:t>
      </w:r>
      <w:r w:rsidR="003271FC">
        <w:rPr>
          <w:noProof/>
        </w:rPr>
        <w:t xml:space="preserve"> liegen,</w:t>
      </w:r>
      <w:r w:rsidR="00510E17">
        <w:rPr>
          <w:noProof/>
        </w:rPr>
        <w:t xml:space="preserve"> </w:t>
      </w:r>
      <w:r w:rsidRPr="00E747CC" w:rsidR="00E747CC">
        <w:rPr>
          <w:noProof/>
        </w:rPr>
        <w:t>höhere Fehler aufweisen als Werte, die näher in der Zukunft liegen, was zu einem höheren Gesamtfehler führt</w:t>
      </w:r>
      <w:r w:rsidR="00510E17">
        <w:rPr>
          <w:noProof/>
        </w:rPr>
        <w:t xml:space="preserve">. </w:t>
      </w:r>
      <w:r w:rsidR="00D369E0">
        <w:rPr>
          <w:noProof/>
        </w:rPr>
        <w:t>D</w:t>
      </w:r>
      <w:r w:rsidR="00E747CC">
        <w:rPr>
          <w:noProof/>
        </w:rPr>
        <w:t>ies</w:t>
      </w:r>
      <w:r w:rsidR="00D369E0">
        <w:rPr>
          <w:noProof/>
        </w:rPr>
        <w:t xml:space="preserve"> hängt damit zusammen, dass </w:t>
      </w:r>
      <m:oMath>
        <m:r>
          <w:rPr>
            <w:rFonts w:ascii="Cambria Math" w:hAnsi="Cambria Math"/>
            <w:noProof/>
          </w:rPr>
          <m:t>m=2</m:t>
        </m:r>
      </m:oMath>
      <w:r w:rsidR="00D369E0">
        <w:rPr>
          <w:noProof/>
        </w:rPr>
        <w:t xml:space="preserve"> bleibt</w:t>
      </w:r>
      <w:r w:rsidR="00510E17">
        <w:rPr>
          <w:noProof/>
        </w:rPr>
        <w:t xml:space="preserve">, </w:t>
      </w:r>
      <w:r w:rsidR="008443E0">
        <w:rPr>
          <w:noProof/>
        </w:rPr>
        <w:t>wodurch</w:t>
      </w:r>
      <w:r w:rsidR="00510E17">
        <w:rPr>
          <w:noProof/>
        </w:rPr>
        <w:t xml:space="preserve"> die Regel-KI mit den gleichen Eingaben</w:t>
      </w:r>
      <w:r w:rsidR="00E747CC">
        <w:rPr>
          <w:noProof/>
        </w:rPr>
        <w:t xml:space="preserve"> mehr Werte</w:t>
      </w:r>
      <w:r w:rsidR="00510E17">
        <w:rPr>
          <w:noProof/>
        </w:rPr>
        <w:t xml:space="preserve"> vorhersagen muss.</w:t>
      </w:r>
      <w:r w:rsidR="00D369E0">
        <w:rPr>
          <w:noProof/>
        </w:rPr>
        <w:t xml:space="preserve"> </w:t>
      </w:r>
      <w:r w:rsidR="00E747CC">
        <w:rPr>
          <w:noProof/>
        </w:rPr>
        <w:t>Hier fehlen</w:t>
      </w:r>
      <w:r w:rsidR="00D369E0">
        <w:rPr>
          <w:noProof/>
        </w:rPr>
        <w:t xml:space="preserve"> Daten</w:t>
      </w:r>
      <w:r w:rsidR="009D00BC">
        <w:rPr>
          <w:noProof/>
        </w:rPr>
        <w:t>, um</w:t>
      </w:r>
      <w:r w:rsidR="00D369E0">
        <w:rPr>
          <w:noProof/>
        </w:rPr>
        <w:t xml:space="preserve"> den zeitlichen Zusammenhang für die </w:t>
      </w:r>
      <w:r w:rsidR="00632CC6">
        <w:rPr>
          <w:noProof/>
        </w:rPr>
        <w:t xml:space="preserve">Werte der </w:t>
      </w:r>
      <w:r w:rsidR="00D369E0">
        <w:rPr>
          <w:noProof/>
        </w:rPr>
        <w:t xml:space="preserve">Zeitpunkte zwischen </w:t>
      </w:r>
      <w:r w:rsidR="00A10982">
        <w:rPr>
          <w:noProof/>
        </w:rPr>
        <w:br/>
      </w:r>
      <m:oMath>
        <m:r>
          <w:rPr>
            <w:rFonts w:ascii="Cambria Math" w:hAnsi="Cambria Math"/>
            <w:noProof/>
          </w:rPr>
          <m:t>t+m</m:t>
        </m:r>
      </m:oMath>
      <w:r w:rsidR="00D369E0">
        <w:rPr>
          <w:noProof/>
        </w:rPr>
        <w:t xml:space="preserve"> und </w:t>
      </w:r>
      <m:oMath>
        <m:r>
          <w:rPr>
            <w:rFonts w:ascii="Cambria Math" w:hAnsi="Cambria Math"/>
            <w:noProof/>
          </w:rPr>
          <m:t>t+h</m:t>
        </m:r>
      </m:oMath>
      <w:r w:rsidR="00D369E0">
        <w:rPr>
          <w:noProof/>
        </w:rPr>
        <w:t xml:space="preserve"> zu lernen.</w:t>
      </w:r>
      <w:r w:rsidR="00632CC6">
        <w:rPr>
          <w:noProof/>
        </w:rPr>
        <w:t xml:space="preserve"> Je größer die Differenz zwischen </w:t>
      </w:r>
      <m:oMath>
        <m:r>
          <w:rPr>
            <w:rFonts w:ascii="Cambria Math" w:hAnsi="Cambria Math"/>
            <w:noProof/>
          </w:rPr>
          <m:t>m</m:t>
        </m:r>
      </m:oMath>
      <w:r w:rsidR="00632CC6">
        <w:rPr>
          <w:noProof/>
        </w:rPr>
        <w:t xml:space="preserve"> und </w:t>
      </w:r>
      <m:oMath>
        <m:r>
          <w:rPr>
            <w:rFonts w:ascii="Cambria Math" w:hAnsi="Cambria Math"/>
            <w:noProof/>
          </w:rPr>
          <m:t>h</m:t>
        </m:r>
      </m:oMath>
      <w:r w:rsidR="00632CC6">
        <w:rPr>
          <w:noProof/>
        </w:rPr>
        <w:t xml:space="preserve"> ist, </w:t>
      </w:r>
      <w:r w:rsidRPr="00E747CC" w:rsidR="00E747CC">
        <w:rPr>
          <w:noProof/>
        </w:rPr>
        <w:t xml:space="preserve">desto ungenauer wird die Vorhersage für weiter in der Zukunft liegende Zeitpunkte, wie der Vergleich zwischen </w:t>
      </w:r>
      <w:r>
        <w:rPr>
          <w:noProof/>
        </w:rPr>
        <w:fldChar w:fldCharType="begin"/>
      </w:r>
      <w:r>
        <w:rPr>
          <w:noProof/>
        </w:rPr>
        <w:instrText xml:space="preserve"> REF _Ref125911540 \h </w:instrText>
      </w:r>
      <w:r>
        <w:rPr>
          <w:noProof/>
        </w:rPr>
      </w:r>
      <w:r>
        <w:rPr>
          <w:noProof/>
        </w:rPr>
        <w:fldChar w:fldCharType="separate"/>
      </w:r>
      <w:r w:rsidR="00DA4B34">
        <w:t xml:space="preserve">Abbildung </w:t>
      </w:r>
      <w:r w:rsidR="00DA4B34">
        <w:rPr>
          <w:noProof/>
        </w:rPr>
        <w:t>31</w:t>
      </w:r>
      <w:r>
        <w:rPr>
          <w:noProof/>
        </w:rPr>
        <w:fldChar w:fldCharType="end"/>
      </w:r>
      <w:r>
        <w:rPr>
          <w:noProof/>
        </w:rPr>
        <w:t xml:space="preserve"> </w:t>
      </w:r>
      <w:r w:rsidR="00B501E1">
        <w:rPr>
          <w:noProof/>
        </w:rPr>
        <w:t xml:space="preserve">und </w:t>
      </w:r>
      <w:r>
        <w:rPr>
          <w:noProof/>
        </w:rPr>
        <w:fldChar w:fldCharType="begin"/>
      </w:r>
      <w:r>
        <w:rPr>
          <w:noProof/>
        </w:rPr>
        <w:instrText xml:space="preserve"> REF _Ref125913533 \h </w:instrText>
      </w:r>
      <w:r>
        <w:rPr>
          <w:noProof/>
        </w:rPr>
      </w:r>
      <w:r>
        <w:rPr>
          <w:noProof/>
        </w:rPr>
        <w:fldChar w:fldCharType="separate"/>
      </w:r>
      <w:r w:rsidR="00DA4B34">
        <w:t xml:space="preserve">Abbildung </w:t>
      </w:r>
      <w:r w:rsidR="00DA4B34">
        <w:rPr>
          <w:noProof/>
        </w:rPr>
        <w:t>32</w:t>
      </w:r>
      <w:r>
        <w:rPr>
          <w:noProof/>
        </w:rPr>
        <w:fldChar w:fldCharType="end"/>
      </w:r>
      <w:r w:rsidR="00E747CC">
        <w:rPr>
          <w:noProof/>
        </w:rPr>
        <w:t xml:space="preserve"> zeigt</w:t>
      </w:r>
      <w:r>
        <w:rPr>
          <w:noProof/>
        </w:rPr>
        <w:t>.</w:t>
      </w:r>
      <w:r w:rsidR="00375253">
        <w:rPr>
          <w:noProof/>
        </w:rPr>
        <w:t xml:space="preserve"> </w:t>
      </w:r>
      <w:r w:rsidRPr="00E747CC" w:rsidR="00E747CC">
        <w:rPr>
          <w:noProof/>
        </w:rPr>
        <w:t xml:space="preserve">Andererseits gilt, je größer </w:t>
      </w:r>
      <m:oMath>
        <m:r>
          <w:rPr>
            <w:rFonts w:ascii="Cambria Math" w:hAnsi="Cambria Math"/>
            <w:noProof/>
          </w:rPr>
          <m:t>m</m:t>
        </m:r>
      </m:oMath>
      <w:r w:rsidRPr="00E747CC" w:rsidR="00E747CC">
        <w:rPr>
          <w:noProof/>
        </w:rPr>
        <w:t xml:space="preserve"> ist, desto größer ist die Anzahl der möglichen Regelstrategien und desto größer ist der Rechenaufwand, um alle </w:t>
      </w:r>
      <w:r w:rsidR="00E747CC">
        <w:rPr>
          <w:noProof/>
        </w:rPr>
        <w:t>S</w:t>
      </w:r>
      <w:r w:rsidRPr="00E747CC" w:rsidR="00E747CC">
        <w:rPr>
          <w:noProof/>
        </w:rPr>
        <w:t xml:space="preserve">trategien </w:t>
      </w:r>
      <w:r w:rsidR="00E747CC">
        <w:rPr>
          <w:noProof/>
        </w:rPr>
        <w:t>zu bewerten</w:t>
      </w:r>
      <w:r w:rsidR="008E5162">
        <w:rPr>
          <w:noProof/>
        </w:rPr>
        <w:t xml:space="preserve">. </w:t>
      </w:r>
      <w:r w:rsidR="00E747CC">
        <w:rPr>
          <w:noProof/>
        </w:rPr>
        <w:t>Grundsätzlich</w:t>
      </w:r>
      <w:r w:rsidR="008E5162">
        <w:rPr>
          <w:noProof/>
        </w:rPr>
        <w:t xml:space="preserve"> ist die Wahl der </w:t>
      </w:r>
      <w:r w:rsidR="008E5162">
        <w:rPr>
          <w:noProof/>
        </w:rPr>
        <w:t xml:space="preserve">Größe von </w:t>
      </w:r>
      <m:oMath>
        <m:r>
          <w:rPr>
            <w:rFonts w:ascii="Cambria Math" w:hAnsi="Cambria Math"/>
            <w:noProof/>
          </w:rPr>
          <m:t>m</m:t>
        </m:r>
      </m:oMath>
      <w:r w:rsidR="008E5162">
        <w:rPr>
          <w:noProof/>
        </w:rPr>
        <w:t xml:space="preserve"> ein Kompromiss zwischen Regelleistung und Rechenaufwand. Es ist </w:t>
      </w:r>
      <w:r w:rsidR="009D00BC">
        <w:rPr>
          <w:noProof/>
        </w:rPr>
        <w:t>notwendig,</w:t>
      </w:r>
      <w:r w:rsidR="008E5162">
        <w:rPr>
          <w:noProof/>
        </w:rPr>
        <w:t xml:space="preserve"> ein Gleichgewicht</w:t>
      </w:r>
      <w:r w:rsidR="00510E17">
        <w:rPr>
          <w:noProof/>
        </w:rPr>
        <w:t xml:space="preserve"> </w:t>
      </w:r>
      <w:r w:rsidR="008E5162">
        <w:rPr>
          <w:noProof/>
        </w:rPr>
        <w:t>zu finden, das den Anforderungen der jeweiligen Anwendung entspricht.</w:t>
      </w:r>
      <w:r w:rsidR="0007715C">
        <w:rPr>
          <w:noProof/>
        </w:rPr>
        <w:t xml:space="preserve"> </w:t>
      </w:r>
      <w:r w:rsidR="00E747CC">
        <w:rPr>
          <w:noProof/>
        </w:rPr>
        <w:t>Dabei sollte d</w:t>
      </w:r>
      <w:r w:rsidR="0007715C">
        <w:rPr>
          <w:noProof/>
        </w:rPr>
        <w:t xml:space="preserve">er Prognosehorizont so gewählt werden, dass die zeitlichen Zusammenhänge zwischen Stell- und Regelgröße </w:t>
      </w:r>
      <w:r w:rsidR="009D00BC">
        <w:rPr>
          <w:noProof/>
        </w:rPr>
        <w:t>möglichst</w:t>
      </w:r>
      <w:r w:rsidR="0007715C">
        <w:rPr>
          <w:noProof/>
        </w:rPr>
        <w:t xml:space="preserve"> optimal erfasst werden, ohne dass die Differenz zwischen dem </w:t>
      </w:r>
      <w:r w:rsidR="001A55B1">
        <w:rPr>
          <w:noProof/>
        </w:rPr>
        <w:t>Prognose</w:t>
      </w:r>
      <w:r w:rsidR="0007715C">
        <w:rPr>
          <w:noProof/>
        </w:rPr>
        <w:t xml:space="preserve">horizont und dem </w:t>
      </w:r>
      <w:r w:rsidR="001A55B1">
        <w:rPr>
          <w:noProof/>
        </w:rPr>
        <w:t>Regel</w:t>
      </w:r>
      <w:r w:rsidR="0007715C">
        <w:rPr>
          <w:noProof/>
        </w:rPr>
        <w:t>horizont zu groß wird.</w:t>
      </w:r>
      <w:r w:rsidR="00375253">
        <w:rPr>
          <w:noProof/>
        </w:rPr>
        <w:t xml:space="preserve"> </w:t>
      </w:r>
    </w:p>
    <w:p w:rsidR="00B21974" w:rsidP="00B21974" w:rsidRDefault="00375253" w14:paraId="4446ED71" w14:textId="7862A2C8">
      <w:r w:rsidRPr="00375253">
        <w:rPr>
          <w:b/>
          <w:bCs/>
        </w:rPr>
        <w:t xml:space="preserve">Einfluss von </w:t>
      </w:r>
      <m:oMath>
        <m:r>
          <m:rPr>
            <m:sty m:val="bi"/>
          </m:rPr>
          <w:rPr>
            <w:rFonts w:ascii="Cambria Math" w:hAnsi="Cambria Math"/>
          </w:rPr>
          <m:t>n</m:t>
        </m:r>
      </m:oMath>
      <w:r w:rsidRPr="00375253">
        <w:rPr>
          <w:b/>
          <w:bCs/>
        </w:rPr>
        <w:t>:</w:t>
      </w:r>
      <w:r w:rsidR="00FB723F">
        <w:rPr>
          <w:b/>
          <w:bCs/>
        </w:rPr>
        <w:t xml:space="preserve"> </w:t>
      </w:r>
      <w:r w:rsidR="00FB723F">
        <w:t xml:space="preserve">Je größer </w:t>
      </w:r>
      <m:oMath>
        <m:r>
          <w:rPr>
            <w:rFonts w:ascii="Cambria Math" w:hAnsi="Cambria Math"/>
          </w:rPr>
          <m:t>n</m:t>
        </m:r>
      </m:oMath>
      <w:r w:rsidR="00FB723F">
        <w:t xml:space="preserve"> ist, desto mehr vergangene Werte werden für die Vorhersage </w:t>
      </w:r>
      <w:r w:rsidR="009F520D">
        <w:t>verwendet</w:t>
      </w:r>
      <w:r w:rsidR="00737550">
        <w:t xml:space="preserve"> und desto besser können zeitliche Zusammenhänge abgebildet werden.</w:t>
      </w:r>
      <w:r w:rsidR="00B21974">
        <w:t xml:space="preserve"> Es ist zu erwarten, dass ein </w:t>
      </w:r>
      <w:r w:rsidR="009F520D">
        <w:t>größeres</w:t>
      </w:r>
      <w:r w:rsidR="00B21974">
        <w:t xml:space="preserve"> </w:t>
      </w:r>
      <m:oMath>
        <m:r>
          <w:rPr>
            <w:rFonts w:ascii="Cambria Math" w:hAnsi="Cambria Math"/>
          </w:rPr>
          <m:t>n</m:t>
        </m:r>
      </m:oMath>
      <w:r w:rsidR="00B21974">
        <w:t xml:space="preserve"> zu einem geringeren Vorhersagefehler führt, da mehr Zeitpunkte für die Vorhersage berücksichtigt werden.</w:t>
      </w:r>
    </w:p>
    <w:p w:rsidR="00B21974" w:rsidP="00B21974" w:rsidRDefault="00B21974" w14:paraId="0D87D6CD" w14:textId="77777777">
      <w:pPr>
        <w:keepNext/>
        <w:jc w:val="center"/>
      </w:pPr>
      <w:r>
        <w:rPr>
          <w:noProof/>
        </w:rPr>
        <mc:AlternateContent>
          <mc:Choice Requires="wpg">
            <w:drawing>
              <wp:inline distT="0" distB="0" distL="0" distR="0" wp14:anchorId="00C5A6B3" wp14:editId="3998DB79">
                <wp:extent cx="5760350" cy="2160270"/>
                <wp:effectExtent l="0" t="0" r="0" b="0"/>
                <wp:docPr id="626" name="Gruppieren 626"/>
                <wp:cNvGraphicFramePr/>
                <a:graphic xmlns:a="http://schemas.openxmlformats.org/drawingml/2006/main">
                  <a:graphicData uri="http://schemas.microsoft.com/office/word/2010/wordprocessingGroup">
                    <wpg:wgp>
                      <wpg:cNvGrpSpPr/>
                      <wpg:grpSpPr>
                        <a:xfrm>
                          <a:off x="0" y="0"/>
                          <a:ext cx="5760350" cy="2160270"/>
                          <a:chOff x="0" y="0"/>
                          <a:chExt cx="5760350" cy="2160270"/>
                        </a:xfrm>
                      </wpg:grpSpPr>
                      <pic:pic xmlns:pic="http://schemas.openxmlformats.org/drawingml/2006/picture">
                        <pic:nvPicPr>
                          <pic:cNvPr id="624" name="Grafik 62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a:ln>
                            <a:noFill/>
                          </a:ln>
                        </pic:spPr>
                      </pic:pic>
                      <pic:pic xmlns:pic="http://schemas.openxmlformats.org/drawingml/2006/picture">
                        <pic:nvPicPr>
                          <pic:cNvPr id="625" name="Grafik 625"/>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2880625" y="0"/>
                            <a:ext cx="2879725" cy="2160270"/>
                          </a:xfrm>
                          <a:prstGeom prst="rect">
                            <a:avLst/>
                          </a:prstGeom>
                          <a:noFill/>
                          <a:ln>
                            <a:noFill/>
                          </a:ln>
                        </pic:spPr>
                      </pic:pic>
                    </wpg:wgp>
                  </a:graphicData>
                </a:graphic>
              </wp:inline>
            </w:drawing>
          </mc:Choice>
          <mc:Fallback>
            <w:pict w14:anchorId="4E676B21">
              <v:group id="Gruppieren 626" style="width:453.55pt;height:170.1pt;mso-position-horizontal-relative:char;mso-position-vertical-relative:line" coordsize="57603,21602" o:spid="_x0000_s1026" w14:anchorId="1E98D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">
                <v:shape id="Grafik 624" style="position:absolute;width:28797;height:21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">
                  <v:imagedata o:title="" r:id="rId74"/>
                </v:shape>
                <v:shape id="Grafik 625" style="position:absolute;left:28806;width:28797;height:21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">
                  <v:imagedata o:title="" r:id="rId75"/>
                </v:shape>
                <w10:anchorlock/>
              </v:group>
            </w:pict>
          </mc:Fallback>
        </mc:AlternateContent>
      </w:r>
    </w:p>
    <w:p w:rsidR="00B21974" w:rsidP="00B21974" w:rsidRDefault="00B21974" w14:paraId="6DD1899C" w14:textId="35C5B7CB">
      <w:pPr>
        <w:pStyle w:val="Beschriftung"/>
        <w:jc w:val="center"/>
      </w:pPr>
      <w:bookmarkStart w:name="_Ref125916882" w:id="149"/>
      <w:bookmarkStart w:name="_Toc126152066" w:id="150"/>
      <w:r>
        <w:t xml:space="preserve">Abbildung </w:t>
      </w:r>
      <w:r w:rsidR="009641A2">
        <w:fldChar w:fldCharType="begin"/>
      </w:r>
      <w:r w:rsidR="009641A2">
        <w:instrText xml:space="preserve"> SEQ Abbildung \* ARABIC </w:instrText>
      </w:r>
      <w:r w:rsidR="009641A2">
        <w:fldChar w:fldCharType="separate"/>
      </w:r>
      <w:r w:rsidR="00DA4B34">
        <w:rPr>
          <w:noProof/>
        </w:rPr>
        <w:t>33</w:t>
      </w:r>
      <w:r w:rsidR="009641A2">
        <w:rPr>
          <w:noProof/>
        </w:rPr>
        <w:fldChar w:fldCharType="end"/>
      </w:r>
      <w:bookmarkEnd w:id="149"/>
      <w:r>
        <w:t xml:space="preserve">: </w:t>
      </w:r>
      <w:r w:rsidRPr="00F13894">
        <w:t>MAPE-Gesamtfehler für n = 1 (links) und n = 8 (rechts)</w:t>
      </w:r>
      <w:bookmarkEnd w:id="150"/>
    </w:p>
    <w:p w:rsidRPr="00B21974" w:rsidR="00B21974" w:rsidP="00B21974" w:rsidRDefault="00B21974" w14:paraId="2BCA6254" w14:textId="2D408445">
      <w:r>
        <w:fldChar w:fldCharType="begin"/>
      </w:r>
      <w:r>
        <w:instrText xml:space="preserve"> REF _Ref125916882 \h </w:instrText>
      </w:r>
      <w:r>
        <w:fldChar w:fldCharType="separate"/>
      </w:r>
      <w:r w:rsidR="00DA4B34">
        <w:t xml:space="preserve">Abbildung </w:t>
      </w:r>
      <w:r w:rsidR="00DA4B34">
        <w:rPr>
          <w:noProof/>
        </w:rPr>
        <w:t>33</w:t>
      </w:r>
      <w:r>
        <w:fldChar w:fldCharType="end"/>
      </w:r>
      <w:r>
        <w:t xml:space="preserve"> </w:t>
      </w:r>
      <w:r w:rsidR="00737550">
        <w:t xml:space="preserve">zeigt den Vergleich des MAPE-Gesamtfehlers für </w:t>
      </w:r>
      <m:oMath>
        <m:r>
          <w:rPr>
            <w:rFonts w:ascii="Cambria Math" w:hAnsi="Cambria Math"/>
          </w:rPr>
          <m:t>n=1</m:t>
        </m:r>
      </m:oMath>
      <w:r w:rsidR="00737550">
        <w:t xml:space="preserve"> und </w:t>
      </w:r>
      <m:oMath>
        <m:r>
          <w:rPr>
            <w:rFonts w:ascii="Cambria Math" w:hAnsi="Cambria Math"/>
          </w:rPr>
          <m:t>n=8</m:t>
        </m:r>
      </m:oMath>
      <w:r w:rsidR="00737550">
        <w:t xml:space="preserve">. In diesem Fall ist die Vorhersage für </w:t>
      </w:r>
      <m:oMath>
        <m:r>
          <w:rPr>
            <w:rFonts w:ascii="Cambria Math" w:hAnsi="Cambria Math"/>
          </w:rPr>
          <m:t>n=1</m:t>
        </m:r>
      </m:oMath>
      <w:r w:rsidR="00737550">
        <w:t xml:space="preserve"> </w:t>
      </w:r>
      <w:r w:rsidR="00136927">
        <w:t>genauer. D</w:t>
      </w:r>
      <w:r>
        <w:t>ies</w:t>
      </w:r>
      <w:r w:rsidR="00136927">
        <w:t xml:space="preserve"> hängt </w:t>
      </w:r>
      <w:r w:rsidR="009F520D">
        <w:t>vermutlich</w:t>
      </w:r>
      <w:r w:rsidR="00136927">
        <w:t xml:space="preserve"> damit zusammen, dass in diesem Fall ein statische</w:t>
      </w:r>
      <w:r w:rsidR="00101451">
        <w:t>s</w:t>
      </w:r>
      <w:r w:rsidR="00136927">
        <w:t xml:space="preserve"> System betrachtet wird, bei dem die internen Zustandsgrößen über die gesamte Laufzeit konstant bleiben</w:t>
      </w:r>
      <w:r w:rsidR="009F520D">
        <w:t xml:space="preserve"> und somit</w:t>
      </w:r>
      <w:r>
        <w:t xml:space="preserve"> keine längerfristigen</w:t>
      </w:r>
      <w:r w:rsidR="00A10982">
        <w:t>,</w:t>
      </w:r>
      <w:r>
        <w:t xml:space="preserve"> dynamischen Zusammenhänge zwischen Stell- und Regelgröße existieren. Außerdem stehen </w:t>
      </w:r>
      <w:r w:rsidR="009F520D">
        <w:t>bei</w:t>
      </w:r>
      <w:r w:rsidR="000F78C4">
        <w:t xml:space="preserve"> </w:t>
      </w:r>
      <w:r w:rsidR="009D00BC">
        <w:t>einem kleineren Zeitfenster</w:t>
      </w:r>
      <w:r w:rsidR="000F78C4">
        <w:t xml:space="preserve"> mehr Trainingsdaten zur Verfügun</w:t>
      </w:r>
      <w:r>
        <w:t>g</w:t>
      </w:r>
      <w:r w:rsidR="00136927">
        <w:t>.</w:t>
      </w:r>
      <w:r w:rsidR="00101451">
        <w:t xml:space="preserve"> </w:t>
      </w:r>
      <w:r w:rsidR="000F78C4">
        <w:t>Die</w:t>
      </w:r>
      <w:r w:rsidR="00101451">
        <w:t xml:space="preserve"> Information </w:t>
      </w:r>
      <w:r w:rsidR="009F520D">
        <w:t>über die</w:t>
      </w:r>
      <w:r w:rsidR="00101451">
        <w:t xml:space="preserve"> Steigung </w:t>
      </w:r>
      <w:r w:rsidR="000F78C4">
        <w:t xml:space="preserve">wird </w:t>
      </w:r>
      <w:r w:rsidR="00101451">
        <w:t xml:space="preserve">für ein Zeitfenster mit </w:t>
      </w:r>
      <m:oMath>
        <m:r>
          <w:rPr>
            <w:rFonts w:ascii="Cambria Math" w:hAnsi="Cambria Math"/>
          </w:rPr>
          <m:t>n=1</m:t>
        </m:r>
      </m:oMath>
      <w:r w:rsidR="00101451">
        <w:t xml:space="preserve"> nicht erfasst</w:t>
      </w:r>
      <w:r w:rsidR="000F78C4">
        <w:t xml:space="preserve">, weshalb in den meisten Fällen </w:t>
      </w:r>
      <m:oMath>
        <m:r>
          <w:rPr>
            <w:rFonts w:ascii="Cambria Math" w:hAnsi="Cambria Math"/>
          </w:rPr>
          <m:t>n</m:t>
        </m:r>
      </m:oMath>
      <w:r w:rsidR="000F78C4">
        <w:t xml:space="preserve"> mindestens zwei sein sollte.</w:t>
      </w:r>
      <w:r w:rsidR="00CE79FE">
        <w:t xml:space="preserve"> In beiden Fällen ist die Regelung stabil.</w:t>
      </w:r>
    </w:p>
    <w:p w:rsidRPr="00D7069A" w:rsidR="000522B2" w:rsidP="00D7069A" w:rsidRDefault="009F520D" w14:paraId="4CF73919" w14:textId="54C6FA92">
      <w:r w:rsidRPr="009F520D">
        <w:t>Letztendlich ist die Wahl der Parameter für die Fenstergröße</w:t>
      </w:r>
      <w:r w:rsidR="00A10982">
        <w:t xml:space="preserve"> </w:t>
      </w:r>
      <w:r w:rsidRPr="009F520D" w:rsidR="00A10982">
        <w:t>bei diesem virtuellen System</w:t>
      </w:r>
      <w:r w:rsidRPr="009F520D">
        <w:t xml:space="preserve"> nicht entscheidend für den Regelungserfolg, da die Führungsgröße in jedem Fall erreicht und gehalten wird. Die Parameter wirken sich lediglich auf die Stabilität der Regelung </w:t>
      </w:r>
      <w:r>
        <w:t>beziehungsweise</w:t>
      </w:r>
      <w:r w:rsidRPr="009F520D">
        <w:t xml:space="preserve"> auf die Größe der </w:t>
      </w:r>
      <w:r>
        <w:t xml:space="preserve">Schwankungen der </w:t>
      </w:r>
      <w:r w:rsidRPr="009F520D">
        <w:t>Regelgröß</w:t>
      </w:r>
      <w:r>
        <w:t>e</w:t>
      </w:r>
      <w:r w:rsidRPr="009F520D">
        <w:t xml:space="preserve"> und den Vorhersagefehler der Regel-KI aus.</w:t>
      </w:r>
    </w:p>
    <w:p w:rsidR="00295EAE" w:rsidP="000A5CB4" w:rsidRDefault="0066502A" w14:paraId="3ACD8FDD" w14:textId="570801BF">
      <w:pPr>
        <w:pStyle w:val="berschrift3"/>
      </w:pPr>
      <w:bookmarkStart w:name="_Toc126152015" w:id="151"/>
      <w:r w:rsidRPr="0066502A">
        <w:t xml:space="preserve">Einfluss </w:t>
      </w:r>
      <w:r w:rsidR="005B1E8A">
        <w:t>der Prozessparameter</w:t>
      </w:r>
      <w:r w:rsidR="005E28DF">
        <w:t xml:space="preserve"> </w:t>
      </w:r>
      <w:r w:rsidRPr="0066502A">
        <w:t>auf den Regel</w:t>
      </w:r>
      <w:r w:rsidR="00DA5E24">
        <w:t>ungs</w:t>
      </w:r>
      <w:r w:rsidRPr="0066502A">
        <w:t>erfolg</w:t>
      </w:r>
      <w:bookmarkEnd w:id="151"/>
    </w:p>
    <w:p w:rsidR="00E84FEE" w:rsidP="00295EAE" w:rsidRDefault="000A5CB4" w14:paraId="0382D313" w14:textId="35B52066">
      <w:r>
        <w:rPr>
          <w:lang w:eastAsia="de-DE"/>
        </w:rPr>
        <w:t xml:space="preserve">Die Wahl der Menge </w:t>
      </w:r>
      <m:oMath>
        <m:r>
          <w:rPr>
            <w:rFonts w:ascii="Cambria Math" w:hAnsi="Cambria Math"/>
          </w:rPr>
          <m:t>U</m:t>
        </m:r>
      </m:oMath>
      <w:r>
        <w:t xml:space="preserve"> der möglichen Werte für die Stellgröße</w:t>
      </w:r>
      <w:r w:rsidR="0066502A">
        <w:t xml:space="preserve"> hängt von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66502A">
        <w:t xml:space="preserve">,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66502A">
        <w:t xml:space="preserve"> und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66502A">
        <w:t xml:space="preserve"> ab. </w:t>
      </w:r>
      <w:r w:rsidR="001B3920">
        <w:t xml:space="preserve"> Es sollte dabei in jedem Fall eine mögliche Stellgröße </w:t>
      </w:r>
      <m:oMath>
        <m:r>
          <w:rPr>
            <w:rFonts w:ascii="Cambria Math" w:hAnsi="Cambria Math"/>
          </w:rPr>
          <m:t>u∈U</m:t>
        </m:r>
      </m:oMath>
      <w:r w:rsidR="001B3920">
        <w:t xml:space="preserve"> geben, die das System in Richtung der Führungsgröße bewegen kann. </w:t>
      </w:r>
      <w:r w:rsidR="009F520D">
        <w:t>Zum Beispiel sollte d</w:t>
      </w:r>
      <w:r w:rsidR="0066502A">
        <w:t xml:space="preserve">er größte mögliche Wert </w:t>
      </w:r>
      <w:r w:rsidR="009F520D">
        <w:t>der</w:t>
      </w:r>
      <w:r w:rsidR="0066502A">
        <w:t xml:space="preserve"> Stellgröße in der Lage sein, die Regelgröße zu ändern, </w:t>
      </w:r>
      <w:r w:rsidR="009F520D">
        <w:t>wenn</w:t>
      </w:r>
      <w:r w:rsidR="007F44F1">
        <w:t xml:space="preserve"> sie den minimalen Wert erreicht</w:t>
      </w:r>
      <w:r w:rsidR="0066502A">
        <w:t xml:space="preserve">. Für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=7</m:t>
        </m:r>
      </m:oMath>
      <w:r w:rsidR="0066502A">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=0,2</m:t>
        </m:r>
      </m:oMath>
      <w:r w:rsidR="005647F4">
        <w:t>,</w:t>
      </w:r>
      <w:r w:rsidR="0066502A">
        <w:t xml:space="preserve"> </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=0,05</m:t>
        </m:r>
      </m:oMath>
      <w:r w:rsidR="001B3920">
        <w:t xml:space="preserve">, </w:t>
      </w:r>
      <m:oMath>
        <m:r>
          <w:rPr>
            <w:rFonts w:ascii="Cambria Math" w:hAnsi="Cambria Math"/>
          </w:rPr>
          <m:t>z(t)=0</m:t>
        </m:r>
      </m:oMath>
      <w:r w:rsidR="001B3920">
        <w:t xml:space="preserve"> </w:t>
      </w:r>
      <w:r w:rsidR="005647F4">
        <w:t xml:space="preserve">und </w:t>
      </w:r>
      <w:r w:rsidR="00261A07">
        <w:br/>
      </w:r>
      <m:oMath>
        <m:r>
          <w:rPr>
            <w:rFonts w:ascii="Cambria Math" w:hAnsi="Cambria Math"/>
          </w:rPr>
          <m:t>y(t)=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=0</m:t>
        </m:r>
      </m:oMath>
      <w:r w:rsidR="0066502A">
        <w:t xml:space="preserve"> </w:t>
      </w:r>
      <w:r w:rsidR="009F520D">
        <w:t>ist</w:t>
      </w:r>
      <w:r w:rsidR="005647F4">
        <w:t xml:space="preserve"> die Steigung</w:t>
      </w:r>
      <w:r w:rsidR="001B3920">
        <w:t xml:space="preserve"> mit </w:t>
      </w:r>
      <w:r w:rsidR="001B3920">
        <w:fldChar w:fldCharType="begin"/>
      </w:r>
      <w:r w:rsidR="001B3920">
        <w:instrText xml:space="preserve"> REF _Ref124686539 \h </w:instrText>
      </w:r>
      <w:r w:rsidR="001B3920">
        <w:fldChar w:fldCharType="separate"/>
      </w:r>
      <w:r w:rsidR="00DA4B34">
        <w:rPr>
          <w:lang w:eastAsia="de-DE"/>
        </w:rPr>
        <w:t>(</w:t>
      </w:r>
      <w:r w:rsidR="00DA4B34">
        <w:rPr>
          <w:b/>
          <w:bCs/>
          <w:noProof/>
          <w:lang w:eastAsia="de-DE"/>
        </w:rPr>
        <w:t>41</w:t>
      </w:r>
      <w:r w:rsidR="00DA4B34">
        <w:rPr>
          <w:lang w:eastAsia="de-DE"/>
        </w:rPr>
        <w:t>)</w:t>
      </w:r>
      <w:r w:rsidR="001B3920">
        <w:fldChar w:fldCharType="end"/>
      </w:r>
      <w:r w:rsidR="001B3920">
        <w:t xml:space="preserve"> </w:t>
      </w:r>
      <m:oMath>
        <m:acc>
          <m:accPr>
            <m:chr m:val="̇"/>
            <m:ctrlPr>
              <w:rPr>
                <w:rFonts w:ascii="Cambria Math" w:hAnsi="Cambria Math"/>
                <w:i/>
              </w:rPr>
            </m:ctrlPr>
          </m:accPr>
          <m:e>
            <m:r>
              <w:rPr>
                <w:rFonts w:ascii="Cambria Math" w:hAnsi="Cambria Math"/>
              </w:rPr>
              <m:t>y</m:t>
            </m:r>
          </m:e>
        </m:acc>
        <m:r>
          <w:rPr>
            <w:rFonts w:ascii="Cambria Math" w:hAnsi="Cambria Math"/>
          </w:rPr>
          <m:t>=-1,45</m:t>
        </m:r>
      </m:oMath>
      <w:r w:rsidR="005647F4">
        <w:t xml:space="preserve">. Damit das System den </w:t>
      </w:r>
      <w:r w:rsidR="009F520D">
        <w:t xml:space="preserve">Minimalwert </w:t>
      </w:r>
      <w:r w:rsidR="005647F4">
        <w:t xml:space="preserve">verlassen kann, muss in diesem Fall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&gt;1,45</m:t>
        </m:r>
      </m:oMath>
      <w:r w:rsidR="005647F4">
        <w:t xml:space="preserve"> sein. </w:t>
      </w:r>
      <w:r w:rsidR="009F520D">
        <w:t>Für</w:t>
      </w:r>
      <w:r w:rsidR="005647F4">
        <w:t xml:space="preserve">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=0,15</m:t>
        </m:r>
      </m:oMath>
      <w:r w:rsidR="005647F4">
        <w:t xml:space="preserve"> muss</w:t>
      </w:r>
      <w:r w:rsidR="005D554C">
        <w:t xml:space="preserve"> es mindestens ein </w:t>
      </w:r>
      <m:oMath>
        <m:r>
          <w:rPr>
            <w:rFonts w:ascii="Cambria Math" w:hAnsi="Cambria Math"/>
          </w:rPr>
          <m:t>u∈U</m:t>
        </m:r>
      </m:oMath>
      <w:r w:rsidR="005D554C">
        <w:t xml:space="preserve"> geben</w:t>
      </w:r>
      <w:r w:rsidR="007F44F1">
        <w:t xml:space="preserve">, das größer als 9,66 ist, </w:t>
      </w:r>
      <w:r w:rsidR="005647F4">
        <w:t>um die Steigung in den positiven Bereich zu bringen.</w:t>
      </w:r>
      <w:r w:rsidR="001B3920">
        <w:t xml:space="preserve"> </w:t>
      </w:r>
      <w:r w:rsidR="009F520D">
        <w:t>Ist</w:t>
      </w:r>
      <w:r w:rsidR="007F44F1">
        <w:t xml:space="preserve"> diese Bedingung nicht erfüllt, </w:t>
      </w:r>
      <w:r w:rsidR="005D554C">
        <w:t>kann die Regelgröße bei Erreichen von</w:t>
      </w:r>
      <w:r w:rsidR="007F44F1">
        <w:t xml:space="preserve"> </w:t>
      </w:r>
      <m:oMath>
        <m:r>
          <w:rPr>
            <w:rFonts w:ascii="Cambria Math" w:hAnsi="Cambria Math"/>
          </w:rPr>
          <m:t>y=0</m:t>
        </m:r>
      </m:oMath>
      <w:r w:rsidR="005D554C">
        <w:t xml:space="preserve"> nicht mehr beeinflusst werden. </w:t>
      </w:r>
      <w:r w:rsidR="00FE4079">
        <w:t xml:space="preserve">Die allgemeine Bedingung </w:t>
      </w:r>
      <w:r w:rsidR="00F36F79">
        <w:t xml:space="preserve">für eine erfolgreiche Regelung </w:t>
      </w:r>
      <w:r w:rsidR="009F520D">
        <w:t>in</w:t>
      </w:r>
      <w:r w:rsidR="00F36F79">
        <w:t xml:space="preserve"> diesem System </w:t>
      </w:r>
      <w:r w:rsidR="003271FC">
        <w:t>ist</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F87996" w:rsidTr="00F87996" w14:paraId="3F568E3F" w14:textId="77777777">
        <w:tc>
          <w:tcPr>
            <w:tcW w:w="8217" w:type="dxa"/>
            <w:vAlign w:val="center"/>
          </w:tcPr>
          <w:p w:rsidRPr="00F87996" w:rsidR="00F87996" w:rsidP="00F36F79" w:rsidRDefault="009641A2" w14:paraId="35313F66" w14:textId="63FA178A">
            <w:pPr>
              <w:jc w:val="center"/>
            </w:pPr>
            <m:oMath>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&gt;</m:t>
              </m:r>
              <m:sSub>
                <m:sSubPr>
                  <m:ctrlPr>
                    <w:rPr>
                      <w:rFonts w:ascii="Cambria Math" w:hAnsi="Cambria Math"/>
                      <w:i/>
                    </w:rPr>
                  </m:ctrlPr>
                </m:sSubPr>
                <m:e>
                  <m:r>
                    <w:rPr>
                      <w:rFonts w:ascii="Cambria Math" w:hAnsi="Cambria Math"/>
                    </w:rPr>
                    <m:t>k</m:t>
                  </m:r>
                </m:e>
                <m:sub>
                  <m:r>
                    <w:rPr>
                      <w:rFonts w:ascii="Cambria Math" w:hAnsi="Cambria Math"/>
                    </w:rPr>
                    <m:t>1</m:t>
                  </m:r>
                </m:sub>
              </m:sSub>
              <m:d>
                <m:dPr>
                  <m:begChr m:val="|"/>
                  <m:endChr m:val="|"/>
                  <m:ctrlPr>
                    <w:rPr>
                      <w:rFonts w:ascii="Cambria Math" w:hAnsi="Cambria Math"/>
                      <w:i/>
                    </w:rPr>
                  </m:ctrlPr>
                </m:dPr>
                <m:e>
                  <m:r>
                    <w:rPr>
                      <w:rFonts w:ascii="Cambria Math" w:hAnsi="Cambria Math"/>
                    </w:rPr>
                    <m:t>y(t)-</m:t>
                  </m:r>
                  <m:sSub>
                    <m:sSubPr>
                      <m:ctrlPr>
                        <w:rPr>
                          <w:rFonts w:ascii="Cambria Math" w:hAnsi="Cambria Math"/>
                          <w:i/>
                        </w:rPr>
                      </m:ctrlPr>
                    </m:sSubPr>
                    <m:e>
                      <m:r>
                        <w:rPr>
                          <w:rFonts w:ascii="Cambria Math" w:hAnsi="Cambria Math"/>
                        </w:rPr>
                        <m:t>y</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u</m:t>
                  </m:r>
                </m:e>
                <m:sub>
                  <m:r>
                    <w:rPr>
                      <w:rFonts w:ascii="Cambria Math" w:hAnsi="Cambria Math"/>
                    </w:rPr>
                    <m:t>min</m:t>
                  </m:r>
                </m:sub>
              </m:sSub>
            </m:oMath>
            <w:r w:rsidRPr="00F87996" w:rsidR="00F87996">
              <w:t xml:space="preserve"> </w:t>
            </w:r>
          </w:p>
        </w:tc>
        <w:tc>
          <w:tcPr>
            <w:tcW w:w="843" w:type="dxa"/>
            <w:vAlign w:val="center"/>
          </w:tcPr>
          <w:p w:rsidRPr="00BB6220" w:rsidR="00F87996" w:rsidP="00F36F79" w:rsidRDefault="00F87996" w14:paraId="3D59F69C" w14:textId="6EDFA399">
            <w:pPr>
              <w:pStyle w:val="Beschriftung"/>
              <w:jc w:val="right"/>
              <w:rPr>
                <w:b w:val="0"/>
                <w:bCs w:val="0"/>
                <w:lang w:eastAsia="de-DE"/>
              </w:rPr>
            </w:pPr>
            <w:bookmarkStart w:name="_Ref125911280" w:id="152"/>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43</w:t>
            </w:r>
            <w:r w:rsidRPr="00BB6220">
              <w:rPr>
                <w:b w:val="0"/>
                <w:bCs w:val="0"/>
                <w:lang w:eastAsia="de-DE"/>
              </w:rPr>
              <w:fldChar w:fldCharType="end"/>
            </w:r>
            <w:r>
              <w:rPr>
                <w:b w:val="0"/>
                <w:bCs w:val="0"/>
                <w:lang w:eastAsia="de-DE"/>
              </w:rPr>
              <w:t>)</w:t>
            </w:r>
            <w:bookmarkEnd w:id="152"/>
          </w:p>
        </w:tc>
      </w:tr>
    </w:tbl>
    <w:p w:rsidR="00ED1897" w:rsidP="00261A07" w:rsidRDefault="00ED1897" w14:paraId="0A427FB0" w14:textId="77777777"/>
    <w:p w:rsidR="00ED1897" w:rsidP="00261A07" w:rsidRDefault="00ED1897" w14:paraId="521229D9" w14:textId="72F05D91">
      <w:r w:rsidRPr="00ED1897">
        <w:t xml:space="preserve">Ein größerer Wert für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Pr="00ED1897">
        <w:t xml:space="preserve"> oder größere Werte für die Stellgröße können zu größeren Schwankungen der Regelgröße führen, insbesondere wenn die Führungsgröße in der Nähe von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w:t>
      </w:r>
      <w:r w:rsidRPr="00ED1897">
        <w:t xml:space="preserve">liegt, da dann die Steigung klein ist und ein großer Wert für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u</m:t>
        </m:r>
        <m:d>
          <m:dPr>
            <m:ctrlPr>
              <w:rPr>
                <w:rFonts w:ascii="Cambria Math" w:hAnsi="Cambria Math"/>
                <w:i/>
              </w:rPr>
            </m:ctrlPr>
          </m:dPr>
          <m:e>
            <m:r>
              <w:rPr>
                <w:rFonts w:ascii="Cambria Math" w:hAnsi="Cambria Math"/>
              </w:rPr>
              <m:t>t</m:t>
            </m:r>
          </m:e>
        </m:d>
      </m:oMath>
      <w:r>
        <w:t xml:space="preserve"> </w:t>
      </w:r>
      <w:r w:rsidRPr="00ED1897">
        <w:t>zu einer großen Auslenkung der Regelgröße führen kann.</w:t>
      </w:r>
    </w:p>
    <w:p w:rsidR="00261A07" w:rsidP="00261A07" w:rsidRDefault="00261A07" w14:paraId="03C266CE" w14:textId="77777777">
      <w:pPr>
        <w:keepNext/>
        <w:jc w:val="center"/>
      </w:pPr>
      <w:r>
        <w:rPr>
          <w:noProof/>
        </w:rPr>
        <w:drawing>
          <wp:inline distT="0" distB="0" distL="0" distR="0" wp14:anchorId="5A8CD13B" wp14:editId="5CAE65B9">
            <wp:extent cx="5760000" cy="3716547"/>
            <wp:effectExtent l="0" t="0" r="0" b="0"/>
            <wp:docPr id="627" name="Grafik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6">
                      <a:extLst>
                        <a:ext uri="{28A0092B-C50C-407E-A947-70E740481C1C}">
                          <a14:useLocalDpi xmlns:a14="http://schemas.microsoft.com/office/drawing/2010/main" val="0"/>
                        </a:ext>
                      </a:extLst>
                    </a:blip>
                    <a:srcRect b="19404"/>
                    <a:stretch/>
                  </pic:blipFill>
                  <pic:spPr bwMode="auto">
                    <a:xfrm>
                      <a:off x="0" y="0"/>
                      <a:ext cx="5760000" cy="3716547"/>
                    </a:xfrm>
                    <a:prstGeom prst="rect">
                      <a:avLst/>
                    </a:prstGeom>
                    <a:noFill/>
                    <a:ln>
                      <a:noFill/>
                    </a:ln>
                    <a:extLst>
                      <a:ext uri="{53640926-AAD7-44D8-BBD7-CCE9431645EC}">
                        <a14:shadowObscured xmlns:a14="http://schemas.microsoft.com/office/drawing/2010/main"/>
                      </a:ext>
                    </a:extLst>
                  </pic:spPr>
                </pic:pic>
              </a:graphicData>
            </a:graphic>
          </wp:inline>
        </w:drawing>
      </w:r>
    </w:p>
    <w:p w:rsidR="00261A07" w:rsidP="00261A07" w:rsidRDefault="00261A07" w14:paraId="46D6A5D6" w14:textId="3972C586">
      <w:pPr>
        <w:pStyle w:val="Beschriftung"/>
        <w:jc w:val="center"/>
      </w:pPr>
      <w:bookmarkStart w:name="_Ref125918571" w:id="153"/>
      <w:bookmarkStart w:name="_Toc126152067" w:id="154"/>
      <w:r>
        <w:t xml:space="preserve">Abbildung </w:t>
      </w:r>
      <w:r w:rsidR="009641A2">
        <w:fldChar w:fldCharType="begin"/>
      </w:r>
      <w:r w:rsidR="009641A2">
        <w:instrText xml:space="preserve"> SEQ Abbildung \* ARABIC </w:instrText>
      </w:r>
      <w:r w:rsidR="009641A2">
        <w:fldChar w:fldCharType="separate"/>
      </w:r>
      <w:r w:rsidR="00DA4B34">
        <w:rPr>
          <w:noProof/>
        </w:rPr>
        <w:t>34</w:t>
      </w:r>
      <w:r w:rsidR="009641A2">
        <w:rPr>
          <w:noProof/>
        </w:rPr>
        <w:fldChar w:fldCharType="end"/>
      </w:r>
      <w:bookmarkEnd w:id="153"/>
      <w:r>
        <w:t>: Simulationsverlauf für k</w:t>
      </w:r>
      <w:r w:rsidRPr="00261A07">
        <w:rPr>
          <w:vertAlign w:val="subscript"/>
        </w:rPr>
        <w:t>s</w:t>
      </w:r>
      <w:r>
        <w:t xml:space="preserve"> = 0,3</w:t>
      </w:r>
      <w:bookmarkEnd w:id="154"/>
    </w:p>
    <w:p w:rsidRPr="00F36F79" w:rsidR="000522B2" w:rsidP="00F36F79" w:rsidRDefault="000522B2" w14:paraId="4EAEEF2A" w14:textId="576DA053">
      <w:r>
        <w:fldChar w:fldCharType="begin"/>
      </w:r>
      <w:r>
        <w:instrText xml:space="preserve"> REF _Ref125918571 \h </w:instrText>
      </w:r>
      <w:r>
        <w:fldChar w:fldCharType="separate"/>
      </w:r>
      <w:r w:rsidR="00DA4B34">
        <w:t xml:space="preserve">Abbildung </w:t>
      </w:r>
      <w:r w:rsidR="00DA4B34">
        <w:rPr>
          <w:noProof/>
        </w:rPr>
        <w:t>34</w:t>
      </w:r>
      <w:r>
        <w:fldChar w:fldCharType="end"/>
      </w:r>
      <w:r>
        <w:t xml:space="preserve"> </w:t>
      </w:r>
      <w:r w:rsidR="00ED1897">
        <w:t>zeigt den</w:t>
      </w:r>
      <w:r>
        <w:t xml:space="preserve"> Verlauf einer Simulation für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=0,3</m:t>
        </m:r>
      </m:oMath>
      <w:r>
        <w:t xml:space="preserve">, </w:t>
      </w:r>
      <w:r w:rsidR="00ED1897">
        <w:t xml:space="preserve">bei gleicher Fenstergröße </w:t>
      </w:r>
      <w:r>
        <w:t>(</w:t>
      </w:r>
      <m:oMath>
        <m:r>
          <w:rPr>
            <w:rFonts w:ascii="Cambria Math" w:hAnsi="Cambria Math"/>
          </w:rPr>
          <m:t>n=4</m:t>
        </m:r>
      </m:oMath>
      <w:r>
        <w:t xml:space="preserve">, </w:t>
      </w:r>
      <m:oMath>
        <m:r>
          <w:rPr>
            <w:rFonts w:ascii="Cambria Math" w:hAnsi="Cambria Math"/>
          </w:rPr>
          <m:t>m=2</m:t>
        </m:r>
      </m:oMath>
      <w:r>
        <w:t xml:space="preserve">, </w:t>
      </w:r>
      <m:oMath>
        <m:r>
          <w:rPr>
            <w:rFonts w:ascii="Cambria Math" w:hAnsi="Cambria Math"/>
          </w:rPr>
          <m:t>h=4</m:t>
        </m:r>
      </m:oMath>
      <w:r>
        <w:t>). Im Vergleich einer Simulation mit</w:t>
      </w:r>
      <w:r w:rsidR="00ED1897">
        <w:t xml:space="preserve">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=0,15</m:t>
        </m:r>
      </m:oMath>
      <w:r>
        <w:t xml:space="preserve"> (siehe </w:t>
      </w:r>
      <w:r>
        <w:fldChar w:fldCharType="begin"/>
      </w:r>
      <w:r>
        <w:instrText xml:space="preserve"> REF _Ref125903201 \h </w:instrText>
      </w:r>
      <w:r>
        <w:fldChar w:fldCharType="separate"/>
      </w:r>
      <w:r w:rsidR="00DA4B34">
        <w:t xml:space="preserve">Abbildung </w:t>
      </w:r>
      <w:r w:rsidR="00DA4B34">
        <w:rPr>
          <w:noProof/>
        </w:rPr>
        <w:t>24</w:t>
      </w:r>
      <w:r>
        <w:fldChar w:fldCharType="end"/>
      </w:r>
      <w:r>
        <w:t xml:space="preserve">) ist die Regelung mit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=0,3</m:t>
        </m:r>
      </m:oMath>
      <w:r>
        <w:t xml:space="preserve"> instabiler und weist höhere Schwankungen auf. Dies ist darauf zurückzuführen, dass ein Ausschlag der Stellgröße mit einem größeren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einen </w:t>
      </w:r>
      <w:r w:rsidR="00ED1897">
        <w:t>größeren</w:t>
      </w:r>
      <w:r>
        <w:t xml:space="preserve"> Einfluss auf die Regelgröße hat.</w:t>
      </w:r>
    </w:p>
    <w:p w:rsidR="006600A5" w:rsidP="001A527D" w:rsidRDefault="001A527D" w14:paraId="55332E41" w14:textId="127752C5">
      <w:pPr>
        <w:pStyle w:val="berschrift3"/>
      </w:pPr>
      <w:bookmarkStart w:name="_Ref125886472" w:id="155"/>
      <w:bookmarkStart w:name="_Toc126152016" w:id="156"/>
      <w:r>
        <w:t xml:space="preserve">Einfluss </w:t>
      </w:r>
      <w:r w:rsidR="00C41568">
        <w:t>von Störungen</w:t>
      </w:r>
      <w:r>
        <w:t xml:space="preserve"> auf den Regel</w:t>
      </w:r>
      <w:r w:rsidR="00DA5E24">
        <w:t>ungs</w:t>
      </w:r>
      <w:r>
        <w:t>erfolg</w:t>
      </w:r>
      <w:bookmarkEnd w:id="155"/>
      <w:bookmarkEnd w:id="156"/>
    </w:p>
    <w:p w:rsidR="003271FC" w:rsidP="00835676" w:rsidRDefault="00ED1897" w14:paraId="77E0505C" w14:textId="62BA67D0">
      <w:pPr>
        <w:rPr>
          <w:lang w:eastAsia="de-DE"/>
        </w:rPr>
      </w:pPr>
      <w:r w:rsidRPr="00ED1897">
        <w:rPr>
          <w:lang w:eastAsia="de-DE"/>
        </w:rPr>
        <w:t>In diesem Abschnitt wird die Reaktion der Regel-KI auf verschiedene Störungen untersucht. Zunächst wird der Einfluss von hohem Rauschen untersucht. Anschließend wird die Stabilität der Regel-KI durch Anregung des Systems mit diskreten Störimpulsen überprüft. Abschließend wird die Reaktion der Regel-KI auf eine kontinuierliche, dynamische Störung untersucht.</w:t>
      </w:r>
    </w:p>
    <w:p w:rsidR="001E7773" w:rsidP="001E7773" w:rsidRDefault="001E7773" w14:paraId="22ABA42A" w14:textId="77777777">
      <w:pPr>
        <w:keepNext/>
        <w:jc w:val="center"/>
      </w:pPr>
      <w:r>
        <w:rPr>
          <w:noProof/>
          <w:lang w:eastAsia="de-DE"/>
        </w:rPr>
        <w:drawing>
          <wp:inline distT="0" distB="0" distL="0" distR="0" wp14:anchorId="10785E04" wp14:editId="68AC973F">
            <wp:extent cx="5760000" cy="3721027"/>
            <wp:effectExtent l="0" t="0" r="0" b="0"/>
            <wp:docPr id="570" name="Grafi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b="19228"/>
                    <a:stretch/>
                  </pic:blipFill>
                  <pic:spPr bwMode="auto">
                    <a:xfrm>
                      <a:off x="0" y="0"/>
                      <a:ext cx="5760000" cy="3721027"/>
                    </a:xfrm>
                    <a:prstGeom prst="rect">
                      <a:avLst/>
                    </a:prstGeom>
                    <a:noFill/>
                    <a:ln>
                      <a:noFill/>
                    </a:ln>
                    <a:extLst>
                      <a:ext uri="{53640926-AAD7-44D8-BBD7-CCE9431645EC}">
                        <a14:shadowObscured xmlns:a14="http://schemas.microsoft.com/office/drawing/2010/main"/>
                      </a:ext>
                    </a:extLst>
                  </pic:spPr>
                </pic:pic>
              </a:graphicData>
            </a:graphic>
          </wp:inline>
        </w:drawing>
      </w:r>
    </w:p>
    <w:p w:rsidR="001E7773" w:rsidP="001E7773" w:rsidRDefault="001E7773" w14:paraId="5351A060" w14:textId="169EB652">
      <w:pPr>
        <w:pStyle w:val="Beschriftung"/>
        <w:jc w:val="center"/>
        <w:rPr>
          <w:rFonts w:cs="Arial"/>
        </w:rPr>
      </w:pPr>
      <w:bookmarkStart w:name="_Ref125890080" w:id="157"/>
      <w:bookmarkStart w:name="_Toc126152068" w:id="158"/>
      <w:r>
        <w:t xml:space="preserve">Abbildung </w:t>
      </w:r>
      <w:r w:rsidR="009641A2">
        <w:fldChar w:fldCharType="begin"/>
      </w:r>
      <w:r w:rsidR="009641A2">
        <w:instrText xml:space="preserve"> SEQ Abbildung \* ARABIC </w:instrText>
      </w:r>
      <w:r w:rsidR="009641A2">
        <w:fldChar w:fldCharType="separate"/>
      </w:r>
      <w:r w:rsidR="00DA4B34">
        <w:rPr>
          <w:noProof/>
        </w:rPr>
        <w:t>35</w:t>
      </w:r>
      <w:r w:rsidR="009641A2">
        <w:rPr>
          <w:noProof/>
        </w:rPr>
        <w:fldChar w:fldCharType="end"/>
      </w:r>
      <w:bookmarkEnd w:id="157"/>
      <w:r>
        <w:t xml:space="preserve">: Simulationsverlauf für </w:t>
      </w:r>
      <w:r w:rsidR="00C00708">
        <w:t xml:space="preserve">ein </w:t>
      </w:r>
      <w:r w:rsidR="00C00708">
        <w:rPr>
          <w:rFonts w:cs="Arial"/>
        </w:rPr>
        <w:t>hohes Rauschen</w:t>
      </w:r>
      <w:bookmarkEnd w:id="158"/>
    </w:p>
    <w:p w:rsidR="00A10982" w:rsidP="00A10982" w:rsidRDefault="00A10982" w14:paraId="1F0CAB3E" w14:textId="77777777">
      <w:pPr>
        <w:keepNext/>
        <w:jc w:val="center"/>
      </w:pPr>
      <w:r>
        <w:rPr>
          <w:noProof/>
          <w:lang w:eastAsia="de-DE"/>
        </w:rPr>
        <mc:AlternateContent>
          <mc:Choice Requires="wpg">
            <w:drawing>
              <wp:inline distT="0" distB="0" distL="0" distR="0" wp14:anchorId="0B085FF6" wp14:editId="5B561C3C">
                <wp:extent cx="5760000" cy="2052000"/>
                <wp:effectExtent l="0" t="0" r="0" b="5715"/>
                <wp:docPr id="573" name="Gruppieren 573"/>
                <wp:cNvGraphicFramePr/>
                <a:graphic xmlns:a="http://schemas.openxmlformats.org/drawingml/2006/main">
                  <a:graphicData uri="http://schemas.microsoft.com/office/word/2010/wordprocessingGroup">
                    <wpg:wgp>
                      <wpg:cNvGrpSpPr/>
                      <wpg:grpSpPr>
                        <a:xfrm>
                          <a:off x="0" y="0"/>
                          <a:ext cx="5760000" cy="2052000"/>
                          <a:chOff x="0" y="96068"/>
                          <a:chExt cx="5758972" cy="2062218"/>
                        </a:xfrm>
                      </wpg:grpSpPr>
                      <pic:pic xmlns:pic="http://schemas.openxmlformats.org/drawingml/2006/picture">
                        <pic:nvPicPr>
                          <pic:cNvPr id="571" name="Grafik 571"/>
                          <pic:cNvPicPr>
                            <a:picLocks noChangeAspect="1"/>
                          </pic:cNvPicPr>
                        </pic:nvPicPr>
                        <pic:blipFill rotWithShape="1">
                          <a:blip r:embed="rId78">
                            <a:extLst>
                              <a:ext uri="{28A0092B-C50C-407E-A947-70E740481C1C}">
                                <a14:useLocalDpi xmlns:a14="http://schemas.microsoft.com/office/drawing/2010/main" val="0"/>
                              </a:ext>
                            </a:extLst>
                          </a:blip>
                          <a:srcRect t="4451" r="9" b="4"/>
                          <a:stretch/>
                        </pic:blipFill>
                        <pic:spPr bwMode="auto">
                          <a:xfrm>
                            <a:off x="0" y="96068"/>
                            <a:ext cx="2879466" cy="2062218"/>
                          </a:xfrm>
                          <a:prstGeom prst="rect">
                            <a:avLst/>
                          </a:prstGeom>
                          <a:noFill/>
                          <a:ln>
                            <a:noFill/>
                          </a:ln>
                        </pic:spPr>
                      </pic:pic>
                      <pic:pic xmlns:pic="http://schemas.openxmlformats.org/drawingml/2006/picture">
                        <pic:nvPicPr>
                          <pic:cNvPr id="572" name="Grafik 572"/>
                          <pic:cNvPicPr>
                            <a:picLocks noChangeAspect="1"/>
                          </pic:cNvPicPr>
                        </pic:nvPicPr>
                        <pic:blipFill rotWithShape="1">
                          <a:blip r:embed="rId79">
                            <a:extLst>
                              <a:ext uri="{28A0092B-C50C-407E-A947-70E740481C1C}">
                                <a14:useLocalDpi xmlns:a14="http://schemas.microsoft.com/office/drawing/2010/main" val="0"/>
                              </a:ext>
                            </a:extLst>
                          </a:blip>
                          <a:srcRect l="-9" t="5007" r="18" b="3"/>
                          <a:stretch/>
                        </pic:blipFill>
                        <pic:spPr bwMode="auto">
                          <a:xfrm>
                            <a:off x="2879506" y="108076"/>
                            <a:ext cx="2879466" cy="2050210"/>
                          </a:xfrm>
                          <a:prstGeom prst="rect">
                            <a:avLst/>
                          </a:prstGeom>
                          <a:noFill/>
                          <a:ln>
                            <a:noFill/>
                          </a:ln>
                        </pic:spPr>
                      </pic:pic>
                    </wpg:wgp>
                  </a:graphicData>
                </a:graphic>
              </wp:inline>
            </w:drawing>
          </mc:Choice>
          <mc:Fallback>
            <w:pict w14:anchorId="4783B86D">
              <v:group id="Gruppieren 573" style="width:453.55pt;height:161.55pt;mso-position-horizontal-relative:char;mso-position-vertical-relative:line" coordsize="57589,20622" coordorigin=",960" o:spid="_x0000_s1026" w14:anchorId="361CB8F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">
                <v:shape id="Grafik 571" style="position:absolute;top:960;width:28794;height:2062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">
                  <v:imagedata croptop="2917f" cropright="6f" cropbottom="3f" o:title="" r:id="rId80"/>
                </v:shape>
                <v:shape id="Grafik 572" style="position:absolute;left:28795;top:1080;width:28794;height:205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">
                  <v:imagedata cropleft="-6f" croptop="3281f" cropright="12f" cropbottom="2f" o:title="" r:id="rId81"/>
                </v:shape>
                <w10:anchorlock/>
              </v:group>
            </w:pict>
          </mc:Fallback>
        </mc:AlternateContent>
      </w:r>
    </w:p>
    <w:p w:rsidRPr="00A10982" w:rsidR="00A10982" w:rsidP="00A10982" w:rsidRDefault="00A10982" w14:paraId="4C075BAF" w14:textId="08347902">
      <w:pPr>
        <w:pStyle w:val="Beschriftung"/>
        <w:jc w:val="center"/>
        <w:rPr>
          <w:lang w:eastAsia="de-DE"/>
        </w:rPr>
      </w:pPr>
      <w:bookmarkStart w:name="_Ref125891028" w:id="159"/>
      <w:bookmarkStart w:name="_Toc126152069" w:id="160"/>
      <w:r>
        <w:t xml:space="preserve">Abbildung </w:t>
      </w:r>
      <w:r w:rsidR="009641A2">
        <w:fldChar w:fldCharType="begin"/>
      </w:r>
      <w:r w:rsidR="009641A2">
        <w:instrText xml:space="preserve"> SEQ Abbildung \* ARABIC </w:instrText>
      </w:r>
      <w:r w:rsidR="009641A2">
        <w:fldChar w:fldCharType="separate"/>
      </w:r>
      <w:r w:rsidR="00DA4B34">
        <w:rPr>
          <w:noProof/>
        </w:rPr>
        <w:t>36</w:t>
      </w:r>
      <w:r w:rsidR="009641A2">
        <w:rPr>
          <w:noProof/>
        </w:rPr>
        <w:fldChar w:fldCharType="end"/>
      </w:r>
      <w:bookmarkEnd w:id="159"/>
      <w:r>
        <w:t xml:space="preserve">: MSE und MAPE für ein </w:t>
      </w:r>
      <w:r>
        <w:rPr>
          <w:rFonts w:cs="Arial"/>
        </w:rPr>
        <w:t>hohes Rauschen</w:t>
      </w:r>
      <w:bookmarkEnd w:id="160"/>
    </w:p>
    <w:p w:rsidR="00F36F79" w:rsidP="00835676" w:rsidRDefault="005D050F" w14:paraId="6D5CA07D" w14:textId="2F69B7BF">
      <w:pPr>
        <w:rPr>
          <w:lang w:eastAsia="de-DE"/>
        </w:rPr>
      </w:pPr>
      <w:r>
        <w:rPr>
          <w:lang w:eastAsia="de-DE"/>
        </w:rPr>
        <w:fldChar w:fldCharType="begin"/>
      </w:r>
      <w:r>
        <w:rPr>
          <w:lang w:eastAsia="de-DE"/>
        </w:rPr>
        <w:instrText xml:space="preserve"> REF _Ref125890080 \h </w:instrText>
      </w:r>
      <w:r>
        <w:rPr>
          <w:lang w:eastAsia="de-DE"/>
        </w:rPr>
      </w:r>
      <w:r>
        <w:rPr>
          <w:lang w:eastAsia="de-DE"/>
        </w:rPr>
        <w:fldChar w:fldCharType="separate"/>
      </w:r>
      <w:r w:rsidR="00DA4B34">
        <w:t xml:space="preserve">Abbildung </w:t>
      </w:r>
      <w:r w:rsidR="00DA4B34">
        <w:rPr>
          <w:noProof/>
        </w:rPr>
        <w:t>35</w:t>
      </w:r>
      <w:r>
        <w:rPr>
          <w:lang w:eastAsia="de-DE"/>
        </w:rPr>
        <w:fldChar w:fldCharType="end"/>
      </w:r>
      <w:r>
        <w:rPr>
          <w:lang w:eastAsia="de-DE"/>
        </w:rPr>
        <w:t xml:space="preserve"> </w:t>
      </w:r>
      <w:r w:rsidR="00ED1897">
        <w:rPr>
          <w:lang w:eastAsia="de-DE"/>
        </w:rPr>
        <w:t>zeigt den</w:t>
      </w:r>
      <w:r>
        <w:rPr>
          <w:lang w:eastAsia="de-DE"/>
        </w:rPr>
        <w:t xml:space="preserve"> Verlauf der Simulation</w:t>
      </w:r>
      <w:r w:rsidR="001B0965">
        <w:rPr>
          <w:lang w:eastAsia="de-DE"/>
        </w:rPr>
        <w:t xml:space="preserve"> für ein hohes</w:t>
      </w:r>
      <w:r w:rsidR="007A29FD">
        <w:rPr>
          <w:lang w:eastAsia="de-DE"/>
        </w:rPr>
        <w:t xml:space="preserve"> </w:t>
      </w:r>
      <w:r w:rsidR="001B0965">
        <w:rPr>
          <w:lang w:eastAsia="de-DE"/>
        </w:rPr>
        <w:t>Rauschen</w:t>
      </w:r>
      <w:r>
        <w:rPr>
          <w:lang w:eastAsia="de-DE"/>
        </w:rPr>
        <w:t xml:space="preserve"> </w:t>
      </w:r>
      <w:r w:rsidR="001B0965">
        <w:rPr>
          <w:lang w:eastAsia="de-DE"/>
        </w:rPr>
        <w:t>mit</w:t>
      </w:r>
      <w:r>
        <w:rPr>
          <w:lang w:eastAsia="de-DE"/>
        </w:rPr>
        <w:t xml:space="preserve"> </w:t>
      </w:r>
      <w:r w:rsidR="001B0965">
        <w:rPr>
          <w:lang w:eastAsia="de-DE"/>
        </w:rPr>
        <w:br/>
      </w:r>
      <m:oMath>
        <m:sSub>
          <m:sSubPr>
            <m:ctrlPr>
              <w:rPr>
                <w:rFonts w:ascii="Cambria Math" w:hAnsi="Cambria Math"/>
                <w:i/>
                <w:lang w:eastAsia="de-DE"/>
              </w:rPr>
            </m:ctrlPr>
          </m:sSubPr>
          <m:e>
            <m:r>
              <w:rPr>
                <w:rFonts w:ascii="Cambria Math" w:hAnsi="Cambria Math"/>
                <w:lang w:eastAsia="de-DE"/>
              </w:rPr>
              <m:t>σ</m:t>
            </m:r>
          </m:e>
          <m:sub>
            <m:r>
              <w:rPr>
                <w:rFonts w:ascii="Cambria Math" w:hAnsi="Cambria Math"/>
                <w:lang w:eastAsia="de-DE"/>
              </w:rPr>
              <m:t>r</m:t>
            </m:r>
          </m:sub>
        </m:sSub>
        <m:r>
          <w:rPr>
            <w:rFonts w:ascii="Cambria Math" w:hAnsi="Cambria Math"/>
            <w:lang w:eastAsia="de-DE"/>
          </w:rPr>
          <m:t>=5</m:t>
        </m:r>
      </m:oMath>
      <w:r>
        <w:rPr>
          <w:lang w:eastAsia="de-DE"/>
        </w:rPr>
        <w:t>.</w:t>
      </w:r>
      <w:r w:rsidR="001B0965">
        <w:rPr>
          <w:lang w:eastAsia="de-DE"/>
        </w:rPr>
        <w:t xml:space="preserve"> Im Grunde stellt das Rauschen die Auswirkung von kleinen Störimpulsen zu jedem Zeitschritt der Simulation dar.</w:t>
      </w:r>
      <w:r>
        <w:rPr>
          <w:lang w:eastAsia="de-DE"/>
        </w:rPr>
        <w:t xml:space="preserve"> Es ist ersichtlich, dass hohe Schwankungen vorliegen und die Regel-KI nicht in der Lage ist</w:t>
      </w:r>
      <w:r w:rsidR="00022021">
        <w:rPr>
          <w:lang w:eastAsia="de-DE"/>
        </w:rPr>
        <w:t>, das</w:t>
      </w:r>
      <w:r>
        <w:rPr>
          <w:lang w:eastAsia="de-DE"/>
        </w:rPr>
        <w:t xml:space="preserve"> System ausreichend zu stabilisieren. Dennoch näh</w:t>
      </w:r>
      <w:r w:rsidR="00ED1897">
        <w:rPr>
          <w:lang w:eastAsia="de-DE"/>
        </w:rPr>
        <w:t>e</w:t>
      </w:r>
      <w:r>
        <w:rPr>
          <w:lang w:eastAsia="de-DE"/>
        </w:rPr>
        <w:t>rt sich die Regelgröße grob der Führungsgröße an.</w:t>
      </w:r>
      <w:r w:rsidR="00163FCA">
        <w:rPr>
          <w:lang w:eastAsia="de-DE"/>
        </w:rPr>
        <w:t xml:space="preserve"> </w:t>
      </w:r>
      <w:r w:rsidR="001E7773">
        <w:rPr>
          <w:lang w:eastAsia="de-DE"/>
        </w:rPr>
        <w:fldChar w:fldCharType="begin"/>
      </w:r>
      <w:r w:rsidR="001E7773">
        <w:rPr>
          <w:lang w:eastAsia="de-DE"/>
        </w:rPr>
        <w:instrText xml:space="preserve"> REF _Ref125891028 \h </w:instrText>
      </w:r>
      <w:r w:rsidR="001E7773">
        <w:rPr>
          <w:lang w:eastAsia="de-DE"/>
        </w:rPr>
      </w:r>
      <w:r w:rsidR="001E7773">
        <w:rPr>
          <w:lang w:eastAsia="de-DE"/>
        </w:rPr>
        <w:fldChar w:fldCharType="separate"/>
      </w:r>
      <w:r w:rsidR="00DA4B34">
        <w:t xml:space="preserve">Abbildung </w:t>
      </w:r>
      <w:r w:rsidR="00DA4B34">
        <w:rPr>
          <w:noProof/>
        </w:rPr>
        <w:t>36</w:t>
      </w:r>
      <w:r w:rsidR="001E7773">
        <w:rPr>
          <w:lang w:eastAsia="de-DE"/>
        </w:rPr>
        <w:fldChar w:fldCharType="end"/>
      </w:r>
      <w:r w:rsidR="001E7773">
        <w:rPr>
          <w:lang w:eastAsia="de-DE"/>
        </w:rPr>
        <w:t xml:space="preserve"> </w:t>
      </w:r>
      <w:r w:rsidR="00163FCA">
        <w:rPr>
          <w:lang w:eastAsia="de-DE"/>
        </w:rPr>
        <w:t>zeigt, dass der Vorhersagefehler</w:t>
      </w:r>
      <w:r w:rsidR="001557B7">
        <w:rPr>
          <w:lang w:eastAsia="de-DE"/>
        </w:rPr>
        <w:t xml:space="preserve"> </w:t>
      </w:r>
      <w:r w:rsidR="00163FCA">
        <w:rPr>
          <w:lang w:eastAsia="de-DE"/>
        </w:rPr>
        <w:t>volatil ist</w:t>
      </w:r>
      <w:r w:rsidR="00246086">
        <w:rPr>
          <w:lang w:eastAsia="de-DE"/>
        </w:rPr>
        <w:t xml:space="preserve">, was durch das hohe zufällige Rauschen zu erklären ist. Da es sich um zufällige </w:t>
      </w:r>
      <w:r w:rsidR="001B0965">
        <w:rPr>
          <w:lang w:eastAsia="de-DE"/>
        </w:rPr>
        <w:t>Störungen</w:t>
      </w:r>
      <w:r w:rsidR="00246086">
        <w:rPr>
          <w:lang w:eastAsia="de-DE"/>
        </w:rPr>
        <w:t xml:space="preserve"> handelt, ist die Regel-KI nicht in der Lage</w:t>
      </w:r>
      <w:r w:rsidR="009D00BC">
        <w:rPr>
          <w:lang w:eastAsia="de-DE"/>
        </w:rPr>
        <w:t>, die</w:t>
      </w:r>
      <w:r w:rsidR="0011541D">
        <w:rPr>
          <w:lang w:eastAsia="de-DE"/>
        </w:rPr>
        <w:t xml:space="preserve"> Regelgröße akkurat </w:t>
      </w:r>
      <w:r w:rsidR="00246086">
        <w:rPr>
          <w:lang w:eastAsia="de-DE"/>
        </w:rPr>
        <w:t>vorherzusagen.</w:t>
      </w:r>
      <w:r w:rsidR="00CC1CB4">
        <w:rPr>
          <w:lang w:eastAsia="de-DE"/>
        </w:rPr>
        <w:t xml:space="preserve"> </w:t>
      </w:r>
    </w:p>
    <w:p w:rsidR="00C00708" w:rsidP="00C00708" w:rsidRDefault="00C00708" w14:paraId="24D8BE79" w14:textId="77777777">
      <w:pPr>
        <w:keepNext/>
        <w:jc w:val="center"/>
      </w:pPr>
      <w:r>
        <w:rPr>
          <w:noProof/>
          <w:lang w:eastAsia="de-DE"/>
        </w:rPr>
        <w:drawing>
          <wp:inline distT="0" distB="0" distL="0" distR="0" wp14:anchorId="2D7D2DAA" wp14:editId="54EB4EAF">
            <wp:extent cx="5752895" cy="3604557"/>
            <wp:effectExtent l="0" t="0" r="635" b="0"/>
            <wp:docPr id="574" name="Grafik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t="1608" b="20052"/>
                    <a:stretch/>
                  </pic:blipFill>
                  <pic:spPr bwMode="auto">
                    <a:xfrm>
                      <a:off x="0" y="0"/>
                      <a:ext cx="5753735" cy="3605083"/>
                    </a:xfrm>
                    <a:prstGeom prst="rect">
                      <a:avLst/>
                    </a:prstGeom>
                    <a:noFill/>
                    <a:ln>
                      <a:noFill/>
                    </a:ln>
                    <a:extLst>
                      <a:ext uri="{53640926-AAD7-44D8-BBD7-CCE9431645EC}">
                        <a14:shadowObscured xmlns:a14="http://schemas.microsoft.com/office/drawing/2010/main"/>
                      </a:ext>
                    </a:extLst>
                  </pic:spPr>
                </pic:pic>
              </a:graphicData>
            </a:graphic>
          </wp:inline>
        </w:drawing>
      </w:r>
    </w:p>
    <w:p w:rsidRPr="008F5259" w:rsidR="008F5259" w:rsidP="00ED1897" w:rsidRDefault="00C00708" w14:paraId="7911774B" w14:textId="52412EB5">
      <w:pPr>
        <w:pStyle w:val="Beschriftung"/>
        <w:jc w:val="center"/>
      </w:pPr>
      <w:bookmarkStart w:name="_Ref125892552" w:id="161"/>
      <w:bookmarkStart w:name="_Toc126152070" w:id="162"/>
      <w:r>
        <w:t xml:space="preserve">Abbildung </w:t>
      </w:r>
      <w:r w:rsidR="009641A2">
        <w:fldChar w:fldCharType="begin"/>
      </w:r>
      <w:r w:rsidR="009641A2">
        <w:instrText xml:space="preserve"> SEQ Abbildung \* ARABIC </w:instrText>
      </w:r>
      <w:r w:rsidR="009641A2">
        <w:fldChar w:fldCharType="separate"/>
      </w:r>
      <w:r w:rsidR="00DA4B34">
        <w:rPr>
          <w:noProof/>
        </w:rPr>
        <w:t>37</w:t>
      </w:r>
      <w:r w:rsidR="009641A2">
        <w:rPr>
          <w:noProof/>
        </w:rPr>
        <w:fldChar w:fldCharType="end"/>
      </w:r>
      <w:bookmarkEnd w:id="161"/>
      <w:r>
        <w:t>: Simulationsverlauf beim Anregen durch Störimpulse</w:t>
      </w:r>
      <w:bookmarkEnd w:id="162"/>
    </w:p>
    <w:p w:rsidR="00C00708" w:rsidP="00C00708" w:rsidRDefault="00C00708" w14:paraId="19534105" w14:textId="77777777">
      <w:pPr>
        <w:keepNext/>
        <w:jc w:val="center"/>
      </w:pPr>
      <w:r>
        <w:rPr>
          <w:noProof/>
          <w:lang w:eastAsia="de-DE"/>
        </w:rPr>
        <mc:AlternateContent>
          <mc:Choice Requires="wpg">
            <w:drawing>
              <wp:inline distT="0" distB="0" distL="0" distR="0" wp14:anchorId="21BB96ED" wp14:editId="7D8FE1C1">
                <wp:extent cx="5399405" cy="1937075"/>
                <wp:effectExtent l="0" t="0" r="0" b="6350"/>
                <wp:docPr id="576" name="Gruppieren 576"/>
                <wp:cNvGraphicFramePr/>
                <a:graphic xmlns:a="http://schemas.openxmlformats.org/drawingml/2006/main">
                  <a:graphicData uri="http://schemas.microsoft.com/office/word/2010/wordprocessingGroup">
                    <wpg:wgp>
                      <wpg:cNvGrpSpPr/>
                      <wpg:grpSpPr>
                        <a:xfrm>
                          <a:off x="0" y="0"/>
                          <a:ext cx="5399405" cy="1937075"/>
                          <a:chOff x="0" y="95717"/>
                          <a:chExt cx="5758768" cy="2063709"/>
                        </a:xfrm>
                      </wpg:grpSpPr>
                      <pic:pic xmlns:pic="http://schemas.openxmlformats.org/drawingml/2006/picture">
                        <pic:nvPicPr>
                          <pic:cNvPr id="575" name="Grafik 575"/>
                          <pic:cNvPicPr>
                            <a:picLocks noChangeAspect="1"/>
                          </pic:cNvPicPr>
                        </pic:nvPicPr>
                        <pic:blipFill rotWithShape="1">
                          <a:blip r:embed="rId83">
                            <a:extLst>
                              <a:ext uri="{28A0092B-C50C-407E-A947-70E740481C1C}">
                                <a14:useLocalDpi xmlns:a14="http://schemas.microsoft.com/office/drawing/2010/main" val="0"/>
                              </a:ext>
                            </a:extLst>
                          </a:blip>
                          <a:srcRect t="4436" r="11" b="10"/>
                          <a:stretch/>
                        </pic:blipFill>
                        <pic:spPr bwMode="auto">
                          <a:xfrm>
                            <a:off x="0" y="95728"/>
                            <a:ext cx="2879407" cy="2062429"/>
                          </a:xfrm>
                          <a:prstGeom prst="rect">
                            <a:avLst/>
                          </a:prstGeom>
                          <a:noFill/>
                          <a:ln>
                            <a:noFill/>
                          </a:ln>
                        </pic:spPr>
                      </pic:pic>
                      <pic:pic xmlns:pic="http://schemas.openxmlformats.org/drawingml/2006/picture">
                        <pic:nvPicPr>
                          <pic:cNvPr id="431" name="Grafik 431"/>
                          <pic:cNvPicPr>
                            <a:picLocks noChangeAspect="1"/>
                          </pic:cNvPicPr>
                        </pic:nvPicPr>
                        <pic:blipFill rotWithShape="1">
                          <a:blip r:embed="rId84">
                            <a:extLst>
                              <a:ext uri="{28A0092B-C50C-407E-A947-70E740481C1C}">
                                <a14:useLocalDpi xmlns:a14="http://schemas.microsoft.com/office/drawing/2010/main" val="0"/>
                              </a:ext>
                            </a:extLst>
                          </a:blip>
                          <a:srcRect l="-11" t="4432" r="22" b="10"/>
                          <a:stretch/>
                        </pic:blipFill>
                        <pic:spPr bwMode="auto">
                          <a:xfrm>
                            <a:off x="2879361" y="95717"/>
                            <a:ext cx="2879407" cy="2063709"/>
                          </a:xfrm>
                          <a:prstGeom prst="rect">
                            <a:avLst/>
                          </a:prstGeom>
                          <a:noFill/>
                          <a:ln>
                            <a:noFill/>
                          </a:ln>
                        </pic:spPr>
                      </pic:pic>
                    </wpg:wgp>
                  </a:graphicData>
                </a:graphic>
              </wp:inline>
            </w:drawing>
          </mc:Choice>
          <mc:Fallback>
            <w:pict w14:anchorId="32C9656D">
              <v:group id="Gruppieren 576" style="width:425.15pt;height:152.55pt;mso-position-horizontal-relative:char;mso-position-vertical-relative:line" coordsize="57587,20637" coordorigin=",957" o:spid="_x0000_s1026" w14:anchorId="749368F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">
                <v:shape id="Grafik 575" style="position:absolute;top:957;width:28794;height:2062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">
                  <v:imagedata croptop="2907f" cropright="7f" cropbottom="7f" o:title="" r:id="rId85"/>
                </v:shape>
                <v:shape id="Grafik 431" style="position:absolute;left:28793;top:957;width:28794;height:2063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">
                  <v:imagedata cropleft="-7f" croptop="2905f" cropright="14f" cropbottom="7f" o:title="" r:id="rId86"/>
                </v:shape>
                <w10:anchorlock/>
              </v:group>
            </w:pict>
          </mc:Fallback>
        </mc:AlternateContent>
      </w:r>
    </w:p>
    <w:p w:rsidRPr="008F5259" w:rsidR="008F5259" w:rsidP="007564AF" w:rsidRDefault="00C00708" w14:paraId="123083B8" w14:textId="15DBAF30">
      <w:pPr>
        <w:pStyle w:val="Beschriftung"/>
        <w:jc w:val="center"/>
      </w:pPr>
      <w:bookmarkStart w:name="_Ref125892594" w:id="163"/>
      <w:bookmarkStart w:name="_Toc126152071" w:id="164"/>
      <w:r>
        <w:t xml:space="preserve">Abbildung </w:t>
      </w:r>
      <w:r w:rsidR="009641A2">
        <w:fldChar w:fldCharType="begin"/>
      </w:r>
      <w:r w:rsidR="009641A2">
        <w:instrText xml:space="preserve"> SEQ Abbildung \* ARABIC </w:instrText>
      </w:r>
      <w:r w:rsidR="009641A2">
        <w:fldChar w:fldCharType="separate"/>
      </w:r>
      <w:r w:rsidR="00DA4B34">
        <w:rPr>
          <w:noProof/>
        </w:rPr>
        <w:t>38</w:t>
      </w:r>
      <w:r w:rsidR="009641A2">
        <w:rPr>
          <w:noProof/>
        </w:rPr>
        <w:fldChar w:fldCharType="end"/>
      </w:r>
      <w:bookmarkEnd w:id="163"/>
      <w:r>
        <w:t xml:space="preserve">: MSE und MAPE </w:t>
      </w:r>
      <w:r w:rsidRPr="00BE3396">
        <w:t>beim Anregen durch Störimpulse</w:t>
      </w:r>
      <w:bookmarkEnd w:id="164"/>
    </w:p>
    <w:p w:rsidR="007A29FD" w:rsidP="00F36F79" w:rsidRDefault="00513D60" w14:paraId="67B66E88" w14:textId="03307A96">
      <w:r>
        <w:fldChar w:fldCharType="begin"/>
      </w:r>
      <w:r>
        <w:instrText xml:space="preserve"> REF _Ref125892552 \h </w:instrText>
      </w:r>
      <w:r>
        <w:fldChar w:fldCharType="separate"/>
      </w:r>
      <w:r w:rsidR="00DA4B34">
        <w:t xml:space="preserve">Abbildung </w:t>
      </w:r>
      <w:r w:rsidR="00DA4B34">
        <w:rPr>
          <w:noProof/>
        </w:rPr>
        <w:t>37</w:t>
      </w:r>
      <w:r>
        <w:fldChar w:fldCharType="end"/>
      </w:r>
      <w:r>
        <w:t xml:space="preserve"> </w:t>
      </w:r>
      <w:r w:rsidR="00ED1897">
        <w:t>zeigt den</w:t>
      </w:r>
      <w:r>
        <w:t xml:space="preserve"> Verlauf einer Simulation, bei der zu den Zeitpunkten </w:t>
      </w:r>
      <m:oMath>
        <m:r>
          <w:rPr>
            <w:rFonts w:ascii="Cambria Math" w:hAnsi="Cambria Math"/>
          </w:rPr>
          <m:t>t=50s</m:t>
        </m:r>
      </m:oMath>
      <w:r>
        <w:t xml:space="preserve">, </w:t>
      </w:r>
      <m:oMath>
        <m:r>
          <w:rPr>
            <w:rFonts w:ascii="Cambria Math" w:hAnsi="Cambria Math"/>
          </w:rPr>
          <m:t>t=100s</m:t>
        </m:r>
      </m:oMath>
      <w:r>
        <w:t xml:space="preserve"> und </w:t>
      </w:r>
      <m:oMath>
        <m:r>
          <w:rPr>
            <w:rFonts w:ascii="Cambria Math" w:hAnsi="Cambria Math"/>
          </w:rPr>
          <m:t>t=150s</m:t>
        </m:r>
      </m:oMath>
      <w:r>
        <w:t xml:space="preserve"> jeweils ein Störimpuls auftritt. In diesem Fall </w:t>
      </w:r>
      <w:r w:rsidR="001C5CA6">
        <w:t>beträgt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=0,5</m:t>
        </m:r>
      </m:oMath>
      <w:r>
        <w:t xml:space="preserve">. </w:t>
      </w:r>
      <w:r>
        <w:t xml:space="preserve">Es ist </w:t>
      </w:r>
      <w:r w:rsidR="00ED1897">
        <w:t>zu erkennen</w:t>
      </w:r>
      <w:r>
        <w:t xml:space="preserve">, dass die Regelgröße </w:t>
      </w:r>
      <w:r w:rsidR="00ED1897">
        <w:t>zu</w:t>
      </w:r>
      <w:r>
        <w:t xml:space="preserve"> diesen Zeitpunkten einen </w:t>
      </w:r>
      <w:r w:rsidR="00ED1897">
        <w:t>deutlichen</w:t>
      </w:r>
      <w:r>
        <w:t xml:space="preserve"> Ausschlag aufweist. Nach einigen Sekunden stabilisiert sich die Regelung jedoch wieder. </w:t>
      </w:r>
      <w:r>
        <w:fldChar w:fldCharType="begin"/>
      </w:r>
      <w:r>
        <w:instrText xml:space="preserve"> REF _Ref125892594 \h </w:instrText>
      </w:r>
      <w:r>
        <w:fldChar w:fldCharType="separate"/>
      </w:r>
      <w:r w:rsidR="00DA4B34">
        <w:t xml:space="preserve">Abbildung </w:t>
      </w:r>
      <w:r w:rsidR="00DA4B34">
        <w:rPr>
          <w:noProof/>
        </w:rPr>
        <w:t>38</w:t>
      </w:r>
      <w:r>
        <w:fldChar w:fldCharType="end"/>
      </w:r>
      <w:r>
        <w:t xml:space="preserve"> zeigt, dass zu den Zeitpunkten, an denen ein Störimpuls auftritt, der Vorhersagefehler stark ansteigt, da die Regel-KI diesen nicht vorhers</w:t>
      </w:r>
      <w:r w:rsidR="00ED1897">
        <w:t>agen</w:t>
      </w:r>
      <w:r>
        <w:t xml:space="preserve"> kann. Nach einigen Sekunden sinkt der Fehler jedoch wieder auf die ursprüngliche Größe zurück. Ein Störimpuls hat demnach </w:t>
      </w:r>
      <w:r w:rsidR="00ED1897">
        <w:t xml:space="preserve">keinen zukünftigen Einfluss </w:t>
      </w:r>
      <w:r>
        <w:t xml:space="preserve">auf den Vorhersagefehler, was </w:t>
      </w:r>
      <w:r w:rsidR="00ED1897">
        <w:t>eine</w:t>
      </w:r>
      <w:r>
        <w:t xml:space="preserve"> Stabilisierung der Regelung </w:t>
      </w:r>
      <w:r w:rsidR="00ED1897">
        <w:t xml:space="preserve">nach einem Störimpuls </w:t>
      </w:r>
      <w:r>
        <w:t>ermöglicht.</w:t>
      </w:r>
    </w:p>
    <w:p w:rsidR="007A29FD" w:rsidP="007A29FD" w:rsidRDefault="007A29FD" w14:paraId="328D6BF6" w14:textId="77777777">
      <w:pPr>
        <w:keepNext/>
        <w:jc w:val="center"/>
      </w:pPr>
      <w:r>
        <w:rPr>
          <w:noProof/>
        </w:rPr>
        <w:drawing>
          <wp:inline distT="0" distB="0" distL="0" distR="0" wp14:anchorId="793CCA95" wp14:editId="50B1FFA0">
            <wp:extent cx="5750560" cy="3726312"/>
            <wp:effectExtent l="0" t="0" r="2540" b="7620"/>
            <wp:docPr id="628" name="Grafik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7">
                      <a:extLst>
                        <a:ext uri="{28A0092B-C50C-407E-A947-70E740481C1C}">
                          <a14:useLocalDpi xmlns:a14="http://schemas.microsoft.com/office/drawing/2010/main" val="0"/>
                        </a:ext>
                      </a:extLst>
                    </a:blip>
                    <a:srcRect b="19060"/>
                    <a:stretch/>
                  </pic:blipFill>
                  <pic:spPr bwMode="auto">
                    <a:xfrm>
                      <a:off x="0" y="0"/>
                      <a:ext cx="5750560" cy="3726312"/>
                    </a:xfrm>
                    <a:prstGeom prst="rect">
                      <a:avLst/>
                    </a:prstGeom>
                    <a:noFill/>
                    <a:ln>
                      <a:noFill/>
                    </a:ln>
                    <a:extLst>
                      <a:ext uri="{53640926-AAD7-44D8-BBD7-CCE9431645EC}">
                        <a14:shadowObscured xmlns:a14="http://schemas.microsoft.com/office/drawing/2010/main"/>
                      </a:ext>
                    </a:extLst>
                  </pic:spPr>
                </pic:pic>
              </a:graphicData>
            </a:graphic>
          </wp:inline>
        </w:drawing>
      </w:r>
    </w:p>
    <w:p w:rsidR="007A29FD" w:rsidP="007A29FD" w:rsidRDefault="007A29FD" w14:paraId="58032A2D" w14:textId="42435C3D">
      <w:pPr>
        <w:pStyle w:val="Beschriftung"/>
        <w:jc w:val="center"/>
      </w:pPr>
      <w:bookmarkStart w:name="_Ref125919405" w:id="165"/>
      <w:bookmarkStart w:name="_Toc126152072" w:id="166"/>
      <w:r>
        <w:t xml:space="preserve">Abbildung </w:t>
      </w:r>
      <w:r w:rsidR="009641A2">
        <w:fldChar w:fldCharType="begin"/>
      </w:r>
      <w:r w:rsidR="009641A2">
        <w:instrText xml:space="preserve"> SEQ Abbildung \* ARABIC </w:instrText>
      </w:r>
      <w:r w:rsidR="009641A2">
        <w:fldChar w:fldCharType="separate"/>
      </w:r>
      <w:r w:rsidR="00DA4B34">
        <w:rPr>
          <w:noProof/>
        </w:rPr>
        <w:t>39</w:t>
      </w:r>
      <w:r w:rsidR="009641A2">
        <w:rPr>
          <w:noProof/>
        </w:rPr>
        <w:fldChar w:fldCharType="end"/>
      </w:r>
      <w:bookmarkEnd w:id="165"/>
      <w:r>
        <w:t xml:space="preserve">: </w:t>
      </w:r>
      <w:r w:rsidRPr="00E71EB7">
        <w:t>Simulationsverlauf bei einem dynamischen Störverhalten mit A = 0,5</w:t>
      </w:r>
      <w:bookmarkEnd w:id="166"/>
    </w:p>
    <w:p w:rsidR="007115A7" w:rsidP="00F5515D" w:rsidRDefault="00F36F79" w14:paraId="6CD6DE31" w14:textId="38674D25">
      <w:pPr>
        <w:rPr>
          <w:lang w:eastAsia="de-DE"/>
        </w:rPr>
      </w:pPr>
      <w:r>
        <w:rPr>
          <w:lang w:eastAsia="de-DE"/>
        </w:rPr>
        <w:t xml:space="preserve">In </w:t>
      </w:r>
      <w:r w:rsidR="007A29FD">
        <w:rPr>
          <w:lang w:eastAsia="de-DE"/>
        </w:rPr>
        <w:fldChar w:fldCharType="begin"/>
      </w:r>
      <w:r w:rsidR="007A29FD">
        <w:rPr>
          <w:lang w:eastAsia="de-DE"/>
        </w:rPr>
        <w:instrText xml:space="preserve"> REF _Ref125919405 \h </w:instrText>
      </w:r>
      <w:r w:rsidR="007A29FD">
        <w:rPr>
          <w:lang w:eastAsia="de-DE"/>
        </w:rPr>
      </w:r>
      <w:r w:rsidR="007A29FD">
        <w:rPr>
          <w:lang w:eastAsia="de-DE"/>
        </w:rPr>
        <w:fldChar w:fldCharType="separate"/>
      </w:r>
      <w:r w:rsidR="00DA4B34">
        <w:t xml:space="preserve">Abbildung </w:t>
      </w:r>
      <w:r w:rsidR="00DA4B34">
        <w:rPr>
          <w:noProof/>
        </w:rPr>
        <w:t>39</w:t>
      </w:r>
      <w:r w:rsidR="007A29FD">
        <w:rPr>
          <w:lang w:eastAsia="de-DE"/>
        </w:rPr>
        <w:fldChar w:fldCharType="end"/>
      </w:r>
      <w:r w:rsidR="007A29FD">
        <w:rPr>
          <w:lang w:eastAsia="de-DE"/>
        </w:rPr>
        <w:t xml:space="preserve"> </w:t>
      </w:r>
      <w:r>
        <w:rPr>
          <w:lang w:eastAsia="de-DE"/>
        </w:rPr>
        <w:t xml:space="preserve">ist der Verlauf einer Simulation bei einem dynamischen Störverhalten dargestellt. </w:t>
      </w:r>
      <w:r w:rsidR="001C5CA6">
        <w:rPr>
          <w:lang w:eastAsia="de-DE"/>
        </w:rPr>
        <w:t>Die dynamische Störung wird i</w:t>
      </w:r>
      <w:r>
        <w:rPr>
          <w:lang w:eastAsia="de-DE"/>
        </w:rPr>
        <w:t>n diesem Fall durch die Funktion</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7115A7" w:rsidTr="007115A7" w14:paraId="2DB7BAEF" w14:textId="77777777">
        <w:tc>
          <w:tcPr>
            <w:tcW w:w="8217" w:type="dxa"/>
            <w:vAlign w:val="center"/>
          </w:tcPr>
          <w:p w:rsidRPr="00BB6220" w:rsidR="007115A7" w:rsidP="007115A7" w:rsidRDefault="009641A2" w14:paraId="79C1823D" w14:textId="26ECE471">
            <w:pPr>
              <w:jc w:val="center"/>
            </w:pPr>
            <m:oMathPara>
              <m:oMath>
                <m:sSub>
                  <m:sSubPr>
                    <m:ctrlPr>
                      <w:rPr>
                        <w:rFonts w:ascii="Cambria Math" w:hAnsi="Cambria Math"/>
                        <w:i/>
                        <w:lang w:eastAsia="de-DE"/>
                      </w:rPr>
                    </m:ctrlPr>
                  </m:sSubPr>
                  <m:e>
                    <m:r>
                      <w:rPr>
                        <w:rFonts w:ascii="Cambria Math" w:hAnsi="Cambria Math"/>
                        <w:lang w:eastAsia="de-DE"/>
                      </w:rPr>
                      <m:t>z</m:t>
                    </m:r>
                  </m:e>
                  <m:sub>
                    <m:r>
                      <w:rPr>
                        <w:rFonts w:ascii="Cambria Math" w:hAnsi="Cambria Math"/>
                        <w:lang w:eastAsia="de-DE"/>
                      </w:rPr>
                      <m:t>d</m:t>
                    </m:r>
                  </m:sub>
                </m:sSub>
                <m:r>
                  <w:rPr>
                    <w:rFonts w:ascii="Cambria Math" w:hAnsi="Cambria Math"/>
                    <w:lang w:eastAsia="de-DE"/>
                  </w:rPr>
                  <m:t>(t)=A*</m:t>
                </m:r>
                <m:r>
                  <m:rPr>
                    <m:sty m:val="p"/>
                  </m:rPr>
                  <w:rPr>
                    <w:rFonts w:ascii="Cambria Math" w:hAnsi="Cambria Math"/>
                    <w:lang w:eastAsia="de-DE"/>
                  </w:rPr>
                  <m:t>sin⁡</m:t>
                </m:r>
                <m:r>
                  <w:rPr>
                    <w:rFonts w:ascii="Cambria Math" w:hAnsi="Cambria Math"/>
                    <w:lang w:eastAsia="de-DE"/>
                  </w:rPr>
                  <m:t>(0,2t)</m:t>
                </m:r>
                <m:r>
                  <m:rPr>
                    <m:sty m:val="p"/>
                  </m:rPr>
                  <w:rPr>
                    <w:rFonts w:ascii="Cambria Math" w:hAnsi="Cambria Math"/>
                    <w:lang w:eastAsia="de-DE"/>
                  </w:rPr>
                  <m:t xml:space="preserve"> </m:t>
                </m:r>
              </m:oMath>
            </m:oMathPara>
          </w:p>
        </w:tc>
        <w:tc>
          <w:tcPr>
            <w:tcW w:w="843" w:type="dxa"/>
            <w:vAlign w:val="center"/>
          </w:tcPr>
          <w:p w:rsidRPr="00BB6220" w:rsidR="007115A7" w:rsidP="007115A7" w:rsidRDefault="007115A7" w14:paraId="0FAE5320" w14:textId="5242DB98">
            <w:pPr>
              <w:pStyle w:val="Beschriftung"/>
              <w:jc w:val="right"/>
              <w:rPr>
                <w:b w:val="0"/>
                <w:bCs w:val="0"/>
                <w:lang w:eastAsia="de-DE"/>
              </w:rPr>
            </w:pPr>
            <w:bookmarkStart w:name="_Ref125897793" w:id="167"/>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44</w:t>
            </w:r>
            <w:r w:rsidRPr="00BB6220">
              <w:rPr>
                <w:b w:val="0"/>
                <w:bCs w:val="0"/>
                <w:lang w:eastAsia="de-DE"/>
              </w:rPr>
              <w:fldChar w:fldCharType="end"/>
            </w:r>
            <w:r>
              <w:rPr>
                <w:b w:val="0"/>
                <w:bCs w:val="0"/>
                <w:lang w:eastAsia="de-DE"/>
              </w:rPr>
              <w:t>)</w:t>
            </w:r>
            <w:bookmarkEnd w:id="167"/>
          </w:p>
        </w:tc>
      </w:tr>
    </w:tbl>
    <w:p w:rsidR="00816623" w:rsidP="00F5515D" w:rsidRDefault="009458B8" w14:paraId="5146BF7C" w14:textId="0926D3B0">
      <w:pPr>
        <w:rPr>
          <w:lang w:eastAsia="de-DE"/>
        </w:rPr>
      </w:pPr>
      <w:r>
        <w:rPr>
          <w:lang w:eastAsia="de-DE"/>
        </w:rPr>
        <w:t xml:space="preserve">mit der Amplitude </w:t>
      </w:r>
      <m:oMath>
        <m:r>
          <w:rPr>
            <w:rFonts w:ascii="Cambria Math" w:hAnsi="Cambria Math"/>
            <w:lang w:eastAsia="de-DE"/>
          </w:rPr>
          <m:t>A=0,5</m:t>
        </m:r>
      </m:oMath>
      <w:r w:rsidR="007A29FD">
        <w:rPr>
          <w:lang w:eastAsia="de-DE"/>
        </w:rPr>
        <w:t xml:space="preserve"> bestimmt</w:t>
      </w:r>
      <w:r>
        <w:rPr>
          <w:lang w:eastAsia="de-DE"/>
        </w:rPr>
        <w:t xml:space="preserve">. </w:t>
      </w:r>
      <w:r w:rsidR="00F36F79">
        <w:rPr>
          <w:lang w:eastAsia="de-DE"/>
        </w:rPr>
        <w:t xml:space="preserve">Der Wert für </w:t>
      </w:r>
      <m:oMath>
        <m:sSub>
          <m:sSubPr>
            <m:ctrlPr>
              <w:rPr>
                <w:rFonts w:ascii="Cambria Math" w:hAnsi="Cambria Math"/>
                <w:i/>
                <w:lang w:eastAsia="de-DE"/>
              </w:rPr>
            </m:ctrlPr>
          </m:sSubPr>
          <m:e>
            <m:r>
              <w:rPr>
                <w:rFonts w:ascii="Cambria Math" w:hAnsi="Cambria Math"/>
                <w:lang w:eastAsia="de-DE"/>
              </w:rPr>
              <m:t>σ</m:t>
            </m:r>
          </m:e>
          <m:sub>
            <m:r>
              <w:rPr>
                <w:rFonts w:ascii="Cambria Math" w:hAnsi="Cambria Math"/>
                <w:lang w:eastAsia="de-DE"/>
              </w:rPr>
              <m:t>r</m:t>
            </m:r>
          </m:sub>
        </m:sSub>
      </m:oMath>
      <w:r w:rsidR="00F36F79">
        <w:rPr>
          <w:lang w:eastAsia="de-DE"/>
        </w:rPr>
        <w:t xml:space="preserve"> ist hier wieder 0,</w:t>
      </w:r>
      <w:r w:rsidR="007A29FD">
        <w:rPr>
          <w:lang w:eastAsia="de-DE"/>
        </w:rPr>
        <w:t>5</w:t>
      </w:r>
      <w:r w:rsidR="00F36F79">
        <w:rPr>
          <w:lang w:eastAsia="de-DE"/>
        </w:rPr>
        <w:t xml:space="preserve">. </w:t>
      </w:r>
      <w:r w:rsidR="001C5F93">
        <w:rPr>
          <w:lang w:eastAsia="de-DE"/>
        </w:rPr>
        <w:t>Der</w:t>
      </w:r>
      <w:r w:rsidR="00F36F79">
        <w:rPr>
          <w:lang w:eastAsia="de-DE"/>
        </w:rPr>
        <w:t xml:space="preserve"> </w:t>
      </w:r>
      <w:r w:rsidR="00B07BBF">
        <w:rPr>
          <w:lang w:eastAsia="de-DE"/>
        </w:rPr>
        <w:t xml:space="preserve">Simulationsverlauf </w:t>
      </w:r>
      <w:r w:rsidR="001C5F93">
        <w:rPr>
          <w:lang w:eastAsia="de-DE"/>
        </w:rPr>
        <w:t>zeigt</w:t>
      </w:r>
      <w:r w:rsidR="00F36F79">
        <w:rPr>
          <w:lang w:eastAsia="de-DE"/>
        </w:rPr>
        <w:t xml:space="preserve">, dass </w:t>
      </w:r>
      <w:r>
        <w:rPr>
          <w:lang w:eastAsia="de-DE"/>
        </w:rPr>
        <w:t>die</w:t>
      </w:r>
      <w:r w:rsidR="00F36F79">
        <w:rPr>
          <w:lang w:eastAsia="de-DE"/>
        </w:rPr>
        <w:t xml:space="preserve"> dynamische Stör</w:t>
      </w:r>
      <w:r>
        <w:rPr>
          <w:lang w:eastAsia="de-DE"/>
        </w:rPr>
        <w:t>ung</w:t>
      </w:r>
      <w:r w:rsidR="00F36F79">
        <w:rPr>
          <w:lang w:eastAsia="de-DE"/>
        </w:rPr>
        <w:t xml:space="preserve"> den Erwartungswert </w:t>
      </w:r>
      <m:oMath>
        <m:sSub>
          <m:sSubPr>
            <m:ctrlPr>
              <w:rPr>
                <w:rFonts w:ascii="Cambria Math" w:hAnsi="Cambria Math"/>
                <w:i/>
                <w:lang w:eastAsia="de-DE"/>
              </w:rPr>
            </m:ctrlPr>
          </m:sSubPr>
          <m:e>
            <m:r>
              <w:rPr>
                <w:rFonts w:ascii="Cambria Math" w:hAnsi="Cambria Math"/>
                <w:lang w:eastAsia="de-DE"/>
              </w:rPr>
              <m:t>μ</m:t>
            </m:r>
          </m:e>
          <m:sub>
            <m:r>
              <w:rPr>
                <w:rFonts w:ascii="Cambria Math" w:hAnsi="Cambria Math"/>
                <w:lang w:eastAsia="de-DE"/>
              </w:rPr>
              <m:t>r</m:t>
            </m:r>
          </m:sub>
        </m:sSub>
      </m:oMath>
      <w:r w:rsidR="001C5F93">
        <w:rPr>
          <w:lang w:eastAsia="de-DE"/>
        </w:rPr>
        <w:t xml:space="preserve"> </w:t>
      </w:r>
      <w:r w:rsidR="00F36F79">
        <w:rPr>
          <w:lang w:eastAsia="de-DE"/>
        </w:rPr>
        <w:t>des</w:t>
      </w:r>
      <w:r w:rsidR="001C5CA6">
        <w:rPr>
          <w:lang w:eastAsia="de-DE"/>
        </w:rPr>
        <w:t xml:space="preserve"> </w:t>
      </w:r>
      <w:r w:rsidR="00F36F79">
        <w:rPr>
          <w:lang w:eastAsia="de-DE"/>
        </w:rPr>
        <w:t>zufälligen Rauschens verschiebt, da</w:t>
      </w:r>
      <w:r w:rsidR="001C5CA6">
        <w:rPr>
          <w:lang w:eastAsia="de-DE"/>
        </w:rPr>
        <w:t xml:space="preserve"> sich</w:t>
      </w:r>
      <w:r w:rsidR="00F36F79">
        <w:rPr>
          <w:lang w:eastAsia="de-DE"/>
        </w:rPr>
        <w:t xml:space="preserve"> </w:t>
      </w:r>
      <m:oMath>
        <m:sSub>
          <m:sSubPr>
            <m:ctrlPr>
              <w:rPr>
                <w:rFonts w:ascii="Cambria Math" w:hAnsi="Cambria Math"/>
                <w:i/>
                <w:lang w:eastAsia="de-DE"/>
              </w:rPr>
            </m:ctrlPr>
          </m:sSubPr>
          <m:e>
            <m:r>
              <w:rPr>
                <w:rFonts w:ascii="Cambria Math" w:hAnsi="Cambria Math"/>
                <w:lang w:eastAsia="de-DE"/>
              </w:rPr>
              <m:t>z</m:t>
            </m:r>
          </m:e>
          <m:sub>
            <m:r>
              <w:rPr>
                <w:rFonts w:ascii="Cambria Math" w:hAnsi="Cambria Math"/>
                <w:lang w:eastAsia="de-DE"/>
              </w:rPr>
              <m:t>r</m:t>
            </m:r>
          </m:sub>
        </m:sSub>
        <m:r>
          <w:rPr>
            <w:rFonts w:ascii="Cambria Math" w:hAnsi="Cambria Math"/>
            <w:lang w:eastAsia="de-DE"/>
          </w:rPr>
          <m:t>(t)</m:t>
        </m:r>
      </m:oMath>
      <w:r w:rsidR="00F36F79">
        <w:rPr>
          <w:lang w:eastAsia="de-DE"/>
        </w:rPr>
        <w:t xml:space="preserve"> und </w:t>
      </w:r>
      <m:oMath>
        <m:sSub>
          <m:sSubPr>
            <m:ctrlPr>
              <w:rPr>
                <w:rFonts w:ascii="Cambria Math" w:hAnsi="Cambria Math"/>
                <w:i/>
                <w:lang w:eastAsia="de-DE"/>
              </w:rPr>
            </m:ctrlPr>
          </m:sSubPr>
          <m:e>
            <m:r>
              <w:rPr>
                <w:rFonts w:ascii="Cambria Math" w:hAnsi="Cambria Math"/>
                <w:lang w:eastAsia="de-DE"/>
              </w:rPr>
              <m:t>z</m:t>
            </m:r>
          </m:e>
          <m:sub>
            <m:r>
              <w:rPr>
                <w:rFonts w:ascii="Cambria Math" w:hAnsi="Cambria Math"/>
                <w:lang w:eastAsia="de-DE"/>
              </w:rPr>
              <m:t>d</m:t>
            </m:r>
          </m:sub>
        </m:sSub>
        <m:r>
          <w:rPr>
            <w:rFonts w:ascii="Cambria Math" w:hAnsi="Cambria Math"/>
            <w:lang w:eastAsia="de-DE"/>
          </w:rPr>
          <m:t>(t)</m:t>
        </m:r>
      </m:oMath>
      <w:r w:rsidR="00F36F79">
        <w:rPr>
          <w:lang w:eastAsia="de-DE"/>
        </w:rPr>
        <w:t xml:space="preserve"> zu einer Gesamtstörung </w:t>
      </w:r>
      <m:oMath>
        <m:r>
          <w:rPr>
            <w:rFonts w:ascii="Cambria Math" w:hAnsi="Cambria Math"/>
            <w:lang w:eastAsia="de-DE"/>
          </w:rPr>
          <m:t>z(t)</m:t>
        </m:r>
      </m:oMath>
      <w:r w:rsidR="00F36F79">
        <w:rPr>
          <w:lang w:eastAsia="de-DE"/>
        </w:rPr>
        <w:t xml:space="preserve"> auf</w:t>
      </w:r>
      <w:r w:rsidR="001C5CA6">
        <w:rPr>
          <w:lang w:eastAsia="de-DE"/>
        </w:rPr>
        <w:t xml:space="preserve">summieren. </w:t>
      </w:r>
      <w:r w:rsidR="00F36F79">
        <w:rPr>
          <w:lang w:eastAsia="de-DE"/>
        </w:rPr>
        <w:t xml:space="preserve">Es ist zu erkennen, dass die Regelung </w:t>
      </w:r>
      <w:r w:rsidR="001C5F93">
        <w:rPr>
          <w:lang w:eastAsia="de-DE"/>
        </w:rPr>
        <w:t>instabil</w:t>
      </w:r>
      <w:r w:rsidR="00F36F79">
        <w:rPr>
          <w:lang w:eastAsia="de-DE"/>
        </w:rPr>
        <w:t xml:space="preserve"> ist und </w:t>
      </w:r>
      <w:r w:rsidR="001C5F93">
        <w:rPr>
          <w:lang w:eastAsia="de-DE"/>
        </w:rPr>
        <w:t>starke Schwankungen aufweist</w:t>
      </w:r>
      <w:r w:rsidR="00F36F79">
        <w:rPr>
          <w:lang w:eastAsia="de-DE"/>
        </w:rPr>
        <w:t>. Dies ist darauf zurückzuführen, dass die Bedingung</w:t>
      </w:r>
      <w:r w:rsidR="003271FC">
        <w:rPr>
          <w:lang w:eastAsia="de-DE"/>
        </w:rPr>
        <w:t xml:space="preserve"> </w:t>
      </w:r>
      <w:r w:rsidR="003271FC">
        <w:rPr>
          <w:lang w:eastAsia="de-DE"/>
        </w:rPr>
        <w:fldChar w:fldCharType="begin"/>
      </w:r>
      <w:r w:rsidR="003271FC">
        <w:rPr>
          <w:lang w:eastAsia="de-DE"/>
        </w:rPr>
        <w:instrText xml:space="preserve"> REF _Ref125911280 \h </w:instrText>
      </w:r>
      <w:r w:rsidR="003271FC">
        <w:rPr>
          <w:lang w:eastAsia="de-DE"/>
        </w:rPr>
      </w:r>
      <w:r w:rsidR="003271FC">
        <w:rPr>
          <w:lang w:eastAsia="de-DE"/>
        </w:rPr>
        <w:fldChar w:fldCharType="separate"/>
      </w:r>
      <w:r w:rsidR="00DA4B34">
        <w:rPr>
          <w:lang w:eastAsia="de-DE"/>
        </w:rPr>
        <w:t>(</w:t>
      </w:r>
      <w:r w:rsidR="00DA4B34">
        <w:rPr>
          <w:b/>
          <w:bCs/>
          <w:noProof/>
          <w:lang w:eastAsia="de-DE"/>
        </w:rPr>
        <w:t>43</w:t>
      </w:r>
      <w:r w:rsidR="00DA4B34">
        <w:rPr>
          <w:lang w:eastAsia="de-DE"/>
        </w:rPr>
        <w:t>)</w:t>
      </w:r>
      <w:r w:rsidR="003271FC">
        <w:rPr>
          <w:lang w:eastAsia="de-DE"/>
        </w:rPr>
        <w:fldChar w:fldCharType="end"/>
      </w:r>
      <w:r w:rsidR="0062369A">
        <w:rPr>
          <w:lang w:eastAsia="de-DE"/>
        </w:rPr>
        <w:t xml:space="preserve"> nicht </w:t>
      </w:r>
      <w:r w:rsidR="001C5CA6">
        <w:rPr>
          <w:lang w:eastAsia="de-DE"/>
        </w:rPr>
        <w:t>erfüllt ist</w:t>
      </w:r>
      <w:r w:rsidR="0062369A">
        <w:rPr>
          <w:lang w:eastAsia="de-DE"/>
        </w:rPr>
        <w:t xml:space="preserve">. </w:t>
      </w:r>
      <w:r w:rsidR="001C5CA6">
        <w:rPr>
          <w:lang w:eastAsia="de-DE"/>
        </w:rPr>
        <w:t>Soll</w:t>
      </w:r>
      <w:r w:rsidR="0062369A">
        <w:rPr>
          <w:lang w:eastAsia="de-DE"/>
        </w:rPr>
        <w:t xml:space="preserve"> </w:t>
      </w:r>
      <m:oMath>
        <m:r>
          <w:rPr>
            <w:rFonts w:ascii="Cambria Math" w:hAnsi="Cambria Math"/>
            <w:lang w:eastAsia="de-DE"/>
          </w:rPr>
          <m:t>y(t)</m:t>
        </m:r>
      </m:oMath>
      <w:r w:rsidR="0062369A">
        <w:rPr>
          <w:lang w:eastAsia="de-DE"/>
        </w:rPr>
        <w:t xml:space="preserve"> die Führungsgröße halten, </w:t>
      </w:r>
      <w:r w:rsidR="001C5CA6">
        <w:rPr>
          <w:lang w:eastAsia="de-DE"/>
        </w:rPr>
        <w:t xml:space="preserve">so </w:t>
      </w:r>
      <w:r w:rsidR="0062369A">
        <w:rPr>
          <w:lang w:eastAsia="de-DE"/>
        </w:rPr>
        <w:t xml:space="preserve">gilt </w:t>
      </w:r>
      <m:oMath>
        <m:r>
          <w:rPr>
            <w:rFonts w:ascii="Cambria Math" w:hAnsi="Cambria Math"/>
            <w:lang w:eastAsia="de-DE"/>
          </w:rPr>
          <m:t>y</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=w</m:t>
        </m:r>
        <m:d>
          <m:dPr>
            <m:ctrlPr>
              <w:rPr>
                <w:rFonts w:ascii="Cambria Math" w:hAnsi="Cambria Math"/>
                <w:i/>
                <w:lang w:eastAsia="de-DE"/>
              </w:rPr>
            </m:ctrlPr>
          </m:dPr>
          <m:e>
            <m:r>
              <w:rPr>
                <w:rFonts w:ascii="Cambria Math" w:hAnsi="Cambria Math"/>
                <w:lang w:eastAsia="de-DE"/>
              </w:rPr>
              <m:t>t</m:t>
            </m:r>
          </m:e>
        </m:d>
        <m:r>
          <w:rPr>
            <w:rFonts w:ascii="Cambria Math" w:hAnsi="Cambria Math"/>
            <w:lang w:eastAsia="de-DE"/>
          </w:rPr>
          <m:t>=8</m:t>
        </m:r>
      </m:oMath>
      <w:r w:rsidR="0062369A">
        <w:rPr>
          <w:lang w:eastAsia="de-DE"/>
        </w:rPr>
        <w:t xml:space="preserve">. Der minimale Erwartungswert der Störung </w:t>
      </w:r>
      <w:r w:rsidR="001C5F93">
        <w:rPr>
          <w:lang w:eastAsia="de-DE"/>
        </w:rPr>
        <w:t>beträgt</w:t>
      </w:r>
      <w:r w:rsidR="007115A7">
        <w:rPr>
          <w:lang w:eastAsia="de-DE"/>
        </w:rPr>
        <w:t xml:space="preserve"> hier</w:t>
      </w:r>
      <w:r w:rsidR="0062369A">
        <w:rPr>
          <w:lang w:eastAsia="de-DE"/>
        </w:rPr>
        <w:t xml:space="preserve"> -0,5. Daraus ergibt sich mit</w:t>
      </w:r>
      <w:r w:rsidR="00B07BBF">
        <w:rPr>
          <w:lang w:eastAsia="de-DE"/>
        </w:rPr>
        <w:t xml:space="preserve"> </w:t>
      </w:r>
      <m:oMath>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s</m:t>
            </m:r>
          </m:sub>
        </m:sSub>
        <m:r>
          <w:rPr>
            <w:rFonts w:ascii="Cambria Math" w:hAnsi="Cambria Math"/>
            <w:lang w:eastAsia="de-DE"/>
          </w:rPr>
          <m:t>=7</m:t>
        </m:r>
      </m:oMath>
      <w:r w:rsidR="0062369A">
        <w:rPr>
          <w:lang w:eastAsia="de-DE"/>
        </w:rPr>
        <w:t xml:space="preserve">,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r>
          <w:rPr>
            <w:rFonts w:ascii="Cambria Math" w:hAnsi="Cambria Math"/>
            <w:lang w:eastAsia="de-DE"/>
          </w:rPr>
          <m:t>=0,2</m:t>
        </m:r>
      </m:oMath>
      <w:r w:rsidR="0062369A">
        <w:rPr>
          <w:lang w:eastAsia="de-DE"/>
        </w:rPr>
        <w:t xml:space="preserve"> und</w:t>
      </w:r>
      <w:r w:rsidRPr="0062369A" w:rsidR="0062369A">
        <w:rPr>
          <w:rFonts w:ascii="Cambria Math" w:hAnsi="Cambria Math"/>
          <w:i/>
          <w:lang w:eastAsia="de-DE"/>
        </w:rPr>
        <w:t xml:space="preserve">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r>
          <w:rPr>
            <w:rFonts w:ascii="Cambria Math" w:hAnsi="Cambria Math"/>
            <w:lang w:eastAsia="de-DE"/>
          </w:rPr>
          <m:t>=0,05</m:t>
        </m:r>
      </m:oMath>
      <w:r w:rsidR="0062369A">
        <w:rPr>
          <w:lang w:eastAsia="de-DE"/>
        </w:rPr>
        <w:t xml:space="preserve"> die Bedingung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s</m:t>
            </m:r>
          </m:sub>
        </m:sSub>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min</m:t>
            </m:r>
          </m:sub>
        </m:sSub>
        <m:r>
          <w:rPr>
            <w:rFonts w:ascii="Cambria Math" w:hAnsi="Cambria Math"/>
            <w:lang w:eastAsia="de-DE"/>
          </w:rPr>
          <m:t>&lt;-0,25</m:t>
        </m:r>
      </m:oMath>
      <w:r w:rsidR="0062369A">
        <w:rPr>
          <w:lang w:eastAsia="de-DE"/>
        </w:rPr>
        <w:t>. Da</w:t>
      </w:r>
      <w:r>
        <w:rPr>
          <w:lang w:eastAsia="de-DE"/>
        </w:rPr>
        <w:t xml:space="preserve">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min</m:t>
            </m:r>
          </m:sub>
        </m:sSub>
        <m:r>
          <w:rPr>
            <w:rFonts w:ascii="Cambria Math" w:hAnsi="Cambria Math"/>
            <w:lang w:eastAsia="de-DE"/>
          </w:rPr>
          <m:t>=0</m:t>
        </m:r>
      </m:oMath>
      <w:r w:rsidR="0062369A">
        <w:rPr>
          <w:lang w:eastAsia="de-DE"/>
        </w:rPr>
        <w:t xml:space="preserve"> ist, wird diese Bedingung nicht </w:t>
      </w:r>
      <w:r w:rsidR="001C5F93">
        <w:rPr>
          <w:lang w:eastAsia="de-DE"/>
        </w:rPr>
        <w:t>erfüllt</w:t>
      </w:r>
      <w:r w:rsidR="0062369A">
        <w:rPr>
          <w:lang w:eastAsia="de-DE"/>
        </w:rPr>
        <w:t>. Der Einfluss der dynamischen Störung übersteigt somit die Fähigkeit der Regel-</w:t>
      </w:r>
      <w:r w:rsidR="00022021">
        <w:rPr>
          <w:lang w:eastAsia="de-DE"/>
        </w:rPr>
        <w:t>KI,</w:t>
      </w:r>
      <w:r w:rsidR="0062369A">
        <w:rPr>
          <w:lang w:eastAsia="de-DE"/>
        </w:rPr>
        <w:t xml:space="preserve"> diese</w:t>
      </w:r>
      <w:r w:rsidR="001C5CA6">
        <w:rPr>
          <w:lang w:eastAsia="de-DE"/>
        </w:rPr>
        <w:t xml:space="preserve"> zu kompensieren</w:t>
      </w:r>
      <w:r w:rsidR="0062369A">
        <w:rPr>
          <w:lang w:eastAsia="de-DE"/>
        </w:rPr>
        <w:t>.</w:t>
      </w:r>
      <w:r w:rsidR="007115A7">
        <w:rPr>
          <w:lang w:eastAsia="de-DE"/>
        </w:rPr>
        <w:t xml:space="preserve"> </w:t>
      </w:r>
      <w:r w:rsidR="001C5CA6">
        <w:rPr>
          <w:lang w:eastAsia="de-DE"/>
        </w:rPr>
        <w:t xml:space="preserve">Wenn </w:t>
      </w:r>
      <w:r w:rsidR="007115A7">
        <w:rPr>
          <w:lang w:eastAsia="de-DE"/>
        </w:rPr>
        <w:t>die maximale Amplitude der dynamischen Störung kleiner als 0,25</w:t>
      </w:r>
      <w:r w:rsidR="001C5CA6">
        <w:rPr>
          <w:lang w:eastAsia="de-DE"/>
        </w:rPr>
        <w:t xml:space="preserve"> ist</w:t>
      </w:r>
      <w:r w:rsidR="007115A7">
        <w:rPr>
          <w:lang w:eastAsia="de-DE"/>
        </w:rPr>
        <w:t xml:space="preserve">, </w:t>
      </w:r>
      <w:r w:rsidR="001C5CA6">
        <w:rPr>
          <w:lang w:eastAsia="de-DE"/>
        </w:rPr>
        <w:t>ist</w:t>
      </w:r>
      <w:r>
        <w:rPr>
          <w:lang w:eastAsia="de-DE"/>
        </w:rPr>
        <w:t xml:space="preserve"> die Bedingung </w:t>
      </w:r>
      <w:r w:rsidR="001C5F93">
        <w:rPr>
          <w:lang w:eastAsia="de-DE"/>
        </w:rPr>
        <w:t>erfüllt.</w:t>
      </w:r>
    </w:p>
    <w:p w:rsidR="00816623" w:rsidP="00816623" w:rsidRDefault="00816623" w14:paraId="1ED8066B" w14:textId="77777777">
      <w:pPr>
        <w:keepNext/>
        <w:jc w:val="center"/>
      </w:pPr>
      <w:r>
        <w:rPr>
          <w:noProof/>
          <w:lang w:eastAsia="de-DE"/>
        </w:rPr>
        <w:drawing>
          <wp:inline distT="0" distB="0" distL="0" distR="0" wp14:anchorId="769E30BF" wp14:editId="4C23683D">
            <wp:extent cx="5750560" cy="3715741"/>
            <wp:effectExtent l="0" t="0" r="2540" b="0"/>
            <wp:docPr id="629" name="Grafi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8">
                      <a:extLst>
                        <a:ext uri="{28A0092B-C50C-407E-A947-70E740481C1C}">
                          <a14:useLocalDpi xmlns:a14="http://schemas.microsoft.com/office/drawing/2010/main" val="0"/>
                        </a:ext>
                      </a:extLst>
                    </a:blip>
                    <a:srcRect b="19289"/>
                    <a:stretch/>
                  </pic:blipFill>
                  <pic:spPr bwMode="auto">
                    <a:xfrm>
                      <a:off x="0" y="0"/>
                      <a:ext cx="5750560" cy="3715741"/>
                    </a:xfrm>
                    <a:prstGeom prst="rect">
                      <a:avLst/>
                    </a:prstGeom>
                    <a:noFill/>
                    <a:ln>
                      <a:noFill/>
                    </a:ln>
                    <a:extLst>
                      <a:ext uri="{53640926-AAD7-44D8-BBD7-CCE9431645EC}">
                        <a14:shadowObscured xmlns:a14="http://schemas.microsoft.com/office/drawing/2010/main"/>
                      </a:ext>
                    </a:extLst>
                  </pic:spPr>
                </pic:pic>
              </a:graphicData>
            </a:graphic>
          </wp:inline>
        </w:drawing>
      </w:r>
    </w:p>
    <w:p w:rsidR="00816623" w:rsidP="00816623" w:rsidRDefault="00816623" w14:paraId="0B504F23" w14:textId="4EA347ED">
      <w:pPr>
        <w:pStyle w:val="Beschriftung"/>
        <w:jc w:val="center"/>
        <w:rPr>
          <w:lang w:eastAsia="de-DE"/>
        </w:rPr>
      </w:pPr>
      <w:bookmarkStart w:name="_Ref125919893" w:id="168"/>
      <w:bookmarkStart w:name="_Toc126152073" w:id="169"/>
      <w:r>
        <w:t xml:space="preserve">Abbildung </w:t>
      </w:r>
      <w:r w:rsidR="009641A2">
        <w:fldChar w:fldCharType="begin"/>
      </w:r>
      <w:r w:rsidR="009641A2">
        <w:instrText xml:space="preserve"> SEQ Abbildung \* ARABIC </w:instrText>
      </w:r>
      <w:r w:rsidR="009641A2">
        <w:fldChar w:fldCharType="separate"/>
      </w:r>
      <w:r w:rsidR="00DA4B34">
        <w:rPr>
          <w:noProof/>
        </w:rPr>
        <w:t>40</w:t>
      </w:r>
      <w:r w:rsidR="009641A2">
        <w:rPr>
          <w:noProof/>
        </w:rPr>
        <w:fldChar w:fldCharType="end"/>
      </w:r>
      <w:bookmarkEnd w:id="168"/>
      <w:r>
        <w:t xml:space="preserve">: </w:t>
      </w:r>
      <w:r w:rsidRPr="00D834AE">
        <w:t>Simulationsverlauf bei einem dynamischen Störverhalten mit A = 0,2</w:t>
      </w:r>
      <w:bookmarkEnd w:id="169"/>
    </w:p>
    <w:p w:rsidR="00C00708" w:rsidP="00F5515D" w:rsidRDefault="009458B8" w14:paraId="6A278034" w14:textId="302AA065">
      <w:pPr>
        <w:rPr>
          <w:lang w:eastAsia="de-DE"/>
        </w:rPr>
      </w:pPr>
      <w:r>
        <w:rPr>
          <w:lang w:eastAsia="de-DE"/>
        </w:rPr>
        <w:t xml:space="preserve">Der Simulationsverlauf </w:t>
      </w:r>
      <w:r w:rsidR="001C5CA6">
        <w:rPr>
          <w:lang w:eastAsia="de-DE"/>
        </w:rPr>
        <w:t>für die</w:t>
      </w:r>
      <w:r>
        <w:rPr>
          <w:lang w:eastAsia="de-DE"/>
        </w:rPr>
        <w:t xml:space="preserve"> dynamischen Störung </w:t>
      </w:r>
      <w:r>
        <w:rPr>
          <w:lang w:eastAsia="de-DE"/>
        </w:rPr>
        <w:fldChar w:fldCharType="begin"/>
      </w:r>
      <w:r>
        <w:rPr>
          <w:lang w:eastAsia="de-DE"/>
        </w:rPr>
        <w:instrText xml:space="preserve"> REF _Ref125897793 \h </w:instrText>
      </w:r>
      <w:r>
        <w:rPr>
          <w:lang w:eastAsia="de-DE"/>
        </w:rPr>
      </w:r>
      <w:r>
        <w:rPr>
          <w:lang w:eastAsia="de-DE"/>
        </w:rPr>
        <w:fldChar w:fldCharType="separate"/>
      </w:r>
      <w:r w:rsidR="00DA4B34">
        <w:rPr>
          <w:lang w:eastAsia="de-DE"/>
        </w:rPr>
        <w:t>(</w:t>
      </w:r>
      <w:r w:rsidR="00DA4B34">
        <w:rPr>
          <w:b/>
          <w:bCs/>
          <w:noProof/>
          <w:lang w:eastAsia="de-DE"/>
        </w:rPr>
        <w:t>44</w:t>
      </w:r>
      <w:r w:rsidR="00DA4B34">
        <w:rPr>
          <w:lang w:eastAsia="de-DE"/>
        </w:rPr>
        <w:t>)</w:t>
      </w:r>
      <w:r>
        <w:rPr>
          <w:lang w:eastAsia="de-DE"/>
        </w:rPr>
        <w:fldChar w:fldCharType="end"/>
      </w:r>
      <w:r>
        <w:rPr>
          <w:lang w:eastAsia="de-DE"/>
        </w:rPr>
        <w:t xml:space="preserve"> mit </w:t>
      </w:r>
      <m:oMath>
        <m:r>
          <w:rPr>
            <w:rFonts w:ascii="Cambria Math" w:hAnsi="Cambria Math"/>
            <w:lang w:eastAsia="de-DE"/>
          </w:rPr>
          <m:t>A=0,2</m:t>
        </m:r>
      </m:oMath>
      <w:r>
        <w:rPr>
          <w:lang w:eastAsia="de-DE"/>
        </w:rPr>
        <w:t xml:space="preserve"> ist in</w:t>
      </w:r>
      <w:r w:rsidR="00816623">
        <w:rPr>
          <w:lang w:eastAsia="de-DE"/>
        </w:rPr>
        <w:t xml:space="preserve"> </w:t>
      </w:r>
      <w:r w:rsidR="00816623">
        <w:rPr>
          <w:lang w:eastAsia="de-DE"/>
        </w:rPr>
        <w:fldChar w:fldCharType="begin"/>
      </w:r>
      <w:r w:rsidR="00816623">
        <w:rPr>
          <w:lang w:eastAsia="de-DE"/>
        </w:rPr>
        <w:instrText xml:space="preserve"> REF _Ref125919893 \h </w:instrText>
      </w:r>
      <w:r w:rsidR="00816623">
        <w:rPr>
          <w:lang w:eastAsia="de-DE"/>
        </w:rPr>
      </w:r>
      <w:r w:rsidR="00816623">
        <w:rPr>
          <w:lang w:eastAsia="de-DE"/>
        </w:rPr>
        <w:fldChar w:fldCharType="separate"/>
      </w:r>
      <w:r w:rsidR="00DA4B34">
        <w:t xml:space="preserve">Abbildung </w:t>
      </w:r>
      <w:r w:rsidR="00DA4B34">
        <w:rPr>
          <w:noProof/>
        </w:rPr>
        <w:t>40</w:t>
      </w:r>
      <w:r w:rsidR="00816623">
        <w:rPr>
          <w:lang w:eastAsia="de-DE"/>
        </w:rPr>
        <w:fldChar w:fldCharType="end"/>
      </w:r>
      <w:r w:rsidR="00816623">
        <w:rPr>
          <w:lang w:eastAsia="de-DE"/>
        </w:rPr>
        <w:t xml:space="preserve"> </w:t>
      </w:r>
      <w:r>
        <w:rPr>
          <w:lang w:eastAsia="de-DE"/>
        </w:rPr>
        <w:t xml:space="preserve">dargestellt. Es ist zu erkennen, dass </w:t>
      </w:r>
      <w:r w:rsidR="001C5F93">
        <w:rPr>
          <w:lang w:eastAsia="de-DE"/>
        </w:rPr>
        <w:t>die Regelung bei Einhaltung der Bedingung</w:t>
      </w:r>
      <w:r w:rsidR="007A29FD">
        <w:rPr>
          <w:lang w:eastAsia="de-DE"/>
        </w:rPr>
        <w:t xml:space="preserve"> </w:t>
      </w:r>
      <w:r w:rsidR="007A29FD">
        <w:rPr>
          <w:lang w:eastAsia="de-DE"/>
        </w:rPr>
        <w:fldChar w:fldCharType="begin"/>
      </w:r>
      <w:r w:rsidR="007A29FD">
        <w:rPr>
          <w:lang w:eastAsia="de-DE"/>
        </w:rPr>
        <w:instrText xml:space="preserve"> REF _Ref125911280 \h </w:instrText>
      </w:r>
      <w:r w:rsidR="007A29FD">
        <w:rPr>
          <w:lang w:eastAsia="de-DE"/>
        </w:rPr>
      </w:r>
      <w:r w:rsidR="007A29FD">
        <w:rPr>
          <w:lang w:eastAsia="de-DE"/>
        </w:rPr>
        <w:fldChar w:fldCharType="separate"/>
      </w:r>
      <w:r w:rsidR="00DA4B34">
        <w:rPr>
          <w:lang w:eastAsia="de-DE"/>
        </w:rPr>
        <w:t>(</w:t>
      </w:r>
      <w:r w:rsidR="00DA4B34">
        <w:rPr>
          <w:b/>
          <w:bCs/>
          <w:noProof/>
          <w:lang w:eastAsia="de-DE"/>
        </w:rPr>
        <w:t>43</w:t>
      </w:r>
      <w:r w:rsidR="00DA4B34">
        <w:rPr>
          <w:lang w:eastAsia="de-DE"/>
        </w:rPr>
        <w:t>)</w:t>
      </w:r>
      <w:r w:rsidR="007A29FD">
        <w:rPr>
          <w:lang w:eastAsia="de-DE"/>
        </w:rPr>
        <w:fldChar w:fldCharType="end"/>
      </w:r>
      <w:r w:rsidR="007A29FD">
        <w:rPr>
          <w:lang w:eastAsia="de-DE"/>
        </w:rPr>
        <w:t xml:space="preserve"> </w:t>
      </w:r>
      <w:r>
        <w:rPr>
          <w:lang w:eastAsia="de-DE"/>
        </w:rPr>
        <w:t xml:space="preserve">stabil </w:t>
      </w:r>
      <w:r w:rsidR="001C5CA6">
        <w:rPr>
          <w:lang w:eastAsia="de-DE"/>
        </w:rPr>
        <w:t>ist</w:t>
      </w:r>
      <w:r w:rsidR="00464952">
        <w:rPr>
          <w:lang w:eastAsia="de-DE"/>
        </w:rPr>
        <w:t>.</w:t>
      </w:r>
    </w:p>
    <w:p w:rsidR="00A2172F" w:rsidP="00A2172F" w:rsidRDefault="00A2172F" w14:paraId="1CE2D498" w14:textId="77777777">
      <w:pPr>
        <w:jc w:val="center"/>
        <w:rPr>
          <w:lang w:eastAsia="de-DE"/>
        </w:rPr>
      </w:pPr>
      <w:bookmarkStart w:name="_CTVK0011c526b04774045bea0c3114e7c440921" w:id="170"/>
      <w:r>
        <w:rPr>
          <w:noProof/>
          <w:lang w:eastAsia="de-DE"/>
        </w:rPr>
        <w:drawing>
          <wp:inline distT="0" distB="0" distL="0" distR="0" wp14:anchorId="0F7E515A" wp14:editId="3F0A2F71">
            <wp:extent cx="4912223" cy="1728375"/>
            <wp:effectExtent l="0" t="0" r="3175" b="5715"/>
            <wp:docPr id="483" name="Grafik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16521" cy="1765072"/>
                    </a:xfrm>
                    <a:prstGeom prst="rect">
                      <a:avLst/>
                    </a:prstGeom>
                  </pic:spPr>
                </pic:pic>
              </a:graphicData>
            </a:graphic>
          </wp:inline>
        </w:drawing>
      </w:r>
      <w:bookmarkEnd w:id="170"/>
    </w:p>
    <w:p w:rsidR="00A2172F" w:rsidP="00A2172F" w:rsidRDefault="00A2172F" w14:paraId="5338F3FF" w14:textId="61DCD463">
      <w:pPr>
        <w:pStyle w:val="Beschriftung"/>
        <w:jc w:val="center"/>
      </w:pPr>
      <w:bookmarkStart w:name="_Ref125204859" w:id="171"/>
      <w:bookmarkStart w:name="_Toc126152074" w:id="172"/>
      <w:r>
        <w:t xml:space="preserve">Abbildung </w:t>
      </w:r>
      <w:r w:rsidR="009641A2">
        <w:fldChar w:fldCharType="begin"/>
      </w:r>
      <w:r w:rsidR="009641A2">
        <w:instrText xml:space="preserve"> SEQ Abbildung \* ARABIC </w:instrText>
      </w:r>
      <w:r w:rsidR="009641A2">
        <w:fldChar w:fldCharType="separate"/>
      </w:r>
      <w:r w:rsidR="00DA4B34">
        <w:rPr>
          <w:noProof/>
        </w:rPr>
        <w:t>41</w:t>
      </w:r>
      <w:r w:rsidR="009641A2">
        <w:rPr>
          <w:noProof/>
        </w:rPr>
        <w:fldChar w:fldCharType="end"/>
      </w:r>
      <w:bookmarkEnd w:id="171"/>
      <w:r>
        <w:t xml:space="preserve">: Darstellung von </w:t>
      </w:r>
      <w:r w:rsidR="006D46A7">
        <w:t>U</w:t>
      </w:r>
      <w:r>
        <w:t xml:space="preserve">nderfitting und </w:t>
      </w:r>
      <w:r w:rsidR="006D46A7">
        <w:t>O</w:t>
      </w:r>
      <w:r>
        <w:t xml:space="preserve">verfitting </w:t>
      </w:r>
      <w:sdt>
        <w:sdtPr>
          <w:alias w:val="To edit, see citavi.com/edit"/>
          <w:tag w:val="CitaviPlaceholder#081d8869-e239-43d9-8a30-f6d940790100"/>
          <w:id w:val="331036310"/>
          <w:placeholder>
            <w:docPart w:val="5290D35989AC41CDAC233FD727DB4183"/>
          </w:placeholder>
        </w:sdtPr>
        <w:sdtEndPr/>
        <w:sdtContent>
          <w:r>
            <w:fldChar w:fldCharType="begin"/>
          </w:r>
          <w:r w:rsidR="00B772D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WM1MjZiMDQtNzc0MC00NWJlLWEwYzMtMTE0ZTdjNDQwOTIxIiwiSWQiOiI1YmZhYWQyMi1iY2UyLTQ0NjgtYWVhNi1hZTRkMjU3YzBkOTkiLCJSYW5nZUxlbmd0aCI6NCwiUmVmZXJlbmNlSWQiOiJiZDk0YWQ2MS02M2Q4LTRlOGUtYTNiOC0xMDI3OGFhMTAzY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xLjAxLjIwMjMiLCJBdXRob3JzIjpbXSwiQ2l0YXRpb25LZXlVcGRhdGVUeXBlIjowLCJDb2xsYWJvcmF0b3JzIjpbXSwiQ292ZXJQYXRoIjp7IiRpZCI6IjciLCIkdHlwZSI6IlN3aXNzQWNhZGVtaWMuQ2l0YXZpLkxpbmtlZFJlc291cmNlLCBTd2lzc0FjYWRlbWljLkNpdGF2aSIsIkxpbmtlZFJlc291cmNlVHlwZSI6MiwiT3JpZ2luYWxTdHJpbmciOiJDOlxcVXNlcnNcXGpvYnJpXFxBcHBEYXRhXFxMb2NhbFxcVGVtcFxcMHA0bmZta2YuanBnIiwiVXJpU3RyaW5nIjoiYmQ5NGFkNjEtNjNkOC00ZThlLWEzYjgtMTAyNzhhYTEwM2I4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MuMTEuMjAxN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2Vla3Nmb3JnZWVrcy5vcmcvdW5kZXJmaXR0aW5nLWFuZC1vdmVyZml0dGluZy1pbi1tYWNoaW5lLWxlYXJuaW5nLyIsIlVyaVN0cmluZyI6Imh0dHBzOi8vd3d3LmdlZWtzZm9yZ2Vla3Mub3JnL3VuZGVyZml0dGluZy1hbmQtb3ZlcmZpdHRpbmctaW4tbWFjaGluZS1sZWFybmluZ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}</w:instrText>
          </w:r>
          <w:r>
            <w:fldChar w:fldCharType="separate"/>
          </w:r>
          <w:r w:rsidR="00B772D0">
            <w:t>[42]</w:t>
          </w:r>
          <w:r>
            <w:fldChar w:fldCharType="end"/>
          </w:r>
        </w:sdtContent>
      </w:sdt>
      <w:bookmarkEnd w:id="172"/>
    </w:p>
    <w:p w:rsidR="007203FD" w:rsidP="00F5515D" w:rsidRDefault="006D46A7" w14:paraId="417036E4" w14:textId="0B9240D0">
      <w:pPr>
        <w:rPr>
          <w:lang w:eastAsia="de-DE"/>
        </w:rPr>
      </w:pPr>
      <w:r>
        <w:rPr>
          <w:lang w:eastAsia="de-DE"/>
        </w:rPr>
        <w:t xml:space="preserve">Ein hohes Maß an zufälligen Störungen kann beim Training eines KNN zu „Overfitting“ führen. Dies geschieht, wenn das Modell versucht, Zusammenhänge zu erkennen, die in Wirklichkeit nicht </w:t>
      </w:r>
      <w:r w:rsidR="001C5CA6">
        <w:rPr>
          <w:lang w:eastAsia="de-DE"/>
        </w:rPr>
        <w:t>existieren</w:t>
      </w:r>
      <w:r>
        <w:rPr>
          <w:lang w:eastAsia="de-DE"/>
        </w:rPr>
        <w:t>. D</w:t>
      </w:r>
      <w:r w:rsidR="001C5CA6">
        <w:rPr>
          <w:lang w:eastAsia="de-DE"/>
        </w:rPr>
        <w:t>ies</w:t>
      </w:r>
      <w:r>
        <w:rPr>
          <w:lang w:eastAsia="de-DE"/>
        </w:rPr>
        <w:t xml:space="preserve"> führt dazu, dass das Modell zu stark </w:t>
      </w:r>
      <w:r w:rsidR="001C5CA6">
        <w:rPr>
          <w:lang w:eastAsia="de-DE"/>
        </w:rPr>
        <w:t>an</w:t>
      </w:r>
      <w:r>
        <w:rPr>
          <w:lang w:eastAsia="de-DE"/>
        </w:rPr>
        <w:t xml:space="preserve"> die Trainingsdaten angepasst wird und </w:t>
      </w:r>
      <w:r w:rsidR="001C5CA6">
        <w:rPr>
          <w:lang w:eastAsia="de-DE"/>
        </w:rPr>
        <w:t>dadurch</w:t>
      </w:r>
      <w:r>
        <w:rPr>
          <w:lang w:eastAsia="de-DE"/>
        </w:rPr>
        <w:t xml:space="preserve"> seine Fähigkeit verliert, neue und unbekannte Daten zu generalisieren. </w:t>
      </w:r>
      <w:r w:rsidR="007203FD">
        <w:rPr>
          <w:lang w:eastAsia="de-DE"/>
        </w:rPr>
        <w:fldChar w:fldCharType="begin"/>
      </w:r>
      <w:r w:rsidR="007203FD">
        <w:rPr>
          <w:lang w:eastAsia="de-DE"/>
        </w:rPr>
        <w:instrText xml:space="preserve"> REF _Ref125204859 \h </w:instrText>
      </w:r>
      <w:r w:rsidR="007203FD">
        <w:rPr>
          <w:lang w:eastAsia="de-DE"/>
        </w:rPr>
      </w:r>
      <w:r w:rsidR="007203FD">
        <w:rPr>
          <w:lang w:eastAsia="de-DE"/>
        </w:rPr>
        <w:fldChar w:fldCharType="separate"/>
      </w:r>
      <w:r w:rsidR="00DA4B34">
        <w:t xml:space="preserve">Abbildung </w:t>
      </w:r>
      <w:r w:rsidR="00DA4B34">
        <w:rPr>
          <w:noProof/>
        </w:rPr>
        <w:t>41</w:t>
      </w:r>
      <w:r w:rsidR="007203FD">
        <w:rPr>
          <w:lang w:eastAsia="de-DE"/>
        </w:rPr>
        <w:fldChar w:fldCharType="end"/>
      </w:r>
      <w:r w:rsidR="007203FD">
        <w:rPr>
          <w:lang w:eastAsia="de-DE"/>
        </w:rPr>
        <w:t xml:space="preserve"> </w:t>
      </w:r>
      <w:r w:rsidR="00F5515D">
        <w:rPr>
          <w:lang w:eastAsia="de-DE"/>
        </w:rPr>
        <w:t>zeigt den Unterschied zwischen „Underfitting“</w:t>
      </w:r>
      <w:r w:rsidR="00A2172F">
        <w:rPr>
          <w:lang w:eastAsia="de-DE"/>
        </w:rPr>
        <w:t xml:space="preserve"> (Unteranpassung)</w:t>
      </w:r>
      <w:r w:rsidR="00F5515D">
        <w:rPr>
          <w:lang w:eastAsia="de-DE"/>
        </w:rPr>
        <w:t xml:space="preserve"> und „Overfitting“</w:t>
      </w:r>
      <w:r w:rsidR="00A2172F">
        <w:rPr>
          <w:lang w:eastAsia="de-DE"/>
        </w:rPr>
        <w:t xml:space="preserve"> (Überanpassung)</w:t>
      </w:r>
      <w:r w:rsidR="00F5515D">
        <w:rPr>
          <w:lang w:eastAsia="de-DE"/>
        </w:rPr>
        <w:t xml:space="preserve">. </w:t>
      </w:r>
      <w:r w:rsidR="0099097D">
        <w:rPr>
          <w:lang w:eastAsia="de-DE"/>
        </w:rPr>
        <w:t>Eine Methode</w:t>
      </w:r>
      <w:r w:rsidR="000376C6">
        <w:rPr>
          <w:lang w:eastAsia="de-DE"/>
        </w:rPr>
        <w:t>, um</w:t>
      </w:r>
      <w:r w:rsidR="0099097D">
        <w:rPr>
          <w:lang w:eastAsia="de-DE"/>
        </w:rPr>
        <w:t xml:space="preserve"> Overfitting zu vermeiden </w:t>
      </w:r>
      <w:r w:rsidR="001C5CA6">
        <w:rPr>
          <w:lang w:eastAsia="de-DE"/>
        </w:rPr>
        <w:t>besteht darin</w:t>
      </w:r>
      <w:r w:rsidR="009D00BC">
        <w:rPr>
          <w:lang w:eastAsia="de-DE"/>
        </w:rPr>
        <w:t>, die</w:t>
      </w:r>
      <w:r w:rsidR="0099097D">
        <w:rPr>
          <w:lang w:eastAsia="de-DE"/>
        </w:rPr>
        <w:t xml:space="preserve"> </w:t>
      </w:r>
      <w:r w:rsidR="001C5CA6">
        <w:rPr>
          <w:lang w:eastAsia="de-DE"/>
        </w:rPr>
        <w:t>Komplexität des Modells</w:t>
      </w:r>
      <w:r w:rsidR="0099097D">
        <w:rPr>
          <w:lang w:eastAsia="de-DE"/>
        </w:rPr>
        <w:t xml:space="preserve"> zu reduzieren, indem die Anzahl der verborgenen Schichten </w:t>
      </w:r>
      <w:r w:rsidR="001C5CA6">
        <w:rPr>
          <w:lang w:eastAsia="de-DE"/>
        </w:rPr>
        <w:t>verringert wird</w:t>
      </w:r>
      <w:r w:rsidR="0099097D">
        <w:rPr>
          <w:lang w:eastAsia="de-DE"/>
        </w:rPr>
        <w:t xml:space="preserve">. Es kann </w:t>
      </w:r>
      <w:r w:rsidR="001C5CA6">
        <w:rPr>
          <w:lang w:eastAsia="de-DE"/>
        </w:rPr>
        <w:t>auch</w:t>
      </w:r>
      <w:r w:rsidR="0099097D">
        <w:rPr>
          <w:lang w:eastAsia="de-DE"/>
        </w:rPr>
        <w:t xml:space="preserve"> die „Dropout“ Methode verwendet werden, bei der während des Trainings zufällig Neuronen gelöscht werden. </w:t>
      </w:r>
      <w:r w:rsidR="001C5CA6">
        <w:rPr>
          <w:lang w:eastAsia="de-DE"/>
        </w:rPr>
        <w:t>Außerdem</w:t>
      </w:r>
      <w:r w:rsidR="0099097D">
        <w:rPr>
          <w:lang w:eastAsia="de-DE"/>
        </w:rPr>
        <w:t xml:space="preserve"> </w:t>
      </w:r>
      <w:r w:rsidR="005A5C5B">
        <w:rPr>
          <w:lang w:eastAsia="de-DE"/>
        </w:rPr>
        <w:t>kann</w:t>
      </w:r>
      <w:r w:rsidR="0099097D">
        <w:rPr>
          <w:lang w:eastAsia="de-DE"/>
        </w:rPr>
        <w:t xml:space="preserve"> es </w:t>
      </w:r>
      <w:r w:rsidR="005A5C5B">
        <w:rPr>
          <w:lang w:eastAsia="de-DE"/>
        </w:rPr>
        <w:t>s</w:t>
      </w:r>
      <w:r w:rsidR="0099097D">
        <w:rPr>
          <w:lang w:eastAsia="de-DE"/>
        </w:rPr>
        <w:t>innvoll</w:t>
      </w:r>
      <w:r w:rsidR="005A5C5B">
        <w:rPr>
          <w:lang w:eastAsia="de-DE"/>
        </w:rPr>
        <w:t xml:space="preserve"> sein,</w:t>
      </w:r>
      <w:r w:rsidR="0099097D">
        <w:rPr>
          <w:lang w:eastAsia="de-DE"/>
        </w:rPr>
        <w:t xml:space="preserve"> Daten mit hohem Rauschen vor dem Training zu </w:t>
      </w:r>
      <w:r w:rsidR="004D6FA9">
        <w:rPr>
          <w:lang w:eastAsia="de-DE"/>
        </w:rPr>
        <w:t>filtern</w:t>
      </w:r>
      <w:r w:rsidR="0099097D">
        <w:rPr>
          <w:lang w:eastAsia="de-DE"/>
        </w:rPr>
        <w:t xml:space="preserve"> und zu normalisieren. </w:t>
      </w:r>
      <w:sdt>
        <w:sdtPr>
          <w:rPr>
            <w:lang w:eastAsia="de-DE"/>
          </w:rPr>
          <w:alias w:val="To edit, see citavi.com/edit"/>
          <w:tag w:val="CitaviPlaceholder#1ff9a5a1-7ccb-49b3-986c-6816df418040"/>
          <w:id w:val="-906691128"/>
          <w:placeholder>
            <w:docPart w:val="DefaultPlaceholder_-1854013440"/>
          </w:placeholder>
        </w:sdtPr>
        <w:sdtEndPr/>
        <w:sdtContent>
          <w:r w:rsidR="0099097D">
            <w:rPr>
              <w:lang w:eastAsia="de-DE"/>
            </w:rPr>
            <w:fldChar w:fldCharType="begin"/>
          </w:r>
          <w:r w:rsidR="00803A4A">
            <w:rPr>
              <w:lang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ODQzZTA0LTJlNTktNDg0Yy04OTE3LTgwZjQxZDU1YTAwMSIsIlJhbmdlTGVuZ3RoIjozLCJSZWZlcmVuY2VJZCI6IjFjMTczMWE4LTM1OGItNGNiMi1hNWZiLTYyMzVhNDQ4NzR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am9icmlcXEFwcERhdGFcXExvY2FsXFxUZW1wXFxsc3Zlbmxjci5qcGciLCJVcmlTdHJpbmciOiIxYzE3MzFhOC0zNThiLTRjYjItYTVmYi02MjM1YTQ0ODc0Y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2Fpc3kuMjAyMDAwMjY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wMi9haXN5LjIwMjAwMDI2MSIsIlVyaVN0cmluZyI6Imh0dHBzOi8vZG9pLm9yZy8xMC4xMDAyL2Fpc3kuMjAyMDAwMj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}</w:instrText>
          </w:r>
          <w:r w:rsidR="0099097D">
            <w:rPr>
              <w:lang w:eastAsia="de-DE"/>
            </w:rPr>
            <w:fldChar w:fldCharType="separate"/>
          </w:r>
          <w:r w:rsidR="00E86B4F">
            <w:rPr>
              <w:lang w:eastAsia="de-DE"/>
            </w:rPr>
            <w:t>[8]</w:t>
          </w:r>
          <w:r w:rsidR="0099097D">
            <w:rPr>
              <w:lang w:eastAsia="de-DE"/>
            </w:rPr>
            <w:fldChar w:fldCharType="end"/>
          </w:r>
        </w:sdtContent>
      </w:sdt>
    </w:p>
    <w:p w:rsidR="00F07548" w:rsidP="00C41568" w:rsidRDefault="00FE4C4D" w14:paraId="781524EA" w14:textId="524FE791">
      <w:pPr>
        <w:rPr>
          <w:lang w:eastAsia="de-DE"/>
        </w:rPr>
      </w:pPr>
      <w:r>
        <w:rPr>
          <w:lang w:eastAsia="de-DE"/>
        </w:rPr>
        <w:t xml:space="preserve">Es sollte </w:t>
      </w:r>
      <w:r w:rsidR="001C5CA6">
        <w:rPr>
          <w:lang w:eastAsia="de-DE"/>
        </w:rPr>
        <w:t>auch</w:t>
      </w:r>
      <w:r>
        <w:rPr>
          <w:lang w:eastAsia="de-DE"/>
        </w:rPr>
        <w:t xml:space="preserve"> darauf geachtet werden, dass der Hyperparameter „Epoch</w:t>
      </w:r>
      <w:r w:rsidR="001C5CA6">
        <w:rPr>
          <w:lang w:eastAsia="de-DE"/>
        </w:rPr>
        <w:t>s</w:t>
      </w:r>
      <w:r>
        <w:rPr>
          <w:lang w:eastAsia="de-DE"/>
        </w:rPr>
        <w:t xml:space="preserve">“ nicht zu groß gewählt wird. </w:t>
      </w:r>
      <w:r w:rsidRPr="001C5CA6" w:rsidR="001C5CA6">
        <w:rPr>
          <w:lang w:eastAsia="de-DE"/>
        </w:rPr>
        <w:t>Die Anzahl der Epochen gibt an, wie oft ein Trainingsdatensatz iteriert wird, wobei die Gewichte des KNN bei jeder Iteration aktualisiert werden. Eine hohe Anzahl von Epochen kann zu Overfitting führen, während eine zu niedrige Anzahl von Epochen zu Underfitting führen kann. Dies gilt insbesondere für diesen Anwendungsfall, in dem das KNN kontinuierlich mit neuen und kleinen Datensätzen trainiert wird. In allen Simulationsläufen wurde die Anzahl der Epochen auf 50 gesetzt</w:t>
      </w:r>
      <w:r w:rsidR="007C6E1F">
        <w:rPr>
          <w:lang w:eastAsia="de-DE"/>
        </w:rPr>
        <w:t>.</w:t>
      </w:r>
      <w:r w:rsidR="00994162">
        <w:rPr>
          <w:lang w:eastAsia="de-DE"/>
        </w:rPr>
        <w:t xml:space="preserve"> </w:t>
      </w:r>
    </w:p>
    <w:p w:rsidRPr="00C41568" w:rsidR="001C5CA6" w:rsidP="00C41568" w:rsidRDefault="001C5CA6" w14:paraId="5E7396D1" w14:textId="77777777">
      <w:pPr>
        <w:rPr>
          <w:lang w:eastAsia="de-DE"/>
        </w:rPr>
      </w:pPr>
    </w:p>
    <w:p w:rsidR="003458B3" w:rsidP="009C05C6" w:rsidRDefault="009C05C6" w14:paraId="412E115C" w14:textId="1175F68A">
      <w:pPr>
        <w:pStyle w:val="berschrift3"/>
      </w:pPr>
      <w:bookmarkStart w:name="_Toc126152017" w:id="173"/>
      <w:r>
        <w:t>Auswirkung der Nebenbedingung</w:t>
      </w:r>
      <w:r w:rsidR="00A2172F">
        <w:t xml:space="preserve"> Δu</w:t>
      </w:r>
      <w:r w:rsidR="00A2172F">
        <w:rPr>
          <w:vertAlign w:val="subscript"/>
        </w:rPr>
        <w:t>max</w:t>
      </w:r>
      <w:r>
        <w:t xml:space="preserve"> auf den Regel</w:t>
      </w:r>
      <w:r w:rsidR="00DA5E24">
        <w:t>ungs</w:t>
      </w:r>
      <w:r>
        <w:t>erfolg</w:t>
      </w:r>
      <w:bookmarkEnd w:id="173"/>
    </w:p>
    <w:p w:rsidR="003E5F11" w:rsidP="00122828" w:rsidRDefault="00F25654" w14:paraId="2E784148" w14:textId="10B8CC78">
      <w:r>
        <w:t xml:space="preserve">Im folgenden Abschnitt werden die Regelstrategien </w:t>
      </w:r>
      <w:r w:rsidR="00B42F03">
        <w:t>unter Berücksichtigung</w:t>
      </w:r>
      <w:r>
        <w:t xml:space="preserve"> der Nebenbedingung </w:t>
      </w:r>
      <w:r>
        <w:fldChar w:fldCharType="begin"/>
      </w:r>
      <w:r>
        <w:instrText xml:space="preserve"> REF _Ref124870605 \h </w:instrText>
      </w:r>
      <w:r>
        <w:fldChar w:fldCharType="separate"/>
      </w:r>
      <w:r w:rsidR="00DA4B34">
        <w:rPr>
          <w:lang w:eastAsia="de-DE"/>
        </w:rPr>
        <w:t>(</w:t>
      </w:r>
      <w:r w:rsidR="00DA4B34">
        <w:rPr>
          <w:b/>
          <w:bCs/>
          <w:noProof/>
          <w:lang w:eastAsia="de-DE"/>
        </w:rPr>
        <w:t>34</w:t>
      </w:r>
      <w:r w:rsidR="00DA4B34">
        <w:rPr>
          <w:lang w:eastAsia="de-DE"/>
        </w:rPr>
        <w:t>)</w:t>
      </w:r>
      <w:r>
        <w:fldChar w:fldCharType="end"/>
      </w:r>
      <w:r>
        <w:t xml:space="preserve"> </w:t>
      </w:r>
      <w:r w:rsidR="00B42F03">
        <w:t>ausgewählt</w:t>
      </w:r>
      <w:r>
        <w:t xml:space="preserve">. Es werden nur die </w:t>
      </w:r>
      <w:r w:rsidR="003E5F11">
        <w:t>Regelstrategien</w:t>
      </w:r>
      <w:r>
        <w:t xml:space="preserve"> betrachtet, bei denen die maximale Änderung der Stellgröße zwischen zwei Zeitpunkten kleiner </w:t>
      </w:r>
      <w:r w:rsidR="00B42F03">
        <w:t>als ein</w:t>
      </w:r>
      <w:r>
        <w:t xml:space="preserve"> vorgegebenes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max</m:t>
            </m:r>
          </m:sub>
        </m:sSub>
      </m:oMath>
      <w:r w:rsidR="00B42F03">
        <w:t xml:space="preserve"> ist</w:t>
      </w:r>
      <w:r>
        <w:t>. Dadurch wird die Anzahl der möglichen Regelstrategien</w:t>
      </w:r>
      <w:r w:rsidR="00B42F03">
        <w:t xml:space="preserve"> reduziert</w:t>
      </w:r>
      <w:r>
        <w:t xml:space="preserve"> und somit auch der Rechenaufwand für die Vorhersage.</w:t>
      </w:r>
      <w:r w:rsidR="00D12DEC">
        <w:t xml:space="preserve"> </w:t>
      </w:r>
      <w:r w:rsidR="00B42F03">
        <w:t>Zudem</w:t>
      </w:r>
      <w:r w:rsidR="00D12DEC">
        <w:t xml:space="preserve"> kann es nicht mehr zu großen Sprüngen der Stellgröße kommen, </w:t>
      </w:r>
      <w:r w:rsidR="00B42F03">
        <w:t>was</w:t>
      </w:r>
      <w:r w:rsidR="00D12DEC">
        <w:t xml:space="preserve"> die Regelung stabiler </w:t>
      </w:r>
      <w:r w:rsidR="00B42F03">
        <w:t>macht</w:t>
      </w:r>
      <w:r w:rsidR="00D12DEC">
        <w:t>.</w:t>
      </w:r>
    </w:p>
    <w:p w:rsidR="003E5F11" w:rsidP="003E5F11" w:rsidRDefault="003E5F11" w14:paraId="1201FCEC" w14:textId="77777777">
      <w:pPr>
        <w:keepNext/>
        <w:jc w:val="center"/>
      </w:pPr>
      <w:r>
        <w:rPr>
          <w:noProof/>
        </w:rPr>
        <w:drawing>
          <wp:inline distT="0" distB="0" distL="0" distR="0" wp14:anchorId="1D66F1FB" wp14:editId="115DE1DC">
            <wp:extent cx="5750560" cy="3726312"/>
            <wp:effectExtent l="0" t="0" r="2540" b="7620"/>
            <wp:docPr id="630" name="Grafik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0">
                      <a:extLst>
                        <a:ext uri="{28A0092B-C50C-407E-A947-70E740481C1C}">
                          <a14:useLocalDpi xmlns:a14="http://schemas.microsoft.com/office/drawing/2010/main" val="0"/>
                        </a:ext>
                      </a:extLst>
                    </a:blip>
                    <a:srcRect b="19060"/>
                    <a:stretch/>
                  </pic:blipFill>
                  <pic:spPr bwMode="auto">
                    <a:xfrm>
                      <a:off x="0" y="0"/>
                      <a:ext cx="5750560" cy="3726312"/>
                    </a:xfrm>
                    <a:prstGeom prst="rect">
                      <a:avLst/>
                    </a:prstGeom>
                    <a:noFill/>
                    <a:ln>
                      <a:noFill/>
                    </a:ln>
                    <a:extLst>
                      <a:ext uri="{53640926-AAD7-44D8-BBD7-CCE9431645EC}">
                        <a14:shadowObscured xmlns:a14="http://schemas.microsoft.com/office/drawing/2010/main"/>
                      </a:ext>
                    </a:extLst>
                  </pic:spPr>
                </pic:pic>
              </a:graphicData>
            </a:graphic>
          </wp:inline>
        </w:drawing>
      </w:r>
    </w:p>
    <w:p w:rsidR="003E5F11" w:rsidP="003E5F11" w:rsidRDefault="003E5F11" w14:paraId="37B4764D" w14:textId="70A4E1C5">
      <w:pPr>
        <w:pStyle w:val="Beschriftung"/>
        <w:jc w:val="center"/>
      </w:pPr>
      <w:bookmarkStart w:name="_Ref125920639" w:id="174"/>
      <w:bookmarkStart w:name="_Toc126152075" w:id="175"/>
      <w:r>
        <w:t xml:space="preserve">Abbildung </w:t>
      </w:r>
      <w:r w:rsidR="009641A2">
        <w:fldChar w:fldCharType="begin"/>
      </w:r>
      <w:r w:rsidR="009641A2">
        <w:instrText xml:space="preserve"> SEQ Abbildung \* ARABIC </w:instrText>
      </w:r>
      <w:r w:rsidR="009641A2">
        <w:fldChar w:fldCharType="separate"/>
      </w:r>
      <w:r w:rsidR="00DA4B34">
        <w:rPr>
          <w:noProof/>
        </w:rPr>
        <w:t>42</w:t>
      </w:r>
      <w:r w:rsidR="009641A2">
        <w:rPr>
          <w:noProof/>
        </w:rPr>
        <w:fldChar w:fldCharType="end"/>
      </w:r>
      <w:bookmarkEnd w:id="174"/>
      <w:r>
        <w:t xml:space="preserve">: Simulationsverlauf für </w:t>
      </w:r>
      <w:r>
        <w:rPr>
          <w:rFonts w:cs="Arial"/>
        </w:rPr>
        <w:t>Δ</w:t>
      </w:r>
      <w:r>
        <w:t>u</w:t>
      </w:r>
      <w:r>
        <w:rPr>
          <w:vertAlign w:val="subscript"/>
        </w:rPr>
        <w:t>max</w:t>
      </w:r>
      <w:r>
        <w:t xml:space="preserve"> = 2</w:t>
      </w:r>
      <w:bookmarkEnd w:id="175"/>
    </w:p>
    <w:p w:rsidR="003E5F11" w:rsidP="003E5F11" w:rsidRDefault="003E5F11" w14:paraId="6F7D4787" w14:textId="00E624ED">
      <w:r>
        <w:fldChar w:fldCharType="begin"/>
      </w:r>
      <w:r>
        <w:instrText xml:space="preserve"> REF _Ref125920639 \h </w:instrText>
      </w:r>
      <w:r>
        <w:fldChar w:fldCharType="separate"/>
      </w:r>
      <w:r w:rsidR="00DA4B34">
        <w:t xml:space="preserve">Abbildung </w:t>
      </w:r>
      <w:r w:rsidR="00DA4B34">
        <w:rPr>
          <w:noProof/>
        </w:rPr>
        <w:t>42</w:t>
      </w:r>
      <w:r>
        <w:fldChar w:fldCharType="end"/>
      </w:r>
      <w:r>
        <w:t xml:space="preserve"> </w:t>
      </w:r>
      <w:r w:rsidR="005C5832">
        <w:t xml:space="preserve">zeigt den </w:t>
      </w:r>
      <w:r w:rsidR="00B42F03">
        <w:t>Verlauf der Simulation</w:t>
      </w:r>
      <w:r w:rsidR="005C5832">
        <w:t xml:space="preserve"> für </w:t>
      </w:r>
      <m:oMath>
        <m:r>
          <w:rPr>
            <w:rFonts w:ascii="Cambria Math" w:hAnsi="Cambria Math"/>
          </w:rPr>
          <m:t>n=4</m:t>
        </m:r>
      </m:oMath>
      <w:r w:rsidR="005C5832">
        <w:t xml:space="preserve">, </w:t>
      </w:r>
      <m:oMath>
        <m:r>
          <w:rPr>
            <w:rFonts w:ascii="Cambria Math" w:hAnsi="Cambria Math"/>
          </w:rPr>
          <m:t>m=2</m:t>
        </m:r>
      </m:oMath>
      <w:r w:rsidR="005C5832">
        <w:t xml:space="preserve">, </w:t>
      </w:r>
      <m:oMath>
        <m:r>
          <w:rPr>
            <w:rFonts w:ascii="Cambria Math" w:hAnsi="Cambria Math"/>
          </w:rPr>
          <m:t>h=4</m:t>
        </m:r>
      </m:oMath>
      <w:r w:rsidR="005C5832">
        <w:t xml:space="preserve"> und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=2</m:t>
        </m:r>
      </m:oMath>
      <w:r w:rsidR="005C5832">
        <w:t xml:space="preserve">. Es ist </w:t>
      </w:r>
      <w:r w:rsidR="00B42F03">
        <w:t>ersichtlich</w:t>
      </w:r>
      <w:r w:rsidR="005C5832">
        <w:t xml:space="preserve">, dass es </w:t>
      </w:r>
      <w:r w:rsidR="00B42F03">
        <w:t>ab</w:t>
      </w:r>
      <w:r w:rsidR="005C5832">
        <w:t xml:space="preserve"> </w:t>
      </w:r>
      <m:oMath>
        <m:r>
          <w:rPr>
            <w:rFonts w:ascii="Cambria Math" w:hAnsi="Cambria Math"/>
          </w:rPr>
          <m:t>t&gt;110s</m:t>
        </m:r>
      </m:oMath>
      <w:r w:rsidR="005C5832">
        <w:t xml:space="preserve"> </w:t>
      </w:r>
      <w:r w:rsidR="00D37F56">
        <w:t>kaum</w:t>
      </w:r>
      <w:r w:rsidR="005C5832">
        <w:t xml:space="preserve"> </w:t>
      </w:r>
      <w:r w:rsidR="00BE623B">
        <w:t xml:space="preserve">noch </w:t>
      </w:r>
      <w:r w:rsidR="005C5832">
        <w:t xml:space="preserve">Ausschläge der Stellgröße gibt und die Regelgröße </w:t>
      </w:r>
      <w:r w:rsidR="00B42F03">
        <w:t>die Führungsgröße nahezu exakt hält</w:t>
      </w:r>
      <w:r w:rsidR="005C5832">
        <w:t>.</w:t>
      </w:r>
      <w:r w:rsidR="00307BE6">
        <w:t xml:space="preserve"> Für </w:t>
      </w:r>
      <w:r w:rsidR="009D00BC">
        <w:t>einen Regelhorizont</w:t>
      </w:r>
      <w:r w:rsidR="00307BE6">
        <w:t xml:space="preserve"> von </w:t>
      </w:r>
      <w:r w:rsidR="001F576C">
        <w:br/>
      </w:r>
      <m:oMath>
        <m:r>
          <w:rPr>
            <w:rFonts w:ascii="Cambria Math" w:hAnsi="Cambria Math"/>
          </w:rPr>
          <m:t>m=2</m:t>
        </m:r>
      </m:oMath>
      <w:r w:rsidR="00307BE6">
        <w:t xml:space="preserve"> und der gegebenen Menge </w:t>
      </w:r>
      <m:oMath>
        <m:r>
          <w:rPr>
            <w:rFonts w:ascii="Cambria Math" w:hAnsi="Cambria Math"/>
          </w:rPr>
          <m:t>U</m:t>
        </m:r>
      </m:oMath>
      <w:r w:rsidR="00307BE6">
        <w:t xml:space="preserve"> </w:t>
      </w:r>
      <w:r w:rsidR="005F0674">
        <w:t>ergeben sich</w:t>
      </w:r>
      <w:r w:rsidR="00307BE6">
        <w:t xml:space="preserve"> ohne</w:t>
      </w:r>
      <w:r w:rsidR="005F0674">
        <w:t xml:space="preserve"> Verwendung</w:t>
      </w:r>
      <w:r w:rsidR="00307BE6">
        <w:t xml:space="preserve"> der Nebenbedingung </w:t>
      </w:r>
      <m:oMath>
        <m:sSup>
          <m:sSupPr>
            <m:ctrlPr>
              <w:rPr>
                <w:rFonts w:ascii="Cambria Math" w:hAnsi="Cambria Math"/>
                <w:i/>
              </w:rPr>
            </m:ctrlPr>
          </m:sSupPr>
          <m:e>
            <m:r>
              <w:rPr>
                <w:rFonts w:ascii="Cambria Math" w:hAnsi="Cambria Math"/>
              </w:rPr>
              <m:t>11</m:t>
            </m:r>
          </m:e>
          <m:sup>
            <m:r>
              <w:rPr>
                <w:rFonts w:ascii="Cambria Math" w:hAnsi="Cambria Math"/>
              </w:rPr>
              <m:t>3</m:t>
            </m:r>
          </m:sup>
        </m:sSup>
        <m:r>
          <w:rPr>
            <w:rFonts w:ascii="Cambria Math" w:hAnsi="Cambria Math"/>
          </w:rPr>
          <m:t>=1331</m:t>
        </m:r>
      </m:oMath>
      <w:r w:rsidR="00307BE6">
        <w:t xml:space="preserve"> mögliche Regelstrategien. Mit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=2</m:t>
        </m:r>
      </m:oMath>
      <w:r w:rsidR="00307BE6">
        <w:t xml:space="preserve"> sinkt die Anzahl der möglichen Regelstrategien </w:t>
      </w:r>
      <w:r w:rsidR="00A14978">
        <w:t xml:space="preserve">auf maximal </w:t>
      </w:r>
      <w:r w:rsidR="00CF3520">
        <w:t>123</w:t>
      </w:r>
      <w:r w:rsidR="00D37F56">
        <w:t xml:space="preserve">. </w:t>
      </w:r>
      <w:r w:rsidRPr="00A14978" w:rsidR="00A14978">
        <w:t>Durch die Einführung der Nebenbedingung wird die Regelung stabiler, während der Rechenaufwand sinkt.</w:t>
      </w:r>
    </w:p>
    <w:p w:rsidR="00373535" w:rsidP="00373535" w:rsidRDefault="003B5E2D" w14:paraId="159105F9" w14:textId="62465546">
      <w:pPr>
        <w:pStyle w:val="berschrift3"/>
      </w:pPr>
      <w:bookmarkStart w:name="_Toc126152018" w:id="176"/>
      <w:r>
        <w:t>Einordnung der Einflussgrößen auf den Regelungserfolg</w:t>
      </w:r>
      <w:bookmarkEnd w:id="176"/>
    </w:p>
    <w:p w:rsidR="009935CD" w:rsidP="00373535" w:rsidRDefault="009935CD" w14:paraId="659A4027" w14:textId="350DA03A">
      <w:pPr>
        <w:rPr>
          <w:lang w:eastAsia="de-DE"/>
        </w:rPr>
      </w:pPr>
      <w:r w:rsidRPr="009935CD">
        <w:rPr>
          <w:lang w:eastAsia="de-DE"/>
        </w:rPr>
        <w:t>In diesem Abschnitt wird der Einfluss der verschiedenen Parameter auf den Regelungserfolg zusammengefasst. Dazu werden die Parameter nach der Größe ihres Einflusses auf den Regelungserfolg in eine Rangfolge gebracht.</w:t>
      </w:r>
    </w:p>
    <w:p w:rsidR="00E60BA3" w:rsidP="00E60BA3" w:rsidRDefault="00E60BA3" w14:paraId="75462004" w14:textId="4B1C8CE2">
      <w:pPr>
        <w:pStyle w:val="Beschriftung"/>
        <w:keepNext/>
        <w:jc w:val="center"/>
      </w:pPr>
      <w:bookmarkStart w:name="_Ref126071713" w:id="177"/>
      <w:bookmarkStart w:name="_Toc126152094" w:id="178"/>
      <w:r>
        <w:t xml:space="preserve">Tabelle </w:t>
      </w:r>
      <w:r w:rsidR="009641A2">
        <w:fldChar w:fldCharType="begin"/>
      </w:r>
      <w:r w:rsidR="009641A2">
        <w:instrText xml:space="preserve"> SEQ Tabelle \* ARABIC </w:instrText>
      </w:r>
      <w:r w:rsidR="009641A2">
        <w:fldChar w:fldCharType="separate"/>
      </w:r>
      <w:r w:rsidR="00DA4B34">
        <w:rPr>
          <w:noProof/>
        </w:rPr>
        <w:t>9</w:t>
      </w:r>
      <w:r w:rsidR="009641A2">
        <w:rPr>
          <w:noProof/>
        </w:rPr>
        <w:fldChar w:fldCharType="end"/>
      </w:r>
      <w:bookmarkEnd w:id="177"/>
      <w:r>
        <w:t>: Rangfolge der Einflussfaktoren auf den Regel</w:t>
      </w:r>
      <w:r w:rsidR="009935CD">
        <w:t>ungs</w:t>
      </w:r>
      <w:r>
        <w:t>erfolg</w:t>
      </w:r>
      <w:bookmarkEnd w:id="178"/>
    </w:p>
    <w:tbl>
      <w:tblPr>
        <w:tblStyle w:val="Tabellenraster"/>
        <w:tblW w:w="0" w:type="auto"/>
        <w:jc w:val="center"/>
        <w:tblLook w:val="04A0" w:firstRow="1" w:lastRow="0" w:firstColumn="1" w:lastColumn="0" w:noHBand="0" w:noVBand="1"/>
      </w:tblPr>
      <w:tblGrid>
        <w:gridCol w:w="1413"/>
        <w:gridCol w:w="4394"/>
      </w:tblGrid>
      <w:tr w:rsidR="00E60BA3" w:rsidTr="00E60BA3" w14:paraId="71F14B77" w14:textId="77777777">
        <w:trPr>
          <w:jc w:val="center"/>
        </w:trPr>
        <w:tc>
          <w:tcPr>
            <w:tcW w:w="1413" w:type="dxa"/>
          </w:tcPr>
          <w:p w:rsidRPr="00E60BA3" w:rsidR="00E60BA3" w:rsidP="00E60BA3" w:rsidRDefault="00E60BA3" w14:paraId="65485E00" w14:textId="0B7C6047">
            <w:pPr>
              <w:jc w:val="center"/>
              <w:rPr>
                <w:b/>
                <w:bCs/>
                <w:lang w:eastAsia="de-DE"/>
              </w:rPr>
            </w:pPr>
            <w:r w:rsidRPr="00E60BA3">
              <w:rPr>
                <w:b/>
                <w:bCs/>
                <w:lang w:eastAsia="de-DE"/>
              </w:rPr>
              <w:t>Rangfolge</w:t>
            </w:r>
          </w:p>
        </w:tc>
        <w:tc>
          <w:tcPr>
            <w:tcW w:w="4394" w:type="dxa"/>
          </w:tcPr>
          <w:p w:rsidRPr="00E60BA3" w:rsidR="00E60BA3" w:rsidP="00E60BA3" w:rsidRDefault="00E60BA3" w14:paraId="244B25AE" w14:textId="228C32D3">
            <w:pPr>
              <w:jc w:val="center"/>
              <w:rPr>
                <w:b/>
                <w:bCs/>
                <w:lang w:eastAsia="de-DE"/>
              </w:rPr>
            </w:pPr>
            <w:r w:rsidRPr="00E60BA3">
              <w:rPr>
                <w:b/>
                <w:bCs/>
                <w:lang w:eastAsia="de-DE"/>
              </w:rPr>
              <w:t>Einflussgrößen</w:t>
            </w:r>
          </w:p>
        </w:tc>
      </w:tr>
      <w:tr w:rsidR="00E60BA3" w:rsidTr="00E60BA3" w14:paraId="102D4750" w14:textId="77777777">
        <w:trPr>
          <w:jc w:val="center"/>
        </w:trPr>
        <w:tc>
          <w:tcPr>
            <w:tcW w:w="1413" w:type="dxa"/>
          </w:tcPr>
          <w:p w:rsidR="00E60BA3" w:rsidP="00E60BA3" w:rsidRDefault="00E60BA3" w14:paraId="50E90A77" w14:textId="223C72C8">
            <w:pPr>
              <w:jc w:val="center"/>
              <w:rPr>
                <w:lang w:eastAsia="de-DE"/>
              </w:rPr>
            </w:pPr>
            <w:r>
              <w:rPr>
                <w:lang w:eastAsia="de-DE"/>
              </w:rPr>
              <w:t>1</w:t>
            </w:r>
          </w:p>
        </w:tc>
        <w:tc>
          <w:tcPr>
            <w:tcW w:w="4394" w:type="dxa"/>
          </w:tcPr>
          <w:p w:rsidR="00E60BA3" w:rsidP="00E60BA3" w:rsidRDefault="00E60BA3" w14:paraId="17436959" w14:textId="4CADB996">
            <w:pPr>
              <w:jc w:val="center"/>
              <w:rPr>
                <w:lang w:eastAsia="de-DE"/>
              </w:rPr>
            </w:pPr>
            <w:r>
              <w:rPr>
                <w:lang w:eastAsia="de-DE"/>
              </w:rPr>
              <w:t>Prozessparameter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Pr>
                <w:lang w:eastAsia="de-DE"/>
              </w:rPr>
              <w:t xml:space="preserve">,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Pr>
                <w:lang w:eastAsia="de-DE"/>
              </w:rPr>
              <w:t xml:space="preserve">,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s</m:t>
                  </m:r>
                </m:sub>
              </m:sSub>
            </m:oMath>
            <w:r>
              <w:rPr>
                <w:lang w:eastAsia="de-DE"/>
              </w:rPr>
              <w:t xml:space="preserve">, </w:t>
            </w:r>
            <m:oMath>
              <m:r>
                <w:rPr>
                  <w:rFonts w:ascii="Cambria Math" w:hAnsi="Cambria Math"/>
                  <w:lang w:eastAsia="de-DE"/>
                </w:rPr>
                <m:t>U</m:t>
              </m:r>
            </m:oMath>
            <w:r>
              <w:rPr>
                <w:lang w:eastAsia="de-DE"/>
              </w:rPr>
              <w:t>)</w:t>
            </w:r>
          </w:p>
        </w:tc>
      </w:tr>
      <w:tr w:rsidR="00E60BA3" w:rsidTr="00E60BA3" w14:paraId="72B84FF2" w14:textId="77777777">
        <w:trPr>
          <w:jc w:val="center"/>
        </w:trPr>
        <w:tc>
          <w:tcPr>
            <w:tcW w:w="1413" w:type="dxa"/>
          </w:tcPr>
          <w:p w:rsidR="00E60BA3" w:rsidP="00E60BA3" w:rsidRDefault="00E60BA3" w14:paraId="34158295" w14:textId="30697028">
            <w:pPr>
              <w:jc w:val="center"/>
              <w:rPr>
                <w:lang w:eastAsia="de-DE"/>
              </w:rPr>
            </w:pPr>
            <w:r>
              <w:rPr>
                <w:lang w:eastAsia="de-DE"/>
              </w:rPr>
              <w:t>2</w:t>
            </w:r>
          </w:p>
        </w:tc>
        <w:tc>
          <w:tcPr>
            <w:tcW w:w="4394" w:type="dxa"/>
          </w:tcPr>
          <w:p w:rsidR="00E60BA3" w:rsidP="00E60BA3" w:rsidRDefault="00E60BA3" w14:paraId="383F62A6" w14:textId="5C4B91E4">
            <w:pPr>
              <w:jc w:val="center"/>
              <w:rPr>
                <w:lang w:eastAsia="de-DE"/>
              </w:rPr>
            </w:pPr>
            <w:r>
              <w:rPr>
                <w:lang w:eastAsia="de-DE"/>
              </w:rPr>
              <w:t xml:space="preserve">Nebenbedingung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max</m:t>
                  </m:r>
                </m:sub>
              </m:sSub>
            </m:oMath>
          </w:p>
        </w:tc>
      </w:tr>
      <w:tr w:rsidR="00E60BA3" w:rsidTr="00E60BA3" w14:paraId="7356FCB5" w14:textId="77777777">
        <w:trPr>
          <w:jc w:val="center"/>
        </w:trPr>
        <w:tc>
          <w:tcPr>
            <w:tcW w:w="1413" w:type="dxa"/>
          </w:tcPr>
          <w:p w:rsidR="00E60BA3" w:rsidP="00E60BA3" w:rsidRDefault="00E60BA3" w14:paraId="23DFE85C" w14:textId="2A667D14">
            <w:pPr>
              <w:jc w:val="center"/>
              <w:rPr>
                <w:lang w:eastAsia="de-DE"/>
              </w:rPr>
            </w:pPr>
            <w:r>
              <w:rPr>
                <w:lang w:eastAsia="de-DE"/>
              </w:rPr>
              <w:t>3</w:t>
            </w:r>
          </w:p>
        </w:tc>
        <w:tc>
          <w:tcPr>
            <w:tcW w:w="4394" w:type="dxa"/>
          </w:tcPr>
          <w:p w:rsidR="00E60BA3" w:rsidP="00E60BA3" w:rsidRDefault="00E60BA3" w14:paraId="5FE1C532" w14:textId="7E67918A">
            <w:pPr>
              <w:jc w:val="center"/>
              <w:rPr>
                <w:lang w:eastAsia="de-DE"/>
              </w:rPr>
            </w:pPr>
            <w:r>
              <w:rPr>
                <w:lang w:eastAsia="de-DE"/>
              </w:rPr>
              <w:t>Größe des Rauschens</w:t>
            </w:r>
          </w:p>
        </w:tc>
      </w:tr>
      <w:tr w:rsidR="003126BB" w:rsidTr="00E60BA3" w14:paraId="71DBBB29" w14:textId="77777777">
        <w:trPr>
          <w:jc w:val="center"/>
        </w:trPr>
        <w:tc>
          <w:tcPr>
            <w:tcW w:w="1413" w:type="dxa"/>
          </w:tcPr>
          <w:p w:rsidR="003126BB" w:rsidP="00E60BA3" w:rsidRDefault="003126BB" w14:paraId="5A86E9F8" w14:textId="1141ECD3">
            <w:pPr>
              <w:jc w:val="center"/>
              <w:rPr>
                <w:lang w:eastAsia="de-DE"/>
              </w:rPr>
            </w:pPr>
            <w:r>
              <w:rPr>
                <w:lang w:eastAsia="de-DE"/>
              </w:rPr>
              <w:t>4</w:t>
            </w:r>
          </w:p>
        </w:tc>
        <w:tc>
          <w:tcPr>
            <w:tcW w:w="4394" w:type="dxa"/>
          </w:tcPr>
          <w:p w:rsidR="003126BB" w:rsidP="00E60BA3" w:rsidRDefault="003126BB" w14:paraId="04CAC45C" w14:textId="00AB31E1">
            <w:pPr>
              <w:jc w:val="center"/>
              <w:rPr>
                <w:lang w:eastAsia="de-DE"/>
              </w:rPr>
            </w:pPr>
            <w:r>
              <w:rPr>
                <w:lang w:eastAsia="de-DE"/>
              </w:rPr>
              <w:t xml:space="preserve">Differenz zwischen </w:t>
            </w:r>
            <m:oMath>
              <m:r>
                <w:rPr>
                  <w:rFonts w:ascii="Cambria Math" w:hAnsi="Cambria Math"/>
                  <w:lang w:eastAsia="de-DE"/>
                </w:rPr>
                <m:t>h</m:t>
              </m:r>
            </m:oMath>
            <w:r>
              <w:rPr>
                <w:lang w:eastAsia="de-DE"/>
              </w:rPr>
              <w:t xml:space="preserve"> und </w:t>
            </w:r>
            <m:oMath>
              <m:r>
                <w:rPr>
                  <w:rFonts w:ascii="Cambria Math" w:hAnsi="Cambria Math"/>
                  <w:lang w:eastAsia="de-DE"/>
                </w:rPr>
                <m:t>m</m:t>
              </m:r>
            </m:oMath>
          </w:p>
        </w:tc>
      </w:tr>
      <w:tr w:rsidR="00D25AED" w:rsidTr="00E60BA3" w14:paraId="42A450D3" w14:textId="77777777">
        <w:trPr>
          <w:jc w:val="center"/>
        </w:trPr>
        <w:tc>
          <w:tcPr>
            <w:tcW w:w="1413" w:type="dxa"/>
          </w:tcPr>
          <w:p w:rsidR="00D25AED" w:rsidP="00E60BA3" w:rsidRDefault="00D25AED" w14:paraId="20D9E0E6" w14:textId="65C433F5">
            <w:pPr>
              <w:jc w:val="center"/>
              <w:rPr>
                <w:lang w:eastAsia="de-DE"/>
              </w:rPr>
            </w:pPr>
            <w:r>
              <w:rPr>
                <w:lang w:eastAsia="de-DE"/>
              </w:rPr>
              <w:t>5</w:t>
            </w:r>
          </w:p>
        </w:tc>
        <w:tc>
          <w:tcPr>
            <w:tcW w:w="4394" w:type="dxa"/>
          </w:tcPr>
          <w:p w:rsidR="00D25AED" w:rsidP="00E60BA3" w:rsidRDefault="00D25AED" w14:paraId="619595E5" w14:textId="098F881D">
            <w:pPr>
              <w:jc w:val="center"/>
              <w:rPr>
                <w:lang w:eastAsia="de-DE"/>
              </w:rPr>
            </w:pPr>
            <w:r>
              <w:rPr>
                <w:lang w:eastAsia="de-DE"/>
              </w:rPr>
              <w:t xml:space="preserve">Regelintervall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act</m:t>
                  </m:r>
                </m:sub>
              </m:sSub>
            </m:oMath>
          </w:p>
        </w:tc>
      </w:tr>
      <w:tr w:rsidR="00E60BA3" w:rsidTr="00E60BA3" w14:paraId="3BE746CE" w14:textId="77777777">
        <w:trPr>
          <w:jc w:val="center"/>
        </w:trPr>
        <w:tc>
          <w:tcPr>
            <w:tcW w:w="1413" w:type="dxa"/>
          </w:tcPr>
          <w:p w:rsidR="00E60BA3" w:rsidP="00E60BA3" w:rsidRDefault="00D25AED" w14:paraId="6EFA96AA" w14:textId="55941587">
            <w:pPr>
              <w:jc w:val="center"/>
              <w:rPr>
                <w:lang w:eastAsia="de-DE"/>
              </w:rPr>
            </w:pPr>
            <w:r>
              <w:rPr>
                <w:lang w:eastAsia="de-DE"/>
              </w:rPr>
              <w:t>6</w:t>
            </w:r>
          </w:p>
        </w:tc>
        <w:tc>
          <w:tcPr>
            <w:tcW w:w="4394" w:type="dxa"/>
          </w:tcPr>
          <w:p w:rsidR="00E60BA3" w:rsidP="00E60BA3" w:rsidRDefault="00E60BA3" w14:paraId="1E72F9D6" w14:textId="38058888">
            <w:pPr>
              <w:jc w:val="center"/>
              <w:rPr>
                <w:lang w:eastAsia="de-DE"/>
              </w:rPr>
            </w:pPr>
            <w:r>
              <w:rPr>
                <w:lang w:eastAsia="de-DE"/>
              </w:rPr>
              <w:t>Dynamische</w:t>
            </w:r>
            <w:r w:rsidR="00CC3BDF">
              <w:rPr>
                <w:lang w:eastAsia="de-DE"/>
              </w:rPr>
              <w:t xml:space="preserve"> &amp; Impulsartige</w:t>
            </w:r>
            <w:r>
              <w:rPr>
                <w:lang w:eastAsia="de-DE"/>
              </w:rPr>
              <w:t xml:space="preserve"> Störungen</w:t>
            </w:r>
          </w:p>
        </w:tc>
      </w:tr>
      <w:tr w:rsidR="00F83A47" w:rsidTr="00E60BA3" w14:paraId="7DF355C4" w14:textId="77777777">
        <w:trPr>
          <w:jc w:val="center"/>
        </w:trPr>
        <w:tc>
          <w:tcPr>
            <w:tcW w:w="1413" w:type="dxa"/>
          </w:tcPr>
          <w:p w:rsidR="00F83A47" w:rsidP="00E60BA3" w:rsidRDefault="00F83A47" w14:paraId="16742C83" w14:textId="26BEE34F">
            <w:pPr>
              <w:jc w:val="center"/>
              <w:rPr>
                <w:lang w:eastAsia="de-DE"/>
              </w:rPr>
            </w:pPr>
            <w:r>
              <w:rPr>
                <w:lang w:eastAsia="de-DE"/>
              </w:rPr>
              <w:t>7</w:t>
            </w:r>
          </w:p>
        </w:tc>
        <w:tc>
          <w:tcPr>
            <w:tcW w:w="4394" w:type="dxa"/>
          </w:tcPr>
          <w:p w:rsidR="00F83A47" w:rsidP="00E60BA3" w:rsidRDefault="00F83A47" w14:paraId="01DC5D48" w14:textId="031E1EDA">
            <w:pPr>
              <w:jc w:val="center"/>
              <w:rPr>
                <w:lang w:eastAsia="de-DE"/>
              </w:rPr>
            </w:pPr>
            <w:r>
              <w:rPr>
                <w:lang w:eastAsia="de-DE"/>
              </w:rPr>
              <w:t xml:space="preserve">Trainingsintervall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train</m:t>
                  </m:r>
                </m:sub>
              </m:sSub>
            </m:oMath>
          </w:p>
        </w:tc>
      </w:tr>
      <w:tr w:rsidR="00E60BA3" w:rsidTr="00E60BA3" w14:paraId="0C47FF64" w14:textId="77777777">
        <w:trPr>
          <w:jc w:val="center"/>
        </w:trPr>
        <w:tc>
          <w:tcPr>
            <w:tcW w:w="1413" w:type="dxa"/>
          </w:tcPr>
          <w:p w:rsidR="00E60BA3" w:rsidP="00E60BA3" w:rsidRDefault="00F83A47" w14:paraId="17D21B38" w14:textId="49DC18AF">
            <w:pPr>
              <w:jc w:val="center"/>
              <w:rPr>
                <w:lang w:eastAsia="de-DE"/>
              </w:rPr>
            </w:pPr>
            <w:r>
              <w:rPr>
                <w:lang w:eastAsia="de-DE"/>
              </w:rPr>
              <w:t>8</w:t>
            </w:r>
          </w:p>
        </w:tc>
        <w:tc>
          <w:tcPr>
            <w:tcW w:w="4394" w:type="dxa"/>
          </w:tcPr>
          <w:p w:rsidR="00E60BA3" w:rsidP="00E60BA3" w:rsidRDefault="00E60BA3" w14:paraId="726AF50E" w14:textId="521BBFB8">
            <w:pPr>
              <w:jc w:val="center"/>
              <w:rPr>
                <w:lang w:eastAsia="de-DE"/>
              </w:rPr>
            </w:pPr>
            <w:r>
              <w:rPr>
                <w:lang w:eastAsia="de-DE"/>
              </w:rPr>
              <w:t xml:space="preserve">Größe von </w:t>
            </w:r>
            <m:oMath>
              <m:r>
                <w:rPr>
                  <w:rFonts w:ascii="Cambria Math" w:hAnsi="Cambria Math"/>
                  <w:lang w:eastAsia="de-DE"/>
                </w:rPr>
                <m:t>n</m:t>
              </m:r>
            </m:oMath>
          </w:p>
        </w:tc>
      </w:tr>
    </w:tbl>
    <w:p w:rsidR="003126BB" w:rsidP="00373535" w:rsidRDefault="003126BB" w14:paraId="0D067842" w14:textId="77777777">
      <w:pPr>
        <w:rPr>
          <w:lang w:eastAsia="de-DE"/>
        </w:rPr>
      </w:pPr>
    </w:p>
    <w:p w:rsidR="003126BB" w:rsidP="00373535" w:rsidRDefault="009935CD" w14:paraId="33E268E1" w14:textId="7EC7C562">
      <w:pPr>
        <w:rPr>
          <w:lang w:eastAsia="de-DE"/>
        </w:rPr>
      </w:pPr>
      <w:r>
        <w:rPr>
          <w:lang w:eastAsia="de-DE"/>
        </w:rPr>
        <w:fldChar w:fldCharType="begin"/>
      </w:r>
      <w:r>
        <w:rPr>
          <w:lang w:eastAsia="de-DE"/>
        </w:rPr>
        <w:instrText xml:space="preserve"> REF _Ref126071713 \h </w:instrText>
      </w:r>
      <w:r>
        <w:rPr>
          <w:lang w:eastAsia="de-DE"/>
        </w:rPr>
      </w:r>
      <w:r>
        <w:rPr>
          <w:lang w:eastAsia="de-DE"/>
        </w:rPr>
        <w:fldChar w:fldCharType="separate"/>
      </w:r>
      <w:r w:rsidR="00DA4B34">
        <w:t xml:space="preserve">Tabelle </w:t>
      </w:r>
      <w:r w:rsidR="00DA4B34">
        <w:rPr>
          <w:noProof/>
        </w:rPr>
        <w:t>9</w:t>
      </w:r>
      <w:r>
        <w:rPr>
          <w:lang w:eastAsia="de-DE"/>
        </w:rPr>
        <w:fldChar w:fldCharType="end"/>
      </w:r>
      <w:r>
        <w:rPr>
          <w:lang w:eastAsia="de-DE"/>
        </w:rPr>
        <w:t xml:space="preserve"> zeigt die Rangfolge der verschiedenen Einflussfaktoren auf den Regelungserfolg. Den größten Einfluss auf den Regelungserfolg haben die Prozessparameter</w:t>
      </w:r>
      <w:r w:rsidR="003126BB">
        <w:rPr>
          <w:lang w:eastAsia="de-DE"/>
        </w:rPr>
        <w:t xml:space="preserve">, was auf die Bedingung </w:t>
      </w:r>
      <w:r w:rsidR="003126BB">
        <w:rPr>
          <w:lang w:eastAsia="de-DE"/>
        </w:rPr>
        <w:fldChar w:fldCharType="begin"/>
      </w:r>
      <w:r w:rsidR="003126BB">
        <w:rPr>
          <w:lang w:eastAsia="de-DE"/>
        </w:rPr>
        <w:instrText xml:space="preserve"> REF _Ref125911280 \h </w:instrText>
      </w:r>
      <w:r w:rsidR="003126BB">
        <w:rPr>
          <w:lang w:eastAsia="de-DE"/>
        </w:rPr>
      </w:r>
      <w:r w:rsidR="003126BB">
        <w:rPr>
          <w:lang w:eastAsia="de-DE"/>
        </w:rPr>
        <w:fldChar w:fldCharType="separate"/>
      </w:r>
      <w:r w:rsidR="00DA4B34">
        <w:rPr>
          <w:lang w:eastAsia="de-DE"/>
        </w:rPr>
        <w:t>(</w:t>
      </w:r>
      <w:r w:rsidR="00DA4B34">
        <w:rPr>
          <w:b/>
          <w:bCs/>
          <w:noProof/>
          <w:lang w:eastAsia="de-DE"/>
        </w:rPr>
        <w:t>43</w:t>
      </w:r>
      <w:r w:rsidR="00DA4B34">
        <w:rPr>
          <w:lang w:eastAsia="de-DE"/>
        </w:rPr>
        <w:t>)</w:t>
      </w:r>
      <w:r w:rsidR="003126BB">
        <w:rPr>
          <w:lang w:eastAsia="de-DE"/>
        </w:rPr>
        <w:fldChar w:fldCharType="end"/>
      </w:r>
      <w:r w:rsidR="003126BB">
        <w:rPr>
          <w:lang w:eastAsia="de-DE"/>
        </w:rPr>
        <w:t xml:space="preserve"> zurückzuführen ist. Damit eine Regelung überhaupt erfolgreich sein kann, muss es mindestens eine diskrete Stellgröße geben, die die Regelgröße in Richtung der Führungsgröße bewegt. </w:t>
      </w:r>
    </w:p>
    <w:p w:rsidR="003126BB" w:rsidP="00373535" w:rsidRDefault="003126BB" w14:paraId="2619F71C" w14:textId="53A0ACE4">
      <w:pPr>
        <w:rPr>
          <w:lang w:eastAsia="de-DE"/>
        </w:rPr>
      </w:pPr>
      <w:r>
        <w:rPr>
          <w:lang w:eastAsia="de-DE"/>
        </w:rPr>
        <w:t>Den zweit</w:t>
      </w:r>
      <w:r w:rsidR="00CC3BDF">
        <w:rPr>
          <w:lang w:eastAsia="de-DE"/>
        </w:rPr>
        <w:t>g</w:t>
      </w:r>
      <w:r>
        <w:rPr>
          <w:lang w:eastAsia="de-DE"/>
        </w:rPr>
        <w:t xml:space="preserve">rößten Einfluss hat die Nebenbedingung </w:t>
      </w:r>
      <w:r>
        <w:rPr>
          <w:lang w:eastAsia="de-DE"/>
        </w:rPr>
        <w:fldChar w:fldCharType="begin"/>
      </w:r>
      <w:r>
        <w:rPr>
          <w:lang w:eastAsia="de-DE"/>
        </w:rPr>
        <w:instrText xml:space="preserve"> REF _Ref124870605 \h </w:instrText>
      </w:r>
      <w:r>
        <w:rPr>
          <w:lang w:eastAsia="de-DE"/>
        </w:rPr>
      </w:r>
      <w:r>
        <w:rPr>
          <w:lang w:eastAsia="de-DE"/>
        </w:rPr>
        <w:fldChar w:fldCharType="separate"/>
      </w:r>
      <w:r w:rsidR="00DA4B34">
        <w:rPr>
          <w:lang w:eastAsia="de-DE"/>
        </w:rPr>
        <w:t>(</w:t>
      </w:r>
      <w:r w:rsidR="00DA4B34">
        <w:rPr>
          <w:b/>
          <w:bCs/>
          <w:noProof/>
          <w:lang w:eastAsia="de-DE"/>
        </w:rPr>
        <w:t>34</w:t>
      </w:r>
      <w:r w:rsidR="00DA4B34">
        <w:rPr>
          <w:lang w:eastAsia="de-DE"/>
        </w:rPr>
        <w:t>)</w:t>
      </w:r>
      <w:r>
        <w:rPr>
          <w:lang w:eastAsia="de-DE"/>
        </w:rPr>
        <w:fldChar w:fldCharType="end"/>
      </w:r>
      <w:r>
        <w:rPr>
          <w:lang w:eastAsia="de-DE"/>
        </w:rPr>
        <w:t xml:space="preserve">, </w:t>
      </w:r>
      <w:r w:rsidRPr="00CC3BDF" w:rsidR="00CC3BDF">
        <w:rPr>
          <w:lang w:eastAsia="de-DE"/>
        </w:rPr>
        <w:t>die die maximale Anstiegs</w:t>
      </w:r>
      <w:r w:rsidR="00CC3BDF">
        <w:rPr>
          <w:lang w:eastAsia="de-DE"/>
        </w:rPr>
        <w:t>rate</w:t>
      </w:r>
      <w:r w:rsidRPr="00CC3BDF" w:rsidR="00CC3BDF">
        <w:rPr>
          <w:lang w:eastAsia="de-DE"/>
        </w:rPr>
        <w:t xml:space="preserve"> der Stellgröße begrenzt</w:t>
      </w:r>
      <w:r>
        <w:rPr>
          <w:lang w:eastAsia="de-DE"/>
        </w:rPr>
        <w:t>. Es wurde festgestellt, dass dies eine</w:t>
      </w:r>
      <w:r w:rsidR="00CC3BDF">
        <w:rPr>
          <w:lang w:eastAsia="de-DE"/>
        </w:rPr>
        <w:t>n</w:t>
      </w:r>
      <w:r>
        <w:rPr>
          <w:lang w:eastAsia="de-DE"/>
        </w:rPr>
        <w:t xml:space="preserve"> signifikante</w:t>
      </w:r>
      <w:r w:rsidR="00CC3BDF">
        <w:rPr>
          <w:lang w:eastAsia="de-DE"/>
        </w:rPr>
        <w:t>n</w:t>
      </w:r>
      <w:r>
        <w:rPr>
          <w:lang w:eastAsia="de-DE"/>
        </w:rPr>
        <w:t xml:space="preserve"> </w:t>
      </w:r>
      <w:r w:rsidR="00CC3BDF">
        <w:rPr>
          <w:lang w:eastAsia="de-DE"/>
        </w:rPr>
        <w:t xml:space="preserve">Einfluss </w:t>
      </w:r>
      <w:r>
        <w:rPr>
          <w:lang w:eastAsia="de-DE"/>
        </w:rPr>
        <w:t xml:space="preserve">auf die Stabilität der Regelung und den </w:t>
      </w:r>
      <w:r w:rsidR="00CC3BDF">
        <w:rPr>
          <w:lang w:eastAsia="de-DE"/>
        </w:rPr>
        <w:t xml:space="preserve">erforderlichen </w:t>
      </w:r>
      <w:r>
        <w:rPr>
          <w:lang w:eastAsia="de-DE"/>
        </w:rPr>
        <w:t xml:space="preserve">Rechenaufwand hat. </w:t>
      </w:r>
    </w:p>
    <w:p w:rsidR="00373535" w:rsidP="00373535" w:rsidRDefault="003126BB" w14:paraId="6ACCC31A" w14:textId="07B443B2">
      <w:pPr>
        <w:rPr>
          <w:lang w:eastAsia="de-DE"/>
        </w:rPr>
      </w:pPr>
      <w:r>
        <w:rPr>
          <w:lang w:eastAsia="de-DE"/>
        </w:rPr>
        <w:t>De</w:t>
      </w:r>
      <w:r w:rsidR="00CC3BDF">
        <w:rPr>
          <w:lang w:eastAsia="de-DE"/>
        </w:rPr>
        <w:t>r</w:t>
      </w:r>
      <w:r>
        <w:rPr>
          <w:lang w:eastAsia="de-DE"/>
        </w:rPr>
        <w:t xml:space="preserve"> drittgrößte Einfluss </w:t>
      </w:r>
      <w:r w:rsidR="00CC3BDF">
        <w:rPr>
          <w:lang w:eastAsia="de-DE"/>
        </w:rPr>
        <w:t xml:space="preserve">ist </w:t>
      </w:r>
      <w:r>
        <w:rPr>
          <w:lang w:eastAsia="de-DE"/>
        </w:rPr>
        <w:t>die Größe des Rauschens. Wenn das Rauschen zu groß ist, kann die Regel-KI die zeitlichen Zusammenhänge zwischen Stellgröße und Regelgröße nicht ausreichend lernen, wodurch die Regelung instabil wird.</w:t>
      </w:r>
    </w:p>
    <w:p w:rsidR="00CC3BDF" w:rsidP="00373535" w:rsidRDefault="003126BB" w14:paraId="613E34B7" w14:textId="2AB5B2C9">
      <w:pPr>
        <w:rPr>
          <w:lang w:eastAsia="de-DE"/>
        </w:rPr>
      </w:pPr>
      <w:r>
        <w:rPr>
          <w:lang w:eastAsia="de-DE"/>
        </w:rPr>
        <w:t>De</w:t>
      </w:r>
      <w:r w:rsidR="00CC3BDF">
        <w:rPr>
          <w:lang w:eastAsia="de-DE"/>
        </w:rPr>
        <w:t>r</w:t>
      </w:r>
      <w:r>
        <w:rPr>
          <w:lang w:eastAsia="de-DE"/>
        </w:rPr>
        <w:t xml:space="preserve"> viertgrößte Einfluss </w:t>
      </w:r>
      <w:r w:rsidR="00CC3BDF">
        <w:rPr>
          <w:lang w:eastAsia="de-DE"/>
        </w:rPr>
        <w:t>ist</w:t>
      </w:r>
      <w:r>
        <w:rPr>
          <w:lang w:eastAsia="de-DE"/>
        </w:rPr>
        <w:t xml:space="preserve"> die Differenz zwischen dem Prognosehorizont und dem Regelhorizont</w:t>
      </w:r>
      <w:r w:rsidR="00CC3BDF">
        <w:rPr>
          <w:lang w:eastAsia="de-DE"/>
        </w:rPr>
        <w:t xml:space="preserve">. </w:t>
      </w:r>
      <w:r w:rsidRPr="00CC3BDF" w:rsidR="00CC3BDF">
        <w:rPr>
          <w:lang w:eastAsia="de-DE"/>
        </w:rPr>
        <w:t xml:space="preserve">Je größer die Differenz zwischen Prognosehorizont und </w:t>
      </w:r>
      <w:r w:rsidR="00CC3BDF">
        <w:rPr>
          <w:lang w:eastAsia="de-DE"/>
        </w:rPr>
        <w:t>Regelhorizont</w:t>
      </w:r>
      <w:r w:rsidRPr="00CC3BDF" w:rsidR="00CC3BDF">
        <w:rPr>
          <w:lang w:eastAsia="de-DE"/>
        </w:rPr>
        <w:t xml:space="preserve"> ist, desto größer wird der </w:t>
      </w:r>
      <w:r w:rsidR="00CC3BDF">
        <w:rPr>
          <w:lang w:eastAsia="de-DE"/>
        </w:rPr>
        <w:t>Vorhersag</w:t>
      </w:r>
      <w:r w:rsidRPr="00CC3BDF" w:rsidR="00CC3BDF">
        <w:rPr>
          <w:lang w:eastAsia="de-DE"/>
        </w:rPr>
        <w:t>efehler, insbesondere für weiter in der Zukunft liegende Zeitpunkte.</w:t>
      </w:r>
    </w:p>
    <w:p w:rsidR="00D25AED" w:rsidP="00373535" w:rsidRDefault="00D25AED" w14:paraId="17989F0A" w14:textId="70191702">
      <w:pPr>
        <w:rPr>
          <w:lang w:eastAsia="de-DE"/>
        </w:rPr>
      </w:pPr>
      <w:r>
        <w:rPr>
          <w:lang w:eastAsia="de-DE"/>
        </w:rPr>
        <w:t xml:space="preserve">Der fünftgrößte Einfluss ist die Größe des Regelintervalls </w:t>
      </w:r>
      <m:oMath>
        <m:sSub>
          <m:sSubPr>
            <m:ctrlPr>
              <w:rPr>
                <w:rFonts w:ascii="Cambria Math" w:hAnsi="Cambria Math"/>
                <w:i/>
                <w:lang w:eastAsia="de-DE"/>
              </w:rPr>
            </m:ctrlPr>
          </m:sSubPr>
          <m:e>
            <m:r>
              <w:rPr>
                <w:rFonts w:ascii="Cambria Math" w:hAnsi="Cambria Math"/>
                <w:lang w:eastAsia="de-DE"/>
              </w:rPr>
              <m:t>t</m:t>
            </m:r>
          </m:e>
          <m:sub>
            <m:r>
              <w:rPr>
                <w:rFonts w:ascii="Cambria Math" w:hAnsi="Cambria Math"/>
                <w:lang w:eastAsia="de-DE"/>
              </w:rPr>
              <m:t>act</m:t>
            </m:r>
          </m:sub>
        </m:sSub>
      </m:oMath>
      <w:r w:rsidR="00CE01AF">
        <w:rPr>
          <w:lang w:eastAsia="de-DE"/>
        </w:rPr>
        <w:t xml:space="preserve"> der Regel-KI. Je größer das Regelintervall ist, desto seltener kann die Stellgröße geändert werden, </w:t>
      </w:r>
      <w:r w:rsidRPr="00CE01AF" w:rsidR="00CE01AF">
        <w:rPr>
          <w:lang w:eastAsia="de-DE"/>
        </w:rPr>
        <w:t>was zu größeren Schwankungen führen kann</w:t>
      </w:r>
      <w:r w:rsidR="00CE01AF">
        <w:rPr>
          <w:lang w:eastAsia="de-DE"/>
        </w:rPr>
        <w:t xml:space="preserve">. </w:t>
      </w:r>
      <w:r w:rsidRPr="00CE01AF" w:rsidR="00CE01AF">
        <w:rPr>
          <w:lang w:eastAsia="de-DE"/>
        </w:rPr>
        <w:t xml:space="preserve">Ein größeres Regelintervall ermöglicht aber auch ein größeres Zeitfenster, was bei stark verzögertem Übertragungsverhalten </w:t>
      </w:r>
      <w:r w:rsidR="00D77222">
        <w:rPr>
          <w:lang w:eastAsia="de-DE"/>
        </w:rPr>
        <w:t>von Vorteil</w:t>
      </w:r>
      <w:r w:rsidRPr="00CE01AF" w:rsidR="00CE01AF">
        <w:rPr>
          <w:lang w:eastAsia="de-DE"/>
        </w:rPr>
        <w:t xml:space="preserve"> sein kann.</w:t>
      </w:r>
    </w:p>
    <w:p w:rsidR="00CC3BDF" w:rsidP="00373535" w:rsidRDefault="00CC3BDF" w14:paraId="6F4230E3" w14:textId="307F3597">
      <w:pPr>
        <w:rPr>
          <w:lang w:eastAsia="de-DE"/>
        </w:rPr>
      </w:pPr>
      <w:r>
        <w:rPr>
          <w:lang w:eastAsia="de-DE"/>
        </w:rPr>
        <w:t xml:space="preserve">Den </w:t>
      </w:r>
      <w:r w:rsidR="00D25AED">
        <w:rPr>
          <w:lang w:eastAsia="de-DE"/>
        </w:rPr>
        <w:t>sechst</w:t>
      </w:r>
      <w:r>
        <w:rPr>
          <w:lang w:eastAsia="de-DE"/>
        </w:rPr>
        <w:t xml:space="preserve">größten Einfluss </w:t>
      </w:r>
      <w:r w:rsidR="00F83A47">
        <w:rPr>
          <w:lang w:eastAsia="de-DE"/>
        </w:rPr>
        <w:t>hat das</w:t>
      </w:r>
      <w:r>
        <w:rPr>
          <w:lang w:eastAsia="de-DE"/>
        </w:rPr>
        <w:t xml:space="preserve"> impuls</w:t>
      </w:r>
      <w:r w:rsidR="001C22C4">
        <w:rPr>
          <w:lang w:eastAsia="de-DE"/>
        </w:rPr>
        <w:t>artige</w:t>
      </w:r>
      <w:r>
        <w:rPr>
          <w:lang w:eastAsia="de-DE"/>
        </w:rPr>
        <w:t xml:space="preserve"> und dynamische Störverhalten. Es wurde beobachtet, dass</w:t>
      </w:r>
      <w:r w:rsidR="00DB4C26">
        <w:rPr>
          <w:lang w:eastAsia="de-DE"/>
        </w:rPr>
        <w:t xml:space="preserve"> sich die Regel-KI erfolgreich </w:t>
      </w:r>
      <w:r w:rsidR="00F83A47">
        <w:rPr>
          <w:lang w:eastAsia="de-DE"/>
        </w:rPr>
        <w:t>an impulsartige Störungen</w:t>
      </w:r>
      <w:r w:rsidR="00DB4C26">
        <w:rPr>
          <w:lang w:eastAsia="de-DE"/>
        </w:rPr>
        <w:t xml:space="preserve"> anpassen kann. Die Anpassungsfähigkeit hängt dabei von der Häufigkeit und der Größe</w:t>
      </w:r>
      <w:r w:rsidR="00F83A47">
        <w:rPr>
          <w:lang w:eastAsia="de-DE"/>
        </w:rPr>
        <w:t xml:space="preserve"> der auftretenden</w:t>
      </w:r>
      <w:r w:rsidR="00DB4C26">
        <w:rPr>
          <w:lang w:eastAsia="de-DE"/>
        </w:rPr>
        <w:t xml:space="preserve"> Störimpulse ab. Eine Anpassung </w:t>
      </w:r>
      <w:r w:rsidR="00F83A47">
        <w:rPr>
          <w:lang w:eastAsia="de-DE"/>
        </w:rPr>
        <w:t xml:space="preserve">an </w:t>
      </w:r>
      <w:r w:rsidR="00DB4C26">
        <w:rPr>
          <w:lang w:eastAsia="de-DE"/>
        </w:rPr>
        <w:t xml:space="preserve">dynamische Störungen ist ebenfalls möglich, wenn die Bedingung </w:t>
      </w:r>
      <w:r w:rsidR="00DB4C26">
        <w:rPr>
          <w:lang w:eastAsia="de-DE"/>
        </w:rPr>
        <w:fldChar w:fldCharType="begin"/>
      </w:r>
      <w:r w:rsidR="00DB4C26">
        <w:rPr>
          <w:lang w:eastAsia="de-DE"/>
        </w:rPr>
        <w:instrText xml:space="preserve"> REF _Ref125911280 \h </w:instrText>
      </w:r>
      <w:r w:rsidR="00DB4C26">
        <w:rPr>
          <w:lang w:eastAsia="de-DE"/>
        </w:rPr>
      </w:r>
      <w:r w:rsidR="00DB4C26">
        <w:rPr>
          <w:lang w:eastAsia="de-DE"/>
        </w:rPr>
        <w:fldChar w:fldCharType="separate"/>
      </w:r>
      <w:r w:rsidR="00DA4B34">
        <w:rPr>
          <w:lang w:eastAsia="de-DE"/>
        </w:rPr>
        <w:t>(</w:t>
      </w:r>
      <w:r w:rsidR="00DA4B34">
        <w:rPr>
          <w:b/>
          <w:bCs/>
          <w:noProof/>
          <w:lang w:eastAsia="de-DE"/>
        </w:rPr>
        <w:t>43</w:t>
      </w:r>
      <w:r w:rsidR="00DA4B34">
        <w:rPr>
          <w:lang w:eastAsia="de-DE"/>
        </w:rPr>
        <w:t>)</w:t>
      </w:r>
      <w:r w:rsidR="00DB4C26">
        <w:rPr>
          <w:lang w:eastAsia="de-DE"/>
        </w:rPr>
        <w:fldChar w:fldCharType="end"/>
      </w:r>
      <w:r w:rsidR="00DB4C26">
        <w:rPr>
          <w:lang w:eastAsia="de-DE"/>
        </w:rPr>
        <w:t xml:space="preserve"> </w:t>
      </w:r>
      <w:r w:rsidR="00F83A47">
        <w:rPr>
          <w:lang w:eastAsia="de-DE"/>
        </w:rPr>
        <w:t xml:space="preserve">in jedem Fall </w:t>
      </w:r>
      <w:r w:rsidR="00DB4C26">
        <w:rPr>
          <w:lang w:eastAsia="de-DE"/>
        </w:rPr>
        <w:t xml:space="preserve">erfüllt </w:t>
      </w:r>
      <w:r w:rsidR="00F83A47">
        <w:rPr>
          <w:lang w:eastAsia="de-DE"/>
        </w:rPr>
        <w:t>ist</w:t>
      </w:r>
      <w:r w:rsidR="00DB4C26">
        <w:rPr>
          <w:lang w:eastAsia="de-DE"/>
        </w:rPr>
        <w:t>.</w:t>
      </w:r>
    </w:p>
    <w:p w:rsidR="00F83A47" w:rsidP="00373535" w:rsidRDefault="00F83A47" w14:paraId="7BD2BDE0" w14:textId="6D1935BD">
      <w:pPr>
        <w:rPr>
          <w:lang w:eastAsia="de-DE"/>
        </w:rPr>
      </w:pPr>
      <w:r>
        <w:rPr>
          <w:lang w:eastAsia="de-DE"/>
        </w:rPr>
        <w:t>Der siebtgrößte Einfluss ist die Größe des Trainingsintervalls, die nur einen Einfluss darauf hat, wie schnell die Regelung die Führungsgröße erreicht.</w:t>
      </w:r>
    </w:p>
    <w:p w:rsidR="009935CD" w:rsidP="00373535" w:rsidRDefault="00D80FC9" w14:paraId="34F3C347" w14:textId="3D17EBB5">
      <w:pPr>
        <w:rPr>
          <w:lang w:eastAsia="de-DE"/>
        </w:rPr>
      </w:pPr>
      <w:r w:rsidRPr="00D80FC9">
        <w:rPr>
          <w:lang w:eastAsia="de-DE"/>
        </w:rPr>
        <w:t xml:space="preserve">Den geringsten Einfluss auf den </w:t>
      </w:r>
      <w:r w:rsidR="00DA5E24">
        <w:rPr>
          <w:lang w:eastAsia="de-DE"/>
        </w:rPr>
        <w:t>Regelungserfolg</w:t>
      </w:r>
      <w:r w:rsidRPr="00D80FC9">
        <w:rPr>
          <w:lang w:eastAsia="de-DE"/>
        </w:rPr>
        <w:t xml:space="preserve"> hat die Anzahl der Werte aus der Vergangenheit, die für die Vorhersage verwendet werden. Es wurde festgestellt, dass </w:t>
      </w:r>
      <w:r w:rsidRPr="00D80FC9" w:rsidR="004F2F58">
        <w:rPr>
          <w:lang w:eastAsia="de-DE"/>
        </w:rPr>
        <w:t xml:space="preserve">die Regelung </w:t>
      </w:r>
      <w:r w:rsidRPr="00D80FC9">
        <w:rPr>
          <w:lang w:eastAsia="de-DE"/>
        </w:rPr>
        <w:t xml:space="preserve">selbst bei </w:t>
      </w:r>
      <m:oMath>
        <m:r>
          <w:rPr>
            <w:rFonts w:ascii="Cambria Math" w:hAnsi="Cambria Math"/>
            <w:lang w:eastAsia="de-DE"/>
          </w:rPr>
          <m:t>n=1</m:t>
        </m:r>
      </m:oMath>
      <w:r w:rsidRPr="00D80FC9">
        <w:rPr>
          <w:lang w:eastAsia="de-DE"/>
        </w:rPr>
        <w:t xml:space="preserve"> erfolgreich ist.</w:t>
      </w:r>
    </w:p>
    <w:p w:rsidR="001C22C4" w:rsidP="00373535" w:rsidRDefault="001C22C4" w14:paraId="59BA4676" w14:textId="511110F5">
      <w:pPr>
        <w:rPr>
          <w:lang w:eastAsia="de-DE"/>
        </w:rPr>
      </w:pPr>
      <w:r>
        <w:rPr>
          <w:lang w:eastAsia="de-DE"/>
        </w:rPr>
        <w:t xml:space="preserve">Die Ergebnisse beziehen sich auf das in dieser Arbeit verwendete Proxy-System und können </w:t>
      </w:r>
      <w:r w:rsidR="00DF275B">
        <w:rPr>
          <w:lang w:eastAsia="de-DE"/>
        </w:rPr>
        <w:t>für andere Systeme unterschiedlich sein.</w:t>
      </w:r>
    </w:p>
    <w:p w:rsidR="004F2F58" w:rsidP="00373535" w:rsidRDefault="004F2F58" w14:paraId="5290AA7B" w14:textId="37C0CB47">
      <w:pPr>
        <w:rPr>
          <w:lang w:eastAsia="de-DE"/>
        </w:rPr>
      </w:pPr>
    </w:p>
    <w:p w:rsidR="00547AFA" w:rsidP="00373535" w:rsidRDefault="00547AFA" w14:paraId="7A4334B0" w14:textId="25EAA022">
      <w:pPr>
        <w:rPr>
          <w:lang w:eastAsia="de-DE"/>
        </w:rPr>
      </w:pPr>
    </w:p>
    <w:p w:rsidRPr="00373535" w:rsidR="00547AFA" w:rsidP="00373535" w:rsidRDefault="00547AFA" w14:paraId="350DF904" w14:textId="77777777">
      <w:pPr>
        <w:rPr>
          <w:lang w:eastAsia="de-DE"/>
        </w:rPr>
      </w:pPr>
    </w:p>
    <w:p w:rsidR="007203FD" w:rsidP="00C7039F" w:rsidRDefault="00C7039F" w14:paraId="2B530BB2" w14:textId="0193C842">
      <w:pPr>
        <w:pStyle w:val="berschrift2"/>
      </w:pPr>
      <w:bookmarkStart w:name="_Toc126152019" w:id="179"/>
      <w:r>
        <w:t>Regelung eines dynamischen Systems</w:t>
      </w:r>
      <w:bookmarkEnd w:id="179"/>
    </w:p>
    <w:p w:rsidR="00586C44" w:rsidP="00122828" w:rsidRDefault="009D2616" w14:paraId="4F654CED" w14:textId="2EB21921">
      <w:r>
        <w:t>In diesem</w:t>
      </w:r>
      <w:r w:rsidR="005C485E">
        <w:t xml:space="preserve"> </w:t>
      </w:r>
      <w:r w:rsidR="00BE32FC">
        <w:t>Kapitel</w:t>
      </w:r>
      <w:r w:rsidR="005C485E">
        <w:t xml:space="preserve"> wird die Anpassungsfähigkeit der Regel-KI bei dynamischen </w:t>
      </w:r>
      <w:r w:rsidR="00BE0DC4">
        <w:t>Änderungen</w:t>
      </w:r>
      <w:r w:rsidR="005C485E">
        <w:t xml:space="preserve"> de</w:t>
      </w:r>
      <w:r w:rsidR="00BE0DC4">
        <w:t>r</w:t>
      </w:r>
      <w:r w:rsidR="005C485E">
        <w:t xml:space="preserve"> System</w:t>
      </w:r>
      <w:r w:rsidR="00BE0DC4">
        <w:t>eigenschaften</w:t>
      </w:r>
      <w:r w:rsidR="005C485E">
        <w:t xml:space="preserve"> untersucht. </w:t>
      </w:r>
      <w:r>
        <w:t>Dabei wird zum einen die Reaktion der Regel-KI auf eine Änderung der Führungsgröße untersucht</w:t>
      </w:r>
      <w:r w:rsidR="004E1DD8">
        <w:t xml:space="preserve">. Zum anderen wird die Anpassungsfähigkeit der Regel-KI getestet, indem die internen Zustandsgrößen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4E1DD8">
        <w:t xml:space="preserve"> und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4E1DD8">
        <w:t xml:space="preserve"> des Systems über die Zeit verändert werden. </w:t>
      </w:r>
    </w:p>
    <w:p w:rsidR="004E1DD8" w:rsidP="004E1DD8" w:rsidRDefault="004E1DD8" w14:paraId="118ABB35" w14:textId="56F537C6">
      <w:pPr>
        <w:pStyle w:val="berschrift3"/>
      </w:pPr>
      <w:bookmarkStart w:name="_Ref125374694" w:id="180"/>
      <w:bookmarkStart w:name="_Ref125374704" w:id="181"/>
      <w:bookmarkStart w:name="_Ref125374709" w:id="182"/>
      <w:bookmarkStart w:name="_Toc126152020" w:id="183"/>
      <w:r>
        <w:t>Änderung der Führungsgröße</w:t>
      </w:r>
      <w:bookmarkEnd w:id="180"/>
      <w:bookmarkEnd w:id="181"/>
      <w:bookmarkEnd w:id="182"/>
      <w:bookmarkEnd w:id="183"/>
    </w:p>
    <w:p w:rsidR="008F1F58" w:rsidP="008F1F58" w:rsidRDefault="00E263D8" w14:paraId="15D33AB9" w14:textId="7DBB2BDC">
      <w:r>
        <w:rPr>
          <w:lang w:eastAsia="de-DE"/>
        </w:rPr>
        <w:t>Die</w:t>
      </w:r>
      <w:r w:rsidR="008F1F58">
        <w:rPr>
          <w:lang w:eastAsia="de-DE"/>
        </w:rPr>
        <w:t xml:space="preserve"> Regel-KI sollte</w:t>
      </w:r>
      <w:r>
        <w:rPr>
          <w:lang w:eastAsia="de-DE"/>
        </w:rPr>
        <w:t xml:space="preserve"> </w:t>
      </w:r>
      <w:r w:rsidR="008F1F58">
        <w:rPr>
          <w:lang w:eastAsia="de-DE"/>
        </w:rPr>
        <w:t xml:space="preserve">sich möglichst schnell an eine Änderung der Führungsgröße anpassen können. </w:t>
      </w:r>
      <w:r w:rsidR="00BE0DC4">
        <w:rPr>
          <w:lang w:eastAsia="de-DE"/>
        </w:rPr>
        <w:t>Dazu</w:t>
      </w:r>
      <w:r w:rsidR="008F1F58">
        <w:rPr>
          <w:lang w:eastAsia="de-DE"/>
        </w:rPr>
        <w:t xml:space="preserve"> wird im folgenden Abschnitt eine Simulation </w:t>
      </w:r>
      <w:r w:rsidR="00BE0DC4">
        <w:rPr>
          <w:lang w:eastAsia="de-DE"/>
        </w:rPr>
        <w:t>betrachtet</w:t>
      </w:r>
      <w:r w:rsidR="008F1F58">
        <w:rPr>
          <w:lang w:eastAsia="de-DE"/>
        </w:rPr>
        <w:t xml:space="preserve">, bei der die Führungsgröße zu diskreten Zeitpunkten sprunghaft </w:t>
      </w:r>
      <w:r w:rsidR="00BE0DC4">
        <w:rPr>
          <w:lang w:eastAsia="de-DE"/>
        </w:rPr>
        <w:t>geändert</w:t>
      </w:r>
      <w:r w:rsidR="008F1F58">
        <w:rPr>
          <w:lang w:eastAsia="de-DE"/>
        </w:rPr>
        <w:t xml:space="preserve"> wird.</w:t>
      </w:r>
    </w:p>
    <w:p w:rsidR="00BE32FC" w:rsidP="00BE32FC" w:rsidRDefault="00BE32FC" w14:paraId="585609F5" w14:textId="47B56AE9">
      <w:pPr>
        <w:keepNext/>
        <w:jc w:val="center"/>
      </w:pPr>
      <w:r>
        <w:rPr>
          <w:noProof/>
        </w:rPr>
        <w:drawing>
          <wp:inline distT="0" distB="0" distL="0" distR="0" wp14:anchorId="6FB20646" wp14:editId="549015B5">
            <wp:extent cx="5750445" cy="4459184"/>
            <wp:effectExtent l="0" t="0" r="3175" b="0"/>
            <wp:docPr id="631" name="Grafik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1">
                      <a:extLst>
                        <a:ext uri="{28A0092B-C50C-407E-A947-70E740481C1C}">
                          <a14:useLocalDpi xmlns:a14="http://schemas.microsoft.com/office/drawing/2010/main" val="0"/>
                        </a:ext>
                      </a:extLst>
                    </a:blip>
                    <a:srcRect t="1419" b="1719"/>
                    <a:stretch/>
                  </pic:blipFill>
                  <pic:spPr bwMode="auto">
                    <a:xfrm>
                      <a:off x="0" y="0"/>
                      <a:ext cx="5750560" cy="4459273"/>
                    </a:xfrm>
                    <a:prstGeom prst="rect">
                      <a:avLst/>
                    </a:prstGeom>
                    <a:noFill/>
                    <a:ln>
                      <a:noFill/>
                    </a:ln>
                    <a:extLst>
                      <a:ext uri="{53640926-AAD7-44D8-BBD7-CCE9431645EC}">
                        <a14:shadowObscured xmlns:a14="http://schemas.microsoft.com/office/drawing/2010/main"/>
                      </a:ext>
                    </a:extLst>
                  </pic:spPr>
                </pic:pic>
              </a:graphicData>
            </a:graphic>
          </wp:inline>
        </w:drawing>
      </w:r>
    </w:p>
    <w:p w:rsidR="00BE32FC" w:rsidP="00BE32FC" w:rsidRDefault="00BE32FC" w14:paraId="77C8DC22" w14:textId="68625E7F">
      <w:pPr>
        <w:pStyle w:val="Beschriftung"/>
        <w:jc w:val="center"/>
      </w:pPr>
      <w:bookmarkStart w:name="_Ref125922740" w:id="184"/>
      <w:bookmarkStart w:name="_Toc126152076" w:id="185"/>
      <w:r>
        <w:t xml:space="preserve">Abbildung </w:t>
      </w:r>
      <w:r w:rsidR="009641A2">
        <w:fldChar w:fldCharType="begin"/>
      </w:r>
      <w:r w:rsidR="009641A2">
        <w:instrText xml:space="preserve"> SEQ Abbildung \* ARABIC </w:instrText>
      </w:r>
      <w:r w:rsidR="009641A2">
        <w:fldChar w:fldCharType="separate"/>
      </w:r>
      <w:r w:rsidR="00DA4B34">
        <w:rPr>
          <w:noProof/>
        </w:rPr>
        <w:t>43</w:t>
      </w:r>
      <w:r w:rsidR="009641A2">
        <w:rPr>
          <w:noProof/>
        </w:rPr>
        <w:fldChar w:fldCharType="end"/>
      </w:r>
      <w:bookmarkEnd w:id="184"/>
      <w:r>
        <w:t xml:space="preserve">: </w:t>
      </w:r>
      <w:r w:rsidRPr="00070379">
        <w:t>Simulationsverlauf bei Änderung der Führungsgröße</w:t>
      </w:r>
      <w:bookmarkEnd w:id="185"/>
    </w:p>
    <w:p w:rsidR="00D33E4C" w:rsidP="004E1DD8" w:rsidRDefault="008F1F58" w14:paraId="2AA71B94" w14:textId="1F14E701">
      <w:pPr>
        <w:rPr>
          <w:lang w:eastAsia="de-DE"/>
        </w:rPr>
      </w:pPr>
      <w:r>
        <w:t xml:space="preserve">In </w:t>
      </w:r>
      <w:r>
        <w:fldChar w:fldCharType="begin"/>
      </w:r>
      <w:r>
        <w:instrText xml:space="preserve"> REF _Ref125922740 \h </w:instrText>
      </w:r>
      <w:r>
        <w:fldChar w:fldCharType="separate"/>
      </w:r>
      <w:r w:rsidR="00DA4B34">
        <w:t xml:space="preserve">Abbildung </w:t>
      </w:r>
      <w:r w:rsidR="00DA4B34">
        <w:rPr>
          <w:noProof/>
        </w:rPr>
        <w:t>43</w:t>
      </w:r>
      <w:r>
        <w:fldChar w:fldCharType="end"/>
      </w:r>
      <w:r>
        <w:t xml:space="preserve"> ist der Verlauf einer Simulation dargestellt, bei der die Führungsgröße zu den Zeitpunkten </w:t>
      </w:r>
      <m:oMath>
        <m:r>
          <w:rPr>
            <w:rFonts w:ascii="Cambria Math" w:hAnsi="Cambria Math"/>
            <w:lang w:eastAsia="de-DE"/>
          </w:rPr>
          <m:t>t=100s</m:t>
        </m:r>
      </m:oMath>
      <w:r>
        <w:rPr>
          <w:lang w:eastAsia="de-DE"/>
        </w:rPr>
        <w:t xml:space="preserve">, </w:t>
      </w:r>
      <m:oMath>
        <m:r>
          <w:rPr>
            <w:rFonts w:ascii="Cambria Math" w:hAnsi="Cambria Math"/>
            <w:lang w:eastAsia="de-DE"/>
          </w:rPr>
          <m:t>t=200s</m:t>
        </m:r>
      </m:oMath>
      <w:r>
        <w:rPr>
          <w:lang w:eastAsia="de-DE"/>
        </w:rPr>
        <w:t xml:space="preserve"> und </w:t>
      </w:r>
      <m:oMath>
        <m:r>
          <w:rPr>
            <w:rFonts w:ascii="Cambria Math" w:hAnsi="Cambria Math"/>
            <w:lang w:eastAsia="de-DE"/>
          </w:rPr>
          <m:t>t=300s</m:t>
        </m:r>
      </m:oMath>
      <w:r>
        <w:rPr>
          <w:lang w:eastAsia="de-DE"/>
        </w:rPr>
        <w:t xml:space="preserve"> sprunghaft auf 10, 12 und auf 5 verändert wird. Die Simulation basiert auf den in Kapitel </w:t>
      </w:r>
      <w:r>
        <w:rPr>
          <w:lang w:eastAsia="de-DE"/>
        </w:rPr>
        <w:fldChar w:fldCharType="begin"/>
      </w:r>
      <w:r>
        <w:rPr>
          <w:lang w:eastAsia="de-DE"/>
        </w:rPr>
        <w:instrText xml:space="preserve"> REF _Ref125312107 \r \h </w:instrText>
      </w:r>
      <w:r>
        <w:rPr>
          <w:lang w:eastAsia="de-DE"/>
        </w:rPr>
      </w:r>
      <w:r>
        <w:rPr>
          <w:lang w:eastAsia="de-DE"/>
        </w:rPr>
        <w:fldChar w:fldCharType="separate"/>
      </w:r>
      <w:r w:rsidR="00DA4B34">
        <w:rPr>
          <w:lang w:eastAsia="de-DE"/>
        </w:rPr>
        <w:t>4.2</w:t>
      </w:r>
      <w:r>
        <w:rPr>
          <w:lang w:eastAsia="de-DE"/>
        </w:rPr>
        <w:fldChar w:fldCharType="end"/>
      </w:r>
      <w:r>
        <w:rPr>
          <w:lang w:eastAsia="de-DE"/>
        </w:rPr>
        <w:t xml:space="preserve"> verwendet</w:t>
      </w:r>
      <w:r w:rsidR="00BE0DC4">
        <w:rPr>
          <w:lang w:eastAsia="de-DE"/>
        </w:rPr>
        <w:t xml:space="preserve">en Parametern </w:t>
      </w:r>
      <w:r>
        <w:rPr>
          <w:lang w:eastAsia="de-DE"/>
        </w:rPr>
        <w:t xml:space="preserve">unter zusätzlicher Berücksichtigung von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=2</m:t>
        </m:r>
      </m:oMath>
      <w:r>
        <w:t xml:space="preserve"> und der Fenstergröße </w:t>
      </w:r>
      <w:r>
        <w:br/>
      </w:r>
      <m:oMath>
        <m:r>
          <w:rPr>
            <w:rFonts w:ascii="Cambria Math" w:hAnsi="Cambria Math"/>
          </w:rPr>
          <m:t xml:space="preserve">n=4,  m=2,  </m:t>
        </m:r>
        <m:r>
          <w:rPr>
            <w:rFonts w:ascii="Cambria Math" w:hAnsi="Cambria Math"/>
          </w:rPr>
          <m:t>h=</m:t>
        </m:r>
        <m:r>
          <w:rPr>
            <w:rFonts w:ascii="Cambria Math" w:hAnsi="Cambria Math"/>
          </w:rPr>
          <m:t xml:space="preserve">4,  </m:t>
        </m:r>
        <m:sSub>
          <m:sSubPr>
            <m:ctrlPr>
              <w:rPr>
                <w:rFonts w:ascii="Cambria Math" w:hAnsi="Cambria Math"/>
                <w:i/>
              </w:rPr>
            </m:ctrlPr>
          </m:sSubPr>
          <m:e>
            <m:r>
              <w:rPr>
                <w:rFonts w:ascii="Cambria Math" w:hAnsi="Cambria Math"/>
              </w:rPr>
              <m:t>t</m:t>
            </m:r>
          </m:e>
          <m:sub>
            <m:r>
              <w:rPr>
                <w:rFonts w:ascii="Cambria Math" w:hAnsi="Cambria Math"/>
              </w:rPr>
              <m:t>act</m:t>
            </m:r>
          </m:sub>
        </m:sSub>
        <m:r>
          <w:rPr>
            <w:rFonts w:ascii="Cambria Math" w:hAnsi="Cambria Math"/>
          </w:rPr>
          <m:t xml:space="preserve">=200ms, </m:t>
        </m:r>
        <m:sSub>
          <m:sSubPr>
            <m:ctrlPr>
              <w:rPr>
                <w:rFonts w:ascii="Cambria Math" w:hAnsi="Cambria Math"/>
                <w:i/>
              </w:rPr>
            </m:ctrlPr>
          </m:sSubPr>
          <m:e>
            <m:r>
              <w:rPr>
                <w:rFonts w:ascii="Cambria Math" w:hAnsi="Cambria Math"/>
              </w:rPr>
              <m:t xml:space="preserve"> t</m:t>
            </m:r>
          </m:e>
          <m:sub>
            <m:r>
              <w:rPr>
                <w:rFonts w:ascii="Cambria Math" w:hAnsi="Cambria Math"/>
              </w:rPr>
              <m:t>train</m:t>
            </m:r>
          </m:sub>
        </m:sSub>
        <m:r>
          <w:rPr>
            <w:rFonts w:ascii="Cambria Math" w:hAnsi="Cambria Math"/>
          </w:rPr>
          <m:t>=10s</m:t>
        </m:r>
      </m:oMath>
      <w:r>
        <w:t>.</w:t>
      </w:r>
      <w:r>
        <w:rPr>
          <w:lang w:eastAsia="de-DE"/>
        </w:rPr>
        <w:t xml:space="preserve"> </w:t>
      </w:r>
      <w:r w:rsidR="00D33E4C">
        <w:rPr>
          <w:lang w:eastAsia="de-DE"/>
        </w:rPr>
        <w:t>Wie aus der Abbildung ersichtlich ist</w:t>
      </w:r>
      <w:r w:rsidR="00FD4EAA">
        <w:rPr>
          <w:lang w:eastAsia="de-DE"/>
        </w:rPr>
        <w:t xml:space="preserve">, </w:t>
      </w:r>
      <w:r w:rsidR="00D33E4C">
        <w:rPr>
          <w:lang w:eastAsia="de-DE"/>
        </w:rPr>
        <w:t>kann</w:t>
      </w:r>
      <w:r w:rsidR="00FD4EAA">
        <w:rPr>
          <w:lang w:eastAsia="de-DE"/>
        </w:rPr>
        <w:t xml:space="preserve"> sich die Regel-KI</w:t>
      </w:r>
      <w:r w:rsidR="00586C44">
        <w:rPr>
          <w:lang w:eastAsia="de-DE"/>
        </w:rPr>
        <w:t xml:space="preserve"> nach kurzer Zeit</w:t>
      </w:r>
      <w:r w:rsidR="00FD4EAA">
        <w:rPr>
          <w:lang w:eastAsia="de-DE"/>
        </w:rPr>
        <w:t xml:space="preserve"> e</w:t>
      </w:r>
      <w:r w:rsidR="00D33E4C">
        <w:rPr>
          <w:lang w:eastAsia="de-DE"/>
        </w:rPr>
        <w:t>rfolgreich</w:t>
      </w:r>
      <w:r w:rsidR="00FD4EAA">
        <w:rPr>
          <w:lang w:eastAsia="de-DE"/>
        </w:rPr>
        <w:t xml:space="preserve"> an jede Änderung der Führungsgröße anpasse</w:t>
      </w:r>
      <w:r w:rsidR="00D33E4C">
        <w:rPr>
          <w:lang w:eastAsia="de-DE"/>
        </w:rPr>
        <w:t>n</w:t>
      </w:r>
      <w:r w:rsidR="00FD4EAA">
        <w:rPr>
          <w:lang w:eastAsia="de-DE"/>
        </w:rPr>
        <w:t xml:space="preserve">. Dies </w:t>
      </w:r>
      <w:r w:rsidR="00D33E4C">
        <w:rPr>
          <w:lang w:eastAsia="de-DE"/>
        </w:rPr>
        <w:t>deutet darauf hin</w:t>
      </w:r>
      <w:r w:rsidR="00FD4EAA">
        <w:rPr>
          <w:lang w:eastAsia="de-DE"/>
        </w:rPr>
        <w:t xml:space="preserve">, dass die Regel-KI </w:t>
      </w:r>
      <w:r w:rsidR="00BE0DC4">
        <w:rPr>
          <w:lang w:eastAsia="de-DE"/>
        </w:rPr>
        <w:t>den</w:t>
      </w:r>
      <w:r w:rsidR="00FD4EAA">
        <w:rPr>
          <w:lang w:eastAsia="de-DE"/>
        </w:rPr>
        <w:t xml:space="preserve"> zeitliche</w:t>
      </w:r>
      <w:r w:rsidR="00BE0DC4">
        <w:rPr>
          <w:lang w:eastAsia="de-DE"/>
        </w:rPr>
        <w:t>n</w:t>
      </w:r>
      <w:r w:rsidR="00FD4EAA">
        <w:rPr>
          <w:lang w:eastAsia="de-DE"/>
        </w:rPr>
        <w:t xml:space="preserve"> </w:t>
      </w:r>
      <w:r w:rsidR="00BE0DC4">
        <w:rPr>
          <w:lang w:eastAsia="de-DE"/>
        </w:rPr>
        <w:t>Zusammenhang</w:t>
      </w:r>
      <w:r w:rsidR="00FD4EAA">
        <w:rPr>
          <w:lang w:eastAsia="de-DE"/>
        </w:rPr>
        <w:t xml:space="preserve"> zwischen Stell</w:t>
      </w:r>
      <w:r w:rsidR="00BE0DC4">
        <w:rPr>
          <w:lang w:eastAsia="de-DE"/>
        </w:rPr>
        <w:t>größe</w:t>
      </w:r>
      <w:r w:rsidR="00FD4EAA">
        <w:rPr>
          <w:lang w:eastAsia="de-DE"/>
        </w:rPr>
        <w:t xml:space="preserve"> und Regelgröße </w:t>
      </w:r>
      <w:r w:rsidR="00BE0DC4">
        <w:rPr>
          <w:lang w:eastAsia="de-DE"/>
        </w:rPr>
        <w:t>lernt</w:t>
      </w:r>
      <w:r w:rsidR="00FD4EAA">
        <w:rPr>
          <w:lang w:eastAsia="de-DE"/>
        </w:rPr>
        <w:t xml:space="preserve">. </w:t>
      </w:r>
      <w:r w:rsidR="00F875BE">
        <w:rPr>
          <w:lang w:eastAsia="de-DE"/>
        </w:rPr>
        <w:t xml:space="preserve">Es ist </w:t>
      </w:r>
      <w:r w:rsidR="00384C9C">
        <w:rPr>
          <w:lang w:eastAsia="de-DE"/>
        </w:rPr>
        <w:t xml:space="preserve">jedoch </w:t>
      </w:r>
      <w:r w:rsidR="00F875BE">
        <w:rPr>
          <w:lang w:eastAsia="de-DE"/>
        </w:rPr>
        <w:t xml:space="preserve">zu beachten, dass die </w:t>
      </w:r>
      <w:r w:rsidR="00384C9C">
        <w:rPr>
          <w:lang w:eastAsia="de-DE"/>
        </w:rPr>
        <w:t>Erfolgsrate der</w:t>
      </w:r>
      <w:r w:rsidR="00F875BE">
        <w:rPr>
          <w:lang w:eastAsia="de-DE"/>
        </w:rPr>
        <w:t xml:space="preserve"> Anpassung der Regel-KI </w:t>
      </w:r>
      <w:r w:rsidR="00BE0DC4">
        <w:rPr>
          <w:lang w:eastAsia="de-DE"/>
        </w:rPr>
        <w:t>an</w:t>
      </w:r>
      <w:r w:rsidR="00F875BE">
        <w:rPr>
          <w:lang w:eastAsia="de-DE"/>
        </w:rPr>
        <w:t xml:space="preserve"> eine Änderung der Führungsgröße von der Komplexität des Systems abhängt. </w:t>
      </w:r>
      <w:r w:rsidR="00BE0DC4">
        <w:rPr>
          <w:lang w:eastAsia="de-DE"/>
        </w:rPr>
        <w:t>Bei einem</w:t>
      </w:r>
      <w:r w:rsidR="00F875BE">
        <w:rPr>
          <w:lang w:eastAsia="de-DE"/>
        </w:rPr>
        <w:t xml:space="preserve"> komplexe</w:t>
      </w:r>
      <w:r w:rsidR="00BE0DC4">
        <w:rPr>
          <w:lang w:eastAsia="de-DE"/>
        </w:rPr>
        <w:t>ren</w:t>
      </w:r>
      <w:r w:rsidR="00F875BE">
        <w:rPr>
          <w:lang w:eastAsia="de-DE"/>
        </w:rPr>
        <w:t xml:space="preserve"> System kann es vorkommen, dass eine Anpassung nicht erfolgreich ist. </w:t>
      </w:r>
    </w:p>
    <w:p w:rsidR="008F1F58" w:rsidP="008F1F58" w:rsidRDefault="008F1F58" w14:paraId="674A5743" w14:textId="77777777">
      <w:pPr>
        <w:keepNext/>
        <w:jc w:val="center"/>
      </w:pPr>
      <w:r>
        <w:rPr>
          <w:noProof/>
        </w:rPr>
        <mc:AlternateContent>
          <mc:Choice Requires="wpg">
            <w:drawing>
              <wp:inline distT="0" distB="0" distL="0" distR="0" wp14:anchorId="3D9390D9" wp14:editId="6128AAC6">
                <wp:extent cx="5760350" cy="2160270"/>
                <wp:effectExtent l="0" t="0" r="0" b="0"/>
                <wp:docPr id="634" name="Gruppieren 634"/>
                <wp:cNvGraphicFramePr/>
                <a:graphic xmlns:a="http://schemas.openxmlformats.org/drawingml/2006/main">
                  <a:graphicData uri="http://schemas.microsoft.com/office/word/2010/wordprocessingGroup">
                    <wpg:wgp>
                      <wpg:cNvGrpSpPr/>
                      <wpg:grpSpPr>
                        <a:xfrm>
                          <a:off x="0" y="0"/>
                          <a:ext cx="5760350" cy="2160270"/>
                          <a:chOff x="0" y="0"/>
                          <a:chExt cx="5760350" cy="2160270"/>
                        </a:xfrm>
                      </wpg:grpSpPr>
                      <pic:pic xmlns:pic="http://schemas.openxmlformats.org/drawingml/2006/picture">
                        <pic:nvPicPr>
                          <pic:cNvPr id="632" name="Grafik 632"/>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9725" cy="2160270"/>
                          </a:xfrm>
                          <a:prstGeom prst="rect">
                            <a:avLst/>
                          </a:prstGeom>
                          <a:noFill/>
                          <a:ln>
                            <a:noFill/>
                          </a:ln>
                        </pic:spPr>
                      </pic:pic>
                      <pic:pic xmlns:pic="http://schemas.openxmlformats.org/drawingml/2006/picture">
                        <pic:nvPicPr>
                          <pic:cNvPr id="633" name="Grafik 633"/>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2880625" y="0"/>
                            <a:ext cx="2879725" cy="2160270"/>
                          </a:xfrm>
                          <a:prstGeom prst="rect">
                            <a:avLst/>
                          </a:prstGeom>
                          <a:noFill/>
                          <a:ln>
                            <a:noFill/>
                          </a:ln>
                        </pic:spPr>
                      </pic:pic>
                    </wpg:wgp>
                  </a:graphicData>
                </a:graphic>
              </wp:inline>
            </w:drawing>
          </mc:Choice>
          <mc:Fallback>
            <w:pict w14:anchorId="3E2AED6F">
              <v:group id="Gruppieren 634" style="width:453.55pt;height:170.1pt;mso-position-horizontal-relative:char;mso-position-vertical-relative:line" coordsize="57603,21602" o:spid="_x0000_s1026" w14:anchorId="7E391C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">
                <v:shape id="Grafik 632" style="position:absolute;width:28797;height:21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">
                  <v:imagedata o:title="" r:id="rId94"/>
                </v:shape>
                <v:shape id="Grafik 633" style="position:absolute;left:28806;width:28797;height:21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">
                  <v:imagedata o:title="" r:id="rId95"/>
                </v:shape>
                <w10:anchorlock/>
              </v:group>
            </w:pict>
          </mc:Fallback>
        </mc:AlternateContent>
      </w:r>
    </w:p>
    <w:p w:rsidR="008F1F58" w:rsidP="008F1F58" w:rsidRDefault="008F1F58" w14:paraId="05A7E339" w14:textId="5B13E687">
      <w:pPr>
        <w:pStyle w:val="Beschriftung"/>
        <w:jc w:val="center"/>
      </w:pPr>
      <w:bookmarkStart w:name="_Ref125923031" w:id="186"/>
      <w:bookmarkStart w:name="_Toc126152077" w:id="187"/>
      <w:r>
        <w:t xml:space="preserve">Abbildung </w:t>
      </w:r>
      <w:r w:rsidR="009641A2">
        <w:fldChar w:fldCharType="begin"/>
      </w:r>
      <w:r w:rsidR="009641A2">
        <w:instrText xml:space="preserve"> SEQ Abbildung \* ARABIC </w:instrText>
      </w:r>
      <w:r w:rsidR="009641A2">
        <w:fldChar w:fldCharType="separate"/>
      </w:r>
      <w:r w:rsidR="00DA4B34">
        <w:rPr>
          <w:noProof/>
        </w:rPr>
        <w:t>44</w:t>
      </w:r>
      <w:r w:rsidR="009641A2">
        <w:rPr>
          <w:noProof/>
        </w:rPr>
        <w:fldChar w:fldCharType="end"/>
      </w:r>
      <w:bookmarkEnd w:id="186"/>
      <w:r>
        <w:t>: MSE und MAPE bei Änderung der Führungsgröße</w:t>
      </w:r>
      <w:bookmarkEnd w:id="187"/>
    </w:p>
    <w:p w:rsidR="00BE32FC" w:rsidP="00122828" w:rsidRDefault="001F576C" w14:paraId="7FDDAB65" w14:textId="58B8CA95">
      <w:pPr>
        <w:rPr>
          <w:lang w:eastAsia="de-DE"/>
        </w:rPr>
      </w:pPr>
      <w:r>
        <w:rPr>
          <w:lang w:eastAsia="de-DE"/>
        </w:rPr>
        <w:t>Aus</w:t>
      </w:r>
      <w:r w:rsidR="00FD4EAA">
        <w:rPr>
          <w:lang w:eastAsia="de-DE"/>
        </w:rPr>
        <w:t xml:space="preserve"> </w:t>
      </w:r>
      <w:r w:rsidR="008F1F58">
        <w:rPr>
          <w:lang w:eastAsia="de-DE"/>
        </w:rPr>
        <w:fldChar w:fldCharType="begin"/>
      </w:r>
      <w:r w:rsidR="008F1F58">
        <w:rPr>
          <w:lang w:eastAsia="de-DE"/>
        </w:rPr>
        <w:instrText xml:space="preserve"> REF _Ref125923031 \h </w:instrText>
      </w:r>
      <w:r w:rsidR="008F1F58">
        <w:rPr>
          <w:lang w:eastAsia="de-DE"/>
        </w:rPr>
      </w:r>
      <w:r w:rsidR="008F1F58">
        <w:rPr>
          <w:lang w:eastAsia="de-DE"/>
        </w:rPr>
        <w:fldChar w:fldCharType="separate"/>
      </w:r>
      <w:r w:rsidR="00DA4B34">
        <w:t xml:space="preserve">Abbildung </w:t>
      </w:r>
      <w:r w:rsidR="00DA4B34">
        <w:rPr>
          <w:noProof/>
        </w:rPr>
        <w:t>44</w:t>
      </w:r>
      <w:r w:rsidR="008F1F58">
        <w:rPr>
          <w:lang w:eastAsia="de-DE"/>
        </w:rPr>
        <w:fldChar w:fldCharType="end"/>
      </w:r>
      <w:r w:rsidR="008F1F58">
        <w:rPr>
          <w:lang w:eastAsia="de-DE"/>
        </w:rPr>
        <w:t xml:space="preserve"> </w:t>
      </w:r>
      <w:r w:rsidR="00FD4EAA">
        <w:rPr>
          <w:lang w:eastAsia="de-DE"/>
        </w:rPr>
        <w:t xml:space="preserve">ist </w:t>
      </w:r>
      <w:r w:rsidR="00D33E4C">
        <w:rPr>
          <w:lang w:eastAsia="de-DE"/>
        </w:rPr>
        <w:t>ersichtlich</w:t>
      </w:r>
      <w:r w:rsidR="00FD4EAA">
        <w:rPr>
          <w:lang w:eastAsia="de-DE"/>
        </w:rPr>
        <w:t xml:space="preserve">, </w:t>
      </w:r>
      <w:r w:rsidR="00D33E4C">
        <w:rPr>
          <w:lang w:eastAsia="de-DE"/>
        </w:rPr>
        <w:t xml:space="preserve">dass der Gesamtfehler zu den Zeitpunkten, an denen die Führungsgröße </w:t>
      </w:r>
      <w:r w:rsidR="00BE0DC4">
        <w:rPr>
          <w:lang w:eastAsia="de-DE"/>
        </w:rPr>
        <w:t>geändert</w:t>
      </w:r>
      <w:r w:rsidR="00D33E4C">
        <w:rPr>
          <w:lang w:eastAsia="de-DE"/>
        </w:rPr>
        <w:t xml:space="preserve"> wird, ansteigt und </w:t>
      </w:r>
      <w:r w:rsidR="00BE0DC4">
        <w:rPr>
          <w:lang w:eastAsia="de-DE"/>
        </w:rPr>
        <w:t>kurz danach wieder abfällt.</w:t>
      </w:r>
      <w:r w:rsidR="00D33E4C">
        <w:rPr>
          <w:lang w:eastAsia="de-DE"/>
        </w:rPr>
        <w:t xml:space="preserve"> Dies ist ein Indikator dafür, dass die Regel-KI eine gewisse Zeit </w:t>
      </w:r>
      <w:r w:rsidR="00BE0DC4">
        <w:rPr>
          <w:lang w:eastAsia="de-DE"/>
        </w:rPr>
        <w:t>benötigt</w:t>
      </w:r>
      <w:r w:rsidR="00586C44">
        <w:rPr>
          <w:lang w:eastAsia="de-DE"/>
        </w:rPr>
        <w:t>,</w:t>
      </w:r>
      <w:r w:rsidR="00D33E4C">
        <w:rPr>
          <w:lang w:eastAsia="de-DE"/>
        </w:rPr>
        <w:t xml:space="preserve"> um den neuen Systemzustand zu erlernen.</w:t>
      </w:r>
      <w:r w:rsidR="008F1F58">
        <w:rPr>
          <w:lang w:eastAsia="de-DE"/>
        </w:rPr>
        <w:t xml:space="preserve"> In jedem Fall </w:t>
      </w:r>
      <w:r w:rsidR="00BE0DC4">
        <w:rPr>
          <w:lang w:eastAsia="de-DE"/>
        </w:rPr>
        <w:t>geht</w:t>
      </w:r>
      <w:r w:rsidR="008F1F58">
        <w:rPr>
          <w:lang w:eastAsia="de-DE"/>
        </w:rPr>
        <w:t xml:space="preserve"> der Vorhersagefehler nach </w:t>
      </w:r>
      <w:r w:rsidR="00AE14CD">
        <w:rPr>
          <w:lang w:eastAsia="de-DE"/>
        </w:rPr>
        <w:t>einer</w:t>
      </w:r>
      <w:r w:rsidR="008F1F58">
        <w:rPr>
          <w:lang w:eastAsia="de-DE"/>
        </w:rPr>
        <w:t xml:space="preserve"> Änder</w:t>
      </w:r>
      <w:r w:rsidR="00AE14CD">
        <w:rPr>
          <w:lang w:eastAsia="de-DE"/>
        </w:rPr>
        <w:t>ung</w:t>
      </w:r>
      <w:r w:rsidR="008F1F58">
        <w:rPr>
          <w:lang w:eastAsia="de-DE"/>
        </w:rPr>
        <w:t xml:space="preserve"> der Führungsgröße wieder</w:t>
      </w:r>
      <w:r w:rsidR="00BE0DC4">
        <w:rPr>
          <w:lang w:eastAsia="de-DE"/>
        </w:rPr>
        <w:t xml:space="preserve"> zurück</w:t>
      </w:r>
      <w:r w:rsidR="008F1F58">
        <w:rPr>
          <w:lang w:eastAsia="de-DE"/>
        </w:rPr>
        <w:t>.</w:t>
      </w:r>
    </w:p>
    <w:p w:rsidR="005C485E" w:rsidP="00A2266A" w:rsidRDefault="00CA6778" w14:paraId="45DF08E8" w14:textId="58482E8B">
      <w:pPr>
        <w:pStyle w:val="berschrift3"/>
      </w:pPr>
      <w:bookmarkStart w:name="_Ref125550111" w:id="188"/>
      <w:bookmarkStart w:name="_Toc126152021" w:id="189"/>
      <w:r>
        <w:t>Dynamische Zustandsgrößen</w:t>
      </w:r>
      <w:bookmarkEnd w:id="188"/>
      <w:r w:rsidR="00BE32FC">
        <w:t xml:space="preserve"> k</w:t>
      </w:r>
      <w:r w:rsidR="00BE32FC">
        <w:rPr>
          <w:vertAlign w:val="subscript"/>
        </w:rPr>
        <w:t>1</w:t>
      </w:r>
      <w:r w:rsidR="00BE32FC">
        <w:t xml:space="preserve"> und k</w:t>
      </w:r>
      <w:r w:rsidR="00BE32FC">
        <w:rPr>
          <w:vertAlign w:val="subscript"/>
        </w:rPr>
        <w:t>2</w:t>
      </w:r>
      <w:bookmarkEnd w:id="189"/>
    </w:p>
    <w:p w:rsidR="002C51C3" w:rsidP="00A84626" w:rsidRDefault="002C51C3" w14:paraId="44033E2B" w14:textId="30B44FBB">
      <w:pPr>
        <w:rPr>
          <w:lang w:eastAsia="de-DE"/>
        </w:rPr>
      </w:pPr>
      <w:r>
        <w:rPr>
          <w:lang w:eastAsia="de-DE"/>
        </w:rPr>
        <w:t xml:space="preserve">Die Regel-KI sollte </w:t>
      </w:r>
      <w:r w:rsidR="00E263D8">
        <w:rPr>
          <w:lang w:eastAsia="de-DE"/>
        </w:rPr>
        <w:t xml:space="preserve">außerdem </w:t>
      </w:r>
      <w:r>
        <w:rPr>
          <w:lang w:eastAsia="de-DE"/>
        </w:rPr>
        <w:t xml:space="preserve">in der Lage sein, sich an dynamische </w:t>
      </w:r>
      <w:r w:rsidR="00BE0DC4">
        <w:rPr>
          <w:lang w:eastAsia="de-DE"/>
        </w:rPr>
        <w:t>Änderungen</w:t>
      </w:r>
      <w:r>
        <w:rPr>
          <w:lang w:eastAsia="de-DE"/>
        </w:rPr>
        <w:t xml:space="preserve"> der Systemeigenschaften anzupassen. Um diese Anpassungsfähigkeit zu </w:t>
      </w:r>
      <w:r w:rsidR="00BE0DC4">
        <w:rPr>
          <w:lang w:eastAsia="de-DE"/>
        </w:rPr>
        <w:t>testen</w:t>
      </w:r>
      <w:r>
        <w:rPr>
          <w:lang w:eastAsia="de-DE"/>
        </w:rPr>
        <w:t xml:space="preserve">, wird </w:t>
      </w:r>
      <w:r w:rsidR="000A7D0A">
        <w:rPr>
          <w:lang w:eastAsia="de-DE"/>
        </w:rPr>
        <w:t xml:space="preserve">in </w:t>
      </w:r>
      <w:r w:rsidR="000A7D0A">
        <w:rPr>
          <w:lang w:eastAsia="de-DE"/>
        </w:rPr>
        <w:t>diesem</w:t>
      </w:r>
      <w:r>
        <w:rPr>
          <w:lang w:eastAsia="de-DE"/>
        </w:rPr>
        <w:t xml:space="preserve"> Abschnitt das Regelverhalten bei einer unvorhersehbaren und einer vorhersehbaren</w:t>
      </w:r>
      <w:r w:rsidR="00E263D8">
        <w:rPr>
          <w:lang w:eastAsia="de-DE"/>
        </w:rPr>
        <w:t>,</w:t>
      </w:r>
      <w:r>
        <w:rPr>
          <w:lang w:eastAsia="de-DE"/>
        </w:rPr>
        <w:t xml:space="preserve"> </w:t>
      </w:r>
      <w:r w:rsidR="00E263D8">
        <w:rPr>
          <w:lang w:eastAsia="de-DE"/>
        </w:rPr>
        <w:t xml:space="preserve">dynamischen </w:t>
      </w:r>
      <w:r>
        <w:rPr>
          <w:lang w:eastAsia="de-DE"/>
        </w:rPr>
        <w:t xml:space="preserve">Änderung von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Pr>
          <w:lang w:eastAsia="de-DE"/>
        </w:rPr>
        <w:t xml:space="preserve">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Pr>
          <w:lang w:eastAsia="de-DE"/>
        </w:rPr>
        <w:t xml:space="preserve"> untersucht.</w:t>
      </w:r>
    </w:p>
    <w:p w:rsidR="000A7D0A" w:rsidP="000A7D0A" w:rsidRDefault="000A7D0A" w14:paraId="38FC80FB" w14:textId="77777777">
      <w:pPr>
        <w:keepNext/>
        <w:jc w:val="center"/>
      </w:pPr>
      <w:r>
        <w:rPr>
          <w:noProof/>
          <w:lang w:eastAsia="de-DE"/>
        </w:rPr>
        <w:drawing>
          <wp:inline distT="0" distB="0" distL="0" distR="0" wp14:anchorId="216BE2C3" wp14:editId="42E70E09">
            <wp:extent cx="5753096" cy="4453246"/>
            <wp:effectExtent l="0" t="0" r="635" b="5080"/>
            <wp:docPr id="637" name="Grafik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6">
                      <a:extLst>
                        <a:ext uri="{28A0092B-C50C-407E-A947-70E740481C1C}">
                          <a14:useLocalDpi xmlns:a14="http://schemas.microsoft.com/office/drawing/2010/main" val="0"/>
                        </a:ext>
                      </a:extLst>
                    </a:blip>
                    <a:srcRect t="1548" b="1670"/>
                    <a:stretch/>
                  </pic:blipFill>
                  <pic:spPr bwMode="auto">
                    <a:xfrm>
                      <a:off x="0" y="0"/>
                      <a:ext cx="5753735" cy="4453740"/>
                    </a:xfrm>
                    <a:prstGeom prst="rect">
                      <a:avLst/>
                    </a:prstGeom>
                    <a:noFill/>
                    <a:ln>
                      <a:noFill/>
                    </a:ln>
                    <a:extLst>
                      <a:ext uri="{53640926-AAD7-44D8-BBD7-CCE9431645EC}">
                        <a14:shadowObscured xmlns:a14="http://schemas.microsoft.com/office/drawing/2010/main"/>
                      </a:ext>
                    </a:extLst>
                  </pic:spPr>
                </pic:pic>
              </a:graphicData>
            </a:graphic>
          </wp:inline>
        </w:drawing>
      </w:r>
    </w:p>
    <w:p w:rsidR="002C51C3" w:rsidP="000A7D0A" w:rsidRDefault="000A7D0A" w14:paraId="72C6FB25" w14:textId="34795063">
      <w:pPr>
        <w:pStyle w:val="Beschriftung"/>
        <w:jc w:val="center"/>
      </w:pPr>
      <w:bookmarkStart w:name="_Ref125924931" w:id="190"/>
      <w:bookmarkStart w:name="_Toc126152078" w:id="191"/>
      <w:r>
        <w:t xml:space="preserve">Abbildung </w:t>
      </w:r>
      <w:r w:rsidR="009641A2">
        <w:fldChar w:fldCharType="begin"/>
      </w:r>
      <w:r w:rsidR="009641A2">
        <w:instrText xml:space="preserve"> SEQ Abbildung \* ARABIC </w:instrText>
      </w:r>
      <w:r w:rsidR="009641A2">
        <w:fldChar w:fldCharType="separate"/>
      </w:r>
      <w:r w:rsidR="00DA4B34">
        <w:rPr>
          <w:noProof/>
        </w:rPr>
        <w:t>45</w:t>
      </w:r>
      <w:r w:rsidR="009641A2">
        <w:rPr>
          <w:noProof/>
        </w:rPr>
        <w:fldChar w:fldCharType="end"/>
      </w:r>
      <w:bookmarkEnd w:id="190"/>
      <w:r>
        <w:t xml:space="preserve">: </w:t>
      </w:r>
      <w:r w:rsidRPr="00E64C65">
        <w:t xml:space="preserve">Simulationsverlauf bei </w:t>
      </w:r>
      <w:r>
        <w:t xml:space="preserve">verzögerter </w:t>
      </w:r>
      <w:r w:rsidRPr="00E64C65">
        <w:t>Sprungänderung von k</w:t>
      </w:r>
      <w:r w:rsidRPr="00E263D8">
        <w:rPr>
          <w:vertAlign w:val="subscript"/>
        </w:rPr>
        <w:t>1</w:t>
      </w:r>
      <w:r w:rsidRPr="00E64C65">
        <w:t xml:space="preserve"> und k</w:t>
      </w:r>
      <w:r w:rsidRPr="00E263D8">
        <w:rPr>
          <w:vertAlign w:val="subscript"/>
        </w:rPr>
        <w:t>2</w:t>
      </w:r>
      <w:bookmarkEnd w:id="191"/>
    </w:p>
    <w:p w:rsidR="00A84626" w:rsidP="00BE0DC4" w:rsidRDefault="00BE0DC4" w14:paraId="1768C1A7" w14:textId="31F87525">
      <w:pPr>
        <w:rPr>
          <w:lang w:eastAsia="de-DE"/>
        </w:rPr>
      </w:pPr>
      <w:r w:rsidRPr="00BE0DC4">
        <w:t xml:space="preserve">Um eine unvorhersehbare Änderung der Systemeigenschaften zu untersuchen, werden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Pr>
          <w:lang w:eastAsia="de-DE"/>
        </w:rPr>
        <w:t xml:space="preserve">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sidRPr="00BE0DC4">
        <w:t xml:space="preserve"> zu diskreten Zeitpunkten geändert.</w:t>
      </w:r>
      <w:r w:rsidR="000A7D0A">
        <w:rPr>
          <w:lang w:eastAsia="de-DE"/>
        </w:rPr>
        <w:t xml:space="preserve"> Diese </w:t>
      </w:r>
      <w:r>
        <w:rPr>
          <w:lang w:eastAsia="de-DE"/>
        </w:rPr>
        <w:t>Ä</w:t>
      </w:r>
      <w:r w:rsidR="000A7D0A">
        <w:rPr>
          <w:lang w:eastAsia="de-DE"/>
        </w:rPr>
        <w:t>nderung wird durch ein PT</w:t>
      </w:r>
      <w:r w:rsidR="000A7D0A">
        <w:rPr>
          <w:vertAlign w:val="subscript"/>
          <w:lang w:eastAsia="de-DE"/>
        </w:rPr>
        <w:t>1</w:t>
      </w:r>
      <w:r w:rsidR="000A7D0A">
        <w:rPr>
          <w:lang w:eastAsia="de-DE"/>
        </w:rPr>
        <w:t>-Glied verzögert.</w:t>
      </w:r>
      <w:r w:rsidR="000A7D0A">
        <w:t xml:space="preserve"> </w:t>
      </w:r>
      <w:r w:rsidR="000A7D0A">
        <w:rPr>
          <w:lang w:eastAsia="de-DE"/>
        </w:rPr>
        <w:fldChar w:fldCharType="begin"/>
      </w:r>
      <w:r w:rsidR="000A7D0A">
        <w:rPr>
          <w:lang w:eastAsia="de-DE"/>
        </w:rPr>
        <w:instrText xml:space="preserve"> REF _Ref125924931 \h </w:instrText>
      </w:r>
      <w:r w:rsidR="000A7D0A">
        <w:rPr>
          <w:lang w:eastAsia="de-DE"/>
        </w:rPr>
      </w:r>
      <w:r w:rsidR="000A7D0A">
        <w:rPr>
          <w:lang w:eastAsia="de-DE"/>
        </w:rPr>
        <w:fldChar w:fldCharType="separate"/>
      </w:r>
      <w:r w:rsidR="00DA4B34">
        <w:t xml:space="preserve">Abbildung </w:t>
      </w:r>
      <w:r w:rsidR="00DA4B34">
        <w:rPr>
          <w:noProof/>
        </w:rPr>
        <w:t>45</w:t>
      </w:r>
      <w:r w:rsidR="000A7D0A">
        <w:rPr>
          <w:lang w:eastAsia="de-DE"/>
        </w:rPr>
        <w:fldChar w:fldCharType="end"/>
      </w:r>
      <w:r w:rsidR="000A7D0A">
        <w:rPr>
          <w:lang w:eastAsia="de-DE"/>
        </w:rPr>
        <w:t xml:space="preserve"> </w:t>
      </w:r>
      <w:r>
        <w:rPr>
          <w:lang w:eastAsia="de-DE"/>
        </w:rPr>
        <w:t>zeigt den</w:t>
      </w:r>
      <w:r w:rsidR="00A84626">
        <w:rPr>
          <w:lang w:eastAsia="de-DE"/>
        </w:rPr>
        <w:t xml:space="preserve"> Verlauf der Simulation </w:t>
      </w:r>
      <w:r>
        <w:rPr>
          <w:lang w:eastAsia="de-DE"/>
        </w:rPr>
        <w:t>für eine</w:t>
      </w:r>
      <w:r w:rsidR="00A84626">
        <w:rPr>
          <w:lang w:eastAsia="de-DE"/>
        </w:rPr>
        <w:t xml:space="preserve"> Änderung der Zustandsgrößen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sidR="00A84626">
        <w:rPr>
          <w:lang w:eastAsia="de-DE"/>
        </w:rPr>
        <w:t xml:space="preserve">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sidR="00A84626">
        <w:rPr>
          <w:lang w:eastAsia="de-DE"/>
        </w:rPr>
        <w:t xml:space="preserve"> </w:t>
      </w:r>
      <w:r w:rsidR="000A7D0A">
        <w:rPr>
          <w:lang w:eastAsia="de-DE"/>
        </w:rPr>
        <w:t xml:space="preserve">zu </w:t>
      </w:r>
      <w:r w:rsidR="007254D2">
        <w:rPr>
          <w:lang w:eastAsia="de-DE"/>
        </w:rPr>
        <w:t xml:space="preserve">den </w:t>
      </w:r>
      <w:r w:rsidR="000A7D0A">
        <w:rPr>
          <w:lang w:eastAsia="de-DE"/>
        </w:rPr>
        <w:t>Zeitpunkt</w:t>
      </w:r>
      <w:r w:rsidR="007254D2">
        <w:rPr>
          <w:lang w:eastAsia="de-DE"/>
        </w:rPr>
        <w:t>en</w:t>
      </w:r>
      <w:r w:rsidR="000A7D0A">
        <w:rPr>
          <w:lang w:eastAsia="de-DE"/>
        </w:rPr>
        <w:t xml:space="preserve"> </w:t>
      </w:r>
      <m:oMath>
        <m:r>
          <w:rPr>
            <w:rFonts w:ascii="Cambria Math" w:hAnsi="Cambria Math"/>
            <w:lang w:eastAsia="de-DE"/>
          </w:rPr>
          <m:t>t=100s</m:t>
        </m:r>
      </m:oMath>
      <w:r w:rsidR="000A7D0A">
        <w:rPr>
          <w:lang w:eastAsia="de-DE"/>
        </w:rPr>
        <w:t xml:space="preserve"> und </w:t>
      </w:r>
      <m:oMath>
        <m:r>
          <w:rPr>
            <w:rFonts w:ascii="Cambria Math" w:hAnsi="Cambria Math"/>
            <w:lang w:eastAsia="de-DE"/>
          </w:rPr>
          <m:t>t=200s</m:t>
        </m:r>
      </m:oMath>
      <w:r w:rsidR="00A84626">
        <w:rPr>
          <w:lang w:eastAsia="de-DE"/>
        </w:rPr>
        <w:t xml:space="preserve">. Zum Zeitpunkt </w:t>
      </w:r>
      <m:oMath>
        <m:r>
          <w:rPr>
            <w:rFonts w:ascii="Cambria Math" w:hAnsi="Cambria Math"/>
            <w:lang w:eastAsia="de-DE"/>
          </w:rPr>
          <m:t>t=100s</m:t>
        </m:r>
      </m:oMath>
      <w:r w:rsidR="00A84626">
        <w:rPr>
          <w:lang w:eastAsia="de-DE"/>
        </w:rPr>
        <w:t xml:space="preserve"> wird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sidR="00A84626">
        <w:rPr>
          <w:lang w:eastAsia="de-DE"/>
        </w:rPr>
        <w:t xml:space="preserve"> auf 0,4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sidR="00A84626">
        <w:rPr>
          <w:lang w:eastAsia="de-DE"/>
        </w:rPr>
        <w:t xml:space="preserve"> auf 0,5 gesetzt. </w:t>
      </w:r>
      <w:r>
        <w:rPr>
          <w:lang w:eastAsia="de-DE"/>
        </w:rPr>
        <w:t xml:space="preserve">Zum Zeitpunkt </w:t>
      </w:r>
      <m:oMath>
        <m:r>
          <w:rPr>
            <w:rFonts w:ascii="Cambria Math" w:hAnsi="Cambria Math"/>
            <w:lang w:eastAsia="de-DE"/>
          </w:rPr>
          <m:t>t=200s</m:t>
        </m:r>
      </m:oMath>
      <w:r>
        <w:rPr>
          <w:lang w:eastAsia="de-DE"/>
        </w:rPr>
        <w:t xml:space="preserve"> </w:t>
      </w:r>
      <w:r w:rsidR="00857CF2">
        <w:rPr>
          <w:lang w:eastAsia="de-DE"/>
        </w:rPr>
        <w:t xml:space="preserve">werden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sidR="00857CF2">
        <w:rPr>
          <w:lang w:eastAsia="de-DE"/>
        </w:rPr>
        <w:t xml:space="preserve">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sidR="00CE743A">
        <w:rPr>
          <w:lang w:eastAsia="de-DE"/>
        </w:rPr>
        <w:t xml:space="preserve"> </w:t>
      </w:r>
      <w:r>
        <w:rPr>
          <w:lang w:eastAsia="de-DE"/>
        </w:rPr>
        <w:t xml:space="preserve">wieder </w:t>
      </w:r>
      <w:r w:rsidR="00857CF2">
        <w:rPr>
          <w:lang w:eastAsia="de-DE"/>
        </w:rPr>
        <w:t xml:space="preserve">auf </w:t>
      </w:r>
      <w:r>
        <w:rPr>
          <w:lang w:eastAsia="de-DE"/>
        </w:rPr>
        <w:t>ihre</w:t>
      </w:r>
      <w:r w:rsidR="00857CF2">
        <w:rPr>
          <w:lang w:eastAsia="de-DE"/>
        </w:rPr>
        <w:t xml:space="preserve"> ursprünglichen Werte </w:t>
      </w:r>
      <w:r>
        <w:rPr>
          <w:lang w:eastAsia="de-DE"/>
        </w:rPr>
        <w:t>gesetzt</w:t>
      </w:r>
      <w:r w:rsidR="00857CF2">
        <w:rPr>
          <w:lang w:eastAsia="de-DE"/>
        </w:rPr>
        <w:t xml:space="preserve">. </w:t>
      </w:r>
      <w:r w:rsidR="00A84626">
        <w:rPr>
          <w:lang w:eastAsia="de-DE"/>
        </w:rPr>
        <w:t>Die</w:t>
      </w:r>
      <w:r w:rsidR="00857CF2">
        <w:rPr>
          <w:lang w:eastAsia="de-DE"/>
        </w:rPr>
        <w:t xml:space="preserve"> verzögerte Sprungantwort</w:t>
      </w:r>
      <w:r w:rsidR="00A84626">
        <w:rPr>
          <w:lang w:eastAsia="de-DE"/>
        </w:rPr>
        <w:t xml:space="preserve"> des PT</w:t>
      </w:r>
      <w:r w:rsidR="00A84626">
        <w:rPr>
          <w:vertAlign w:val="subscript"/>
          <w:lang w:eastAsia="de-DE"/>
        </w:rPr>
        <w:t>1</w:t>
      </w:r>
      <w:r w:rsidR="00A84626">
        <w:rPr>
          <w:lang w:eastAsia="de-DE"/>
        </w:rPr>
        <w:t>-Glieds</w:t>
      </w:r>
      <w:r w:rsidR="00857CF2">
        <w:rPr>
          <w:lang w:eastAsia="de-DE"/>
        </w:rPr>
        <w:t xml:space="preserve"> ist in diesem Fall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17"/>
        <w:gridCol w:w="843"/>
      </w:tblGrid>
      <w:tr w:rsidRPr="00BB6220" w:rsidR="00857CF2" w:rsidTr="00857CF2" w14:paraId="552BEE0E" w14:textId="77777777">
        <w:tc>
          <w:tcPr>
            <w:tcW w:w="8217" w:type="dxa"/>
            <w:vAlign w:val="center"/>
          </w:tcPr>
          <w:p w:rsidRPr="00BB6220" w:rsidR="00857CF2" w:rsidP="00857CF2" w:rsidRDefault="00857CF2" w14:paraId="59561F8B" w14:textId="4A62B062">
            <w:pPr>
              <w:jc w:val="center"/>
            </w:pPr>
            <m:oMathPara>
              <m:oMath>
                <m:r>
                  <w:rPr>
                    <w:rFonts w:ascii="Cambria Math" w:hAnsi="Cambria Math"/>
                  </w:rPr>
                  <m:t>k</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neu</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neu</m:t>
                        </m:r>
                      </m:sub>
                    </m:sSub>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T</m:t>
                        </m:r>
                      </m:den>
                    </m:f>
                  </m:sup>
                </m:sSup>
              </m:oMath>
            </m:oMathPara>
          </w:p>
        </w:tc>
        <w:tc>
          <w:tcPr>
            <w:tcW w:w="843" w:type="dxa"/>
            <w:vAlign w:val="center"/>
          </w:tcPr>
          <w:p w:rsidRPr="00BB6220" w:rsidR="00857CF2" w:rsidP="00857CF2" w:rsidRDefault="00857CF2" w14:paraId="58050F61" w14:textId="1CF2FD6C">
            <w:pPr>
              <w:pStyle w:val="Beschriftung"/>
              <w:jc w:val="right"/>
              <w:rPr>
                <w:b w:val="0"/>
                <w:bCs w:val="0"/>
                <w:lang w:eastAsia="de-DE"/>
              </w:rPr>
            </w:pPr>
            <w:r>
              <w:rPr>
                <w:b w:val="0"/>
                <w:bCs w:val="0"/>
                <w:lang w:eastAsia="de-DE"/>
              </w:rPr>
              <w:t>(</w:t>
            </w:r>
            <w:r w:rsidRPr="00BB6220">
              <w:rPr>
                <w:b w:val="0"/>
                <w:bCs w:val="0"/>
                <w:lang w:eastAsia="de-DE"/>
              </w:rPr>
              <w:fldChar w:fldCharType="begin"/>
            </w:r>
            <w:r w:rsidRPr="00BB6220">
              <w:rPr>
                <w:b w:val="0"/>
                <w:bCs w:val="0"/>
                <w:lang w:eastAsia="de-DE"/>
              </w:rPr>
              <w:instrText xml:space="preserve"> SEQ Formel \* ARABIC </w:instrText>
            </w:r>
            <w:r w:rsidRPr="00BB6220">
              <w:rPr>
                <w:b w:val="0"/>
                <w:bCs w:val="0"/>
                <w:lang w:eastAsia="de-DE"/>
              </w:rPr>
              <w:fldChar w:fldCharType="separate"/>
            </w:r>
            <w:r w:rsidR="00DA4B34">
              <w:rPr>
                <w:b w:val="0"/>
                <w:bCs w:val="0"/>
                <w:noProof/>
                <w:lang w:eastAsia="de-DE"/>
              </w:rPr>
              <w:t>45</w:t>
            </w:r>
            <w:r w:rsidRPr="00BB6220">
              <w:rPr>
                <w:b w:val="0"/>
                <w:bCs w:val="0"/>
                <w:lang w:eastAsia="de-DE"/>
              </w:rPr>
              <w:fldChar w:fldCharType="end"/>
            </w:r>
            <w:r>
              <w:rPr>
                <w:b w:val="0"/>
                <w:bCs w:val="0"/>
                <w:lang w:eastAsia="de-DE"/>
              </w:rPr>
              <w:t>)</w:t>
            </w:r>
          </w:p>
        </w:tc>
      </w:tr>
    </w:tbl>
    <w:p w:rsidR="00E47873" w:rsidP="000A7D0A" w:rsidRDefault="00CE743A" w14:paraId="50B17E8D" w14:textId="044806E2">
      <w:pPr>
        <w:rPr>
          <w:lang w:eastAsia="de-DE"/>
        </w:rPr>
      </w:pPr>
      <w:r>
        <w:rPr>
          <w:lang w:eastAsia="de-DE"/>
        </w:rPr>
        <w:t xml:space="preserve">Für den ersten Sprung </w:t>
      </w:r>
      <w:r w:rsidR="00E263D8">
        <w:rPr>
          <w:lang w:eastAsia="de-DE"/>
        </w:rPr>
        <w:t>wird</w:t>
      </w:r>
      <w:r>
        <w:rPr>
          <w:lang w:eastAsia="de-DE"/>
        </w:rPr>
        <w:t xml:space="preserve"> die Verzögerungszeit </w:t>
      </w:r>
      <m:oMath>
        <m:r>
          <w:rPr>
            <w:rFonts w:ascii="Cambria Math" w:hAnsi="Cambria Math"/>
            <w:lang w:eastAsia="de-DE"/>
          </w:rPr>
          <m:t>T</m:t>
        </m:r>
      </m:oMath>
      <w:r>
        <w:rPr>
          <w:lang w:eastAsia="de-DE"/>
        </w:rPr>
        <w:t xml:space="preserve"> für die Änderung von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Pr>
          <w:lang w:eastAsia="de-DE"/>
        </w:rPr>
        <w:t xml:space="preserve"> auf 5s und für die Änderung von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Pr>
          <w:lang w:eastAsia="de-DE"/>
        </w:rPr>
        <w:t xml:space="preserve"> auf 10s festgelegt. </w:t>
      </w:r>
      <w:r w:rsidR="00857CF2">
        <w:rPr>
          <w:lang w:eastAsia="de-DE"/>
        </w:rPr>
        <w:t>Der</w:t>
      </w:r>
      <w:r>
        <w:rPr>
          <w:lang w:eastAsia="de-DE"/>
        </w:rPr>
        <w:t xml:space="preserve"> </w:t>
      </w:r>
      <w:r w:rsidR="00857CF2">
        <w:rPr>
          <w:lang w:eastAsia="de-DE"/>
        </w:rPr>
        <w:t xml:space="preserve">Wert </w:t>
      </w:r>
      <w:r w:rsidR="00551ADA">
        <w:rPr>
          <w:lang w:eastAsia="de-DE"/>
        </w:rPr>
        <w:t>von</w:t>
      </w:r>
      <w:r w:rsidR="00857CF2">
        <w:rPr>
          <w:lang w:eastAsia="de-DE"/>
        </w:rPr>
        <w:t xml:space="preserve">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sidR="00857CF2">
        <w:rPr>
          <w:lang w:eastAsia="de-DE"/>
        </w:rPr>
        <w:t xml:space="preserve"> wird </w:t>
      </w:r>
      <w:r w:rsidR="00551ADA">
        <w:rPr>
          <w:lang w:eastAsia="de-DE"/>
        </w:rPr>
        <w:t>also</w:t>
      </w:r>
      <w:r w:rsidR="00857CF2">
        <w:rPr>
          <w:lang w:eastAsia="de-DE"/>
        </w:rPr>
        <w:t xml:space="preserve"> länger verzögert. </w:t>
      </w:r>
      <w:r>
        <w:rPr>
          <w:lang w:eastAsia="de-DE"/>
        </w:rPr>
        <w:t xml:space="preserve">Beim Zurücksetzen der Werte </w:t>
      </w:r>
      <w:r w:rsidR="00551ADA">
        <w:rPr>
          <w:lang w:eastAsia="de-DE"/>
        </w:rPr>
        <w:t>werden</w:t>
      </w:r>
      <w:r>
        <w:rPr>
          <w:lang w:eastAsia="de-DE"/>
        </w:rPr>
        <w:t xml:space="preserve"> beide mit einer Verzögerung von </w:t>
      </w:r>
      <w:r>
        <w:rPr>
          <w:lang w:eastAsia="de-DE"/>
        </w:rPr>
        <w:br/>
      </w:r>
      <m:oMath>
        <m:r>
          <w:rPr>
            <w:rFonts w:ascii="Cambria Math" w:hAnsi="Cambria Math"/>
            <w:lang w:eastAsia="de-DE"/>
          </w:rPr>
          <m:t>T=2s</m:t>
        </m:r>
      </m:oMath>
      <w:r>
        <w:rPr>
          <w:lang w:eastAsia="de-DE"/>
        </w:rPr>
        <w:t xml:space="preserve"> geändert, um die Reaktion der Regel-KI auf plötzliche Änderungen zu untersuchen. </w:t>
      </w:r>
      <w:r w:rsidR="00E47873">
        <w:rPr>
          <w:lang w:eastAsia="de-DE"/>
        </w:rPr>
        <w:fldChar w:fldCharType="begin"/>
      </w:r>
      <w:r w:rsidR="00E47873">
        <w:rPr>
          <w:lang w:eastAsia="de-DE"/>
        </w:rPr>
        <w:instrText xml:space="preserve"> REF _Ref125924931 \h </w:instrText>
      </w:r>
      <w:r w:rsidR="00E47873">
        <w:rPr>
          <w:lang w:eastAsia="de-DE"/>
        </w:rPr>
      </w:r>
      <w:r w:rsidR="00E47873">
        <w:rPr>
          <w:lang w:eastAsia="de-DE"/>
        </w:rPr>
        <w:fldChar w:fldCharType="separate"/>
      </w:r>
      <w:r w:rsidR="00DA4B34">
        <w:t xml:space="preserve">Abbildung </w:t>
      </w:r>
      <w:r w:rsidR="00DA4B34">
        <w:rPr>
          <w:noProof/>
        </w:rPr>
        <w:t>45</w:t>
      </w:r>
      <w:r w:rsidR="00E47873">
        <w:rPr>
          <w:lang w:eastAsia="de-DE"/>
        </w:rPr>
        <w:fldChar w:fldCharType="end"/>
      </w:r>
      <w:r w:rsidR="00E47873">
        <w:rPr>
          <w:lang w:eastAsia="de-DE"/>
        </w:rPr>
        <w:t xml:space="preserve"> </w:t>
      </w:r>
      <w:r w:rsidR="00551ADA">
        <w:rPr>
          <w:lang w:eastAsia="de-DE"/>
        </w:rPr>
        <w:t>zeigt</w:t>
      </w:r>
      <w:r>
        <w:rPr>
          <w:lang w:eastAsia="de-DE"/>
        </w:rPr>
        <w:t xml:space="preserve">, dass die Regel-KI in der Lage ist, sich an eine unvorhersehbare </w:t>
      </w:r>
      <w:r w:rsidR="00551ADA">
        <w:rPr>
          <w:lang w:eastAsia="de-DE"/>
        </w:rPr>
        <w:t>Änderung</w:t>
      </w:r>
      <w:r>
        <w:rPr>
          <w:lang w:eastAsia="de-DE"/>
        </w:rPr>
        <w:t xml:space="preserve"> der internen Zustandsgrößen anzupassen und die Führungsgröße weiterhin zu halten. </w:t>
      </w:r>
      <w:r w:rsidR="00B07BBF">
        <w:rPr>
          <w:lang w:eastAsia="de-DE"/>
        </w:rPr>
        <w:t>Bei dynamischen Änderungen des System</w:t>
      </w:r>
      <w:r w:rsidR="00840F94">
        <w:rPr>
          <w:lang w:eastAsia="de-DE"/>
        </w:rPr>
        <w:t>zustand</w:t>
      </w:r>
      <w:r w:rsidR="00551ADA">
        <w:rPr>
          <w:lang w:eastAsia="de-DE"/>
        </w:rPr>
        <w:t>e</w:t>
      </w:r>
      <w:r w:rsidR="00840F94">
        <w:rPr>
          <w:lang w:eastAsia="de-DE"/>
        </w:rPr>
        <w:t xml:space="preserve">s muss weiterhin darauf geachtet werden, dass die Bedingung </w:t>
      </w:r>
      <w:r w:rsidR="00840F94">
        <w:rPr>
          <w:lang w:eastAsia="de-DE"/>
        </w:rPr>
        <w:fldChar w:fldCharType="begin"/>
      </w:r>
      <w:r w:rsidR="00840F94">
        <w:rPr>
          <w:lang w:eastAsia="de-DE"/>
        </w:rPr>
        <w:instrText xml:space="preserve"> REF _Ref125911280 \h </w:instrText>
      </w:r>
      <w:r w:rsidR="00840F94">
        <w:rPr>
          <w:lang w:eastAsia="de-DE"/>
        </w:rPr>
      </w:r>
      <w:r w:rsidR="00840F94">
        <w:rPr>
          <w:lang w:eastAsia="de-DE"/>
        </w:rPr>
        <w:fldChar w:fldCharType="separate"/>
      </w:r>
      <w:r w:rsidR="00DA4B34">
        <w:rPr>
          <w:lang w:eastAsia="de-DE"/>
        </w:rPr>
        <w:t>(</w:t>
      </w:r>
      <w:r w:rsidR="00DA4B34">
        <w:rPr>
          <w:b/>
          <w:bCs/>
          <w:noProof/>
          <w:lang w:eastAsia="de-DE"/>
        </w:rPr>
        <w:t>43</w:t>
      </w:r>
      <w:r w:rsidR="00DA4B34">
        <w:rPr>
          <w:lang w:eastAsia="de-DE"/>
        </w:rPr>
        <w:t>)</w:t>
      </w:r>
      <w:r w:rsidR="00840F94">
        <w:rPr>
          <w:lang w:eastAsia="de-DE"/>
        </w:rPr>
        <w:fldChar w:fldCharType="end"/>
      </w:r>
      <w:r w:rsidR="00840F94">
        <w:rPr>
          <w:lang w:eastAsia="de-DE"/>
        </w:rPr>
        <w:t xml:space="preserve"> erfüllt </w:t>
      </w:r>
      <w:r w:rsidR="00551ADA">
        <w:rPr>
          <w:lang w:eastAsia="de-DE"/>
        </w:rPr>
        <w:t>ist</w:t>
      </w:r>
      <w:r w:rsidR="00840F94">
        <w:rPr>
          <w:lang w:eastAsia="de-DE"/>
        </w:rPr>
        <w:t xml:space="preserve">. In diesem Fall ergibt sich durch die Änderung von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sidR="00840F94">
        <w:rPr>
          <w:lang w:eastAsia="de-DE"/>
        </w:rPr>
        <w:t xml:space="preserve"> auf 0,4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sidR="00840F94">
        <w:rPr>
          <w:lang w:eastAsia="de-DE"/>
        </w:rPr>
        <w:t xml:space="preserve"> auf 0,5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s</m:t>
            </m:r>
          </m:sub>
        </m:sSub>
        <m:r>
          <w:rPr>
            <w:rFonts w:ascii="Cambria Math" w:hAnsi="Cambria Math"/>
            <w:lang w:eastAsia="de-DE"/>
          </w:rPr>
          <m:t>=0,15</m:t>
        </m:r>
      </m:oMath>
      <w:r w:rsidR="00840F94">
        <w:rPr>
          <w:lang w:eastAsia="de-DE"/>
        </w:rPr>
        <w:t xml:space="preserve"> die Bedingung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max</m:t>
            </m:r>
          </m:sub>
        </m:sSub>
        <m:r>
          <w:rPr>
            <w:rFonts w:ascii="Cambria Math" w:hAnsi="Cambria Math"/>
            <w:lang w:eastAsia="de-DE"/>
          </w:rPr>
          <m:t>&gt;6&gt;</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min</m:t>
            </m:r>
          </m:sub>
        </m:sSub>
      </m:oMath>
      <w:r w:rsidR="00840F94">
        <w:rPr>
          <w:lang w:eastAsia="de-DE"/>
        </w:rPr>
        <w:t xml:space="preserve">, die mit </w:t>
      </w:r>
      <m:oMath>
        <m:r>
          <w:rPr>
            <w:rFonts w:ascii="Cambria Math" w:hAnsi="Cambria Math"/>
            <w:lang w:eastAsia="de-DE"/>
          </w:rPr>
          <m:t>U={0,1, …,10}</m:t>
        </m:r>
      </m:oMath>
      <w:r w:rsidR="00840F94">
        <w:rPr>
          <w:lang w:eastAsia="de-DE"/>
        </w:rPr>
        <w:t xml:space="preserve"> erfüllt </w:t>
      </w:r>
      <w:r w:rsidR="00551ADA">
        <w:rPr>
          <w:lang w:eastAsia="de-DE"/>
        </w:rPr>
        <w:t>ist</w:t>
      </w:r>
      <w:r w:rsidR="00840F94">
        <w:rPr>
          <w:lang w:eastAsia="de-DE"/>
        </w:rPr>
        <w:t>.</w:t>
      </w:r>
    </w:p>
    <w:p w:rsidR="00CF281C" w:rsidP="00CF281C" w:rsidRDefault="00CF281C" w14:paraId="44951DAA" w14:textId="77777777">
      <w:pPr>
        <w:keepNext/>
        <w:jc w:val="center"/>
      </w:pPr>
      <w:r>
        <w:rPr>
          <w:noProof/>
          <w:lang w:eastAsia="de-DE"/>
        </w:rPr>
        <mc:AlternateContent>
          <mc:Choice Requires="wpg">
            <w:drawing>
              <wp:inline distT="0" distB="0" distL="0" distR="0" wp14:anchorId="5479E9C0" wp14:editId="46A82119">
                <wp:extent cx="5759491" cy="2158365"/>
                <wp:effectExtent l="0" t="0" r="0" b="0"/>
                <wp:docPr id="640" name="Gruppieren 640"/>
                <wp:cNvGraphicFramePr/>
                <a:graphic xmlns:a="http://schemas.openxmlformats.org/drawingml/2006/main">
                  <a:graphicData uri="http://schemas.microsoft.com/office/word/2010/wordprocessingGroup">
                    <wpg:wgp>
                      <wpg:cNvGrpSpPr/>
                      <wpg:grpSpPr>
                        <a:xfrm>
                          <a:off x="0" y="0"/>
                          <a:ext cx="5759491" cy="2158365"/>
                          <a:chOff x="0" y="0"/>
                          <a:chExt cx="5759491" cy="2158365"/>
                        </a:xfrm>
                      </wpg:grpSpPr>
                      <pic:pic xmlns:pic="http://schemas.openxmlformats.org/drawingml/2006/picture">
                        <pic:nvPicPr>
                          <pic:cNvPr id="638" name="Grafik 638"/>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9725" cy="2158365"/>
                          </a:xfrm>
                          <a:prstGeom prst="rect">
                            <a:avLst/>
                          </a:prstGeom>
                          <a:noFill/>
                          <a:ln>
                            <a:noFill/>
                          </a:ln>
                        </pic:spPr>
                      </pic:pic>
                      <pic:pic xmlns:pic="http://schemas.openxmlformats.org/drawingml/2006/picture">
                        <pic:nvPicPr>
                          <pic:cNvPr id="639" name="Grafik 639"/>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879766" y="0"/>
                            <a:ext cx="2879725" cy="2158365"/>
                          </a:xfrm>
                          <a:prstGeom prst="rect">
                            <a:avLst/>
                          </a:prstGeom>
                          <a:noFill/>
                          <a:ln>
                            <a:noFill/>
                          </a:ln>
                        </pic:spPr>
                      </pic:pic>
                    </wpg:wgp>
                  </a:graphicData>
                </a:graphic>
              </wp:inline>
            </w:drawing>
          </mc:Choice>
          <mc:Fallback>
            <w:pict w14:anchorId="6DE4013A">
              <v:group id="Gruppieren 640" style="width:453.5pt;height:169.95pt;mso-position-horizontal-relative:char;mso-position-vertical-relative:line" coordsize="57594,21583" o:spid="_x0000_s1026" w14:anchorId="311B1EF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">
                <v:shape id="Grafik 638" style="position:absolute;width:28797;height:215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">
                  <v:imagedata o:title="" r:id="rId99"/>
                </v:shape>
                <v:shape id="Grafik 639" style="position:absolute;left:28797;width:28797;height:2158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">
                  <v:imagedata o:title="" r:id="rId100"/>
                </v:shape>
                <w10:anchorlock/>
              </v:group>
            </w:pict>
          </mc:Fallback>
        </mc:AlternateContent>
      </w:r>
    </w:p>
    <w:p w:rsidR="00CF281C" w:rsidP="00CF281C" w:rsidRDefault="00CF281C" w14:paraId="030CFB62" w14:textId="3A591649">
      <w:pPr>
        <w:pStyle w:val="Beschriftung"/>
        <w:jc w:val="center"/>
        <w:rPr>
          <w:lang w:eastAsia="de-DE"/>
        </w:rPr>
      </w:pPr>
      <w:bookmarkStart w:name="_Ref125925726" w:id="192"/>
      <w:bookmarkStart w:name="_Toc126152079" w:id="193"/>
      <w:r>
        <w:t xml:space="preserve">Abbildung </w:t>
      </w:r>
      <w:r w:rsidR="009641A2">
        <w:fldChar w:fldCharType="begin"/>
      </w:r>
      <w:r w:rsidR="009641A2">
        <w:instrText xml:space="preserve"> SEQ Abbildung \* ARABIC </w:instrText>
      </w:r>
      <w:r w:rsidR="009641A2">
        <w:fldChar w:fldCharType="separate"/>
      </w:r>
      <w:r w:rsidR="00DA4B34">
        <w:rPr>
          <w:noProof/>
        </w:rPr>
        <w:t>46</w:t>
      </w:r>
      <w:r w:rsidR="009641A2">
        <w:rPr>
          <w:noProof/>
        </w:rPr>
        <w:fldChar w:fldCharType="end"/>
      </w:r>
      <w:bookmarkEnd w:id="192"/>
      <w:r>
        <w:t xml:space="preserve">: MSE und MAPE </w:t>
      </w:r>
      <w:r w:rsidRPr="00734A3B">
        <w:t>bei verzögerter Sprungänderung von k1 und k2</w:t>
      </w:r>
      <w:bookmarkEnd w:id="193"/>
    </w:p>
    <w:p w:rsidR="000A7D0A" w:rsidP="000A7D0A" w:rsidRDefault="00CF281C" w14:paraId="73EDC898" w14:textId="3E8A0D4C">
      <w:pPr>
        <w:rPr>
          <w:lang w:eastAsia="de-DE"/>
        </w:rPr>
      </w:pPr>
      <w:r>
        <w:rPr>
          <w:lang w:eastAsia="de-DE"/>
        </w:rPr>
        <w:fldChar w:fldCharType="begin"/>
      </w:r>
      <w:r>
        <w:rPr>
          <w:lang w:eastAsia="de-DE"/>
        </w:rPr>
        <w:instrText xml:space="preserve"> REF _Ref125925726 \h </w:instrText>
      </w:r>
      <w:r>
        <w:rPr>
          <w:lang w:eastAsia="de-DE"/>
        </w:rPr>
      </w:r>
      <w:r>
        <w:rPr>
          <w:lang w:eastAsia="de-DE"/>
        </w:rPr>
        <w:fldChar w:fldCharType="separate"/>
      </w:r>
      <w:r w:rsidR="00DA4B34">
        <w:t xml:space="preserve">Abbildung </w:t>
      </w:r>
      <w:r w:rsidR="00DA4B34">
        <w:rPr>
          <w:noProof/>
        </w:rPr>
        <w:t>46</w:t>
      </w:r>
      <w:r>
        <w:rPr>
          <w:lang w:eastAsia="de-DE"/>
        </w:rPr>
        <w:fldChar w:fldCharType="end"/>
      </w:r>
      <w:r>
        <w:rPr>
          <w:lang w:eastAsia="de-DE"/>
        </w:rPr>
        <w:t xml:space="preserve"> </w:t>
      </w:r>
      <w:r w:rsidR="00D54B7B">
        <w:rPr>
          <w:lang w:eastAsia="de-DE"/>
        </w:rPr>
        <w:t xml:space="preserve">zeigt, dass der Vorhersagefehler, </w:t>
      </w:r>
      <w:r w:rsidR="00CE743A">
        <w:rPr>
          <w:lang w:eastAsia="de-DE"/>
        </w:rPr>
        <w:t>nach</w:t>
      </w:r>
      <w:r w:rsidR="00D54B7B">
        <w:rPr>
          <w:lang w:eastAsia="de-DE"/>
        </w:rPr>
        <w:t xml:space="preserve"> der Änderung von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sidR="00D54B7B">
        <w:rPr>
          <w:lang w:eastAsia="de-DE"/>
        </w:rPr>
        <w:t xml:space="preserve">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sidR="00D54B7B">
        <w:rPr>
          <w:lang w:eastAsia="de-DE"/>
        </w:rPr>
        <w:t xml:space="preserve"> bei </w:t>
      </w:r>
      <m:oMath>
        <m:r>
          <w:rPr>
            <w:rFonts w:ascii="Cambria Math" w:hAnsi="Cambria Math"/>
            <w:lang w:eastAsia="de-DE"/>
          </w:rPr>
          <m:t>t=100s</m:t>
        </m:r>
      </m:oMath>
      <w:r w:rsidR="00D54B7B">
        <w:rPr>
          <w:lang w:eastAsia="de-DE"/>
        </w:rPr>
        <w:t xml:space="preserve"> </w:t>
      </w:r>
      <w:r>
        <w:rPr>
          <w:lang w:eastAsia="de-DE"/>
        </w:rPr>
        <w:t xml:space="preserve">und </w:t>
      </w:r>
      <m:oMath>
        <m:r>
          <w:rPr>
            <w:rFonts w:ascii="Cambria Math" w:hAnsi="Cambria Math"/>
            <w:lang w:eastAsia="de-DE"/>
          </w:rPr>
          <m:t>t=200s</m:t>
        </m:r>
      </m:oMath>
      <w:r>
        <w:rPr>
          <w:lang w:eastAsia="de-DE"/>
        </w:rPr>
        <w:t xml:space="preserve"> kurz ansteigt und nach einigen Sekunden wieder </w:t>
      </w:r>
      <w:r w:rsidR="00CB639C">
        <w:rPr>
          <w:lang w:eastAsia="de-DE"/>
        </w:rPr>
        <w:t>auf den</w:t>
      </w:r>
      <w:r>
        <w:rPr>
          <w:lang w:eastAsia="de-DE"/>
        </w:rPr>
        <w:t xml:space="preserve"> ursprünglichen Wert </w:t>
      </w:r>
      <w:r w:rsidR="00CB639C">
        <w:rPr>
          <w:lang w:eastAsia="de-DE"/>
        </w:rPr>
        <w:t>ab</w:t>
      </w:r>
      <w:r>
        <w:rPr>
          <w:lang w:eastAsia="de-DE"/>
        </w:rPr>
        <w:t xml:space="preserve">sinkt. Dies deutet darauf hin, dass sich die Regel-KI an eine </w:t>
      </w:r>
      <w:r w:rsidR="00B07BBF">
        <w:rPr>
          <w:lang w:eastAsia="de-DE"/>
        </w:rPr>
        <w:t xml:space="preserve">unvorhersehbare </w:t>
      </w:r>
      <w:r>
        <w:rPr>
          <w:lang w:eastAsia="de-DE"/>
        </w:rPr>
        <w:t>dynamische Änderung der Systemeigenschaften anpassen kann</w:t>
      </w:r>
      <w:r w:rsidR="00A12537">
        <w:rPr>
          <w:lang w:eastAsia="de-DE"/>
        </w:rPr>
        <w:t>.</w:t>
      </w:r>
    </w:p>
    <w:p w:rsidR="00022021" w:rsidP="00022021" w:rsidRDefault="000376C6" w14:paraId="7DC35269" w14:textId="63E9DB47">
      <w:pPr>
        <w:rPr>
          <w:lang w:eastAsia="de-DE"/>
        </w:rPr>
      </w:pPr>
      <w:r>
        <w:rPr>
          <w:lang w:eastAsia="de-DE"/>
        </w:rPr>
        <w:t xml:space="preserve">Neben unvorhersehbaren </w:t>
      </w:r>
      <w:r w:rsidR="00551ADA">
        <w:rPr>
          <w:lang w:eastAsia="de-DE"/>
        </w:rPr>
        <w:t>Ä</w:t>
      </w:r>
      <w:r>
        <w:rPr>
          <w:lang w:eastAsia="de-DE"/>
        </w:rPr>
        <w:t xml:space="preserve">nderungen des Systemzustands kann es </w:t>
      </w:r>
      <w:r w:rsidRPr="00551ADA" w:rsidR="00551ADA">
        <w:rPr>
          <w:lang w:eastAsia="de-DE"/>
        </w:rPr>
        <w:t>auch vorhersehbare Änderungen geben</w:t>
      </w:r>
      <w:r>
        <w:rPr>
          <w:lang w:eastAsia="de-DE"/>
        </w:rPr>
        <w:t xml:space="preserve">, zum Beispiel wenn eine Zustandsgröße periodisch verläuft. Wenn </w:t>
      </w:r>
      <w:r w:rsidR="00551ADA">
        <w:rPr>
          <w:lang w:eastAsia="de-DE"/>
        </w:rPr>
        <w:t xml:space="preserve">sich </w:t>
      </w:r>
      <w:r>
        <w:rPr>
          <w:lang w:eastAsia="de-DE"/>
        </w:rPr>
        <w:t xml:space="preserve">die Regel-KI erfolgreich an eine vorhersehbare </w:t>
      </w:r>
      <w:r w:rsidR="00551ADA">
        <w:rPr>
          <w:lang w:eastAsia="de-DE"/>
        </w:rPr>
        <w:t>Ä</w:t>
      </w:r>
      <w:r>
        <w:rPr>
          <w:lang w:eastAsia="de-DE"/>
        </w:rPr>
        <w:t xml:space="preserve">nderung anpassen kann, ist zu erwarten, dass der Vorhersagefehler konstant bleibt und keine großen </w:t>
      </w:r>
      <w:r w:rsidR="00551ADA">
        <w:rPr>
          <w:lang w:eastAsia="de-DE"/>
        </w:rPr>
        <w:t>Schwankungen</w:t>
      </w:r>
      <w:r>
        <w:rPr>
          <w:lang w:eastAsia="de-DE"/>
        </w:rPr>
        <w:t xml:space="preserve"> aufweist.</w:t>
      </w:r>
    </w:p>
    <w:p w:rsidR="00F64A54" w:rsidP="00F64A54" w:rsidRDefault="00F64A54" w14:paraId="67295066" w14:textId="32C12855">
      <w:pPr>
        <w:keepNext/>
        <w:jc w:val="center"/>
      </w:pPr>
      <w:r>
        <w:rPr>
          <w:noProof/>
          <w:lang w:eastAsia="de-DE"/>
        </w:rPr>
        <w:drawing>
          <wp:inline distT="0" distB="0" distL="0" distR="0" wp14:anchorId="7BFE1121" wp14:editId="306177AF">
            <wp:extent cx="5753096" cy="4447309"/>
            <wp:effectExtent l="0" t="0" r="63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a:extLst>
                        <a:ext uri="{28A0092B-C50C-407E-A947-70E740481C1C}">
                          <a14:useLocalDpi xmlns:a14="http://schemas.microsoft.com/office/drawing/2010/main" val="0"/>
                        </a:ext>
                      </a:extLst>
                    </a:blip>
                    <a:srcRect t="1548" b="1799"/>
                    <a:stretch/>
                  </pic:blipFill>
                  <pic:spPr bwMode="auto">
                    <a:xfrm>
                      <a:off x="0" y="0"/>
                      <a:ext cx="5753735" cy="4447803"/>
                    </a:xfrm>
                    <a:prstGeom prst="rect">
                      <a:avLst/>
                    </a:prstGeom>
                    <a:noFill/>
                    <a:ln>
                      <a:noFill/>
                    </a:ln>
                    <a:extLst>
                      <a:ext uri="{53640926-AAD7-44D8-BBD7-CCE9431645EC}">
                        <a14:shadowObscured xmlns:a14="http://schemas.microsoft.com/office/drawing/2010/main"/>
                      </a:ext>
                    </a:extLst>
                  </pic:spPr>
                </pic:pic>
              </a:graphicData>
            </a:graphic>
          </wp:inline>
        </w:drawing>
      </w:r>
    </w:p>
    <w:p w:rsidR="002A41CB" w:rsidP="00F64A54" w:rsidRDefault="00F64A54" w14:paraId="18CB97E1" w14:textId="1C864446">
      <w:pPr>
        <w:pStyle w:val="Beschriftung"/>
        <w:jc w:val="center"/>
        <w:rPr>
          <w:lang w:eastAsia="de-DE"/>
        </w:rPr>
      </w:pPr>
      <w:bookmarkStart w:name="_Ref125975909" w:id="194"/>
      <w:bookmarkStart w:name="_Toc126152080" w:id="195"/>
      <w:r>
        <w:t xml:space="preserve">Abbildung </w:t>
      </w:r>
      <w:r w:rsidR="009641A2">
        <w:fldChar w:fldCharType="begin"/>
      </w:r>
      <w:r w:rsidR="009641A2">
        <w:instrText xml:space="preserve"> SEQ Abbildung \* ARABIC </w:instrText>
      </w:r>
      <w:r w:rsidR="009641A2">
        <w:fldChar w:fldCharType="separate"/>
      </w:r>
      <w:r w:rsidR="00DA4B34">
        <w:rPr>
          <w:noProof/>
        </w:rPr>
        <w:t>47</w:t>
      </w:r>
      <w:r w:rsidR="009641A2">
        <w:rPr>
          <w:noProof/>
        </w:rPr>
        <w:fldChar w:fldCharType="end"/>
      </w:r>
      <w:bookmarkEnd w:id="194"/>
      <w:r>
        <w:t>: Simulationsverlauf bei periodischer Veränderung von k</w:t>
      </w:r>
      <w:r w:rsidRPr="00F64A54">
        <w:rPr>
          <w:vertAlign w:val="subscript"/>
        </w:rPr>
        <w:t>1</w:t>
      </w:r>
      <w:r>
        <w:t xml:space="preserve"> und k</w:t>
      </w:r>
      <w:r w:rsidRPr="00F64A54">
        <w:rPr>
          <w:vertAlign w:val="subscript"/>
        </w:rPr>
        <w:t>2</w:t>
      </w:r>
      <w:bookmarkEnd w:id="195"/>
    </w:p>
    <w:p w:rsidR="00022021" w:rsidP="00022021" w:rsidRDefault="00022021" w14:paraId="5D088100" w14:textId="77777777">
      <w:pPr>
        <w:keepNext/>
        <w:jc w:val="center"/>
      </w:pPr>
      <w:r>
        <w:rPr>
          <w:noProof/>
          <w:lang w:eastAsia="de-DE"/>
        </w:rPr>
        <mc:AlternateContent>
          <mc:Choice Requires="wpg">
            <w:drawing>
              <wp:inline distT="0" distB="0" distL="0" distR="0" wp14:anchorId="791BCC3C" wp14:editId="71D05EED">
                <wp:extent cx="5759491" cy="2158365"/>
                <wp:effectExtent l="0" t="0" r="0" b="0"/>
                <wp:docPr id="453" name="Gruppieren 453"/>
                <wp:cNvGraphicFramePr/>
                <a:graphic xmlns:a="http://schemas.openxmlformats.org/drawingml/2006/main">
                  <a:graphicData uri="http://schemas.microsoft.com/office/word/2010/wordprocessingGroup">
                    <wpg:wgp>
                      <wpg:cNvGrpSpPr/>
                      <wpg:grpSpPr>
                        <a:xfrm>
                          <a:off x="0" y="0"/>
                          <a:ext cx="5759491" cy="2158365"/>
                          <a:chOff x="0" y="0"/>
                          <a:chExt cx="5759491" cy="2158365"/>
                        </a:xfrm>
                      </wpg:grpSpPr>
                      <pic:pic xmlns:pic="http://schemas.openxmlformats.org/drawingml/2006/picture">
                        <pic:nvPicPr>
                          <pic:cNvPr id="449" name="Grafik 449"/>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79725" cy="2158365"/>
                          </a:xfrm>
                          <a:prstGeom prst="rect">
                            <a:avLst/>
                          </a:prstGeom>
                          <a:noFill/>
                          <a:ln>
                            <a:noFill/>
                          </a:ln>
                        </pic:spPr>
                      </pic:pic>
                      <pic:pic xmlns:pic="http://schemas.openxmlformats.org/drawingml/2006/picture">
                        <pic:nvPicPr>
                          <pic:cNvPr id="450" name="Grafik 450"/>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2879766" y="0"/>
                            <a:ext cx="2879725" cy="2158365"/>
                          </a:xfrm>
                          <a:prstGeom prst="rect">
                            <a:avLst/>
                          </a:prstGeom>
                          <a:noFill/>
                          <a:ln>
                            <a:noFill/>
                          </a:ln>
                        </pic:spPr>
                      </pic:pic>
                    </wpg:wgp>
                  </a:graphicData>
                </a:graphic>
              </wp:inline>
            </w:drawing>
          </mc:Choice>
          <mc:Fallback>
            <w:pict w14:anchorId="1DD86167">
              <v:group id="Gruppieren 453" style="width:453.5pt;height:169.95pt;mso-position-horizontal-relative:char;mso-position-vertical-relative:line" coordsize="57594,21583" o:spid="_x0000_s1026" w14:anchorId="284D37C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">
                <v:shape id="Grafik 449" style="position:absolute;width:28797;height:215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">
                  <v:imagedata o:title="" r:id="rId104"/>
                </v:shape>
                <v:shape id="Grafik 450" style="position:absolute;left:28797;width:28797;height:2158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">
                  <v:imagedata o:title="" r:id="rId105"/>
                </v:shape>
                <w10:anchorlock/>
              </v:group>
            </w:pict>
          </mc:Fallback>
        </mc:AlternateContent>
      </w:r>
    </w:p>
    <w:p w:rsidRPr="00B00314" w:rsidR="00B00314" w:rsidP="00B00314" w:rsidRDefault="00022021" w14:paraId="0BB8C12A" w14:textId="58DE6805">
      <w:pPr>
        <w:pStyle w:val="Beschriftung"/>
        <w:jc w:val="center"/>
        <w:rPr>
          <w:vertAlign w:val="subscript"/>
        </w:rPr>
      </w:pPr>
      <w:bookmarkStart w:name="_Ref125968803" w:id="196"/>
      <w:bookmarkStart w:name="_Toc126152081" w:id="197"/>
      <w:r>
        <w:t xml:space="preserve">Abbildung </w:t>
      </w:r>
      <w:r w:rsidR="009641A2">
        <w:fldChar w:fldCharType="begin"/>
      </w:r>
      <w:r w:rsidR="009641A2">
        <w:instrText xml:space="preserve"> SEQ Abbildung \* ARABIC </w:instrText>
      </w:r>
      <w:r w:rsidR="009641A2">
        <w:fldChar w:fldCharType="separate"/>
      </w:r>
      <w:r w:rsidR="00DA4B34">
        <w:rPr>
          <w:noProof/>
        </w:rPr>
        <w:t>48</w:t>
      </w:r>
      <w:r w:rsidR="009641A2">
        <w:rPr>
          <w:noProof/>
        </w:rPr>
        <w:fldChar w:fldCharType="end"/>
      </w:r>
      <w:bookmarkEnd w:id="196"/>
      <w:r>
        <w:t>: MSE und MAPE bei periodischer Veränderung von k</w:t>
      </w:r>
      <w:r w:rsidRPr="00022021">
        <w:rPr>
          <w:vertAlign w:val="subscript"/>
        </w:rPr>
        <w:t>1</w:t>
      </w:r>
      <w:r>
        <w:t xml:space="preserve"> und k</w:t>
      </w:r>
      <w:r w:rsidRPr="00022021">
        <w:rPr>
          <w:vertAlign w:val="subscript"/>
        </w:rPr>
        <w:t>2</w:t>
      </w:r>
      <w:bookmarkEnd w:id="197"/>
    </w:p>
    <w:p w:rsidR="006145F1" w:rsidP="00122828" w:rsidRDefault="00D7761F" w14:paraId="3229A3C8" w14:textId="59C41042">
      <w:pPr>
        <w:rPr>
          <w:lang w:eastAsia="de-DE"/>
        </w:rPr>
      </w:pPr>
      <w:r>
        <w:rPr>
          <w:lang w:eastAsia="de-DE"/>
        </w:rPr>
        <w:fldChar w:fldCharType="begin"/>
      </w:r>
      <w:r>
        <w:rPr>
          <w:lang w:eastAsia="de-DE"/>
        </w:rPr>
        <w:instrText xml:space="preserve"> REF _Ref125975909 \h </w:instrText>
      </w:r>
      <w:r>
        <w:rPr>
          <w:lang w:eastAsia="de-DE"/>
        </w:rPr>
      </w:r>
      <w:r>
        <w:rPr>
          <w:lang w:eastAsia="de-DE"/>
        </w:rPr>
        <w:fldChar w:fldCharType="separate"/>
      </w:r>
      <w:r w:rsidR="00DA4B34">
        <w:t xml:space="preserve">Abbildung </w:t>
      </w:r>
      <w:r w:rsidR="00DA4B34">
        <w:rPr>
          <w:noProof/>
        </w:rPr>
        <w:t>47</w:t>
      </w:r>
      <w:r>
        <w:rPr>
          <w:lang w:eastAsia="de-DE"/>
        </w:rPr>
        <w:fldChar w:fldCharType="end"/>
      </w:r>
      <w:r>
        <w:rPr>
          <w:lang w:eastAsia="de-DE"/>
        </w:rPr>
        <w:t xml:space="preserve"> </w:t>
      </w:r>
      <w:r w:rsidR="00E561A3">
        <w:rPr>
          <w:lang w:eastAsia="de-DE"/>
        </w:rPr>
        <w:t xml:space="preserve">zeigt den Verlauf einer Simulation, </w:t>
      </w:r>
      <w:r w:rsidR="00B00314">
        <w:rPr>
          <w:lang w:eastAsia="de-DE"/>
        </w:rPr>
        <w:t>bei</w:t>
      </w:r>
      <w:r w:rsidR="00E561A3">
        <w:rPr>
          <w:lang w:eastAsia="de-DE"/>
        </w:rPr>
        <w:t xml:space="preserve"> der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sidR="00E561A3">
        <w:rPr>
          <w:lang w:eastAsia="de-DE"/>
        </w:rPr>
        <w:t xml:space="preserve"> durch eine </w:t>
      </w:r>
      <w:r w:rsidR="00B00314">
        <w:rPr>
          <w:lang w:eastAsia="de-DE"/>
        </w:rPr>
        <w:t>Sinusfunktion</w:t>
      </w:r>
      <w:r w:rsidR="00E561A3">
        <w:rPr>
          <w:lang w:eastAsia="de-DE"/>
        </w:rPr>
        <w:t xml:space="preserve">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sidR="00E561A3">
        <w:rPr>
          <w:lang w:eastAsia="de-DE"/>
        </w:rPr>
        <w:t xml:space="preserve"> durch eine </w:t>
      </w:r>
      <w:r w:rsidR="00B00314">
        <w:rPr>
          <w:lang w:eastAsia="de-DE"/>
        </w:rPr>
        <w:t>Cosinusfunktion</w:t>
      </w:r>
      <w:r w:rsidR="00E561A3">
        <w:rPr>
          <w:lang w:eastAsia="de-DE"/>
        </w:rPr>
        <w:t xml:space="preserve"> dargestellt </w:t>
      </w:r>
      <w:r w:rsidR="00B00314">
        <w:rPr>
          <w:lang w:eastAsia="de-DE"/>
        </w:rPr>
        <w:t>wird</w:t>
      </w:r>
      <w:r w:rsidR="00E561A3">
        <w:rPr>
          <w:lang w:eastAsia="de-DE"/>
        </w:rPr>
        <w:t xml:space="preserve">. Aus der Abbildung ist zu erkennen, </w:t>
      </w:r>
      <w:r w:rsidR="00E561A3">
        <w:rPr>
          <w:lang w:eastAsia="de-DE"/>
        </w:rPr>
        <w:t xml:space="preserve">dass die Führungsgröße erreicht wird und bis auf einen Ausschlag bei </w:t>
      </w:r>
      <m:oMath>
        <m:r>
          <w:rPr>
            <w:rFonts w:ascii="Cambria Math" w:hAnsi="Cambria Math"/>
            <w:lang w:eastAsia="de-DE"/>
          </w:rPr>
          <m:t>t=260s</m:t>
        </m:r>
      </m:oMath>
      <w:r w:rsidR="00E561A3">
        <w:rPr>
          <w:lang w:eastAsia="de-DE"/>
        </w:rPr>
        <w:t xml:space="preserve"> stabil gehalten wird. </w:t>
      </w:r>
      <w:r w:rsidR="00B00314">
        <w:rPr>
          <w:lang w:eastAsia="de-DE"/>
        </w:rPr>
        <w:t>Auch nach einem</w:t>
      </w:r>
      <w:r w:rsidR="00E561A3">
        <w:rPr>
          <w:lang w:eastAsia="de-DE"/>
        </w:rPr>
        <w:t xml:space="preserve"> großen Ausschlag ist die Regel-KI in der Lage</w:t>
      </w:r>
      <w:r w:rsidR="00B00314">
        <w:rPr>
          <w:lang w:eastAsia="de-DE"/>
        </w:rPr>
        <w:t>,</w:t>
      </w:r>
      <w:r w:rsidR="00E561A3">
        <w:rPr>
          <w:lang w:eastAsia="de-DE"/>
        </w:rPr>
        <w:t xml:space="preserve"> </w:t>
      </w:r>
      <w:r w:rsidR="00B00314">
        <w:rPr>
          <w:lang w:eastAsia="de-DE"/>
        </w:rPr>
        <w:t xml:space="preserve">die Regelgröße </w:t>
      </w:r>
      <w:r w:rsidR="00E561A3">
        <w:rPr>
          <w:lang w:eastAsia="de-DE"/>
        </w:rPr>
        <w:t xml:space="preserve">zu stabilisieren. </w:t>
      </w:r>
      <w:r w:rsidR="00A54532">
        <w:rPr>
          <w:lang w:eastAsia="de-DE"/>
        </w:rPr>
        <w:t xml:space="preserve">Im </w:t>
      </w:r>
      <w:r w:rsidR="008224F2">
        <w:rPr>
          <w:lang w:eastAsia="de-DE"/>
        </w:rPr>
        <w:t>Vergleich</w:t>
      </w:r>
      <w:r w:rsidR="00A54532">
        <w:rPr>
          <w:lang w:eastAsia="de-DE"/>
        </w:rPr>
        <w:t xml:space="preserve"> zu einer unvorhersehbaren Änderung von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1</m:t>
            </m:r>
          </m:sub>
        </m:sSub>
      </m:oMath>
      <w:r w:rsidR="00A54532">
        <w:rPr>
          <w:lang w:eastAsia="de-DE"/>
        </w:rPr>
        <w:t xml:space="preserve"> und </w:t>
      </w:r>
      <m:oMath>
        <m:sSub>
          <m:sSubPr>
            <m:ctrlPr>
              <w:rPr>
                <w:rFonts w:ascii="Cambria Math" w:hAnsi="Cambria Math"/>
                <w:i/>
                <w:lang w:eastAsia="de-DE"/>
              </w:rPr>
            </m:ctrlPr>
          </m:sSubPr>
          <m:e>
            <m:r>
              <w:rPr>
                <w:rFonts w:ascii="Cambria Math" w:hAnsi="Cambria Math"/>
                <w:lang w:eastAsia="de-DE"/>
              </w:rPr>
              <m:t>k</m:t>
            </m:r>
          </m:e>
          <m:sub>
            <m:r>
              <w:rPr>
                <w:rFonts w:ascii="Cambria Math" w:hAnsi="Cambria Math"/>
                <w:lang w:eastAsia="de-DE"/>
              </w:rPr>
              <m:t>2</m:t>
            </m:r>
          </m:sub>
        </m:sSub>
      </m:oMath>
      <w:r w:rsidR="00A54532">
        <w:rPr>
          <w:lang w:eastAsia="de-DE"/>
        </w:rPr>
        <w:t xml:space="preserve"> </w:t>
      </w:r>
      <w:r w:rsidR="001D0F36">
        <w:rPr>
          <w:lang w:eastAsia="de-DE"/>
        </w:rPr>
        <w:t>ist</w:t>
      </w:r>
      <w:r w:rsidR="00A54532">
        <w:rPr>
          <w:lang w:eastAsia="de-DE"/>
        </w:rPr>
        <w:t xml:space="preserve"> der Vorhersagefehler</w:t>
      </w:r>
      <w:r w:rsidR="00E561A3">
        <w:rPr>
          <w:lang w:eastAsia="de-DE"/>
        </w:rPr>
        <w:t xml:space="preserve"> in </w:t>
      </w:r>
      <w:r w:rsidR="00E561A3">
        <w:rPr>
          <w:lang w:eastAsia="de-DE"/>
        </w:rPr>
        <w:fldChar w:fldCharType="begin"/>
      </w:r>
      <w:r w:rsidR="00E561A3">
        <w:rPr>
          <w:lang w:eastAsia="de-DE"/>
        </w:rPr>
        <w:instrText xml:space="preserve"> REF _Ref125968803 \h </w:instrText>
      </w:r>
      <w:r w:rsidR="00E561A3">
        <w:rPr>
          <w:lang w:eastAsia="de-DE"/>
        </w:rPr>
      </w:r>
      <w:r w:rsidR="00E561A3">
        <w:rPr>
          <w:lang w:eastAsia="de-DE"/>
        </w:rPr>
        <w:fldChar w:fldCharType="separate"/>
      </w:r>
      <w:r w:rsidR="00DA4B34">
        <w:t xml:space="preserve">Abbildung </w:t>
      </w:r>
      <w:r w:rsidR="00DA4B34">
        <w:rPr>
          <w:noProof/>
        </w:rPr>
        <w:t>48</w:t>
      </w:r>
      <w:r w:rsidR="00E561A3">
        <w:rPr>
          <w:lang w:eastAsia="de-DE"/>
        </w:rPr>
        <w:fldChar w:fldCharType="end"/>
      </w:r>
      <w:r w:rsidR="00E561A3">
        <w:rPr>
          <w:lang w:eastAsia="de-DE"/>
        </w:rPr>
        <w:t xml:space="preserve"> </w:t>
      </w:r>
      <w:r w:rsidR="002C39B4">
        <w:rPr>
          <w:lang w:eastAsia="de-DE"/>
        </w:rPr>
        <w:t xml:space="preserve">insgesamt volatiler, was darauf </w:t>
      </w:r>
      <w:r w:rsidR="00B00314">
        <w:rPr>
          <w:lang w:eastAsia="de-DE"/>
        </w:rPr>
        <w:t>hin</w:t>
      </w:r>
      <w:r w:rsidR="002C39B4">
        <w:rPr>
          <w:lang w:eastAsia="de-DE"/>
        </w:rPr>
        <w:t xml:space="preserve">deutet, dass </w:t>
      </w:r>
      <w:r w:rsidR="00EE6C1C">
        <w:rPr>
          <w:lang w:eastAsia="de-DE"/>
        </w:rPr>
        <w:t xml:space="preserve">sich </w:t>
      </w:r>
      <w:r w:rsidR="002C39B4">
        <w:rPr>
          <w:lang w:eastAsia="de-DE"/>
        </w:rPr>
        <w:t xml:space="preserve">die Regel-KI nicht </w:t>
      </w:r>
      <w:r w:rsidR="00B00314">
        <w:rPr>
          <w:lang w:eastAsia="de-DE"/>
        </w:rPr>
        <w:t xml:space="preserve">perfekt </w:t>
      </w:r>
      <w:r w:rsidR="002C39B4">
        <w:rPr>
          <w:lang w:eastAsia="de-DE"/>
        </w:rPr>
        <w:t xml:space="preserve">an komplexe periodische </w:t>
      </w:r>
      <w:r w:rsidR="00B00314">
        <w:rPr>
          <w:lang w:eastAsia="de-DE"/>
        </w:rPr>
        <w:t>Ä</w:t>
      </w:r>
      <w:r w:rsidR="002C39B4">
        <w:rPr>
          <w:lang w:eastAsia="de-DE"/>
        </w:rPr>
        <w:t>nderungen anpassen kann.</w:t>
      </w:r>
      <w:r w:rsidR="00D43209">
        <w:rPr>
          <w:lang w:eastAsia="de-DE"/>
        </w:rPr>
        <w:t xml:space="preserve"> Eine Variation der Fensterparameter hat in diesem Fall keinen signifikanten Einfluss auf </w:t>
      </w:r>
      <w:r w:rsidR="00E263D8">
        <w:rPr>
          <w:lang w:eastAsia="de-DE"/>
        </w:rPr>
        <w:t>den</w:t>
      </w:r>
      <w:r w:rsidR="00D43209">
        <w:rPr>
          <w:lang w:eastAsia="de-DE"/>
        </w:rPr>
        <w:t xml:space="preserve"> Vorhersage</w:t>
      </w:r>
      <w:r w:rsidR="00E263D8">
        <w:rPr>
          <w:lang w:eastAsia="de-DE"/>
        </w:rPr>
        <w:t>fehler</w:t>
      </w:r>
      <w:r w:rsidR="00D43209">
        <w:rPr>
          <w:lang w:eastAsia="de-DE"/>
        </w:rPr>
        <w:t>.</w:t>
      </w:r>
      <w:r w:rsidR="002C39B4">
        <w:rPr>
          <w:lang w:eastAsia="de-DE"/>
        </w:rPr>
        <w:t xml:space="preserve"> </w:t>
      </w:r>
      <w:r w:rsidR="00D54B7B">
        <w:rPr>
          <w:lang w:eastAsia="de-DE"/>
        </w:rPr>
        <w:t xml:space="preserve">Damit sich die Regel-KI erfolgreich </w:t>
      </w:r>
      <w:r w:rsidR="00B00314">
        <w:rPr>
          <w:lang w:eastAsia="de-DE"/>
        </w:rPr>
        <w:t>an</w:t>
      </w:r>
      <w:r w:rsidR="00D54B7B">
        <w:rPr>
          <w:lang w:eastAsia="de-DE"/>
        </w:rPr>
        <w:t xml:space="preserve"> eine </w:t>
      </w:r>
      <w:r w:rsidR="001D0F36">
        <w:rPr>
          <w:lang w:eastAsia="de-DE"/>
        </w:rPr>
        <w:t>dynamische</w:t>
      </w:r>
      <w:r w:rsidR="00D54B7B">
        <w:rPr>
          <w:lang w:eastAsia="de-DE"/>
        </w:rPr>
        <w:t xml:space="preserve"> Änderung </w:t>
      </w:r>
      <w:r w:rsidR="00F4794F">
        <w:rPr>
          <w:lang w:eastAsia="de-DE"/>
        </w:rPr>
        <w:t xml:space="preserve">der internen Zustandsgrößen anpassen kann, </w:t>
      </w:r>
      <w:r w:rsidR="001D0F36">
        <w:rPr>
          <w:lang w:eastAsia="de-DE"/>
        </w:rPr>
        <w:t xml:space="preserve">ist es sinnvoll </w:t>
      </w:r>
      <w:r w:rsidR="00F4794F">
        <w:rPr>
          <w:lang w:eastAsia="de-DE"/>
        </w:rPr>
        <w:t xml:space="preserve">diese zu </w:t>
      </w:r>
      <w:r w:rsidR="00B00314">
        <w:rPr>
          <w:lang w:eastAsia="de-DE"/>
        </w:rPr>
        <w:t>m</w:t>
      </w:r>
      <w:r w:rsidR="00F4794F">
        <w:rPr>
          <w:lang w:eastAsia="de-DE"/>
        </w:rPr>
        <w:t xml:space="preserve">essen und mit als Eingabeparameter für das KNN zu </w:t>
      </w:r>
      <w:r w:rsidR="00B00314">
        <w:rPr>
          <w:lang w:eastAsia="de-DE"/>
        </w:rPr>
        <w:t>verwenden</w:t>
      </w:r>
      <w:r w:rsidR="00F4794F">
        <w:rPr>
          <w:lang w:eastAsia="de-DE"/>
        </w:rPr>
        <w:t xml:space="preserve">. Dadurch ist die Regel-KI in der Lage komplexere zeitliche Zusammenhänge zwischen den einzelnen Größen </w:t>
      </w:r>
      <w:r w:rsidR="00B00314">
        <w:rPr>
          <w:lang w:eastAsia="de-DE"/>
        </w:rPr>
        <w:t>zu erkennen.</w:t>
      </w:r>
    </w:p>
    <w:p w:rsidR="00332C9C" w:rsidP="00332C9C" w:rsidRDefault="00332C9C" w14:paraId="535BC8A2" w14:textId="4B939295">
      <w:pPr>
        <w:pStyle w:val="berschrift3"/>
      </w:pPr>
      <w:bookmarkStart w:name="_Toc126152022" w:id="198"/>
      <w:r>
        <w:t>Änderung der Führungsgröße</w:t>
      </w:r>
      <w:r w:rsidR="00CA6778">
        <w:t xml:space="preserve"> und dynamische Zustandsgrößen</w:t>
      </w:r>
      <w:bookmarkEnd w:id="198"/>
    </w:p>
    <w:p w:rsidR="005E2B50" w:rsidP="005E2B50" w:rsidRDefault="00332C9C" w14:paraId="2C3833F1" w14:textId="4D059EAF">
      <w:r>
        <w:t xml:space="preserve">In diesem Abschnitt wird die Änderung der Führungsgröße mit dem </w:t>
      </w:r>
      <w:r w:rsidR="005E2B50">
        <w:t>periodischen</w:t>
      </w:r>
      <w:r>
        <w:t xml:space="preserve"> Verhalten von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5E2B50">
        <w:t xml:space="preserve"> kombiniert</w:t>
      </w:r>
      <w:r>
        <w:t>.</w:t>
      </w:r>
      <w:r w:rsidR="00921933">
        <w:t xml:space="preserve"> Zusätzlich werden alle Störeinflüsse aus Kapitel </w:t>
      </w:r>
      <w:r w:rsidR="00921933">
        <w:fldChar w:fldCharType="begin"/>
      </w:r>
      <w:r w:rsidR="00921933">
        <w:instrText xml:space="preserve"> REF _Ref125886472 \r \h </w:instrText>
      </w:r>
      <w:r w:rsidR="00921933">
        <w:fldChar w:fldCharType="separate"/>
      </w:r>
      <w:r w:rsidR="00DA4B34">
        <w:t>4.2.3</w:t>
      </w:r>
      <w:r w:rsidR="00921933">
        <w:fldChar w:fldCharType="end"/>
      </w:r>
      <w:r w:rsidR="00921933">
        <w:t xml:space="preserve"> (Rauschen, Impulsartig, Dynamisch) berücksichtigt. </w:t>
      </w:r>
      <w:r w:rsidR="005E2B50">
        <w:t xml:space="preserve">Die Standardabweichung des Rauschens beträgt weiterhin 0,5. Das System wird alle 50 Sekunden </w:t>
      </w:r>
      <w:r w:rsidR="00EE6C1C">
        <w:t>mit einem</w:t>
      </w:r>
      <w:r w:rsidR="005E2B50">
        <w:t xml:space="preserve"> Störimpuls mit zufälliger Größe angeregt und das dynamische Störverhalten wird durch die Funktion </w:t>
      </w:r>
      <w:r w:rsidR="005E2B50">
        <w:fldChar w:fldCharType="begin"/>
      </w:r>
      <w:r w:rsidR="005E2B50">
        <w:instrText xml:space="preserve"> REF _Ref125897793 \h </w:instrText>
      </w:r>
      <w:r w:rsidR="005E2B50">
        <w:fldChar w:fldCharType="separate"/>
      </w:r>
      <w:r w:rsidR="00DA4B34">
        <w:rPr>
          <w:lang w:eastAsia="de-DE"/>
        </w:rPr>
        <w:t>(</w:t>
      </w:r>
      <w:r w:rsidR="00DA4B34">
        <w:rPr>
          <w:b/>
          <w:bCs/>
          <w:noProof/>
          <w:lang w:eastAsia="de-DE"/>
        </w:rPr>
        <w:t>44</w:t>
      </w:r>
      <w:r w:rsidR="00DA4B34">
        <w:rPr>
          <w:lang w:eastAsia="de-DE"/>
        </w:rPr>
        <w:t>)</w:t>
      </w:r>
      <w:r w:rsidR="005E2B50">
        <w:fldChar w:fldCharType="end"/>
      </w:r>
      <w:r w:rsidR="005E2B50">
        <w:t xml:space="preserve"> mit </w:t>
      </w:r>
      <m:oMath>
        <m:r>
          <w:rPr>
            <w:rFonts w:ascii="Cambria Math" w:hAnsi="Cambria Math"/>
          </w:rPr>
          <m:t>A=0,2</m:t>
        </m:r>
      </m:oMath>
      <w:r w:rsidR="005E2B50">
        <w:t xml:space="preserve"> bestimmt.</w:t>
      </w:r>
    </w:p>
    <w:p w:rsidR="00743BB2" w:rsidP="00743BB2" w:rsidRDefault="00743BB2" w14:paraId="0DBC5EC6" w14:textId="77777777">
      <w:pPr>
        <w:keepNext/>
        <w:jc w:val="center"/>
      </w:pPr>
      <w:r>
        <w:rPr>
          <w:noProof/>
        </w:rPr>
        <mc:AlternateContent>
          <mc:Choice Requires="wpg">
            <w:drawing>
              <wp:inline distT="0" distB="0" distL="0" distR="0" wp14:anchorId="37591D9D" wp14:editId="2B33AC82">
                <wp:extent cx="5759491" cy="2158365"/>
                <wp:effectExtent l="0" t="0" r="0" b="0"/>
                <wp:docPr id="481" name="Gruppieren 481"/>
                <wp:cNvGraphicFramePr/>
                <a:graphic xmlns:a="http://schemas.openxmlformats.org/drawingml/2006/main">
                  <a:graphicData uri="http://schemas.microsoft.com/office/word/2010/wordprocessingGroup">
                    <wpg:wgp>
                      <wpg:cNvGrpSpPr/>
                      <wpg:grpSpPr>
                        <a:xfrm>
                          <a:off x="0" y="0"/>
                          <a:ext cx="5759491" cy="2158365"/>
                          <a:chOff x="0" y="0"/>
                          <a:chExt cx="5759491" cy="2158365"/>
                        </a:xfrm>
                      </wpg:grpSpPr>
                      <pic:pic xmlns:pic="http://schemas.openxmlformats.org/drawingml/2006/picture">
                        <pic:nvPicPr>
                          <pic:cNvPr id="476" name="Grafik 476"/>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9725" cy="2158365"/>
                          </a:xfrm>
                          <a:prstGeom prst="rect">
                            <a:avLst/>
                          </a:prstGeom>
                          <a:noFill/>
                          <a:ln>
                            <a:noFill/>
                          </a:ln>
                        </pic:spPr>
                      </pic:pic>
                      <pic:pic xmlns:pic="http://schemas.openxmlformats.org/drawingml/2006/picture">
                        <pic:nvPicPr>
                          <pic:cNvPr id="480" name="Grafik 480"/>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879766" y="0"/>
                            <a:ext cx="2879725" cy="2158365"/>
                          </a:xfrm>
                          <a:prstGeom prst="rect">
                            <a:avLst/>
                          </a:prstGeom>
                          <a:noFill/>
                          <a:ln>
                            <a:noFill/>
                          </a:ln>
                        </pic:spPr>
                      </pic:pic>
                    </wpg:wgp>
                  </a:graphicData>
                </a:graphic>
              </wp:inline>
            </w:drawing>
          </mc:Choice>
          <mc:Fallback>
            <w:pict w14:anchorId="37F2171D">
              <v:group id="Gruppieren 481" style="width:453.5pt;height:169.95pt;mso-position-horizontal-relative:char;mso-position-vertical-relative:line" coordsize="57594,21583" o:spid="_x0000_s1026" w14:anchorId="3575B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">
                <v:shape id="Grafik 476" style="position:absolute;width:28797;height:215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">
                  <v:imagedata o:title="" r:id="rId108"/>
                </v:shape>
                <v:shape id="Grafik 480" style="position:absolute;left:28797;width:28797;height:2158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">
                  <v:imagedata o:title="" r:id="rId109"/>
                </v:shape>
                <w10:anchorlock/>
              </v:group>
            </w:pict>
          </mc:Fallback>
        </mc:AlternateContent>
      </w:r>
    </w:p>
    <w:p w:rsidR="00743BB2" w:rsidP="00743BB2" w:rsidRDefault="00743BB2" w14:paraId="721970A0" w14:textId="3475E99A">
      <w:pPr>
        <w:pStyle w:val="Beschriftung"/>
        <w:jc w:val="center"/>
      </w:pPr>
      <w:bookmarkStart w:name="_Ref126016792" w:id="199"/>
      <w:bookmarkStart w:name="_Toc126152082" w:id="200"/>
      <w:r>
        <w:t xml:space="preserve">Abbildung </w:t>
      </w:r>
      <w:r w:rsidR="009641A2">
        <w:fldChar w:fldCharType="begin"/>
      </w:r>
      <w:r w:rsidR="009641A2">
        <w:instrText xml:space="preserve"> SEQ Abbildung \* ARABIC </w:instrText>
      </w:r>
      <w:r w:rsidR="009641A2">
        <w:fldChar w:fldCharType="separate"/>
      </w:r>
      <w:r w:rsidR="00DA4B34">
        <w:rPr>
          <w:noProof/>
        </w:rPr>
        <w:t>49</w:t>
      </w:r>
      <w:r w:rsidR="009641A2">
        <w:rPr>
          <w:noProof/>
        </w:rPr>
        <w:fldChar w:fldCharType="end"/>
      </w:r>
      <w:bookmarkEnd w:id="199"/>
      <w:r>
        <w:t xml:space="preserve">: </w:t>
      </w:r>
      <w:r w:rsidRPr="001976F0">
        <w:t xml:space="preserve">MSE und MAPE bei Änderung der Führungsgröße, dynamischer Veränderung der Zustandsgrößen und Einfluss von Störungen für n = 4, m = </w:t>
      </w:r>
      <w:r>
        <w:t>3</w:t>
      </w:r>
      <w:r w:rsidRPr="001976F0">
        <w:t>, h = 4</w:t>
      </w:r>
      <w:bookmarkEnd w:id="200"/>
    </w:p>
    <w:p w:rsidR="00743BB2" w:rsidP="00F97506" w:rsidRDefault="00743BB2" w14:paraId="331D553A" w14:textId="79D24B8D"/>
    <w:p w:rsidR="00743BB2" w:rsidP="00743BB2" w:rsidRDefault="00743BB2" w14:paraId="36DBBF46" w14:textId="77777777">
      <w:pPr>
        <w:keepNext/>
        <w:jc w:val="center"/>
      </w:pPr>
      <w:r>
        <w:rPr>
          <w:noProof/>
        </w:rPr>
        <w:drawing>
          <wp:inline distT="0" distB="0" distL="0" distR="0" wp14:anchorId="7631E5CE" wp14:editId="069D21B1">
            <wp:extent cx="5753378" cy="4441371"/>
            <wp:effectExtent l="0" t="0" r="0" b="0"/>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t="1678" b="1803"/>
                    <a:stretch/>
                  </pic:blipFill>
                  <pic:spPr bwMode="auto">
                    <a:xfrm>
                      <a:off x="0" y="0"/>
                      <a:ext cx="5753735" cy="4441647"/>
                    </a:xfrm>
                    <a:prstGeom prst="rect">
                      <a:avLst/>
                    </a:prstGeom>
                    <a:noFill/>
                    <a:ln>
                      <a:noFill/>
                    </a:ln>
                    <a:extLst>
                      <a:ext uri="{53640926-AAD7-44D8-BBD7-CCE9431645EC}">
                        <a14:shadowObscured xmlns:a14="http://schemas.microsoft.com/office/drawing/2010/main"/>
                      </a:ext>
                    </a:extLst>
                  </pic:spPr>
                </pic:pic>
              </a:graphicData>
            </a:graphic>
          </wp:inline>
        </w:drawing>
      </w:r>
    </w:p>
    <w:p w:rsidR="00743BB2" w:rsidP="00743BB2" w:rsidRDefault="00743BB2" w14:paraId="13A95171" w14:textId="29B02118">
      <w:pPr>
        <w:pStyle w:val="Beschriftung"/>
        <w:jc w:val="center"/>
      </w:pPr>
      <w:bookmarkStart w:name="_Ref126016763" w:id="201"/>
      <w:bookmarkStart w:name="_Toc126152083" w:id="202"/>
      <w:r>
        <w:t xml:space="preserve">Abbildung </w:t>
      </w:r>
      <w:r w:rsidR="009641A2">
        <w:fldChar w:fldCharType="begin"/>
      </w:r>
      <w:r w:rsidR="009641A2">
        <w:instrText xml:space="preserve"> SEQ Abbildung \* ARABIC </w:instrText>
      </w:r>
      <w:r w:rsidR="009641A2">
        <w:fldChar w:fldCharType="separate"/>
      </w:r>
      <w:r w:rsidR="00DA4B34">
        <w:rPr>
          <w:noProof/>
        </w:rPr>
        <w:t>50</w:t>
      </w:r>
      <w:r w:rsidR="009641A2">
        <w:rPr>
          <w:noProof/>
        </w:rPr>
        <w:fldChar w:fldCharType="end"/>
      </w:r>
      <w:bookmarkEnd w:id="201"/>
      <w:r>
        <w:t xml:space="preserve">: </w:t>
      </w:r>
      <w:r w:rsidRPr="0050633A">
        <w:t xml:space="preserve">Simulationsverlauf bei Änderung der Führungsgröße, dynamischer Veränderung der Zustandsgrößen und Einfluss von Störungen für n = 4, m = </w:t>
      </w:r>
      <w:r>
        <w:t>3</w:t>
      </w:r>
      <w:r w:rsidRPr="0050633A">
        <w:t>, h = 4</w:t>
      </w:r>
      <w:bookmarkEnd w:id="202"/>
    </w:p>
    <w:p w:rsidR="00EA1916" w:rsidP="00122828" w:rsidRDefault="00332C9C" w14:paraId="3D891257" w14:textId="4097A82F">
      <w:r>
        <w:t xml:space="preserve">In </w:t>
      </w:r>
      <w:r w:rsidR="00EE6C1C">
        <w:fldChar w:fldCharType="begin"/>
      </w:r>
      <w:r w:rsidR="00EE6C1C">
        <w:instrText xml:space="preserve"> REF _Ref126016763 \h </w:instrText>
      </w:r>
      <w:r w:rsidR="00EE6C1C">
        <w:fldChar w:fldCharType="separate"/>
      </w:r>
      <w:r w:rsidR="00DA4B34">
        <w:t xml:space="preserve">Abbildung </w:t>
      </w:r>
      <w:r w:rsidR="00DA4B34">
        <w:rPr>
          <w:noProof/>
        </w:rPr>
        <w:t>50</w:t>
      </w:r>
      <w:r w:rsidR="00EE6C1C">
        <w:fldChar w:fldCharType="end"/>
      </w:r>
      <w:r w:rsidR="00EE6C1C">
        <w:t xml:space="preserve"> </w:t>
      </w:r>
      <w:r>
        <w:t xml:space="preserve">ist der Verlauf der Simulation </w:t>
      </w:r>
      <w:r w:rsidR="00204518">
        <w:t xml:space="preserve">dargestellt, </w:t>
      </w:r>
      <w:r w:rsidRPr="00EE6C1C" w:rsidR="00EE6C1C">
        <w:t xml:space="preserve">wobei </w:t>
      </w:r>
      <w:r w:rsidR="009079F7">
        <w:t>die Änderung</w:t>
      </w:r>
      <w:r w:rsidRPr="00EE6C1C" w:rsidR="00EE6C1C">
        <w:t xml:space="preserve"> der Führungsgröße dem in Abschnitt </w:t>
      </w:r>
      <w:r w:rsidR="00EE6C1C">
        <w:fldChar w:fldCharType="begin"/>
      </w:r>
      <w:r w:rsidR="00EE6C1C">
        <w:instrText xml:space="preserve"> REF _Ref125374709 \r \h </w:instrText>
      </w:r>
      <w:r w:rsidR="00EE6C1C">
        <w:fldChar w:fldCharType="separate"/>
      </w:r>
      <w:r w:rsidR="00DA4B34">
        <w:t>4.3.1</w:t>
      </w:r>
      <w:r w:rsidR="00EE6C1C">
        <w:fldChar w:fldCharType="end"/>
      </w:r>
      <w:r w:rsidR="00EE6C1C">
        <w:t xml:space="preserve"> </w:t>
      </w:r>
      <w:r w:rsidRPr="00EE6C1C" w:rsidR="00EE6C1C">
        <w:t xml:space="preserve">und der periodische Verlauf von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EE6C1C">
        <w:t xml:space="preserve"> und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EE6C1C">
        <w:t xml:space="preserve"> </w:t>
      </w:r>
      <w:r w:rsidRPr="00EE6C1C" w:rsidR="00EE6C1C">
        <w:t xml:space="preserve">dem in Abschnitt </w:t>
      </w:r>
      <w:r w:rsidR="00EE6C1C">
        <w:fldChar w:fldCharType="begin"/>
      </w:r>
      <w:r w:rsidR="00EE6C1C">
        <w:instrText xml:space="preserve"> REF _Ref125550111 \r \h </w:instrText>
      </w:r>
      <w:r w:rsidR="00EE6C1C">
        <w:fldChar w:fldCharType="separate"/>
      </w:r>
      <w:r w:rsidR="00DA4B34">
        <w:t>4.3.2</w:t>
      </w:r>
      <w:r w:rsidR="00EE6C1C">
        <w:fldChar w:fldCharType="end"/>
      </w:r>
      <w:r w:rsidR="00EE6C1C">
        <w:t xml:space="preserve"> </w:t>
      </w:r>
      <w:r w:rsidRPr="00EE6C1C" w:rsidR="00EE6C1C">
        <w:t>entspricht.</w:t>
      </w:r>
      <w:r w:rsidR="00EE6C1C">
        <w:t xml:space="preserve"> </w:t>
      </w:r>
      <w:r w:rsidR="00D803A7">
        <w:t xml:space="preserve">Die einzige Änderung ist der Wert von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D803A7">
        <w:t>, der von 0,15 auf 0,2</w:t>
      </w:r>
      <w:r w:rsidR="008A0722">
        <w:t>5</w:t>
      </w:r>
      <w:r w:rsidR="00D803A7">
        <w:t xml:space="preserve"> erhöht wird, damit die maximale Führungsgröße von 12 für den Fall </w:t>
      </w:r>
      <w:r w:rsidR="00EE6C1C">
        <w:br/>
      </w:r>
      <m:oMath>
        <m:sSub>
          <m:sSubPr>
            <m:ctrlPr>
              <w:rPr>
                <w:rFonts w:ascii="Cambria Math" w:hAnsi="Cambria Math"/>
                <w:i/>
              </w:rPr>
            </m:ctrlPr>
          </m:sSubPr>
          <m:e>
            <m:r>
              <w:rPr>
                <w:rFonts w:ascii="Cambria Math" w:hAnsi="Cambria Math"/>
              </w:rPr>
              <m:t>k</m:t>
            </m:r>
          </m:e>
          <m:sub>
            <m:r>
              <w:rPr>
                <w:rFonts w:ascii="Cambria Math" w:hAnsi="Cambria Math"/>
              </w:rPr>
              <m:t>1,max</m:t>
            </m:r>
          </m:sub>
        </m:sSub>
        <m:r>
          <w:rPr>
            <w:rFonts w:ascii="Cambria Math" w:hAnsi="Cambria Math"/>
          </w:rPr>
          <m:t>=0,3</m:t>
        </m:r>
      </m:oMath>
      <w:r w:rsidR="008A0722">
        <w:t>,</w:t>
      </w:r>
      <w:r w:rsidR="00D803A7">
        <w:t xml:space="preserve"> </w:t>
      </w:r>
      <m:oMath>
        <m:sSub>
          <m:sSubPr>
            <m:ctrlPr>
              <w:rPr>
                <w:rFonts w:ascii="Cambria Math" w:hAnsi="Cambria Math"/>
                <w:i/>
              </w:rPr>
            </m:ctrlPr>
          </m:sSubPr>
          <m:e>
            <m:r>
              <w:rPr>
                <w:rFonts w:ascii="Cambria Math" w:hAnsi="Cambria Math"/>
              </w:rPr>
              <m:t>k</m:t>
            </m:r>
          </m:e>
          <m:sub>
            <m:r>
              <w:rPr>
                <w:rFonts w:ascii="Cambria Math" w:hAnsi="Cambria Math"/>
              </w:rPr>
              <m:t>2,max</m:t>
            </m:r>
          </m:sub>
        </m:sSub>
        <m:r>
          <w:rPr>
            <w:rFonts w:ascii="Cambria Math" w:hAnsi="Cambria Math"/>
          </w:rPr>
          <m:t>=0,5</m:t>
        </m:r>
      </m:oMath>
      <w:r w:rsidR="008A0722">
        <w:t xml:space="preserve"> und </w:t>
      </w:r>
      <m:oMath>
        <m:sSub>
          <m:sSubPr>
            <m:ctrlPr>
              <w:rPr>
                <w:rFonts w:ascii="Cambria Math" w:hAnsi="Cambria Math"/>
                <w:i/>
              </w:rPr>
            </m:ctrlPr>
          </m:sSubPr>
          <m:e>
            <m:r>
              <w:rPr>
                <w:rFonts w:ascii="Cambria Math" w:hAnsi="Cambria Math"/>
              </w:rPr>
              <m:t>z</m:t>
            </m:r>
          </m:e>
          <m:sub>
            <m:r>
              <w:rPr>
                <w:rFonts w:ascii="Cambria Math" w:hAnsi="Cambria Math"/>
              </w:rPr>
              <m:t>d,max</m:t>
            </m:r>
          </m:sub>
        </m:sSub>
        <m:r>
          <w:rPr>
            <w:rFonts w:ascii="Cambria Math" w:hAnsi="Cambria Math"/>
          </w:rPr>
          <m:t>=0,2</m:t>
        </m:r>
      </m:oMath>
      <w:r w:rsidR="008A0722">
        <w:t xml:space="preserve"> </w:t>
      </w:r>
      <w:r w:rsidR="00D803A7">
        <w:t>gehalten werden kann</w:t>
      </w:r>
      <w:r w:rsidR="00F97506">
        <w:t xml:space="preserve">, beziehungsweise damit </w:t>
      </w:r>
      <w:r w:rsidR="00F97506">
        <w:fldChar w:fldCharType="begin"/>
      </w:r>
      <w:r w:rsidR="00F97506">
        <w:instrText xml:space="preserve"> REF _Ref125911280 \h </w:instrText>
      </w:r>
      <w:r w:rsidR="00F97506">
        <w:fldChar w:fldCharType="separate"/>
      </w:r>
      <w:r w:rsidR="00DA4B34">
        <w:rPr>
          <w:lang w:eastAsia="de-DE"/>
        </w:rPr>
        <w:t>(</w:t>
      </w:r>
      <w:r w:rsidR="00DA4B34">
        <w:rPr>
          <w:b/>
          <w:bCs/>
          <w:noProof/>
          <w:lang w:eastAsia="de-DE"/>
        </w:rPr>
        <w:t>43</w:t>
      </w:r>
      <w:r w:rsidR="00DA4B34">
        <w:rPr>
          <w:lang w:eastAsia="de-DE"/>
        </w:rPr>
        <w:t>)</w:t>
      </w:r>
      <w:r w:rsidR="00F97506">
        <w:fldChar w:fldCharType="end"/>
      </w:r>
      <w:r w:rsidR="00F97506">
        <w:t xml:space="preserve"> erfüllt ist</w:t>
      </w:r>
      <w:r w:rsidR="00D803A7">
        <w:t>. Ansonsten würde</w:t>
      </w:r>
      <w:r w:rsidR="00EE6C1C">
        <w:t xml:space="preserve"> in diesem Fall</w:t>
      </w:r>
      <w:r w:rsidR="00D803A7">
        <w:t xml:space="preserve"> der maximale Wert für die Stellgröße </w:t>
      </w:r>
      <m:oMath>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=10</m:t>
        </m:r>
      </m:oMath>
      <w:r w:rsidR="00D803A7">
        <w:t xml:space="preserve"> nicht ausreichen um die Führungsgröße</w:t>
      </w:r>
      <w:r w:rsidR="00F97506">
        <w:t xml:space="preserve"> </w:t>
      </w:r>
      <w:r w:rsidR="00D803A7">
        <w:t xml:space="preserve">zu </w:t>
      </w:r>
      <w:r w:rsidR="00204518">
        <w:t>halten</w:t>
      </w:r>
      <w:r w:rsidR="00D803A7">
        <w:t xml:space="preserve">. </w:t>
      </w:r>
      <w:r w:rsidR="00EE6C1C">
        <w:fldChar w:fldCharType="begin"/>
      </w:r>
      <w:r w:rsidR="00EE6C1C">
        <w:instrText xml:space="preserve"> REF _Ref126016792 \h </w:instrText>
      </w:r>
      <w:r w:rsidR="00EE6C1C">
        <w:fldChar w:fldCharType="separate"/>
      </w:r>
      <w:r w:rsidR="00DA4B34">
        <w:t xml:space="preserve">Abbildung </w:t>
      </w:r>
      <w:r w:rsidR="00DA4B34">
        <w:rPr>
          <w:noProof/>
        </w:rPr>
        <w:t>49</w:t>
      </w:r>
      <w:r w:rsidR="00EE6C1C">
        <w:fldChar w:fldCharType="end"/>
      </w:r>
      <w:r w:rsidR="00EE6C1C">
        <w:t xml:space="preserve"> </w:t>
      </w:r>
      <w:r w:rsidR="00F516EB">
        <w:t xml:space="preserve">zeigt, </w:t>
      </w:r>
      <w:r w:rsidRPr="00EE6C1C" w:rsidR="00EE6C1C">
        <w:t>dass der Vorhersagefehler volatil ist und zu den Zeitpunkten, an denen das System mit einem Störimpuls angeregt wird, starke Ausschläge aufweist</w:t>
      </w:r>
      <w:r w:rsidR="00F97506">
        <w:t xml:space="preserve">. </w:t>
      </w:r>
      <w:r w:rsidR="00EE6C1C">
        <w:t>Für die</w:t>
      </w:r>
      <w:r w:rsidR="00F97506">
        <w:t xml:space="preserve"> meisten Vorhersagen, liegt der Fehler </w:t>
      </w:r>
      <w:r w:rsidR="00EE6C1C">
        <w:t>mit</w:t>
      </w:r>
      <w:r w:rsidR="00F97506">
        <w:t xml:space="preserve"> MSE unter 0,</w:t>
      </w:r>
      <w:r w:rsidR="000C0862">
        <w:t>2</w:t>
      </w:r>
      <w:r w:rsidR="00F97506">
        <w:t xml:space="preserve"> und </w:t>
      </w:r>
      <w:r w:rsidR="00EE6C1C">
        <w:t xml:space="preserve">mit </w:t>
      </w:r>
      <w:r w:rsidR="00F97506">
        <w:t xml:space="preserve">MAPE </w:t>
      </w:r>
      <w:r w:rsidR="000C0862">
        <w:t>unter</w:t>
      </w:r>
      <w:r w:rsidR="00F97506">
        <w:t xml:space="preserve"> 5%. Dies</w:t>
      </w:r>
      <w:r w:rsidR="00F516EB">
        <w:t xml:space="preserve"> </w:t>
      </w:r>
      <w:r w:rsidR="00F97506">
        <w:t>deutet darauf hin</w:t>
      </w:r>
      <w:r w:rsidR="00F516EB">
        <w:t xml:space="preserve">, dass die Regel-KI </w:t>
      </w:r>
      <w:r w:rsidR="00F97506">
        <w:t>die zeitlichen Zusammenhänge zwischen Stell-, Stör-, Zustands- und Regelgröße ausreichend lernt und so</w:t>
      </w:r>
      <w:r w:rsidR="00EE6C1C">
        <w:t>mit</w:t>
      </w:r>
      <w:r w:rsidR="00F97506">
        <w:t xml:space="preserve"> eine erfolgreiche Regelung mit </w:t>
      </w:r>
      <w:r w:rsidR="00743BB2">
        <w:t xml:space="preserve">einigen </w:t>
      </w:r>
      <w:r w:rsidR="00F97506">
        <w:t>Schwankungen ermöglicht.</w:t>
      </w:r>
    </w:p>
    <w:p w:rsidR="00B4137E" w:rsidP="0034391C" w:rsidRDefault="00EE6C1C" w14:paraId="4B2E5CA1" w14:textId="3ED6F22D">
      <w:r w:rsidRPr="00EE6C1C">
        <w:t>In einem dynamischen System hat die Wahl der Fenstergröße einen großen Einfluss auf die Stabilität der Regelung. Ist das Zeitfenster zu klein, werden die dynamischen Zusammenhänge zwischen den einzelnen Größen nicht ausreichend erfasst</w:t>
      </w:r>
      <w:r w:rsidR="00B4137E">
        <w:t>.</w:t>
      </w:r>
    </w:p>
    <w:p w:rsidR="00F42763" w:rsidP="00F42763" w:rsidRDefault="00F42763" w14:paraId="6A4A6FE9" w14:textId="77777777">
      <w:pPr>
        <w:keepNext/>
        <w:jc w:val="center"/>
      </w:pPr>
      <w:r>
        <w:rPr>
          <w:noProof/>
        </w:rPr>
        <w:drawing>
          <wp:inline distT="0" distB="0" distL="0" distR="0" wp14:anchorId="6BA73233" wp14:editId="30570B6A">
            <wp:extent cx="5753096" cy="4453246"/>
            <wp:effectExtent l="0" t="0" r="635" b="5080"/>
            <wp:docPr id="482" name="Grafi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1">
                      <a:extLst>
                        <a:ext uri="{28A0092B-C50C-407E-A947-70E740481C1C}">
                          <a14:useLocalDpi xmlns:a14="http://schemas.microsoft.com/office/drawing/2010/main" val="0"/>
                        </a:ext>
                      </a:extLst>
                    </a:blip>
                    <a:srcRect t="1548" b="1670"/>
                    <a:stretch/>
                  </pic:blipFill>
                  <pic:spPr bwMode="auto">
                    <a:xfrm>
                      <a:off x="0" y="0"/>
                      <a:ext cx="5753735" cy="4453740"/>
                    </a:xfrm>
                    <a:prstGeom prst="rect">
                      <a:avLst/>
                    </a:prstGeom>
                    <a:noFill/>
                    <a:ln>
                      <a:noFill/>
                    </a:ln>
                    <a:extLst>
                      <a:ext uri="{53640926-AAD7-44D8-BBD7-CCE9431645EC}">
                        <a14:shadowObscured xmlns:a14="http://schemas.microsoft.com/office/drawing/2010/main"/>
                      </a:ext>
                    </a:extLst>
                  </pic:spPr>
                </pic:pic>
              </a:graphicData>
            </a:graphic>
          </wp:inline>
        </w:drawing>
      </w:r>
    </w:p>
    <w:p w:rsidR="00B4137E" w:rsidP="00F42763" w:rsidRDefault="00F42763" w14:paraId="6157A251" w14:textId="37D7EA91">
      <w:pPr>
        <w:pStyle w:val="Beschriftung"/>
        <w:jc w:val="center"/>
      </w:pPr>
      <w:bookmarkStart w:name="_Ref125980835" w:id="203"/>
      <w:bookmarkStart w:name="_Toc126152084" w:id="204"/>
      <w:r>
        <w:t xml:space="preserve">Abbildung </w:t>
      </w:r>
      <w:r w:rsidR="009641A2">
        <w:fldChar w:fldCharType="begin"/>
      </w:r>
      <w:r w:rsidR="009641A2">
        <w:instrText xml:space="preserve"> SEQ Abbildung \* ARABIC </w:instrText>
      </w:r>
      <w:r w:rsidR="009641A2">
        <w:fldChar w:fldCharType="separate"/>
      </w:r>
      <w:r w:rsidR="00DA4B34">
        <w:rPr>
          <w:noProof/>
        </w:rPr>
        <w:t>51</w:t>
      </w:r>
      <w:r w:rsidR="009641A2">
        <w:rPr>
          <w:noProof/>
        </w:rPr>
        <w:fldChar w:fldCharType="end"/>
      </w:r>
      <w:bookmarkEnd w:id="203"/>
      <w:r>
        <w:t xml:space="preserve">: </w:t>
      </w:r>
      <w:r w:rsidRPr="005D5433">
        <w:t xml:space="preserve">Simulationsverlauf bei Änderung der Führungsgröße, dynamischer Veränderung der Zustandsgrößen und Einfluss von Störungen für n = </w:t>
      </w:r>
      <w:r>
        <w:t>1</w:t>
      </w:r>
      <w:r w:rsidRPr="005D5433">
        <w:t xml:space="preserve">, m = </w:t>
      </w:r>
      <w:r>
        <w:t>1</w:t>
      </w:r>
      <w:r w:rsidRPr="005D5433">
        <w:t xml:space="preserve">, h = </w:t>
      </w:r>
      <w:r>
        <w:t>2</w:t>
      </w:r>
      <w:bookmarkEnd w:id="204"/>
    </w:p>
    <w:p w:rsidR="00F42763" w:rsidP="0034391C" w:rsidRDefault="00F42763" w14:paraId="1F2D6084" w14:textId="77777777"/>
    <w:p w:rsidR="00F42763" w:rsidP="0034391C" w:rsidRDefault="00F42763" w14:paraId="23140EE6" w14:textId="77777777"/>
    <w:p w:rsidR="00F42763" w:rsidP="00F42763" w:rsidRDefault="00F42763" w14:paraId="6FA57B29" w14:textId="77777777">
      <w:pPr>
        <w:keepNext/>
        <w:jc w:val="center"/>
      </w:pPr>
      <w:r>
        <w:rPr>
          <w:noProof/>
        </w:rPr>
        <w:drawing>
          <wp:inline distT="0" distB="0" distL="0" distR="0" wp14:anchorId="45754A40" wp14:editId="0D2B76BF">
            <wp:extent cx="3239770" cy="2315406"/>
            <wp:effectExtent l="0" t="0" r="0" b="8890"/>
            <wp:docPr id="484" name="Grafi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2">
                      <a:extLst>
                        <a:ext uri="{28A0092B-C50C-407E-A947-70E740481C1C}">
                          <a14:useLocalDpi xmlns:a14="http://schemas.microsoft.com/office/drawing/2010/main" val="0"/>
                        </a:ext>
                      </a:extLst>
                    </a:blip>
                    <a:srcRect t="4646"/>
                    <a:stretch/>
                  </pic:blipFill>
                  <pic:spPr bwMode="auto">
                    <a:xfrm>
                      <a:off x="0" y="0"/>
                      <a:ext cx="3240000" cy="2315570"/>
                    </a:xfrm>
                    <a:prstGeom prst="rect">
                      <a:avLst/>
                    </a:prstGeom>
                    <a:noFill/>
                    <a:ln>
                      <a:noFill/>
                    </a:ln>
                    <a:extLst>
                      <a:ext uri="{53640926-AAD7-44D8-BBD7-CCE9431645EC}">
                        <a14:shadowObscured xmlns:a14="http://schemas.microsoft.com/office/drawing/2010/main"/>
                      </a:ext>
                    </a:extLst>
                  </pic:spPr>
                </pic:pic>
              </a:graphicData>
            </a:graphic>
          </wp:inline>
        </w:drawing>
      </w:r>
    </w:p>
    <w:p w:rsidR="00F42763" w:rsidP="00F42763" w:rsidRDefault="00F42763" w14:paraId="16E0F737" w14:textId="733E6B86">
      <w:pPr>
        <w:pStyle w:val="Beschriftung"/>
        <w:jc w:val="center"/>
      </w:pPr>
      <w:bookmarkStart w:name="_Ref125981120" w:id="205"/>
      <w:bookmarkStart w:name="_Toc126152085" w:id="206"/>
      <w:r>
        <w:t xml:space="preserve">Abbildung </w:t>
      </w:r>
      <w:r w:rsidR="009641A2">
        <w:fldChar w:fldCharType="begin"/>
      </w:r>
      <w:r w:rsidR="009641A2">
        <w:instrText xml:space="preserve"> SEQ Abbildung \* ARABIC </w:instrText>
      </w:r>
      <w:r w:rsidR="009641A2">
        <w:fldChar w:fldCharType="separate"/>
      </w:r>
      <w:r w:rsidR="00DA4B34">
        <w:rPr>
          <w:noProof/>
        </w:rPr>
        <w:t>52</w:t>
      </w:r>
      <w:r w:rsidR="009641A2">
        <w:rPr>
          <w:noProof/>
        </w:rPr>
        <w:fldChar w:fldCharType="end"/>
      </w:r>
      <w:bookmarkEnd w:id="205"/>
      <w:r>
        <w:t xml:space="preserve">: MSE </w:t>
      </w:r>
      <w:r w:rsidRPr="003D3390">
        <w:t>bei Änderung der Führungsgröße, dynamischer Veränderung der Zustandsgrößen und Einfluss von Störungen für n = 1, m = 1, h = 2</w:t>
      </w:r>
      <w:bookmarkEnd w:id="206"/>
    </w:p>
    <w:p w:rsidR="0034391C" w:rsidP="0034391C" w:rsidRDefault="00F42763" w14:paraId="660AE3D4" w14:textId="23B56373">
      <w:r>
        <w:t>Anhand</w:t>
      </w:r>
      <w:r w:rsidR="0034391C">
        <w:t xml:space="preserve"> von </w:t>
      </w:r>
      <w:r>
        <w:fldChar w:fldCharType="begin"/>
      </w:r>
      <w:r>
        <w:instrText xml:space="preserve"> REF _Ref125980835 \h </w:instrText>
      </w:r>
      <w:r>
        <w:fldChar w:fldCharType="separate"/>
      </w:r>
      <w:r w:rsidR="00DA4B34">
        <w:t xml:space="preserve">Abbildung </w:t>
      </w:r>
      <w:r w:rsidR="00DA4B34">
        <w:rPr>
          <w:noProof/>
        </w:rPr>
        <w:t>51</w:t>
      </w:r>
      <w:r>
        <w:fldChar w:fldCharType="end"/>
      </w:r>
      <w:r>
        <w:t xml:space="preserve"> wird </w:t>
      </w:r>
      <w:r w:rsidR="0034391C">
        <w:t xml:space="preserve">deutlich, </w:t>
      </w:r>
      <w:r>
        <w:t>dass die Regelung mit einem kleinen Zeitfenster instabil werden kann</w:t>
      </w:r>
      <w:r w:rsidR="00581AD1">
        <w:t xml:space="preserve"> und zeitwei</w:t>
      </w:r>
      <w:r w:rsidR="00EE6C1C">
        <w:t>se</w:t>
      </w:r>
      <w:r w:rsidR="00581AD1">
        <w:t xml:space="preserve"> komplett versagt</w:t>
      </w:r>
      <w:r>
        <w:t xml:space="preserve">. </w:t>
      </w:r>
      <w:r w:rsidR="0034391C">
        <w:t xml:space="preserve">Es ist zu erkennen, dass die Führungsgröße </w:t>
      </w:r>
      <w:r>
        <w:t xml:space="preserve">bis </w:t>
      </w:r>
      <m:oMath>
        <m:r>
          <w:rPr>
            <w:rFonts w:ascii="Cambria Math" w:hAnsi="Cambria Math"/>
          </w:rPr>
          <m:t>t=300s</m:t>
        </m:r>
      </m:oMath>
      <w:r>
        <w:t xml:space="preserve"> </w:t>
      </w:r>
      <w:r w:rsidR="0034391C">
        <w:t xml:space="preserve">erreicht und gehalten wird, es jedoch </w:t>
      </w:r>
      <w:r>
        <w:t xml:space="preserve">beim Halten von </w:t>
      </w:r>
      <m:oMath>
        <m: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=5</m:t>
        </m:r>
      </m:oMath>
      <w:r>
        <w:t xml:space="preserve"> </w:t>
      </w:r>
      <w:r w:rsidR="0034391C">
        <w:t xml:space="preserve">zu hohen Ausschlägen </w:t>
      </w:r>
      <w:r>
        <w:t>kommt</w:t>
      </w:r>
      <w:r w:rsidR="0034391C">
        <w:t>, was daran liegt, dass zu wenig vergangene Werte für die Vorhersage benutzt werden.</w:t>
      </w:r>
      <w:r>
        <w:t xml:space="preserve"> </w:t>
      </w:r>
      <w:r>
        <w:fldChar w:fldCharType="begin"/>
      </w:r>
      <w:r>
        <w:instrText xml:space="preserve"> REF _Ref125981120 \h </w:instrText>
      </w:r>
      <w:r>
        <w:fldChar w:fldCharType="separate"/>
      </w:r>
      <w:r w:rsidR="00DA4B34">
        <w:t xml:space="preserve">Abbildung </w:t>
      </w:r>
      <w:r w:rsidR="00DA4B34">
        <w:rPr>
          <w:noProof/>
        </w:rPr>
        <w:t>52</w:t>
      </w:r>
      <w:r>
        <w:fldChar w:fldCharType="end"/>
      </w:r>
      <w:r>
        <w:t xml:space="preserve"> zeigt, dass der</w:t>
      </w:r>
      <w:r w:rsidR="00457526">
        <w:t xml:space="preserve"> MSE-</w:t>
      </w:r>
      <w:r>
        <w:t>Vorhersagefehler für ein kleineres Zeitfenster kleine</w:t>
      </w:r>
      <w:r w:rsidR="00457526">
        <w:t>r</w:t>
      </w:r>
      <w:r>
        <w:t xml:space="preserve"> und konstanter ist als für ein größeres Zeitfenster</w:t>
      </w:r>
      <w:r w:rsidR="00457526">
        <w:t xml:space="preserve">. Der MAPE-Fehler kann in diesem Fall nicht verwendet werden, da die Regelgröße 0 erreicht. </w:t>
      </w:r>
      <w:r w:rsidR="00817ADA">
        <w:t xml:space="preserve">Der geringe Vorhersagefehler ist darauf zurückzuführen, dass mit </w:t>
      </w:r>
      <m:oMath>
        <m:r>
          <w:rPr>
            <w:rFonts w:ascii="Cambria Math" w:hAnsi="Cambria Math"/>
          </w:rPr>
          <m:t>m=1</m:t>
        </m:r>
      </m:oMath>
      <w:r w:rsidR="00817ADA">
        <w:t xml:space="preserve"> und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=2</m:t>
        </m:r>
      </m:oMath>
      <w:r w:rsidR="00817ADA">
        <w:t xml:space="preserve"> wenige Regelstrategien vorhergesagt werden müssen, </w:t>
      </w:r>
      <w:r w:rsidR="00581AD1">
        <w:t>was zu weniger fehlerhaften Vorhersagen führt.</w:t>
      </w:r>
      <w:r w:rsidR="00817ADA">
        <w:t xml:space="preserve"> </w:t>
      </w:r>
      <w:r w:rsidR="00457526">
        <w:t>Trotz des geringeren Vorhersagefehlers ist die Regelung mit einem kleinen Zeitfenster insgesamt instabiler.</w:t>
      </w:r>
      <w:r w:rsidR="00817ADA">
        <w:t xml:space="preserve"> </w:t>
      </w:r>
      <w:r w:rsidR="00581AD1">
        <w:t xml:space="preserve">Es sollte </w:t>
      </w:r>
      <w:r w:rsidR="00EE6C1C">
        <w:t>daher</w:t>
      </w:r>
      <w:r w:rsidR="00581AD1">
        <w:t xml:space="preserve"> darauf geachtet werden, dass das Zeitfenster, je nach Anwendungsfall der Regel-KI, nicht zu klein gewählt wird.</w:t>
      </w:r>
    </w:p>
    <w:p w:rsidR="00206963" w:rsidP="0034391C" w:rsidRDefault="00206963" w14:paraId="7E7EC781" w14:textId="0DF88E8F"/>
    <w:p w:rsidR="001619F5" w:rsidP="0034391C" w:rsidRDefault="001619F5" w14:paraId="1381B541" w14:textId="77777777"/>
    <w:p w:rsidRPr="0034391C" w:rsidR="00424F8C" w:rsidP="0034391C" w:rsidRDefault="00424F8C" w14:paraId="794B8350" w14:textId="77777777"/>
    <w:p w:rsidR="00B4791E" w:rsidP="00B4791E" w:rsidRDefault="00B4791E" w14:paraId="6D250139" w14:textId="1D5F486A">
      <w:pPr>
        <w:pStyle w:val="berschrift2"/>
      </w:pPr>
      <w:bookmarkStart w:name="_Toc126152023" w:id="207"/>
      <w:r>
        <w:t>Übertragung auf einen re</w:t>
      </w:r>
      <w:r w:rsidR="00E33EB3">
        <w:t>alen</w:t>
      </w:r>
      <w:r>
        <w:t xml:space="preserve"> Prozess</w:t>
      </w:r>
      <w:bookmarkEnd w:id="207"/>
    </w:p>
    <w:p w:rsidR="00D435FE" w:rsidP="00B5435D" w:rsidRDefault="00B4791E" w14:paraId="6D53ED16" w14:textId="2A26FCE8">
      <w:r>
        <w:t>Eine Übertragung dieses Regel</w:t>
      </w:r>
      <w:r w:rsidR="00EE6C1C">
        <w:t>ungs</w:t>
      </w:r>
      <w:r>
        <w:t>systems auf re</w:t>
      </w:r>
      <w:r w:rsidR="00E33EB3">
        <w:t>a</w:t>
      </w:r>
      <w:r>
        <w:t xml:space="preserve">le Prozesse sollte mit Vorsicht </w:t>
      </w:r>
      <w:r w:rsidR="00E33EB3">
        <w:t>erfolgen</w:t>
      </w:r>
      <w:r>
        <w:t xml:space="preserve">, da die Effektivität der Regel-KI in diesen Fällen noch nicht getestet wurde. Das in dieser Arbeit verwendete virtuelle </w:t>
      </w:r>
      <w:r w:rsidR="009079F7">
        <w:t>Proxysystem</w:t>
      </w:r>
      <w:r>
        <w:t xml:space="preserve"> ist im </w:t>
      </w:r>
      <w:r w:rsidR="00BD07F1">
        <w:t>Vergleich</w:t>
      </w:r>
      <w:r>
        <w:t xml:space="preserve"> zu den meisten re</w:t>
      </w:r>
      <w:r w:rsidR="00E33EB3">
        <w:t>a</w:t>
      </w:r>
      <w:r>
        <w:t xml:space="preserve">len Prozessen nicht sehr </w:t>
      </w:r>
      <w:r w:rsidR="000C1D88">
        <w:t>komplex</w:t>
      </w:r>
      <w:r w:rsidR="00C72904">
        <w:t>, was eine erfolgreiche Regelung erleichtert</w:t>
      </w:r>
      <w:r>
        <w:t xml:space="preserve">. </w:t>
      </w:r>
      <w:r w:rsidR="00BD07F1">
        <w:t>Die Regel-KI</w:t>
      </w:r>
      <w:r w:rsidR="00E33EB3">
        <w:t xml:space="preserve"> ist ungeeignet für Prozesse, die leicht instabil werden und </w:t>
      </w:r>
      <w:r w:rsidR="000C1D88">
        <w:t>möglicherweise</w:t>
      </w:r>
      <w:r w:rsidR="00E33EB3">
        <w:t xml:space="preserve"> komplett versagen können, da </w:t>
      </w:r>
      <w:r w:rsidR="00BD07F1">
        <w:t>das Lernen der Regel-KI</w:t>
      </w:r>
      <w:r w:rsidR="00E33EB3">
        <w:t xml:space="preserve"> auf der Erkundung des Systems durch zufällige </w:t>
      </w:r>
      <w:r w:rsidR="000C1D88">
        <w:t>Aktionen</w:t>
      </w:r>
      <w:r w:rsidR="00E33EB3">
        <w:t xml:space="preserve"> basiert. </w:t>
      </w:r>
      <w:r w:rsidR="00BD07F1">
        <w:t xml:space="preserve">Ein Beispiel hierfür wäre die Anwendung dieser Regel-KI zur </w:t>
      </w:r>
      <w:r w:rsidR="000C1D88">
        <w:t>Steuerung</w:t>
      </w:r>
      <w:r w:rsidR="00BD07F1">
        <w:t xml:space="preserve"> von Steuerelementen </w:t>
      </w:r>
      <w:r w:rsidR="000C1D88">
        <w:t>in</w:t>
      </w:r>
      <w:r w:rsidR="00BD07F1">
        <w:t xml:space="preserve"> einem Flugzeug, </w:t>
      </w:r>
      <w:r w:rsidR="000C1D88">
        <w:t>was</w:t>
      </w:r>
      <w:r w:rsidR="00BD07F1">
        <w:t xml:space="preserve"> aufgrund der hohen Anforderungen an Sicherheit und Zuverlässigkeit nicht geeignet ist. </w:t>
      </w:r>
    </w:p>
    <w:p w:rsidR="00B5435D" w:rsidP="00B5435D" w:rsidRDefault="00B5435D" w14:paraId="73EC1318" w14:textId="24C22824">
      <w:r>
        <w:t xml:space="preserve">Die implementierte Regel-KI </w:t>
      </w:r>
      <w:r w:rsidRPr="00C91A17" w:rsidR="00C91A17">
        <w:t>kann unter Berücksichtigung eventueller Anpassungen auf einen Bioreaktor zur pH-</w:t>
      </w:r>
      <w:r w:rsidR="009079F7">
        <w:t>Wert-</w:t>
      </w:r>
      <w:r w:rsidRPr="00C91A17" w:rsidR="00C91A17">
        <w:t>Regelung übertragen werden</w:t>
      </w:r>
      <w:r>
        <w:t xml:space="preserve">. </w:t>
      </w:r>
      <w:r w:rsidRPr="00C91A17" w:rsidR="00C91A17">
        <w:t xml:space="preserve">Um ein besseres Prozessmodell zu erhalten, ist es sinnvoll, neben der Regelgröße und der Stellgröße alle relevanten Größen, die einen Einfluss auf den pH-Wert haben, zu messen und als Eingangsgrößen für die </w:t>
      </w:r>
      <w:r w:rsidR="00C91A17">
        <w:t>Vorhersage</w:t>
      </w:r>
      <w:r w:rsidRPr="00C91A17" w:rsidR="00C91A17">
        <w:t xml:space="preserve"> zu verwenden</w:t>
      </w:r>
      <w:r w:rsidR="00C91A17">
        <w:t>.</w:t>
      </w:r>
      <w:r w:rsidRPr="00C91A17" w:rsidR="00C91A17">
        <w:t xml:space="preserve"> Zur Einhaltung von Sicherheitsbedingungen</w:t>
      </w:r>
      <w:r w:rsidR="00C91A17">
        <w:t xml:space="preserve"> </w:t>
      </w:r>
      <w:r>
        <w:t>kann</w:t>
      </w:r>
      <w:r w:rsidRPr="001863DF" w:rsidR="001863DF">
        <w:t xml:space="preserve"> </w:t>
      </w:r>
      <w:r w:rsidR="001863DF">
        <w:t>gegebenenfalls</w:t>
      </w:r>
      <w:r w:rsidRPr="001863DF" w:rsidR="001863DF">
        <w:t xml:space="preserve"> ein separater Regler installiert </w:t>
      </w:r>
      <w:r w:rsidR="00C91A17">
        <w:t>werden</w:t>
      </w:r>
      <w:r w:rsidRPr="001863DF" w:rsidR="001863DF">
        <w:t>, der bei zu großen Schwankungen kurzzeitig die Regelung übernimmt, um Schäden am Bioreaktor durch zu hohe oder zu niedrige pH-Werte zu vermeiden.</w:t>
      </w:r>
      <w:r w:rsidR="001863DF">
        <w:t xml:space="preserve"> </w:t>
      </w:r>
      <w:r w:rsidRPr="001863DF" w:rsidR="001863DF">
        <w:t xml:space="preserve">Andernfalls können </w:t>
      </w:r>
      <w:r>
        <w:t>weitere</w:t>
      </w:r>
      <w:r w:rsidRPr="001863DF" w:rsidR="001863DF">
        <w:t xml:space="preserve"> Sicherheitsmechanismen </w:t>
      </w:r>
      <w:r>
        <w:t>eingebaut</w:t>
      </w:r>
      <w:r w:rsidRPr="001863DF" w:rsidR="001863DF">
        <w:t xml:space="preserve"> werden, wie </w:t>
      </w:r>
      <w:r w:rsidR="001863DF">
        <w:t>zum Beispiel</w:t>
      </w:r>
      <w:r w:rsidRPr="001863DF" w:rsidR="001863DF">
        <w:t xml:space="preserve"> das Abschalten des </w:t>
      </w:r>
      <w:r>
        <w:t>Zulaufventils</w:t>
      </w:r>
      <w:r w:rsidRPr="001863DF" w:rsidR="001863DF">
        <w:t>, wenn der pH-Wert einen bestimmten Grenzwert überschreitet.</w:t>
      </w:r>
      <w:r>
        <w:t xml:space="preserve"> </w:t>
      </w:r>
      <w:r w:rsidRPr="00B5435D">
        <w:t>Es sollte auch darauf geachtet werden, ein ausreichend großes Zeitfenster zu wählen, um die Diffusion des Zulaufs zu berücksichtigen.</w:t>
      </w:r>
    </w:p>
    <w:p w:rsidR="002B3C1F" w:rsidP="006F28E7" w:rsidRDefault="002B3C1F" w14:paraId="1521B0DC" w14:textId="262EC781">
      <w:r>
        <w:t xml:space="preserve">Durch die Verwendung eines </w:t>
      </w:r>
      <w:r w:rsidR="00BD07F1">
        <w:t>KNN</w:t>
      </w:r>
      <w:r>
        <w:t xml:space="preserve"> als Modell für MPC, </w:t>
      </w:r>
      <w:r w:rsidRPr="000C1D88" w:rsidR="000C1D88">
        <w:t>können komplexe Zusammenhänge und nichtlineare Beziehungen zwischen Stell- und Regelgröße ohne vorherige Kenntnis der Systemeigenschaften erfasst werden</w:t>
      </w:r>
      <w:r>
        <w:t xml:space="preserve">. </w:t>
      </w:r>
      <w:r w:rsidR="00BD07F1">
        <w:t>KNNs</w:t>
      </w:r>
      <w:r>
        <w:t xml:space="preserve"> sind </w:t>
      </w:r>
      <w:r w:rsidR="000C1D88">
        <w:t xml:space="preserve">zudem </w:t>
      </w:r>
      <w:r>
        <w:t xml:space="preserve">robust gegenüber </w:t>
      </w:r>
      <w:r w:rsidR="000C1D88">
        <w:t>Ä</w:t>
      </w:r>
      <w:r>
        <w:t xml:space="preserve">nderungen der Prozessparameter und können sich an dynamische Prozesse anpassen. Es </w:t>
      </w:r>
      <w:r w:rsidR="00BD07F1">
        <w:t xml:space="preserve">besteht jedoch das Risiko, </w:t>
      </w:r>
      <w:r>
        <w:t xml:space="preserve">dass sich ein KNN zu sehr </w:t>
      </w:r>
      <w:r w:rsidR="006F28E7">
        <w:t>an</w:t>
      </w:r>
      <w:r>
        <w:t xml:space="preserve"> </w:t>
      </w:r>
      <w:r w:rsidR="00670B70">
        <w:t xml:space="preserve">alte </w:t>
      </w:r>
      <w:r>
        <w:t>Daten anpasst und neue Systemzustände nicht generalisieren kann</w:t>
      </w:r>
      <w:r w:rsidR="00670B70">
        <w:t xml:space="preserve">, </w:t>
      </w:r>
      <w:r w:rsidR="006F28E7">
        <w:t>was zum Versagen der Regelung führen kann. Außerdem ist der Rechenaufwand bei der Verwendung eines KNN als Modell</w:t>
      </w:r>
      <w:r w:rsidR="00D10E17">
        <w:t xml:space="preserve"> </w:t>
      </w:r>
      <w:r w:rsidR="006F28E7">
        <w:t xml:space="preserve">höher als </w:t>
      </w:r>
      <w:r w:rsidR="000C1D88">
        <w:t>bei</w:t>
      </w:r>
      <w:r w:rsidR="006F28E7">
        <w:t xml:space="preserve"> statistische</w:t>
      </w:r>
      <w:r w:rsidR="000C1D88">
        <w:t>n</w:t>
      </w:r>
      <w:r w:rsidR="006F28E7">
        <w:t xml:space="preserve"> Modelle</w:t>
      </w:r>
      <w:r w:rsidR="000C1D88">
        <w:t>n</w:t>
      </w:r>
      <w:r w:rsidR="006F28E7">
        <w:t xml:space="preserve">, was zu </w:t>
      </w:r>
      <w:r w:rsidR="006F28E7">
        <w:t>höheren Energiekosten für die Regelung führen kann.</w:t>
      </w:r>
      <w:r w:rsidR="00D435FE">
        <w:t xml:space="preserve"> </w:t>
      </w:r>
      <w:r w:rsidR="00852A2C">
        <w:t>Im Hinblick auf die Übertragbarkeit auf r</w:t>
      </w:r>
      <w:r w:rsidR="000C1D88">
        <w:t>eale</w:t>
      </w:r>
      <w:r w:rsidR="00852A2C">
        <w:t xml:space="preserve"> Prozesse </w:t>
      </w:r>
      <w:r w:rsidR="000C1D88">
        <w:t>ist</w:t>
      </w:r>
      <w:r w:rsidR="006F28E7">
        <w:t xml:space="preserve"> auch die Wirtschaftlichkeit </w:t>
      </w:r>
      <w:r w:rsidR="000C1D88">
        <w:t>zu berücksichtigen</w:t>
      </w:r>
      <w:r w:rsidR="006F28E7">
        <w:t>. Die Anpassungsfähigkeit</w:t>
      </w:r>
      <w:r w:rsidR="000C1D88">
        <w:t xml:space="preserve"> </w:t>
      </w:r>
      <w:r w:rsidR="002D7FA6">
        <w:t>einer</w:t>
      </w:r>
      <w:r w:rsidR="006F28E7">
        <w:t xml:space="preserve"> Regel-KI auf unterschiedliche Systeme kann zwar </w:t>
      </w:r>
      <w:r w:rsidR="000C1D88">
        <w:t xml:space="preserve">die </w:t>
      </w:r>
      <w:r w:rsidR="006F28E7">
        <w:t xml:space="preserve">Kosten für den Entwurf eines spezifischen Reglers </w:t>
      </w:r>
      <w:r w:rsidR="000C1D88">
        <w:t>ein</w:t>
      </w:r>
      <w:r w:rsidR="006F28E7">
        <w:t xml:space="preserve">sparen, </w:t>
      </w:r>
      <w:r w:rsidRPr="000C1D88" w:rsidR="000C1D88">
        <w:t>erfordert aber den Einsatz teurerer Rechner, die zudem einen höheren Energiebedarf haben</w:t>
      </w:r>
      <w:r w:rsidR="006F28E7">
        <w:t xml:space="preserve">. </w:t>
      </w:r>
      <w:r w:rsidRPr="000C1D88" w:rsidR="000C1D88">
        <w:t>Für Prozessregelungen, die mit älteren Rechnern betrieben werden, ist die Übertragung dieser Regel-KI wahrscheinlich ungeeignet, da in diesen Fällen die Rechenleistung fehlt, um eine große Anzahl von Regelstrategien in Echtzeit zu bewerten und gleichzeitig das KNN kontinuierlich mit neuen Daten zu trainieren.</w:t>
      </w:r>
    </w:p>
    <w:p w:rsidRPr="00122828" w:rsidR="006145F1" w:rsidP="00B4185E" w:rsidRDefault="00B4185E" w14:paraId="0E9B8A79" w14:textId="1A73FEBD">
      <w:pPr>
        <w:spacing w:after="0" w:line="240" w:lineRule="auto"/>
        <w:jc w:val="left"/>
      </w:pPr>
      <w:r>
        <w:br w:type="page"/>
      </w:r>
    </w:p>
    <w:p w:rsidR="001225E4" w:rsidP="001225E4" w:rsidRDefault="001225E4" w14:paraId="442D9D9F" w14:textId="15C8048A">
      <w:pPr>
        <w:pStyle w:val="berschrift1"/>
      </w:pPr>
      <w:bookmarkStart w:name="_Toc471286290" w:id="208"/>
      <w:bookmarkStart w:name="_Toc126152024" w:id="209"/>
      <w:r w:rsidRPr="00FD33C8">
        <w:t>Zusammenfassung</w:t>
      </w:r>
      <w:bookmarkEnd w:id="208"/>
      <w:r>
        <w:t xml:space="preserve"> und Ausblick</w:t>
      </w:r>
      <w:bookmarkEnd w:id="209"/>
    </w:p>
    <w:p w:rsidR="00860387" w:rsidP="00694EC1" w:rsidRDefault="00386EE4" w14:paraId="5160581E" w14:textId="77777777">
      <w:r>
        <w:t xml:space="preserve">In dieser Arbeit wurde eine adaptive Regel-KI implementiert, die mit Hilfe eines gleitenden Zeitfensters die zeitlichen Zusammenhänge zwischen der Stell- und Regelgröße eines Systems lernt und aus möglichen Regelstrategien die </w:t>
      </w:r>
      <w:r w:rsidR="00D10E17">
        <w:t>O</w:t>
      </w:r>
      <w:r>
        <w:t>ptimale identifizieren kann.</w:t>
      </w:r>
      <w:r w:rsidR="002E7569">
        <w:t xml:space="preserve"> </w:t>
      </w:r>
      <w:r w:rsidR="000C1D88">
        <w:t>Dazu</w:t>
      </w:r>
      <w:r w:rsidR="002D7FA6">
        <w:t xml:space="preserve"> wurden z</w:t>
      </w:r>
      <w:r w:rsidR="002E7569">
        <w:t xml:space="preserve">unächst die theoretischen Grundlagen der Prozessregelung, </w:t>
      </w:r>
      <w:r w:rsidR="000C1D88">
        <w:t xml:space="preserve">der </w:t>
      </w:r>
      <w:r w:rsidR="009E65F1">
        <w:t xml:space="preserve">KI </w:t>
      </w:r>
      <w:r w:rsidR="002E7569">
        <w:t>und de</w:t>
      </w:r>
      <w:r w:rsidR="000C1D88">
        <w:t>s</w:t>
      </w:r>
      <w:r w:rsidR="002E7569">
        <w:t xml:space="preserve"> verwendeten Regel</w:t>
      </w:r>
      <w:r w:rsidR="000C1D88">
        <w:t>ungs</w:t>
      </w:r>
      <w:r w:rsidR="002E7569">
        <w:t xml:space="preserve">verfahren MPC </w:t>
      </w:r>
      <w:r w:rsidR="009E65F1">
        <w:t>er</w:t>
      </w:r>
      <w:r w:rsidR="000C1D88">
        <w:t>läutert</w:t>
      </w:r>
      <w:r w:rsidR="002E7569">
        <w:t xml:space="preserve">. Anschließend wurde die Regel-KI </w:t>
      </w:r>
      <w:r w:rsidR="00D07A12">
        <w:t xml:space="preserve">in Python implementiert und </w:t>
      </w:r>
      <w:r w:rsidR="000C1D88">
        <w:t>an einem</w:t>
      </w:r>
      <w:r w:rsidR="00D07A12">
        <w:t xml:space="preserve"> virtuellen Stellvertretersystems getestet. </w:t>
      </w:r>
    </w:p>
    <w:p w:rsidR="00E9080C" w:rsidP="00694EC1" w:rsidRDefault="002E7569" w14:paraId="458C56F7" w14:textId="58249A9E">
      <w:r>
        <w:t xml:space="preserve">Es wurde festgestellt, dass </w:t>
      </w:r>
      <w:r w:rsidR="009E65F1">
        <w:t xml:space="preserve">die </w:t>
      </w:r>
      <w:r w:rsidR="00225B7B">
        <w:t xml:space="preserve">Verwendung </w:t>
      </w:r>
      <w:r>
        <w:t>d</w:t>
      </w:r>
      <w:r w:rsidR="00225B7B">
        <w:t>er</w:t>
      </w:r>
      <w:r>
        <w:t xml:space="preserve"> ReLU-Aktivierungsfunktion</w:t>
      </w:r>
      <w:r w:rsidR="00225B7B">
        <w:t xml:space="preserve"> </w:t>
      </w:r>
      <w:r w:rsidR="009E65F1">
        <w:t>zu toten Neuronen führen kann</w:t>
      </w:r>
      <w:r w:rsidR="002D7FA6">
        <w:t>. Um dies zu vermeiden, wurde die Leaky-ReLU-Funktion verwendet. Weiterhin wurde beobachtet, dass die Größe des Zeitfensters bei diesem System keinen großen Einfluss auf den Regelungserfolg hat.</w:t>
      </w:r>
      <w:r w:rsidR="009E65F1">
        <w:t xml:space="preserve"> </w:t>
      </w:r>
      <w:r w:rsidR="002D7FA6">
        <w:t>Um den Rechenaufwand zu reduzieren und die Stabilität der Regelung zu erhöhen, wurde bei der Berechnung der optimalen Regelstrategie</w:t>
      </w:r>
      <w:r w:rsidR="00C97157">
        <w:t xml:space="preserve"> eine Nebenbedingung eingeführt, die die Änderung der Stellgröße zwischen zwei Zeitpunkten </w:t>
      </w:r>
      <w:r w:rsidR="000C1D88">
        <w:t>begrenzt</w:t>
      </w:r>
      <w:r w:rsidR="00C97157">
        <w:t xml:space="preserve">. Es </w:t>
      </w:r>
      <w:r w:rsidR="000C1D88">
        <w:t>konnte</w:t>
      </w:r>
      <w:r w:rsidR="00C97157">
        <w:t xml:space="preserve"> beobachtet</w:t>
      </w:r>
      <w:r w:rsidR="000C1D88">
        <w:t xml:space="preserve"> werden</w:t>
      </w:r>
      <w:r w:rsidR="00C97157">
        <w:t xml:space="preserve">, dass die Regel-KI in der Lage ist, sich nach Störungen </w:t>
      </w:r>
      <w:r w:rsidR="00860387">
        <w:t>im</w:t>
      </w:r>
      <w:r w:rsidR="00C97157">
        <w:t xml:space="preserve"> System wieder </w:t>
      </w:r>
      <w:r w:rsidR="00CA0B29">
        <w:t xml:space="preserve">zu </w:t>
      </w:r>
      <w:r w:rsidR="00C97157">
        <w:t>stabilisiere</w:t>
      </w:r>
      <w:r w:rsidR="00CA0B29">
        <w:t>n</w:t>
      </w:r>
      <w:r w:rsidR="00C97157">
        <w:t>.</w:t>
      </w:r>
      <w:r w:rsidR="00E9080C">
        <w:t xml:space="preserve"> </w:t>
      </w:r>
      <w:r w:rsidR="009E65F1">
        <w:t xml:space="preserve">Zusätzlich wurde die Anpassungsfähigkeit der Regel-KI </w:t>
      </w:r>
      <w:r w:rsidR="000C1D88">
        <w:t>an</w:t>
      </w:r>
      <w:r w:rsidR="009E65F1">
        <w:t xml:space="preserve"> eine Änderung der Führungsgröße </w:t>
      </w:r>
      <w:r w:rsidR="000C1D88">
        <w:t>bei</w:t>
      </w:r>
      <w:r w:rsidR="009E65F1">
        <w:t xml:space="preserve"> dynamischen </w:t>
      </w:r>
      <w:r w:rsidR="000C1D88">
        <w:t>Ä</w:t>
      </w:r>
      <w:r w:rsidR="009E65F1">
        <w:t>nderungen der internen Zustandsgrößen</w:t>
      </w:r>
      <w:r w:rsidR="00860387">
        <w:t xml:space="preserve"> und unter Einfluss verschiedener Störgrößen</w:t>
      </w:r>
      <w:r w:rsidR="00D07A12">
        <w:t xml:space="preserve"> </w:t>
      </w:r>
      <w:r w:rsidR="009E65F1">
        <w:t>getestet</w:t>
      </w:r>
      <w:r w:rsidR="00C97157">
        <w:t xml:space="preserve">. </w:t>
      </w:r>
      <w:r w:rsidRPr="00860387" w:rsidR="00860387">
        <w:t>Dabei wurde festgestellt, dass die Regel-KI in der Lage ist, sich an dynamische Änderungen anzupassen und die Führungsgröße mit nur geringen Schwankungen stabil zu erreichen und zu halten</w:t>
      </w:r>
      <w:r w:rsidR="00C97157">
        <w:t xml:space="preserve">. </w:t>
      </w:r>
      <w:r w:rsidR="00860387">
        <w:t>Den größten Einfluss auf eine erfolgreiche Regelung haben die Prozessparameter</w:t>
      </w:r>
      <w:r w:rsidR="009079F7">
        <w:t xml:space="preserve"> des Proxysystems</w:t>
      </w:r>
      <w:r w:rsidR="00860387">
        <w:t xml:space="preserve">, die so gewählt werden müssen, dass eine erfolgreiche Regelung überhaupt erst möglich ist. </w:t>
      </w:r>
      <w:r w:rsidRPr="00424F8C" w:rsidR="00860387">
        <w:t>Im Vergleich zu einem statischen System</w:t>
      </w:r>
      <w:r w:rsidR="00860387">
        <w:t>,</w:t>
      </w:r>
      <w:r w:rsidRPr="00424F8C" w:rsidR="00860387">
        <w:t xml:space="preserve"> kommt der Größe </w:t>
      </w:r>
      <m:oMath>
        <m:r>
          <w:rPr>
            <w:rFonts w:ascii="Cambria Math" w:hAnsi="Cambria Math"/>
          </w:rPr>
          <m:t>n</m:t>
        </m:r>
      </m:oMath>
      <w:r w:rsidRPr="00424F8C" w:rsidR="00860387">
        <w:t xml:space="preserve"> in einem dynamischen System eine größere Bedeutung zu, da zeitliche Zusammenhänge in einem dynamischen System mit kleinem </w:t>
      </w:r>
      <m:oMath>
        <m:r>
          <w:rPr>
            <w:rFonts w:ascii="Cambria Math" w:hAnsi="Cambria Math"/>
          </w:rPr>
          <m:t>n</m:t>
        </m:r>
      </m:oMath>
      <w:r w:rsidRPr="00424F8C" w:rsidR="00860387">
        <w:t xml:space="preserve"> nur bedingt gelernt werden.</w:t>
      </w:r>
    </w:p>
    <w:p w:rsidR="00E93E21" w:rsidP="00694EC1" w:rsidRDefault="00C97157" w14:paraId="43A09118" w14:textId="43E8747B">
      <w:r>
        <w:t xml:space="preserve">Diese Ergebnisse </w:t>
      </w:r>
      <w:r w:rsidR="001B4A16">
        <w:t>zeigen das Poten</w:t>
      </w:r>
      <w:r w:rsidR="00306899">
        <w:t>t</w:t>
      </w:r>
      <w:r w:rsidR="001B4A16">
        <w:t xml:space="preserve">ial für die </w:t>
      </w:r>
      <w:r w:rsidR="00D94D63">
        <w:t xml:space="preserve">Integration der Regel-KI in bestimmte </w:t>
      </w:r>
      <w:r w:rsidRPr="00D94D63" w:rsidR="00D94D63">
        <w:t>physikalische</w:t>
      </w:r>
      <w:r w:rsidR="00D94D63">
        <w:t xml:space="preserve"> Prozesse.</w:t>
      </w:r>
      <w:r w:rsidR="00E5656F">
        <w:t xml:space="preserve"> Für eine Regelung in Echtzeit ist</w:t>
      </w:r>
      <w:r w:rsidR="00A40787">
        <w:t xml:space="preserve"> es wichtig</w:t>
      </w:r>
      <w:r w:rsidR="00E5656F">
        <w:t xml:space="preserve">, dass </w:t>
      </w:r>
      <w:r w:rsidR="00E9080C">
        <w:t>genügend</w:t>
      </w:r>
      <w:r w:rsidR="00E5656F">
        <w:t xml:space="preserve"> </w:t>
      </w:r>
      <w:r w:rsidR="00E5656F">
        <w:t>Rechenleistung zur Verfügung steht.</w:t>
      </w:r>
      <w:r w:rsidR="00E9080C">
        <w:t xml:space="preserve"> </w:t>
      </w:r>
      <w:r w:rsidRPr="00E93E21" w:rsidR="00E93E21">
        <w:t>Ein Grafikprozessor (GPU) mit hoher Speicherkapazität, eine CPU mit mehreren Kernen und ein ausreichend großer Arbeitsspeicher für die Speicherung der Zeitreihen sollten verwendet werden. Der Grafikprozessor spielt die wichtigste Rolle, da er die parallele Ausführung vieler rechenintensiver Matrixoperationen ermöglicht, was eine schnelle Vorhersage und ein schnelles Training des KNN gewährleistet.</w:t>
      </w:r>
    </w:p>
    <w:p w:rsidR="00E93E21" w:rsidP="00E93E21" w:rsidRDefault="00C97157" w14:paraId="7E6229F3" w14:textId="3841070B">
      <w:r>
        <w:t xml:space="preserve">Es ist jedoch zu beachten, dass weitere Tests und Analysen durchgeführt werden </w:t>
      </w:r>
      <w:r w:rsidR="00D94D63">
        <w:t>müssen</w:t>
      </w:r>
      <w:r>
        <w:t xml:space="preserve">, um die </w:t>
      </w:r>
      <w:r w:rsidR="00D94D63">
        <w:t>Wirksamkeit</w:t>
      </w:r>
      <w:r>
        <w:t xml:space="preserve"> und die Anwendbarkeit der Regel-KI in realen Prozessen zu bestätigen.</w:t>
      </w:r>
      <w:r w:rsidR="00FC4949">
        <w:t xml:space="preserve"> </w:t>
      </w:r>
      <w:r w:rsidRPr="00D94D63" w:rsidR="00D94D63">
        <w:t xml:space="preserve">Zu diesem Zweck kann die Regel-KI in einer zukünftigen Arbeit an einem Bioreaktor zur pH-Wert-Regelung eingesetzt und getestet werden, </w:t>
      </w:r>
      <w:r w:rsidRPr="00306899" w:rsidR="00306899">
        <w:t>wobei mögliche Anpassungen durch den Einbau zusätzlicher Sicherheitsbedingungen zu berücksichtigen sind</w:t>
      </w:r>
      <w:r w:rsidR="00901876">
        <w:t xml:space="preserve">. </w:t>
      </w:r>
      <w:r w:rsidRPr="00306899" w:rsidR="00306899">
        <w:t>Darüber hinaus kann getestet werden, ob ein LSTM-Netz für die Vorhersage einer Zeitreihe besser geeignet ist als ein normales DNN, da LSTM-Netz</w:t>
      </w:r>
      <w:r w:rsidR="00306899">
        <w:t>e</w:t>
      </w:r>
      <w:r w:rsidRPr="00306899" w:rsidR="00306899">
        <w:t xml:space="preserve"> für die Vorhersage sequentieller Daten optimiert sind.</w:t>
      </w:r>
    </w:p>
    <w:p w:rsidRPr="006145F1" w:rsidR="00E93E21" w:rsidP="00E93E21" w:rsidRDefault="00E93E21" w14:paraId="526643BA" w14:textId="161A1551">
      <w:pPr>
        <w:spacing w:after="0" w:line="240" w:lineRule="auto"/>
        <w:jc w:val="left"/>
      </w:pPr>
      <w:r>
        <w:br w:type="page"/>
      </w:r>
    </w:p>
    <w:p w:rsidRPr="00AF7A15" w:rsidR="0042557F" w:rsidP="0070686C" w:rsidRDefault="00EC3933" w14:paraId="39157118" w14:textId="58F1FD4D">
      <w:pPr>
        <w:pStyle w:val="CitaviBibliographyHeading"/>
        <w:rPr>
          <w:lang w:val="en-GB"/>
        </w:rPr>
      </w:pPr>
      <w:r w:rsidRPr="007B3977">
        <w:fldChar w:fldCharType="begin"/>
      </w:r>
      <w:r w:rsidR="00456741">
        <w:instrText>ADDIN CITAVI.BIBLIOGRAPHY PD94bWwgdmVyc2lvbj0iMS4wIiBlbmNvZGluZz0idXRmLTE2Ij8+PEJpYmxpb2dyYXBoeT48QWRkSW5WZXJzaW9uPjUuNC4wLjI8L0FkZEluVmVyc2lvbj48SWQ+NWY1ZWQ1YmMtNzAxZi00ZGIxLTkwZjMtNTVhMTYzMjhkNGEyPC9JZD48QmlibGlvZ3JhcGh5Q2l0YXRpb24+PEhlYWRpbmc+PFRleHRVbml0cz48VGV4dFVuaXQ+PEluc2VydFBhcmFncmFwaEFmdGVyPnRydWU8L0luc2VydFBhcmFncmFwaEFmdGVyPjxGb250TmFtZSAvPjxGb250U3R5bGU+PE5hbWU+Q2l0YXZpIEJpYmxpb2dyYXBoeSBIZWFkaW5nPC9OYW1lPjwvRm9udFN0eWxlPjxGb250U2l6ZT4wPC9Gb250U2l6ZT48VGV4dD5SZWZlcmVuY2VzPC9UZXh0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BZWdlcnRlciwgTS4gQS4sIEFsbWVpZGEsIFIuLCBTb3V0YXIsIEEuLCBUYWRhbmFnYSwgSy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mF0YWxpLCBNLiwgQ2FydGEsIEcuLCBSaWdhdG8sIFYuLCBSb3NzZXR0bywgRy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kRpc3NvbHZlciB8IGlQQVQgLSBJbnN0aXR1dCBmw7xyIFBhcnRpa2VsdGVjaG5payBkZXIgVFUgQnJhdW5zY2h3ZWlnLiBodHRwOi8vd3d3LmlwYXQudHUtYnMuZGUvZm9yc2NodW5nL2F1c3N0YXR0dW5nL3plcmtsZWluZXJuLXVuZC1kaXNwZXJnaWVyZW56ZXJrbGVpbmVybi11bmQtZGlzcGVyZ2llcmVuL2Rpc3NvbHZlci4gQWNjZXNzZWQgMjYgTm92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GxhbmV0ZW5rdWdlbG3DvGhsZW4gfCBpUEFUIC0gSW5zdGl0dXQgZsO8ciBQYXJ0aWtlbHRlY2huaWsgZGVyIFRVIEJyYXVuc2Nod2VpZy4gaHR0cDovL3d3dy5pcGF0LnR1LWJzLmRlL2ZvcnNjaHVuZy9hdXNzdGF0dHVuZy96ZXJrbGVpbmVybi11bmQtZGlzcGVyZ2llcmVuemVya2xlaW5lcm4tdW5kLWRpc3BlcmdpZXJlbi9wbGFuZXRlbmt1Z2VsbXVlaGxlbnBsYW5ldGVua3VnZWxtdWVobGVuLiBBY2Nlc3NlZCAyNiBOb3ZlbWJlci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nRydWU8L0luc2VydFBhcmFncmFwaEFmdGVyPjxGb250TmFtZSAvPjxGb250U3R5bGU+PE5ldXRyYWw+dHJ1ZTwvTmV1dHJhbD48TmFtZSAvPjwvRm9udFN0eWxlPjxGb250U2l6ZT4wPC9Gb250U2l6ZT48VGV4dD5Ib2xnZXIgQ2Fzc2VsbWFubiwgVHJvY2tudW5nIHZvbiBGaWxtZW4uIEFjY2Vzc2VkIDI2IE5vdmVtYmVy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2NobWlkdC1IYW5zYmVyZywgQi4sIEtsZWluLCBNLiBGLiBHLiwgUGV0ZXJzLCBLLiwgQnVzcywgRi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Lb2NrbWFubiwgQS4sIEhlc3NlbGJhY2gsIEouLCBaZWxsbWVyLCBTLiwgS3dhZGUsIEE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dSwgSC4sIFlhbmcsIFouLCBHYW8sIEouLCBDaGFuZywgQy4gSy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2hvaSwgUy4gWS4sIExlZSwgWS4tSi4sIFBhcmssIFkuIFMuLCBIYSwgSy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3RyZWhtZWwsIFYuLCBGcnlhdWYsIEsuLCBTb21tZXIsIEMuLCBBcm5kdCwgSy4tRi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ouSGVzc2VsYmFjaCwgQS5Lb2NrbWFubiwgUy5Mw7xja2UsIEEuIE92ZXJiZWNr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50cnVlPC9JbnNlcnRQYXJhZ3JhcGhBZnRlcj48Rm9udE5hbWUgLz48Rm9udFN0eWxlPjxOZXV0cmFsPnRydWU8L05ldXRyYWw+PE5hbWUgLz48L0ZvbnRTdHlsZT48Rm9udFNpemU+MDwvRm9udFNpemU+PFRleHQ+LCBFbmhhbmNlbWVudCBvZiB0aGUgbWVjaGFuaWNhbCBwcm9wZXJ0aWVzIG9mIG5hbm9wYXJ0aWN1bGF0ZSB0aGluIGNvYXRpbmdzIHZpYSBzdXJmYWNlIG1vZGlmaWNhdGlvbiBhbmQgY3Jvc3MtbGlua2luZyBhZGRpdGl2ZS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RG9wcGVsdCwgUC4sIEhhbGxhaXMsIEcuLCBQaW5zb24sIEouLCBQb2R2b3JpY2EsIEY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QYWxhY2luLCBTLiwgQnVyZWF1LCBDLiwgQ2hhcmxpZXIsIEouLCBEZW5pYXUsIEc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Y2hpbGRlLCBDLiwgR290aHNjaCwgVC4sIFF1YXJjaCwgSy4sIEtpbmQsIE0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lBsYW5ldGVuLUt1Z2VsbcO8aGxlIFBNIDQwMCBSRVRTQ0ggTGFib3JnZXLDpHRlLiBodHRwOi8vd3d3LnJldHNjaC5kZS9kZS9wcm9kdWt0ZS96ZXJrbGVpbmVybi9rdWdlbG11ZWhsZW4vcGxhbmV0ZW4ta3VnZWxtdWVobGUtcG0tNDAwLy4gQWNjZXNzZWQgMjcgTm92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42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lhamluZywgVy4sIEppbiwgUy4sIFRpYW56ZSwgTC4sIFpoZW5oYWksIEQ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42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2F0b3IsIER5bmFtaWMgbGlnaHQgU2NhdHRlcmluZzogdG8gZGV0ZXJtaW5lIHRoZSByYWRpdXMgb2Ygc21hbGwgYmVhZHMgaW4gQnJvd25pYW4gbW90aW9uIGluIGEgc29sdXRpb24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43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c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c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c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43O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g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RGVqZXUsIEouLCBTYWx1dCwgUi4sIFNwYWplciwgTS4sIE1lbWJyZXksIEY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k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T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T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k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k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k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D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kJ1bmRlc25zdGFsdCBmw7xyIE1hdGVyaWFsZm9yc2NodW5nIHVuZCBQcsO8ZnVuZywgUmFzdGVya3JhZnRtaWtyb3Nrb3BpZS4gaHR0cHM6Ly93d3cubmlrZS5iYW0uZGUvZGUvbmlrZV9iaWxkZXIvbWV0aG9kZW5fYWZtXzJfMjcwLmpwZy4gQWNjZXNzZWQgMzAgRGVj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D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D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RXZvbmlrIEluZHVzdHJpZXMgQUcsIEFFUk9YSURFwq4gQWx1IEMuIGh0dHA6Ly9jb3Jwb3JhdGUuZXZvbmlrLmRlL2RlL3Byb2R1a3RlL3Byb2R1Y3RmaW5kZXIvcGFnZXMvcHJvZHVjdC1kZXRhaWxzLmFzcHg/cGlkPTQzNDkxJmFtcDtwZmNhdD01MDcyJmFtcDtDb3VudHJ5PTUwMTEmYW1wO2JhY2tVcmw9aHR0cCUyNTNhJTI1MmYlMjUyZmNvcnBvcmF0ZS5ldm9uaWsuZGUlMjUyZmRlJTI1MmZwcm9kdWt0ZSUyNTJmcHJvZHVjdGZpbmRlciUyNTJmcGFnZXMlMjUyZnByb2R1Y3QtZGV0YWlscy5hc3B4JTI1M2ZwaWQlMjUzZDQzNDkxJTI1MjZwZmNhdCUyNTNkNTA3Mi4gQWNjZXNzZWQgMjcgRGVj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D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lNpZ21hLUFsZHJpY2gsICgzLUFtaW5vcHJvcHlsKXRyaWV0aG94eXNpbGFu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2lnbWEtQWxkcmljaCwgQmlzcGhlbm9sLUEtZGlnbHljaWR5bGV0aGVy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2lnbWEtQWxkcmljaCwgQmlzcGhlbm9swqBBIGRpZ2x5Y2lkeWwgZXRoZXIuIGh0dHA6Ly93d3cuc2lnbWFhbGRyaWNoLmNvbS9jYXRhbG9nL3Byb2R1Y3Qvc2lnbWEvZDM0MTU/bGFuZz1kZSZhbXA7cmVnaW9uPURFLiBBY2Nlc3NlZCAyNyBEZWNlbWJlci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wO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2lnbWEtQWxkcmljaCwgTmVvcGVudHlsIGdseWNvbCBkaWdseWNpZHlsIGV0aGVyLiBodHRwOi8vd3d3LnNpZ21hYWxkcmljaC5jb20vY2F0YWxvZy9wcm9kdWN0L2FsZHJpY2gvMzM4MDM2P2xhbmc9ZGUmYW1wO3JlZ2lvbj1ERS4gQWNjZXNzZWQgMjcgRGVjZW1iZXI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npsYXNlciwgUHJvZHVrdGRhdGVuYmxhdHQgbWl0IFNwZXppZmlrYXRpb25lbiB6dW0gTGFzZXIgWk0xOFMz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50cnVlPC9JbnNlcnRQYXJhZ3JhcGhBZnRlcj48Rm9udE5hbWUgLz48Rm9udFN0eWxlPjxOZXV0cmFsPnRydWU8L05ldXRyYWw+PE5hbWUgLz48L0ZvbnRTdHlsZT48Rm9udFNpemU+MDwvRm9udFNpemU+PFRleHQ+U3ltcGF0ZWMgR21iSCwgU3ltcGF0ZWMncyBQaG90b25lbmtyZXVzemtvcnJlbGF0aW9uc3NwZWt0cm9za29waWUuIGh0dHA6Ly93d3cuc3ltcGF0ZWMuY29tL0RFL1BDQ1MvUENDUy5odG1sLiBBY2Nlc3NlZCA3IEphbnVhcnkgMjAxNy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lRleGFzIEluc3RydW1lbnRzLCBJbmNvcnBvcmF0ZWQgW1NCQlMwMDIsIEIgXSwgT1BUMTAxOiBNb25vbGl0aGljIFBob3RvZGlvZGUgYW5kIFNpbmdsZS1TdXBwbHkgVHJhbnNpbXBlZGFuY2UgQW1wbGlmaWVyIChSZXYuIEIp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x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dHJ1ZTwvSW5zZXJ0UGFyYWdyYXBoQWZ0ZXI+PEZvbnROYW1lIC8+PEZvbnRTdHlsZT48TmV1dHJhbD50cnVlPC9OZXV0cmFsPjxOYW1lIC8+PC9Gb250U3R5bGU+PEZvbnRTaXplPjA8L0ZvbnRTaXplPjxUZXh0Pk5hdGlvbmFsIEluc3RydW1lbnRzLCBTeXN0ZW1kZXNpZ25zb2Z0d2FyZSBMYWJWSUVXIC0gTmF0aW9uYWwgSW5zdHJ1bWVudHMuIGh0dHA6Ly93d3cubmkuY29tL2xhYnZpZXcvZC8uIEFjY2Vzc2VkIDcgSmFudWFyeSAyMDE3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x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E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E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xO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nRydWU8L0luc2VydFBhcmFncmFwaEFmdGVyPjxGb250TmFtZSAvPjxGb250U3R5bGU+PE5ldXRyYWw+dHJ1ZTwvTmV1dHJhbD48TmFtZSAvPjwvRm9udFN0eWxlPjxGb250U2l6ZT4wPC9Gb250U2l6ZT48VGV4dD5TYWJpbmUgTMO8Y2tlLiBTdHVkaWVuYXJiZWl0LCBCcmF1bnNjaHdlaWcsIDIwMT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j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instrText>
      </w:r>
      <w:r w:rsidRPr="00AF7A15" w:rsidR="00456741">
        <w:rPr>
          <w:lang w:val="en-GB"/>
        </w:rPr>
        <w:instrText>WxlPjxGb250U2l6ZT4wPC9Gb250U2l6ZT48VGV4dD4xMj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</w:instrText>
      </w:r>
      <w:r w:rsidRPr="007B3977">
        <w:fldChar w:fldCharType="separate"/>
      </w:r>
      <w:bookmarkStart w:name="_Toc126152025" w:id="210"/>
      <w:bookmarkStart w:name="_CTVBIBLIOGRAPHY1" w:id="211"/>
      <w:bookmarkEnd w:id="211"/>
      <w:r w:rsidRPr="00AF7A15" w:rsidR="00A07F7D">
        <w:rPr>
          <w:lang w:val="en-GB"/>
        </w:rPr>
        <w:t>Literaturverzeichnis</w:t>
      </w:r>
      <w:bookmarkEnd w:id="210"/>
      <w:r w:rsidRPr="007B3977">
        <w:fldChar w:fldCharType="end"/>
      </w:r>
    </w:p>
    <w:sdt>
      <w:sdtPr>
        <w:tag w:val="CitaviBibliography"/>
        <w:id w:val="-1616433558"/>
        <w:placeholder>
          <w:docPart w:val="A0EB760E224B45FAADFF2232100B5942"/>
        </w:placeholder>
      </w:sdtPr>
      <w:sdtEndPr/>
      <w:sdtContent>
        <w:p w:rsidRPr="00EC020C" w:rsidR="00EC020C" w:rsidP="00EC020C" w:rsidRDefault="0042557F" w14:paraId="630D850C" w14:textId="77777777">
          <w:pPr>
            <w:pStyle w:val="CitaviBibliographyEntry"/>
            <w:rPr>
              <w:lang w:val="en-GB"/>
            </w:rPr>
          </w:pPr>
          <w:r>
            <w:fldChar w:fldCharType="begin"/>
          </w:r>
          <w:r w:rsidRPr="00AF7A15">
            <w:rPr>
              <w:lang w:val="en-GB"/>
            </w:rPr>
            <w:instrText>ADDIN CitaviBibliography</w:instrText>
          </w:r>
          <w:r>
            <w:fldChar w:fldCharType="separate"/>
          </w:r>
          <w:r w:rsidRPr="00EC020C" w:rsidR="00EC020C">
            <w:rPr>
              <w:lang w:val="en-GB"/>
            </w:rPr>
            <w:t xml:space="preserve">[1] </w:t>
          </w:r>
          <w:bookmarkStart w:name="_CTVL00128916010a02c41e5b2345bfe467f3a69" w:id="212"/>
          <w:r w:rsidRPr="00EC020C" w:rsidR="00EC020C">
            <w:rPr>
              <w:lang w:val="en-GB"/>
            </w:rPr>
            <w:t>Corriou, J.-P.,</w:t>
          </w:r>
          <w:bookmarkEnd w:id="212"/>
          <w:r w:rsidRPr="00EC020C" w:rsidR="00EC020C">
            <w:rPr>
              <w:lang w:val="en-GB"/>
            </w:rPr>
            <w:t xml:space="preserve"> </w:t>
          </w:r>
          <w:r w:rsidRPr="00EC020C" w:rsidR="00EC020C">
            <w:rPr>
              <w:i/>
              <w:lang w:val="en-GB"/>
            </w:rPr>
            <w:t xml:space="preserve">Process Control: Theory and Applications, </w:t>
          </w:r>
          <w:r w:rsidRPr="00EC020C" w:rsidR="00EC020C">
            <w:rPr>
              <w:lang w:val="en-GB"/>
            </w:rPr>
            <w:t>2nd edn., Springer International Publishing; Imprint: Springer, Cham, 2018.</w:t>
          </w:r>
        </w:p>
        <w:p w:rsidRPr="00EC020C" w:rsidR="00EC020C" w:rsidP="00EC020C" w:rsidRDefault="00EC020C" w14:paraId="72D1E819" w14:textId="77777777">
          <w:pPr>
            <w:pStyle w:val="CitaviBibliographyEntry"/>
            <w:rPr>
              <w:lang w:val="en-GB"/>
            </w:rPr>
          </w:pPr>
          <w:r w:rsidRPr="00EC020C">
            <w:rPr>
              <w:lang w:val="en-GB"/>
            </w:rPr>
            <w:t xml:space="preserve">[2] </w:t>
          </w:r>
          <w:bookmarkStart w:name="_CTVL00196bdaacf904a441d99ca7b44428840f8" w:id="213"/>
          <w:r w:rsidRPr="00EC020C">
            <w:rPr>
              <w:lang w:val="en-GB"/>
            </w:rPr>
            <w:t>Hewing, L., Wabersich, K. P., Menner, M., Zeilinger, M. N., Learning-Based Model Predictive Control: Toward Safe Learning in Control.</w:t>
          </w:r>
          <w:bookmarkEnd w:id="213"/>
          <w:r w:rsidRPr="00EC020C">
            <w:rPr>
              <w:lang w:val="en-GB"/>
            </w:rPr>
            <w:t xml:space="preserve"> </w:t>
          </w:r>
          <w:r w:rsidRPr="00EC020C">
            <w:rPr>
              <w:i/>
              <w:lang w:val="en-GB"/>
            </w:rPr>
            <w:t>Annu. Rev. Control Robot. Auton. Syst.</w:t>
          </w:r>
          <w:r w:rsidRPr="00EC020C">
            <w:rPr>
              <w:lang w:val="en-GB"/>
            </w:rPr>
            <w:t xml:space="preserve"> 2020, </w:t>
          </w:r>
          <w:r w:rsidRPr="00EC020C">
            <w:rPr>
              <w:i/>
              <w:lang w:val="en-GB"/>
            </w:rPr>
            <w:t>3</w:t>
          </w:r>
          <w:r w:rsidRPr="00EC020C">
            <w:rPr>
              <w:lang w:val="en-GB"/>
            </w:rPr>
            <w:t>, 269–296, DOI: 10.1146/annurev-control-090419-075625.</w:t>
          </w:r>
        </w:p>
        <w:p w:rsidRPr="00EC020C" w:rsidR="00EC020C" w:rsidP="00EC020C" w:rsidRDefault="00EC020C" w14:paraId="45BC26CF" w14:textId="77777777">
          <w:pPr>
            <w:pStyle w:val="CitaviBibliographyEntry"/>
            <w:rPr>
              <w:lang w:val="en-GB"/>
            </w:rPr>
          </w:pPr>
          <w:r w:rsidRPr="00EC020C">
            <w:rPr>
              <w:lang w:val="en-GB"/>
            </w:rPr>
            <w:t xml:space="preserve">[3] </w:t>
          </w:r>
          <w:bookmarkStart w:name="_CTVL0018c0e79ac7e6e4e0ab85cad6f87aaa621" w:id="214"/>
          <w:r w:rsidRPr="00EC020C">
            <w:rPr>
              <w:lang w:val="en-GB"/>
            </w:rPr>
            <w:t>Grimble, Michael J., Johnson, Michael A., Camacho, E. F., Bordons, C.,</w:t>
          </w:r>
          <w:bookmarkEnd w:id="214"/>
          <w:r w:rsidRPr="00EC020C">
            <w:rPr>
              <w:lang w:val="en-GB"/>
            </w:rPr>
            <w:t xml:space="preserve"> </w:t>
          </w:r>
          <w:r w:rsidRPr="00EC020C">
            <w:rPr>
              <w:i/>
              <w:lang w:val="en-GB"/>
            </w:rPr>
            <w:t>Model Predictive control</w:t>
          </w:r>
          <w:r w:rsidRPr="00EC020C">
            <w:rPr>
              <w:lang w:val="en-GB"/>
            </w:rPr>
            <w:t>, Springer London, London, 2007.</w:t>
          </w:r>
        </w:p>
        <w:p w:rsidRPr="00EC020C" w:rsidR="00EC020C" w:rsidP="00EC020C" w:rsidRDefault="00EC020C" w14:paraId="7DC76D09" w14:textId="77777777">
          <w:pPr>
            <w:pStyle w:val="CitaviBibliographyEntry"/>
            <w:rPr>
              <w:lang w:val="en-GB"/>
            </w:rPr>
          </w:pPr>
          <w:r w:rsidRPr="00EC020C">
            <w:rPr>
              <w:lang w:val="en-GB"/>
            </w:rPr>
            <w:t xml:space="preserve">[4] </w:t>
          </w:r>
          <w:bookmarkStart w:name="_CTVL001f442c97c0faa48fcaa2bcc530ce3002d" w:id="215"/>
          <w:r w:rsidRPr="00EC020C">
            <w:rPr>
              <w:lang w:val="en-GB"/>
            </w:rPr>
            <w:t>Lunze, J.,</w:t>
          </w:r>
          <w:bookmarkEnd w:id="215"/>
          <w:r w:rsidRPr="00EC020C">
            <w:rPr>
              <w:lang w:val="en-GB"/>
            </w:rPr>
            <w:t xml:space="preserve"> </w:t>
          </w:r>
          <w:r w:rsidRPr="00EC020C">
            <w:rPr>
              <w:i/>
              <w:lang w:val="en-GB"/>
            </w:rPr>
            <w:t xml:space="preserve">Regelungstechnik 1: Systemtheoretische Grundlagen, Analyse und Entwurf einschleifiger Regelungen, </w:t>
          </w:r>
          <w:r w:rsidRPr="00EC020C">
            <w:rPr>
              <w:lang w:val="en-GB"/>
            </w:rPr>
            <w:t>5th edn., Springer, Berlin, 2006.</w:t>
          </w:r>
        </w:p>
        <w:p w:rsidRPr="00EC020C" w:rsidR="00EC020C" w:rsidP="00EC020C" w:rsidRDefault="00EC020C" w14:paraId="5570EEA8" w14:textId="77777777">
          <w:pPr>
            <w:pStyle w:val="CitaviBibliographyEntry"/>
            <w:rPr>
              <w:lang w:val="en-GB"/>
            </w:rPr>
          </w:pPr>
          <w:r w:rsidRPr="00EC020C">
            <w:rPr>
              <w:lang w:val="en-GB"/>
            </w:rPr>
            <w:t xml:space="preserve">[5] </w:t>
          </w:r>
          <w:bookmarkStart w:name="_CTVL001bf38ce4becc34ace89478483402a60b3" w:id="216"/>
          <w:r w:rsidRPr="00EC020C">
            <w:rPr>
              <w:lang w:val="en-GB"/>
            </w:rPr>
            <w:t>Horn, J., Strukturbild und Übertragungsglieder, in: Plaßmann, W., Schulz, D. (Ed.).</w:t>
          </w:r>
          <w:bookmarkEnd w:id="216"/>
          <w:r w:rsidRPr="00EC020C">
            <w:rPr>
              <w:lang w:val="en-GB"/>
            </w:rPr>
            <w:t xml:space="preserve"> </w:t>
          </w:r>
          <w:r w:rsidRPr="00EC020C">
            <w:rPr>
              <w:i/>
              <w:lang w:val="en-GB"/>
            </w:rPr>
            <w:t>Handbuch Elektrotechnik</w:t>
          </w:r>
          <w:r w:rsidRPr="00EC020C">
            <w:rPr>
              <w:lang w:val="en-GB"/>
            </w:rPr>
            <w:t>, Springer Fachmedien Wiesbaden, Wiesbaden, 2016, pp. 847–852.</w:t>
          </w:r>
        </w:p>
        <w:p w:rsidRPr="00EC020C" w:rsidR="00EC020C" w:rsidP="00EC020C" w:rsidRDefault="00EC020C" w14:paraId="3DAD232C" w14:textId="77777777">
          <w:pPr>
            <w:pStyle w:val="CitaviBibliographyEntry"/>
            <w:rPr>
              <w:lang w:val="en-GB"/>
            </w:rPr>
          </w:pPr>
          <w:r w:rsidRPr="00EC020C">
            <w:rPr>
              <w:lang w:val="en-GB"/>
            </w:rPr>
            <w:t xml:space="preserve">[6] </w:t>
          </w:r>
          <w:bookmarkStart w:name="_CTVL00162c475e60a4d4e199fa20416f3dc06eb" w:id="217"/>
          <w:r w:rsidRPr="00EC020C">
            <w:rPr>
              <w:lang w:val="en-GB"/>
            </w:rPr>
            <w:t>John McCarthy, Marvin L. Minsky, Nathaniel Rochester, and Claude E. Shannon, A Proposal for the Dartmouth Summer Research Project on Artificial Intelligence.</w:t>
          </w:r>
        </w:p>
        <w:bookmarkEnd w:id="217"/>
        <w:p w:rsidRPr="00EC020C" w:rsidR="00EC020C" w:rsidP="00EC020C" w:rsidRDefault="00EC020C" w14:paraId="71A521AD" w14:textId="77777777">
          <w:pPr>
            <w:pStyle w:val="CitaviBibliographyEntry"/>
            <w:rPr>
              <w:lang w:val="en-GB"/>
            </w:rPr>
          </w:pPr>
          <w:r w:rsidRPr="00EC020C">
            <w:rPr>
              <w:lang w:val="en-GB"/>
            </w:rPr>
            <w:t xml:space="preserve">[7] </w:t>
          </w:r>
          <w:bookmarkStart w:name="_CTVL0012251c410874b42db81616b20d4aa916e" w:id="218"/>
          <w:r w:rsidRPr="00EC020C">
            <w:rPr>
              <w:lang w:val="en-GB"/>
            </w:rPr>
            <w:t>Gugerty, L., Newell and Simon’s Logic Theorist: Historical Background and Impact on Cognitive Modeling.</w:t>
          </w:r>
        </w:p>
        <w:bookmarkEnd w:id="218"/>
        <w:p w:rsidRPr="00EC020C" w:rsidR="00EC020C" w:rsidP="00EC020C" w:rsidRDefault="00EC020C" w14:paraId="4938D0CE" w14:textId="77777777">
          <w:pPr>
            <w:pStyle w:val="CitaviBibliographyEntry"/>
            <w:rPr>
              <w:lang w:val="en-GB"/>
            </w:rPr>
          </w:pPr>
          <w:r w:rsidRPr="00EC020C">
            <w:rPr>
              <w:lang w:val="en-GB"/>
            </w:rPr>
            <w:t xml:space="preserve">[8] </w:t>
          </w:r>
          <w:bookmarkStart w:name="_CTVL0011c1731a8358b4cb2a5fb6235a44874c6" w:id="219"/>
          <w:r w:rsidRPr="00EC020C">
            <w:rPr>
              <w:lang w:val="en-GB"/>
            </w:rPr>
            <w:t>Thon, C., Finke, B., Kwade, A., Schilde, C., Artificial Intelligence in Process Engineering.</w:t>
          </w:r>
          <w:bookmarkEnd w:id="219"/>
          <w:r w:rsidRPr="00EC020C">
            <w:rPr>
              <w:lang w:val="en-GB"/>
            </w:rPr>
            <w:t xml:space="preserve"> </w:t>
          </w:r>
          <w:r w:rsidRPr="00EC020C">
            <w:rPr>
              <w:i/>
              <w:lang w:val="en-GB"/>
            </w:rPr>
            <w:t>Advanced Intelligent Systems</w:t>
          </w:r>
          <w:r w:rsidRPr="00EC020C">
            <w:rPr>
              <w:lang w:val="en-GB"/>
            </w:rPr>
            <w:t xml:space="preserve"> 2021, </w:t>
          </w:r>
          <w:r w:rsidRPr="00EC020C">
            <w:rPr>
              <w:i/>
              <w:lang w:val="en-GB"/>
            </w:rPr>
            <w:t>3</w:t>
          </w:r>
          <w:r w:rsidRPr="00EC020C">
            <w:rPr>
              <w:lang w:val="en-GB"/>
            </w:rPr>
            <w:t>, 2000261, DOI: 10.1002/aisy.202000261.</w:t>
          </w:r>
        </w:p>
        <w:p w:rsidRPr="00EC020C" w:rsidR="00EC020C" w:rsidP="00EC020C" w:rsidRDefault="00EC020C" w14:paraId="426B3B9E" w14:textId="77777777">
          <w:pPr>
            <w:pStyle w:val="CitaviBibliographyEntry"/>
            <w:rPr>
              <w:lang w:val="en-GB"/>
            </w:rPr>
          </w:pPr>
          <w:r w:rsidRPr="00EC020C">
            <w:rPr>
              <w:lang w:val="en-GB"/>
            </w:rPr>
            <w:t xml:space="preserve">[9] </w:t>
          </w:r>
          <w:bookmarkStart w:name="_CTVL0013c9882770b8a4a5d83922a6b264d70d2" w:id="220"/>
          <w:r w:rsidRPr="00EC020C">
            <w:rPr>
              <w:lang w:val="en-GB"/>
            </w:rPr>
            <w:t>Samuel, A. L., Some Studies in Machine Learning Using the Game of Checkers.</w:t>
          </w:r>
          <w:bookmarkEnd w:id="220"/>
          <w:r w:rsidRPr="00EC020C">
            <w:rPr>
              <w:lang w:val="en-GB"/>
            </w:rPr>
            <w:t xml:space="preserve"> </w:t>
          </w:r>
          <w:r w:rsidRPr="00EC020C">
            <w:rPr>
              <w:i/>
              <w:lang w:val="en-GB"/>
            </w:rPr>
            <w:t>IBM J. Res. &amp; Dev.</w:t>
          </w:r>
          <w:r w:rsidRPr="00EC020C">
            <w:rPr>
              <w:lang w:val="en-GB"/>
            </w:rPr>
            <w:t xml:space="preserve"> 1959, </w:t>
          </w:r>
          <w:r w:rsidRPr="00EC020C">
            <w:rPr>
              <w:i/>
              <w:lang w:val="en-GB"/>
            </w:rPr>
            <w:t>3</w:t>
          </w:r>
          <w:r w:rsidRPr="00EC020C">
            <w:rPr>
              <w:lang w:val="en-GB"/>
            </w:rPr>
            <w:t>, 210–229, DOI: 10.1147/rd.33.0210.</w:t>
          </w:r>
        </w:p>
        <w:p w:rsidRPr="00EC020C" w:rsidR="00EC020C" w:rsidP="00EC020C" w:rsidRDefault="00EC020C" w14:paraId="68FB85E2" w14:textId="77777777">
          <w:pPr>
            <w:pStyle w:val="CitaviBibliographyEntry"/>
            <w:rPr>
              <w:lang w:val="en-GB"/>
            </w:rPr>
          </w:pPr>
          <w:r w:rsidRPr="00EC020C">
            <w:rPr>
              <w:lang w:val="en-GB"/>
            </w:rPr>
            <w:t xml:space="preserve">[10] </w:t>
          </w:r>
          <w:bookmarkStart w:name="_CTVL001aab6337ffeb24818a77e7cd55368ff72" w:id="221"/>
          <w:r w:rsidRPr="00EC020C">
            <w:rPr>
              <w:lang w:val="en-GB"/>
            </w:rPr>
            <w:t>Ayon Dey, Machine Learning Algorithms: A Review.</w:t>
          </w:r>
          <w:bookmarkEnd w:id="221"/>
          <w:r w:rsidRPr="00EC020C">
            <w:rPr>
              <w:lang w:val="en-GB"/>
            </w:rPr>
            <w:t xml:space="preserve"> </w:t>
          </w:r>
          <w:r w:rsidRPr="00EC020C">
            <w:rPr>
              <w:i/>
              <w:lang w:val="en-GB"/>
            </w:rPr>
            <w:t>International Journal of Computer Science and Information Technologies</w:t>
          </w:r>
          <w:r w:rsidRPr="00EC020C">
            <w:rPr>
              <w:lang w:val="en-GB"/>
            </w:rPr>
            <w:t xml:space="preserve"> 2016, 1174–1179.</w:t>
          </w:r>
        </w:p>
        <w:p w:rsidRPr="00EC020C" w:rsidR="00EC020C" w:rsidP="00EC020C" w:rsidRDefault="00EC020C" w14:paraId="5DC8FBC2" w14:textId="77777777">
          <w:pPr>
            <w:pStyle w:val="CitaviBibliographyEntry"/>
            <w:rPr>
              <w:lang w:val="en-GB"/>
            </w:rPr>
          </w:pPr>
          <w:r w:rsidRPr="00EC020C">
            <w:rPr>
              <w:lang w:val="en-GB"/>
            </w:rPr>
            <w:t xml:space="preserve">[11] </w:t>
          </w:r>
          <w:bookmarkStart w:name="_CTVL00137cbd7f0a116499d86a43571af504df6" w:id="222"/>
          <w:r w:rsidRPr="00EC020C">
            <w:rPr>
              <w:lang w:val="en-GB"/>
            </w:rPr>
            <w:t>Alzubi, J., Nayyar, A., Kumar, A., Machine Learning from Theory to Algorithms: An Overview.</w:t>
          </w:r>
          <w:bookmarkEnd w:id="222"/>
          <w:r w:rsidRPr="00EC020C">
            <w:rPr>
              <w:lang w:val="en-GB"/>
            </w:rPr>
            <w:t xml:space="preserve"> </w:t>
          </w:r>
          <w:r w:rsidRPr="00EC020C">
            <w:rPr>
              <w:i/>
              <w:lang w:val="en-GB"/>
            </w:rPr>
            <w:t>J. Phys.: Conf. Ser.</w:t>
          </w:r>
          <w:r w:rsidRPr="00EC020C">
            <w:rPr>
              <w:lang w:val="en-GB"/>
            </w:rPr>
            <w:t xml:space="preserve"> 2018, </w:t>
          </w:r>
          <w:r w:rsidRPr="00EC020C">
            <w:rPr>
              <w:i/>
              <w:lang w:val="en-GB"/>
            </w:rPr>
            <w:t>1142</w:t>
          </w:r>
          <w:r w:rsidRPr="00EC020C">
            <w:rPr>
              <w:lang w:val="en-GB"/>
            </w:rPr>
            <w:t>, 12012, DOI: 10.1088/1742-6596/1142/1/012012.</w:t>
          </w:r>
        </w:p>
        <w:p w:rsidRPr="00EC020C" w:rsidR="00EC020C" w:rsidP="00EC020C" w:rsidRDefault="00EC020C" w14:paraId="3C3B6B7C" w14:textId="77777777">
          <w:pPr>
            <w:pStyle w:val="CitaviBibliographyEntry"/>
            <w:rPr>
              <w:lang w:val="en-GB"/>
            </w:rPr>
          </w:pPr>
          <w:r w:rsidRPr="00EC020C">
            <w:rPr>
              <w:lang w:val="en-GB"/>
            </w:rPr>
            <w:t xml:space="preserve">[12] </w:t>
          </w:r>
          <w:bookmarkStart w:name="_CTVL0017f45df932e1c42508ff097009383929d" w:id="223"/>
          <w:r w:rsidRPr="00EC020C">
            <w:rPr>
              <w:lang w:val="en-GB"/>
            </w:rPr>
            <w:t>Steven L. Brunton, J. Nathan Kutz, Data Driven Science &amp; Engineering: Machine Learning, Dynamical Systems, and Control.</w:t>
          </w:r>
        </w:p>
        <w:bookmarkEnd w:id="223"/>
        <w:p w:rsidRPr="00EC020C" w:rsidR="00EC020C" w:rsidP="00EC020C" w:rsidRDefault="00EC020C" w14:paraId="00FFD9C2" w14:textId="77777777">
          <w:pPr>
            <w:pStyle w:val="CitaviBibliographyEntry"/>
            <w:rPr>
              <w:lang w:val="en-GB"/>
            </w:rPr>
          </w:pPr>
          <w:r w:rsidRPr="00EC020C">
            <w:rPr>
              <w:lang w:val="en-GB"/>
            </w:rPr>
            <w:t xml:space="preserve">[13] </w:t>
          </w:r>
          <w:bookmarkStart w:name="_CTVL0016d8a98d578504ec59e8cc4834837a4b7" w:id="224"/>
          <w:r w:rsidRPr="00EC020C">
            <w:rPr>
              <w:lang w:val="en-GB"/>
            </w:rPr>
            <w:t>Lorberfeld, A., Machine Learning Algorithms In Layman’s Terms, Part 1.</w:t>
          </w:r>
          <w:bookmarkEnd w:id="224"/>
          <w:r w:rsidRPr="00EC020C">
            <w:rPr>
              <w:lang w:val="en-GB"/>
            </w:rPr>
            <w:t xml:space="preserve"> </w:t>
          </w:r>
          <w:r w:rsidRPr="00EC020C">
            <w:rPr>
              <w:i/>
              <w:lang w:val="en-GB"/>
            </w:rPr>
            <w:t xml:space="preserve">Towards Data Science, </w:t>
          </w:r>
          <w:r w:rsidRPr="00EC020C">
            <w:rPr>
              <w:lang w:val="en-GB"/>
            </w:rPr>
            <w:t>2 March 2019. https://towardsdatascience.com/machine-learning-algorithms-in-laymans-terms-part-1-d0368d769a7b. Accessed 8 December 2022.</w:t>
          </w:r>
        </w:p>
        <w:p w:rsidRPr="00EC020C" w:rsidR="00EC020C" w:rsidP="00EC020C" w:rsidRDefault="00EC020C" w14:paraId="62CD2F40" w14:textId="77777777">
          <w:pPr>
            <w:pStyle w:val="CitaviBibliographyEntry"/>
            <w:rPr>
              <w:lang w:val="en-GB"/>
            </w:rPr>
          </w:pPr>
          <w:r w:rsidRPr="00EC020C">
            <w:rPr>
              <w:lang w:val="en-GB"/>
            </w:rPr>
            <w:t xml:space="preserve">[14] </w:t>
          </w:r>
          <w:bookmarkStart w:name="_CTVL0011a1902697eee4ec9baa0ff85acd4ac79" w:id="225"/>
          <w:r w:rsidRPr="00EC020C">
            <w:rPr>
              <w:lang w:val="en-GB"/>
            </w:rPr>
            <w:t>Cohen, G., Afshar, S., Tapson, J., van Schaik, A., EMNIST: Extending MNIST to handwritten letters, in:</w:t>
          </w:r>
          <w:bookmarkEnd w:id="225"/>
          <w:r w:rsidRPr="00EC020C">
            <w:rPr>
              <w:lang w:val="en-GB"/>
            </w:rPr>
            <w:t xml:space="preserve"> </w:t>
          </w:r>
          <w:r w:rsidRPr="00EC020C">
            <w:rPr>
              <w:i/>
              <w:lang w:val="en-GB"/>
            </w:rPr>
            <w:t>2017 International Joint Conference on Neural Networks (IJCNN)</w:t>
          </w:r>
          <w:r w:rsidRPr="00EC020C">
            <w:rPr>
              <w:lang w:val="en-GB"/>
            </w:rPr>
            <w:t>, IEEE, 2017, pp. 2921–2926.</w:t>
          </w:r>
        </w:p>
        <w:p w:rsidRPr="00EC020C" w:rsidR="00EC020C" w:rsidP="00EC020C" w:rsidRDefault="00EC020C" w14:paraId="26B01D7A" w14:textId="77777777">
          <w:pPr>
            <w:pStyle w:val="CitaviBibliographyEntry"/>
            <w:rPr>
              <w:lang w:val="en-GB"/>
            </w:rPr>
          </w:pPr>
          <w:r w:rsidRPr="00EC020C">
            <w:rPr>
              <w:lang w:val="en-GB"/>
            </w:rPr>
            <w:t xml:space="preserve">[15] </w:t>
          </w:r>
          <w:bookmarkStart w:name="_CTVL0014c0160e7cda64ccdbb97593caf2f1817" w:id="226"/>
          <w:r w:rsidRPr="00EC020C">
            <w:rPr>
              <w:lang w:val="en-GB"/>
            </w:rPr>
            <w:t>Sutton, R. S., Barto, A.,</w:t>
          </w:r>
          <w:bookmarkEnd w:id="226"/>
          <w:r w:rsidRPr="00EC020C">
            <w:rPr>
              <w:lang w:val="en-GB"/>
            </w:rPr>
            <w:t xml:space="preserve"> </w:t>
          </w:r>
          <w:r w:rsidRPr="00EC020C">
            <w:rPr>
              <w:i/>
              <w:lang w:val="en-GB"/>
            </w:rPr>
            <w:t>Reinforcement learning: An introduction</w:t>
          </w:r>
          <w:r w:rsidRPr="00EC020C">
            <w:rPr>
              <w:lang w:val="en-GB"/>
            </w:rPr>
            <w:t>, The MIT Press, Cambridge, Massachusetts, London, England, 2018.</w:t>
          </w:r>
        </w:p>
        <w:p w:rsidRPr="00EC020C" w:rsidR="00EC020C" w:rsidP="00EC020C" w:rsidRDefault="00EC020C" w14:paraId="5C905BEF" w14:textId="77777777">
          <w:pPr>
            <w:pStyle w:val="CitaviBibliographyEntry"/>
            <w:rPr>
              <w:lang w:val="en-GB"/>
            </w:rPr>
          </w:pPr>
          <w:r w:rsidRPr="00EC020C">
            <w:rPr>
              <w:lang w:val="en-GB"/>
            </w:rPr>
            <w:t xml:space="preserve">[16] </w:t>
          </w:r>
          <w:bookmarkStart w:name="_CTVL001701a25877c9441cfb588d73a7690977f" w:id="227"/>
          <w:r w:rsidRPr="00EC020C">
            <w:rPr>
              <w:lang w:val="en-GB"/>
            </w:rPr>
            <w:t>blackburn, Reinforcement Learning Markov-Decision Process (Part 1).</w:t>
          </w:r>
          <w:bookmarkEnd w:id="227"/>
          <w:r w:rsidRPr="00EC020C">
            <w:rPr>
              <w:lang w:val="en-GB"/>
            </w:rPr>
            <w:t xml:space="preserve"> </w:t>
          </w:r>
          <w:r w:rsidRPr="00EC020C">
            <w:rPr>
              <w:i/>
              <w:lang w:val="en-GB"/>
            </w:rPr>
            <w:t xml:space="preserve">Towards Data Science, </w:t>
          </w:r>
          <w:r w:rsidRPr="00EC020C">
            <w:rPr>
              <w:lang w:val="en-GB"/>
            </w:rPr>
            <w:t>18 July 2019. https://towardsdatascience.com/introduction-to-reinforcement-learning-markov-decision-process-44c533ebf8da. Accessed 9 December 2022.</w:t>
          </w:r>
        </w:p>
        <w:p w:rsidRPr="00EC020C" w:rsidR="00EC020C" w:rsidP="00EC020C" w:rsidRDefault="00EC020C" w14:paraId="2CBEFC81" w14:textId="77777777">
          <w:pPr>
            <w:pStyle w:val="CitaviBibliographyEntry"/>
            <w:rPr>
              <w:lang w:val="en-GB"/>
            </w:rPr>
          </w:pPr>
          <w:r w:rsidRPr="00EC020C">
            <w:rPr>
              <w:lang w:val="en-GB"/>
            </w:rPr>
            <w:t xml:space="preserve">[17] </w:t>
          </w:r>
          <w:bookmarkStart w:name="_CTVL001b3e1d61cdef64cd6a0d54a9cdbd86f17" w:id="228"/>
          <w:r w:rsidRPr="00EC020C">
            <w:rPr>
              <w:lang w:val="en-GB"/>
            </w:rPr>
            <w:t>Kaelbling, L. P., Littman, M. L., Moore, A. W., Reinforcement Learning: A Survey.</w:t>
          </w:r>
          <w:bookmarkEnd w:id="228"/>
          <w:r w:rsidRPr="00EC020C">
            <w:rPr>
              <w:lang w:val="en-GB"/>
            </w:rPr>
            <w:t xml:space="preserve"> </w:t>
          </w:r>
          <w:r w:rsidRPr="00EC020C">
            <w:rPr>
              <w:i/>
              <w:lang w:val="en-GB"/>
            </w:rPr>
            <w:t>jair</w:t>
          </w:r>
          <w:r w:rsidRPr="00EC020C">
            <w:rPr>
              <w:lang w:val="en-GB"/>
            </w:rPr>
            <w:t xml:space="preserve"> 1996, </w:t>
          </w:r>
          <w:r w:rsidRPr="00EC020C">
            <w:rPr>
              <w:i/>
              <w:lang w:val="en-GB"/>
            </w:rPr>
            <w:t>4</w:t>
          </w:r>
          <w:r w:rsidRPr="00EC020C">
            <w:rPr>
              <w:lang w:val="en-GB"/>
            </w:rPr>
            <w:t>, 237–285, DOI: 10.1613/jair.301.</w:t>
          </w:r>
        </w:p>
        <w:p w:rsidRPr="00EC020C" w:rsidR="00EC020C" w:rsidP="00EC020C" w:rsidRDefault="00EC020C" w14:paraId="2FF07A0E" w14:textId="77777777">
          <w:pPr>
            <w:pStyle w:val="CitaviBibliographyEntry"/>
            <w:rPr>
              <w:lang w:val="en-GB"/>
            </w:rPr>
          </w:pPr>
          <w:r w:rsidRPr="00EC020C">
            <w:rPr>
              <w:lang w:val="en-GB"/>
            </w:rPr>
            <w:t xml:space="preserve">[18] </w:t>
          </w:r>
          <w:bookmarkStart w:name="_CTVL001248ec1327a4d4565a5ddc566b466f758" w:id="229"/>
          <w:r w:rsidRPr="00EC020C">
            <w:rPr>
              <w:lang w:val="en-GB"/>
            </w:rPr>
            <w:t>Christoph Thon, Marvin Röhl, Somayeh Hosseinhashemi, Arno Kwade, Carsten Schilde, Artificial Intelligence and Evolutionary Approaches in Particle Technology.</w:t>
          </w:r>
          <w:bookmarkEnd w:id="229"/>
          <w:r w:rsidRPr="00EC020C">
            <w:rPr>
              <w:lang w:val="en-GB"/>
            </w:rPr>
            <w:t xml:space="preserve"> </w:t>
          </w:r>
          <w:r w:rsidRPr="00EC020C">
            <w:rPr>
              <w:i/>
              <w:lang w:val="en-GB"/>
            </w:rPr>
            <w:t>KONA</w:t>
          </w:r>
          <w:r w:rsidRPr="00EC020C">
            <w:rPr>
              <w:lang w:val="en-GB"/>
            </w:rPr>
            <w:t>.</w:t>
          </w:r>
        </w:p>
        <w:p w:rsidRPr="00EC020C" w:rsidR="00EC020C" w:rsidP="00EC020C" w:rsidRDefault="00EC020C" w14:paraId="14831D59" w14:textId="77777777">
          <w:pPr>
            <w:pStyle w:val="CitaviBibliographyEntry"/>
            <w:rPr>
              <w:lang w:val="en-GB"/>
            </w:rPr>
          </w:pPr>
          <w:r w:rsidRPr="00EC020C">
            <w:rPr>
              <w:lang w:val="en-GB"/>
            </w:rPr>
            <w:t xml:space="preserve">[19] </w:t>
          </w:r>
          <w:bookmarkStart w:name="_CTVL0015fc72752d5ce4444b874f0de7aa3c448" w:id="230"/>
          <w:r w:rsidRPr="00EC020C">
            <w:rPr>
              <w:lang w:val="en-GB"/>
            </w:rPr>
            <w:t>Anders Krogh, What are artificial neural networks?</w:t>
          </w:r>
          <w:bookmarkEnd w:id="230"/>
          <w:r w:rsidRPr="00EC020C">
            <w:rPr>
              <w:lang w:val="en-GB"/>
            </w:rPr>
            <w:t xml:space="preserve"> </w:t>
          </w:r>
          <w:r w:rsidRPr="00EC020C">
            <w:rPr>
              <w:i/>
              <w:lang w:val="en-GB"/>
            </w:rPr>
            <w:t>computational Biology</w:t>
          </w:r>
          <w:r w:rsidRPr="00EC020C">
            <w:rPr>
              <w:lang w:val="en-GB"/>
            </w:rPr>
            <w:t>.</w:t>
          </w:r>
        </w:p>
        <w:p w:rsidRPr="00EC020C" w:rsidR="00EC020C" w:rsidP="00EC020C" w:rsidRDefault="00EC020C" w14:paraId="7E29E1CD" w14:textId="77777777">
          <w:pPr>
            <w:pStyle w:val="CitaviBibliographyEntry"/>
            <w:rPr>
              <w:lang w:val="en-GB"/>
            </w:rPr>
          </w:pPr>
          <w:r w:rsidRPr="00EC020C">
            <w:rPr>
              <w:lang w:val="en-GB"/>
            </w:rPr>
            <w:t xml:space="preserve">[20] </w:t>
          </w:r>
          <w:bookmarkStart w:name="_CTVL0011946795bbfa04ff9834c0c97625ec0c9" w:id="231"/>
          <w:r w:rsidRPr="00EC020C">
            <w:rPr>
              <w:lang w:val="en-GB"/>
            </w:rPr>
            <w:t>Sydenham, P. H., Thorn, R.,</w:t>
          </w:r>
          <w:bookmarkEnd w:id="231"/>
          <w:r w:rsidRPr="00EC020C">
            <w:rPr>
              <w:lang w:val="en-GB"/>
            </w:rPr>
            <w:t xml:space="preserve"> </w:t>
          </w:r>
          <w:r w:rsidRPr="00EC020C">
            <w:rPr>
              <w:i/>
              <w:lang w:val="en-GB"/>
            </w:rPr>
            <w:t>Handbook of measuring system design: 129: Artificial Neural Networks</w:t>
          </w:r>
          <w:r w:rsidRPr="00EC020C">
            <w:rPr>
              <w:lang w:val="en-GB"/>
            </w:rPr>
            <w:t>, Wiley, Chichester England, 2005.</w:t>
          </w:r>
        </w:p>
        <w:p w:rsidRPr="00EC020C" w:rsidR="00EC020C" w:rsidP="00EC020C" w:rsidRDefault="00EC020C" w14:paraId="4B22CC85" w14:textId="77777777">
          <w:pPr>
            <w:pStyle w:val="CitaviBibliographyEntry"/>
            <w:rPr>
              <w:lang w:val="en-GB"/>
            </w:rPr>
          </w:pPr>
          <w:r w:rsidRPr="00EC020C">
            <w:rPr>
              <w:lang w:val="en-GB"/>
            </w:rPr>
            <w:t xml:space="preserve">[21] </w:t>
          </w:r>
          <w:bookmarkStart w:name="_CTVL00126dbe9fdaa7a44698839881d6d0ec773" w:id="232"/>
          <w:r w:rsidRPr="00EC020C">
            <w:rPr>
              <w:lang w:val="en-GB"/>
            </w:rPr>
            <w:t>Sharma, S., Sharma, S., Athaiya, A., Activation Functions In Neural Networks.</w:t>
          </w:r>
          <w:bookmarkEnd w:id="232"/>
          <w:r w:rsidRPr="00EC020C">
            <w:rPr>
              <w:lang w:val="en-GB"/>
            </w:rPr>
            <w:t xml:space="preserve"> </w:t>
          </w:r>
          <w:r w:rsidRPr="00EC020C">
            <w:rPr>
              <w:i/>
              <w:lang w:val="en-GB"/>
            </w:rPr>
            <w:t>IJEAST</w:t>
          </w:r>
          <w:r w:rsidRPr="00EC020C">
            <w:rPr>
              <w:lang w:val="en-GB"/>
            </w:rPr>
            <w:t xml:space="preserve"> 2020, </w:t>
          </w:r>
          <w:r w:rsidRPr="00EC020C">
            <w:rPr>
              <w:i/>
              <w:lang w:val="en-GB"/>
            </w:rPr>
            <w:t>04</w:t>
          </w:r>
          <w:r w:rsidRPr="00EC020C">
            <w:rPr>
              <w:lang w:val="en-GB"/>
            </w:rPr>
            <w:t>, 310–316, DOI: 10.33564/ijeast.2020.v04i12.054.</w:t>
          </w:r>
        </w:p>
        <w:p w:rsidRPr="00EC020C" w:rsidR="00EC020C" w:rsidP="00EC020C" w:rsidRDefault="00EC020C" w14:paraId="037E41B5" w14:textId="77777777">
          <w:pPr>
            <w:pStyle w:val="CitaviBibliographyEntry"/>
            <w:rPr>
              <w:lang w:val="en-GB"/>
            </w:rPr>
          </w:pPr>
          <w:r w:rsidRPr="00EC020C">
            <w:rPr>
              <w:lang w:val="en-GB"/>
            </w:rPr>
            <w:t xml:space="preserve">[22] </w:t>
          </w:r>
          <w:bookmarkStart w:name="_CTVL0011d31c5a2d443412e897ccc558b82794a" w:id="233"/>
          <w:r w:rsidRPr="00EC020C">
            <w:rPr>
              <w:lang w:val="en-GB"/>
            </w:rPr>
            <w:t>Nielsen, M. A.,</w:t>
          </w:r>
          <w:bookmarkEnd w:id="233"/>
          <w:r w:rsidRPr="00EC020C">
            <w:rPr>
              <w:lang w:val="en-GB"/>
            </w:rPr>
            <w:t xml:space="preserve"> </w:t>
          </w:r>
          <w:r w:rsidRPr="00EC020C">
            <w:rPr>
              <w:i/>
              <w:lang w:val="en-GB"/>
            </w:rPr>
            <w:t>Neural Networks and Deep Learning</w:t>
          </w:r>
          <w:r w:rsidRPr="00EC020C">
            <w:rPr>
              <w:lang w:val="en-GB"/>
            </w:rPr>
            <w:t>, Determination Press, 2015.</w:t>
          </w:r>
        </w:p>
        <w:p w:rsidRPr="00EC020C" w:rsidR="00EC020C" w:rsidP="00EC020C" w:rsidRDefault="00EC020C" w14:paraId="035984BD" w14:textId="77777777">
          <w:pPr>
            <w:pStyle w:val="CitaviBibliographyEntry"/>
            <w:rPr>
              <w:lang w:val="en-GB"/>
            </w:rPr>
          </w:pPr>
          <w:r w:rsidRPr="00EC020C">
            <w:rPr>
              <w:lang w:val="en-GB"/>
            </w:rPr>
            <w:t xml:space="preserve">[23] </w:t>
          </w:r>
          <w:bookmarkStart w:name="_CTVL0013bd84b3183254f4aafe07e3a0e5f5a1e" w:id="234"/>
          <w:r w:rsidRPr="00EC020C">
            <w:rPr>
              <w:lang w:val="en-GB"/>
            </w:rPr>
            <w:t>Agarap, A. F.,</w:t>
          </w:r>
          <w:bookmarkEnd w:id="234"/>
          <w:r w:rsidRPr="00EC020C">
            <w:rPr>
              <w:lang w:val="en-GB"/>
            </w:rPr>
            <w:t xml:space="preserve"> </w:t>
          </w:r>
          <w:r w:rsidRPr="00EC020C">
            <w:rPr>
              <w:i/>
              <w:lang w:val="en-GB"/>
            </w:rPr>
            <w:t>Deep Learning using Rectified Linear Units (ReLU)</w:t>
          </w:r>
          <w:r w:rsidRPr="00EC020C">
            <w:rPr>
              <w:lang w:val="en-GB"/>
            </w:rPr>
            <w:t>, 2018.</w:t>
          </w:r>
        </w:p>
        <w:p w:rsidRPr="00EC020C" w:rsidR="00EC020C" w:rsidP="00EC020C" w:rsidRDefault="00EC020C" w14:paraId="3AB4421C" w14:textId="77777777">
          <w:pPr>
            <w:pStyle w:val="CitaviBibliographyEntry"/>
            <w:rPr>
              <w:lang w:val="en-GB"/>
            </w:rPr>
          </w:pPr>
          <w:r w:rsidRPr="00EC020C">
            <w:rPr>
              <w:lang w:val="en-GB"/>
            </w:rPr>
            <w:t xml:space="preserve">[24] </w:t>
          </w:r>
          <w:bookmarkStart w:name="_CTVL0010e55cc2afcb44dd9b731057064c5f82d" w:id="235"/>
          <w:r w:rsidRPr="00EC020C">
            <w:rPr>
              <w:lang w:val="en-GB"/>
            </w:rPr>
            <w:t>Saurabh, Backpropagation – Algorithm For Training A Neural Network.</w:t>
          </w:r>
          <w:bookmarkEnd w:id="235"/>
          <w:r w:rsidRPr="00EC020C">
            <w:rPr>
              <w:lang w:val="en-GB"/>
            </w:rPr>
            <w:t xml:space="preserve"> </w:t>
          </w:r>
          <w:r w:rsidRPr="00EC020C">
            <w:rPr>
              <w:i/>
              <w:lang w:val="en-GB"/>
            </w:rPr>
            <w:t xml:space="preserve">Edureka, </w:t>
          </w:r>
          <w:r w:rsidRPr="00EC020C">
            <w:rPr>
              <w:lang w:val="en-GB"/>
            </w:rPr>
            <w:t>7 December 2017. https://www.edureka.co/blog/backpropagation/. Accessed 12 December 2022.</w:t>
          </w:r>
        </w:p>
        <w:p w:rsidRPr="00EC020C" w:rsidR="00EC020C" w:rsidP="00EC020C" w:rsidRDefault="00EC020C" w14:paraId="7A576B28" w14:textId="77777777">
          <w:pPr>
            <w:pStyle w:val="CitaviBibliographyEntry"/>
            <w:rPr>
              <w:lang w:val="en-GB"/>
            </w:rPr>
          </w:pPr>
          <w:r w:rsidRPr="00EC020C">
            <w:rPr>
              <w:lang w:val="en-GB"/>
            </w:rPr>
            <w:t xml:space="preserve">[25] </w:t>
          </w:r>
          <w:bookmarkStart w:name="_CTVL00116b8c27491724fb1ac29763b7a71ec8a" w:id="236"/>
          <w:r w:rsidRPr="00EC020C">
            <w:rPr>
              <w:lang w:val="en-GB"/>
            </w:rPr>
            <w:t>Google Developers, Classification: True vs. False and Positive vs. Negative &amp;nbsp;|&amp;nbsp; Machine Learning &amp;nbsp;|&amp;nbsp; Google Developers. https://developers.google.com/machine-learning/crash-course/classification/true-false-positive-negative?hl=en. Accessed 13 December 2022.</w:t>
          </w:r>
        </w:p>
        <w:bookmarkEnd w:id="236"/>
        <w:p w:rsidRPr="00EC020C" w:rsidR="00EC020C" w:rsidP="00EC020C" w:rsidRDefault="00EC020C" w14:paraId="634155BB" w14:textId="77777777">
          <w:pPr>
            <w:pStyle w:val="CitaviBibliographyEntry"/>
            <w:rPr>
              <w:lang w:val="en-GB"/>
            </w:rPr>
          </w:pPr>
          <w:r w:rsidRPr="00EC020C">
            <w:rPr>
              <w:lang w:val="en-GB"/>
            </w:rPr>
            <w:t xml:space="preserve">[26] </w:t>
          </w:r>
          <w:bookmarkStart w:name="_CTVL001c40cdc211b2048039a502e4b85dc8161" w:id="237"/>
          <w:r w:rsidRPr="00EC020C">
            <w:rPr>
              <w:lang w:val="en-GB"/>
            </w:rPr>
            <w:t>Google Developers, Classification: Accuracy &amp;nbsp;|&amp;nbsp; Machine Learning &amp;nbsp;|&amp;nbsp; Google Developers. https://developers.google.com/machine-learning/crash-course/classification/accuracy?hl=en. Accessed 13 December 2022.</w:t>
          </w:r>
        </w:p>
        <w:bookmarkEnd w:id="237"/>
        <w:p w:rsidRPr="00EC020C" w:rsidR="00EC020C" w:rsidP="00EC020C" w:rsidRDefault="00EC020C" w14:paraId="21C139D4" w14:textId="77777777">
          <w:pPr>
            <w:pStyle w:val="CitaviBibliographyEntry"/>
            <w:rPr>
              <w:lang w:val="en-GB"/>
            </w:rPr>
          </w:pPr>
          <w:r w:rsidRPr="00EC020C">
            <w:rPr>
              <w:lang w:val="en-GB"/>
            </w:rPr>
            <w:t xml:space="preserve">[27] </w:t>
          </w:r>
          <w:bookmarkStart w:name="_CTVL001a993b4e3e5774b70be670fd6dc6c2ffd" w:id="238"/>
          <w:r w:rsidRPr="00EC020C">
            <w:rPr>
              <w:lang w:val="en-GB"/>
            </w:rPr>
            <w:t>Google Developers, Classification: Precision and Recall &amp;nbsp;|&amp;nbsp; Machine Learning &amp;nbsp;|&amp;nbsp; Google Developers. https://developers.google.com/machine-learning/crash-course/classification/precision-and-recall?hl=en. Accessed 13 December 2022.</w:t>
          </w:r>
        </w:p>
        <w:bookmarkEnd w:id="238"/>
        <w:p w:rsidRPr="00EC020C" w:rsidR="00EC020C" w:rsidP="00EC020C" w:rsidRDefault="00EC020C" w14:paraId="726B7F85" w14:textId="77777777">
          <w:pPr>
            <w:pStyle w:val="CitaviBibliographyEntry"/>
            <w:rPr>
              <w:lang w:val="en-GB"/>
            </w:rPr>
          </w:pPr>
          <w:r w:rsidRPr="00EC020C">
            <w:rPr>
              <w:lang w:val="en-GB"/>
            </w:rPr>
            <w:t xml:space="preserve">[28] </w:t>
          </w:r>
          <w:bookmarkStart w:name="_CTVL00127f5b021cd1947098c5fdbea084be436" w:id="239"/>
          <w:r w:rsidRPr="00EC020C">
            <w:rPr>
              <w:lang w:val="en-GB"/>
            </w:rPr>
            <w:t>Hyndman, R. J., Koehler, A. B., Another look at measures of forecast accuracy.</w:t>
          </w:r>
          <w:bookmarkEnd w:id="239"/>
          <w:r w:rsidRPr="00EC020C">
            <w:rPr>
              <w:lang w:val="en-GB"/>
            </w:rPr>
            <w:t xml:space="preserve"> </w:t>
          </w:r>
          <w:r w:rsidRPr="00EC020C">
            <w:rPr>
              <w:i/>
              <w:lang w:val="en-GB"/>
            </w:rPr>
            <w:t>International Journal of Forecasting</w:t>
          </w:r>
          <w:r w:rsidRPr="00EC020C">
            <w:rPr>
              <w:lang w:val="en-GB"/>
            </w:rPr>
            <w:t xml:space="preserve"> 2006, </w:t>
          </w:r>
          <w:r w:rsidRPr="00EC020C">
            <w:rPr>
              <w:i/>
              <w:lang w:val="en-GB"/>
            </w:rPr>
            <w:t>22</w:t>
          </w:r>
          <w:r w:rsidRPr="00EC020C">
            <w:rPr>
              <w:lang w:val="en-GB"/>
            </w:rPr>
            <w:t>, 679–688, DOI: 10.1016/j.ijforecast.2006.03.001.</w:t>
          </w:r>
        </w:p>
        <w:p w:rsidRPr="00EC020C" w:rsidR="00EC020C" w:rsidP="00EC020C" w:rsidRDefault="00EC020C" w14:paraId="69422BB5" w14:textId="77777777">
          <w:pPr>
            <w:pStyle w:val="CitaviBibliographyEntry"/>
            <w:rPr>
              <w:lang w:val="en-GB"/>
            </w:rPr>
          </w:pPr>
          <w:r w:rsidRPr="00EC020C">
            <w:rPr>
              <w:lang w:val="en-GB"/>
            </w:rPr>
            <w:t xml:space="preserve">[29] </w:t>
          </w:r>
          <w:bookmarkStart w:name="_CTVL00150015ee80cd143539acd34a5d4b3c7ac" w:id="240"/>
          <w:r w:rsidRPr="00EC020C">
            <w:rPr>
              <w:lang w:val="en-GB"/>
            </w:rPr>
            <w:t>M.V. Shcherbakov, A. Brebels, N.L. Shcherbakova, A.P. Tyuko</w:t>
          </w:r>
          <w:bookmarkEnd w:id="240"/>
          <w:r w:rsidRPr="00EC020C">
            <w:rPr>
              <w:lang w:val="en-GB"/>
            </w:rPr>
            <w:t>v</w:t>
          </w:r>
          <w:r w:rsidRPr="00EC020C">
            <w:rPr>
              <w:i/>
              <w:lang w:val="en-GB"/>
            </w:rPr>
            <w:t xml:space="preserve"> et al.</w:t>
          </w:r>
          <w:r w:rsidRPr="00EC020C">
            <w:rPr>
              <w:lang w:val="en-GB"/>
            </w:rPr>
            <w:t xml:space="preserve">, A survey of forecast error measures. </w:t>
          </w:r>
          <w:r w:rsidRPr="00EC020C">
            <w:rPr>
              <w:i/>
              <w:lang w:val="en-GB"/>
            </w:rPr>
            <w:t>World Applied Sciences Journal</w:t>
          </w:r>
          <w:r w:rsidRPr="00EC020C">
            <w:rPr>
              <w:lang w:val="en-GB"/>
            </w:rPr>
            <w:t xml:space="preserve"> 2013, </w:t>
          </w:r>
          <w:r w:rsidRPr="00EC020C">
            <w:rPr>
              <w:i/>
              <w:lang w:val="en-GB"/>
            </w:rPr>
            <w:t>24</w:t>
          </w:r>
          <w:r w:rsidRPr="00EC020C">
            <w:rPr>
              <w:lang w:val="en-GB"/>
            </w:rPr>
            <w:t>, 171–176, DOI: 10.5829/idosi.wasj.2013.24.itmies.80032.</w:t>
          </w:r>
        </w:p>
        <w:p w:rsidRPr="00EC020C" w:rsidR="00EC020C" w:rsidP="00EC020C" w:rsidRDefault="00EC020C" w14:paraId="0B732ABA" w14:textId="77777777">
          <w:pPr>
            <w:pStyle w:val="CitaviBibliographyEntry"/>
            <w:rPr>
              <w:lang w:val="en-GB"/>
            </w:rPr>
          </w:pPr>
          <w:r w:rsidRPr="00EC020C">
            <w:rPr>
              <w:lang w:val="en-GB"/>
            </w:rPr>
            <w:t xml:space="preserve">[30] </w:t>
          </w:r>
          <w:bookmarkStart w:name="_CTVL00170f30196dd6b401c954ec7e94c919c85" w:id="241"/>
          <w:r w:rsidRPr="00EC020C">
            <w:rPr>
              <w:lang w:val="en-GB"/>
            </w:rPr>
            <w:t>Bontempi, G., Ben Taieb, S., Le Borgne, Y.-A., Machine Learning Strategies for Time Series Forecasting, in: Aufaure, M.-A., Zimányi, E. (Ed.).</w:t>
          </w:r>
          <w:bookmarkEnd w:id="241"/>
          <w:r w:rsidRPr="00EC020C">
            <w:rPr>
              <w:lang w:val="en-GB"/>
            </w:rPr>
            <w:t xml:space="preserve"> </w:t>
          </w:r>
          <w:r w:rsidRPr="00EC020C">
            <w:rPr>
              <w:i/>
              <w:lang w:val="en-GB"/>
            </w:rPr>
            <w:t>Business Intelligence</w:t>
          </w:r>
          <w:r w:rsidRPr="00EC020C">
            <w:rPr>
              <w:lang w:val="en-GB"/>
            </w:rPr>
            <w:t>, Springer Berlin Heidelberg, Berlin, Heidelberg, 2013, pp. 62–77.</w:t>
          </w:r>
        </w:p>
        <w:p w:rsidRPr="00EC020C" w:rsidR="00EC020C" w:rsidP="00EC020C" w:rsidRDefault="00EC020C" w14:paraId="12ABA968" w14:textId="77777777">
          <w:pPr>
            <w:pStyle w:val="CitaviBibliographyEntry"/>
            <w:rPr>
              <w:lang w:val="en-GB"/>
            </w:rPr>
          </w:pPr>
          <w:r w:rsidRPr="00EC020C">
            <w:rPr>
              <w:lang w:val="en-GB"/>
            </w:rPr>
            <w:t xml:space="preserve">[31] </w:t>
          </w:r>
          <w:bookmarkStart w:name="_CTVL00195818ec43d5542aa86f1dc08c733b734" w:id="242"/>
          <w:r w:rsidRPr="00EC020C">
            <w:rPr>
              <w:lang w:val="en-GB"/>
            </w:rPr>
            <w:t>H.S. Hota, Richa Handa, A.K. Shrivas, Time Series Data Prediction Using Sliding Window Based RBF Neural Network.</w:t>
          </w:r>
          <w:bookmarkEnd w:id="242"/>
          <w:r w:rsidRPr="00EC020C">
            <w:rPr>
              <w:lang w:val="en-GB"/>
            </w:rPr>
            <w:t xml:space="preserve"> </w:t>
          </w:r>
          <w:r w:rsidRPr="00EC020C">
            <w:rPr>
              <w:i/>
              <w:lang w:val="en-GB"/>
            </w:rPr>
            <w:t>International Journal of Computational Intelligence Research</w:t>
          </w:r>
          <w:r w:rsidRPr="00EC020C">
            <w:rPr>
              <w:lang w:val="en-GB"/>
            </w:rPr>
            <w:t xml:space="preserve"> 2017.</w:t>
          </w:r>
        </w:p>
        <w:p w:rsidRPr="00EC020C" w:rsidR="00EC020C" w:rsidP="00EC020C" w:rsidRDefault="00EC020C" w14:paraId="2777433E" w14:textId="77777777">
          <w:pPr>
            <w:pStyle w:val="CitaviBibliographyEntry"/>
            <w:rPr>
              <w:lang w:val="en-GB"/>
            </w:rPr>
          </w:pPr>
          <w:r w:rsidRPr="00EC020C">
            <w:rPr>
              <w:lang w:val="en-GB"/>
            </w:rPr>
            <w:t xml:space="preserve">[32] </w:t>
          </w:r>
          <w:bookmarkStart w:name="_CTVL001f7c7000a9f7c4bb5ac3f417528f8850c" w:id="243"/>
          <w:r w:rsidRPr="00EC020C">
            <w:rPr>
              <w:lang w:val="en-GB"/>
            </w:rPr>
            <w:t>Thomas G. Dietterich, Machine Learning for Sequential Data: A Review.</w:t>
          </w:r>
        </w:p>
        <w:bookmarkEnd w:id="243"/>
        <w:p w:rsidRPr="00EC020C" w:rsidR="00EC020C" w:rsidP="00EC020C" w:rsidRDefault="00EC020C" w14:paraId="6F0DB37A" w14:textId="77777777">
          <w:pPr>
            <w:pStyle w:val="CitaviBibliographyEntry"/>
            <w:rPr>
              <w:lang w:val="en-GB"/>
            </w:rPr>
          </w:pPr>
          <w:r w:rsidRPr="00EC020C">
            <w:rPr>
              <w:lang w:val="en-GB"/>
            </w:rPr>
            <w:t xml:space="preserve">[33] </w:t>
          </w:r>
          <w:bookmarkStart w:name="_CTVL0018935e8c3cd9f490bba18aff1d1cc4f05" w:id="244"/>
          <w:r w:rsidRPr="00EC020C">
            <w:rPr>
              <w:lang w:val="en-GB"/>
            </w:rPr>
            <w:t>Taieb, S. B., Bontempi, G., Atiya, A., Sorjamaa, A.,</w:t>
          </w:r>
          <w:bookmarkEnd w:id="244"/>
          <w:r w:rsidRPr="00EC020C">
            <w:rPr>
              <w:lang w:val="en-GB"/>
            </w:rPr>
            <w:t xml:space="preserve"> </w:t>
          </w:r>
          <w:r w:rsidRPr="00EC020C">
            <w:rPr>
              <w:i/>
              <w:lang w:val="en-GB"/>
            </w:rPr>
            <w:t>A review and comparison of strategies for multi-step ahead time series forecasting based on the NN5 forecasting competition</w:t>
          </w:r>
          <w:r w:rsidRPr="00EC020C">
            <w:rPr>
              <w:lang w:val="en-GB"/>
            </w:rPr>
            <w:t>, 2011.</w:t>
          </w:r>
        </w:p>
        <w:p w:rsidRPr="00EC020C" w:rsidR="00EC020C" w:rsidP="00EC020C" w:rsidRDefault="00EC020C" w14:paraId="3BE526B0" w14:textId="77777777">
          <w:pPr>
            <w:pStyle w:val="CitaviBibliographyEntry"/>
            <w:rPr>
              <w:lang w:val="en-GB"/>
            </w:rPr>
          </w:pPr>
          <w:r w:rsidRPr="00EC020C">
            <w:rPr>
              <w:lang w:val="en-GB"/>
            </w:rPr>
            <w:t xml:space="preserve">[34] </w:t>
          </w:r>
          <w:bookmarkStart w:name="_CTVL0016572f5f349fa47d197455cdb35f62496" w:id="245"/>
          <w:r w:rsidRPr="00EC020C">
            <w:rPr>
              <w:lang w:val="en-GB"/>
            </w:rPr>
            <w:t>K. S. Holkar, L. M. Waghmare, An Overview of Model Predictive Control.</w:t>
          </w:r>
          <w:bookmarkEnd w:id="245"/>
          <w:r w:rsidRPr="00EC020C">
            <w:rPr>
              <w:lang w:val="en-GB"/>
            </w:rPr>
            <w:t xml:space="preserve"> </w:t>
          </w:r>
          <w:r w:rsidRPr="00EC020C">
            <w:rPr>
              <w:i/>
              <w:lang w:val="en-GB"/>
            </w:rPr>
            <w:t>International Journal of Control and Automation International Journal of Control and Automation</w:t>
          </w:r>
          <w:r w:rsidRPr="00EC020C">
            <w:rPr>
              <w:lang w:val="en-GB"/>
            </w:rPr>
            <w:t xml:space="preserve"> 2010.</w:t>
          </w:r>
        </w:p>
        <w:p w:rsidRPr="00EC020C" w:rsidR="00EC020C" w:rsidP="00EC020C" w:rsidRDefault="00EC020C" w14:paraId="4C8F6542" w14:textId="77777777">
          <w:pPr>
            <w:pStyle w:val="CitaviBibliographyEntry"/>
            <w:rPr>
              <w:lang w:val="en-GB"/>
            </w:rPr>
          </w:pPr>
          <w:r w:rsidRPr="00EC020C">
            <w:rPr>
              <w:lang w:val="en-GB"/>
            </w:rPr>
            <w:t xml:space="preserve">[35] </w:t>
          </w:r>
          <w:bookmarkStart w:name="_CTVL001c43e049ec09f45bdba867a2313f791b3" w:id="246"/>
          <w:r w:rsidRPr="00EC020C">
            <w:rPr>
              <w:lang w:val="en-GB"/>
            </w:rPr>
            <w:t>Brownlee, J., Time Series Forecasting as Supervised Learning.</w:t>
          </w:r>
          <w:bookmarkEnd w:id="246"/>
          <w:r w:rsidRPr="00EC020C">
            <w:rPr>
              <w:lang w:val="en-GB"/>
            </w:rPr>
            <w:t xml:space="preserve"> </w:t>
          </w:r>
          <w:r w:rsidRPr="00EC020C">
            <w:rPr>
              <w:i/>
              <w:lang w:val="en-GB"/>
            </w:rPr>
            <w:t xml:space="preserve">Machine Learning Mastery, </w:t>
          </w:r>
          <w:r w:rsidRPr="00EC020C">
            <w:rPr>
              <w:lang w:val="en-GB"/>
            </w:rPr>
            <w:t>4 December 2016. https://machinelearningmastery.com/time-series-forecasting-supervised-learning/. Accessed 1 December 2022.</w:t>
          </w:r>
        </w:p>
        <w:p w:rsidRPr="00EC020C" w:rsidR="00EC020C" w:rsidP="00EC020C" w:rsidRDefault="00EC020C" w14:paraId="511A396A" w14:textId="77777777">
          <w:pPr>
            <w:pStyle w:val="CitaviBibliographyEntry"/>
            <w:rPr>
              <w:lang w:val="en-GB"/>
            </w:rPr>
          </w:pPr>
          <w:r w:rsidRPr="00EC020C">
            <w:rPr>
              <w:lang w:val="en-GB"/>
            </w:rPr>
            <w:t xml:space="preserve">[36] </w:t>
          </w:r>
          <w:bookmarkStart w:name="_CTVL001d2885261380a4829a8d5467f1c121113" w:id="247"/>
          <w:r w:rsidRPr="00EC020C">
            <w:rPr>
              <w:lang w:val="en-GB"/>
            </w:rPr>
            <w:t>Brownlee, J., How to Convert a Time Series to a Supervised Learning Problem in Python.</w:t>
          </w:r>
          <w:bookmarkEnd w:id="247"/>
          <w:r w:rsidRPr="00EC020C">
            <w:rPr>
              <w:lang w:val="en-GB"/>
            </w:rPr>
            <w:t xml:space="preserve"> </w:t>
          </w:r>
          <w:r w:rsidRPr="00EC020C">
            <w:rPr>
              <w:i/>
              <w:lang w:val="en-GB"/>
            </w:rPr>
            <w:t xml:space="preserve">Machine Learning Mastery, </w:t>
          </w:r>
          <w:r w:rsidRPr="00EC020C">
            <w:rPr>
              <w:lang w:val="en-GB"/>
            </w:rPr>
            <w:t xml:space="preserve">7 May 2017. </w:t>
          </w:r>
          <w:r w:rsidRPr="00EC020C">
            <w:rPr>
              <w:lang w:val="en-GB"/>
            </w:rPr>
            <w:t>https://machinelearningmastery.com/convert-time-series-supervised-learning-problem-python/. Accessed 1 December 2022.</w:t>
          </w:r>
        </w:p>
        <w:p w:rsidRPr="00EC020C" w:rsidR="00EC020C" w:rsidP="00EC020C" w:rsidRDefault="00EC020C" w14:paraId="278381EC" w14:textId="77777777">
          <w:pPr>
            <w:pStyle w:val="CitaviBibliographyEntry"/>
            <w:rPr>
              <w:lang w:val="en-GB"/>
            </w:rPr>
          </w:pPr>
          <w:r w:rsidRPr="00EC020C">
            <w:rPr>
              <w:lang w:val="en-GB"/>
            </w:rPr>
            <w:t xml:space="preserve">[37] </w:t>
          </w:r>
          <w:bookmarkStart w:name="_CTVL001c5a59cace195402da878bb9786de1810" w:id="248"/>
          <w:r w:rsidRPr="00EC020C">
            <w:rPr>
              <w:lang w:val="en-GB"/>
            </w:rPr>
            <w:t>Team, K., Keras documentation: About Keras. https://keras.io/about/. Accessed 12 January 2023.</w:t>
          </w:r>
        </w:p>
        <w:bookmarkEnd w:id="248"/>
        <w:p w:rsidRPr="00EC020C" w:rsidR="00EC020C" w:rsidP="00EC020C" w:rsidRDefault="00EC020C" w14:paraId="28F7ABA7" w14:textId="77777777">
          <w:pPr>
            <w:pStyle w:val="CitaviBibliographyEntry"/>
            <w:rPr>
              <w:lang w:val="en-GB"/>
            </w:rPr>
          </w:pPr>
          <w:r w:rsidRPr="00EC020C">
            <w:rPr>
              <w:lang w:val="en-GB"/>
            </w:rPr>
            <w:t xml:space="preserve">[38] </w:t>
          </w:r>
          <w:bookmarkStart w:name="_CTVL00178424db9c09949a3b6e3009d8aee99ec" w:id="249"/>
          <w:r w:rsidRPr="00EC020C">
            <w:rPr>
              <w:lang w:val="en-GB"/>
            </w:rPr>
            <w:t>GeeksforGeeks, Deque in Python - GeeksforGeeks. https://www.geeksforgeeks.org/deque-in-python/. Accessed 9 January 2023.</w:t>
          </w:r>
        </w:p>
        <w:bookmarkEnd w:id="249"/>
        <w:p w:rsidRPr="00EC020C" w:rsidR="00EC020C" w:rsidP="00EC020C" w:rsidRDefault="00EC020C" w14:paraId="7598E0EF" w14:textId="77777777">
          <w:pPr>
            <w:pStyle w:val="CitaviBibliographyEntry"/>
            <w:rPr>
              <w:lang w:val="en-GB"/>
            </w:rPr>
          </w:pPr>
          <w:r w:rsidRPr="00EC020C">
            <w:rPr>
              <w:lang w:val="en-GB"/>
            </w:rPr>
            <w:t xml:space="preserve">[39] </w:t>
          </w:r>
          <w:bookmarkStart w:name="_CTVL001c26943c3d7ba473282fe7dda6d3a72c2" w:id="250"/>
          <w:r w:rsidRPr="00EC020C">
            <w:rPr>
              <w:lang w:val="en-GB"/>
            </w:rPr>
            <w:t>GeeksforGeeks, Epsilon-Greedy Algorithm in Reinforcement Learning - GeeksforGeeks. https://www.geeksforgeeks.org/epsilon-greedy-algorithm-in-reinforcement-learning/. Accessed 12 January 2023.</w:t>
          </w:r>
        </w:p>
        <w:bookmarkEnd w:id="250"/>
        <w:p w:rsidRPr="00EC020C" w:rsidR="00EC020C" w:rsidP="00EC020C" w:rsidRDefault="00EC020C" w14:paraId="674BA871" w14:textId="77777777">
          <w:pPr>
            <w:pStyle w:val="CitaviBibliographyEntry"/>
            <w:rPr>
              <w:lang w:val="en-GB"/>
            </w:rPr>
          </w:pPr>
          <w:r w:rsidRPr="00EC020C">
            <w:rPr>
              <w:lang w:val="en-GB"/>
            </w:rPr>
            <w:t xml:space="preserve">[40] </w:t>
          </w:r>
          <w:bookmarkStart w:name="_CTVL001197207d54c26408993c76d4eb6210836" w:id="251"/>
          <w:r w:rsidRPr="00EC020C">
            <w:rPr>
              <w:i/>
              <w:lang w:val="en-GB"/>
            </w:rPr>
            <w:t>ECOOP '95 - object-oriented programming: 9th European conference, Åarhus, Denmark, August 7 - 11, 1995 ; proceeding</w:t>
          </w:r>
          <w:bookmarkEnd w:id="251"/>
          <w:r w:rsidRPr="00EC020C">
            <w:rPr>
              <w:i/>
              <w:lang w:val="en-GB"/>
            </w:rPr>
            <w:t>s</w:t>
          </w:r>
          <w:r w:rsidRPr="00EC020C">
            <w:rPr>
              <w:lang w:val="en-GB"/>
            </w:rPr>
            <w:t>, Springer, 1995.</w:t>
          </w:r>
        </w:p>
        <w:p w:rsidR="00EC020C" w:rsidP="00EC020C" w:rsidRDefault="00EC020C" w14:paraId="6917B69C" w14:textId="77777777">
          <w:pPr>
            <w:pStyle w:val="CitaviBibliographyEntry"/>
          </w:pPr>
          <w:r>
            <w:t xml:space="preserve">[41] </w:t>
          </w:r>
          <w:bookmarkStart w:name="_CTVL001edd10ce509704bf29bab5fce4f1ef3f9" w:id="252"/>
          <w:r>
            <w:t>Jastram, A., Langschwager, F., Kragl, U., Reaktoren für spezielle technisch-chemische Prozesse: Biochemische Reaktoren, in: Reschetilowski, W. (Ed.).</w:t>
          </w:r>
          <w:bookmarkEnd w:id="252"/>
          <w:r>
            <w:t xml:space="preserve"> </w:t>
          </w:r>
          <w:r w:rsidRPr="00EC020C">
            <w:rPr>
              <w:i/>
            </w:rPr>
            <w:t>Handbuch Chemische Reaktoren</w:t>
          </w:r>
          <w:r w:rsidRPr="00EC020C">
            <w:t>, Springer Berlin Heidelberg, Berlin, Heidelberg, 2019, pp. 1–39.</w:t>
          </w:r>
        </w:p>
        <w:p w:rsidRPr="009A2D08" w:rsidR="0042557F" w:rsidP="00EC020C" w:rsidRDefault="00EC020C" w14:paraId="06A08050" w14:textId="0732CCED">
          <w:pPr>
            <w:pStyle w:val="CitaviBibliographyEntry"/>
            <w:rPr>
              <w:lang w:val="en-GB"/>
            </w:rPr>
          </w:pPr>
          <w:r w:rsidRPr="00BB196B">
            <w:rPr>
              <w:lang w:val="en-GB"/>
            </w:rPr>
            <w:t xml:space="preserve">[42] </w:t>
          </w:r>
          <w:bookmarkStart w:name="_CTVL001bd94ad6163d84e8ea3b810278aa103b8" w:id="253"/>
          <w:r w:rsidRPr="00BB196B">
            <w:rPr>
              <w:lang w:val="en-GB"/>
            </w:rPr>
            <w:t>ML | Underfitting and Overfitting.</w:t>
          </w:r>
          <w:bookmarkEnd w:id="253"/>
          <w:r w:rsidRPr="00BB196B">
            <w:rPr>
              <w:lang w:val="en-GB"/>
            </w:rPr>
            <w:t xml:space="preserve"> </w:t>
          </w:r>
          <w:r w:rsidRPr="00EC020C">
            <w:rPr>
              <w:i/>
              <w:lang w:val="en-GB"/>
            </w:rPr>
            <w:t xml:space="preserve">GeeksforGeeks, </w:t>
          </w:r>
          <w:r w:rsidRPr="00EC020C">
            <w:rPr>
              <w:lang w:val="en-GB"/>
            </w:rPr>
            <w:t xml:space="preserve">23 November 2017. https://www.geeksforgeeks.org/underfitting-and-overfitting-in-machine-learning/. </w:t>
          </w:r>
          <w:r w:rsidRPr="00EC020C">
            <w:t>Accessed 21 January 2023.</w:t>
          </w:r>
          <w:r w:rsidR="0042557F">
            <w:fldChar w:fldCharType="end"/>
          </w:r>
        </w:p>
      </w:sdtContent>
    </w:sdt>
    <w:p w:rsidRPr="009A2D08" w:rsidR="005370FC" w:rsidP="00B4185E" w:rsidRDefault="00B4185E" w14:paraId="50B36F7F" w14:textId="496AE752">
      <w:pPr>
        <w:spacing w:after="0" w:line="240" w:lineRule="auto"/>
        <w:jc w:val="left"/>
        <w:rPr>
          <w:lang w:val="en-GB"/>
        </w:rPr>
      </w:pPr>
      <w:r>
        <w:rPr>
          <w:lang w:val="en-GB"/>
        </w:rPr>
        <w:br w:type="page"/>
      </w:r>
    </w:p>
    <w:p w:rsidRPr="009A2D08" w:rsidR="00E6578A" w:rsidP="00A54BEA" w:rsidRDefault="00E50ECB" w14:paraId="74F3B881" w14:textId="77777777">
      <w:pPr>
        <w:pStyle w:val="berschrift1"/>
        <w:rPr>
          <w:lang w:val="en-GB"/>
        </w:rPr>
      </w:pPr>
      <w:bookmarkStart w:name="_Toc126152026" w:id="254"/>
      <w:r w:rsidRPr="009A2D08">
        <w:rPr>
          <w:lang w:val="en-GB"/>
        </w:rPr>
        <w:t>Abbildungsverzeichnis</w:t>
      </w:r>
      <w:bookmarkEnd w:id="254"/>
    </w:p>
    <w:p w:rsidR="00DA4B34" w:rsidRDefault="0016137D" w14:paraId="45E48C7C" w14:textId="2547C7E7">
      <w:pPr>
        <w:pStyle w:val="Abbildungsverzeichnis"/>
        <w:tabs>
          <w:tab w:val="right" w:leader="dot" w:pos="9060"/>
        </w:tabs>
        <w:rPr>
          <w:rFonts w:asciiTheme="minorHAnsi" w:hAnsiTheme="minorHAnsi" w:eastAsiaTheme="minorEastAsia" w:cstheme="minorBidi"/>
          <w:noProof/>
          <w:sz w:val="22"/>
          <w:lang w:eastAsia="de-DE"/>
        </w:rPr>
      </w:pPr>
      <w:r>
        <w:rPr>
          <w:lang w:val="en-US"/>
        </w:rPr>
        <w:fldChar w:fldCharType="begin"/>
      </w:r>
      <w:r w:rsidRPr="009A2D08">
        <w:rPr>
          <w:lang w:val="en-GB"/>
        </w:rPr>
        <w:instrText xml:space="preserve"> TOC \h \z \c "Abbildung" </w:instrText>
      </w:r>
      <w:r>
        <w:rPr>
          <w:lang w:val="en-US"/>
        </w:rPr>
        <w:fldChar w:fldCharType="separate"/>
      </w:r>
      <w:hyperlink w:history="1" w:anchor="_Toc126152034">
        <w:r w:rsidRPr="00742F10" w:rsidR="00DA4B34">
          <w:rPr>
            <w:rStyle w:val="Hyperlink"/>
            <w:noProof/>
          </w:rPr>
          <w:t>Abbildung 1: Blockdiagramm eines Prozesses</w:t>
        </w:r>
        <w:r w:rsidR="00DA4B34">
          <w:rPr>
            <w:noProof/>
            <w:webHidden/>
          </w:rPr>
          <w:tab/>
        </w:r>
        <w:r w:rsidR="00DA4B34">
          <w:rPr>
            <w:noProof/>
            <w:webHidden/>
          </w:rPr>
          <w:fldChar w:fldCharType="begin"/>
        </w:r>
        <w:r w:rsidR="00DA4B34">
          <w:rPr>
            <w:noProof/>
            <w:webHidden/>
          </w:rPr>
          <w:instrText xml:space="preserve"> PAGEREF _Toc126152034 \h </w:instrText>
        </w:r>
        <w:r w:rsidR="00DA4B34">
          <w:rPr>
            <w:noProof/>
            <w:webHidden/>
          </w:rPr>
        </w:r>
        <w:r w:rsidR="00DA4B34">
          <w:rPr>
            <w:noProof/>
            <w:webHidden/>
          </w:rPr>
          <w:fldChar w:fldCharType="separate"/>
        </w:r>
        <w:r w:rsidR="00DA4B34">
          <w:rPr>
            <w:noProof/>
            <w:webHidden/>
          </w:rPr>
          <w:t>12</w:t>
        </w:r>
        <w:r w:rsidR="00DA4B34">
          <w:rPr>
            <w:noProof/>
            <w:webHidden/>
          </w:rPr>
          <w:fldChar w:fldCharType="end"/>
        </w:r>
      </w:hyperlink>
    </w:p>
    <w:p w:rsidR="00DA4B34" w:rsidRDefault="009641A2" w14:paraId="6BEE5779" w14:textId="4113B846">
      <w:pPr>
        <w:pStyle w:val="Abbildungsverzeichnis"/>
        <w:tabs>
          <w:tab w:val="right" w:leader="dot" w:pos="9060"/>
        </w:tabs>
        <w:rPr>
          <w:rFonts w:asciiTheme="minorHAnsi" w:hAnsiTheme="minorHAnsi" w:eastAsiaTheme="minorEastAsia" w:cstheme="minorBidi"/>
          <w:noProof/>
          <w:sz w:val="22"/>
          <w:lang w:eastAsia="de-DE"/>
        </w:rPr>
      </w:pPr>
      <w:hyperlink w:history="1" w:anchor="_Toc126152035">
        <w:r w:rsidRPr="00742F10" w:rsidR="00DA4B34">
          <w:rPr>
            <w:rStyle w:val="Hyperlink"/>
            <w:noProof/>
          </w:rPr>
          <w:t>Abbildung 2: Struktur eines Regelkreises. Erstellt auf Basis von [4]</w:t>
        </w:r>
        <w:r w:rsidR="00DA4B34">
          <w:rPr>
            <w:noProof/>
            <w:webHidden/>
          </w:rPr>
          <w:tab/>
        </w:r>
        <w:r w:rsidR="00DA4B34">
          <w:rPr>
            <w:noProof/>
            <w:webHidden/>
          </w:rPr>
          <w:fldChar w:fldCharType="begin"/>
        </w:r>
        <w:r w:rsidR="00DA4B34">
          <w:rPr>
            <w:noProof/>
            <w:webHidden/>
          </w:rPr>
          <w:instrText xml:space="preserve"> PAGEREF _Toc126152035 \h </w:instrText>
        </w:r>
        <w:r w:rsidR="00DA4B34">
          <w:rPr>
            <w:noProof/>
            <w:webHidden/>
          </w:rPr>
        </w:r>
        <w:r w:rsidR="00DA4B34">
          <w:rPr>
            <w:noProof/>
            <w:webHidden/>
          </w:rPr>
          <w:fldChar w:fldCharType="separate"/>
        </w:r>
        <w:r w:rsidR="00DA4B34">
          <w:rPr>
            <w:noProof/>
            <w:webHidden/>
          </w:rPr>
          <w:t>13</w:t>
        </w:r>
        <w:r w:rsidR="00DA4B34">
          <w:rPr>
            <w:noProof/>
            <w:webHidden/>
          </w:rPr>
          <w:fldChar w:fldCharType="end"/>
        </w:r>
      </w:hyperlink>
    </w:p>
    <w:p w:rsidR="00DA4B34" w:rsidRDefault="009641A2" w14:paraId="319EA269" w14:textId="5703506E">
      <w:pPr>
        <w:pStyle w:val="Abbildungsverzeichnis"/>
        <w:tabs>
          <w:tab w:val="right" w:leader="dot" w:pos="9060"/>
        </w:tabs>
        <w:rPr>
          <w:rFonts w:asciiTheme="minorHAnsi" w:hAnsiTheme="minorHAnsi" w:eastAsiaTheme="minorEastAsia" w:cstheme="minorBidi"/>
          <w:noProof/>
          <w:sz w:val="22"/>
          <w:lang w:eastAsia="de-DE"/>
        </w:rPr>
      </w:pPr>
      <w:hyperlink w:history="1" w:anchor="_Toc126152036">
        <w:r w:rsidRPr="00742F10" w:rsidR="00DA4B34">
          <w:rPr>
            <w:rStyle w:val="Hyperlink"/>
            <w:noProof/>
          </w:rPr>
          <w:t>Abbildung 3: Sprungantwort eines Systems zweiter Ordnung [4]</w:t>
        </w:r>
        <w:r w:rsidR="00DA4B34">
          <w:rPr>
            <w:noProof/>
            <w:webHidden/>
          </w:rPr>
          <w:tab/>
        </w:r>
        <w:r w:rsidR="00DA4B34">
          <w:rPr>
            <w:noProof/>
            <w:webHidden/>
          </w:rPr>
          <w:fldChar w:fldCharType="begin"/>
        </w:r>
        <w:r w:rsidR="00DA4B34">
          <w:rPr>
            <w:noProof/>
            <w:webHidden/>
          </w:rPr>
          <w:instrText xml:space="preserve"> PAGEREF _Toc126152036 \h </w:instrText>
        </w:r>
        <w:r w:rsidR="00DA4B34">
          <w:rPr>
            <w:noProof/>
            <w:webHidden/>
          </w:rPr>
        </w:r>
        <w:r w:rsidR="00DA4B34">
          <w:rPr>
            <w:noProof/>
            <w:webHidden/>
          </w:rPr>
          <w:fldChar w:fldCharType="separate"/>
        </w:r>
        <w:r w:rsidR="00DA4B34">
          <w:rPr>
            <w:noProof/>
            <w:webHidden/>
          </w:rPr>
          <w:t>15</w:t>
        </w:r>
        <w:r w:rsidR="00DA4B34">
          <w:rPr>
            <w:noProof/>
            <w:webHidden/>
          </w:rPr>
          <w:fldChar w:fldCharType="end"/>
        </w:r>
      </w:hyperlink>
    </w:p>
    <w:p w:rsidR="00DA4B34" w:rsidRDefault="009641A2" w14:paraId="2DC96DE3" w14:textId="441DEF81">
      <w:pPr>
        <w:pStyle w:val="Abbildungsverzeichnis"/>
        <w:tabs>
          <w:tab w:val="right" w:leader="dot" w:pos="9060"/>
        </w:tabs>
        <w:rPr>
          <w:rFonts w:asciiTheme="minorHAnsi" w:hAnsiTheme="minorHAnsi" w:eastAsiaTheme="minorEastAsia" w:cstheme="minorBidi"/>
          <w:noProof/>
          <w:sz w:val="22"/>
          <w:lang w:eastAsia="de-DE"/>
        </w:rPr>
      </w:pPr>
      <w:hyperlink w:history="1" w:anchor="_Toc126152037">
        <w:r w:rsidRPr="00742F10" w:rsidR="00DA4B34">
          <w:rPr>
            <w:rStyle w:val="Hyperlink"/>
            <w:noProof/>
          </w:rPr>
          <w:t>Abbildung 4: Darstellung des Rechteckimpuls und des Dirac-Impuls [4]</w:t>
        </w:r>
        <w:r w:rsidR="00DA4B34">
          <w:rPr>
            <w:noProof/>
            <w:webHidden/>
          </w:rPr>
          <w:tab/>
        </w:r>
        <w:r w:rsidR="00DA4B34">
          <w:rPr>
            <w:noProof/>
            <w:webHidden/>
          </w:rPr>
          <w:fldChar w:fldCharType="begin"/>
        </w:r>
        <w:r w:rsidR="00DA4B34">
          <w:rPr>
            <w:noProof/>
            <w:webHidden/>
          </w:rPr>
          <w:instrText xml:space="preserve"> PAGEREF _Toc126152037 \h </w:instrText>
        </w:r>
        <w:r w:rsidR="00DA4B34">
          <w:rPr>
            <w:noProof/>
            <w:webHidden/>
          </w:rPr>
        </w:r>
        <w:r w:rsidR="00DA4B34">
          <w:rPr>
            <w:noProof/>
            <w:webHidden/>
          </w:rPr>
          <w:fldChar w:fldCharType="separate"/>
        </w:r>
        <w:r w:rsidR="00DA4B34">
          <w:rPr>
            <w:noProof/>
            <w:webHidden/>
          </w:rPr>
          <w:t>16</w:t>
        </w:r>
        <w:r w:rsidR="00DA4B34">
          <w:rPr>
            <w:noProof/>
            <w:webHidden/>
          </w:rPr>
          <w:fldChar w:fldCharType="end"/>
        </w:r>
      </w:hyperlink>
    </w:p>
    <w:p w:rsidR="00DA4B34" w:rsidRDefault="009641A2" w14:paraId="23896BD8" w14:textId="247792DB">
      <w:pPr>
        <w:pStyle w:val="Abbildungsverzeichnis"/>
        <w:tabs>
          <w:tab w:val="right" w:leader="dot" w:pos="9060"/>
        </w:tabs>
        <w:rPr>
          <w:rFonts w:asciiTheme="minorHAnsi" w:hAnsiTheme="minorHAnsi" w:eastAsiaTheme="minorEastAsia" w:cstheme="minorBidi"/>
          <w:noProof/>
          <w:sz w:val="22"/>
          <w:lang w:eastAsia="de-DE"/>
        </w:rPr>
      </w:pPr>
      <w:hyperlink w:history="1" w:anchor="_Toc126152038">
        <w:r w:rsidRPr="00742F10" w:rsidR="00DA4B34">
          <w:rPr>
            <w:rStyle w:val="Hyperlink"/>
            <w:noProof/>
          </w:rPr>
          <w:t>Abbildung 5: Impulsantwort eines Systems zweiter Ordnung [4]</w:t>
        </w:r>
        <w:r w:rsidR="00DA4B34">
          <w:rPr>
            <w:noProof/>
            <w:webHidden/>
          </w:rPr>
          <w:tab/>
        </w:r>
        <w:r w:rsidR="00DA4B34">
          <w:rPr>
            <w:noProof/>
            <w:webHidden/>
          </w:rPr>
          <w:fldChar w:fldCharType="begin"/>
        </w:r>
        <w:r w:rsidR="00DA4B34">
          <w:rPr>
            <w:noProof/>
            <w:webHidden/>
          </w:rPr>
          <w:instrText xml:space="preserve"> PAGEREF _Toc126152038 \h </w:instrText>
        </w:r>
        <w:r w:rsidR="00DA4B34">
          <w:rPr>
            <w:noProof/>
            <w:webHidden/>
          </w:rPr>
        </w:r>
        <w:r w:rsidR="00DA4B34">
          <w:rPr>
            <w:noProof/>
            <w:webHidden/>
          </w:rPr>
          <w:fldChar w:fldCharType="separate"/>
        </w:r>
        <w:r w:rsidR="00DA4B34">
          <w:rPr>
            <w:noProof/>
            <w:webHidden/>
          </w:rPr>
          <w:t>16</w:t>
        </w:r>
        <w:r w:rsidR="00DA4B34">
          <w:rPr>
            <w:noProof/>
            <w:webHidden/>
          </w:rPr>
          <w:fldChar w:fldCharType="end"/>
        </w:r>
      </w:hyperlink>
    </w:p>
    <w:p w:rsidR="00DA4B34" w:rsidRDefault="009641A2" w14:paraId="69FAF0CB" w14:textId="1523455F">
      <w:pPr>
        <w:pStyle w:val="Abbildungsverzeichnis"/>
        <w:tabs>
          <w:tab w:val="right" w:leader="dot" w:pos="9060"/>
        </w:tabs>
        <w:rPr>
          <w:rFonts w:asciiTheme="minorHAnsi" w:hAnsiTheme="minorHAnsi" w:eastAsiaTheme="minorEastAsia" w:cstheme="minorBidi"/>
          <w:noProof/>
          <w:sz w:val="22"/>
          <w:lang w:eastAsia="de-DE"/>
        </w:rPr>
      </w:pPr>
      <w:hyperlink w:history="1" w:anchor="_Toc126152039">
        <w:r w:rsidRPr="00742F10" w:rsidR="00DA4B34">
          <w:rPr>
            <w:rStyle w:val="Hyperlink"/>
            <w:noProof/>
          </w:rPr>
          <w:t>Abbildung 6: Sprungantwort von schwingfähigen PT</w:t>
        </w:r>
        <w:r w:rsidRPr="00742F10" w:rsidR="00DA4B34">
          <w:rPr>
            <w:rStyle w:val="Hyperlink"/>
            <w:noProof/>
            <w:vertAlign w:val="subscript"/>
          </w:rPr>
          <w:t>2</w:t>
        </w:r>
        <w:r w:rsidRPr="00742F10" w:rsidR="00DA4B34">
          <w:rPr>
            <w:rStyle w:val="Hyperlink"/>
            <w:noProof/>
          </w:rPr>
          <w:t>-Gliedern mit kleiner Dämpfung [4]</w:t>
        </w:r>
        <w:r w:rsidR="00DA4B34">
          <w:rPr>
            <w:noProof/>
            <w:webHidden/>
          </w:rPr>
          <w:tab/>
        </w:r>
        <w:r w:rsidR="00DA4B34">
          <w:rPr>
            <w:noProof/>
            <w:webHidden/>
          </w:rPr>
          <w:fldChar w:fldCharType="begin"/>
        </w:r>
        <w:r w:rsidR="00DA4B34">
          <w:rPr>
            <w:noProof/>
            <w:webHidden/>
          </w:rPr>
          <w:instrText xml:space="preserve"> PAGEREF _Toc126152039 \h </w:instrText>
        </w:r>
        <w:r w:rsidR="00DA4B34">
          <w:rPr>
            <w:noProof/>
            <w:webHidden/>
          </w:rPr>
        </w:r>
        <w:r w:rsidR="00DA4B34">
          <w:rPr>
            <w:noProof/>
            <w:webHidden/>
          </w:rPr>
          <w:fldChar w:fldCharType="separate"/>
        </w:r>
        <w:r w:rsidR="00DA4B34">
          <w:rPr>
            <w:noProof/>
            <w:webHidden/>
          </w:rPr>
          <w:t>18</w:t>
        </w:r>
        <w:r w:rsidR="00DA4B34">
          <w:rPr>
            <w:noProof/>
            <w:webHidden/>
          </w:rPr>
          <w:fldChar w:fldCharType="end"/>
        </w:r>
      </w:hyperlink>
    </w:p>
    <w:p w:rsidR="00DA4B34" w:rsidRDefault="009641A2" w14:paraId="5AF485D8" w14:textId="146A954E">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0">
        <w:r w:rsidRPr="00742F10" w:rsidR="00DA4B34">
          <w:rPr>
            <w:rStyle w:val="Hyperlink"/>
            <w:noProof/>
          </w:rPr>
          <w:t>Abbildung 7: Anzahl der Veröffentlichungen von verschiedenen ML-Methoden auf Scopus und qualitative Darstellung der jeweiligen KI-Epochen über die Zeit [8]</w:t>
        </w:r>
        <w:r w:rsidR="00DA4B34">
          <w:rPr>
            <w:noProof/>
            <w:webHidden/>
          </w:rPr>
          <w:tab/>
        </w:r>
        <w:r w:rsidR="00DA4B34">
          <w:rPr>
            <w:noProof/>
            <w:webHidden/>
          </w:rPr>
          <w:fldChar w:fldCharType="begin"/>
        </w:r>
        <w:r w:rsidR="00DA4B34">
          <w:rPr>
            <w:noProof/>
            <w:webHidden/>
          </w:rPr>
          <w:instrText xml:space="preserve"> PAGEREF _Toc126152040 \h </w:instrText>
        </w:r>
        <w:r w:rsidR="00DA4B34">
          <w:rPr>
            <w:noProof/>
            <w:webHidden/>
          </w:rPr>
        </w:r>
        <w:r w:rsidR="00DA4B34">
          <w:rPr>
            <w:noProof/>
            <w:webHidden/>
          </w:rPr>
          <w:fldChar w:fldCharType="separate"/>
        </w:r>
        <w:r w:rsidR="00DA4B34">
          <w:rPr>
            <w:noProof/>
            <w:webHidden/>
          </w:rPr>
          <w:t>20</w:t>
        </w:r>
        <w:r w:rsidR="00DA4B34">
          <w:rPr>
            <w:noProof/>
            <w:webHidden/>
          </w:rPr>
          <w:fldChar w:fldCharType="end"/>
        </w:r>
      </w:hyperlink>
    </w:p>
    <w:p w:rsidR="00DA4B34" w:rsidRDefault="009641A2" w14:paraId="71BF9119" w14:textId="7583A48F">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1">
        <w:r w:rsidRPr="00742F10" w:rsidR="00DA4B34">
          <w:rPr>
            <w:rStyle w:val="Hyperlink"/>
            <w:noProof/>
          </w:rPr>
          <w:t>Abbildung 8: Klassen des maschinellen Lernens mit den jeweiligen Algorithmen. Erstellt auf Basis von [8, 12, 13].</w:t>
        </w:r>
        <w:r w:rsidR="00DA4B34">
          <w:rPr>
            <w:noProof/>
            <w:webHidden/>
          </w:rPr>
          <w:tab/>
        </w:r>
        <w:r w:rsidR="00DA4B34">
          <w:rPr>
            <w:noProof/>
            <w:webHidden/>
          </w:rPr>
          <w:fldChar w:fldCharType="begin"/>
        </w:r>
        <w:r w:rsidR="00DA4B34">
          <w:rPr>
            <w:noProof/>
            <w:webHidden/>
          </w:rPr>
          <w:instrText xml:space="preserve"> PAGEREF _Toc126152041 \h </w:instrText>
        </w:r>
        <w:r w:rsidR="00DA4B34">
          <w:rPr>
            <w:noProof/>
            <w:webHidden/>
          </w:rPr>
        </w:r>
        <w:r w:rsidR="00DA4B34">
          <w:rPr>
            <w:noProof/>
            <w:webHidden/>
          </w:rPr>
          <w:fldChar w:fldCharType="separate"/>
        </w:r>
        <w:r w:rsidR="00DA4B34">
          <w:rPr>
            <w:noProof/>
            <w:webHidden/>
          </w:rPr>
          <w:t>22</w:t>
        </w:r>
        <w:r w:rsidR="00DA4B34">
          <w:rPr>
            <w:noProof/>
            <w:webHidden/>
          </w:rPr>
          <w:fldChar w:fldCharType="end"/>
        </w:r>
      </w:hyperlink>
    </w:p>
    <w:p w:rsidR="00DA4B34" w:rsidRDefault="009641A2" w14:paraId="5D2E5FEB" w14:textId="603F079B">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2">
        <w:r w:rsidRPr="00742F10" w:rsidR="00DA4B34">
          <w:rPr>
            <w:rStyle w:val="Hyperlink"/>
            <w:noProof/>
          </w:rPr>
          <w:t>Abbildung 9: Ablauf vom Reinforcement Learning [16]</w:t>
        </w:r>
        <w:r w:rsidR="00DA4B34">
          <w:rPr>
            <w:noProof/>
            <w:webHidden/>
          </w:rPr>
          <w:tab/>
        </w:r>
        <w:r w:rsidR="00DA4B34">
          <w:rPr>
            <w:noProof/>
            <w:webHidden/>
          </w:rPr>
          <w:fldChar w:fldCharType="begin"/>
        </w:r>
        <w:r w:rsidR="00DA4B34">
          <w:rPr>
            <w:noProof/>
            <w:webHidden/>
          </w:rPr>
          <w:instrText xml:space="preserve"> PAGEREF _Toc126152042 \h </w:instrText>
        </w:r>
        <w:r w:rsidR="00DA4B34">
          <w:rPr>
            <w:noProof/>
            <w:webHidden/>
          </w:rPr>
        </w:r>
        <w:r w:rsidR="00DA4B34">
          <w:rPr>
            <w:noProof/>
            <w:webHidden/>
          </w:rPr>
          <w:fldChar w:fldCharType="separate"/>
        </w:r>
        <w:r w:rsidR="00DA4B34">
          <w:rPr>
            <w:noProof/>
            <w:webHidden/>
          </w:rPr>
          <w:t>23</w:t>
        </w:r>
        <w:r w:rsidR="00DA4B34">
          <w:rPr>
            <w:noProof/>
            <w:webHidden/>
          </w:rPr>
          <w:fldChar w:fldCharType="end"/>
        </w:r>
      </w:hyperlink>
    </w:p>
    <w:p w:rsidR="00DA4B34" w:rsidRDefault="009641A2" w14:paraId="5722B3AE" w14:textId="2981B04A">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3">
        <w:r w:rsidRPr="00742F10" w:rsidR="00DA4B34">
          <w:rPr>
            <w:rStyle w:val="Hyperlink"/>
            <w:noProof/>
          </w:rPr>
          <w:t>Abbildung 10: Neuron eines Säugetiers [20]</w:t>
        </w:r>
        <w:r w:rsidR="00DA4B34">
          <w:rPr>
            <w:noProof/>
            <w:webHidden/>
          </w:rPr>
          <w:tab/>
        </w:r>
        <w:r w:rsidR="00DA4B34">
          <w:rPr>
            <w:noProof/>
            <w:webHidden/>
          </w:rPr>
          <w:fldChar w:fldCharType="begin"/>
        </w:r>
        <w:r w:rsidR="00DA4B34">
          <w:rPr>
            <w:noProof/>
            <w:webHidden/>
          </w:rPr>
          <w:instrText xml:space="preserve"> PAGEREF _Toc126152043 \h </w:instrText>
        </w:r>
        <w:r w:rsidR="00DA4B34">
          <w:rPr>
            <w:noProof/>
            <w:webHidden/>
          </w:rPr>
        </w:r>
        <w:r w:rsidR="00DA4B34">
          <w:rPr>
            <w:noProof/>
            <w:webHidden/>
          </w:rPr>
          <w:fldChar w:fldCharType="separate"/>
        </w:r>
        <w:r w:rsidR="00DA4B34">
          <w:rPr>
            <w:noProof/>
            <w:webHidden/>
          </w:rPr>
          <w:t>25</w:t>
        </w:r>
        <w:r w:rsidR="00DA4B34">
          <w:rPr>
            <w:noProof/>
            <w:webHidden/>
          </w:rPr>
          <w:fldChar w:fldCharType="end"/>
        </w:r>
      </w:hyperlink>
    </w:p>
    <w:p w:rsidR="00DA4B34" w:rsidRDefault="009641A2" w14:paraId="6953F6F8" w14:textId="26212C2D">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4">
        <w:r w:rsidRPr="00742F10" w:rsidR="00DA4B34">
          <w:rPr>
            <w:rStyle w:val="Hyperlink"/>
            <w:noProof/>
          </w:rPr>
          <w:t>Abbildung 11: Links: Darstellung eines künstlichen neuronalen Netzes. Rechts: Darstellung eines einzelnen Neurons mit den gewichteten Eingaben und der Aktivierungsfunktion. [18]</w:t>
        </w:r>
        <w:r w:rsidR="00DA4B34">
          <w:rPr>
            <w:noProof/>
            <w:webHidden/>
          </w:rPr>
          <w:tab/>
        </w:r>
        <w:r w:rsidR="00DA4B34">
          <w:rPr>
            <w:noProof/>
            <w:webHidden/>
          </w:rPr>
          <w:fldChar w:fldCharType="begin"/>
        </w:r>
        <w:r w:rsidR="00DA4B34">
          <w:rPr>
            <w:noProof/>
            <w:webHidden/>
          </w:rPr>
          <w:instrText xml:space="preserve"> PAGEREF _Toc126152044 \h </w:instrText>
        </w:r>
        <w:r w:rsidR="00DA4B34">
          <w:rPr>
            <w:noProof/>
            <w:webHidden/>
          </w:rPr>
        </w:r>
        <w:r w:rsidR="00DA4B34">
          <w:rPr>
            <w:noProof/>
            <w:webHidden/>
          </w:rPr>
          <w:fldChar w:fldCharType="separate"/>
        </w:r>
        <w:r w:rsidR="00DA4B34">
          <w:rPr>
            <w:noProof/>
            <w:webHidden/>
          </w:rPr>
          <w:t>25</w:t>
        </w:r>
        <w:r w:rsidR="00DA4B34">
          <w:rPr>
            <w:noProof/>
            <w:webHidden/>
          </w:rPr>
          <w:fldChar w:fldCharType="end"/>
        </w:r>
      </w:hyperlink>
    </w:p>
    <w:p w:rsidR="00DA4B34" w:rsidRDefault="009641A2" w14:paraId="5536835A" w14:textId="15E60530">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5">
        <w:r w:rsidRPr="00742F10" w:rsidR="00DA4B34">
          <w:rPr>
            <w:rStyle w:val="Hyperlink"/>
            <w:noProof/>
          </w:rPr>
          <w:t>Abbildung 12: Darstellung der Sigmoid, Tanh und ReLU Aktivierungsfunktion</w:t>
        </w:r>
        <w:r w:rsidR="00DA4B34">
          <w:rPr>
            <w:noProof/>
            <w:webHidden/>
          </w:rPr>
          <w:tab/>
        </w:r>
        <w:r w:rsidR="00DA4B34">
          <w:rPr>
            <w:noProof/>
            <w:webHidden/>
          </w:rPr>
          <w:fldChar w:fldCharType="begin"/>
        </w:r>
        <w:r w:rsidR="00DA4B34">
          <w:rPr>
            <w:noProof/>
            <w:webHidden/>
          </w:rPr>
          <w:instrText xml:space="preserve"> PAGEREF _Toc126152045 \h </w:instrText>
        </w:r>
        <w:r w:rsidR="00DA4B34">
          <w:rPr>
            <w:noProof/>
            <w:webHidden/>
          </w:rPr>
        </w:r>
        <w:r w:rsidR="00DA4B34">
          <w:rPr>
            <w:noProof/>
            <w:webHidden/>
          </w:rPr>
          <w:fldChar w:fldCharType="separate"/>
        </w:r>
        <w:r w:rsidR="00DA4B34">
          <w:rPr>
            <w:noProof/>
            <w:webHidden/>
          </w:rPr>
          <w:t>27</w:t>
        </w:r>
        <w:r w:rsidR="00DA4B34">
          <w:rPr>
            <w:noProof/>
            <w:webHidden/>
          </w:rPr>
          <w:fldChar w:fldCharType="end"/>
        </w:r>
      </w:hyperlink>
    </w:p>
    <w:p w:rsidR="00DA4B34" w:rsidRDefault="009641A2" w14:paraId="2759E5D2" w14:textId="26B73F36">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6">
        <w:r w:rsidRPr="00742F10" w:rsidR="00DA4B34">
          <w:rPr>
            <w:rStyle w:val="Hyperlink"/>
            <w:noProof/>
          </w:rPr>
          <w:t>Abbildung 13: Einfluss der Gewichtung auf den Fehler. Erstellt auf Basis von [24]</w:t>
        </w:r>
        <w:r w:rsidR="00DA4B34">
          <w:rPr>
            <w:noProof/>
            <w:webHidden/>
          </w:rPr>
          <w:tab/>
        </w:r>
        <w:r w:rsidR="00DA4B34">
          <w:rPr>
            <w:noProof/>
            <w:webHidden/>
          </w:rPr>
          <w:fldChar w:fldCharType="begin"/>
        </w:r>
        <w:r w:rsidR="00DA4B34">
          <w:rPr>
            <w:noProof/>
            <w:webHidden/>
          </w:rPr>
          <w:instrText xml:space="preserve"> PAGEREF _Toc126152046 \h </w:instrText>
        </w:r>
        <w:r w:rsidR="00DA4B34">
          <w:rPr>
            <w:noProof/>
            <w:webHidden/>
          </w:rPr>
        </w:r>
        <w:r w:rsidR="00DA4B34">
          <w:rPr>
            <w:noProof/>
            <w:webHidden/>
          </w:rPr>
          <w:fldChar w:fldCharType="separate"/>
        </w:r>
        <w:r w:rsidR="00DA4B34">
          <w:rPr>
            <w:noProof/>
            <w:webHidden/>
          </w:rPr>
          <w:t>29</w:t>
        </w:r>
        <w:r w:rsidR="00DA4B34">
          <w:rPr>
            <w:noProof/>
            <w:webHidden/>
          </w:rPr>
          <w:fldChar w:fldCharType="end"/>
        </w:r>
      </w:hyperlink>
    </w:p>
    <w:p w:rsidR="00DA4B34" w:rsidRDefault="009641A2" w14:paraId="3ED25FC3" w14:textId="3C22F25A">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7">
        <w:r w:rsidRPr="00742F10" w:rsidR="00DA4B34">
          <w:rPr>
            <w:rStyle w:val="Hyperlink"/>
            <w:noProof/>
          </w:rPr>
          <w:t>Abbildung 14: Beispiel von einem gleitenden Zeitfenster</w:t>
        </w:r>
        <w:r w:rsidR="00DA4B34">
          <w:rPr>
            <w:noProof/>
            <w:webHidden/>
          </w:rPr>
          <w:tab/>
        </w:r>
        <w:r w:rsidR="00DA4B34">
          <w:rPr>
            <w:noProof/>
            <w:webHidden/>
          </w:rPr>
          <w:fldChar w:fldCharType="begin"/>
        </w:r>
        <w:r w:rsidR="00DA4B34">
          <w:rPr>
            <w:noProof/>
            <w:webHidden/>
          </w:rPr>
          <w:instrText xml:space="preserve"> PAGEREF _Toc126152047 \h </w:instrText>
        </w:r>
        <w:r w:rsidR="00DA4B34">
          <w:rPr>
            <w:noProof/>
            <w:webHidden/>
          </w:rPr>
        </w:r>
        <w:r w:rsidR="00DA4B34">
          <w:rPr>
            <w:noProof/>
            <w:webHidden/>
          </w:rPr>
          <w:fldChar w:fldCharType="separate"/>
        </w:r>
        <w:r w:rsidR="00DA4B34">
          <w:rPr>
            <w:noProof/>
            <w:webHidden/>
          </w:rPr>
          <w:t>34</w:t>
        </w:r>
        <w:r w:rsidR="00DA4B34">
          <w:rPr>
            <w:noProof/>
            <w:webHidden/>
          </w:rPr>
          <w:fldChar w:fldCharType="end"/>
        </w:r>
      </w:hyperlink>
    </w:p>
    <w:p w:rsidR="00DA4B34" w:rsidRDefault="009641A2" w14:paraId="27B097B4" w14:textId="6D1AEA40">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8">
        <w:r w:rsidRPr="00742F10" w:rsidR="00DA4B34">
          <w:rPr>
            <w:rStyle w:val="Hyperlink"/>
            <w:noProof/>
          </w:rPr>
          <w:t>Abbildung 15: Grundlegende Struktur von MPC. Erstellt auf Basis von [3].</w:t>
        </w:r>
        <w:r w:rsidR="00DA4B34">
          <w:rPr>
            <w:noProof/>
            <w:webHidden/>
          </w:rPr>
          <w:tab/>
        </w:r>
        <w:r w:rsidR="00DA4B34">
          <w:rPr>
            <w:noProof/>
            <w:webHidden/>
          </w:rPr>
          <w:fldChar w:fldCharType="begin"/>
        </w:r>
        <w:r w:rsidR="00DA4B34">
          <w:rPr>
            <w:noProof/>
            <w:webHidden/>
          </w:rPr>
          <w:instrText xml:space="preserve"> PAGEREF _Toc126152048 \h </w:instrText>
        </w:r>
        <w:r w:rsidR="00DA4B34">
          <w:rPr>
            <w:noProof/>
            <w:webHidden/>
          </w:rPr>
        </w:r>
        <w:r w:rsidR="00DA4B34">
          <w:rPr>
            <w:noProof/>
            <w:webHidden/>
          </w:rPr>
          <w:fldChar w:fldCharType="separate"/>
        </w:r>
        <w:r w:rsidR="00DA4B34">
          <w:rPr>
            <w:noProof/>
            <w:webHidden/>
          </w:rPr>
          <w:t>37</w:t>
        </w:r>
        <w:r w:rsidR="00DA4B34">
          <w:rPr>
            <w:noProof/>
            <w:webHidden/>
          </w:rPr>
          <w:fldChar w:fldCharType="end"/>
        </w:r>
      </w:hyperlink>
    </w:p>
    <w:p w:rsidR="00DA4B34" w:rsidRDefault="009641A2" w14:paraId="3CB8A264" w14:textId="6B5BCBFD">
      <w:pPr>
        <w:pStyle w:val="Abbildungsverzeichnis"/>
        <w:tabs>
          <w:tab w:val="right" w:leader="dot" w:pos="9060"/>
        </w:tabs>
        <w:rPr>
          <w:rFonts w:asciiTheme="minorHAnsi" w:hAnsiTheme="minorHAnsi" w:eastAsiaTheme="minorEastAsia" w:cstheme="minorBidi"/>
          <w:noProof/>
          <w:sz w:val="22"/>
          <w:lang w:eastAsia="de-DE"/>
        </w:rPr>
      </w:pPr>
      <w:hyperlink w:history="1" w:anchor="_Toc126152049">
        <w:r w:rsidRPr="00742F10" w:rsidR="00DA4B34">
          <w:rPr>
            <w:rStyle w:val="Hyperlink"/>
            <w:noProof/>
          </w:rPr>
          <w:t>Abbildung 16: Vorhersage einer Regelstrategie über ein gleitendes Zeitfenster bei MPC</w:t>
        </w:r>
        <w:r w:rsidR="00DA4B34">
          <w:rPr>
            <w:noProof/>
            <w:webHidden/>
          </w:rPr>
          <w:tab/>
        </w:r>
        <w:r w:rsidR="00DA4B34">
          <w:rPr>
            <w:noProof/>
            <w:webHidden/>
          </w:rPr>
          <w:fldChar w:fldCharType="begin"/>
        </w:r>
        <w:r w:rsidR="00DA4B34">
          <w:rPr>
            <w:noProof/>
            <w:webHidden/>
          </w:rPr>
          <w:instrText xml:space="preserve"> PAGEREF _Toc126152049 \h </w:instrText>
        </w:r>
        <w:r w:rsidR="00DA4B34">
          <w:rPr>
            <w:noProof/>
            <w:webHidden/>
          </w:rPr>
        </w:r>
        <w:r w:rsidR="00DA4B34">
          <w:rPr>
            <w:noProof/>
            <w:webHidden/>
          </w:rPr>
          <w:fldChar w:fldCharType="separate"/>
        </w:r>
        <w:r w:rsidR="00DA4B34">
          <w:rPr>
            <w:noProof/>
            <w:webHidden/>
          </w:rPr>
          <w:t>39</w:t>
        </w:r>
        <w:r w:rsidR="00DA4B34">
          <w:rPr>
            <w:noProof/>
            <w:webHidden/>
          </w:rPr>
          <w:fldChar w:fldCharType="end"/>
        </w:r>
      </w:hyperlink>
    </w:p>
    <w:p w:rsidR="00DA4B34" w:rsidRDefault="009641A2" w14:paraId="123AB38B" w14:textId="0ECAC00B">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0">
        <w:r w:rsidRPr="00742F10" w:rsidR="00DA4B34">
          <w:rPr>
            <w:rStyle w:val="Hyperlink"/>
            <w:noProof/>
          </w:rPr>
          <w:t>Abbildung 17: Ablauf des Hauptprogramms</w:t>
        </w:r>
        <w:r w:rsidR="00DA4B34">
          <w:rPr>
            <w:noProof/>
            <w:webHidden/>
          </w:rPr>
          <w:tab/>
        </w:r>
        <w:r w:rsidR="00DA4B34">
          <w:rPr>
            <w:noProof/>
            <w:webHidden/>
          </w:rPr>
          <w:fldChar w:fldCharType="begin"/>
        </w:r>
        <w:r w:rsidR="00DA4B34">
          <w:rPr>
            <w:noProof/>
            <w:webHidden/>
          </w:rPr>
          <w:instrText xml:space="preserve"> PAGEREF _Toc126152050 \h </w:instrText>
        </w:r>
        <w:r w:rsidR="00DA4B34">
          <w:rPr>
            <w:noProof/>
            <w:webHidden/>
          </w:rPr>
        </w:r>
        <w:r w:rsidR="00DA4B34">
          <w:rPr>
            <w:noProof/>
            <w:webHidden/>
          </w:rPr>
          <w:fldChar w:fldCharType="separate"/>
        </w:r>
        <w:r w:rsidR="00DA4B34">
          <w:rPr>
            <w:noProof/>
            <w:webHidden/>
          </w:rPr>
          <w:t>42</w:t>
        </w:r>
        <w:r w:rsidR="00DA4B34">
          <w:rPr>
            <w:noProof/>
            <w:webHidden/>
          </w:rPr>
          <w:fldChar w:fldCharType="end"/>
        </w:r>
      </w:hyperlink>
    </w:p>
    <w:p w:rsidR="00DA4B34" w:rsidRDefault="009641A2" w14:paraId="71068D78" w14:textId="1EAF9ACB">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1">
        <w:r w:rsidRPr="00742F10" w:rsidR="00DA4B34">
          <w:rPr>
            <w:rStyle w:val="Hyperlink"/>
            <w:noProof/>
          </w:rPr>
          <w:t>Abbildung 18: Struktur eines Zeitfensters zum Zeitpunkt t mit Stell- und Regelgröße</w:t>
        </w:r>
        <w:r w:rsidR="00DA4B34">
          <w:rPr>
            <w:noProof/>
            <w:webHidden/>
          </w:rPr>
          <w:tab/>
        </w:r>
        <w:r w:rsidR="00DA4B34">
          <w:rPr>
            <w:noProof/>
            <w:webHidden/>
          </w:rPr>
          <w:fldChar w:fldCharType="begin"/>
        </w:r>
        <w:r w:rsidR="00DA4B34">
          <w:rPr>
            <w:noProof/>
            <w:webHidden/>
          </w:rPr>
          <w:instrText xml:space="preserve"> PAGEREF _Toc126152051 \h </w:instrText>
        </w:r>
        <w:r w:rsidR="00DA4B34">
          <w:rPr>
            <w:noProof/>
            <w:webHidden/>
          </w:rPr>
        </w:r>
        <w:r w:rsidR="00DA4B34">
          <w:rPr>
            <w:noProof/>
            <w:webHidden/>
          </w:rPr>
          <w:fldChar w:fldCharType="separate"/>
        </w:r>
        <w:r w:rsidR="00DA4B34">
          <w:rPr>
            <w:noProof/>
            <w:webHidden/>
          </w:rPr>
          <w:t>45</w:t>
        </w:r>
        <w:r w:rsidR="00DA4B34">
          <w:rPr>
            <w:noProof/>
            <w:webHidden/>
          </w:rPr>
          <w:fldChar w:fldCharType="end"/>
        </w:r>
      </w:hyperlink>
    </w:p>
    <w:p w:rsidR="00DA4B34" w:rsidRDefault="009641A2" w14:paraId="236E3AB8" w14:textId="05C2C8AA">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2">
        <w:r w:rsidRPr="00742F10" w:rsidR="00DA4B34">
          <w:rPr>
            <w:rStyle w:val="Hyperlink"/>
            <w:noProof/>
          </w:rPr>
          <w:t>Abbildung 19: Struktur der Eingabe- und Ausgabeschicht der Regel-KI</w:t>
        </w:r>
        <w:r w:rsidR="00DA4B34">
          <w:rPr>
            <w:noProof/>
            <w:webHidden/>
          </w:rPr>
          <w:tab/>
        </w:r>
        <w:r w:rsidR="00DA4B34">
          <w:rPr>
            <w:noProof/>
            <w:webHidden/>
          </w:rPr>
          <w:fldChar w:fldCharType="begin"/>
        </w:r>
        <w:r w:rsidR="00DA4B34">
          <w:rPr>
            <w:noProof/>
            <w:webHidden/>
          </w:rPr>
          <w:instrText xml:space="preserve"> PAGEREF _Toc126152052 \h </w:instrText>
        </w:r>
        <w:r w:rsidR="00DA4B34">
          <w:rPr>
            <w:noProof/>
            <w:webHidden/>
          </w:rPr>
        </w:r>
        <w:r w:rsidR="00DA4B34">
          <w:rPr>
            <w:noProof/>
            <w:webHidden/>
          </w:rPr>
          <w:fldChar w:fldCharType="separate"/>
        </w:r>
        <w:r w:rsidR="00DA4B34">
          <w:rPr>
            <w:noProof/>
            <w:webHidden/>
          </w:rPr>
          <w:t>47</w:t>
        </w:r>
        <w:r w:rsidR="00DA4B34">
          <w:rPr>
            <w:noProof/>
            <w:webHidden/>
          </w:rPr>
          <w:fldChar w:fldCharType="end"/>
        </w:r>
      </w:hyperlink>
    </w:p>
    <w:p w:rsidR="00DA4B34" w:rsidRDefault="009641A2" w14:paraId="56CF5DB7" w14:textId="2D225D04">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3">
        <w:r w:rsidRPr="00742F10" w:rsidR="00DA4B34">
          <w:rPr>
            <w:rStyle w:val="Hyperlink"/>
            <w:noProof/>
          </w:rPr>
          <w:t>Abbildung 20: Schematische Darstellung eines Bioreaktors in Form eines Rührkessels [41]</w:t>
        </w:r>
        <w:r w:rsidR="00DA4B34">
          <w:rPr>
            <w:noProof/>
            <w:webHidden/>
          </w:rPr>
          <w:tab/>
        </w:r>
        <w:r w:rsidR="00DA4B34">
          <w:rPr>
            <w:noProof/>
            <w:webHidden/>
          </w:rPr>
          <w:fldChar w:fldCharType="begin"/>
        </w:r>
        <w:r w:rsidR="00DA4B34">
          <w:rPr>
            <w:noProof/>
            <w:webHidden/>
          </w:rPr>
          <w:instrText xml:space="preserve"> PAGEREF _Toc126152053 \h </w:instrText>
        </w:r>
        <w:r w:rsidR="00DA4B34">
          <w:rPr>
            <w:noProof/>
            <w:webHidden/>
          </w:rPr>
        </w:r>
        <w:r w:rsidR="00DA4B34">
          <w:rPr>
            <w:noProof/>
            <w:webHidden/>
          </w:rPr>
          <w:fldChar w:fldCharType="separate"/>
        </w:r>
        <w:r w:rsidR="00DA4B34">
          <w:rPr>
            <w:noProof/>
            <w:webHidden/>
          </w:rPr>
          <w:t>51</w:t>
        </w:r>
        <w:r w:rsidR="00DA4B34">
          <w:rPr>
            <w:noProof/>
            <w:webHidden/>
          </w:rPr>
          <w:fldChar w:fldCharType="end"/>
        </w:r>
      </w:hyperlink>
    </w:p>
    <w:p w:rsidR="00DA4B34" w:rsidRDefault="009641A2" w14:paraId="6C4B0A26" w14:textId="1C49E21B">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4">
        <w:r w:rsidRPr="00742F10" w:rsidR="00DA4B34">
          <w:rPr>
            <w:rStyle w:val="Hyperlink"/>
            <w:noProof/>
          </w:rPr>
          <w:t>Abbildung 21: Einfluss von k</w:t>
        </w:r>
        <w:r w:rsidRPr="00742F10" w:rsidR="00DA4B34">
          <w:rPr>
            <w:rStyle w:val="Hyperlink"/>
            <w:noProof/>
            <w:vertAlign w:val="subscript"/>
          </w:rPr>
          <w:t>1</w:t>
        </w:r>
        <w:r w:rsidRPr="00742F10" w:rsidR="00DA4B34">
          <w:rPr>
            <w:rStyle w:val="Hyperlink"/>
            <w:noProof/>
          </w:rPr>
          <w:t xml:space="preserve"> und k</w:t>
        </w:r>
        <w:r w:rsidRPr="00742F10" w:rsidR="00DA4B34">
          <w:rPr>
            <w:rStyle w:val="Hyperlink"/>
            <w:noProof/>
            <w:vertAlign w:val="subscript"/>
          </w:rPr>
          <w:t>2</w:t>
        </w:r>
        <w:r w:rsidRPr="00742F10" w:rsidR="00DA4B34">
          <w:rPr>
            <w:rStyle w:val="Hyperlink"/>
            <w:noProof/>
          </w:rPr>
          <w:t xml:space="preserve"> auf das System mit u(t) = 0 und z(t) = 0</w:t>
        </w:r>
        <w:r w:rsidR="00DA4B34">
          <w:rPr>
            <w:noProof/>
            <w:webHidden/>
          </w:rPr>
          <w:tab/>
        </w:r>
        <w:r w:rsidR="00DA4B34">
          <w:rPr>
            <w:noProof/>
            <w:webHidden/>
          </w:rPr>
          <w:fldChar w:fldCharType="begin"/>
        </w:r>
        <w:r w:rsidR="00DA4B34">
          <w:rPr>
            <w:noProof/>
            <w:webHidden/>
          </w:rPr>
          <w:instrText xml:space="preserve"> PAGEREF _Toc126152054 \h </w:instrText>
        </w:r>
        <w:r w:rsidR="00DA4B34">
          <w:rPr>
            <w:noProof/>
            <w:webHidden/>
          </w:rPr>
        </w:r>
        <w:r w:rsidR="00DA4B34">
          <w:rPr>
            <w:noProof/>
            <w:webHidden/>
          </w:rPr>
          <w:fldChar w:fldCharType="separate"/>
        </w:r>
        <w:r w:rsidR="00DA4B34">
          <w:rPr>
            <w:noProof/>
            <w:webHidden/>
          </w:rPr>
          <w:t>52</w:t>
        </w:r>
        <w:r w:rsidR="00DA4B34">
          <w:rPr>
            <w:noProof/>
            <w:webHidden/>
          </w:rPr>
          <w:fldChar w:fldCharType="end"/>
        </w:r>
      </w:hyperlink>
    </w:p>
    <w:p w:rsidR="00DA4B34" w:rsidRDefault="009641A2" w14:paraId="15D13763" w14:textId="4F7A13A0">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5">
        <w:r w:rsidRPr="00742F10" w:rsidR="00DA4B34">
          <w:rPr>
            <w:rStyle w:val="Hyperlink"/>
            <w:noProof/>
          </w:rPr>
          <w:t>Abbildung 22: MSE und MAPE für die einzelnen Zeitpunkte, bei dem drei Ausgabe-Neuronen permanent null sind</w:t>
        </w:r>
        <w:r w:rsidR="00DA4B34">
          <w:rPr>
            <w:noProof/>
            <w:webHidden/>
          </w:rPr>
          <w:tab/>
        </w:r>
        <w:r w:rsidR="00DA4B34">
          <w:rPr>
            <w:noProof/>
            <w:webHidden/>
          </w:rPr>
          <w:fldChar w:fldCharType="begin"/>
        </w:r>
        <w:r w:rsidR="00DA4B34">
          <w:rPr>
            <w:noProof/>
            <w:webHidden/>
          </w:rPr>
          <w:instrText xml:space="preserve"> PAGEREF _Toc126152055 \h </w:instrText>
        </w:r>
        <w:r w:rsidR="00DA4B34">
          <w:rPr>
            <w:noProof/>
            <w:webHidden/>
          </w:rPr>
        </w:r>
        <w:r w:rsidR="00DA4B34">
          <w:rPr>
            <w:noProof/>
            <w:webHidden/>
          </w:rPr>
          <w:fldChar w:fldCharType="separate"/>
        </w:r>
        <w:r w:rsidR="00DA4B34">
          <w:rPr>
            <w:noProof/>
            <w:webHidden/>
          </w:rPr>
          <w:t>55</w:t>
        </w:r>
        <w:r w:rsidR="00DA4B34">
          <w:rPr>
            <w:noProof/>
            <w:webHidden/>
          </w:rPr>
          <w:fldChar w:fldCharType="end"/>
        </w:r>
      </w:hyperlink>
    </w:p>
    <w:p w:rsidR="00DA4B34" w:rsidRDefault="009641A2" w14:paraId="164693E1" w14:textId="2556A9CA">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6">
        <w:r w:rsidRPr="00742F10" w:rsidR="00DA4B34">
          <w:rPr>
            <w:rStyle w:val="Hyperlink"/>
            <w:noProof/>
          </w:rPr>
          <w:t>Abbildung 23: Simulationsverlauf für eine Regel-KI bei der drei Ausgabe-Neuronen permanent null sind</w:t>
        </w:r>
        <w:r w:rsidR="00DA4B34">
          <w:rPr>
            <w:noProof/>
            <w:webHidden/>
          </w:rPr>
          <w:tab/>
        </w:r>
        <w:r w:rsidR="00DA4B34">
          <w:rPr>
            <w:noProof/>
            <w:webHidden/>
          </w:rPr>
          <w:fldChar w:fldCharType="begin"/>
        </w:r>
        <w:r w:rsidR="00DA4B34">
          <w:rPr>
            <w:noProof/>
            <w:webHidden/>
          </w:rPr>
          <w:instrText xml:space="preserve"> PAGEREF _Toc126152056 \h </w:instrText>
        </w:r>
        <w:r w:rsidR="00DA4B34">
          <w:rPr>
            <w:noProof/>
            <w:webHidden/>
          </w:rPr>
        </w:r>
        <w:r w:rsidR="00DA4B34">
          <w:rPr>
            <w:noProof/>
            <w:webHidden/>
          </w:rPr>
          <w:fldChar w:fldCharType="separate"/>
        </w:r>
        <w:r w:rsidR="00DA4B34">
          <w:rPr>
            <w:noProof/>
            <w:webHidden/>
          </w:rPr>
          <w:t>56</w:t>
        </w:r>
        <w:r w:rsidR="00DA4B34">
          <w:rPr>
            <w:noProof/>
            <w:webHidden/>
          </w:rPr>
          <w:fldChar w:fldCharType="end"/>
        </w:r>
      </w:hyperlink>
    </w:p>
    <w:p w:rsidR="00DA4B34" w:rsidRDefault="009641A2" w14:paraId="2CA3DA15" w14:textId="3FA598DC">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7">
        <w:r w:rsidRPr="00742F10" w:rsidR="00DA4B34">
          <w:rPr>
            <w:rStyle w:val="Hyperlink"/>
            <w:noProof/>
          </w:rPr>
          <w:t>Abbildung 24: Simulationsverlauf für n = 4, m = 2, h = 4, t</w:t>
        </w:r>
        <w:r w:rsidRPr="00742F10" w:rsidR="00DA4B34">
          <w:rPr>
            <w:rStyle w:val="Hyperlink"/>
            <w:noProof/>
            <w:vertAlign w:val="subscript"/>
          </w:rPr>
          <w:t>act</w:t>
        </w:r>
        <w:r w:rsidRPr="00742F10" w:rsidR="00DA4B34">
          <w:rPr>
            <w:rStyle w:val="Hyperlink"/>
            <w:noProof/>
          </w:rPr>
          <w:t xml:space="preserve"> = 200ms, t</w:t>
        </w:r>
        <w:r w:rsidRPr="00742F10" w:rsidR="00DA4B34">
          <w:rPr>
            <w:rStyle w:val="Hyperlink"/>
            <w:noProof/>
            <w:vertAlign w:val="subscript"/>
          </w:rPr>
          <w:t>train</w:t>
        </w:r>
        <w:r w:rsidRPr="00742F10" w:rsidR="00DA4B34">
          <w:rPr>
            <w:rStyle w:val="Hyperlink"/>
            <w:noProof/>
          </w:rPr>
          <w:t xml:space="preserve"> = 10s</w:t>
        </w:r>
        <w:r w:rsidR="00DA4B34">
          <w:rPr>
            <w:noProof/>
            <w:webHidden/>
          </w:rPr>
          <w:tab/>
        </w:r>
        <w:r w:rsidR="00DA4B34">
          <w:rPr>
            <w:noProof/>
            <w:webHidden/>
          </w:rPr>
          <w:fldChar w:fldCharType="begin"/>
        </w:r>
        <w:r w:rsidR="00DA4B34">
          <w:rPr>
            <w:noProof/>
            <w:webHidden/>
          </w:rPr>
          <w:instrText xml:space="preserve"> PAGEREF _Toc126152057 \h </w:instrText>
        </w:r>
        <w:r w:rsidR="00DA4B34">
          <w:rPr>
            <w:noProof/>
            <w:webHidden/>
          </w:rPr>
        </w:r>
        <w:r w:rsidR="00DA4B34">
          <w:rPr>
            <w:noProof/>
            <w:webHidden/>
          </w:rPr>
          <w:fldChar w:fldCharType="separate"/>
        </w:r>
        <w:r w:rsidR="00DA4B34">
          <w:rPr>
            <w:noProof/>
            <w:webHidden/>
          </w:rPr>
          <w:t>58</w:t>
        </w:r>
        <w:r w:rsidR="00DA4B34">
          <w:rPr>
            <w:noProof/>
            <w:webHidden/>
          </w:rPr>
          <w:fldChar w:fldCharType="end"/>
        </w:r>
      </w:hyperlink>
    </w:p>
    <w:p w:rsidR="00DA4B34" w:rsidRDefault="009641A2" w14:paraId="24F22C13" w14:textId="67D5493F">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8">
        <w:r w:rsidRPr="00742F10" w:rsidR="00DA4B34">
          <w:rPr>
            <w:rStyle w:val="Hyperlink"/>
            <w:noProof/>
          </w:rPr>
          <w:t>Abbildung 25: MSE und MAPE für n = 4, m = 2, h = 4, t</w:t>
        </w:r>
        <w:r w:rsidRPr="00742F10" w:rsidR="00DA4B34">
          <w:rPr>
            <w:rStyle w:val="Hyperlink"/>
            <w:noProof/>
            <w:vertAlign w:val="subscript"/>
          </w:rPr>
          <w:t>act</w:t>
        </w:r>
        <w:r w:rsidRPr="00742F10" w:rsidR="00DA4B34">
          <w:rPr>
            <w:rStyle w:val="Hyperlink"/>
            <w:noProof/>
          </w:rPr>
          <w:t xml:space="preserve"> = 200ms, t</w:t>
        </w:r>
        <w:r w:rsidRPr="00742F10" w:rsidR="00DA4B34">
          <w:rPr>
            <w:rStyle w:val="Hyperlink"/>
            <w:noProof/>
            <w:vertAlign w:val="subscript"/>
          </w:rPr>
          <w:t>train</w:t>
        </w:r>
        <w:r w:rsidRPr="00742F10" w:rsidR="00DA4B34">
          <w:rPr>
            <w:rStyle w:val="Hyperlink"/>
            <w:noProof/>
          </w:rPr>
          <w:t xml:space="preserve"> = 10s</w:t>
        </w:r>
        <w:r w:rsidR="00DA4B34">
          <w:rPr>
            <w:noProof/>
            <w:webHidden/>
          </w:rPr>
          <w:tab/>
        </w:r>
        <w:r w:rsidR="00DA4B34">
          <w:rPr>
            <w:noProof/>
            <w:webHidden/>
          </w:rPr>
          <w:fldChar w:fldCharType="begin"/>
        </w:r>
        <w:r w:rsidR="00DA4B34">
          <w:rPr>
            <w:noProof/>
            <w:webHidden/>
          </w:rPr>
          <w:instrText xml:space="preserve"> PAGEREF _Toc126152058 \h </w:instrText>
        </w:r>
        <w:r w:rsidR="00DA4B34">
          <w:rPr>
            <w:noProof/>
            <w:webHidden/>
          </w:rPr>
        </w:r>
        <w:r w:rsidR="00DA4B34">
          <w:rPr>
            <w:noProof/>
            <w:webHidden/>
          </w:rPr>
          <w:fldChar w:fldCharType="separate"/>
        </w:r>
        <w:r w:rsidR="00DA4B34">
          <w:rPr>
            <w:noProof/>
            <w:webHidden/>
          </w:rPr>
          <w:t>58</w:t>
        </w:r>
        <w:r w:rsidR="00DA4B34">
          <w:rPr>
            <w:noProof/>
            <w:webHidden/>
          </w:rPr>
          <w:fldChar w:fldCharType="end"/>
        </w:r>
      </w:hyperlink>
    </w:p>
    <w:p w:rsidR="00DA4B34" w:rsidRDefault="009641A2" w14:paraId="7991A393" w14:textId="37B26C0F">
      <w:pPr>
        <w:pStyle w:val="Abbildungsverzeichnis"/>
        <w:tabs>
          <w:tab w:val="right" w:leader="dot" w:pos="9060"/>
        </w:tabs>
        <w:rPr>
          <w:rFonts w:asciiTheme="minorHAnsi" w:hAnsiTheme="minorHAnsi" w:eastAsiaTheme="minorEastAsia" w:cstheme="minorBidi"/>
          <w:noProof/>
          <w:sz w:val="22"/>
          <w:lang w:eastAsia="de-DE"/>
        </w:rPr>
      </w:pPr>
      <w:hyperlink w:history="1" w:anchor="_Toc126152059">
        <w:r w:rsidRPr="00742F10" w:rsidR="00DA4B34">
          <w:rPr>
            <w:rStyle w:val="Hyperlink"/>
            <w:noProof/>
          </w:rPr>
          <w:t>Abbildung 26: Quadratischer Fehler über alle Regelstrategien und Zeitschritte der ersten Vorhersage für t = 11,2s</w:t>
        </w:r>
        <w:r w:rsidR="00DA4B34">
          <w:rPr>
            <w:noProof/>
            <w:webHidden/>
          </w:rPr>
          <w:tab/>
        </w:r>
        <w:r w:rsidR="00DA4B34">
          <w:rPr>
            <w:noProof/>
            <w:webHidden/>
          </w:rPr>
          <w:fldChar w:fldCharType="begin"/>
        </w:r>
        <w:r w:rsidR="00DA4B34">
          <w:rPr>
            <w:noProof/>
            <w:webHidden/>
          </w:rPr>
          <w:instrText xml:space="preserve"> PAGEREF _Toc126152059 \h </w:instrText>
        </w:r>
        <w:r w:rsidR="00DA4B34">
          <w:rPr>
            <w:noProof/>
            <w:webHidden/>
          </w:rPr>
        </w:r>
        <w:r w:rsidR="00DA4B34">
          <w:rPr>
            <w:noProof/>
            <w:webHidden/>
          </w:rPr>
          <w:fldChar w:fldCharType="separate"/>
        </w:r>
        <w:r w:rsidR="00DA4B34">
          <w:rPr>
            <w:noProof/>
            <w:webHidden/>
          </w:rPr>
          <w:t>60</w:t>
        </w:r>
        <w:r w:rsidR="00DA4B34">
          <w:rPr>
            <w:noProof/>
            <w:webHidden/>
          </w:rPr>
          <w:fldChar w:fldCharType="end"/>
        </w:r>
      </w:hyperlink>
    </w:p>
    <w:p w:rsidR="00DA4B34" w:rsidRDefault="009641A2" w14:paraId="633D33F7" w14:textId="358D1006">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0">
        <w:r w:rsidRPr="00742F10" w:rsidR="00DA4B34">
          <w:rPr>
            <w:rStyle w:val="Hyperlink"/>
            <w:noProof/>
          </w:rPr>
          <w:t>Abbildung 27: Quadratischer Fehler über alle Regelstrategien und Zeitschritte der letzten Vorhersage für t = 199,8s</w:t>
        </w:r>
        <w:r w:rsidR="00DA4B34">
          <w:rPr>
            <w:noProof/>
            <w:webHidden/>
          </w:rPr>
          <w:tab/>
        </w:r>
        <w:r w:rsidR="00DA4B34">
          <w:rPr>
            <w:noProof/>
            <w:webHidden/>
          </w:rPr>
          <w:fldChar w:fldCharType="begin"/>
        </w:r>
        <w:r w:rsidR="00DA4B34">
          <w:rPr>
            <w:noProof/>
            <w:webHidden/>
          </w:rPr>
          <w:instrText xml:space="preserve"> PAGEREF _Toc126152060 \h </w:instrText>
        </w:r>
        <w:r w:rsidR="00DA4B34">
          <w:rPr>
            <w:noProof/>
            <w:webHidden/>
          </w:rPr>
        </w:r>
        <w:r w:rsidR="00DA4B34">
          <w:rPr>
            <w:noProof/>
            <w:webHidden/>
          </w:rPr>
          <w:fldChar w:fldCharType="separate"/>
        </w:r>
        <w:r w:rsidR="00DA4B34">
          <w:rPr>
            <w:noProof/>
            <w:webHidden/>
          </w:rPr>
          <w:t>60</w:t>
        </w:r>
        <w:r w:rsidR="00DA4B34">
          <w:rPr>
            <w:noProof/>
            <w:webHidden/>
          </w:rPr>
          <w:fldChar w:fldCharType="end"/>
        </w:r>
      </w:hyperlink>
    </w:p>
    <w:p w:rsidR="00DA4B34" w:rsidRDefault="009641A2" w14:paraId="3DFF646C" w14:textId="166F0BE9">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1">
        <w:r w:rsidRPr="00742F10" w:rsidR="00DA4B34">
          <w:rPr>
            <w:rStyle w:val="Hyperlink"/>
            <w:noProof/>
          </w:rPr>
          <w:t>Abbildung 28: MAPE für t</w:t>
        </w:r>
        <w:r w:rsidRPr="00742F10" w:rsidR="00DA4B34">
          <w:rPr>
            <w:rStyle w:val="Hyperlink"/>
            <w:noProof/>
            <w:vertAlign w:val="subscript"/>
          </w:rPr>
          <w:t>train</w:t>
        </w:r>
        <w:r w:rsidRPr="00742F10" w:rsidR="00DA4B34">
          <w:rPr>
            <w:rStyle w:val="Hyperlink"/>
            <w:noProof/>
          </w:rPr>
          <w:t xml:space="preserve"> = 5s (links) und t</w:t>
        </w:r>
        <w:r w:rsidRPr="00742F10" w:rsidR="00DA4B34">
          <w:rPr>
            <w:rStyle w:val="Hyperlink"/>
            <w:noProof/>
            <w:vertAlign w:val="subscript"/>
          </w:rPr>
          <w:t>train</w:t>
        </w:r>
        <w:r w:rsidRPr="00742F10" w:rsidR="00DA4B34">
          <w:rPr>
            <w:rStyle w:val="Hyperlink"/>
            <w:noProof/>
          </w:rPr>
          <w:t xml:space="preserve"> = 20s (rechts)</w:t>
        </w:r>
        <w:r w:rsidR="00DA4B34">
          <w:rPr>
            <w:noProof/>
            <w:webHidden/>
          </w:rPr>
          <w:tab/>
        </w:r>
        <w:r w:rsidR="00DA4B34">
          <w:rPr>
            <w:noProof/>
            <w:webHidden/>
          </w:rPr>
          <w:fldChar w:fldCharType="begin"/>
        </w:r>
        <w:r w:rsidR="00DA4B34">
          <w:rPr>
            <w:noProof/>
            <w:webHidden/>
          </w:rPr>
          <w:instrText xml:space="preserve"> PAGEREF _Toc126152061 \h </w:instrText>
        </w:r>
        <w:r w:rsidR="00DA4B34">
          <w:rPr>
            <w:noProof/>
            <w:webHidden/>
          </w:rPr>
        </w:r>
        <w:r w:rsidR="00DA4B34">
          <w:rPr>
            <w:noProof/>
            <w:webHidden/>
          </w:rPr>
          <w:fldChar w:fldCharType="separate"/>
        </w:r>
        <w:r w:rsidR="00DA4B34">
          <w:rPr>
            <w:noProof/>
            <w:webHidden/>
          </w:rPr>
          <w:t>61</w:t>
        </w:r>
        <w:r w:rsidR="00DA4B34">
          <w:rPr>
            <w:noProof/>
            <w:webHidden/>
          </w:rPr>
          <w:fldChar w:fldCharType="end"/>
        </w:r>
      </w:hyperlink>
    </w:p>
    <w:p w:rsidR="00DA4B34" w:rsidRDefault="009641A2" w14:paraId="09BC46F9" w14:textId="5B6DF0EE">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2">
        <w:r w:rsidRPr="00742F10" w:rsidR="00DA4B34">
          <w:rPr>
            <w:rStyle w:val="Hyperlink"/>
            <w:noProof/>
          </w:rPr>
          <w:t>Abbildung 29: Verlauf der Stellgröße für t</w:t>
        </w:r>
        <w:r w:rsidRPr="00742F10" w:rsidR="00DA4B34">
          <w:rPr>
            <w:rStyle w:val="Hyperlink"/>
            <w:noProof/>
            <w:vertAlign w:val="subscript"/>
          </w:rPr>
          <w:t>train</w:t>
        </w:r>
        <w:r w:rsidRPr="00742F10" w:rsidR="00DA4B34">
          <w:rPr>
            <w:rStyle w:val="Hyperlink"/>
            <w:noProof/>
          </w:rPr>
          <w:t xml:space="preserve"> = 5s (oben) und t</w:t>
        </w:r>
        <w:r w:rsidRPr="00742F10" w:rsidR="00DA4B34">
          <w:rPr>
            <w:rStyle w:val="Hyperlink"/>
            <w:noProof/>
            <w:vertAlign w:val="subscript"/>
          </w:rPr>
          <w:t>train</w:t>
        </w:r>
        <w:r w:rsidRPr="00742F10" w:rsidR="00DA4B34">
          <w:rPr>
            <w:rStyle w:val="Hyperlink"/>
            <w:noProof/>
          </w:rPr>
          <w:t xml:space="preserve"> = 20s (unten)</w:t>
        </w:r>
        <w:r w:rsidR="00DA4B34">
          <w:rPr>
            <w:noProof/>
            <w:webHidden/>
          </w:rPr>
          <w:tab/>
        </w:r>
        <w:r w:rsidR="00DA4B34">
          <w:rPr>
            <w:noProof/>
            <w:webHidden/>
          </w:rPr>
          <w:fldChar w:fldCharType="begin"/>
        </w:r>
        <w:r w:rsidR="00DA4B34">
          <w:rPr>
            <w:noProof/>
            <w:webHidden/>
          </w:rPr>
          <w:instrText xml:space="preserve"> PAGEREF _Toc126152062 \h </w:instrText>
        </w:r>
        <w:r w:rsidR="00DA4B34">
          <w:rPr>
            <w:noProof/>
            <w:webHidden/>
          </w:rPr>
        </w:r>
        <w:r w:rsidR="00DA4B34">
          <w:rPr>
            <w:noProof/>
            <w:webHidden/>
          </w:rPr>
          <w:fldChar w:fldCharType="separate"/>
        </w:r>
        <w:r w:rsidR="00DA4B34">
          <w:rPr>
            <w:noProof/>
            <w:webHidden/>
          </w:rPr>
          <w:t>62</w:t>
        </w:r>
        <w:r w:rsidR="00DA4B34">
          <w:rPr>
            <w:noProof/>
            <w:webHidden/>
          </w:rPr>
          <w:fldChar w:fldCharType="end"/>
        </w:r>
      </w:hyperlink>
    </w:p>
    <w:p w:rsidR="00DA4B34" w:rsidRDefault="009641A2" w14:paraId="16FB79BA" w14:textId="35D9DCBA">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3">
        <w:r w:rsidRPr="00742F10" w:rsidR="00DA4B34">
          <w:rPr>
            <w:rStyle w:val="Hyperlink"/>
            <w:noProof/>
          </w:rPr>
          <w:t>Abbildung 30: MSE und MAPE für t</w:t>
        </w:r>
        <w:r w:rsidRPr="00742F10" w:rsidR="00DA4B34">
          <w:rPr>
            <w:rStyle w:val="Hyperlink"/>
            <w:noProof/>
            <w:vertAlign w:val="subscript"/>
          </w:rPr>
          <w:t>act</w:t>
        </w:r>
        <w:r w:rsidRPr="00742F10" w:rsidR="00DA4B34">
          <w:rPr>
            <w:rStyle w:val="Hyperlink"/>
            <w:noProof/>
          </w:rPr>
          <w:t xml:space="preserve"> = 500ms</w:t>
        </w:r>
        <w:r w:rsidR="00DA4B34">
          <w:rPr>
            <w:noProof/>
            <w:webHidden/>
          </w:rPr>
          <w:tab/>
        </w:r>
        <w:r w:rsidR="00DA4B34">
          <w:rPr>
            <w:noProof/>
            <w:webHidden/>
          </w:rPr>
          <w:fldChar w:fldCharType="begin"/>
        </w:r>
        <w:r w:rsidR="00DA4B34">
          <w:rPr>
            <w:noProof/>
            <w:webHidden/>
          </w:rPr>
          <w:instrText xml:space="preserve"> PAGEREF _Toc126152063 \h </w:instrText>
        </w:r>
        <w:r w:rsidR="00DA4B34">
          <w:rPr>
            <w:noProof/>
            <w:webHidden/>
          </w:rPr>
        </w:r>
        <w:r w:rsidR="00DA4B34">
          <w:rPr>
            <w:noProof/>
            <w:webHidden/>
          </w:rPr>
          <w:fldChar w:fldCharType="separate"/>
        </w:r>
        <w:r w:rsidR="00DA4B34">
          <w:rPr>
            <w:noProof/>
            <w:webHidden/>
          </w:rPr>
          <w:t>63</w:t>
        </w:r>
        <w:r w:rsidR="00DA4B34">
          <w:rPr>
            <w:noProof/>
            <w:webHidden/>
          </w:rPr>
          <w:fldChar w:fldCharType="end"/>
        </w:r>
      </w:hyperlink>
    </w:p>
    <w:p w:rsidR="00DA4B34" w:rsidRDefault="009641A2" w14:paraId="4879A20C" w14:textId="47C07FDA">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4">
        <w:r w:rsidRPr="00742F10" w:rsidR="00DA4B34">
          <w:rPr>
            <w:rStyle w:val="Hyperlink"/>
            <w:noProof/>
          </w:rPr>
          <w:t>Abbildung 31: MAPE-Gesamtfehler und MAPE für jeden Zeitpunkt für h = 8 und m = 2</w:t>
        </w:r>
        <w:r w:rsidR="00DA4B34">
          <w:rPr>
            <w:noProof/>
            <w:webHidden/>
          </w:rPr>
          <w:tab/>
        </w:r>
        <w:r w:rsidR="00DA4B34">
          <w:rPr>
            <w:noProof/>
            <w:webHidden/>
          </w:rPr>
          <w:fldChar w:fldCharType="begin"/>
        </w:r>
        <w:r w:rsidR="00DA4B34">
          <w:rPr>
            <w:noProof/>
            <w:webHidden/>
          </w:rPr>
          <w:instrText xml:space="preserve"> PAGEREF _Toc126152064 \h </w:instrText>
        </w:r>
        <w:r w:rsidR="00DA4B34">
          <w:rPr>
            <w:noProof/>
            <w:webHidden/>
          </w:rPr>
        </w:r>
        <w:r w:rsidR="00DA4B34">
          <w:rPr>
            <w:noProof/>
            <w:webHidden/>
          </w:rPr>
          <w:fldChar w:fldCharType="separate"/>
        </w:r>
        <w:r w:rsidR="00DA4B34">
          <w:rPr>
            <w:noProof/>
            <w:webHidden/>
          </w:rPr>
          <w:t>64</w:t>
        </w:r>
        <w:r w:rsidR="00DA4B34">
          <w:rPr>
            <w:noProof/>
            <w:webHidden/>
          </w:rPr>
          <w:fldChar w:fldCharType="end"/>
        </w:r>
      </w:hyperlink>
    </w:p>
    <w:p w:rsidR="00DA4B34" w:rsidRDefault="009641A2" w14:paraId="7D4A7927" w14:textId="705C1407">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5">
        <w:r w:rsidRPr="00742F10" w:rsidR="00DA4B34">
          <w:rPr>
            <w:rStyle w:val="Hyperlink"/>
            <w:noProof/>
          </w:rPr>
          <w:t>Abbildung 32: MAPE-Gesamtfehler und MAPE für jeden Zeitpunkt für h = 8 und m = 4</w:t>
        </w:r>
        <w:r w:rsidR="00DA4B34">
          <w:rPr>
            <w:noProof/>
            <w:webHidden/>
          </w:rPr>
          <w:tab/>
        </w:r>
        <w:r w:rsidR="00DA4B34">
          <w:rPr>
            <w:noProof/>
            <w:webHidden/>
          </w:rPr>
          <w:fldChar w:fldCharType="begin"/>
        </w:r>
        <w:r w:rsidR="00DA4B34">
          <w:rPr>
            <w:noProof/>
            <w:webHidden/>
          </w:rPr>
          <w:instrText xml:space="preserve"> PAGEREF _Toc126152065 \h </w:instrText>
        </w:r>
        <w:r w:rsidR="00DA4B34">
          <w:rPr>
            <w:noProof/>
            <w:webHidden/>
          </w:rPr>
        </w:r>
        <w:r w:rsidR="00DA4B34">
          <w:rPr>
            <w:noProof/>
            <w:webHidden/>
          </w:rPr>
          <w:fldChar w:fldCharType="separate"/>
        </w:r>
        <w:r w:rsidR="00DA4B34">
          <w:rPr>
            <w:noProof/>
            <w:webHidden/>
          </w:rPr>
          <w:t>64</w:t>
        </w:r>
        <w:r w:rsidR="00DA4B34">
          <w:rPr>
            <w:noProof/>
            <w:webHidden/>
          </w:rPr>
          <w:fldChar w:fldCharType="end"/>
        </w:r>
      </w:hyperlink>
    </w:p>
    <w:p w:rsidR="00DA4B34" w:rsidRDefault="009641A2" w14:paraId="2D16C25B" w14:textId="24DC188C">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6">
        <w:r w:rsidRPr="00742F10" w:rsidR="00DA4B34">
          <w:rPr>
            <w:rStyle w:val="Hyperlink"/>
            <w:noProof/>
          </w:rPr>
          <w:t>Abbildung 33: MAPE-Gesamtfehler für n = 1 (links) und n = 8 (rechts)</w:t>
        </w:r>
        <w:r w:rsidR="00DA4B34">
          <w:rPr>
            <w:noProof/>
            <w:webHidden/>
          </w:rPr>
          <w:tab/>
        </w:r>
        <w:r w:rsidR="00DA4B34">
          <w:rPr>
            <w:noProof/>
            <w:webHidden/>
          </w:rPr>
          <w:fldChar w:fldCharType="begin"/>
        </w:r>
        <w:r w:rsidR="00DA4B34">
          <w:rPr>
            <w:noProof/>
            <w:webHidden/>
          </w:rPr>
          <w:instrText xml:space="preserve"> PAGEREF _Toc126152066 \h </w:instrText>
        </w:r>
        <w:r w:rsidR="00DA4B34">
          <w:rPr>
            <w:noProof/>
            <w:webHidden/>
          </w:rPr>
        </w:r>
        <w:r w:rsidR="00DA4B34">
          <w:rPr>
            <w:noProof/>
            <w:webHidden/>
          </w:rPr>
          <w:fldChar w:fldCharType="separate"/>
        </w:r>
        <w:r w:rsidR="00DA4B34">
          <w:rPr>
            <w:noProof/>
            <w:webHidden/>
          </w:rPr>
          <w:t>65</w:t>
        </w:r>
        <w:r w:rsidR="00DA4B34">
          <w:rPr>
            <w:noProof/>
            <w:webHidden/>
          </w:rPr>
          <w:fldChar w:fldCharType="end"/>
        </w:r>
      </w:hyperlink>
    </w:p>
    <w:p w:rsidR="00DA4B34" w:rsidRDefault="009641A2" w14:paraId="5D2AFA31" w14:textId="4D93D8B2">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7">
        <w:r w:rsidRPr="00742F10" w:rsidR="00DA4B34">
          <w:rPr>
            <w:rStyle w:val="Hyperlink"/>
            <w:noProof/>
          </w:rPr>
          <w:t>Abbildung 34: Simulationsverlauf für k</w:t>
        </w:r>
        <w:r w:rsidRPr="00742F10" w:rsidR="00DA4B34">
          <w:rPr>
            <w:rStyle w:val="Hyperlink"/>
            <w:noProof/>
            <w:vertAlign w:val="subscript"/>
          </w:rPr>
          <w:t>s</w:t>
        </w:r>
        <w:r w:rsidRPr="00742F10" w:rsidR="00DA4B34">
          <w:rPr>
            <w:rStyle w:val="Hyperlink"/>
            <w:noProof/>
          </w:rPr>
          <w:t xml:space="preserve"> = 0,3</w:t>
        </w:r>
        <w:r w:rsidR="00DA4B34">
          <w:rPr>
            <w:noProof/>
            <w:webHidden/>
          </w:rPr>
          <w:tab/>
        </w:r>
        <w:r w:rsidR="00DA4B34">
          <w:rPr>
            <w:noProof/>
            <w:webHidden/>
          </w:rPr>
          <w:fldChar w:fldCharType="begin"/>
        </w:r>
        <w:r w:rsidR="00DA4B34">
          <w:rPr>
            <w:noProof/>
            <w:webHidden/>
          </w:rPr>
          <w:instrText xml:space="preserve"> PAGEREF _Toc126152067 \h </w:instrText>
        </w:r>
        <w:r w:rsidR="00DA4B34">
          <w:rPr>
            <w:noProof/>
            <w:webHidden/>
          </w:rPr>
        </w:r>
        <w:r w:rsidR="00DA4B34">
          <w:rPr>
            <w:noProof/>
            <w:webHidden/>
          </w:rPr>
          <w:fldChar w:fldCharType="separate"/>
        </w:r>
        <w:r w:rsidR="00DA4B34">
          <w:rPr>
            <w:noProof/>
            <w:webHidden/>
          </w:rPr>
          <w:t>67</w:t>
        </w:r>
        <w:r w:rsidR="00DA4B34">
          <w:rPr>
            <w:noProof/>
            <w:webHidden/>
          </w:rPr>
          <w:fldChar w:fldCharType="end"/>
        </w:r>
      </w:hyperlink>
    </w:p>
    <w:p w:rsidR="00DA4B34" w:rsidRDefault="009641A2" w14:paraId="54CD2189" w14:textId="10CF2B4D">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8">
        <w:r w:rsidRPr="00742F10" w:rsidR="00DA4B34">
          <w:rPr>
            <w:rStyle w:val="Hyperlink"/>
            <w:noProof/>
          </w:rPr>
          <w:t xml:space="preserve">Abbildung 35: Simulationsverlauf für ein </w:t>
        </w:r>
        <w:r w:rsidRPr="00742F10" w:rsidR="00DA4B34">
          <w:rPr>
            <w:rStyle w:val="Hyperlink"/>
            <w:rFonts w:cs="Arial"/>
            <w:noProof/>
          </w:rPr>
          <w:t>hohes Rauschen</w:t>
        </w:r>
        <w:r w:rsidR="00DA4B34">
          <w:rPr>
            <w:noProof/>
            <w:webHidden/>
          </w:rPr>
          <w:tab/>
        </w:r>
        <w:r w:rsidR="00DA4B34">
          <w:rPr>
            <w:noProof/>
            <w:webHidden/>
          </w:rPr>
          <w:fldChar w:fldCharType="begin"/>
        </w:r>
        <w:r w:rsidR="00DA4B34">
          <w:rPr>
            <w:noProof/>
            <w:webHidden/>
          </w:rPr>
          <w:instrText xml:space="preserve"> PAGEREF _Toc126152068 \h </w:instrText>
        </w:r>
        <w:r w:rsidR="00DA4B34">
          <w:rPr>
            <w:noProof/>
            <w:webHidden/>
          </w:rPr>
        </w:r>
        <w:r w:rsidR="00DA4B34">
          <w:rPr>
            <w:noProof/>
            <w:webHidden/>
          </w:rPr>
          <w:fldChar w:fldCharType="separate"/>
        </w:r>
        <w:r w:rsidR="00DA4B34">
          <w:rPr>
            <w:noProof/>
            <w:webHidden/>
          </w:rPr>
          <w:t>68</w:t>
        </w:r>
        <w:r w:rsidR="00DA4B34">
          <w:rPr>
            <w:noProof/>
            <w:webHidden/>
          </w:rPr>
          <w:fldChar w:fldCharType="end"/>
        </w:r>
      </w:hyperlink>
    </w:p>
    <w:p w:rsidR="00DA4B34" w:rsidRDefault="009641A2" w14:paraId="5C8C68A6" w14:textId="4892803B">
      <w:pPr>
        <w:pStyle w:val="Abbildungsverzeichnis"/>
        <w:tabs>
          <w:tab w:val="right" w:leader="dot" w:pos="9060"/>
        </w:tabs>
        <w:rPr>
          <w:rFonts w:asciiTheme="minorHAnsi" w:hAnsiTheme="minorHAnsi" w:eastAsiaTheme="minorEastAsia" w:cstheme="minorBidi"/>
          <w:noProof/>
          <w:sz w:val="22"/>
          <w:lang w:eastAsia="de-DE"/>
        </w:rPr>
      </w:pPr>
      <w:hyperlink w:history="1" w:anchor="_Toc126152069">
        <w:r w:rsidRPr="00742F10" w:rsidR="00DA4B34">
          <w:rPr>
            <w:rStyle w:val="Hyperlink"/>
            <w:noProof/>
          </w:rPr>
          <w:t xml:space="preserve">Abbildung 36: MSE und MAPE für ein </w:t>
        </w:r>
        <w:r w:rsidRPr="00742F10" w:rsidR="00DA4B34">
          <w:rPr>
            <w:rStyle w:val="Hyperlink"/>
            <w:rFonts w:cs="Arial"/>
            <w:noProof/>
          </w:rPr>
          <w:t>hohes Rauschen</w:t>
        </w:r>
        <w:r w:rsidR="00DA4B34">
          <w:rPr>
            <w:noProof/>
            <w:webHidden/>
          </w:rPr>
          <w:tab/>
        </w:r>
        <w:r w:rsidR="00DA4B34">
          <w:rPr>
            <w:noProof/>
            <w:webHidden/>
          </w:rPr>
          <w:fldChar w:fldCharType="begin"/>
        </w:r>
        <w:r w:rsidR="00DA4B34">
          <w:rPr>
            <w:noProof/>
            <w:webHidden/>
          </w:rPr>
          <w:instrText xml:space="preserve"> PAGEREF _Toc126152069 \h </w:instrText>
        </w:r>
        <w:r w:rsidR="00DA4B34">
          <w:rPr>
            <w:noProof/>
            <w:webHidden/>
          </w:rPr>
        </w:r>
        <w:r w:rsidR="00DA4B34">
          <w:rPr>
            <w:noProof/>
            <w:webHidden/>
          </w:rPr>
          <w:fldChar w:fldCharType="separate"/>
        </w:r>
        <w:r w:rsidR="00DA4B34">
          <w:rPr>
            <w:noProof/>
            <w:webHidden/>
          </w:rPr>
          <w:t>68</w:t>
        </w:r>
        <w:r w:rsidR="00DA4B34">
          <w:rPr>
            <w:noProof/>
            <w:webHidden/>
          </w:rPr>
          <w:fldChar w:fldCharType="end"/>
        </w:r>
      </w:hyperlink>
    </w:p>
    <w:p w:rsidR="00DA4B34" w:rsidRDefault="009641A2" w14:paraId="11978704" w14:textId="4E045941">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0">
        <w:r w:rsidRPr="00742F10" w:rsidR="00DA4B34">
          <w:rPr>
            <w:rStyle w:val="Hyperlink"/>
            <w:noProof/>
          </w:rPr>
          <w:t>Abbildung 37: Simulationsverlauf beim Anregen durch Störimpulse</w:t>
        </w:r>
        <w:r w:rsidR="00DA4B34">
          <w:rPr>
            <w:noProof/>
            <w:webHidden/>
          </w:rPr>
          <w:tab/>
        </w:r>
        <w:r w:rsidR="00DA4B34">
          <w:rPr>
            <w:noProof/>
            <w:webHidden/>
          </w:rPr>
          <w:fldChar w:fldCharType="begin"/>
        </w:r>
        <w:r w:rsidR="00DA4B34">
          <w:rPr>
            <w:noProof/>
            <w:webHidden/>
          </w:rPr>
          <w:instrText xml:space="preserve"> PAGEREF _Toc126152070 \h </w:instrText>
        </w:r>
        <w:r w:rsidR="00DA4B34">
          <w:rPr>
            <w:noProof/>
            <w:webHidden/>
          </w:rPr>
        </w:r>
        <w:r w:rsidR="00DA4B34">
          <w:rPr>
            <w:noProof/>
            <w:webHidden/>
          </w:rPr>
          <w:fldChar w:fldCharType="separate"/>
        </w:r>
        <w:r w:rsidR="00DA4B34">
          <w:rPr>
            <w:noProof/>
            <w:webHidden/>
          </w:rPr>
          <w:t>69</w:t>
        </w:r>
        <w:r w:rsidR="00DA4B34">
          <w:rPr>
            <w:noProof/>
            <w:webHidden/>
          </w:rPr>
          <w:fldChar w:fldCharType="end"/>
        </w:r>
      </w:hyperlink>
    </w:p>
    <w:p w:rsidR="00DA4B34" w:rsidRDefault="009641A2" w14:paraId="7D236EB4" w14:textId="2E73C66E">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1">
        <w:r w:rsidRPr="00742F10" w:rsidR="00DA4B34">
          <w:rPr>
            <w:rStyle w:val="Hyperlink"/>
            <w:noProof/>
          </w:rPr>
          <w:t>Abbildung 38: MSE und MAPE beim Anregen durch Störimpulse</w:t>
        </w:r>
        <w:r w:rsidR="00DA4B34">
          <w:rPr>
            <w:noProof/>
            <w:webHidden/>
          </w:rPr>
          <w:tab/>
        </w:r>
        <w:r w:rsidR="00DA4B34">
          <w:rPr>
            <w:noProof/>
            <w:webHidden/>
          </w:rPr>
          <w:fldChar w:fldCharType="begin"/>
        </w:r>
        <w:r w:rsidR="00DA4B34">
          <w:rPr>
            <w:noProof/>
            <w:webHidden/>
          </w:rPr>
          <w:instrText xml:space="preserve"> PAGEREF _Toc126152071 \h </w:instrText>
        </w:r>
        <w:r w:rsidR="00DA4B34">
          <w:rPr>
            <w:noProof/>
            <w:webHidden/>
          </w:rPr>
        </w:r>
        <w:r w:rsidR="00DA4B34">
          <w:rPr>
            <w:noProof/>
            <w:webHidden/>
          </w:rPr>
          <w:fldChar w:fldCharType="separate"/>
        </w:r>
        <w:r w:rsidR="00DA4B34">
          <w:rPr>
            <w:noProof/>
            <w:webHidden/>
          </w:rPr>
          <w:t>69</w:t>
        </w:r>
        <w:r w:rsidR="00DA4B34">
          <w:rPr>
            <w:noProof/>
            <w:webHidden/>
          </w:rPr>
          <w:fldChar w:fldCharType="end"/>
        </w:r>
      </w:hyperlink>
    </w:p>
    <w:p w:rsidR="00DA4B34" w:rsidRDefault="009641A2" w14:paraId="535AEFD1" w14:textId="794CBABF">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2">
        <w:r w:rsidRPr="00742F10" w:rsidR="00DA4B34">
          <w:rPr>
            <w:rStyle w:val="Hyperlink"/>
            <w:noProof/>
          </w:rPr>
          <w:t>Abbildung 39: Simulationsverlauf bei einem dynamischen Störverhalten mit A = 0,5</w:t>
        </w:r>
        <w:r w:rsidR="00DA4B34">
          <w:rPr>
            <w:noProof/>
            <w:webHidden/>
          </w:rPr>
          <w:tab/>
        </w:r>
        <w:r w:rsidR="00DA4B34">
          <w:rPr>
            <w:noProof/>
            <w:webHidden/>
          </w:rPr>
          <w:fldChar w:fldCharType="begin"/>
        </w:r>
        <w:r w:rsidR="00DA4B34">
          <w:rPr>
            <w:noProof/>
            <w:webHidden/>
          </w:rPr>
          <w:instrText xml:space="preserve"> PAGEREF _Toc126152072 \h </w:instrText>
        </w:r>
        <w:r w:rsidR="00DA4B34">
          <w:rPr>
            <w:noProof/>
            <w:webHidden/>
          </w:rPr>
        </w:r>
        <w:r w:rsidR="00DA4B34">
          <w:rPr>
            <w:noProof/>
            <w:webHidden/>
          </w:rPr>
          <w:fldChar w:fldCharType="separate"/>
        </w:r>
        <w:r w:rsidR="00DA4B34">
          <w:rPr>
            <w:noProof/>
            <w:webHidden/>
          </w:rPr>
          <w:t>70</w:t>
        </w:r>
        <w:r w:rsidR="00DA4B34">
          <w:rPr>
            <w:noProof/>
            <w:webHidden/>
          </w:rPr>
          <w:fldChar w:fldCharType="end"/>
        </w:r>
      </w:hyperlink>
    </w:p>
    <w:p w:rsidR="00DA4B34" w:rsidRDefault="009641A2" w14:paraId="62AF0BA7" w14:textId="50E7AE88">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3">
        <w:r w:rsidRPr="00742F10" w:rsidR="00DA4B34">
          <w:rPr>
            <w:rStyle w:val="Hyperlink"/>
            <w:noProof/>
          </w:rPr>
          <w:t>Abbildung 40: Simulationsverlauf bei einem dynamischen Störverhalten mit A = 0,2</w:t>
        </w:r>
        <w:r w:rsidR="00DA4B34">
          <w:rPr>
            <w:noProof/>
            <w:webHidden/>
          </w:rPr>
          <w:tab/>
        </w:r>
        <w:r w:rsidR="00DA4B34">
          <w:rPr>
            <w:noProof/>
            <w:webHidden/>
          </w:rPr>
          <w:fldChar w:fldCharType="begin"/>
        </w:r>
        <w:r w:rsidR="00DA4B34">
          <w:rPr>
            <w:noProof/>
            <w:webHidden/>
          </w:rPr>
          <w:instrText xml:space="preserve"> PAGEREF _Toc126152073 \h </w:instrText>
        </w:r>
        <w:r w:rsidR="00DA4B34">
          <w:rPr>
            <w:noProof/>
            <w:webHidden/>
          </w:rPr>
        </w:r>
        <w:r w:rsidR="00DA4B34">
          <w:rPr>
            <w:noProof/>
            <w:webHidden/>
          </w:rPr>
          <w:fldChar w:fldCharType="separate"/>
        </w:r>
        <w:r w:rsidR="00DA4B34">
          <w:rPr>
            <w:noProof/>
            <w:webHidden/>
          </w:rPr>
          <w:t>71</w:t>
        </w:r>
        <w:r w:rsidR="00DA4B34">
          <w:rPr>
            <w:noProof/>
            <w:webHidden/>
          </w:rPr>
          <w:fldChar w:fldCharType="end"/>
        </w:r>
      </w:hyperlink>
    </w:p>
    <w:p w:rsidR="00DA4B34" w:rsidRDefault="009641A2" w14:paraId="705EE0A1" w14:textId="4839F034">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4">
        <w:r w:rsidRPr="00742F10" w:rsidR="00DA4B34">
          <w:rPr>
            <w:rStyle w:val="Hyperlink"/>
            <w:noProof/>
          </w:rPr>
          <w:t>Abbildung 41: Darstellung von Underfitting und Overfitting [42]</w:t>
        </w:r>
        <w:r w:rsidR="00DA4B34">
          <w:rPr>
            <w:noProof/>
            <w:webHidden/>
          </w:rPr>
          <w:tab/>
        </w:r>
        <w:r w:rsidR="00DA4B34">
          <w:rPr>
            <w:noProof/>
            <w:webHidden/>
          </w:rPr>
          <w:fldChar w:fldCharType="begin"/>
        </w:r>
        <w:r w:rsidR="00DA4B34">
          <w:rPr>
            <w:noProof/>
            <w:webHidden/>
          </w:rPr>
          <w:instrText xml:space="preserve"> PAGEREF _Toc126152074 \h </w:instrText>
        </w:r>
        <w:r w:rsidR="00DA4B34">
          <w:rPr>
            <w:noProof/>
            <w:webHidden/>
          </w:rPr>
        </w:r>
        <w:r w:rsidR="00DA4B34">
          <w:rPr>
            <w:noProof/>
            <w:webHidden/>
          </w:rPr>
          <w:fldChar w:fldCharType="separate"/>
        </w:r>
        <w:r w:rsidR="00DA4B34">
          <w:rPr>
            <w:noProof/>
            <w:webHidden/>
          </w:rPr>
          <w:t>72</w:t>
        </w:r>
        <w:r w:rsidR="00DA4B34">
          <w:rPr>
            <w:noProof/>
            <w:webHidden/>
          </w:rPr>
          <w:fldChar w:fldCharType="end"/>
        </w:r>
      </w:hyperlink>
    </w:p>
    <w:p w:rsidR="00DA4B34" w:rsidRDefault="009641A2" w14:paraId="02DC6DF6" w14:textId="10B318D2">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5">
        <w:r w:rsidRPr="00742F10" w:rsidR="00DA4B34">
          <w:rPr>
            <w:rStyle w:val="Hyperlink"/>
            <w:noProof/>
          </w:rPr>
          <w:t xml:space="preserve">Abbildung 42: Simulationsverlauf für </w:t>
        </w:r>
        <w:r w:rsidRPr="00742F10" w:rsidR="00DA4B34">
          <w:rPr>
            <w:rStyle w:val="Hyperlink"/>
            <w:rFonts w:cs="Arial"/>
            <w:noProof/>
          </w:rPr>
          <w:t>Δ</w:t>
        </w:r>
        <w:r w:rsidRPr="00742F10" w:rsidR="00DA4B34">
          <w:rPr>
            <w:rStyle w:val="Hyperlink"/>
            <w:noProof/>
          </w:rPr>
          <w:t>u</w:t>
        </w:r>
        <w:r w:rsidRPr="00742F10" w:rsidR="00DA4B34">
          <w:rPr>
            <w:rStyle w:val="Hyperlink"/>
            <w:noProof/>
            <w:vertAlign w:val="subscript"/>
          </w:rPr>
          <w:t>max</w:t>
        </w:r>
        <w:r w:rsidRPr="00742F10" w:rsidR="00DA4B34">
          <w:rPr>
            <w:rStyle w:val="Hyperlink"/>
            <w:noProof/>
          </w:rPr>
          <w:t xml:space="preserve"> = 2</w:t>
        </w:r>
        <w:r w:rsidR="00DA4B34">
          <w:rPr>
            <w:noProof/>
            <w:webHidden/>
          </w:rPr>
          <w:tab/>
        </w:r>
        <w:r w:rsidR="00DA4B34">
          <w:rPr>
            <w:noProof/>
            <w:webHidden/>
          </w:rPr>
          <w:fldChar w:fldCharType="begin"/>
        </w:r>
        <w:r w:rsidR="00DA4B34">
          <w:rPr>
            <w:noProof/>
            <w:webHidden/>
          </w:rPr>
          <w:instrText xml:space="preserve"> PAGEREF _Toc126152075 \h </w:instrText>
        </w:r>
        <w:r w:rsidR="00DA4B34">
          <w:rPr>
            <w:noProof/>
            <w:webHidden/>
          </w:rPr>
        </w:r>
        <w:r w:rsidR="00DA4B34">
          <w:rPr>
            <w:noProof/>
            <w:webHidden/>
          </w:rPr>
          <w:fldChar w:fldCharType="separate"/>
        </w:r>
        <w:r w:rsidR="00DA4B34">
          <w:rPr>
            <w:noProof/>
            <w:webHidden/>
          </w:rPr>
          <w:t>73</w:t>
        </w:r>
        <w:r w:rsidR="00DA4B34">
          <w:rPr>
            <w:noProof/>
            <w:webHidden/>
          </w:rPr>
          <w:fldChar w:fldCharType="end"/>
        </w:r>
      </w:hyperlink>
    </w:p>
    <w:p w:rsidR="00DA4B34" w:rsidRDefault="009641A2" w14:paraId="5D733861" w14:textId="4677A1AB">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6">
        <w:r w:rsidRPr="00742F10" w:rsidR="00DA4B34">
          <w:rPr>
            <w:rStyle w:val="Hyperlink"/>
            <w:noProof/>
          </w:rPr>
          <w:t>Abbildung 43: Simulationsverlauf bei Änderung der Führungsgröße</w:t>
        </w:r>
        <w:r w:rsidR="00DA4B34">
          <w:rPr>
            <w:noProof/>
            <w:webHidden/>
          </w:rPr>
          <w:tab/>
        </w:r>
        <w:r w:rsidR="00DA4B34">
          <w:rPr>
            <w:noProof/>
            <w:webHidden/>
          </w:rPr>
          <w:fldChar w:fldCharType="begin"/>
        </w:r>
        <w:r w:rsidR="00DA4B34">
          <w:rPr>
            <w:noProof/>
            <w:webHidden/>
          </w:rPr>
          <w:instrText xml:space="preserve"> PAGEREF _Toc126152076 \h </w:instrText>
        </w:r>
        <w:r w:rsidR="00DA4B34">
          <w:rPr>
            <w:noProof/>
            <w:webHidden/>
          </w:rPr>
        </w:r>
        <w:r w:rsidR="00DA4B34">
          <w:rPr>
            <w:noProof/>
            <w:webHidden/>
          </w:rPr>
          <w:fldChar w:fldCharType="separate"/>
        </w:r>
        <w:r w:rsidR="00DA4B34">
          <w:rPr>
            <w:noProof/>
            <w:webHidden/>
          </w:rPr>
          <w:t>76</w:t>
        </w:r>
        <w:r w:rsidR="00DA4B34">
          <w:rPr>
            <w:noProof/>
            <w:webHidden/>
          </w:rPr>
          <w:fldChar w:fldCharType="end"/>
        </w:r>
      </w:hyperlink>
    </w:p>
    <w:p w:rsidR="00DA4B34" w:rsidRDefault="009641A2" w14:paraId="2846BC0E" w14:textId="71F4D829">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7">
        <w:r w:rsidRPr="00742F10" w:rsidR="00DA4B34">
          <w:rPr>
            <w:rStyle w:val="Hyperlink"/>
            <w:noProof/>
          </w:rPr>
          <w:t>Abbildung 44: MSE und MAPE bei Änderung der Führungsgröße</w:t>
        </w:r>
        <w:r w:rsidR="00DA4B34">
          <w:rPr>
            <w:noProof/>
            <w:webHidden/>
          </w:rPr>
          <w:tab/>
        </w:r>
        <w:r w:rsidR="00DA4B34">
          <w:rPr>
            <w:noProof/>
            <w:webHidden/>
          </w:rPr>
          <w:fldChar w:fldCharType="begin"/>
        </w:r>
        <w:r w:rsidR="00DA4B34">
          <w:rPr>
            <w:noProof/>
            <w:webHidden/>
          </w:rPr>
          <w:instrText xml:space="preserve"> PAGEREF _Toc126152077 \h </w:instrText>
        </w:r>
        <w:r w:rsidR="00DA4B34">
          <w:rPr>
            <w:noProof/>
            <w:webHidden/>
          </w:rPr>
        </w:r>
        <w:r w:rsidR="00DA4B34">
          <w:rPr>
            <w:noProof/>
            <w:webHidden/>
          </w:rPr>
          <w:fldChar w:fldCharType="separate"/>
        </w:r>
        <w:r w:rsidR="00DA4B34">
          <w:rPr>
            <w:noProof/>
            <w:webHidden/>
          </w:rPr>
          <w:t>77</w:t>
        </w:r>
        <w:r w:rsidR="00DA4B34">
          <w:rPr>
            <w:noProof/>
            <w:webHidden/>
          </w:rPr>
          <w:fldChar w:fldCharType="end"/>
        </w:r>
      </w:hyperlink>
    </w:p>
    <w:p w:rsidR="00DA4B34" w:rsidRDefault="009641A2" w14:paraId="3CA93542" w14:textId="28C64D0B">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8">
        <w:r w:rsidRPr="00742F10" w:rsidR="00DA4B34">
          <w:rPr>
            <w:rStyle w:val="Hyperlink"/>
            <w:noProof/>
          </w:rPr>
          <w:t>Abbildung 45: Simulationsverlauf bei verzögerter Sprungänderung von k</w:t>
        </w:r>
        <w:r w:rsidRPr="00742F10" w:rsidR="00DA4B34">
          <w:rPr>
            <w:rStyle w:val="Hyperlink"/>
            <w:noProof/>
            <w:vertAlign w:val="subscript"/>
          </w:rPr>
          <w:t>1</w:t>
        </w:r>
        <w:r w:rsidRPr="00742F10" w:rsidR="00DA4B34">
          <w:rPr>
            <w:rStyle w:val="Hyperlink"/>
            <w:noProof/>
          </w:rPr>
          <w:t xml:space="preserve"> und k</w:t>
        </w:r>
        <w:r w:rsidRPr="00742F10" w:rsidR="00DA4B34">
          <w:rPr>
            <w:rStyle w:val="Hyperlink"/>
            <w:noProof/>
            <w:vertAlign w:val="subscript"/>
          </w:rPr>
          <w:t>2</w:t>
        </w:r>
        <w:r w:rsidR="00DA4B34">
          <w:rPr>
            <w:noProof/>
            <w:webHidden/>
          </w:rPr>
          <w:tab/>
        </w:r>
        <w:r w:rsidR="00DA4B34">
          <w:rPr>
            <w:noProof/>
            <w:webHidden/>
          </w:rPr>
          <w:fldChar w:fldCharType="begin"/>
        </w:r>
        <w:r w:rsidR="00DA4B34">
          <w:rPr>
            <w:noProof/>
            <w:webHidden/>
          </w:rPr>
          <w:instrText xml:space="preserve"> PAGEREF _Toc126152078 \h </w:instrText>
        </w:r>
        <w:r w:rsidR="00DA4B34">
          <w:rPr>
            <w:noProof/>
            <w:webHidden/>
          </w:rPr>
        </w:r>
        <w:r w:rsidR="00DA4B34">
          <w:rPr>
            <w:noProof/>
            <w:webHidden/>
          </w:rPr>
          <w:fldChar w:fldCharType="separate"/>
        </w:r>
        <w:r w:rsidR="00DA4B34">
          <w:rPr>
            <w:noProof/>
            <w:webHidden/>
          </w:rPr>
          <w:t>78</w:t>
        </w:r>
        <w:r w:rsidR="00DA4B34">
          <w:rPr>
            <w:noProof/>
            <w:webHidden/>
          </w:rPr>
          <w:fldChar w:fldCharType="end"/>
        </w:r>
      </w:hyperlink>
    </w:p>
    <w:p w:rsidR="00DA4B34" w:rsidRDefault="009641A2" w14:paraId="426D0C74" w14:textId="722A2EAE">
      <w:pPr>
        <w:pStyle w:val="Abbildungsverzeichnis"/>
        <w:tabs>
          <w:tab w:val="right" w:leader="dot" w:pos="9060"/>
        </w:tabs>
        <w:rPr>
          <w:rFonts w:asciiTheme="minorHAnsi" w:hAnsiTheme="minorHAnsi" w:eastAsiaTheme="minorEastAsia" w:cstheme="minorBidi"/>
          <w:noProof/>
          <w:sz w:val="22"/>
          <w:lang w:eastAsia="de-DE"/>
        </w:rPr>
      </w:pPr>
      <w:hyperlink w:history="1" w:anchor="_Toc126152079">
        <w:r w:rsidRPr="00742F10" w:rsidR="00DA4B34">
          <w:rPr>
            <w:rStyle w:val="Hyperlink"/>
            <w:noProof/>
          </w:rPr>
          <w:t>Abbildung 46: MSE und MAPE bei verzögerter Sprungänderung von k1 und k2</w:t>
        </w:r>
        <w:r w:rsidR="00DA4B34">
          <w:rPr>
            <w:noProof/>
            <w:webHidden/>
          </w:rPr>
          <w:tab/>
        </w:r>
        <w:r w:rsidR="00DA4B34">
          <w:rPr>
            <w:noProof/>
            <w:webHidden/>
          </w:rPr>
          <w:fldChar w:fldCharType="begin"/>
        </w:r>
        <w:r w:rsidR="00DA4B34">
          <w:rPr>
            <w:noProof/>
            <w:webHidden/>
          </w:rPr>
          <w:instrText xml:space="preserve"> PAGEREF _Toc126152079 \h </w:instrText>
        </w:r>
        <w:r w:rsidR="00DA4B34">
          <w:rPr>
            <w:noProof/>
            <w:webHidden/>
          </w:rPr>
        </w:r>
        <w:r w:rsidR="00DA4B34">
          <w:rPr>
            <w:noProof/>
            <w:webHidden/>
          </w:rPr>
          <w:fldChar w:fldCharType="separate"/>
        </w:r>
        <w:r w:rsidR="00DA4B34">
          <w:rPr>
            <w:noProof/>
            <w:webHidden/>
          </w:rPr>
          <w:t>79</w:t>
        </w:r>
        <w:r w:rsidR="00DA4B34">
          <w:rPr>
            <w:noProof/>
            <w:webHidden/>
          </w:rPr>
          <w:fldChar w:fldCharType="end"/>
        </w:r>
      </w:hyperlink>
    </w:p>
    <w:p w:rsidR="00DA4B34" w:rsidRDefault="009641A2" w14:paraId="6C83920F" w14:textId="5E2C1991">
      <w:pPr>
        <w:pStyle w:val="Abbildungsverzeichnis"/>
        <w:tabs>
          <w:tab w:val="right" w:leader="dot" w:pos="9060"/>
        </w:tabs>
        <w:rPr>
          <w:rFonts w:asciiTheme="minorHAnsi" w:hAnsiTheme="minorHAnsi" w:eastAsiaTheme="minorEastAsia" w:cstheme="minorBidi"/>
          <w:noProof/>
          <w:sz w:val="22"/>
          <w:lang w:eastAsia="de-DE"/>
        </w:rPr>
      </w:pPr>
      <w:hyperlink w:history="1" w:anchor="_Toc126152080">
        <w:r w:rsidRPr="00742F10" w:rsidR="00DA4B34">
          <w:rPr>
            <w:rStyle w:val="Hyperlink"/>
            <w:noProof/>
          </w:rPr>
          <w:t>Abbildung 47: Simulationsverlauf bei periodischer Veränderung von k</w:t>
        </w:r>
        <w:r w:rsidRPr="00742F10" w:rsidR="00DA4B34">
          <w:rPr>
            <w:rStyle w:val="Hyperlink"/>
            <w:noProof/>
            <w:vertAlign w:val="subscript"/>
          </w:rPr>
          <w:t>1</w:t>
        </w:r>
        <w:r w:rsidRPr="00742F10" w:rsidR="00DA4B34">
          <w:rPr>
            <w:rStyle w:val="Hyperlink"/>
            <w:noProof/>
          </w:rPr>
          <w:t xml:space="preserve"> und k</w:t>
        </w:r>
        <w:r w:rsidRPr="00742F10" w:rsidR="00DA4B34">
          <w:rPr>
            <w:rStyle w:val="Hyperlink"/>
            <w:noProof/>
            <w:vertAlign w:val="subscript"/>
          </w:rPr>
          <w:t>2</w:t>
        </w:r>
        <w:r w:rsidR="00DA4B34">
          <w:rPr>
            <w:noProof/>
            <w:webHidden/>
          </w:rPr>
          <w:tab/>
        </w:r>
        <w:r w:rsidR="00DA4B34">
          <w:rPr>
            <w:noProof/>
            <w:webHidden/>
          </w:rPr>
          <w:fldChar w:fldCharType="begin"/>
        </w:r>
        <w:r w:rsidR="00DA4B34">
          <w:rPr>
            <w:noProof/>
            <w:webHidden/>
          </w:rPr>
          <w:instrText xml:space="preserve"> PAGEREF _Toc126152080 \h </w:instrText>
        </w:r>
        <w:r w:rsidR="00DA4B34">
          <w:rPr>
            <w:noProof/>
            <w:webHidden/>
          </w:rPr>
        </w:r>
        <w:r w:rsidR="00DA4B34">
          <w:rPr>
            <w:noProof/>
            <w:webHidden/>
          </w:rPr>
          <w:fldChar w:fldCharType="separate"/>
        </w:r>
        <w:r w:rsidR="00DA4B34">
          <w:rPr>
            <w:noProof/>
            <w:webHidden/>
          </w:rPr>
          <w:t>80</w:t>
        </w:r>
        <w:r w:rsidR="00DA4B34">
          <w:rPr>
            <w:noProof/>
            <w:webHidden/>
          </w:rPr>
          <w:fldChar w:fldCharType="end"/>
        </w:r>
      </w:hyperlink>
    </w:p>
    <w:p w:rsidR="00DA4B34" w:rsidRDefault="009641A2" w14:paraId="0E873413" w14:textId="40860A10">
      <w:pPr>
        <w:pStyle w:val="Abbildungsverzeichnis"/>
        <w:tabs>
          <w:tab w:val="right" w:leader="dot" w:pos="9060"/>
        </w:tabs>
        <w:rPr>
          <w:rFonts w:asciiTheme="minorHAnsi" w:hAnsiTheme="minorHAnsi" w:eastAsiaTheme="minorEastAsia" w:cstheme="minorBidi"/>
          <w:noProof/>
          <w:sz w:val="22"/>
          <w:lang w:eastAsia="de-DE"/>
        </w:rPr>
      </w:pPr>
      <w:hyperlink w:history="1" w:anchor="_Toc126152081">
        <w:r w:rsidRPr="00742F10" w:rsidR="00DA4B34">
          <w:rPr>
            <w:rStyle w:val="Hyperlink"/>
            <w:noProof/>
          </w:rPr>
          <w:t>Abbildung 48: MSE und MAPE bei periodischer Veränderung von k</w:t>
        </w:r>
        <w:r w:rsidRPr="00742F10" w:rsidR="00DA4B34">
          <w:rPr>
            <w:rStyle w:val="Hyperlink"/>
            <w:noProof/>
            <w:vertAlign w:val="subscript"/>
          </w:rPr>
          <w:t>1</w:t>
        </w:r>
        <w:r w:rsidRPr="00742F10" w:rsidR="00DA4B34">
          <w:rPr>
            <w:rStyle w:val="Hyperlink"/>
            <w:noProof/>
          </w:rPr>
          <w:t xml:space="preserve"> und k</w:t>
        </w:r>
        <w:r w:rsidRPr="00742F10" w:rsidR="00DA4B34">
          <w:rPr>
            <w:rStyle w:val="Hyperlink"/>
            <w:noProof/>
            <w:vertAlign w:val="subscript"/>
          </w:rPr>
          <w:t>2</w:t>
        </w:r>
        <w:r w:rsidR="00DA4B34">
          <w:rPr>
            <w:noProof/>
            <w:webHidden/>
          </w:rPr>
          <w:tab/>
        </w:r>
        <w:r w:rsidR="00DA4B34">
          <w:rPr>
            <w:noProof/>
            <w:webHidden/>
          </w:rPr>
          <w:fldChar w:fldCharType="begin"/>
        </w:r>
        <w:r w:rsidR="00DA4B34">
          <w:rPr>
            <w:noProof/>
            <w:webHidden/>
          </w:rPr>
          <w:instrText xml:space="preserve"> PAGEREF _Toc126152081 \h </w:instrText>
        </w:r>
        <w:r w:rsidR="00DA4B34">
          <w:rPr>
            <w:noProof/>
            <w:webHidden/>
          </w:rPr>
        </w:r>
        <w:r w:rsidR="00DA4B34">
          <w:rPr>
            <w:noProof/>
            <w:webHidden/>
          </w:rPr>
          <w:fldChar w:fldCharType="separate"/>
        </w:r>
        <w:r w:rsidR="00DA4B34">
          <w:rPr>
            <w:noProof/>
            <w:webHidden/>
          </w:rPr>
          <w:t>80</w:t>
        </w:r>
        <w:r w:rsidR="00DA4B34">
          <w:rPr>
            <w:noProof/>
            <w:webHidden/>
          </w:rPr>
          <w:fldChar w:fldCharType="end"/>
        </w:r>
      </w:hyperlink>
    </w:p>
    <w:p w:rsidR="00DA4B34" w:rsidRDefault="009641A2" w14:paraId="73E582A8" w14:textId="47227B6B">
      <w:pPr>
        <w:pStyle w:val="Abbildungsverzeichnis"/>
        <w:tabs>
          <w:tab w:val="right" w:leader="dot" w:pos="9060"/>
        </w:tabs>
        <w:rPr>
          <w:rFonts w:asciiTheme="minorHAnsi" w:hAnsiTheme="minorHAnsi" w:eastAsiaTheme="minorEastAsia" w:cstheme="minorBidi"/>
          <w:noProof/>
          <w:sz w:val="22"/>
          <w:lang w:eastAsia="de-DE"/>
        </w:rPr>
      </w:pPr>
      <w:hyperlink w:history="1" w:anchor="_Toc126152082">
        <w:r w:rsidRPr="00742F10" w:rsidR="00DA4B34">
          <w:rPr>
            <w:rStyle w:val="Hyperlink"/>
            <w:noProof/>
          </w:rPr>
          <w:t>Abbildung 49: MSE und MAPE bei Änderung der Führungsgröße, dynamischer Veränderung der Zustandsgrößen und Einfluss von Störungen für n = 4, m = 3, h = 4</w:t>
        </w:r>
        <w:r w:rsidR="00DA4B34">
          <w:rPr>
            <w:noProof/>
            <w:webHidden/>
          </w:rPr>
          <w:tab/>
        </w:r>
        <w:r w:rsidR="00DA4B34">
          <w:rPr>
            <w:noProof/>
            <w:webHidden/>
          </w:rPr>
          <w:fldChar w:fldCharType="begin"/>
        </w:r>
        <w:r w:rsidR="00DA4B34">
          <w:rPr>
            <w:noProof/>
            <w:webHidden/>
          </w:rPr>
          <w:instrText xml:space="preserve"> PAGEREF _Toc126152082 \h </w:instrText>
        </w:r>
        <w:r w:rsidR="00DA4B34">
          <w:rPr>
            <w:noProof/>
            <w:webHidden/>
          </w:rPr>
        </w:r>
        <w:r w:rsidR="00DA4B34">
          <w:rPr>
            <w:noProof/>
            <w:webHidden/>
          </w:rPr>
          <w:fldChar w:fldCharType="separate"/>
        </w:r>
        <w:r w:rsidR="00DA4B34">
          <w:rPr>
            <w:noProof/>
            <w:webHidden/>
          </w:rPr>
          <w:t>81</w:t>
        </w:r>
        <w:r w:rsidR="00DA4B34">
          <w:rPr>
            <w:noProof/>
            <w:webHidden/>
          </w:rPr>
          <w:fldChar w:fldCharType="end"/>
        </w:r>
      </w:hyperlink>
    </w:p>
    <w:p w:rsidR="00DA4B34" w:rsidRDefault="009641A2" w14:paraId="46D26B5B" w14:textId="524D4234">
      <w:pPr>
        <w:pStyle w:val="Abbildungsverzeichnis"/>
        <w:tabs>
          <w:tab w:val="right" w:leader="dot" w:pos="9060"/>
        </w:tabs>
        <w:rPr>
          <w:rFonts w:asciiTheme="minorHAnsi" w:hAnsiTheme="minorHAnsi" w:eastAsiaTheme="minorEastAsia" w:cstheme="minorBidi"/>
          <w:noProof/>
          <w:sz w:val="22"/>
          <w:lang w:eastAsia="de-DE"/>
        </w:rPr>
      </w:pPr>
      <w:hyperlink w:history="1" w:anchor="_Toc126152083">
        <w:r w:rsidRPr="00742F10" w:rsidR="00DA4B34">
          <w:rPr>
            <w:rStyle w:val="Hyperlink"/>
            <w:noProof/>
          </w:rPr>
          <w:t>Abbildung 50: Simulationsverlauf bei Änderung der Führungsgröße, dynamischer Veränderung der Zustandsgrößen und Einfluss von Störungen für n = 4, m = 3, h = 4</w:t>
        </w:r>
        <w:r w:rsidR="00DA4B34">
          <w:rPr>
            <w:noProof/>
            <w:webHidden/>
          </w:rPr>
          <w:tab/>
        </w:r>
        <w:r w:rsidR="00DA4B34">
          <w:rPr>
            <w:noProof/>
            <w:webHidden/>
          </w:rPr>
          <w:fldChar w:fldCharType="begin"/>
        </w:r>
        <w:r w:rsidR="00DA4B34">
          <w:rPr>
            <w:noProof/>
            <w:webHidden/>
          </w:rPr>
          <w:instrText xml:space="preserve"> PAGEREF _Toc126152083 \h </w:instrText>
        </w:r>
        <w:r w:rsidR="00DA4B34">
          <w:rPr>
            <w:noProof/>
            <w:webHidden/>
          </w:rPr>
        </w:r>
        <w:r w:rsidR="00DA4B34">
          <w:rPr>
            <w:noProof/>
            <w:webHidden/>
          </w:rPr>
          <w:fldChar w:fldCharType="separate"/>
        </w:r>
        <w:r w:rsidR="00DA4B34">
          <w:rPr>
            <w:noProof/>
            <w:webHidden/>
          </w:rPr>
          <w:t>82</w:t>
        </w:r>
        <w:r w:rsidR="00DA4B34">
          <w:rPr>
            <w:noProof/>
            <w:webHidden/>
          </w:rPr>
          <w:fldChar w:fldCharType="end"/>
        </w:r>
      </w:hyperlink>
    </w:p>
    <w:p w:rsidR="00DA4B34" w:rsidRDefault="009641A2" w14:paraId="116D5382" w14:textId="67778835">
      <w:pPr>
        <w:pStyle w:val="Abbildungsverzeichnis"/>
        <w:tabs>
          <w:tab w:val="right" w:leader="dot" w:pos="9060"/>
        </w:tabs>
        <w:rPr>
          <w:rFonts w:asciiTheme="minorHAnsi" w:hAnsiTheme="minorHAnsi" w:eastAsiaTheme="minorEastAsia" w:cstheme="minorBidi"/>
          <w:noProof/>
          <w:sz w:val="22"/>
          <w:lang w:eastAsia="de-DE"/>
        </w:rPr>
      </w:pPr>
      <w:hyperlink w:history="1" w:anchor="_Toc126152084">
        <w:r w:rsidRPr="00742F10" w:rsidR="00DA4B34">
          <w:rPr>
            <w:rStyle w:val="Hyperlink"/>
            <w:noProof/>
          </w:rPr>
          <w:t>Abbildung 51: Simulationsverlauf bei Änderung der Führungsgröße, dynamischer Veränderung der Zustandsgrößen und Einfluss von Störungen für n = 1, m = 1, h = 2</w:t>
        </w:r>
        <w:r w:rsidR="00DA4B34">
          <w:rPr>
            <w:noProof/>
            <w:webHidden/>
          </w:rPr>
          <w:tab/>
        </w:r>
        <w:r w:rsidR="00DA4B34">
          <w:rPr>
            <w:noProof/>
            <w:webHidden/>
          </w:rPr>
          <w:fldChar w:fldCharType="begin"/>
        </w:r>
        <w:r w:rsidR="00DA4B34">
          <w:rPr>
            <w:noProof/>
            <w:webHidden/>
          </w:rPr>
          <w:instrText xml:space="preserve"> PAGEREF _Toc126152084 \h </w:instrText>
        </w:r>
        <w:r w:rsidR="00DA4B34">
          <w:rPr>
            <w:noProof/>
            <w:webHidden/>
          </w:rPr>
        </w:r>
        <w:r w:rsidR="00DA4B34">
          <w:rPr>
            <w:noProof/>
            <w:webHidden/>
          </w:rPr>
          <w:fldChar w:fldCharType="separate"/>
        </w:r>
        <w:r w:rsidR="00DA4B34">
          <w:rPr>
            <w:noProof/>
            <w:webHidden/>
          </w:rPr>
          <w:t>83</w:t>
        </w:r>
        <w:r w:rsidR="00DA4B34">
          <w:rPr>
            <w:noProof/>
            <w:webHidden/>
          </w:rPr>
          <w:fldChar w:fldCharType="end"/>
        </w:r>
      </w:hyperlink>
    </w:p>
    <w:p w:rsidR="00DA4B34" w:rsidRDefault="009641A2" w14:paraId="2A2966B6" w14:textId="0096BCA1">
      <w:pPr>
        <w:pStyle w:val="Abbildungsverzeichnis"/>
        <w:tabs>
          <w:tab w:val="right" w:leader="dot" w:pos="9060"/>
        </w:tabs>
        <w:rPr>
          <w:rFonts w:asciiTheme="minorHAnsi" w:hAnsiTheme="minorHAnsi" w:eastAsiaTheme="minorEastAsia" w:cstheme="minorBidi"/>
          <w:noProof/>
          <w:sz w:val="22"/>
          <w:lang w:eastAsia="de-DE"/>
        </w:rPr>
      </w:pPr>
      <w:hyperlink w:history="1" w:anchor="_Toc126152085">
        <w:r w:rsidRPr="00742F10" w:rsidR="00DA4B34">
          <w:rPr>
            <w:rStyle w:val="Hyperlink"/>
            <w:noProof/>
          </w:rPr>
          <w:t>Abbildung 52: MSE bei Änderung der Führungsgröße, dynamischer Veränderung der Zustandsgrößen und Einfluss von Störungen für n = 1, m = 1, h = 2</w:t>
        </w:r>
        <w:r w:rsidR="00DA4B34">
          <w:rPr>
            <w:noProof/>
            <w:webHidden/>
          </w:rPr>
          <w:tab/>
        </w:r>
        <w:r w:rsidR="00DA4B34">
          <w:rPr>
            <w:noProof/>
            <w:webHidden/>
          </w:rPr>
          <w:fldChar w:fldCharType="begin"/>
        </w:r>
        <w:r w:rsidR="00DA4B34">
          <w:rPr>
            <w:noProof/>
            <w:webHidden/>
          </w:rPr>
          <w:instrText xml:space="preserve"> PAGEREF _Toc126152085 \h </w:instrText>
        </w:r>
        <w:r w:rsidR="00DA4B34">
          <w:rPr>
            <w:noProof/>
            <w:webHidden/>
          </w:rPr>
        </w:r>
        <w:r w:rsidR="00DA4B34">
          <w:rPr>
            <w:noProof/>
            <w:webHidden/>
          </w:rPr>
          <w:fldChar w:fldCharType="separate"/>
        </w:r>
        <w:r w:rsidR="00DA4B34">
          <w:rPr>
            <w:noProof/>
            <w:webHidden/>
          </w:rPr>
          <w:t>84</w:t>
        </w:r>
        <w:r w:rsidR="00DA4B34">
          <w:rPr>
            <w:noProof/>
            <w:webHidden/>
          </w:rPr>
          <w:fldChar w:fldCharType="end"/>
        </w:r>
      </w:hyperlink>
    </w:p>
    <w:p w:rsidR="00B4185E" w:rsidP="0016137D" w:rsidRDefault="0016137D" w14:paraId="427310B7" w14:textId="11562EB5">
      <w:pPr>
        <w:rPr>
          <w:lang w:val="en-US"/>
        </w:rPr>
      </w:pPr>
      <w:r>
        <w:rPr>
          <w:lang w:val="en-US"/>
        </w:rPr>
        <w:fldChar w:fldCharType="end"/>
      </w:r>
    </w:p>
    <w:p w:rsidRPr="00B4185E" w:rsidR="009079F7" w:rsidP="0016137D" w:rsidRDefault="009079F7" w14:paraId="2405CF4B" w14:textId="77777777">
      <w:pPr>
        <w:rPr>
          <w:lang w:val="en-US"/>
        </w:rPr>
      </w:pPr>
    </w:p>
    <w:p w:rsidRPr="009A2D08" w:rsidR="00E50ECB" w:rsidP="00A54BEA" w:rsidRDefault="00E50ECB" w14:paraId="2343DAF4" w14:textId="77777777">
      <w:pPr>
        <w:pStyle w:val="berschrift1"/>
        <w:rPr>
          <w:lang w:val="en-GB"/>
        </w:rPr>
      </w:pPr>
      <w:bookmarkStart w:name="_Toc126152027" w:id="255"/>
      <w:r w:rsidRPr="009A2D08">
        <w:rPr>
          <w:lang w:val="en-GB"/>
        </w:rPr>
        <w:t>Tabellenverzeichnis</w:t>
      </w:r>
      <w:bookmarkEnd w:id="255"/>
    </w:p>
    <w:p w:rsidR="00DA4B34" w:rsidRDefault="00FD5823" w14:paraId="7FDB2B58" w14:textId="72FB8D8A">
      <w:pPr>
        <w:pStyle w:val="Abbildungsverzeichnis"/>
        <w:tabs>
          <w:tab w:val="right" w:leader="dot" w:pos="9060"/>
        </w:tabs>
        <w:rPr>
          <w:rFonts w:asciiTheme="minorHAnsi" w:hAnsiTheme="minorHAnsi" w:eastAsiaTheme="minorEastAsia" w:cstheme="minorBidi"/>
          <w:noProof/>
          <w:sz w:val="22"/>
          <w:lang w:eastAsia="de-DE"/>
        </w:rPr>
      </w:pPr>
      <w:r>
        <w:rPr>
          <w:lang w:val="en-US"/>
        </w:rPr>
        <w:fldChar w:fldCharType="begin"/>
      </w:r>
      <w:r w:rsidRPr="00AB1532">
        <w:instrText xml:space="preserve"> TOC \h \z \c "Tabelle" </w:instrText>
      </w:r>
      <w:r>
        <w:rPr>
          <w:lang w:val="en-US"/>
        </w:rPr>
        <w:fldChar w:fldCharType="separate"/>
      </w:r>
      <w:hyperlink w:history="1" w:anchor="_Toc126152086">
        <w:r w:rsidRPr="003314D4" w:rsidR="00DA4B34">
          <w:rPr>
            <w:rStyle w:val="Hyperlink"/>
            <w:noProof/>
          </w:rPr>
          <w:t>Tabelle 1: Funktionalbeziehungen und Blocksymbole von Proportional Gliedern [4, 5]</w:t>
        </w:r>
        <w:r w:rsidR="00DA4B34">
          <w:rPr>
            <w:noProof/>
            <w:webHidden/>
          </w:rPr>
          <w:tab/>
        </w:r>
        <w:r w:rsidR="00DA4B34">
          <w:rPr>
            <w:noProof/>
            <w:webHidden/>
          </w:rPr>
          <w:fldChar w:fldCharType="begin"/>
        </w:r>
        <w:r w:rsidR="00DA4B34">
          <w:rPr>
            <w:noProof/>
            <w:webHidden/>
          </w:rPr>
          <w:instrText xml:space="preserve"> PAGEREF _Toc126152086 \h </w:instrText>
        </w:r>
        <w:r w:rsidR="00DA4B34">
          <w:rPr>
            <w:noProof/>
            <w:webHidden/>
          </w:rPr>
        </w:r>
        <w:r w:rsidR="00DA4B34">
          <w:rPr>
            <w:noProof/>
            <w:webHidden/>
          </w:rPr>
          <w:fldChar w:fldCharType="separate"/>
        </w:r>
        <w:r w:rsidR="00DA4B34">
          <w:rPr>
            <w:noProof/>
            <w:webHidden/>
          </w:rPr>
          <w:t>17</w:t>
        </w:r>
        <w:r w:rsidR="00DA4B34">
          <w:rPr>
            <w:noProof/>
            <w:webHidden/>
          </w:rPr>
          <w:fldChar w:fldCharType="end"/>
        </w:r>
      </w:hyperlink>
    </w:p>
    <w:p w:rsidR="00DA4B34" w:rsidRDefault="009641A2" w14:paraId="161ADD7C" w14:textId="238A60B8">
      <w:pPr>
        <w:pStyle w:val="Abbildungsverzeichnis"/>
        <w:tabs>
          <w:tab w:val="right" w:leader="dot" w:pos="9060"/>
        </w:tabs>
        <w:rPr>
          <w:rFonts w:asciiTheme="minorHAnsi" w:hAnsiTheme="minorHAnsi" w:eastAsiaTheme="minorEastAsia" w:cstheme="minorBidi"/>
          <w:noProof/>
          <w:sz w:val="22"/>
          <w:lang w:eastAsia="de-DE"/>
        </w:rPr>
      </w:pPr>
      <w:hyperlink w:history="1" w:anchor="_Toc126152087">
        <w:r w:rsidRPr="003314D4" w:rsidR="00DA4B34">
          <w:rPr>
            <w:rStyle w:val="Hyperlink"/>
            <w:noProof/>
          </w:rPr>
          <w:t>Tabelle 2: Funktionalbeziehung und Blocksymbol vom I-Glied [4, 5]</w:t>
        </w:r>
        <w:r w:rsidR="00DA4B34">
          <w:rPr>
            <w:noProof/>
            <w:webHidden/>
          </w:rPr>
          <w:tab/>
        </w:r>
        <w:r w:rsidR="00DA4B34">
          <w:rPr>
            <w:noProof/>
            <w:webHidden/>
          </w:rPr>
          <w:fldChar w:fldCharType="begin"/>
        </w:r>
        <w:r w:rsidR="00DA4B34">
          <w:rPr>
            <w:noProof/>
            <w:webHidden/>
          </w:rPr>
          <w:instrText xml:space="preserve"> PAGEREF _Toc126152087 \h </w:instrText>
        </w:r>
        <w:r w:rsidR="00DA4B34">
          <w:rPr>
            <w:noProof/>
            <w:webHidden/>
          </w:rPr>
        </w:r>
        <w:r w:rsidR="00DA4B34">
          <w:rPr>
            <w:noProof/>
            <w:webHidden/>
          </w:rPr>
          <w:fldChar w:fldCharType="separate"/>
        </w:r>
        <w:r w:rsidR="00DA4B34">
          <w:rPr>
            <w:noProof/>
            <w:webHidden/>
          </w:rPr>
          <w:t>18</w:t>
        </w:r>
        <w:r w:rsidR="00DA4B34">
          <w:rPr>
            <w:noProof/>
            <w:webHidden/>
          </w:rPr>
          <w:fldChar w:fldCharType="end"/>
        </w:r>
      </w:hyperlink>
    </w:p>
    <w:p w:rsidR="00DA4B34" w:rsidRDefault="009641A2" w14:paraId="1FAFA41B" w14:textId="27B19AC7">
      <w:pPr>
        <w:pStyle w:val="Abbildungsverzeichnis"/>
        <w:tabs>
          <w:tab w:val="right" w:leader="dot" w:pos="9060"/>
        </w:tabs>
        <w:rPr>
          <w:rFonts w:asciiTheme="minorHAnsi" w:hAnsiTheme="minorHAnsi" w:eastAsiaTheme="minorEastAsia" w:cstheme="minorBidi"/>
          <w:noProof/>
          <w:sz w:val="22"/>
          <w:lang w:eastAsia="de-DE"/>
        </w:rPr>
      </w:pPr>
      <w:hyperlink w:history="1" w:anchor="_Toc126152088">
        <w:r w:rsidRPr="003314D4" w:rsidR="00DA4B34">
          <w:rPr>
            <w:rStyle w:val="Hyperlink"/>
            <w:noProof/>
          </w:rPr>
          <w:t>Tabelle 3: Funktionalbeziehungen und Blocksymbole von Differenziergliedern [4, 5]</w:t>
        </w:r>
        <w:r w:rsidR="00DA4B34">
          <w:rPr>
            <w:noProof/>
            <w:webHidden/>
          </w:rPr>
          <w:tab/>
        </w:r>
        <w:r w:rsidR="00DA4B34">
          <w:rPr>
            <w:noProof/>
            <w:webHidden/>
          </w:rPr>
          <w:fldChar w:fldCharType="begin"/>
        </w:r>
        <w:r w:rsidR="00DA4B34">
          <w:rPr>
            <w:noProof/>
            <w:webHidden/>
          </w:rPr>
          <w:instrText xml:space="preserve"> PAGEREF _Toc126152088 \h </w:instrText>
        </w:r>
        <w:r w:rsidR="00DA4B34">
          <w:rPr>
            <w:noProof/>
            <w:webHidden/>
          </w:rPr>
        </w:r>
        <w:r w:rsidR="00DA4B34">
          <w:rPr>
            <w:noProof/>
            <w:webHidden/>
          </w:rPr>
          <w:fldChar w:fldCharType="separate"/>
        </w:r>
        <w:r w:rsidR="00DA4B34">
          <w:rPr>
            <w:noProof/>
            <w:webHidden/>
          </w:rPr>
          <w:t>19</w:t>
        </w:r>
        <w:r w:rsidR="00DA4B34">
          <w:rPr>
            <w:noProof/>
            <w:webHidden/>
          </w:rPr>
          <w:fldChar w:fldCharType="end"/>
        </w:r>
      </w:hyperlink>
    </w:p>
    <w:p w:rsidR="00DA4B34" w:rsidRDefault="009641A2" w14:paraId="30377348" w14:textId="79B22466">
      <w:pPr>
        <w:pStyle w:val="Abbildungsverzeichnis"/>
        <w:tabs>
          <w:tab w:val="right" w:leader="dot" w:pos="9060"/>
        </w:tabs>
        <w:rPr>
          <w:rFonts w:asciiTheme="minorHAnsi" w:hAnsiTheme="minorHAnsi" w:eastAsiaTheme="minorEastAsia" w:cstheme="minorBidi"/>
          <w:noProof/>
          <w:sz w:val="22"/>
          <w:lang w:eastAsia="de-DE"/>
        </w:rPr>
      </w:pPr>
      <w:hyperlink w:history="1" w:anchor="_Toc126152089">
        <w:r w:rsidRPr="003314D4" w:rsidR="00DA4B34">
          <w:rPr>
            <w:rStyle w:val="Hyperlink"/>
            <w:noProof/>
          </w:rPr>
          <w:t>Tabelle 4: Funktionalbeziehung und Blocksymbol vom Totzeitglied [4, 5]</w:t>
        </w:r>
        <w:r w:rsidR="00DA4B34">
          <w:rPr>
            <w:noProof/>
            <w:webHidden/>
          </w:rPr>
          <w:tab/>
        </w:r>
        <w:r w:rsidR="00DA4B34">
          <w:rPr>
            <w:noProof/>
            <w:webHidden/>
          </w:rPr>
          <w:fldChar w:fldCharType="begin"/>
        </w:r>
        <w:r w:rsidR="00DA4B34">
          <w:rPr>
            <w:noProof/>
            <w:webHidden/>
          </w:rPr>
          <w:instrText xml:space="preserve"> PAGEREF _Toc126152089 \h </w:instrText>
        </w:r>
        <w:r w:rsidR="00DA4B34">
          <w:rPr>
            <w:noProof/>
            <w:webHidden/>
          </w:rPr>
        </w:r>
        <w:r w:rsidR="00DA4B34">
          <w:rPr>
            <w:noProof/>
            <w:webHidden/>
          </w:rPr>
          <w:fldChar w:fldCharType="separate"/>
        </w:r>
        <w:r w:rsidR="00DA4B34">
          <w:rPr>
            <w:noProof/>
            <w:webHidden/>
          </w:rPr>
          <w:t>19</w:t>
        </w:r>
        <w:r w:rsidR="00DA4B34">
          <w:rPr>
            <w:noProof/>
            <w:webHidden/>
          </w:rPr>
          <w:fldChar w:fldCharType="end"/>
        </w:r>
      </w:hyperlink>
    </w:p>
    <w:p w:rsidR="00DA4B34" w:rsidRDefault="009641A2" w14:paraId="5A4E51F8" w14:textId="11BD0026">
      <w:pPr>
        <w:pStyle w:val="Abbildungsverzeichnis"/>
        <w:tabs>
          <w:tab w:val="right" w:leader="dot" w:pos="9060"/>
        </w:tabs>
        <w:rPr>
          <w:rFonts w:asciiTheme="minorHAnsi" w:hAnsiTheme="minorHAnsi" w:eastAsiaTheme="minorEastAsia" w:cstheme="minorBidi"/>
          <w:noProof/>
          <w:sz w:val="22"/>
          <w:lang w:eastAsia="de-DE"/>
        </w:rPr>
      </w:pPr>
      <w:hyperlink w:history="1" w:anchor="_Toc126152090">
        <w:r w:rsidRPr="003314D4" w:rsidR="00DA4B34">
          <w:rPr>
            <w:rStyle w:val="Hyperlink"/>
            <w:noProof/>
          </w:rPr>
          <w:t>Tabelle 5: Mögliche Resultate einer binären Klassifizierung</w:t>
        </w:r>
        <w:r w:rsidR="00DA4B34">
          <w:rPr>
            <w:noProof/>
            <w:webHidden/>
          </w:rPr>
          <w:tab/>
        </w:r>
        <w:r w:rsidR="00DA4B34">
          <w:rPr>
            <w:noProof/>
            <w:webHidden/>
          </w:rPr>
          <w:fldChar w:fldCharType="begin"/>
        </w:r>
        <w:r w:rsidR="00DA4B34">
          <w:rPr>
            <w:noProof/>
            <w:webHidden/>
          </w:rPr>
          <w:instrText xml:space="preserve"> PAGEREF _Toc126152090 \h </w:instrText>
        </w:r>
        <w:r w:rsidR="00DA4B34">
          <w:rPr>
            <w:noProof/>
            <w:webHidden/>
          </w:rPr>
        </w:r>
        <w:r w:rsidR="00DA4B34">
          <w:rPr>
            <w:noProof/>
            <w:webHidden/>
          </w:rPr>
          <w:fldChar w:fldCharType="separate"/>
        </w:r>
        <w:r w:rsidR="00DA4B34">
          <w:rPr>
            <w:noProof/>
            <w:webHidden/>
          </w:rPr>
          <w:t>30</w:t>
        </w:r>
        <w:r w:rsidR="00DA4B34">
          <w:rPr>
            <w:noProof/>
            <w:webHidden/>
          </w:rPr>
          <w:fldChar w:fldCharType="end"/>
        </w:r>
      </w:hyperlink>
    </w:p>
    <w:p w:rsidR="00DA4B34" w:rsidRDefault="009641A2" w14:paraId="09AB7582" w14:textId="21127960">
      <w:pPr>
        <w:pStyle w:val="Abbildungsverzeichnis"/>
        <w:tabs>
          <w:tab w:val="right" w:leader="dot" w:pos="9060"/>
        </w:tabs>
        <w:rPr>
          <w:rFonts w:asciiTheme="minorHAnsi" w:hAnsiTheme="minorHAnsi" w:eastAsiaTheme="minorEastAsia" w:cstheme="minorBidi"/>
          <w:noProof/>
          <w:sz w:val="22"/>
          <w:lang w:eastAsia="de-DE"/>
        </w:rPr>
      </w:pPr>
      <w:hyperlink w:history="1" w:anchor="_Toc126152091">
        <w:r w:rsidRPr="003314D4" w:rsidR="00DA4B34">
          <w:rPr>
            <w:rStyle w:val="Hyperlink"/>
            <w:noProof/>
          </w:rPr>
          <w:t>Tabelle 6: Beispiel einer univariaten Zeitreihe</w:t>
        </w:r>
        <w:r w:rsidR="00DA4B34">
          <w:rPr>
            <w:noProof/>
            <w:webHidden/>
          </w:rPr>
          <w:tab/>
        </w:r>
        <w:r w:rsidR="00DA4B34">
          <w:rPr>
            <w:noProof/>
            <w:webHidden/>
          </w:rPr>
          <w:fldChar w:fldCharType="begin"/>
        </w:r>
        <w:r w:rsidR="00DA4B34">
          <w:rPr>
            <w:noProof/>
            <w:webHidden/>
          </w:rPr>
          <w:instrText xml:space="preserve"> PAGEREF _Toc126152091 \h </w:instrText>
        </w:r>
        <w:r w:rsidR="00DA4B34">
          <w:rPr>
            <w:noProof/>
            <w:webHidden/>
          </w:rPr>
        </w:r>
        <w:r w:rsidR="00DA4B34">
          <w:rPr>
            <w:noProof/>
            <w:webHidden/>
          </w:rPr>
          <w:fldChar w:fldCharType="separate"/>
        </w:r>
        <w:r w:rsidR="00DA4B34">
          <w:rPr>
            <w:noProof/>
            <w:webHidden/>
          </w:rPr>
          <w:t>43</w:t>
        </w:r>
        <w:r w:rsidR="00DA4B34">
          <w:rPr>
            <w:noProof/>
            <w:webHidden/>
          </w:rPr>
          <w:fldChar w:fldCharType="end"/>
        </w:r>
      </w:hyperlink>
    </w:p>
    <w:p w:rsidR="00DA4B34" w:rsidRDefault="009641A2" w14:paraId="11C7AA9C" w14:textId="5D641256">
      <w:pPr>
        <w:pStyle w:val="Abbildungsverzeichnis"/>
        <w:tabs>
          <w:tab w:val="right" w:leader="dot" w:pos="9060"/>
        </w:tabs>
        <w:rPr>
          <w:rFonts w:asciiTheme="minorHAnsi" w:hAnsiTheme="minorHAnsi" w:eastAsiaTheme="minorEastAsia" w:cstheme="minorBidi"/>
          <w:noProof/>
          <w:sz w:val="22"/>
          <w:lang w:eastAsia="de-DE"/>
        </w:rPr>
      </w:pPr>
      <w:hyperlink w:history="1" w:anchor="_Toc126152092">
        <w:r w:rsidRPr="003314D4" w:rsidR="00DA4B34">
          <w:rPr>
            <w:rStyle w:val="Hyperlink"/>
            <w:noProof/>
          </w:rPr>
          <w:t>Tabelle 7: Beispiel einer Umwandlung einer univariaten Zeitreihe in überwachtes Lernen</w:t>
        </w:r>
        <w:r w:rsidR="00DA4B34">
          <w:rPr>
            <w:noProof/>
            <w:webHidden/>
          </w:rPr>
          <w:tab/>
        </w:r>
        <w:r w:rsidR="00DA4B34">
          <w:rPr>
            <w:noProof/>
            <w:webHidden/>
          </w:rPr>
          <w:fldChar w:fldCharType="begin"/>
        </w:r>
        <w:r w:rsidR="00DA4B34">
          <w:rPr>
            <w:noProof/>
            <w:webHidden/>
          </w:rPr>
          <w:instrText xml:space="preserve"> PAGEREF _Toc126152092 \h </w:instrText>
        </w:r>
        <w:r w:rsidR="00DA4B34">
          <w:rPr>
            <w:noProof/>
            <w:webHidden/>
          </w:rPr>
        </w:r>
        <w:r w:rsidR="00DA4B34">
          <w:rPr>
            <w:noProof/>
            <w:webHidden/>
          </w:rPr>
          <w:fldChar w:fldCharType="separate"/>
        </w:r>
        <w:r w:rsidR="00DA4B34">
          <w:rPr>
            <w:noProof/>
            <w:webHidden/>
          </w:rPr>
          <w:t>43</w:t>
        </w:r>
        <w:r w:rsidR="00DA4B34">
          <w:rPr>
            <w:noProof/>
            <w:webHidden/>
          </w:rPr>
          <w:fldChar w:fldCharType="end"/>
        </w:r>
      </w:hyperlink>
    </w:p>
    <w:p w:rsidR="00DA4B34" w:rsidRDefault="009641A2" w14:paraId="33E8E6DC" w14:textId="6B6A3EBC">
      <w:pPr>
        <w:pStyle w:val="Abbildungsverzeichnis"/>
        <w:tabs>
          <w:tab w:val="right" w:leader="dot" w:pos="9060"/>
        </w:tabs>
        <w:rPr>
          <w:rFonts w:asciiTheme="minorHAnsi" w:hAnsiTheme="minorHAnsi" w:eastAsiaTheme="minorEastAsia" w:cstheme="minorBidi"/>
          <w:noProof/>
          <w:sz w:val="22"/>
          <w:lang w:eastAsia="de-DE"/>
        </w:rPr>
      </w:pPr>
      <w:hyperlink w:history="1" w:anchor="_Toc126152093">
        <w:r w:rsidRPr="003314D4" w:rsidR="00DA4B34">
          <w:rPr>
            <w:rStyle w:val="Hyperlink"/>
            <w:noProof/>
          </w:rPr>
          <w:t>Tabelle 8: Multivariate Zeitreihe mit Stell- und Regelgröße</w:t>
        </w:r>
        <w:r w:rsidR="00DA4B34">
          <w:rPr>
            <w:noProof/>
            <w:webHidden/>
          </w:rPr>
          <w:tab/>
        </w:r>
        <w:r w:rsidR="00DA4B34">
          <w:rPr>
            <w:noProof/>
            <w:webHidden/>
          </w:rPr>
          <w:fldChar w:fldCharType="begin"/>
        </w:r>
        <w:r w:rsidR="00DA4B34">
          <w:rPr>
            <w:noProof/>
            <w:webHidden/>
          </w:rPr>
          <w:instrText xml:space="preserve"> PAGEREF _Toc126152093 \h </w:instrText>
        </w:r>
        <w:r w:rsidR="00DA4B34">
          <w:rPr>
            <w:noProof/>
            <w:webHidden/>
          </w:rPr>
        </w:r>
        <w:r w:rsidR="00DA4B34">
          <w:rPr>
            <w:noProof/>
            <w:webHidden/>
          </w:rPr>
          <w:fldChar w:fldCharType="separate"/>
        </w:r>
        <w:r w:rsidR="00DA4B34">
          <w:rPr>
            <w:noProof/>
            <w:webHidden/>
          </w:rPr>
          <w:t>44</w:t>
        </w:r>
        <w:r w:rsidR="00DA4B34">
          <w:rPr>
            <w:noProof/>
            <w:webHidden/>
          </w:rPr>
          <w:fldChar w:fldCharType="end"/>
        </w:r>
      </w:hyperlink>
    </w:p>
    <w:p w:rsidR="00DA4B34" w:rsidRDefault="009641A2" w14:paraId="08ED44A4" w14:textId="1AA02EC6">
      <w:pPr>
        <w:pStyle w:val="Abbildungsverzeichnis"/>
        <w:tabs>
          <w:tab w:val="right" w:leader="dot" w:pos="9060"/>
        </w:tabs>
        <w:rPr>
          <w:rFonts w:asciiTheme="minorHAnsi" w:hAnsiTheme="minorHAnsi" w:eastAsiaTheme="minorEastAsia" w:cstheme="minorBidi"/>
          <w:noProof/>
          <w:sz w:val="22"/>
          <w:lang w:eastAsia="de-DE"/>
        </w:rPr>
      </w:pPr>
      <w:hyperlink w:history="1" w:anchor="_Toc126152094">
        <w:r w:rsidRPr="003314D4" w:rsidR="00DA4B34">
          <w:rPr>
            <w:rStyle w:val="Hyperlink"/>
            <w:noProof/>
          </w:rPr>
          <w:t>Tabelle 9: Rangfolge der Einflussfaktoren auf den Regelungserfolg</w:t>
        </w:r>
        <w:r w:rsidR="00DA4B34">
          <w:rPr>
            <w:noProof/>
            <w:webHidden/>
          </w:rPr>
          <w:tab/>
        </w:r>
        <w:r w:rsidR="00DA4B34">
          <w:rPr>
            <w:noProof/>
            <w:webHidden/>
          </w:rPr>
          <w:fldChar w:fldCharType="begin"/>
        </w:r>
        <w:r w:rsidR="00DA4B34">
          <w:rPr>
            <w:noProof/>
            <w:webHidden/>
          </w:rPr>
          <w:instrText xml:space="preserve"> PAGEREF _Toc126152094 \h </w:instrText>
        </w:r>
        <w:r w:rsidR="00DA4B34">
          <w:rPr>
            <w:noProof/>
            <w:webHidden/>
          </w:rPr>
        </w:r>
        <w:r w:rsidR="00DA4B34">
          <w:rPr>
            <w:noProof/>
            <w:webHidden/>
          </w:rPr>
          <w:fldChar w:fldCharType="separate"/>
        </w:r>
        <w:r w:rsidR="00DA4B34">
          <w:rPr>
            <w:noProof/>
            <w:webHidden/>
          </w:rPr>
          <w:t>74</w:t>
        </w:r>
        <w:r w:rsidR="00DA4B34">
          <w:rPr>
            <w:noProof/>
            <w:webHidden/>
          </w:rPr>
          <w:fldChar w:fldCharType="end"/>
        </w:r>
      </w:hyperlink>
    </w:p>
    <w:p w:rsidRPr="00AB1532" w:rsidR="00FD5823" w:rsidP="00FD5823" w:rsidRDefault="00FD5823" w14:paraId="0381A253" w14:textId="116EFC55">
      <w:r>
        <w:rPr>
          <w:lang w:val="en-US"/>
        </w:rPr>
        <w:fldChar w:fldCharType="end"/>
      </w:r>
    </w:p>
    <w:p w:rsidRPr="00AB1532" w:rsidR="007B105E" w:rsidRDefault="007B105E" w14:paraId="6CE60C9E" w14:textId="77777777">
      <w:pPr>
        <w:spacing w:after="0" w:line="240" w:lineRule="auto"/>
        <w:jc w:val="left"/>
        <w:rPr>
          <w:rFonts w:cs="Arial"/>
          <w:b/>
          <w:bCs/>
          <w:kern w:val="32"/>
          <w:sz w:val="32"/>
          <w:szCs w:val="32"/>
        </w:rPr>
      </w:pPr>
      <w:r w:rsidRPr="00AB1532">
        <w:br w:type="page"/>
      </w:r>
    </w:p>
    <w:p w:rsidR="00E50ECB" w:rsidP="00A54BEA" w:rsidRDefault="00E50ECB" w14:paraId="7D337870" w14:textId="009EF73F">
      <w:pPr>
        <w:pStyle w:val="berschrift1"/>
        <w:rPr>
          <w:lang w:val="en-GB"/>
        </w:rPr>
      </w:pPr>
      <w:bookmarkStart w:name="_Toc126152028" w:id="256"/>
      <w:r w:rsidRPr="009A2D08">
        <w:rPr>
          <w:lang w:val="en-GB"/>
        </w:rPr>
        <w:t>Anhang</w:t>
      </w:r>
      <w:bookmarkEnd w:id="256"/>
    </w:p>
    <w:p w:rsidR="00014E43" w:rsidP="007376CD" w:rsidRDefault="007376CD" w14:paraId="113491EE" w14:textId="735CCC5D">
      <w:pPr>
        <w:pStyle w:val="berschrift2"/>
      </w:pPr>
      <w:bookmarkStart w:name="_Toc126152029" w:id="257"/>
      <w:r w:rsidRPr="007376CD">
        <w:t>Python Skript aus “main.py”</w:t>
      </w:r>
      <w:bookmarkEnd w:id="257"/>
    </w:p>
    <w:p w:rsidRPr="007376CD" w:rsidR="007376CD" w:rsidP="007376CD" w:rsidRDefault="007376CD" w14:paraId="53FBD9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eastAsia="Times New Roman" w:cs="Courier New"/>
          <w:color w:val="080808"/>
          <w:sz w:val="20"/>
          <w:szCs w:val="20"/>
          <w:lang w:val="en-GB" w:eastAsia="de-DE"/>
        </w:rPr>
      </w:pPr>
      <w:r w:rsidRPr="007376CD">
        <w:rPr>
          <w:rFonts w:ascii="Courier New" w:hAnsi="Courier New" w:eastAsia="Times New Roman" w:cs="Courier New"/>
          <w:color w:val="0033B3"/>
          <w:sz w:val="20"/>
          <w:szCs w:val="20"/>
          <w:lang w:val="en-GB" w:eastAsia="de-DE"/>
        </w:rPr>
        <w:t xml:space="preserve">from </w:t>
      </w:r>
      <w:r w:rsidRPr="007376CD">
        <w:rPr>
          <w:rFonts w:ascii="Courier New" w:hAnsi="Courier New" w:eastAsia="Times New Roman" w:cs="Courier New"/>
          <w:color w:val="080808"/>
          <w:sz w:val="20"/>
          <w:szCs w:val="20"/>
          <w:lang w:val="en-GB" w:eastAsia="de-DE"/>
        </w:rPr>
        <w:t xml:space="preserve">simulation.simulation </w:t>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SimKeys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from </w:t>
      </w:r>
      <w:r w:rsidRPr="007376CD">
        <w:rPr>
          <w:rFonts w:ascii="Courier New" w:hAnsi="Courier New" w:eastAsia="Times New Roman" w:cs="Courier New"/>
          <w:color w:val="080808"/>
          <w:sz w:val="20"/>
          <w:szCs w:val="20"/>
          <w:lang w:val="en-GB" w:eastAsia="de-DE"/>
        </w:rPr>
        <w:t xml:space="preserve">simulation.simulation </w:t>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Simulation</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from </w:t>
      </w:r>
      <w:r w:rsidRPr="007376CD">
        <w:rPr>
          <w:rFonts w:ascii="Courier New" w:hAnsi="Courier New" w:eastAsia="Times New Roman" w:cs="Courier New"/>
          <w:color w:val="080808"/>
          <w:sz w:val="20"/>
          <w:szCs w:val="20"/>
          <w:lang w:val="en-GB" w:eastAsia="de-DE"/>
        </w:rPr>
        <w:t xml:space="preserve">simulation.simulation </w:t>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SimConfig</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from </w:t>
      </w:r>
      <w:r w:rsidRPr="007376CD">
        <w:rPr>
          <w:rFonts w:ascii="Courier New" w:hAnsi="Courier New" w:eastAsia="Times New Roman" w:cs="Courier New"/>
          <w:color w:val="080808"/>
          <w:sz w:val="20"/>
          <w:szCs w:val="20"/>
          <w:lang w:val="en-GB" w:eastAsia="de-DE"/>
        </w:rPr>
        <w:t xml:space="preserve">export </w:t>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Data</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from </w:t>
      </w:r>
      <w:r w:rsidRPr="007376CD">
        <w:rPr>
          <w:rFonts w:ascii="Courier New" w:hAnsi="Courier New" w:eastAsia="Times New Roman" w:cs="Courier New"/>
          <w:color w:val="080808"/>
          <w:sz w:val="20"/>
          <w:szCs w:val="20"/>
          <w:lang w:val="en-GB" w:eastAsia="de-DE"/>
        </w:rPr>
        <w:t xml:space="preserve">control.control_ai </w:t>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Agent, AgentConfig</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run_simulation</w:t>
      </w:r>
      <w:r w:rsidRPr="007376CD">
        <w:rPr>
          <w:rFonts w:ascii="Courier New" w:hAnsi="Courier New" w:eastAsia="Times New Roman" w:cs="Courier New"/>
          <w:color w:val="080808"/>
          <w:sz w:val="20"/>
          <w:szCs w:val="20"/>
          <w:lang w:val="en-GB" w:eastAsia="de-DE"/>
        </w:rPr>
        <w:t xml:space="preserve">(s_config: </w:t>
      </w:r>
      <w:r w:rsidRPr="007376CD">
        <w:rPr>
          <w:rFonts w:ascii="Courier New" w:hAnsi="Courier New" w:eastAsia="Times New Roman" w:cs="Courier New"/>
          <w:color w:val="000000"/>
          <w:sz w:val="20"/>
          <w:szCs w:val="20"/>
          <w:lang w:val="en-GB" w:eastAsia="de-DE"/>
        </w:rPr>
        <w:t>SimConfig</w:t>
      </w:r>
      <w:r w:rsidRPr="007376CD">
        <w:rPr>
          <w:rFonts w:ascii="Courier New" w:hAnsi="Courier New" w:eastAsia="Times New Roman" w:cs="Courier New"/>
          <w:color w:val="080808"/>
          <w:sz w:val="20"/>
          <w:szCs w:val="20"/>
          <w:lang w:val="en-GB" w:eastAsia="de-DE"/>
        </w:rPr>
        <w:t>, agent_configs):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sim_time = </w:t>
      </w:r>
      <w:r w:rsidRPr="007376CD">
        <w:rPr>
          <w:rFonts w:ascii="Courier New" w:hAnsi="Courier New" w:eastAsia="Times New Roman" w:cs="Courier New"/>
          <w:color w:val="1750EB"/>
          <w:sz w:val="20"/>
          <w:szCs w:val="20"/>
          <w:lang w:val="en-GB" w:eastAsia="de-DE"/>
        </w:rPr>
        <w:t>200_000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sim_steps = </w:t>
      </w:r>
      <w:r w:rsidRPr="007376CD">
        <w:rPr>
          <w:rFonts w:ascii="Courier New" w:hAnsi="Courier New" w:eastAsia="Times New Roman" w:cs="Courier New"/>
          <w:color w:val="000080"/>
          <w:sz w:val="20"/>
          <w:szCs w:val="20"/>
          <w:lang w:val="en-GB" w:eastAsia="de-DE"/>
        </w:rPr>
        <w:t>int</w:t>
      </w:r>
      <w:r w:rsidRPr="007376CD">
        <w:rPr>
          <w:rFonts w:ascii="Courier New" w:hAnsi="Courier New" w:eastAsia="Times New Roman" w:cs="Courier New"/>
          <w:color w:val="080808"/>
          <w:sz w:val="20"/>
          <w:szCs w:val="20"/>
          <w:lang w:val="en-GB" w:eastAsia="de-DE"/>
        </w:rPr>
        <w:t>(sim_time / s_config.dt)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for </w:t>
      </w:r>
      <w:r w:rsidRPr="007376CD">
        <w:rPr>
          <w:rFonts w:ascii="Courier New" w:hAnsi="Courier New" w:eastAsia="Times New Roman" w:cs="Courier New"/>
          <w:color w:val="080808"/>
          <w:sz w:val="20"/>
          <w:szCs w:val="20"/>
          <w:lang w:val="en-GB" w:eastAsia="de-DE"/>
        </w:rPr>
        <w:t xml:space="preserve">agent_config </w:t>
      </w:r>
      <w:r w:rsidRPr="007376CD">
        <w:rPr>
          <w:rFonts w:ascii="Courier New" w:hAnsi="Courier New" w:eastAsia="Times New Roman" w:cs="Courier New"/>
          <w:color w:val="0033B3"/>
          <w:sz w:val="20"/>
          <w:szCs w:val="20"/>
          <w:lang w:val="en-GB" w:eastAsia="de-DE"/>
        </w:rPr>
        <w:t xml:space="preserve">in </w:t>
      </w:r>
      <w:r w:rsidRPr="007376CD">
        <w:rPr>
          <w:rFonts w:ascii="Courier New" w:hAnsi="Courier New" w:eastAsia="Times New Roman" w:cs="Courier New"/>
          <w:color w:val="080808"/>
          <w:sz w:val="20"/>
          <w:szCs w:val="20"/>
          <w:lang w:val="en-GB" w:eastAsia="de-DE"/>
        </w:rPr>
        <w:t>agent_configs: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sim = Simulation(s_config)</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agent = Agent(agent_config, SimKeys.ACTION, SimKeys.VALUE)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 = Data(</w:t>
      </w:r>
      <w:r w:rsidRPr="007376CD">
        <w:rPr>
          <w:rFonts w:ascii="Courier New" w:hAnsi="Courier New" w:eastAsia="Times New Roman" w:cs="Courier New"/>
          <w:color w:val="660099"/>
          <w:sz w:val="20"/>
          <w:szCs w:val="20"/>
          <w:lang w:val="en-GB" w:eastAsia="de-DE"/>
        </w:rPr>
        <w:t>plots_every</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 xml:space="preserve">50 </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0080"/>
          <w:sz w:val="20"/>
          <w:szCs w:val="20"/>
          <w:lang w:val="en-GB" w:eastAsia="de-DE"/>
        </w:rPr>
        <w:t>pow</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10</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3</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660099"/>
          <w:sz w:val="20"/>
          <w:szCs w:val="20"/>
          <w:lang w:val="en-GB" w:eastAsia="de-DE"/>
        </w:rPr>
        <w:t>agent_config</w:t>
      </w:r>
      <w:r w:rsidRPr="007376CD">
        <w:rPr>
          <w:rFonts w:ascii="Courier New" w:hAnsi="Courier New" w:eastAsia="Times New Roman" w:cs="Courier New"/>
          <w:color w:val="080808"/>
          <w:sz w:val="20"/>
          <w:szCs w:val="20"/>
          <w:lang w:val="en-GB" w:eastAsia="de-DE"/>
        </w:rPr>
        <w:t xml:space="preserve">=agent_config, </w:t>
      </w:r>
      <w:r w:rsidRPr="007376CD">
        <w:rPr>
          <w:rFonts w:ascii="Courier New" w:hAnsi="Courier New" w:eastAsia="Times New Roman" w:cs="Courier New"/>
          <w:color w:val="660099"/>
          <w:sz w:val="20"/>
          <w:szCs w:val="20"/>
          <w:lang w:val="en-GB" w:eastAsia="de-DE"/>
        </w:rPr>
        <w:t>sim_config</w:t>
      </w:r>
      <w:r w:rsidRPr="007376CD">
        <w:rPr>
          <w:rFonts w:ascii="Courier New" w:hAnsi="Courier New" w:eastAsia="Times New Roman" w:cs="Courier New"/>
          <w:color w:val="080808"/>
          <w:sz w:val="20"/>
          <w:szCs w:val="20"/>
          <w:lang w:val="en-GB" w:eastAsia="de-DE"/>
        </w:rPr>
        <w:t>=s_config)</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target, time = sim.reset()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for </w:t>
      </w:r>
      <w:r w:rsidRPr="007376CD">
        <w:rPr>
          <w:rFonts w:ascii="Courier New" w:hAnsi="Courier New" w:eastAsia="Times New Roman" w:cs="Courier New"/>
          <w:color w:val="080808"/>
          <w:sz w:val="20"/>
          <w:szCs w:val="20"/>
          <w:lang w:val="en-GB" w:eastAsia="de-DE"/>
        </w:rPr>
        <w:t xml:space="preserve">_ </w:t>
      </w:r>
      <w:r w:rsidRPr="007376CD">
        <w:rPr>
          <w:rFonts w:ascii="Courier New" w:hAnsi="Courier New" w:eastAsia="Times New Roman" w:cs="Courier New"/>
          <w:color w:val="0033B3"/>
          <w:sz w:val="20"/>
          <w:szCs w:val="20"/>
          <w:lang w:val="en-GB" w:eastAsia="de-DE"/>
        </w:rPr>
        <w:t xml:space="preserve">in </w:t>
      </w:r>
      <w:r w:rsidRPr="007376CD">
        <w:rPr>
          <w:rFonts w:ascii="Courier New" w:hAnsi="Courier New" w:eastAsia="Times New Roman" w:cs="Courier New"/>
          <w:color w:val="000080"/>
          <w:sz w:val="20"/>
          <w:szCs w:val="20"/>
          <w:lang w:val="en-GB" w:eastAsia="de-DE"/>
        </w:rPr>
        <w:t>range</w:t>
      </w:r>
      <w:r w:rsidRPr="007376CD">
        <w:rPr>
          <w:rFonts w:ascii="Courier New" w:hAnsi="Courier New" w:eastAsia="Times New Roman" w:cs="Courier New"/>
          <w:color w:val="080808"/>
          <w:sz w:val="20"/>
          <w:szCs w:val="20"/>
          <w:lang w:val="en-GB" w:eastAsia="de-DE"/>
        </w:rPr>
        <w:t>(sim_steps):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Change reference here if needed#</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action, predictions = agent.choose_action(target, time, sim.current_u)</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080808"/>
          <w:sz w:val="20"/>
          <w:szCs w:val="20"/>
          <w:lang w:val="en-GB" w:eastAsia="de-DE"/>
        </w:rPr>
        <w:t xml:space="preserve">predictions </w:t>
      </w:r>
      <w:r w:rsidRPr="007376CD">
        <w:rPr>
          <w:rFonts w:ascii="Courier New" w:hAnsi="Courier New" w:eastAsia="Times New Roman" w:cs="Courier New"/>
          <w:color w:val="0033B3"/>
          <w:sz w:val="20"/>
          <w:szCs w:val="20"/>
          <w:lang w:val="en-GB" w:eastAsia="de-DE"/>
        </w:rPr>
        <w:t>is not 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Calculate actual trajectories</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values = sim.calculate_strategies(agent.get_allowed_strategies(sim.current_u), agent.h,</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agent.act_every)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data.record_errors(predictions, values, time)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zi = </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Add disturbance impulse z here if needed #</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target_, time, temp = sim.step(action, zi, agent.reference)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080808"/>
          <w:sz w:val="20"/>
          <w:szCs w:val="20"/>
          <w:lang w:val="en-GB" w:eastAsia="de-DE"/>
        </w:rPr>
        <w:t xml:space="preserve">action </w:t>
      </w:r>
      <w:r w:rsidRPr="007376CD">
        <w:rPr>
          <w:rFonts w:ascii="Courier New" w:hAnsi="Courier New" w:eastAsia="Times New Roman" w:cs="Courier New"/>
          <w:color w:val="0033B3"/>
          <w:sz w:val="20"/>
          <w:szCs w:val="20"/>
          <w:lang w:val="en-GB" w:eastAsia="de-DE"/>
        </w:rPr>
        <w:t>is not 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agent.record(temp)</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agent.train_model(time)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target = target_</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data.finish(sim)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get_agent_configs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Create all the Configs which should be compared</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c1 = AgentConfig(</w:t>
      </w:r>
      <w:r w:rsidRPr="007376CD">
        <w:rPr>
          <w:rFonts w:ascii="Courier New" w:hAnsi="Courier New" w:eastAsia="Times New Roman" w:cs="Courier New"/>
          <w:color w:val="660099"/>
          <w:sz w:val="20"/>
          <w:szCs w:val="20"/>
          <w:lang w:val="en-GB" w:eastAsia="de-DE"/>
        </w:rPr>
        <w:t>reference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8</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660099"/>
          <w:sz w:val="20"/>
          <w:szCs w:val="20"/>
          <w:lang w:val="en-GB" w:eastAsia="de-DE"/>
        </w:rPr>
        <w:t>action_space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2</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3</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4</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5</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6</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7</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8</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9</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10</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c1.n = </w:t>
      </w:r>
      <w:r w:rsidRPr="007376CD">
        <w:rPr>
          <w:rFonts w:ascii="Courier New" w:hAnsi="Courier New" w:eastAsia="Times New Roman" w:cs="Courier New"/>
          <w:color w:val="1750EB"/>
          <w:sz w:val="20"/>
          <w:szCs w:val="20"/>
          <w:lang w:val="en-GB" w:eastAsia="de-DE"/>
        </w:rPr>
        <w:t>4</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c1.m = </w:t>
      </w:r>
      <w:r w:rsidRPr="007376CD">
        <w:rPr>
          <w:rFonts w:ascii="Courier New" w:hAnsi="Courier New" w:eastAsia="Times New Roman" w:cs="Courier New"/>
          <w:color w:val="1750EB"/>
          <w:sz w:val="20"/>
          <w:szCs w:val="20"/>
          <w:lang w:val="en-GB" w:eastAsia="de-DE"/>
        </w:rPr>
        <w:t>2</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c1.h = </w:t>
      </w:r>
      <w:r w:rsidRPr="007376CD">
        <w:rPr>
          <w:rFonts w:ascii="Courier New" w:hAnsi="Courier New" w:eastAsia="Times New Roman" w:cs="Courier New"/>
          <w:color w:val="1750EB"/>
          <w:sz w:val="20"/>
          <w:szCs w:val="20"/>
          <w:lang w:val="en-GB" w:eastAsia="de-DE"/>
        </w:rPr>
        <w:t>4</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c1.act_every = </w:t>
      </w:r>
      <w:r w:rsidRPr="007376CD">
        <w:rPr>
          <w:rFonts w:ascii="Courier New" w:hAnsi="Courier New" w:eastAsia="Times New Roman" w:cs="Courier New"/>
          <w:color w:val="1750EB"/>
          <w:sz w:val="20"/>
          <w:szCs w:val="20"/>
          <w:lang w:val="en-GB" w:eastAsia="de-DE"/>
        </w:rPr>
        <w:t>200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c1.train_every = </w:t>
      </w:r>
      <w:r w:rsidRPr="007376CD">
        <w:rPr>
          <w:rFonts w:ascii="Courier New" w:hAnsi="Courier New" w:eastAsia="Times New Roman" w:cs="Courier New"/>
          <w:color w:val="1750EB"/>
          <w:sz w:val="20"/>
          <w:szCs w:val="20"/>
          <w:lang w:val="en-GB" w:eastAsia="de-DE"/>
        </w:rPr>
        <w:t>10_000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[c1]</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080808"/>
          <w:sz w:val="20"/>
          <w:szCs w:val="20"/>
          <w:lang w:val="en-GB" w:eastAsia="de-DE"/>
        </w:rPr>
        <w:t xml:space="preserve">__name__ == </w:t>
      </w:r>
      <w:r w:rsidRPr="007376CD">
        <w:rPr>
          <w:rFonts w:ascii="Courier New" w:hAnsi="Courier New" w:eastAsia="Times New Roman" w:cs="Courier New"/>
          <w:color w:val="067D17"/>
          <w:sz w:val="20"/>
          <w:szCs w:val="20"/>
          <w:lang w:val="en-GB" w:eastAsia="de-DE"/>
        </w:rPr>
        <w:t>'__main__'</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sim_config = SimConfig()</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sim_config.noise = </w:t>
      </w:r>
      <w:r w:rsidRPr="007376CD">
        <w:rPr>
          <w:rFonts w:ascii="Courier New" w:hAnsi="Courier New" w:eastAsia="Times New Roman" w:cs="Courier New"/>
          <w:color w:val="1750EB"/>
          <w:sz w:val="20"/>
          <w:szCs w:val="20"/>
          <w:lang w:val="en-GB" w:eastAsia="de-DE"/>
        </w:rPr>
        <w:t>0.5</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sim_config.dt = </w:t>
      </w:r>
      <w:r w:rsidRPr="007376CD">
        <w:rPr>
          <w:rFonts w:ascii="Courier New" w:hAnsi="Courier New" w:eastAsia="Times New Roman" w:cs="Courier New"/>
          <w:color w:val="1750EB"/>
          <w:sz w:val="20"/>
          <w:szCs w:val="20"/>
          <w:lang w:val="en-GB" w:eastAsia="de-DE"/>
        </w:rPr>
        <w:t xml:space="preserve">10  </w:t>
      </w:r>
      <w:r w:rsidRPr="007376CD">
        <w:rPr>
          <w:rFonts w:ascii="Courier New" w:hAnsi="Courier New" w:eastAsia="Times New Roman" w:cs="Courier New"/>
          <w:i/>
          <w:iCs/>
          <w:color w:val="8C8C8C"/>
          <w:sz w:val="20"/>
          <w:szCs w:val="20"/>
          <w:lang w:val="en-GB" w:eastAsia="de-DE"/>
        </w:rPr>
        <w:t># Time in ms</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sim_config.start_value = </w:t>
      </w:r>
      <w:r w:rsidRPr="007376CD">
        <w:rPr>
          <w:rFonts w:ascii="Courier New" w:hAnsi="Courier New" w:eastAsia="Times New Roman" w:cs="Courier New"/>
          <w:color w:val="1750EB"/>
          <w:sz w:val="20"/>
          <w:szCs w:val="20"/>
          <w:lang w:val="en-GB" w:eastAsia="de-DE"/>
        </w:rPr>
        <w:t>7</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sim_config.ks = </w:t>
      </w:r>
      <w:r w:rsidRPr="007376CD">
        <w:rPr>
          <w:rFonts w:ascii="Courier New" w:hAnsi="Courier New" w:eastAsia="Times New Roman" w:cs="Courier New"/>
          <w:color w:val="1750EB"/>
          <w:sz w:val="20"/>
          <w:szCs w:val="20"/>
          <w:lang w:val="en-GB" w:eastAsia="de-DE"/>
        </w:rPr>
        <w:t>0.15</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sim_config.stable_value = </w:t>
      </w:r>
      <w:r w:rsidRPr="007376CD">
        <w:rPr>
          <w:rFonts w:ascii="Courier New" w:hAnsi="Courier New" w:eastAsia="Times New Roman" w:cs="Courier New"/>
          <w:color w:val="1750EB"/>
          <w:sz w:val="20"/>
          <w:szCs w:val="20"/>
          <w:lang w:val="en-GB" w:eastAsia="de-DE"/>
        </w:rPr>
        <w:t>7</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run_simulation(sim_config, get_agent_configs())</w:t>
      </w:r>
    </w:p>
    <w:p w:rsidR="007376CD" w:rsidP="007376CD" w:rsidRDefault="007376CD" w14:paraId="4A18FCB4" w14:textId="081FDDFC">
      <w:pPr>
        <w:rPr>
          <w:lang w:val="en-GB"/>
        </w:rPr>
      </w:pPr>
    </w:p>
    <w:p w:rsidR="007376CD" w:rsidP="007376CD" w:rsidRDefault="007376CD" w14:paraId="2DEA709E" w14:textId="27719EFF">
      <w:pPr>
        <w:spacing w:after="0" w:line="240" w:lineRule="auto"/>
        <w:jc w:val="left"/>
        <w:rPr>
          <w:lang w:val="en-GB"/>
        </w:rPr>
      </w:pPr>
      <w:r>
        <w:rPr>
          <w:lang w:val="en-GB"/>
        </w:rPr>
        <w:br w:type="page"/>
      </w:r>
    </w:p>
    <w:p w:rsidR="007376CD" w:rsidP="007376CD" w:rsidRDefault="007376CD" w14:paraId="4480FF65" w14:textId="10B001F7">
      <w:pPr>
        <w:pStyle w:val="berschrift2"/>
      </w:pPr>
      <w:bookmarkStart w:name="_Toc126152030" w:id="258"/>
      <w:r w:rsidRPr="007376CD">
        <w:t>Python Skript der Regel-KI a</w:t>
      </w:r>
      <w:r>
        <w:t>us „control_ai.py“</w:t>
      </w:r>
      <w:bookmarkEnd w:id="258"/>
    </w:p>
    <w:p w:rsidRPr="007376CD" w:rsidR="007376CD" w:rsidP="007376CD" w:rsidRDefault="007376CD" w14:paraId="7AF76A1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eastAsia="Times New Roman" w:cs="Courier New"/>
          <w:color w:val="080808"/>
          <w:sz w:val="20"/>
          <w:szCs w:val="20"/>
          <w:lang w:val="en-GB" w:eastAsia="de-DE"/>
        </w:rPr>
      </w:pP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 xml:space="preserve">numpy </w:t>
      </w:r>
      <w:r w:rsidRPr="007376CD">
        <w:rPr>
          <w:rFonts w:ascii="Courier New" w:hAnsi="Courier New" w:eastAsia="Times New Roman" w:cs="Courier New"/>
          <w:color w:val="0033B3"/>
          <w:sz w:val="20"/>
          <w:szCs w:val="20"/>
          <w:lang w:val="en-GB" w:eastAsia="de-DE"/>
        </w:rPr>
        <w:t xml:space="preserve">as </w:t>
      </w:r>
      <w:r w:rsidRPr="007376CD">
        <w:rPr>
          <w:rFonts w:ascii="Courier New" w:hAnsi="Courier New" w:eastAsia="Times New Roman" w:cs="Courier New"/>
          <w:color w:val="080808"/>
          <w:sz w:val="20"/>
          <w:szCs w:val="20"/>
          <w:lang w:val="en-GB" w:eastAsia="de-DE"/>
        </w:rPr>
        <w:t>np</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 xml:space="preserve">control.utils </w:t>
      </w:r>
      <w:r w:rsidRPr="007376CD">
        <w:rPr>
          <w:rFonts w:ascii="Courier New" w:hAnsi="Courier New" w:eastAsia="Times New Roman" w:cs="Courier New"/>
          <w:color w:val="0033B3"/>
          <w:sz w:val="20"/>
          <w:szCs w:val="20"/>
          <w:lang w:val="en-GB" w:eastAsia="de-DE"/>
        </w:rPr>
        <w:t xml:space="preserve">as </w:t>
      </w:r>
      <w:r w:rsidRPr="007376CD">
        <w:rPr>
          <w:rFonts w:ascii="Courier New" w:hAnsi="Courier New" w:eastAsia="Times New Roman" w:cs="Courier New"/>
          <w:color w:val="080808"/>
          <w:sz w:val="20"/>
          <w:szCs w:val="20"/>
          <w:lang w:val="en-GB" w:eastAsia="de-DE"/>
        </w:rPr>
        <w:t>utils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 xml:space="preserve">pandas </w:t>
      </w:r>
      <w:r w:rsidRPr="007376CD">
        <w:rPr>
          <w:rFonts w:ascii="Courier New" w:hAnsi="Courier New" w:eastAsia="Times New Roman" w:cs="Courier New"/>
          <w:color w:val="0033B3"/>
          <w:sz w:val="20"/>
          <w:szCs w:val="20"/>
          <w:lang w:val="en-GB" w:eastAsia="de-DE"/>
        </w:rPr>
        <w:t xml:space="preserve">as </w:t>
      </w:r>
      <w:r w:rsidRPr="007376CD">
        <w:rPr>
          <w:rFonts w:ascii="Courier New" w:hAnsi="Courier New" w:eastAsia="Times New Roman" w:cs="Courier New"/>
          <w:color w:val="080808"/>
          <w:sz w:val="20"/>
          <w:szCs w:val="20"/>
          <w:lang w:val="en-GB" w:eastAsia="de-DE"/>
        </w:rPr>
        <w:t>pd</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from </w:t>
      </w:r>
      <w:r w:rsidRPr="007376CD">
        <w:rPr>
          <w:rFonts w:ascii="Courier New" w:hAnsi="Courier New" w:eastAsia="Times New Roman" w:cs="Courier New"/>
          <w:color w:val="080808"/>
          <w:sz w:val="20"/>
          <w:szCs w:val="20"/>
          <w:lang w:val="en-GB" w:eastAsia="de-DE"/>
        </w:rPr>
        <w:t xml:space="preserve">collections </w:t>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deque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from </w:t>
      </w:r>
      <w:r w:rsidRPr="007376CD">
        <w:rPr>
          <w:rFonts w:ascii="Courier New" w:hAnsi="Courier New" w:eastAsia="Times New Roman" w:cs="Courier New"/>
          <w:color w:val="080808"/>
          <w:sz w:val="20"/>
          <w:szCs w:val="20"/>
          <w:lang w:val="en-GB" w:eastAsia="de-DE"/>
        </w:rPr>
        <w:t xml:space="preserve">tensorflow.python.keras.models </w:t>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Sequential</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from </w:t>
      </w:r>
      <w:r w:rsidRPr="007376CD">
        <w:rPr>
          <w:rFonts w:ascii="Courier New" w:hAnsi="Courier New" w:eastAsia="Times New Roman" w:cs="Courier New"/>
          <w:color w:val="080808"/>
          <w:sz w:val="20"/>
          <w:szCs w:val="20"/>
          <w:lang w:val="en-GB" w:eastAsia="de-DE"/>
        </w:rPr>
        <w:t xml:space="preserve">tensorflow.python.keras.layers </w:t>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Dense, LeakyReLU</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from </w:t>
      </w:r>
      <w:r w:rsidRPr="007376CD">
        <w:rPr>
          <w:rFonts w:ascii="Courier New" w:hAnsi="Courier New" w:eastAsia="Times New Roman" w:cs="Courier New"/>
          <w:color w:val="080808"/>
          <w:sz w:val="20"/>
          <w:szCs w:val="20"/>
          <w:lang w:val="en-GB" w:eastAsia="de-DE"/>
        </w:rPr>
        <w:t xml:space="preserve">tensorflow.python.keras.optimizer_v2.adam </w:t>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Adam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class </w:t>
      </w:r>
      <w:r w:rsidRPr="007376CD">
        <w:rPr>
          <w:rFonts w:ascii="Courier New" w:hAnsi="Courier New" w:eastAsia="Times New Roman" w:cs="Courier New"/>
          <w:color w:val="000000"/>
          <w:sz w:val="20"/>
          <w:szCs w:val="20"/>
          <w:lang w:val="en-GB" w:eastAsia="de-DE"/>
        </w:rPr>
        <w:t>AgentConfig</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B200B2"/>
          <w:sz w:val="20"/>
          <w:szCs w:val="20"/>
          <w:lang w:val="en-GB" w:eastAsia="de-DE"/>
        </w:rPr>
        <w:t>__init__</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reference, action_space, du_max=</w:t>
      </w:r>
      <w:r w:rsidRPr="007376CD">
        <w:rPr>
          <w:rFonts w:ascii="Courier New" w:hAnsi="Courier New" w:eastAsia="Times New Roman" w:cs="Courier New"/>
          <w:color w:val="0033B3"/>
          <w:sz w:val="20"/>
          <w:szCs w:val="20"/>
          <w:lang w:val="en-GB" w:eastAsia="de-DE"/>
        </w:rPr>
        <w:t>None</w:t>
      </w:r>
      <w:r w:rsidRPr="007376CD">
        <w:rPr>
          <w:rFonts w:ascii="Courier New" w:hAnsi="Courier New" w:eastAsia="Times New Roman" w:cs="Courier New"/>
          <w:color w:val="080808"/>
          <w:sz w:val="20"/>
          <w:szCs w:val="20"/>
          <w:lang w:val="en-GB" w:eastAsia="de-DE"/>
        </w:rPr>
        <w:t>, sys_lim=</w:t>
      </w:r>
      <w:r w:rsidRPr="007376CD">
        <w:rPr>
          <w:rFonts w:ascii="Courier New" w:hAnsi="Courier New" w:eastAsia="Times New Roman" w:cs="Courier New"/>
          <w:color w:val="0033B3"/>
          <w:sz w:val="20"/>
          <w:szCs w:val="20"/>
          <w:lang w:val="en-GB" w:eastAsia="de-DE"/>
        </w:rPr>
        <w:t>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.max_mem_size = </w:t>
      </w:r>
      <w:r w:rsidRPr="007376CD">
        <w:rPr>
          <w:rFonts w:ascii="Courier New" w:hAnsi="Courier New" w:eastAsia="Times New Roman" w:cs="Courier New"/>
          <w:color w:val="1750EB"/>
          <w:sz w:val="20"/>
          <w:szCs w:val="20"/>
          <w:lang w:val="en-GB" w:eastAsia="de-DE"/>
        </w:rPr>
        <w:t>10_000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.n = </w:t>
      </w:r>
      <w:r w:rsidRPr="007376CD">
        <w:rPr>
          <w:rFonts w:ascii="Courier New" w:hAnsi="Courier New" w:eastAsia="Times New Roman" w:cs="Courier New"/>
          <w:color w:val="1750EB"/>
          <w:sz w:val="20"/>
          <w:szCs w:val="20"/>
          <w:lang w:val="en-GB" w:eastAsia="de-DE"/>
        </w:rPr>
        <w:t>2</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h needs to be greater than m and &gt; 0, m can be 0</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 Control horizon</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.m = </w:t>
      </w:r>
      <w:r w:rsidRPr="007376CD">
        <w:rPr>
          <w:rFonts w:ascii="Courier New" w:hAnsi="Courier New" w:eastAsia="Times New Roman" w:cs="Courier New"/>
          <w:color w:val="1750EB"/>
          <w:sz w:val="20"/>
          <w:szCs w:val="20"/>
          <w:lang w:val="en-GB" w:eastAsia="de-DE"/>
        </w:rPr>
        <w:t>2</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Prediction horizon</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.h = </w:t>
      </w:r>
      <w:r w:rsidRPr="007376CD">
        <w:rPr>
          <w:rFonts w:ascii="Courier New" w:hAnsi="Courier New" w:eastAsia="Times New Roman" w:cs="Courier New"/>
          <w:color w:val="1750EB"/>
          <w:sz w:val="20"/>
          <w:szCs w:val="20"/>
          <w:lang w:val="en-GB" w:eastAsia="de-DE"/>
        </w:rPr>
        <w:t>4</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.epsilon =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.epsilon_dec = </w:t>
      </w:r>
      <w:r w:rsidRPr="007376CD">
        <w:rPr>
          <w:rFonts w:ascii="Courier New" w:hAnsi="Courier New" w:eastAsia="Times New Roman" w:cs="Courier New"/>
          <w:color w:val="1750EB"/>
          <w:sz w:val="20"/>
          <w:szCs w:val="20"/>
          <w:lang w:val="en-GB" w:eastAsia="de-DE"/>
        </w:rPr>
        <w:t>0.7</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.epsilon_min = </w:t>
      </w:r>
      <w:r w:rsidRPr="007376CD">
        <w:rPr>
          <w:rFonts w:ascii="Courier New" w:hAnsi="Courier New" w:eastAsia="Times New Roman" w:cs="Courier New"/>
          <w:color w:val="1750EB"/>
          <w:sz w:val="20"/>
          <w:szCs w:val="20"/>
          <w:lang w:val="en-GB" w:eastAsia="de-DE"/>
        </w:rPr>
        <w:t>0.01</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.batch_size = </w:t>
      </w:r>
      <w:r w:rsidRPr="007376CD">
        <w:rPr>
          <w:rFonts w:ascii="Courier New" w:hAnsi="Courier New" w:eastAsia="Times New Roman" w:cs="Courier New"/>
          <w:color w:val="1750EB"/>
          <w:sz w:val="20"/>
          <w:szCs w:val="20"/>
          <w:lang w:val="en-GB" w:eastAsia="de-DE"/>
        </w:rPr>
        <w:t>10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.epochs = </w:t>
      </w:r>
      <w:r w:rsidRPr="007376CD">
        <w:rPr>
          <w:rFonts w:ascii="Courier New" w:hAnsi="Courier New" w:eastAsia="Times New Roman" w:cs="Courier New"/>
          <w:color w:val="1750EB"/>
          <w:sz w:val="20"/>
          <w:szCs w:val="20"/>
          <w:lang w:val="en-GB" w:eastAsia="de-DE"/>
        </w:rPr>
        <w:t>50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Train model every 10 seconds</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.train_every = </w:t>
      </w:r>
      <w:r w:rsidRPr="007376CD">
        <w:rPr>
          <w:rFonts w:ascii="Courier New" w:hAnsi="Courier New" w:eastAsia="Times New Roman" w:cs="Courier New"/>
          <w:color w:val="1750EB"/>
          <w:sz w:val="20"/>
          <w:szCs w:val="20"/>
          <w:lang w:val="en-GB" w:eastAsia="de-DE"/>
        </w:rPr>
        <w:t>10_000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Act every 200ms</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.act_every = </w:t>
      </w:r>
      <w:r w:rsidRPr="007376CD">
        <w:rPr>
          <w:rFonts w:ascii="Courier New" w:hAnsi="Courier New" w:eastAsia="Times New Roman" w:cs="Courier New"/>
          <w:color w:val="1750EB"/>
          <w:sz w:val="20"/>
          <w:szCs w:val="20"/>
          <w:lang w:val="en-GB" w:eastAsia="de-DE"/>
        </w:rPr>
        <w:t>200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.alpha = </w:t>
      </w:r>
      <w:r w:rsidRPr="007376CD">
        <w:rPr>
          <w:rFonts w:ascii="Courier New" w:hAnsi="Courier New" w:eastAsia="Times New Roman" w:cs="Courier New"/>
          <w:color w:val="1750EB"/>
          <w:sz w:val="20"/>
          <w:szCs w:val="20"/>
          <w:lang w:val="en-GB" w:eastAsia="de-DE"/>
        </w:rPr>
        <w:t>0.7</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.reference = reference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.action_space = action_space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.du_max = du_max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 = sys_lim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build_network</w:t>
      </w:r>
      <w:r w:rsidRPr="007376CD">
        <w:rPr>
          <w:rFonts w:ascii="Courier New" w:hAnsi="Courier New" w:eastAsia="Times New Roman" w:cs="Courier New"/>
          <w:color w:val="080808"/>
          <w:sz w:val="20"/>
          <w:szCs w:val="20"/>
          <w:lang w:val="en-GB" w:eastAsia="de-DE"/>
        </w:rPr>
        <w:t>(input_size, output_size, n_hidden1, n_hidden2):</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model = Sequential([</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Dense(n_hidden1, </w:t>
      </w:r>
      <w:r w:rsidRPr="007376CD">
        <w:rPr>
          <w:rFonts w:ascii="Courier New" w:hAnsi="Courier New" w:eastAsia="Times New Roman" w:cs="Courier New"/>
          <w:color w:val="660099"/>
          <w:sz w:val="20"/>
          <w:szCs w:val="20"/>
          <w:lang w:val="en-GB" w:eastAsia="de-DE"/>
        </w:rPr>
        <w:t>input_shape</w:t>
      </w:r>
      <w:r w:rsidRPr="007376CD">
        <w:rPr>
          <w:rFonts w:ascii="Courier New" w:hAnsi="Courier New" w:eastAsia="Times New Roman" w:cs="Courier New"/>
          <w:color w:val="080808"/>
          <w:sz w:val="20"/>
          <w:szCs w:val="20"/>
          <w:lang w:val="en-GB" w:eastAsia="de-DE"/>
        </w:rPr>
        <w:t>=(input_size,)),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LeakyReLU(</w:t>
      </w:r>
      <w:r w:rsidRPr="007376CD">
        <w:rPr>
          <w:rFonts w:ascii="Courier New" w:hAnsi="Courier New" w:eastAsia="Times New Roman" w:cs="Courier New"/>
          <w:color w:val="660099"/>
          <w:sz w:val="20"/>
          <w:szCs w:val="20"/>
          <w:lang w:val="en-GB" w:eastAsia="de-DE"/>
        </w:rPr>
        <w:t>alpha</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0.1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Dense(n_hidden2),</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LeakyReLU(</w:t>
      </w:r>
      <w:r w:rsidRPr="007376CD">
        <w:rPr>
          <w:rFonts w:ascii="Courier New" w:hAnsi="Courier New" w:eastAsia="Times New Roman" w:cs="Courier New"/>
          <w:color w:val="660099"/>
          <w:sz w:val="20"/>
          <w:szCs w:val="20"/>
          <w:lang w:val="en-GB" w:eastAsia="de-DE"/>
        </w:rPr>
        <w:t>alpha</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0.1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Dense(output_size),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LeakyReLU(</w:t>
      </w:r>
      <w:r w:rsidRPr="007376CD">
        <w:rPr>
          <w:rFonts w:ascii="Courier New" w:hAnsi="Courier New" w:eastAsia="Times New Roman" w:cs="Courier New"/>
          <w:color w:val="660099"/>
          <w:sz w:val="20"/>
          <w:szCs w:val="20"/>
          <w:lang w:val="en-GB" w:eastAsia="de-DE"/>
        </w:rPr>
        <w:t>alpha</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0.1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model.compile(</w:t>
      </w:r>
      <w:r w:rsidRPr="007376CD">
        <w:rPr>
          <w:rFonts w:ascii="Courier New" w:hAnsi="Courier New" w:eastAsia="Times New Roman" w:cs="Courier New"/>
          <w:color w:val="660099"/>
          <w:sz w:val="20"/>
          <w:szCs w:val="20"/>
          <w:lang w:val="en-GB" w:eastAsia="de-DE"/>
        </w:rPr>
        <w:t>optimizer</w:t>
      </w:r>
      <w:r w:rsidRPr="007376CD">
        <w:rPr>
          <w:rFonts w:ascii="Courier New" w:hAnsi="Courier New" w:eastAsia="Times New Roman" w:cs="Courier New"/>
          <w:color w:val="080808"/>
          <w:sz w:val="20"/>
          <w:szCs w:val="20"/>
          <w:lang w:val="en-GB" w:eastAsia="de-DE"/>
        </w:rPr>
        <w:t>=Adam(</w:t>
      </w:r>
      <w:r w:rsidRPr="007376CD">
        <w:rPr>
          <w:rFonts w:ascii="Courier New" w:hAnsi="Courier New" w:eastAsia="Times New Roman" w:cs="Courier New"/>
          <w:color w:val="660099"/>
          <w:sz w:val="20"/>
          <w:szCs w:val="20"/>
          <w:lang w:val="en-GB" w:eastAsia="de-DE"/>
        </w:rPr>
        <w:t>learning_rate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0.0001</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660099"/>
          <w:sz w:val="20"/>
          <w:szCs w:val="20"/>
          <w:lang w:val="en-GB" w:eastAsia="de-DE"/>
        </w:rPr>
        <w:t>loss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67D17"/>
          <w:sz w:val="20"/>
          <w:szCs w:val="20"/>
          <w:lang w:val="en-GB" w:eastAsia="de-DE"/>
        </w:rPr>
        <w:t>'mse'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model</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class </w:t>
      </w:r>
      <w:r w:rsidRPr="007376CD">
        <w:rPr>
          <w:rFonts w:ascii="Courier New" w:hAnsi="Courier New" w:eastAsia="Times New Roman" w:cs="Courier New"/>
          <w:color w:val="000000"/>
          <w:sz w:val="20"/>
          <w:szCs w:val="20"/>
          <w:lang w:val="en-GB" w:eastAsia="de-DE"/>
        </w:rPr>
        <w:t>Agent</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B200B2"/>
          <w:sz w:val="20"/>
          <w:szCs w:val="20"/>
          <w:lang w:val="en-GB" w:eastAsia="de-DE"/>
        </w:rPr>
        <w:t>__init__</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 config: </w:t>
      </w:r>
      <w:r w:rsidRPr="007376CD">
        <w:rPr>
          <w:rFonts w:ascii="Courier New" w:hAnsi="Courier New" w:eastAsia="Times New Roman" w:cs="Courier New"/>
          <w:color w:val="000000"/>
          <w:sz w:val="20"/>
          <w:szCs w:val="20"/>
          <w:lang w:val="en-GB" w:eastAsia="de-DE"/>
        </w:rPr>
        <w:t>AgentConfig</w:t>
      </w:r>
      <w:r w:rsidRPr="007376CD">
        <w:rPr>
          <w:rFonts w:ascii="Courier New" w:hAnsi="Courier New" w:eastAsia="Times New Roman" w:cs="Courier New"/>
          <w:color w:val="080808"/>
          <w:sz w:val="20"/>
          <w:szCs w:val="20"/>
          <w:lang w:val="en-GB" w:eastAsia="de-DE"/>
        </w:rPr>
        <w:t>, c_key, t_key):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assert </w:t>
      </w:r>
      <w:r w:rsidRPr="007376CD">
        <w:rPr>
          <w:rFonts w:ascii="Courier New" w:hAnsi="Courier New" w:eastAsia="Times New Roman" w:cs="Courier New"/>
          <w:color w:val="080808"/>
          <w:sz w:val="20"/>
          <w:szCs w:val="20"/>
          <w:lang w:val="en-GB" w:eastAsia="de-DE"/>
        </w:rPr>
        <w:t>config.h &gt; config.m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.input_size = (config.n +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 xml:space="preserve">) * </w:t>
      </w:r>
      <w:r w:rsidRPr="007376CD">
        <w:rPr>
          <w:rFonts w:ascii="Courier New" w:hAnsi="Courier New" w:eastAsia="Times New Roman" w:cs="Courier New"/>
          <w:color w:val="1750EB"/>
          <w:sz w:val="20"/>
          <w:szCs w:val="20"/>
          <w:lang w:val="en-GB" w:eastAsia="de-DE"/>
        </w:rPr>
        <w:t xml:space="preserve">2 </w:t>
      </w:r>
      <w:r w:rsidRPr="007376CD">
        <w:rPr>
          <w:rFonts w:ascii="Courier New" w:hAnsi="Courier New" w:eastAsia="Times New Roman" w:cs="Courier New"/>
          <w:color w:val="080808"/>
          <w:sz w:val="20"/>
          <w:szCs w:val="20"/>
          <w:lang w:val="en-GB" w:eastAsia="de-DE"/>
        </w:rPr>
        <w:t>+ config.m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xml:space="preserve"># System limits (upper limit and lower limit) -&gt; if not None the </w:t>
      </w:r>
      <w:r w:rsidRPr="007376CD">
        <w:rPr>
          <w:rFonts w:ascii="Courier New" w:hAnsi="Courier New" w:eastAsia="Times New Roman" w:cs="Courier New"/>
          <w:i/>
          <w:iCs/>
          <w:color w:val="8C8C8C"/>
          <w:sz w:val="20"/>
          <w:szCs w:val="20"/>
          <w:lang w:val="en-GB" w:eastAsia="de-DE"/>
        </w:rPr>
        <w:t>data will be normalized to that range</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 = config.sys_lim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.action_space = config.action_space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.du_max = config.du_max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.alpha = config.alpha</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.epsilon = config.epsilon</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.epsilon_dec = config.epsilon_dec</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.epsilon_min = config.epsilon_min</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.batch_size = config.batch_size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.epochs = config.epochs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.reference = config.reference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.n = config.n</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.control_key = c_key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.target_key = t_key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.m = config.m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.h = config.h</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.train_every = config.train_every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.last_trained = </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.act_every = config.act_every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.last_acted = </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.memory = deque(</w:t>
      </w:r>
      <w:r w:rsidRPr="007376CD">
        <w:rPr>
          <w:rFonts w:ascii="Courier New" w:hAnsi="Courier New" w:eastAsia="Times New Roman" w:cs="Courier New"/>
          <w:color w:val="660099"/>
          <w:sz w:val="20"/>
          <w:szCs w:val="20"/>
          <w:lang w:val="en-GB" w:eastAsia="de-DE"/>
        </w:rPr>
        <w:t>maxlen</w:t>
      </w:r>
      <w:r w:rsidRPr="007376CD">
        <w:rPr>
          <w:rFonts w:ascii="Courier New" w:hAnsi="Courier New" w:eastAsia="Times New Roman" w:cs="Courier New"/>
          <w:color w:val="080808"/>
          <w:sz w:val="20"/>
          <w:szCs w:val="20"/>
          <w:lang w:val="en-GB" w:eastAsia="de-DE"/>
        </w:rPr>
        <w:t>=config.max_mem_size)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.training_history = []</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Temporary memory is cleared after every training iteration</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.temp_memory = []</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.model = build_network(</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.input_size,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.h, </w:t>
      </w:r>
      <w:r w:rsidRPr="007376CD">
        <w:rPr>
          <w:rFonts w:ascii="Courier New" w:hAnsi="Courier New" w:eastAsia="Times New Roman" w:cs="Courier New"/>
          <w:color w:val="1750EB"/>
          <w:sz w:val="20"/>
          <w:szCs w:val="20"/>
          <w:lang w:val="en-GB" w:eastAsia="de-DE"/>
        </w:rPr>
        <w:t>256</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1750EB"/>
          <w:sz w:val="20"/>
          <w:szCs w:val="20"/>
          <w:lang w:val="en-GB" w:eastAsia="de-DE"/>
        </w:rPr>
        <w:t>128</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.control_strategies = utils.compute_all_possible_strategies(</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.m,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.action_space,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660099"/>
          <w:sz w:val="20"/>
          <w:szCs w:val="20"/>
          <w:lang w:val="en-GB" w:eastAsia="de-DE"/>
        </w:rPr>
        <w:t>du_max</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.du_max)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_get_prediction_data</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current_y, allowed_strategies):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Get the target and control values for the last n time steps from the memory</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data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.memory[i][</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.target_key],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.memory[i][</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.control_key]] </w:t>
      </w:r>
      <w:r w:rsidRPr="007376CD">
        <w:rPr>
          <w:rFonts w:ascii="Courier New" w:hAnsi="Courier New" w:eastAsia="Times New Roman" w:cs="Courier New"/>
          <w:color w:val="0033B3"/>
          <w:sz w:val="20"/>
          <w:szCs w:val="20"/>
          <w:lang w:val="en-GB" w:eastAsia="de-DE"/>
        </w:rPr>
        <w:t xml:space="preserve">for </w:t>
      </w:r>
      <w:r w:rsidRPr="007376CD">
        <w:rPr>
          <w:rFonts w:ascii="Courier New" w:hAnsi="Courier New" w:eastAsia="Times New Roman" w:cs="Courier New"/>
          <w:color w:val="080808"/>
          <w:sz w:val="20"/>
          <w:szCs w:val="20"/>
          <w:lang w:val="en-GB" w:eastAsia="de-DE"/>
        </w:rPr>
        <w:t xml:space="preserve">i </w:t>
      </w:r>
      <w:r w:rsidRPr="007376CD">
        <w:rPr>
          <w:rFonts w:ascii="Courier New" w:hAnsi="Courier New" w:eastAsia="Times New Roman" w:cs="Courier New"/>
          <w:color w:val="0033B3"/>
          <w:sz w:val="20"/>
          <w:szCs w:val="20"/>
          <w:lang w:val="en-GB" w:eastAsia="de-DE"/>
        </w:rPr>
        <w:t>in</w:t>
      </w:r>
      <w:r w:rsidRPr="007376CD">
        <w:rPr>
          <w:rFonts w:ascii="Courier New" w:hAnsi="Courier New" w:eastAsia="Times New Roman" w:cs="Courier New"/>
          <w:color w:val="0033B3"/>
          <w:sz w:val="20"/>
          <w:szCs w:val="20"/>
          <w:lang w:val="en-GB" w:eastAsia="de-DE"/>
        </w:rPr>
        <w:br/>
      </w:r>
      <w:r w:rsidRPr="007376CD">
        <w:rPr>
          <w:rFonts w:ascii="Courier New" w:hAnsi="Courier New" w:eastAsia="Times New Roman" w:cs="Courier New"/>
          <w:color w:val="0033B3"/>
          <w:sz w:val="20"/>
          <w:szCs w:val="20"/>
          <w:lang w:val="en-GB" w:eastAsia="de-DE"/>
        </w:rPr>
        <w:t xml:space="preserve">                </w:t>
      </w:r>
      <w:r w:rsidRPr="007376CD">
        <w:rPr>
          <w:rFonts w:ascii="Courier New" w:hAnsi="Courier New" w:eastAsia="Times New Roman" w:cs="Courier New"/>
          <w:color w:val="000080"/>
          <w:sz w:val="20"/>
          <w:szCs w:val="20"/>
          <w:lang w:val="en-GB" w:eastAsia="de-DE"/>
        </w:rPr>
        <w:t>range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00080"/>
          <w:sz w:val="20"/>
          <w:szCs w:val="20"/>
          <w:lang w:val="en-GB" w:eastAsia="de-DE"/>
        </w:rPr>
        <w:t>len</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.memory)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.n, </w:t>
      </w:r>
      <w:r w:rsidRPr="007376CD">
        <w:rPr>
          <w:rFonts w:ascii="Courier New" w:hAnsi="Courier New" w:eastAsia="Times New Roman" w:cs="Courier New"/>
          <w:color w:val="000080"/>
          <w:sz w:val="20"/>
          <w:szCs w:val="20"/>
          <w:lang w:val="en-GB" w:eastAsia="de-DE"/>
        </w:rPr>
        <w:t>len</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.memory))]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 = np.array(data, </w:t>
      </w:r>
      <w:r w:rsidRPr="007376CD">
        <w:rPr>
          <w:rFonts w:ascii="Courier New" w:hAnsi="Courier New" w:eastAsia="Times New Roman" w:cs="Courier New"/>
          <w:color w:val="660099"/>
          <w:sz w:val="20"/>
          <w:szCs w:val="20"/>
          <w:lang w:val="en-GB" w:eastAsia="de-DE"/>
        </w:rPr>
        <w:t>dtype</w:t>
      </w:r>
      <w:r w:rsidRPr="007376CD">
        <w:rPr>
          <w:rFonts w:ascii="Courier New" w:hAnsi="Courier New" w:eastAsia="Times New Roman" w:cs="Courier New"/>
          <w:color w:val="080808"/>
          <w:sz w:val="20"/>
          <w:szCs w:val="20"/>
          <w:lang w:val="en-GB" w:eastAsia="de-DE"/>
        </w:rPr>
        <w:t>=np.float)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.sys_lim </w:t>
      </w:r>
      <w:r w:rsidRPr="007376CD">
        <w:rPr>
          <w:rFonts w:ascii="Courier New" w:hAnsi="Courier New" w:eastAsia="Times New Roman" w:cs="Courier New"/>
          <w:color w:val="0033B3"/>
          <w:sz w:val="20"/>
          <w:szCs w:val="20"/>
          <w:lang w:val="en-GB" w:eastAsia="de-DE"/>
        </w:rPr>
        <w:t>is not 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Normalize Data to system limits</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data[:, </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xml:space="preserve">] = utils.normalize(data[:, </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 xml:space="preserve">] = utils.normalize(data[:,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0080"/>
          <w:sz w:val="20"/>
          <w:szCs w:val="20"/>
          <w:lang w:val="en-GB" w:eastAsia="de-DE"/>
        </w:rPr>
        <w:t>min</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.action_space), </w:t>
      </w:r>
      <w:r w:rsidRPr="007376CD">
        <w:rPr>
          <w:rFonts w:ascii="Courier New" w:hAnsi="Courier New" w:eastAsia="Times New Roman" w:cs="Courier New"/>
          <w:color w:val="000080"/>
          <w:sz w:val="20"/>
          <w:szCs w:val="20"/>
          <w:lang w:val="en-GB" w:eastAsia="de-DE"/>
        </w:rPr>
        <w:t>max</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.action_space))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allowed_strategies = utils.normalize(allowed_strategies, </w:t>
      </w:r>
      <w:r w:rsidRPr="007376CD">
        <w:rPr>
          <w:rFonts w:ascii="Courier New" w:hAnsi="Courier New" w:eastAsia="Times New Roman" w:cs="Courier New"/>
          <w:color w:val="000080"/>
          <w:sz w:val="20"/>
          <w:szCs w:val="20"/>
          <w:lang w:val="en-GB" w:eastAsia="de-DE"/>
        </w:rPr>
        <w:t>min</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.action_space), </w:t>
      </w:r>
      <w:r w:rsidRPr="007376CD">
        <w:rPr>
          <w:rFonts w:ascii="Courier New" w:hAnsi="Courier New" w:eastAsia="Times New Roman" w:cs="Courier New"/>
          <w:color w:val="000080"/>
          <w:sz w:val="20"/>
          <w:szCs w:val="20"/>
          <w:lang w:val="en-GB" w:eastAsia="de-DE"/>
        </w:rPr>
        <w:t>max</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.action_space))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Flatten array since its currently nested</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data = data.flatten()</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Add current y at the end of the array</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.sys_lim </w:t>
      </w:r>
      <w:r w:rsidRPr="007376CD">
        <w:rPr>
          <w:rFonts w:ascii="Courier New" w:hAnsi="Courier New" w:eastAsia="Times New Roman" w:cs="Courier New"/>
          <w:color w:val="0033B3"/>
          <w:sz w:val="20"/>
          <w:szCs w:val="20"/>
          <w:lang w:val="en-GB" w:eastAsia="de-DE"/>
        </w:rPr>
        <w:t>is not 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 = np.append(data, utils.normalize(current_y,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else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 = np.append(data, current_y)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Expand dimensions of array so that the row can be copied</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data = np.expand_dims(data, </w:t>
      </w:r>
      <w:r w:rsidRPr="007376CD">
        <w:rPr>
          <w:rFonts w:ascii="Courier New" w:hAnsi="Courier New" w:eastAsia="Times New Roman" w:cs="Courier New"/>
          <w:color w:val="660099"/>
          <w:sz w:val="20"/>
          <w:szCs w:val="20"/>
          <w:lang w:val="en-GB" w:eastAsia="de-DE"/>
        </w:rPr>
        <w:t>axis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Copy the row to fit the same shape as the control strategies so that they can be concatenated</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data = np.repeat(data, </w:t>
      </w:r>
      <w:r w:rsidRPr="007376CD">
        <w:rPr>
          <w:rFonts w:ascii="Courier New" w:hAnsi="Courier New" w:eastAsia="Times New Roman" w:cs="Courier New"/>
          <w:color w:val="660099"/>
          <w:sz w:val="20"/>
          <w:szCs w:val="20"/>
          <w:lang w:val="en-GB" w:eastAsia="de-DE"/>
        </w:rPr>
        <w:t>repeats</w:t>
      </w:r>
      <w:r w:rsidRPr="007376CD">
        <w:rPr>
          <w:rFonts w:ascii="Courier New" w:hAnsi="Courier New" w:eastAsia="Times New Roman" w:cs="Courier New"/>
          <w:color w:val="080808"/>
          <w:sz w:val="20"/>
          <w:szCs w:val="20"/>
          <w:lang w:val="en-GB" w:eastAsia="de-DE"/>
        </w:rPr>
        <w:t>=allowed_strategies.shape[</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660099"/>
          <w:sz w:val="20"/>
          <w:szCs w:val="20"/>
          <w:lang w:val="en-GB" w:eastAsia="de-DE"/>
        </w:rPr>
        <w:t>axis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 = np.concatenate((data, allowed_strategies), </w:t>
      </w:r>
      <w:r w:rsidRPr="007376CD">
        <w:rPr>
          <w:rFonts w:ascii="Courier New" w:hAnsi="Courier New" w:eastAsia="Times New Roman" w:cs="Courier New"/>
          <w:color w:val="660099"/>
          <w:sz w:val="20"/>
          <w:szCs w:val="20"/>
          <w:lang w:val="en-GB" w:eastAsia="de-DE"/>
        </w:rPr>
        <w:t>axis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data</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get_allowed_strategies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current_u):</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.du_max </w:t>
      </w:r>
      <w:r w:rsidRPr="007376CD">
        <w:rPr>
          <w:rFonts w:ascii="Courier New" w:hAnsi="Courier New" w:eastAsia="Times New Roman" w:cs="Courier New"/>
          <w:color w:val="0033B3"/>
          <w:sz w:val="20"/>
          <w:szCs w:val="20"/>
          <w:lang w:val="en-GB" w:eastAsia="de-DE"/>
        </w:rPr>
        <w:t>is 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.control_strategies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Filter possible control strategies with constraint du &lt;= du_max</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diff = np.abs(current_u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.control_strategies[:, </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.control_strategies[diff &lt;=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.du_max]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record</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state):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Save current target and control values in the long term and temporary memory</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inputs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.target_key,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.control_key]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y = {k: state[k] </w:t>
      </w:r>
      <w:r w:rsidRPr="007376CD">
        <w:rPr>
          <w:rFonts w:ascii="Courier New" w:hAnsi="Courier New" w:eastAsia="Times New Roman" w:cs="Courier New"/>
          <w:color w:val="0033B3"/>
          <w:sz w:val="20"/>
          <w:szCs w:val="20"/>
          <w:lang w:val="en-GB" w:eastAsia="de-DE"/>
        </w:rPr>
        <w:t xml:space="preserve">for </w:t>
      </w:r>
      <w:r w:rsidRPr="007376CD">
        <w:rPr>
          <w:rFonts w:ascii="Courier New" w:hAnsi="Courier New" w:eastAsia="Times New Roman" w:cs="Courier New"/>
          <w:color w:val="080808"/>
          <w:sz w:val="20"/>
          <w:szCs w:val="20"/>
          <w:lang w:val="en-GB" w:eastAsia="de-DE"/>
        </w:rPr>
        <w:t xml:space="preserve">k </w:t>
      </w:r>
      <w:r w:rsidRPr="007376CD">
        <w:rPr>
          <w:rFonts w:ascii="Courier New" w:hAnsi="Courier New" w:eastAsia="Times New Roman" w:cs="Courier New"/>
          <w:color w:val="0033B3"/>
          <w:sz w:val="20"/>
          <w:szCs w:val="20"/>
          <w:lang w:val="en-GB" w:eastAsia="de-DE"/>
        </w:rPr>
        <w:t xml:space="preserve">in </w:t>
      </w:r>
      <w:r w:rsidRPr="007376CD">
        <w:rPr>
          <w:rFonts w:ascii="Courier New" w:hAnsi="Courier New" w:eastAsia="Times New Roman" w:cs="Courier New"/>
          <w:color w:val="080808"/>
          <w:sz w:val="20"/>
          <w:szCs w:val="20"/>
          <w:lang w:val="en-GB" w:eastAsia="de-DE"/>
        </w:rPr>
        <w:t>inputs}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.memory.append(y)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.temp_memory.append(y)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choose_action</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current_y, t, u):</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Returns next action and all the predictions the ANN made</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080808"/>
          <w:sz w:val="20"/>
          <w:szCs w:val="20"/>
          <w:lang w:val="en-GB" w:eastAsia="de-DE"/>
        </w:rPr>
        <w:t xml:space="preserve">t &lt;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.last_acted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.act_every: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return None</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None</w:t>
      </w:r>
      <w:r w:rsidRPr="007376CD">
        <w:rPr>
          <w:rFonts w:ascii="Courier New" w:hAnsi="Courier New" w:eastAsia="Times New Roman" w:cs="Courier New"/>
          <w:color w:val="0033B3"/>
          <w:sz w:val="20"/>
          <w:szCs w:val="20"/>
          <w:lang w:val="en-GB" w:eastAsia="de-DE"/>
        </w:rPr>
        <w:br/>
      </w:r>
      <w:r w:rsidRPr="007376CD">
        <w:rPr>
          <w:rFonts w:ascii="Courier New" w:hAnsi="Courier New" w:eastAsia="Times New Roman" w:cs="Courier New"/>
          <w:color w:val="0033B3"/>
          <w:sz w:val="20"/>
          <w:szCs w:val="20"/>
          <w:lang w:val="en-GB" w:eastAsia="de-DE"/>
        </w:rPr>
        <w:br/>
      </w:r>
      <w:r w:rsidRPr="007376CD">
        <w:rPr>
          <w:rFonts w:ascii="Courier New" w:hAnsi="Courier New" w:eastAsia="Times New Roman" w:cs="Courier New"/>
          <w:color w:val="0033B3"/>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.last_acted = 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rand = np.random.random()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000080"/>
          <w:sz w:val="20"/>
          <w:szCs w:val="20"/>
          <w:lang w:val="en-GB" w:eastAsia="de-DE"/>
        </w:rPr>
        <w:t>len</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.memory) &lt;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.n </w:t>
      </w:r>
      <w:r w:rsidRPr="007376CD">
        <w:rPr>
          <w:rFonts w:ascii="Courier New" w:hAnsi="Courier New" w:eastAsia="Times New Roman" w:cs="Courier New"/>
          <w:color w:val="0033B3"/>
          <w:sz w:val="20"/>
          <w:szCs w:val="20"/>
          <w:lang w:val="en-GB" w:eastAsia="de-DE"/>
        </w:rPr>
        <w:t xml:space="preserve">or </w:t>
      </w:r>
      <w:r w:rsidRPr="007376CD">
        <w:rPr>
          <w:rFonts w:ascii="Courier New" w:hAnsi="Courier New" w:eastAsia="Times New Roman" w:cs="Courier New"/>
          <w:color w:val="080808"/>
          <w:sz w:val="20"/>
          <w:szCs w:val="20"/>
          <w:lang w:val="en-GB" w:eastAsia="de-DE"/>
        </w:rPr>
        <w:t xml:space="preserve">rand &lt;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.epsilon:</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Pick random action</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action = np.random.choice(</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.action_space)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 xml:space="preserve">action, </w:t>
      </w:r>
      <w:r w:rsidRPr="007376CD">
        <w:rPr>
          <w:rFonts w:ascii="Courier New" w:hAnsi="Courier New" w:eastAsia="Times New Roman" w:cs="Courier New"/>
          <w:color w:val="0033B3"/>
          <w:sz w:val="20"/>
          <w:szCs w:val="20"/>
          <w:lang w:val="en-GB" w:eastAsia="de-DE"/>
        </w:rPr>
        <w:t>None</w:t>
      </w:r>
      <w:r w:rsidRPr="007376CD">
        <w:rPr>
          <w:rFonts w:ascii="Courier New" w:hAnsi="Courier New" w:eastAsia="Times New Roman" w:cs="Courier New"/>
          <w:color w:val="0033B3"/>
          <w:sz w:val="20"/>
          <w:szCs w:val="20"/>
          <w:lang w:val="en-GB" w:eastAsia="de-DE"/>
        </w:rPr>
        <w:br/>
      </w:r>
      <w:r w:rsidRPr="007376CD">
        <w:rPr>
          <w:rFonts w:ascii="Courier New" w:hAnsi="Courier New" w:eastAsia="Times New Roman" w:cs="Courier New"/>
          <w:color w:val="0033B3"/>
          <w:sz w:val="20"/>
          <w:szCs w:val="20"/>
          <w:lang w:val="en-GB" w:eastAsia="de-DE"/>
        </w:rPr>
        <w:br/>
      </w:r>
      <w:r w:rsidRPr="007376CD">
        <w:rPr>
          <w:rFonts w:ascii="Courier New" w:hAnsi="Courier New" w:eastAsia="Times New Roman" w:cs="Courier New"/>
          <w:color w:val="0033B3"/>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allowed_strategies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.get_allowed_strategies(u)</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inputs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._get_prediction_data(current_y, np.copy(allowed_strategies))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predictions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.model.predict(inputs, </w:t>
      </w:r>
      <w:r w:rsidRPr="007376CD">
        <w:rPr>
          <w:rFonts w:ascii="Courier New" w:hAnsi="Courier New" w:eastAsia="Times New Roman" w:cs="Courier New"/>
          <w:color w:val="660099"/>
          <w:sz w:val="20"/>
          <w:szCs w:val="20"/>
          <w:lang w:val="en-GB" w:eastAsia="de-DE"/>
        </w:rPr>
        <w:t>batch_size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4096</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.sys_lim </w:t>
      </w:r>
      <w:r w:rsidRPr="007376CD">
        <w:rPr>
          <w:rFonts w:ascii="Courier New" w:hAnsi="Courier New" w:eastAsia="Times New Roman" w:cs="Courier New"/>
          <w:color w:val="0033B3"/>
          <w:sz w:val="20"/>
          <w:szCs w:val="20"/>
          <w:lang w:val="en-GB" w:eastAsia="de-DE"/>
        </w:rPr>
        <w:t>is not 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predictions = utils.denormalize(predictions,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Evaluate control strategies and find the best one (minimal cost)</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costs = _cost_function(predictions,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.reference,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.alpha)</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rand = np.random.random()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080808"/>
          <w:sz w:val="20"/>
          <w:szCs w:val="20"/>
          <w:lang w:val="en-GB" w:eastAsia="de-DE"/>
        </w:rPr>
        <w:t xml:space="preserve">rand &lt;= </w:t>
      </w:r>
      <w:r w:rsidRPr="007376CD">
        <w:rPr>
          <w:rFonts w:ascii="Courier New" w:hAnsi="Courier New" w:eastAsia="Times New Roman" w:cs="Courier New"/>
          <w:color w:val="1750EB"/>
          <w:sz w:val="20"/>
          <w:szCs w:val="20"/>
          <w:lang w:val="en-GB" w:eastAsia="de-DE"/>
        </w:rPr>
        <w:t>0.1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Pick a random strategy of the best 10</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idx = np.argpartition(costs, </w:t>
      </w:r>
      <w:r w:rsidRPr="007376CD">
        <w:rPr>
          <w:rFonts w:ascii="Courier New" w:hAnsi="Courier New" w:eastAsia="Times New Roman" w:cs="Courier New"/>
          <w:color w:val="000080"/>
          <w:sz w:val="20"/>
          <w:szCs w:val="20"/>
          <w:lang w:val="en-GB" w:eastAsia="de-DE"/>
        </w:rPr>
        <w:t>min</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10</w:t>
      </w:r>
      <w:r w:rsidRPr="007376CD">
        <w:rPr>
          <w:rFonts w:ascii="Courier New" w:hAnsi="Courier New" w:eastAsia="Times New Roman" w:cs="Courier New"/>
          <w:color w:val="080808"/>
          <w:sz w:val="20"/>
          <w:szCs w:val="20"/>
          <w:lang w:val="en-GB" w:eastAsia="de-DE"/>
        </w:rPr>
        <w:t>, allowed_strategies.shape[</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xml:space="preserve">] -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min_cost_idx = np.random.choice(idx)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else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min_cost_idx = np.argmin(costs)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best_strategy = allowed_strategies[min_cost_idx]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0080"/>
          <w:sz w:val="20"/>
          <w:szCs w:val="20"/>
          <w:lang w:val="en-GB" w:eastAsia="de-DE"/>
        </w:rPr>
        <w:t>print</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67D17"/>
          <w:sz w:val="20"/>
          <w:szCs w:val="20"/>
          <w:lang w:val="en-GB" w:eastAsia="de-DE"/>
        </w:rPr>
        <w:t>'BEST STRATEGY: '</w:t>
      </w:r>
      <w:r w:rsidRPr="007376CD">
        <w:rPr>
          <w:rFonts w:ascii="Courier New" w:hAnsi="Courier New" w:eastAsia="Times New Roman" w:cs="Courier New"/>
          <w:color w:val="080808"/>
          <w:sz w:val="20"/>
          <w:szCs w:val="20"/>
          <w:lang w:val="en-GB" w:eastAsia="de-DE"/>
        </w:rPr>
        <w:t xml:space="preserve">, best_strategy, </w:t>
      </w:r>
      <w:r w:rsidRPr="007376CD">
        <w:rPr>
          <w:rFonts w:ascii="Courier New" w:hAnsi="Courier New" w:eastAsia="Times New Roman" w:cs="Courier New"/>
          <w:color w:val="067D17"/>
          <w:sz w:val="20"/>
          <w:szCs w:val="20"/>
          <w:lang w:val="en-GB" w:eastAsia="de-DE"/>
        </w:rPr>
        <w:t>' COST: '</w:t>
      </w:r>
      <w:r w:rsidRPr="007376CD">
        <w:rPr>
          <w:rFonts w:ascii="Courier New" w:hAnsi="Courier New" w:eastAsia="Times New Roman" w:cs="Courier New"/>
          <w:color w:val="080808"/>
          <w:sz w:val="20"/>
          <w:szCs w:val="20"/>
          <w:lang w:val="en-GB" w:eastAsia="de-DE"/>
        </w:rPr>
        <w:t xml:space="preserve">, costs[min_cost_idx], </w:t>
      </w:r>
      <w:r w:rsidRPr="007376CD">
        <w:rPr>
          <w:rFonts w:ascii="Courier New" w:hAnsi="Courier New" w:eastAsia="Times New Roman" w:cs="Courier New"/>
          <w:color w:val="067D17"/>
          <w:sz w:val="20"/>
          <w:szCs w:val="20"/>
          <w:lang w:val="en-GB" w:eastAsia="de-DE"/>
        </w:rPr>
        <w:t>' EPSILON: '</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.epsilon)</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Only use first action of control strategy for the next timestep, after that repeat this process</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best_strategy[</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predictions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train_model</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000080"/>
          <w:sz w:val="20"/>
          <w:szCs w:val="20"/>
          <w:lang w:val="en-GB" w:eastAsia="de-DE"/>
        </w:rPr>
        <w:t>len</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.memory) &lt;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.n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.h + </w:t>
      </w:r>
      <w:r w:rsidRPr="007376CD">
        <w:rPr>
          <w:rFonts w:ascii="Courier New" w:hAnsi="Courier New" w:eastAsia="Times New Roman" w:cs="Courier New"/>
          <w:color w:val="1750EB"/>
          <w:sz w:val="20"/>
          <w:szCs w:val="20"/>
          <w:lang w:val="en-GB" w:eastAsia="de-DE"/>
        </w:rPr>
        <w:t xml:space="preserve">1 </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.batch_size </w:t>
      </w:r>
      <w:r w:rsidRPr="007376CD">
        <w:rPr>
          <w:rFonts w:ascii="Courier New" w:hAnsi="Courier New" w:eastAsia="Times New Roman" w:cs="Courier New"/>
          <w:color w:val="0033B3"/>
          <w:sz w:val="20"/>
          <w:szCs w:val="20"/>
          <w:lang w:val="en-GB" w:eastAsia="de-DE"/>
        </w:rPr>
        <w:t xml:space="preserve">or </w:t>
      </w:r>
      <w:r w:rsidRPr="007376CD">
        <w:rPr>
          <w:rFonts w:ascii="Courier New" w:hAnsi="Courier New" w:eastAsia="Times New Roman" w:cs="Courier New"/>
          <w:color w:val="080808"/>
          <w:sz w:val="20"/>
          <w:szCs w:val="20"/>
          <w:lang w:val="en-GB" w:eastAsia="de-DE"/>
        </w:rPr>
        <w:t xml:space="preserve">t &lt;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.last_trained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.train_every: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return</w:t>
      </w:r>
      <w:r w:rsidRPr="007376CD">
        <w:rPr>
          <w:rFonts w:ascii="Courier New" w:hAnsi="Courier New" w:eastAsia="Times New Roman" w:cs="Courier New"/>
          <w:color w:val="0033B3"/>
          <w:sz w:val="20"/>
          <w:szCs w:val="20"/>
          <w:lang w:val="en-GB" w:eastAsia="de-DE"/>
        </w:rPr>
        <w:br/>
      </w:r>
      <w:r w:rsidRPr="007376CD">
        <w:rPr>
          <w:rFonts w:ascii="Courier New" w:hAnsi="Courier New" w:eastAsia="Times New Roman" w:cs="Courier New"/>
          <w:color w:val="0033B3"/>
          <w:sz w:val="20"/>
          <w:szCs w:val="20"/>
          <w:lang w:val="en-GB" w:eastAsia="de-DE"/>
        </w:rPr>
        <w:br/>
      </w:r>
      <w:r w:rsidRPr="007376CD">
        <w:rPr>
          <w:rFonts w:ascii="Courier New" w:hAnsi="Courier New" w:eastAsia="Times New Roman" w:cs="Courier New"/>
          <w:color w:val="0033B3"/>
          <w:sz w:val="20"/>
          <w:szCs w:val="20"/>
          <w:lang w:val="en-GB" w:eastAsia="de-DE"/>
        </w:rPr>
        <w:t xml:space="preserve">        </w:t>
      </w:r>
      <w:r w:rsidRPr="007376CD">
        <w:rPr>
          <w:rFonts w:ascii="Courier New" w:hAnsi="Courier New" w:eastAsia="Times New Roman" w:cs="Courier New"/>
          <w:color w:val="080808"/>
          <w:sz w:val="20"/>
          <w:szCs w:val="20"/>
          <w:lang w:val="en-GB" w:eastAsia="de-DE"/>
        </w:rPr>
        <w:t>df = pd.DataFrame.from_records(</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.temp_memory)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Normalize data</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.sys_lim </w:t>
      </w:r>
      <w:r w:rsidRPr="007376CD">
        <w:rPr>
          <w:rFonts w:ascii="Courier New" w:hAnsi="Courier New" w:eastAsia="Times New Roman" w:cs="Courier New"/>
          <w:color w:val="0033B3"/>
          <w:sz w:val="20"/>
          <w:szCs w:val="20"/>
          <w:lang w:val="en-GB" w:eastAsia="de-DE"/>
        </w:rPr>
        <w:t>is not 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df[</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.target_key] = utils.normalize(df[[</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.target_key]],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.sys_lim[</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df[</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.control_key] = utils.normalize(df[[</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.control_key]], </w:t>
      </w:r>
      <w:r w:rsidRPr="007376CD">
        <w:rPr>
          <w:rFonts w:ascii="Courier New" w:hAnsi="Courier New" w:eastAsia="Times New Roman" w:cs="Courier New"/>
          <w:color w:val="000080"/>
          <w:sz w:val="20"/>
          <w:szCs w:val="20"/>
          <w:lang w:val="en-GB" w:eastAsia="de-DE"/>
        </w:rPr>
        <w:t>min</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.action_space),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0080"/>
          <w:sz w:val="20"/>
          <w:szCs w:val="20"/>
          <w:lang w:val="en-GB" w:eastAsia="de-DE"/>
        </w:rPr>
        <w:t>max</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.action_space))</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x_data, y_data = utils.convert_input_data_training(df,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.n,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.m,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.h,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.control_key,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.target_key)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history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.model.fit(x_data, y_data, </w:t>
      </w:r>
      <w:r w:rsidRPr="007376CD">
        <w:rPr>
          <w:rFonts w:ascii="Courier New" w:hAnsi="Courier New" w:eastAsia="Times New Roman" w:cs="Courier New"/>
          <w:color w:val="660099"/>
          <w:sz w:val="20"/>
          <w:szCs w:val="20"/>
          <w:lang w:val="en-GB" w:eastAsia="de-DE"/>
        </w:rPr>
        <w:t>batch_size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.batch_size, </w:t>
      </w:r>
      <w:r w:rsidRPr="007376CD">
        <w:rPr>
          <w:rFonts w:ascii="Courier New" w:hAnsi="Courier New" w:eastAsia="Times New Roman" w:cs="Courier New"/>
          <w:color w:val="660099"/>
          <w:sz w:val="20"/>
          <w:szCs w:val="20"/>
          <w:lang w:val="en-GB" w:eastAsia="de-DE"/>
        </w:rPr>
        <w:t>epochs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.epochs, </w:t>
      </w:r>
      <w:r w:rsidRPr="007376CD">
        <w:rPr>
          <w:rFonts w:ascii="Courier New" w:hAnsi="Courier New" w:eastAsia="Times New Roman" w:cs="Courier New"/>
          <w:color w:val="660099"/>
          <w:sz w:val="20"/>
          <w:szCs w:val="20"/>
          <w:lang w:val="en-GB" w:eastAsia="de-DE"/>
        </w:rPr>
        <w:t>verbose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.training_history.append(history)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.epsilon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.epsilon *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.epsilon_dec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.epsilon &gt;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 xml:space="preserve">.epsilon_min </w:t>
      </w:r>
      <w:r w:rsidRPr="007376CD">
        <w:rPr>
          <w:rFonts w:ascii="Courier New" w:hAnsi="Courier New" w:eastAsia="Times New Roman" w:cs="Courier New"/>
          <w:color w:val="0033B3"/>
          <w:sz w:val="20"/>
          <w:szCs w:val="20"/>
          <w:lang w:val="en-GB" w:eastAsia="de-DE"/>
        </w:rPr>
        <w:t xml:space="preserve">else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.epsilon_min</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.temp_memory.clear()</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94558D"/>
          <w:sz w:val="20"/>
          <w:szCs w:val="20"/>
          <w:lang w:val="en-GB" w:eastAsia="de-DE"/>
        </w:rPr>
        <w:t>self</w:t>
      </w:r>
      <w:r w:rsidRPr="007376CD">
        <w:rPr>
          <w:rFonts w:ascii="Courier New" w:hAnsi="Courier New" w:eastAsia="Times New Roman" w:cs="Courier New"/>
          <w:color w:val="080808"/>
          <w:sz w:val="20"/>
          <w:szCs w:val="20"/>
          <w:lang w:val="en-GB" w:eastAsia="de-DE"/>
        </w:rPr>
        <w:t>.last_trained = 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_cost_function</w:t>
      </w:r>
      <w:r w:rsidRPr="007376CD">
        <w:rPr>
          <w:rFonts w:ascii="Courier New" w:hAnsi="Courier New" w:eastAsia="Times New Roman" w:cs="Courier New"/>
          <w:color w:val="080808"/>
          <w:sz w:val="20"/>
          <w:szCs w:val="20"/>
          <w:lang w:val="en-GB" w:eastAsia="de-DE"/>
        </w:rPr>
        <w:t>(trajectories, reference, alpha):</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Calculate cost of trajectories</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:param trajectories: Predicted trajectories over a given horizon of len(trajectory)</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:param reference: Value where the system should end up</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:return: cost of all trajectories</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h = trajectories.shape[</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Calculate weights for each element in the trajectory</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weights = np.power(alpha, np.flip(np.arange(h)))</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 xml:space="preserve">np.sum((trajectories - reference) ** </w:t>
      </w:r>
      <w:r w:rsidRPr="007376CD">
        <w:rPr>
          <w:rFonts w:ascii="Courier New" w:hAnsi="Courier New" w:eastAsia="Times New Roman" w:cs="Courier New"/>
          <w:color w:val="1750EB"/>
          <w:sz w:val="20"/>
          <w:szCs w:val="20"/>
          <w:lang w:val="en-GB" w:eastAsia="de-DE"/>
        </w:rPr>
        <w:t xml:space="preserve">2 </w:t>
      </w:r>
      <w:r w:rsidRPr="007376CD">
        <w:rPr>
          <w:rFonts w:ascii="Courier New" w:hAnsi="Courier New" w:eastAsia="Times New Roman" w:cs="Courier New"/>
          <w:color w:val="080808"/>
          <w:sz w:val="20"/>
          <w:szCs w:val="20"/>
          <w:lang w:val="en-GB" w:eastAsia="de-DE"/>
        </w:rPr>
        <w:t xml:space="preserve">* weights, </w:t>
      </w:r>
      <w:r w:rsidRPr="007376CD">
        <w:rPr>
          <w:rFonts w:ascii="Courier New" w:hAnsi="Courier New" w:eastAsia="Times New Roman" w:cs="Courier New"/>
          <w:color w:val="660099"/>
          <w:sz w:val="20"/>
          <w:szCs w:val="20"/>
          <w:lang w:val="en-GB" w:eastAsia="de-DE"/>
        </w:rPr>
        <w:t>axis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p>
    <w:p w:rsidR="007376CD" w:rsidRDefault="007376CD" w14:paraId="4B48237E" w14:textId="2396C09A">
      <w:pPr>
        <w:spacing w:after="0" w:line="240" w:lineRule="auto"/>
        <w:jc w:val="left"/>
        <w:rPr>
          <w:lang w:val="en-GB"/>
        </w:rPr>
      </w:pPr>
      <w:r>
        <w:rPr>
          <w:lang w:val="en-GB"/>
        </w:rPr>
        <w:br w:type="page"/>
      </w:r>
    </w:p>
    <w:p w:rsidRPr="00BB196B" w:rsidR="007376CD" w:rsidP="007376CD" w:rsidRDefault="007376CD" w14:paraId="69679009" w14:textId="27F1AC09">
      <w:pPr>
        <w:pStyle w:val="berschrift2"/>
        <w:rPr>
          <w:lang w:val="en-GB"/>
        </w:rPr>
      </w:pPr>
      <w:bookmarkStart w:name="_Toc126152031" w:id="259"/>
      <w:r w:rsidRPr="00BB196B">
        <w:rPr>
          <w:lang w:val="en-GB"/>
        </w:rPr>
        <w:t>Python Skript aus “utils.py”</w:t>
      </w:r>
      <w:bookmarkEnd w:id="259"/>
    </w:p>
    <w:p w:rsidRPr="007376CD" w:rsidR="007376CD" w:rsidP="007376CD" w:rsidRDefault="007376CD" w14:paraId="0EA7A12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eastAsia="Times New Roman" w:cs="Courier New"/>
          <w:color w:val="080808"/>
          <w:sz w:val="20"/>
          <w:szCs w:val="20"/>
          <w:lang w:val="en-GB" w:eastAsia="de-DE"/>
        </w:rPr>
      </w:pP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itertools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 xml:space="preserve">numpy </w:t>
      </w:r>
      <w:r w:rsidRPr="007376CD">
        <w:rPr>
          <w:rFonts w:ascii="Courier New" w:hAnsi="Courier New" w:eastAsia="Times New Roman" w:cs="Courier New"/>
          <w:color w:val="0033B3"/>
          <w:sz w:val="20"/>
          <w:szCs w:val="20"/>
          <w:lang w:val="en-GB" w:eastAsia="de-DE"/>
        </w:rPr>
        <w:t xml:space="preserve">as </w:t>
      </w:r>
      <w:r w:rsidRPr="007376CD">
        <w:rPr>
          <w:rFonts w:ascii="Courier New" w:hAnsi="Courier New" w:eastAsia="Times New Roman" w:cs="Courier New"/>
          <w:color w:val="080808"/>
          <w:sz w:val="20"/>
          <w:szCs w:val="20"/>
          <w:lang w:val="en-GB" w:eastAsia="de-DE"/>
        </w:rPr>
        <w:t>np</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import </w:t>
      </w:r>
      <w:r w:rsidRPr="007376CD">
        <w:rPr>
          <w:rFonts w:ascii="Courier New" w:hAnsi="Courier New" w:eastAsia="Times New Roman" w:cs="Courier New"/>
          <w:color w:val="080808"/>
          <w:sz w:val="20"/>
          <w:szCs w:val="20"/>
          <w:lang w:val="en-GB" w:eastAsia="de-DE"/>
        </w:rPr>
        <w:t xml:space="preserve">pandas </w:t>
      </w:r>
      <w:r w:rsidRPr="007376CD">
        <w:rPr>
          <w:rFonts w:ascii="Courier New" w:hAnsi="Courier New" w:eastAsia="Times New Roman" w:cs="Courier New"/>
          <w:color w:val="0033B3"/>
          <w:sz w:val="20"/>
          <w:szCs w:val="20"/>
          <w:lang w:val="en-GB" w:eastAsia="de-DE"/>
        </w:rPr>
        <w:t xml:space="preserve">as </w:t>
      </w:r>
      <w:r w:rsidRPr="007376CD">
        <w:rPr>
          <w:rFonts w:ascii="Courier New" w:hAnsi="Courier New" w:eastAsia="Times New Roman" w:cs="Courier New"/>
          <w:color w:val="080808"/>
          <w:sz w:val="20"/>
          <w:szCs w:val="20"/>
          <w:lang w:val="en-GB" w:eastAsia="de-DE"/>
        </w:rPr>
        <w:t>pd</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convert_input_data_training</w:t>
      </w:r>
      <w:r w:rsidRPr="007376CD">
        <w:rPr>
          <w:rFonts w:ascii="Courier New" w:hAnsi="Courier New" w:eastAsia="Times New Roman" w:cs="Courier New"/>
          <w:color w:val="080808"/>
          <w:sz w:val="20"/>
          <w:szCs w:val="20"/>
          <w:lang w:val="en-GB" w:eastAsia="de-DE"/>
        </w:rPr>
        <w:t xml:space="preserve">(df: </w:t>
      </w:r>
      <w:r w:rsidRPr="007376CD">
        <w:rPr>
          <w:rFonts w:ascii="Courier New" w:hAnsi="Courier New" w:eastAsia="Times New Roman" w:cs="Courier New"/>
          <w:color w:val="000000"/>
          <w:sz w:val="20"/>
          <w:szCs w:val="20"/>
          <w:lang w:val="en-GB" w:eastAsia="de-DE"/>
        </w:rPr>
        <w:t>pd.DataFrame</w:t>
      </w:r>
      <w:r w:rsidRPr="007376CD">
        <w:rPr>
          <w:rFonts w:ascii="Courier New" w:hAnsi="Courier New" w:eastAsia="Times New Roman" w:cs="Courier New"/>
          <w:color w:val="080808"/>
          <w:sz w:val="20"/>
          <w:szCs w:val="20"/>
          <w:lang w:val="en-GB" w:eastAsia="de-DE"/>
        </w:rPr>
        <w:t>, n, m, h, c_key, t_key):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assert </w:t>
      </w:r>
      <w:r w:rsidRPr="007376CD">
        <w:rPr>
          <w:rFonts w:ascii="Courier New" w:hAnsi="Courier New" w:eastAsia="Times New Roman" w:cs="Courier New"/>
          <w:color w:val="080808"/>
          <w:sz w:val="20"/>
          <w:szCs w:val="20"/>
          <w:lang w:val="en-GB" w:eastAsia="de-DE"/>
        </w:rPr>
        <w:t>h &gt;= m</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assert </w:t>
      </w:r>
      <w:r w:rsidRPr="007376CD">
        <w:rPr>
          <w:rFonts w:ascii="Courier New" w:hAnsi="Courier New" w:eastAsia="Times New Roman" w:cs="Courier New"/>
          <w:color w:val="080808"/>
          <w:sz w:val="20"/>
          <w:szCs w:val="20"/>
          <w:lang w:val="en-GB" w:eastAsia="de-DE"/>
        </w:rPr>
        <w:t xml:space="preserve">h &gt;=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br/>
      </w:r>
      <w:r w:rsidRPr="007376CD">
        <w:rPr>
          <w:rFonts w:ascii="Courier New" w:hAnsi="Courier New" w:eastAsia="Times New Roman" w:cs="Courier New"/>
          <w:color w:val="1750EB"/>
          <w:sz w:val="20"/>
          <w:szCs w:val="20"/>
          <w:lang w:val="en-GB" w:eastAsia="de-DE"/>
        </w:rPr>
        <w:t xml:space="preserve">    </w:t>
      </w:r>
      <w:r w:rsidRPr="007376CD">
        <w:rPr>
          <w:rFonts w:ascii="Courier New" w:hAnsi="Courier New" w:eastAsia="Times New Roman" w:cs="Courier New"/>
          <w:color w:val="080808"/>
          <w:sz w:val="20"/>
          <w:szCs w:val="20"/>
          <w:lang w:val="en-GB" w:eastAsia="de-DE"/>
        </w:rPr>
        <w:t>inputs = [t_key, c_key]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cols, names = [], []</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Input sequence (t-n, ... t-1)</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for </w:t>
      </w:r>
      <w:r w:rsidRPr="007376CD">
        <w:rPr>
          <w:rFonts w:ascii="Courier New" w:hAnsi="Courier New" w:eastAsia="Times New Roman" w:cs="Courier New"/>
          <w:color w:val="080808"/>
          <w:sz w:val="20"/>
          <w:szCs w:val="20"/>
          <w:lang w:val="en-GB" w:eastAsia="de-DE"/>
        </w:rPr>
        <w:t xml:space="preserve">i </w:t>
      </w:r>
      <w:r w:rsidRPr="007376CD">
        <w:rPr>
          <w:rFonts w:ascii="Courier New" w:hAnsi="Courier New" w:eastAsia="Times New Roman" w:cs="Courier New"/>
          <w:color w:val="0033B3"/>
          <w:sz w:val="20"/>
          <w:szCs w:val="20"/>
          <w:lang w:val="en-GB" w:eastAsia="de-DE"/>
        </w:rPr>
        <w:t xml:space="preserve">in </w:t>
      </w:r>
      <w:r w:rsidRPr="007376CD">
        <w:rPr>
          <w:rFonts w:ascii="Courier New" w:hAnsi="Courier New" w:eastAsia="Times New Roman" w:cs="Courier New"/>
          <w:color w:val="000080"/>
          <w:sz w:val="20"/>
          <w:szCs w:val="20"/>
          <w:lang w:val="en-GB" w:eastAsia="de-DE"/>
        </w:rPr>
        <w:t>range</w:t>
      </w:r>
      <w:r w:rsidRPr="007376CD">
        <w:rPr>
          <w:rFonts w:ascii="Courier New" w:hAnsi="Courier New" w:eastAsia="Times New Roman" w:cs="Courier New"/>
          <w:color w:val="080808"/>
          <w:sz w:val="20"/>
          <w:szCs w:val="20"/>
          <w:lang w:val="en-GB" w:eastAsia="de-DE"/>
        </w:rPr>
        <w:t>(n,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cols.append(df.shift(i))</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080808"/>
          <w:sz w:val="20"/>
          <w:szCs w:val="20"/>
          <w:lang w:val="en-GB" w:eastAsia="de-DE"/>
        </w:rPr>
        <w:t xml:space="preserve">i == </w:t>
      </w:r>
      <w:r w:rsidRPr="007376CD">
        <w:rPr>
          <w:rFonts w:ascii="Courier New" w:hAnsi="Courier New" w:eastAsia="Times New Roman" w:cs="Courier New"/>
          <w:color w:val="1750EB"/>
          <w:sz w:val="20"/>
          <w:szCs w:val="20"/>
          <w:lang w:val="en-GB" w:eastAsia="de-DE"/>
        </w:rPr>
        <w:t>0</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names += [</w:t>
      </w:r>
      <w:r w:rsidRPr="007376CD">
        <w:rPr>
          <w:rFonts w:ascii="Courier New" w:hAnsi="Courier New" w:eastAsia="Times New Roman" w:cs="Courier New"/>
          <w:color w:val="067D17"/>
          <w:sz w:val="20"/>
          <w:szCs w:val="20"/>
          <w:lang w:val="en-GB" w:eastAsia="de-DE"/>
        </w:rPr>
        <w:t>f'</w:t>
      </w:r>
      <w:r w:rsidRPr="007376CD">
        <w:rPr>
          <w:rFonts w:ascii="Courier New" w:hAnsi="Courier New" w:eastAsia="Times New Roman" w:cs="Courier New"/>
          <w:color w:val="0037A6"/>
          <w:sz w:val="20"/>
          <w:szCs w:val="20"/>
          <w:lang w:val="en-GB" w:eastAsia="de-DE"/>
        </w:rPr>
        <w:t>{</w:t>
      </w:r>
      <w:r w:rsidRPr="007376CD">
        <w:rPr>
          <w:rFonts w:ascii="Courier New" w:hAnsi="Courier New" w:eastAsia="Times New Roman" w:cs="Courier New"/>
          <w:color w:val="080808"/>
          <w:sz w:val="20"/>
          <w:szCs w:val="20"/>
          <w:lang w:val="en-GB" w:eastAsia="de-DE"/>
        </w:rPr>
        <w:t>x</w:t>
      </w:r>
      <w:r w:rsidRPr="007376CD">
        <w:rPr>
          <w:rFonts w:ascii="Courier New" w:hAnsi="Courier New" w:eastAsia="Times New Roman" w:cs="Courier New"/>
          <w:color w:val="0037A6"/>
          <w:sz w:val="20"/>
          <w:szCs w:val="20"/>
          <w:lang w:val="en-GB" w:eastAsia="de-DE"/>
        </w:rPr>
        <w:t>}</w:t>
      </w:r>
      <w:r w:rsidRPr="007376CD">
        <w:rPr>
          <w:rFonts w:ascii="Courier New" w:hAnsi="Courier New" w:eastAsia="Times New Roman" w:cs="Courier New"/>
          <w:color w:val="067D17"/>
          <w:sz w:val="20"/>
          <w:szCs w:val="20"/>
          <w:lang w:val="en-GB" w:eastAsia="de-DE"/>
        </w:rPr>
        <w:t xml:space="preserve">(t)' </w:t>
      </w:r>
      <w:r w:rsidRPr="007376CD">
        <w:rPr>
          <w:rFonts w:ascii="Courier New" w:hAnsi="Courier New" w:eastAsia="Times New Roman" w:cs="Courier New"/>
          <w:color w:val="0033B3"/>
          <w:sz w:val="20"/>
          <w:szCs w:val="20"/>
          <w:lang w:val="en-GB" w:eastAsia="de-DE"/>
        </w:rPr>
        <w:t xml:space="preserve">for </w:t>
      </w:r>
      <w:r w:rsidRPr="007376CD">
        <w:rPr>
          <w:rFonts w:ascii="Courier New" w:hAnsi="Courier New" w:eastAsia="Times New Roman" w:cs="Courier New"/>
          <w:color w:val="080808"/>
          <w:sz w:val="20"/>
          <w:szCs w:val="20"/>
          <w:lang w:val="en-GB" w:eastAsia="de-DE"/>
        </w:rPr>
        <w:t xml:space="preserve">x </w:t>
      </w:r>
      <w:r w:rsidRPr="007376CD">
        <w:rPr>
          <w:rFonts w:ascii="Courier New" w:hAnsi="Courier New" w:eastAsia="Times New Roman" w:cs="Courier New"/>
          <w:color w:val="0033B3"/>
          <w:sz w:val="20"/>
          <w:szCs w:val="20"/>
          <w:lang w:val="en-GB" w:eastAsia="de-DE"/>
        </w:rPr>
        <w:t xml:space="preserve">in </w:t>
      </w:r>
      <w:r w:rsidRPr="007376CD">
        <w:rPr>
          <w:rFonts w:ascii="Courier New" w:hAnsi="Courier New" w:eastAsia="Times New Roman" w:cs="Courier New"/>
          <w:color w:val="080808"/>
          <w:sz w:val="20"/>
          <w:szCs w:val="20"/>
          <w:lang w:val="en-GB" w:eastAsia="de-DE"/>
        </w:rPr>
        <w:t>inputs]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else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names += [(</w:t>
      </w:r>
      <w:r w:rsidRPr="007376CD">
        <w:rPr>
          <w:rFonts w:ascii="Courier New" w:hAnsi="Courier New" w:eastAsia="Times New Roman" w:cs="Courier New"/>
          <w:color w:val="067D17"/>
          <w:sz w:val="20"/>
          <w:szCs w:val="20"/>
          <w:lang w:val="en-GB" w:eastAsia="de-DE"/>
        </w:rPr>
        <w:t xml:space="preserve">'%s(t-%d)' </w:t>
      </w:r>
      <w:r w:rsidRPr="007376CD">
        <w:rPr>
          <w:rFonts w:ascii="Courier New" w:hAnsi="Courier New" w:eastAsia="Times New Roman" w:cs="Courier New"/>
          <w:color w:val="080808"/>
          <w:sz w:val="20"/>
          <w:szCs w:val="20"/>
          <w:lang w:val="en-GB" w:eastAsia="de-DE"/>
        </w:rPr>
        <w:t xml:space="preserve">% (x, i)) </w:t>
      </w:r>
      <w:r w:rsidRPr="007376CD">
        <w:rPr>
          <w:rFonts w:ascii="Courier New" w:hAnsi="Courier New" w:eastAsia="Times New Roman" w:cs="Courier New"/>
          <w:color w:val="0033B3"/>
          <w:sz w:val="20"/>
          <w:szCs w:val="20"/>
          <w:lang w:val="en-GB" w:eastAsia="de-DE"/>
        </w:rPr>
        <w:t xml:space="preserve">for </w:t>
      </w:r>
      <w:r w:rsidRPr="007376CD">
        <w:rPr>
          <w:rFonts w:ascii="Courier New" w:hAnsi="Courier New" w:eastAsia="Times New Roman" w:cs="Courier New"/>
          <w:color w:val="080808"/>
          <w:sz w:val="20"/>
          <w:szCs w:val="20"/>
          <w:lang w:val="en-GB" w:eastAsia="de-DE"/>
        </w:rPr>
        <w:t xml:space="preserve">x </w:t>
      </w:r>
      <w:r w:rsidRPr="007376CD">
        <w:rPr>
          <w:rFonts w:ascii="Courier New" w:hAnsi="Courier New" w:eastAsia="Times New Roman" w:cs="Courier New"/>
          <w:color w:val="0033B3"/>
          <w:sz w:val="20"/>
          <w:szCs w:val="20"/>
          <w:lang w:val="en-GB" w:eastAsia="de-DE"/>
        </w:rPr>
        <w:t xml:space="preserve">in </w:t>
      </w:r>
      <w:r w:rsidRPr="007376CD">
        <w:rPr>
          <w:rFonts w:ascii="Courier New" w:hAnsi="Courier New" w:eastAsia="Times New Roman" w:cs="Courier New"/>
          <w:color w:val="080808"/>
          <w:sz w:val="20"/>
          <w:szCs w:val="20"/>
          <w:lang w:val="en-GB" w:eastAsia="de-DE"/>
        </w:rPr>
        <w:t>inputs]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Input sequence (u_t, u_t+1 ..., u_t+m)</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for </w:t>
      </w:r>
      <w:r w:rsidRPr="007376CD">
        <w:rPr>
          <w:rFonts w:ascii="Courier New" w:hAnsi="Courier New" w:eastAsia="Times New Roman" w:cs="Courier New"/>
          <w:color w:val="080808"/>
          <w:sz w:val="20"/>
          <w:szCs w:val="20"/>
          <w:lang w:val="en-GB" w:eastAsia="de-DE"/>
        </w:rPr>
        <w:t xml:space="preserve">i </w:t>
      </w:r>
      <w:r w:rsidRPr="007376CD">
        <w:rPr>
          <w:rFonts w:ascii="Courier New" w:hAnsi="Courier New" w:eastAsia="Times New Roman" w:cs="Courier New"/>
          <w:color w:val="0033B3"/>
          <w:sz w:val="20"/>
          <w:szCs w:val="20"/>
          <w:lang w:val="en-GB" w:eastAsia="de-DE"/>
        </w:rPr>
        <w:t xml:space="preserve">in </w:t>
      </w:r>
      <w:r w:rsidRPr="007376CD">
        <w:rPr>
          <w:rFonts w:ascii="Courier New" w:hAnsi="Courier New" w:eastAsia="Times New Roman" w:cs="Courier New"/>
          <w:color w:val="000080"/>
          <w:sz w:val="20"/>
          <w:szCs w:val="20"/>
          <w:lang w:val="en-GB" w:eastAsia="de-DE"/>
        </w:rPr>
        <w:t>range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 xml:space="preserve">, m +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cols.append(df[c_key].shift(-i))</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names += [</w:t>
      </w:r>
      <w:r w:rsidRPr="007376CD">
        <w:rPr>
          <w:rFonts w:ascii="Courier New" w:hAnsi="Courier New" w:eastAsia="Times New Roman" w:cs="Courier New"/>
          <w:color w:val="067D17"/>
          <w:sz w:val="20"/>
          <w:szCs w:val="20"/>
          <w:lang w:val="en-GB" w:eastAsia="de-DE"/>
        </w:rPr>
        <w:t xml:space="preserve">'%s(t+%d)' </w:t>
      </w:r>
      <w:r w:rsidRPr="007376CD">
        <w:rPr>
          <w:rFonts w:ascii="Courier New" w:hAnsi="Courier New" w:eastAsia="Times New Roman" w:cs="Courier New"/>
          <w:color w:val="080808"/>
          <w:sz w:val="20"/>
          <w:szCs w:val="20"/>
          <w:lang w:val="en-GB" w:eastAsia="de-DE"/>
        </w:rPr>
        <w:t>% (c_key, i)]</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target_index = </w:t>
      </w:r>
      <w:r w:rsidRPr="007376CD">
        <w:rPr>
          <w:rFonts w:ascii="Courier New" w:hAnsi="Courier New" w:eastAsia="Times New Roman" w:cs="Courier New"/>
          <w:color w:val="000080"/>
          <w:sz w:val="20"/>
          <w:szCs w:val="20"/>
          <w:lang w:val="en-GB" w:eastAsia="de-DE"/>
        </w:rPr>
        <w:t>len</w:t>
      </w:r>
      <w:r w:rsidRPr="007376CD">
        <w:rPr>
          <w:rFonts w:ascii="Courier New" w:hAnsi="Courier New" w:eastAsia="Times New Roman" w:cs="Courier New"/>
          <w:color w:val="080808"/>
          <w:sz w:val="20"/>
          <w:szCs w:val="20"/>
          <w:lang w:val="en-GB" w:eastAsia="de-DE"/>
        </w:rPr>
        <w:t>(names)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Output sequence (t+1, ... t+h)</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for </w:t>
      </w:r>
      <w:r w:rsidRPr="007376CD">
        <w:rPr>
          <w:rFonts w:ascii="Courier New" w:hAnsi="Courier New" w:eastAsia="Times New Roman" w:cs="Courier New"/>
          <w:color w:val="080808"/>
          <w:sz w:val="20"/>
          <w:szCs w:val="20"/>
          <w:lang w:val="en-GB" w:eastAsia="de-DE"/>
        </w:rPr>
        <w:t xml:space="preserve">i </w:t>
      </w:r>
      <w:r w:rsidRPr="007376CD">
        <w:rPr>
          <w:rFonts w:ascii="Courier New" w:hAnsi="Courier New" w:eastAsia="Times New Roman" w:cs="Courier New"/>
          <w:color w:val="0033B3"/>
          <w:sz w:val="20"/>
          <w:szCs w:val="20"/>
          <w:lang w:val="en-GB" w:eastAsia="de-DE"/>
        </w:rPr>
        <w:t xml:space="preserve">in </w:t>
      </w:r>
      <w:r w:rsidRPr="007376CD">
        <w:rPr>
          <w:rFonts w:ascii="Courier New" w:hAnsi="Courier New" w:eastAsia="Times New Roman" w:cs="Courier New"/>
          <w:color w:val="000080"/>
          <w:sz w:val="20"/>
          <w:szCs w:val="20"/>
          <w:lang w:val="en-GB" w:eastAsia="de-DE"/>
        </w:rPr>
        <w:t>range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 xml:space="preserve">, h +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cols.append(df[t_key].shift(-i))</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names += [</w:t>
      </w:r>
      <w:r w:rsidRPr="007376CD">
        <w:rPr>
          <w:rFonts w:ascii="Courier New" w:hAnsi="Courier New" w:eastAsia="Times New Roman" w:cs="Courier New"/>
          <w:color w:val="067D17"/>
          <w:sz w:val="20"/>
          <w:szCs w:val="20"/>
          <w:lang w:val="en-GB" w:eastAsia="de-DE"/>
        </w:rPr>
        <w:t xml:space="preserve">'%s(t+%d)' </w:t>
      </w:r>
      <w:r w:rsidRPr="007376CD">
        <w:rPr>
          <w:rFonts w:ascii="Courier New" w:hAnsi="Courier New" w:eastAsia="Times New Roman" w:cs="Courier New"/>
          <w:color w:val="080808"/>
          <w:sz w:val="20"/>
          <w:szCs w:val="20"/>
          <w:lang w:val="en-GB" w:eastAsia="de-DE"/>
        </w:rPr>
        <w:t>% (t_key, i)]</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Put it all together</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data = pd.concat(cols, </w:t>
      </w:r>
      <w:r w:rsidRPr="007376CD">
        <w:rPr>
          <w:rFonts w:ascii="Courier New" w:hAnsi="Courier New" w:eastAsia="Times New Roman" w:cs="Courier New"/>
          <w:color w:val="660099"/>
          <w:sz w:val="20"/>
          <w:szCs w:val="20"/>
          <w:lang w:val="en-GB" w:eastAsia="de-DE"/>
        </w:rPr>
        <w:t>axis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data.columns = names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Drop rows with NaN values</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data.dropna(</w:t>
      </w:r>
      <w:r w:rsidRPr="007376CD">
        <w:rPr>
          <w:rFonts w:ascii="Courier New" w:hAnsi="Courier New" w:eastAsia="Times New Roman" w:cs="Courier New"/>
          <w:color w:val="660099"/>
          <w:sz w:val="20"/>
          <w:szCs w:val="20"/>
          <w:lang w:val="en-GB" w:eastAsia="de-DE"/>
        </w:rPr>
        <w:t>inplace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033B3"/>
          <w:sz w:val="20"/>
          <w:szCs w:val="20"/>
          <w:lang w:val="en-GB" w:eastAsia="de-DE"/>
        </w:rPr>
        <w:t>True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data.reset_index(</w:t>
      </w:r>
      <w:r w:rsidRPr="007376CD">
        <w:rPr>
          <w:rFonts w:ascii="Courier New" w:hAnsi="Courier New" w:eastAsia="Times New Roman" w:cs="Courier New"/>
          <w:color w:val="660099"/>
          <w:sz w:val="20"/>
          <w:szCs w:val="20"/>
          <w:lang w:val="en-GB" w:eastAsia="de-DE"/>
        </w:rPr>
        <w:t>drop</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033B3"/>
          <w:sz w:val="20"/>
          <w:szCs w:val="20"/>
          <w:lang w:val="en-GB" w:eastAsia="de-DE"/>
        </w:rPr>
        <w:t>True</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660099"/>
          <w:sz w:val="20"/>
          <w:szCs w:val="20"/>
          <w:lang w:val="en-GB" w:eastAsia="de-DE"/>
        </w:rPr>
        <w:t>inplace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033B3"/>
          <w:sz w:val="20"/>
          <w:szCs w:val="20"/>
          <w:lang w:val="en-GB" w:eastAsia="de-DE"/>
        </w:rPr>
        <w:t>True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data = data.applymap(</w:t>
      </w:r>
      <w:r w:rsidRPr="007376CD">
        <w:rPr>
          <w:rFonts w:ascii="Courier New" w:hAnsi="Courier New" w:eastAsia="Times New Roman" w:cs="Courier New"/>
          <w:color w:val="000080"/>
          <w:sz w:val="20"/>
          <w:szCs w:val="20"/>
          <w:lang w:val="en-GB" w:eastAsia="de-DE"/>
        </w:rPr>
        <w:t>float</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data.iloc[:, :target_index].copy(), data.iloc[:, target_index:].copy()</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compute_all_possible_strategies</w:t>
      </w:r>
      <w:r w:rsidRPr="007376CD">
        <w:rPr>
          <w:rFonts w:ascii="Courier New" w:hAnsi="Courier New" w:eastAsia="Times New Roman" w:cs="Courier New"/>
          <w:color w:val="080808"/>
          <w:sz w:val="20"/>
          <w:szCs w:val="20"/>
          <w:lang w:val="en-GB" w:eastAsia="de-DE"/>
        </w:rPr>
        <w:t xml:space="preserve">(m, action_space: </w:t>
      </w:r>
      <w:r w:rsidRPr="007376CD">
        <w:rPr>
          <w:rFonts w:ascii="Courier New" w:hAnsi="Courier New" w:eastAsia="Times New Roman" w:cs="Courier New"/>
          <w:color w:val="000080"/>
          <w:sz w:val="20"/>
          <w:szCs w:val="20"/>
          <w:lang w:val="en-GB" w:eastAsia="de-DE"/>
        </w:rPr>
        <w:t>list</w:t>
      </w:r>
      <w:r w:rsidRPr="007376CD">
        <w:rPr>
          <w:rFonts w:ascii="Courier New" w:hAnsi="Courier New" w:eastAsia="Times New Roman" w:cs="Courier New"/>
          <w:color w:val="080808"/>
          <w:sz w:val="20"/>
          <w:szCs w:val="20"/>
          <w:lang w:val="en-GB" w:eastAsia="de-DE"/>
        </w:rPr>
        <w:t>, du_max=</w:t>
      </w:r>
      <w:r w:rsidRPr="007376CD">
        <w:rPr>
          <w:rFonts w:ascii="Courier New" w:hAnsi="Courier New" w:eastAsia="Times New Roman" w:cs="Courier New"/>
          <w:color w:val="0033B3"/>
          <w:sz w:val="20"/>
          <w:szCs w:val="20"/>
          <w:lang w:val="en-GB" w:eastAsia="de-DE"/>
        </w:rPr>
        <w:t>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strategies = np.array(</w:t>
      </w:r>
      <w:r w:rsidRPr="007376CD">
        <w:rPr>
          <w:rFonts w:ascii="Courier New" w:hAnsi="Courier New" w:eastAsia="Times New Roman" w:cs="Courier New"/>
          <w:color w:val="000080"/>
          <w:sz w:val="20"/>
          <w:szCs w:val="20"/>
          <w:lang w:val="en-GB" w:eastAsia="de-DE"/>
        </w:rPr>
        <w:t>list</w:t>
      </w:r>
      <w:r w:rsidRPr="007376CD">
        <w:rPr>
          <w:rFonts w:ascii="Courier New" w:hAnsi="Courier New" w:eastAsia="Times New Roman" w:cs="Courier New"/>
          <w:color w:val="080808"/>
          <w:sz w:val="20"/>
          <w:szCs w:val="20"/>
          <w:lang w:val="en-GB" w:eastAsia="de-DE"/>
        </w:rPr>
        <w:t xml:space="preserve">(itertools.product(action_space, </w:t>
      </w:r>
      <w:r w:rsidRPr="007376CD">
        <w:rPr>
          <w:rFonts w:ascii="Courier New" w:hAnsi="Courier New" w:eastAsia="Times New Roman" w:cs="Courier New"/>
          <w:color w:val="660099"/>
          <w:sz w:val="20"/>
          <w:szCs w:val="20"/>
          <w:lang w:val="en-GB" w:eastAsia="de-DE"/>
        </w:rPr>
        <w:t>repeat</w:t>
      </w:r>
      <w:r w:rsidRPr="007376CD">
        <w:rPr>
          <w:rFonts w:ascii="Courier New" w:hAnsi="Courier New" w:eastAsia="Times New Roman" w:cs="Courier New"/>
          <w:color w:val="080808"/>
          <w:sz w:val="20"/>
          <w:szCs w:val="20"/>
          <w:lang w:val="en-GB" w:eastAsia="de-DE"/>
        </w:rPr>
        <w:t xml:space="preserve">=m + </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660099"/>
          <w:sz w:val="20"/>
          <w:szCs w:val="20"/>
          <w:lang w:val="en-GB" w:eastAsia="de-DE"/>
        </w:rPr>
        <w:t>dtype</w:t>
      </w:r>
      <w:r w:rsidRPr="007376CD">
        <w:rPr>
          <w:rFonts w:ascii="Courier New" w:hAnsi="Courier New" w:eastAsia="Times New Roman" w:cs="Courier New"/>
          <w:color w:val="080808"/>
          <w:sz w:val="20"/>
          <w:szCs w:val="20"/>
          <w:lang w:val="en-GB" w:eastAsia="de-DE"/>
        </w:rPr>
        <w:t>=np.float)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if </w:t>
      </w:r>
      <w:r w:rsidRPr="007376CD">
        <w:rPr>
          <w:rFonts w:ascii="Courier New" w:hAnsi="Courier New" w:eastAsia="Times New Roman" w:cs="Courier New"/>
          <w:color w:val="080808"/>
          <w:sz w:val="20"/>
          <w:szCs w:val="20"/>
          <w:lang w:val="en-GB" w:eastAsia="de-DE"/>
        </w:rPr>
        <w:t xml:space="preserve">du_max </w:t>
      </w:r>
      <w:r w:rsidRPr="007376CD">
        <w:rPr>
          <w:rFonts w:ascii="Courier New" w:hAnsi="Courier New" w:eastAsia="Times New Roman" w:cs="Courier New"/>
          <w:color w:val="0033B3"/>
          <w:sz w:val="20"/>
          <w:szCs w:val="20"/>
          <w:lang w:val="en-GB" w:eastAsia="de-DE"/>
        </w:rPr>
        <w:t>is not None</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i/>
          <w:iCs/>
          <w:color w:val="8C8C8C"/>
          <w:sz w:val="20"/>
          <w:szCs w:val="20"/>
          <w:lang w:val="en-GB" w:eastAsia="de-DE"/>
        </w:rPr>
        <w:t># Filter out strategies that dont match the constraint</w:t>
      </w:r>
      <w:r w:rsidRPr="007376CD">
        <w:rPr>
          <w:rFonts w:ascii="Courier New" w:hAnsi="Courier New" w:eastAsia="Times New Roman" w:cs="Courier New"/>
          <w:i/>
          <w:iCs/>
          <w:color w:val="8C8C8C"/>
          <w:sz w:val="20"/>
          <w:szCs w:val="20"/>
          <w:lang w:val="en-GB" w:eastAsia="de-DE"/>
        </w:rPr>
        <w:br/>
      </w:r>
      <w:r w:rsidRPr="007376CD">
        <w:rPr>
          <w:rFonts w:ascii="Courier New" w:hAnsi="Courier New" w:eastAsia="Times New Roman" w:cs="Courier New"/>
          <w:i/>
          <w:iCs/>
          <w:color w:val="8C8C8C"/>
          <w:sz w:val="20"/>
          <w:szCs w:val="20"/>
          <w:lang w:val="en-GB" w:eastAsia="de-DE"/>
        </w:rPr>
        <w:t xml:space="preserve">        </w:t>
      </w:r>
      <w:r w:rsidRPr="007376CD">
        <w:rPr>
          <w:rFonts w:ascii="Courier New" w:hAnsi="Courier New" w:eastAsia="Times New Roman" w:cs="Courier New"/>
          <w:color w:val="080808"/>
          <w:sz w:val="20"/>
          <w:szCs w:val="20"/>
          <w:lang w:val="en-GB" w:eastAsia="de-DE"/>
        </w:rPr>
        <w:t xml:space="preserve">diff = np.abs(np.diff(strategies, </w:t>
      </w:r>
      <w:r w:rsidRPr="007376CD">
        <w:rPr>
          <w:rFonts w:ascii="Courier New" w:hAnsi="Courier New" w:eastAsia="Times New Roman" w:cs="Courier New"/>
          <w:color w:val="660099"/>
          <w:sz w:val="20"/>
          <w:szCs w:val="20"/>
          <w:lang w:val="en-GB" w:eastAsia="de-DE"/>
        </w:rPr>
        <w:t>axis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strategies = strategies[np.max(diff, </w:t>
      </w:r>
      <w:r w:rsidRPr="007376CD">
        <w:rPr>
          <w:rFonts w:ascii="Courier New" w:hAnsi="Courier New" w:eastAsia="Times New Roman" w:cs="Courier New"/>
          <w:color w:val="660099"/>
          <w:sz w:val="20"/>
          <w:szCs w:val="20"/>
          <w:lang w:val="en-GB" w:eastAsia="de-DE"/>
        </w:rPr>
        <w:t>axis</w:t>
      </w:r>
      <w:r w:rsidRPr="007376CD">
        <w:rPr>
          <w:rFonts w:ascii="Courier New" w:hAnsi="Courier New" w:eastAsia="Times New Roman" w:cs="Courier New"/>
          <w:color w:val="080808"/>
          <w:sz w:val="20"/>
          <w:szCs w:val="20"/>
          <w:lang w:val="en-GB" w:eastAsia="de-DE"/>
        </w:rPr>
        <w:t>=</w:t>
      </w:r>
      <w:r w:rsidRPr="007376CD">
        <w:rPr>
          <w:rFonts w:ascii="Courier New" w:hAnsi="Courier New" w:eastAsia="Times New Roman" w:cs="Courier New"/>
          <w:color w:val="1750EB"/>
          <w:sz w:val="20"/>
          <w:szCs w:val="20"/>
          <w:lang w:val="en-GB" w:eastAsia="de-DE"/>
        </w:rPr>
        <w:t>1</w:t>
      </w:r>
      <w:r w:rsidRPr="007376CD">
        <w:rPr>
          <w:rFonts w:ascii="Courier New" w:hAnsi="Courier New" w:eastAsia="Times New Roman" w:cs="Courier New"/>
          <w:color w:val="080808"/>
          <w:sz w:val="20"/>
          <w:szCs w:val="20"/>
          <w:lang w:val="en-GB" w:eastAsia="de-DE"/>
        </w:rPr>
        <w:t>) &lt;= du_max]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strategies</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normalize</w:t>
      </w:r>
      <w:r w:rsidRPr="007376CD">
        <w:rPr>
          <w:rFonts w:ascii="Courier New" w:hAnsi="Courier New" w:eastAsia="Times New Roman" w:cs="Courier New"/>
          <w:color w:val="080808"/>
          <w:sz w:val="20"/>
          <w:szCs w:val="20"/>
          <w:lang w:val="en-GB" w:eastAsia="de-DE"/>
        </w:rPr>
        <w:t>(x, min_x, max_x):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(x - min_x) / (max_x - min_x)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033B3"/>
          <w:sz w:val="20"/>
          <w:szCs w:val="20"/>
          <w:lang w:val="en-GB" w:eastAsia="de-DE"/>
        </w:rPr>
        <w:t xml:space="preserve">def </w:t>
      </w:r>
      <w:r w:rsidRPr="007376CD">
        <w:rPr>
          <w:rFonts w:ascii="Courier New" w:hAnsi="Courier New" w:eastAsia="Times New Roman" w:cs="Courier New"/>
          <w:color w:val="00627A"/>
          <w:sz w:val="20"/>
          <w:szCs w:val="20"/>
          <w:lang w:val="en-GB" w:eastAsia="de-DE"/>
        </w:rPr>
        <w:t>denormalize</w:t>
      </w:r>
      <w:r w:rsidRPr="007376CD">
        <w:rPr>
          <w:rFonts w:ascii="Courier New" w:hAnsi="Courier New" w:eastAsia="Times New Roman" w:cs="Courier New"/>
          <w:color w:val="080808"/>
          <w:sz w:val="20"/>
          <w:szCs w:val="20"/>
          <w:lang w:val="en-GB" w:eastAsia="de-DE"/>
        </w:rPr>
        <w:t>(y, min_x, max_x):</w:t>
      </w:r>
      <w:r w:rsidRPr="007376CD">
        <w:rPr>
          <w:rFonts w:ascii="Courier New" w:hAnsi="Courier New" w:eastAsia="Times New Roman" w:cs="Courier New"/>
          <w:color w:val="080808"/>
          <w:sz w:val="20"/>
          <w:szCs w:val="20"/>
          <w:lang w:val="en-GB" w:eastAsia="de-DE"/>
        </w:rPr>
        <w:br/>
      </w:r>
      <w:r w:rsidRPr="007376CD">
        <w:rPr>
          <w:rFonts w:ascii="Courier New" w:hAnsi="Courier New" w:eastAsia="Times New Roman" w:cs="Courier New"/>
          <w:color w:val="080808"/>
          <w:sz w:val="20"/>
          <w:szCs w:val="20"/>
          <w:lang w:val="en-GB" w:eastAsia="de-DE"/>
        </w:rPr>
        <w:t xml:space="preserve">    </w:t>
      </w:r>
      <w:r w:rsidRPr="007376CD">
        <w:rPr>
          <w:rFonts w:ascii="Courier New" w:hAnsi="Courier New" w:eastAsia="Times New Roman" w:cs="Courier New"/>
          <w:color w:val="0033B3"/>
          <w:sz w:val="20"/>
          <w:szCs w:val="20"/>
          <w:lang w:val="en-GB" w:eastAsia="de-DE"/>
        </w:rPr>
        <w:t xml:space="preserve">return </w:t>
      </w:r>
      <w:r w:rsidRPr="007376CD">
        <w:rPr>
          <w:rFonts w:ascii="Courier New" w:hAnsi="Courier New" w:eastAsia="Times New Roman" w:cs="Courier New"/>
          <w:color w:val="080808"/>
          <w:sz w:val="20"/>
          <w:szCs w:val="20"/>
          <w:lang w:val="en-GB" w:eastAsia="de-DE"/>
        </w:rPr>
        <w:t>y * (max_x - min_x) + min_x</w:t>
      </w:r>
    </w:p>
    <w:p w:rsidR="007376CD" w:rsidP="007376CD" w:rsidRDefault="007376CD" w14:paraId="7D619D92" w14:textId="29D905B2">
      <w:pPr>
        <w:rPr>
          <w:lang w:val="en-GB"/>
        </w:rPr>
      </w:pPr>
    </w:p>
    <w:p w:rsidR="00D36F90" w:rsidRDefault="00D36F90" w14:paraId="05BC34AA" w14:textId="21515BD0">
      <w:pPr>
        <w:spacing w:after="0" w:line="240" w:lineRule="auto"/>
        <w:jc w:val="left"/>
        <w:rPr>
          <w:lang w:val="en-GB"/>
        </w:rPr>
      </w:pPr>
      <w:r>
        <w:rPr>
          <w:lang w:val="en-GB"/>
        </w:rPr>
        <w:br w:type="page"/>
      </w:r>
    </w:p>
    <w:p w:rsidR="00D36F90" w:rsidP="00D36F90" w:rsidRDefault="00D36F90" w14:paraId="493BEFD6" w14:textId="465E4A0F">
      <w:pPr>
        <w:pStyle w:val="berschrift2"/>
      </w:pPr>
      <w:bookmarkStart w:name="_Toc126152032" w:id="260"/>
      <w:r w:rsidRPr="00D36F90">
        <w:t>Python Skript der Simulation aus “</w:t>
      </w:r>
      <w:r>
        <w:t>simulation.py“</w:t>
      </w:r>
      <w:bookmarkEnd w:id="260"/>
    </w:p>
    <w:p w:rsidRPr="00D36F90" w:rsidR="00D36F90" w:rsidP="00D36F90" w:rsidRDefault="00D36F90" w14:paraId="40D456B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eastAsia="Times New Roman" w:cs="Courier New"/>
          <w:color w:val="080808"/>
          <w:sz w:val="20"/>
          <w:szCs w:val="20"/>
          <w:lang w:val="en-GB" w:eastAsia="de-DE"/>
        </w:rPr>
      </w:pP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 xml:space="preserve">numpy </w:t>
      </w:r>
      <w:r w:rsidRPr="00D36F90">
        <w:rPr>
          <w:rFonts w:ascii="Courier New" w:hAnsi="Courier New" w:eastAsia="Times New Roman" w:cs="Courier New"/>
          <w:color w:val="0033B3"/>
          <w:sz w:val="20"/>
          <w:szCs w:val="20"/>
          <w:lang w:val="en-GB" w:eastAsia="de-DE"/>
        </w:rPr>
        <w:t xml:space="preserve">as </w:t>
      </w:r>
      <w:r w:rsidRPr="00D36F90">
        <w:rPr>
          <w:rFonts w:ascii="Courier New" w:hAnsi="Courier New" w:eastAsia="Times New Roman" w:cs="Courier New"/>
          <w:color w:val="080808"/>
          <w:sz w:val="20"/>
          <w:szCs w:val="20"/>
          <w:lang w:val="en-GB" w:eastAsia="de-DE"/>
        </w:rPr>
        <w:t>np</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from </w:t>
      </w:r>
      <w:r w:rsidRPr="00D36F90">
        <w:rPr>
          <w:rFonts w:ascii="Courier New" w:hAnsi="Courier New" w:eastAsia="Times New Roman" w:cs="Courier New"/>
          <w:color w:val="080808"/>
          <w:sz w:val="20"/>
          <w:szCs w:val="20"/>
          <w:lang w:val="en-GB" w:eastAsia="de-DE"/>
        </w:rPr>
        <w:t xml:space="preserve">scipy.integrate </w:t>
      </w: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odeint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class </w:t>
      </w:r>
      <w:r w:rsidRPr="00D36F90">
        <w:rPr>
          <w:rFonts w:ascii="Courier New" w:hAnsi="Courier New" w:eastAsia="Times New Roman" w:cs="Courier New"/>
          <w:color w:val="000000"/>
          <w:sz w:val="20"/>
          <w:szCs w:val="20"/>
          <w:lang w:val="en-GB" w:eastAsia="de-DE"/>
        </w:rPr>
        <w:t>SimKeys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TIME = </w:t>
      </w:r>
      <w:r w:rsidRPr="00D36F90">
        <w:rPr>
          <w:rFonts w:ascii="Courier New" w:hAnsi="Courier New" w:eastAsia="Times New Roman" w:cs="Courier New"/>
          <w:color w:val="067D17"/>
          <w:sz w:val="20"/>
          <w:szCs w:val="20"/>
          <w:lang w:val="en-GB" w:eastAsia="de-DE"/>
        </w:rPr>
        <w:t>"time"</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VALUE = </w:t>
      </w:r>
      <w:r w:rsidRPr="00D36F90">
        <w:rPr>
          <w:rFonts w:ascii="Courier New" w:hAnsi="Courier New" w:eastAsia="Times New Roman" w:cs="Courier New"/>
          <w:color w:val="067D17"/>
          <w:sz w:val="20"/>
          <w:szCs w:val="20"/>
          <w:lang w:val="en-GB" w:eastAsia="de-DE"/>
        </w:rPr>
        <w:t>"value"</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CHANGE = </w:t>
      </w:r>
      <w:r w:rsidRPr="00D36F90">
        <w:rPr>
          <w:rFonts w:ascii="Courier New" w:hAnsi="Courier New" w:eastAsia="Times New Roman" w:cs="Courier New"/>
          <w:color w:val="067D17"/>
          <w:sz w:val="20"/>
          <w:szCs w:val="20"/>
          <w:lang w:val="en-GB" w:eastAsia="de-DE"/>
        </w:rPr>
        <w:t>"change"</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DELTA = </w:t>
      </w:r>
      <w:r w:rsidRPr="00D36F90">
        <w:rPr>
          <w:rFonts w:ascii="Courier New" w:hAnsi="Courier New" w:eastAsia="Times New Roman" w:cs="Courier New"/>
          <w:color w:val="067D17"/>
          <w:sz w:val="20"/>
          <w:szCs w:val="20"/>
          <w:lang w:val="en-GB" w:eastAsia="de-DE"/>
        </w:rPr>
        <w:t>"delta"</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ACTION = </w:t>
      </w:r>
      <w:r w:rsidRPr="00D36F90">
        <w:rPr>
          <w:rFonts w:ascii="Courier New" w:hAnsi="Courier New" w:eastAsia="Times New Roman" w:cs="Courier New"/>
          <w:color w:val="067D17"/>
          <w:sz w:val="20"/>
          <w:szCs w:val="20"/>
          <w:lang w:val="en-GB" w:eastAsia="de-DE"/>
        </w:rPr>
        <w:t>"action"</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REFERENCE = </w:t>
      </w:r>
      <w:r w:rsidRPr="00D36F90">
        <w:rPr>
          <w:rFonts w:ascii="Courier New" w:hAnsi="Courier New" w:eastAsia="Times New Roman" w:cs="Courier New"/>
          <w:color w:val="067D17"/>
          <w:sz w:val="20"/>
          <w:szCs w:val="20"/>
          <w:lang w:val="en-GB" w:eastAsia="de-DE"/>
        </w:rPr>
        <w:t>"reference"</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K1 = </w:t>
      </w:r>
      <w:r w:rsidRPr="00D36F90">
        <w:rPr>
          <w:rFonts w:ascii="Courier New" w:hAnsi="Courier New" w:eastAsia="Times New Roman" w:cs="Courier New"/>
          <w:color w:val="067D17"/>
          <w:sz w:val="20"/>
          <w:szCs w:val="20"/>
          <w:lang w:val="en-GB" w:eastAsia="de-DE"/>
        </w:rPr>
        <w:t>"k1"</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K2 = </w:t>
      </w:r>
      <w:r w:rsidRPr="00D36F90">
        <w:rPr>
          <w:rFonts w:ascii="Courier New" w:hAnsi="Courier New" w:eastAsia="Times New Roman" w:cs="Courier New"/>
          <w:color w:val="067D17"/>
          <w:sz w:val="20"/>
          <w:szCs w:val="20"/>
          <w:lang w:val="en-GB" w:eastAsia="de-DE"/>
        </w:rPr>
        <w:t>"k2"</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Z = </w:t>
      </w:r>
      <w:r w:rsidRPr="00D36F90">
        <w:rPr>
          <w:rFonts w:ascii="Courier New" w:hAnsi="Courier New" w:eastAsia="Times New Roman" w:cs="Courier New"/>
          <w:color w:val="067D17"/>
          <w:sz w:val="20"/>
          <w:szCs w:val="20"/>
          <w:lang w:val="en-GB" w:eastAsia="de-DE"/>
        </w:rPr>
        <w:t>"z"</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k1_function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808080"/>
          <w:sz w:val="20"/>
          <w:szCs w:val="20"/>
          <w:lang w:val="en-GB" w:eastAsia="de-DE"/>
        </w:rPr>
        <w:t>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if t &lt; 100:</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return 0.2</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elif t &lt; 200:</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return 0.4 - 0.2 * math.exp(-(t - 100) / 5)</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else:</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return 0.2 + 0.2 * math.exp(-(t - 200) / 2)</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#return 0.1 * math.sin(0.2*t) + 0.2</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return </w:t>
      </w:r>
      <w:r w:rsidRPr="00D36F90">
        <w:rPr>
          <w:rFonts w:ascii="Courier New" w:hAnsi="Courier New" w:eastAsia="Times New Roman" w:cs="Courier New"/>
          <w:color w:val="1750EB"/>
          <w:sz w:val="20"/>
          <w:szCs w:val="20"/>
          <w:lang w:val="en-GB" w:eastAsia="de-DE"/>
        </w:rPr>
        <w:t>0.2</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k2_function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808080"/>
          <w:sz w:val="20"/>
          <w:szCs w:val="20"/>
          <w:lang w:val="en-GB" w:eastAsia="de-DE"/>
        </w:rPr>
        <w:t>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if t &lt; 100:</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return 0.05</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elif t &lt; 200:</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return 0.5 - 0.45 * math.exp(-(t - 100) / 10)</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else:</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     return 0.05 + 0.45 * math.exp(-(t - 200) / 2)</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#return 0.2 * math.cos(0.5*t) + 0.3</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return </w:t>
      </w:r>
      <w:r w:rsidRPr="00D36F90">
        <w:rPr>
          <w:rFonts w:ascii="Courier New" w:hAnsi="Courier New" w:eastAsia="Times New Roman" w:cs="Courier New"/>
          <w:color w:val="1750EB"/>
          <w:sz w:val="20"/>
          <w:szCs w:val="20"/>
          <w:lang w:val="en-GB" w:eastAsia="de-DE"/>
        </w:rPr>
        <w:t>0.05</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zd_function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808080"/>
          <w:sz w:val="20"/>
          <w:szCs w:val="20"/>
          <w:lang w:val="en-GB" w:eastAsia="de-DE"/>
        </w:rPr>
        <w:t>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#return 0.2 * math.sin(0.1 * t)</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return </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0033B3"/>
          <w:sz w:val="20"/>
          <w:szCs w:val="20"/>
          <w:lang w:val="en-GB" w:eastAsia="de-DE"/>
        </w:rPr>
        <w:t xml:space="preserve">class </w:t>
      </w:r>
      <w:r w:rsidRPr="00D36F90">
        <w:rPr>
          <w:rFonts w:ascii="Courier New" w:hAnsi="Courier New" w:eastAsia="Times New Roman" w:cs="Courier New"/>
          <w:color w:val="000000"/>
          <w:sz w:val="20"/>
          <w:szCs w:val="20"/>
          <w:lang w:val="en-GB" w:eastAsia="de-DE"/>
        </w:rPr>
        <w:t>SimConfig</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dt in ms</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B200B2"/>
          <w:sz w:val="20"/>
          <w:szCs w:val="20"/>
          <w:lang w:val="en-GB" w:eastAsia="de-DE"/>
        </w:rPr>
        <w:t>__init__</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.dt = </w:t>
      </w:r>
      <w:r w:rsidRPr="00D36F90">
        <w:rPr>
          <w:rFonts w:ascii="Courier New" w:hAnsi="Courier New" w:eastAsia="Times New Roman" w:cs="Courier New"/>
          <w:color w:val="1750EB"/>
          <w:sz w:val="20"/>
          <w:szCs w:val="20"/>
          <w:lang w:val="en-GB" w:eastAsia="de-DE"/>
        </w:rPr>
        <w:t>10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.k1 = </w:t>
      </w:r>
      <w:r w:rsidRPr="00D36F90">
        <w:rPr>
          <w:rFonts w:ascii="Courier New" w:hAnsi="Courier New" w:eastAsia="Times New Roman" w:cs="Courier New"/>
          <w:color w:val="0033B3"/>
          <w:sz w:val="20"/>
          <w:szCs w:val="20"/>
          <w:lang w:val="en-GB" w:eastAsia="de-DE"/>
        </w:rPr>
        <w:t xml:space="preserve">lambda </w:t>
      </w:r>
      <w:r w:rsidRPr="00D36F90">
        <w:rPr>
          <w:rFonts w:ascii="Courier New" w:hAnsi="Courier New" w:eastAsia="Times New Roman" w:cs="Courier New"/>
          <w:color w:val="080808"/>
          <w:sz w:val="20"/>
          <w:szCs w:val="20"/>
          <w:lang w:val="en-GB" w:eastAsia="de-DE"/>
        </w:rPr>
        <w:t>t: k1_function(t)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.k2 = </w:t>
      </w:r>
      <w:r w:rsidRPr="00D36F90">
        <w:rPr>
          <w:rFonts w:ascii="Courier New" w:hAnsi="Courier New" w:eastAsia="Times New Roman" w:cs="Courier New"/>
          <w:color w:val="0033B3"/>
          <w:sz w:val="20"/>
          <w:szCs w:val="20"/>
          <w:lang w:val="en-GB" w:eastAsia="de-DE"/>
        </w:rPr>
        <w:t xml:space="preserve">lambda </w:t>
      </w:r>
      <w:r w:rsidRPr="00D36F90">
        <w:rPr>
          <w:rFonts w:ascii="Courier New" w:hAnsi="Courier New" w:eastAsia="Times New Roman" w:cs="Courier New"/>
          <w:color w:val="080808"/>
          <w:sz w:val="20"/>
          <w:szCs w:val="20"/>
          <w:lang w:val="en-GB" w:eastAsia="de-DE"/>
        </w:rPr>
        <w:t>t: k2_function(t)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.zd = </w:t>
      </w:r>
      <w:r w:rsidRPr="00D36F90">
        <w:rPr>
          <w:rFonts w:ascii="Courier New" w:hAnsi="Courier New" w:eastAsia="Times New Roman" w:cs="Courier New"/>
          <w:color w:val="0033B3"/>
          <w:sz w:val="20"/>
          <w:szCs w:val="20"/>
          <w:lang w:val="en-GB" w:eastAsia="de-DE"/>
        </w:rPr>
        <w:t xml:space="preserve">lambda </w:t>
      </w:r>
      <w:r w:rsidRPr="00D36F90">
        <w:rPr>
          <w:rFonts w:ascii="Courier New" w:hAnsi="Courier New" w:eastAsia="Times New Roman" w:cs="Courier New"/>
          <w:color w:val="080808"/>
          <w:sz w:val="20"/>
          <w:szCs w:val="20"/>
          <w:lang w:val="en-GB" w:eastAsia="de-DE"/>
        </w:rPr>
        <w:t>t: zd_function(t)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.ks = </w:t>
      </w:r>
      <w:r w:rsidRPr="00D36F90">
        <w:rPr>
          <w:rFonts w:ascii="Courier New" w:hAnsi="Courier New" w:eastAsia="Times New Roman" w:cs="Courier New"/>
          <w:color w:val="1750EB"/>
          <w:sz w:val="20"/>
          <w:szCs w:val="20"/>
          <w:lang w:val="en-GB" w:eastAsia="de-DE"/>
        </w:rPr>
        <w:t>0.15</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.min_value = </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.max_value = </w:t>
      </w:r>
      <w:r w:rsidRPr="00D36F90">
        <w:rPr>
          <w:rFonts w:ascii="Courier New" w:hAnsi="Courier New" w:eastAsia="Times New Roman" w:cs="Courier New"/>
          <w:color w:val="1750EB"/>
          <w:sz w:val="20"/>
          <w:szCs w:val="20"/>
          <w:lang w:val="en-GB" w:eastAsia="de-DE"/>
        </w:rPr>
        <w:t>14</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.stable_value = </w:t>
      </w:r>
      <w:r w:rsidRPr="00D36F90">
        <w:rPr>
          <w:rFonts w:ascii="Courier New" w:hAnsi="Courier New" w:eastAsia="Times New Roman" w:cs="Courier New"/>
          <w:color w:val="1750EB"/>
          <w:sz w:val="20"/>
          <w:szCs w:val="20"/>
          <w:lang w:val="en-GB" w:eastAsia="de-DE"/>
        </w:rPr>
        <w:t>7</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.start_value = </w:t>
      </w:r>
      <w:r w:rsidRPr="00D36F90">
        <w:rPr>
          <w:rFonts w:ascii="Courier New" w:hAnsi="Courier New" w:eastAsia="Times New Roman" w:cs="Courier New"/>
          <w:color w:val="1750EB"/>
          <w:sz w:val="20"/>
          <w:szCs w:val="20"/>
          <w:lang w:val="en-GB" w:eastAsia="de-DE"/>
        </w:rPr>
        <w:t>7</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.noise = </w:t>
      </w:r>
      <w:r w:rsidRPr="00D36F90">
        <w:rPr>
          <w:rFonts w:ascii="Courier New" w:hAnsi="Courier New" w:eastAsia="Times New Roman" w:cs="Courier New"/>
          <w:color w:val="1750EB"/>
          <w:sz w:val="20"/>
          <w:szCs w:val="20"/>
          <w:lang w:val="en-GB" w:eastAsia="de-DE"/>
        </w:rPr>
        <w:t>0.5</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0033B3"/>
          <w:sz w:val="20"/>
          <w:szCs w:val="20"/>
          <w:lang w:val="en-GB" w:eastAsia="de-DE"/>
        </w:rPr>
        <w:t xml:space="preserve">class </w:t>
      </w:r>
      <w:r w:rsidRPr="00D36F90">
        <w:rPr>
          <w:rFonts w:ascii="Courier New" w:hAnsi="Courier New" w:eastAsia="Times New Roman" w:cs="Courier New"/>
          <w:color w:val="000000"/>
          <w:sz w:val="20"/>
          <w:szCs w:val="20"/>
          <w:lang w:val="en-GB" w:eastAsia="de-DE"/>
        </w:rPr>
        <w:t>Simulation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B200B2"/>
          <w:sz w:val="20"/>
          <w:szCs w:val="20"/>
          <w:lang w:val="en-GB" w:eastAsia="de-DE"/>
        </w:rPr>
        <w:t>__init__</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 simulation_config: </w:t>
      </w:r>
      <w:r w:rsidRPr="00D36F90">
        <w:rPr>
          <w:rFonts w:ascii="Courier New" w:hAnsi="Courier New" w:eastAsia="Times New Roman" w:cs="Courier New"/>
          <w:color w:val="000000"/>
          <w:sz w:val="20"/>
          <w:szCs w:val="20"/>
          <w:lang w:val="en-GB" w:eastAsia="de-DE"/>
        </w:rPr>
        <w:t>SimConfig</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.dt = simulation_config.dt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.start_val = simulation_config.start_value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.current_val = simulation_config.start_value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.stable_val = simulation_config.stable_value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.k1 = simulation_config.k1</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.k2 = simulation_config.k2</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.ks = simulation_config.ks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.zd = simulation_config.zd</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.min_val = simulation_config.min_value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.max_val = simulation_config.max_value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.noise = simulation_config.noise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.df = []</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.current_t = </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.current_u = </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step</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u, zi, w):</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080808"/>
          <w:sz w:val="20"/>
          <w:szCs w:val="20"/>
          <w:lang w:val="en-GB" w:eastAsia="de-DE"/>
        </w:rPr>
        <w:t xml:space="preserve">u </w:t>
      </w:r>
      <w:r w:rsidRPr="00D36F90">
        <w:rPr>
          <w:rFonts w:ascii="Courier New" w:hAnsi="Courier New" w:eastAsia="Times New Roman" w:cs="Courier New"/>
          <w:color w:val="0033B3"/>
          <w:sz w:val="20"/>
          <w:szCs w:val="20"/>
          <w:lang w:val="en-GB" w:eastAsia="de-DE"/>
        </w:rPr>
        <w:t>is not 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.current_u = u</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Calculate disturbance</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80808"/>
          <w:sz w:val="20"/>
          <w:szCs w:val="20"/>
          <w:lang w:val="en-GB" w:eastAsia="de-DE"/>
        </w:rPr>
        <w:t>noise = np.random.normal(</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.noise,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z = noise[</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 + zi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.zd(</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.current_t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change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._calculate_change(</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.current_u, z)</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Old system state (before step)</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80808"/>
          <w:sz w:val="20"/>
          <w:szCs w:val="20"/>
          <w:lang w:val="en-GB" w:eastAsia="de-DE"/>
        </w:rPr>
        <w:t>temp = {</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SimKeys.TIME: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SimKeys.VALUE: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.current_val,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SimKeys.DELTA: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.current_val - w,</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SimKeys.CHANGE: change,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SimKeys.ACTION: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.current_u,</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SimKeys.REFERENCE: w,</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SimKeys.K1: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.k1(</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.current_t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SimKeys.K2: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.k2(</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.current_t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SimKeys.Z: z</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.df.append(temp)</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.current_val += change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Cap value between min and max</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.current_val &lt;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.min_val: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.current_val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.min_val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elif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.current_val &gt;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.max_val: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.current_val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.max_val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.current_t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.dt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return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.current_val,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.current_t, temp</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reset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.current_t = </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.current_u = </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.df.clear()</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.current_val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.start_val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return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.current_val,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_calculate_change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u, z):</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Divide by 1000 to convert from ms -&gt; s</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return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.k1(</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.current_t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 xml:space="preserve">) * </w:t>
      </w:r>
      <w:r w:rsidRPr="00D36F90">
        <w:rPr>
          <w:rFonts w:ascii="Courier New" w:hAnsi="Courier New" w:eastAsia="Times New Roman" w:cs="Courier New"/>
          <w:color w:val="000080"/>
          <w:sz w:val="20"/>
          <w:szCs w:val="20"/>
          <w:lang w:val="en-GB" w:eastAsia="de-DE"/>
        </w:rPr>
        <w:t>abs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.stable_val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.current_val)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.k2(</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.current_t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 xml:space="preserve">)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.ks * u + z)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.dt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calculate_strategies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 strategies: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p_horizon, act_every):</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Calculate the actual influence of the different control strategies on the system</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model</w:t>
      </w:r>
      <w:r w:rsidRPr="00D36F90">
        <w:rPr>
          <w:rFonts w:ascii="Courier New" w:hAnsi="Courier New" w:eastAsia="Times New Roman" w:cs="Courier New"/>
          <w:color w:val="080808"/>
          <w:sz w:val="20"/>
          <w:szCs w:val="20"/>
          <w:lang w:val="en-GB" w:eastAsia="de-DE"/>
        </w:rPr>
        <w:t>(y, t, u, dt, t0):</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return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.k1(t0 + t) * </w:t>
      </w:r>
      <w:r w:rsidRPr="00D36F90">
        <w:rPr>
          <w:rFonts w:ascii="Courier New" w:hAnsi="Courier New" w:eastAsia="Times New Roman" w:cs="Courier New"/>
          <w:color w:val="000080"/>
          <w:sz w:val="20"/>
          <w:szCs w:val="20"/>
          <w:lang w:val="en-GB" w:eastAsia="de-DE"/>
        </w:rPr>
        <w:t>abs</w:t>
      </w:r>
      <w:r w:rsidRPr="00D36F90">
        <w:rPr>
          <w:rFonts w:ascii="Courier New" w:hAnsi="Courier New" w:eastAsia="Times New Roman" w:cs="Courier New"/>
          <w:color w:val="080808"/>
          <w:sz w:val="20"/>
          <w:szCs w:val="20"/>
          <w:lang w:val="en-GB" w:eastAsia="de-DE"/>
        </w:rPr>
        <w:t xml:space="preserve">(y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.stable_val)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.k2(t0 + t))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.ks * u[:, </w:t>
      </w:r>
      <w:r w:rsidRPr="00D36F90">
        <w:rPr>
          <w:rFonts w:ascii="Courier New" w:hAnsi="Courier New" w:eastAsia="Times New Roman" w:cs="Courier New"/>
          <w:color w:val="000080"/>
          <w:sz w:val="20"/>
          <w:szCs w:val="20"/>
          <w:lang w:val="en-GB" w:eastAsia="de-DE"/>
        </w:rPr>
        <w:t>min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0080"/>
          <w:sz w:val="20"/>
          <w:szCs w:val="20"/>
          <w:lang w:val="en-GB" w:eastAsia="de-DE"/>
        </w:rPr>
        <w:t>int</w:t>
      </w:r>
      <w:r w:rsidRPr="00D36F90">
        <w:rPr>
          <w:rFonts w:ascii="Courier New" w:hAnsi="Courier New" w:eastAsia="Times New Roman" w:cs="Courier New"/>
          <w:color w:val="080808"/>
          <w:sz w:val="20"/>
          <w:szCs w:val="20"/>
          <w:lang w:val="en-GB" w:eastAsia="de-DE"/>
        </w:rPr>
        <w:t>(t / dt), u.shape[</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xml:space="preserve">] -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xml:space="preserve">)]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.zd(t0 + 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delta_t = act_every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080808"/>
          <w:sz w:val="20"/>
          <w:szCs w:val="20"/>
          <w:lang w:val="en-GB" w:eastAsia="de-DE"/>
        </w:rPr>
        <w:t>t_eval = np.arange(</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 p_horizon +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 delta_t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y0 = np.ones(</w:t>
      </w:r>
      <w:r w:rsidRPr="00D36F90">
        <w:rPr>
          <w:rFonts w:ascii="Courier New" w:hAnsi="Courier New" w:eastAsia="Times New Roman" w:cs="Courier New"/>
          <w:color w:val="660099"/>
          <w:sz w:val="20"/>
          <w:szCs w:val="20"/>
          <w:lang w:val="en-GB" w:eastAsia="de-DE"/>
        </w:rPr>
        <w:t>shape</w:t>
      </w:r>
      <w:r w:rsidRPr="00D36F90">
        <w:rPr>
          <w:rFonts w:ascii="Courier New" w:hAnsi="Courier New" w:eastAsia="Times New Roman" w:cs="Courier New"/>
          <w:color w:val="080808"/>
          <w:sz w:val="20"/>
          <w:szCs w:val="20"/>
          <w:lang w:val="en-GB" w:eastAsia="de-DE"/>
        </w:rPr>
        <w:t>=strategies.shape[</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.current_val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values = odeint(model, y0, t_eval, </w:t>
      </w:r>
      <w:r w:rsidRPr="00D36F90">
        <w:rPr>
          <w:rFonts w:ascii="Courier New" w:hAnsi="Courier New" w:eastAsia="Times New Roman" w:cs="Courier New"/>
          <w:color w:val="660099"/>
          <w:sz w:val="20"/>
          <w:szCs w:val="20"/>
          <w:lang w:val="en-GB" w:eastAsia="de-DE"/>
        </w:rPr>
        <w:t>args</w:t>
      </w:r>
      <w:r w:rsidRPr="00D36F90">
        <w:rPr>
          <w:rFonts w:ascii="Courier New" w:hAnsi="Courier New" w:eastAsia="Times New Roman" w:cs="Courier New"/>
          <w:color w:val="080808"/>
          <w:sz w:val="20"/>
          <w:szCs w:val="20"/>
          <w:lang w:val="en-GB" w:eastAsia="de-DE"/>
        </w:rPr>
        <w:t xml:space="preserve">=(strategies, delta_t,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.current_t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Transpose matrix, because somehow it is in the wrong order</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80808"/>
          <w:sz w:val="20"/>
          <w:szCs w:val="20"/>
          <w:lang w:val="en-GB" w:eastAsia="de-DE"/>
        </w:rPr>
        <w:t>values = np.array(values).T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Drop first column since it is the one for t=0 which we don't need</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values = values[:,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return </w:t>
      </w:r>
      <w:r w:rsidRPr="00D36F90">
        <w:rPr>
          <w:rFonts w:ascii="Courier New" w:hAnsi="Courier New" w:eastAsia="Times New Roman" w:cs="Courier New"/>
          <w:color w:val="080808"/>
          <w:sz w:val="20"/>
          <w:szCs w:val="20"/>
          <w:lang w:val="en-GB" w:eastAsia="de-DE"/>
        </w:rPr>
        <w:t>values</w:t>
      </w:r>
    </w:p>
    <w:p w:rsidR="00D36F90" w:rsidRDefault="00D36F90" w14:paraId="2A4C0C00" w14:textId="43309D3A">
      <w:pPr>
        <w:spacing w:after="0" w:line="240" w:lineRule="auto"/>
        <w:jc w:val="left"/>
        <w:rPr>
          <w:lang w:val="en-GB"/>
        </w:rPr>
      </w:pPr>
      <w:r>
        <w:rPr>
          <w:lang w:val="en-GB"/>
        </w:rPr>
        <w:br w:type="page"/>
      </w:r>
    </w:p>
    <w:p w:rsidRPr="00BB196B" w:rsidR="00D36F90" w:rsidP="00D36F90" w:rsidRDefault="00D36F90" w14:paraId="3B0C873F" w14:textId="78958D27">
      <w:pPr>
        <w:pStyle w:val="berschrift2"/>
        <w:rPr>
          <w:lang w:val="en-GB"/>
        </w:rPr>
      </w:pPr>
      <w:bookmarkStart w:name="_Toc126152033" w:id="261"/>
      <w:r w:rsidRPr="00BB196B">
        <w:rPr>
          <w:lang w:val="en-GB"/>
        </w:rPr>
        <w:t>Python Skript für die Visualisierung der Ergebnisse aus „export.py“</w:t>
      </w:r>
      <w:bookmarkEnd w:id="261"/>
    </w:p>
    <w:p w:rsidRPr="00D36F90" w:rsidR="00D36F90" w:rsidP="00D36F90" w:rsidRDefault="00D36F90" w14:paraId="5C82254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eastAsia="Times New Roman" w:cs="Courier New"/>
          <w:color w:val="080808"/>
          <w:sz w:val="20"/>
          <w:szCs w:val="20"/>
          <w:lang w:val="en-GB" w:eastAsia="de-DE"/>
        </w:rPr>
      </w:pP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 xml:space="preserve">numpy </w:t>
      </w:r>
      <w:r w:rsidRPr="00D36F90">
        <w:rPr>
          <w:rFonts w:ascii="Courier New" w:hAnsi="Courier New" w:eastAsia="Times New Roman" w:cs="Courier New"/>
          <w:color w:val="0033B3"/>
          <w:sz w:val="20"/>
          <w:szCs w:val="20"/>
          <w:lang w:val="en-GB" w:eastAsia="de-DE"/>
        </w:rPr>
        <w:t xml:space="preserve">as </w:t>
      </w:r>
      <w:r w:rsidRPr="00D36F90">
        <w:rPr>
          <w:rFonts w:ascii="Courier New" w:hAnsi="Courier New" w:eastAsia="Times New Roman" w:cs="Courier New"/>
          <w:color w:val="080808"/>
          <w:sz w:val="20"/>
          <w:szCs w:val="20"/>
          <w:lang w:val="en-GB" w:eastAsia="de-DE"/>
        </w:rPr>
        <w:t>np</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 xml:space="preserve">pandas </w:t>
      </w:r>
      <w:r w:rsidRPr="00D36F90">
        <w:rPr>
          <w:rFonts w:ascii="Courier New" w:hAnsi="Courier New" w:eastAsia="Times New Roman" w:cs="Courier New"/>
          <w:color w:val="0033B3"/>
          <w:sz w:val="20"/>
          <w:szCs w:val="20"/>
          <w:lang w:val="en-GB" w:eastAsia="de-DE"/>
        </w:rPr>
        <w:t xml:space="preserve">as </w:t>
      </w:r>
      <w:r w:rsidRPr="00D36F90">
        <w:rPr>
          <w:rFonts w:ascii="Courier New" w:hAnsi="Courier New" w:eastAsia="Times New Roman" w:cs="Courier New"/>
          <w:color w:val="080808"/>
          <w:sz w:val="20"/>
          <w:szCs w:val="20"/>
          <w:lang w:val="en-GB" w:eastAsia="de-DE"/>
        </w:rPr>
        <w:t>pd</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os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pathlib</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datetime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os.path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 xml:space="preserve">matplotlib.pyplot </w:t>
      </w:r>
      <w:r w:rsidRPr="00D36F90">
        <w:rPr>
          <w:rFonts w:ascii="Courier New" w:hAnsi="Courier New" w:eastAsia="Times New Roman" w:cs="Courier New"/>
          <w:color w:val="0033B3"/>
          <w:sz w:val="20"/>
          <w:szCs w:val="20"/>
          <w:lang w:val="en-GB" w:eastAsia="de-DE"/>
        </w:rPr>
        <w:t xml:space="preserve">as </w:t>
      </w:r>
      <w:r w:rsidRPr="00D36F90">
        <w:rPr>
          <w:rFonts w:ascii="Courier New" w:hAnsi="Courier New" w:eastAsia="Times New Roman" w:cs="Courier New"/>
          <w:color w:val="080808"/>
          <w:sz w:val="20"/>
          <w:szCs w:val="20"/>
          <w:lang w:val="en-GB" w:eastAsia="de-DE"/>
        </w:rPr>
        <w:t>plt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from </w:t>
      </w:r>
      <w:r w:rsidRPr="00D36F90">
        <w:rPr>
          <w:rFonts w:ascii="Courier New" w:hAnsi="Courier New" w:eastAsia="Times New Roman" w:cs="Courier New"/>
          <w:color w:val="080808"/>
          <w:sz w:val="20"/>
          <w:szCs w:val="20"/>
          <w:lang w:val="en-GB" w:eastAsia="de-DE"/>
        </w:rPr>
        <w:t xml:space="preserve">simulation.simulation </w:t>
      </w: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SimKeys, Simulation</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import </w:t>
      </w:r>
      <w:r w:rsidRPr="00D36F90">
        <w:rPr>
          <w:rFonts w:ascii="Courier New" w:hAnsi="Courier New" w:eastAsia="Times New Roman" w:cs="Courier New"/>
          <w:color w:val="080808"/>
          <w:sz w:val="20"/>
          <w:szCs w:val="20"/>
          <w:lang w:val="en-GB" w:eastAsia="de-DE"/>
        </w:rPr>
        <w:t xml:space="preserve">matplotlib.cm </w:t>
      </w:r>
      <w:r w:rsidRPr="00D36F90">
        <w:rPr>
          <w:rFonts w:ascii="Courier New" w:hAnsi="Courier New" w:eastAsia="Times New Roman" w:cs="Courier New"/>
          <w:color w:val="0033B3"/>
          <w:sz w:val="20"/>
          <w:szCs w:val="20"/>
          <w:lang w:val="en-GB" w:eastAsia="de-DE"/>
        </w:rPr>
        <w:t xml:space="preserve">as </w:t>
      </w:r>
      <w:r w:rsidRPr="00D36F90">
        <w:rPr>
          <w:rFonts w:ascii="Courier New" w:hAnsi="Courier New" w:eastAsia="Times New Roman" w:cs="Courier New"/>
          <w:color w:val="080808"/>
          <w:sz w:val="20"/>
          <w:szCs w:val="20"/>
          <w:lang w:val="en-GB" w:eastAsia="de-DE"/>
        </w:rPr>
        <w:t>cm</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class </w:t>
      </w:r>
      <w:r w:rsidRPr="00D36F90">
        <w:rPr>
          <w:rFonts w:ascii="Courier New" w:hAnsi="Courier New" w:eastAsia="Times New Roman" w:cs="Courier New"/>
          <w:color w:val="000000"/>
          <w:sz w:val="20"/>
          <w:szCs w:val="20"/>
          <w:lang w:val="en-GB" w:eastAsia="de-DE"/>
        </w:rPr>
        <w:t>ExpKeys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TIME = </w:t>
      </w:r>
      <w:r w:rsidRPr="00D36F90">
        <w:rPr>
          <w:rFonts w:ascii="Courier New" w:hAnsi="Courier New" w:eastAsia="Times New Roman" w:cs="Courier New"/>
          <w:color w:val="067D17"/>
          <w:sz w:val="20"/>
          <w:szCs w:val="20"/>
          <w:lang w:val="en-GB" w:eastAsia="de-DE"/>
        </w:rPr>
        <w:t>"Time (ms)"</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MSE_TOTAL = </w:t>
      </w:r>
      <w:r w:rsidRPr="00D36F90">
        <w:rPr>
          <w:rFonts w:ascii="Courier New" w:hAnsi="Courier New" w:eastAsia="Times New Roman" w:cs="Courier New"/>
          <w:color w:val="067D17"/>
          <w:sz w:val="20"/>
          <w:szCs w:val="20"/>
          <w:lang w:val="en-GB" w:eastAsia="de-DE"/>
        </w:rPr>
        <w:t>"mse_total"</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MAPE_TOTAL = </w:t>
      </w:r>
      <w:r w:rsidRPr="00D36F90">
        <w:rPr>
          <w:rFonts w:ascii="Courier New" w:hAnsi="Courier New" w:eastAsia="Times New Roman" w:cs="Courier New"/>
          <w:color w:val="067D17"/>
          <w:sz w:val="20"/>
          <w:szCs w:val="20"/>
          <w:lang w:val="en-GB" w:eastAsia="de-DE"/>
        </w:rPr>
        <w:t>"mape_total"</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MAE_TOTAL = </w:t>
      </w:r>
      <w:r w:rsidRPr="00D36F90">
        <w:rPr>
          <w:rFonts w:ascii="Courier New" w:hAnsi="Courier New" w:eastAsia="Times New Roman" w:cs="Courier New"/>
          <w:color w:val="067D17"/>
          <w:sz w:val="20"/>
          <w:szCs w:val="20"/>
          <w:lang w:val="en-GB" w:eastAsia="de-DE"/>
        </w:rPr>
        <w:t>"mae_total"</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033B3"/>
          <w:sz w:val="20"/>
          <w:szCs w:val="20"/>
          <w:lang w:val="en-GB" w:eastAsia="de-DE"/>
        </w:rPr>
        <w:t xml:space="preserve">class </w:t>
      </w:r>
      <w:r w:rsidRPr="00D36F90">
        <w:rPr>
          <w:rFonts w:ascii="Courier New" w:hAnsi="Courier New" w:eastAsia="Times New Roman" w:cs="Courier New"/>
          <w:color w:val="000000"/>
          <w:sz w:val="20"/>
          <w:szCs w:val="20"/>
          <w:lang w:val="en-GB" w:eastAsia="de-DE"/>
        </w:rPr>
        <w:t>Data</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B200B2"/>
          <w:sz w:val="20"/>
          <w:szCs w:val="20"/>
          <w:lang w:val="en-GB" w:eastAsia="de-DE"/>
        </w:rPr>
        <w:t>__init__</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plots_every, agent_config, sim_config):</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.plots_every = plots_every</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.last_plotted = </w:t>
      </w:r>
      <w:r w:rsidRPr="00D36F90">
        <w:rPr>
          <w:rFonts w:ascii="Courier New" w:hAnsi="Courier New" w:eastAsia="Times New Roman" w:cs="Courier New"/>
          <w:color w:val="0033B3"/>
          <w:sz w:val="20"/>
          <w:szCs w:val="20"/>
          <w:lang w:val="en-GB" w:eastAsia="de-DE"/>
        </w:rPr>
        <w:t>None</w:t>
      </w:r>
      <w:r w:rsidRPr="00D36F90">
        <w:rPr>
          <w:rFonts w:ascii="Courier New" w:hAnsi="Courier New" w:eastAsia="Times New Roman" w:cs="Courier New"/>
          <w:color w:val="0033B3"/>
          <w:sz w:val="20"/>
          <w:szCs w:val="20"/>
          <w:lang w:val="en-GB" w:eastAsia="de-DE"/>
        </w:rPr>
        <w:br/>
      </w:r>
      <w:r w:rsidRPr="00D36F90">
        <w:rPr>
          <w:rFonts w:ascii="Courier New" w:hAnsi="Courier New" w:eastAsia="Times New Roman" w:cs="Courier New"/>
          <w:color w:val="0033B3"/>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.last_individual_error = </w:t>
      </w:r>
      <w:r w:rsidRPr="00D36F90">
        <w:rPr>
          <w:rFonts w:ascii="Courier New" w:hAnsi="Courier New" w:eastAsia="Times New Roman" w:cs="Courier New"/>
          <w:color w:val="0033B3"/>
          <w:sz w:val="20"/>
          <w:szCs w:val="20"/>
          <w:lang w:val="en-GB" w:eastAsia="de-DE"/>
        </w:rPr>
        <w:t>None</w:t>
      </w:r>
      <w:r w:rsidRPr="00D36F90">
        <w:rPr>
          <w:rFonts w:ascii="Courier New" w:hAnsi="Courier New" w:eastAsia="Times New Roman" w:cs="Courier New"/>
          <w:color w:val="0033B3"/>
          <w:sz w:val="20"/>
          <w:szCs w:val="20"/>
          <w:lang w:val="en-GB" w:eastAsia="de-DE"/>
        </w:rPr>
        <w:br/>
      </w:r>
      <w:r w:rsidRPr="00D36F90">
        <w:rPr>
          <w:rFonts w:ascii="Courier New" w:hAnsi="Courier New" w:eastAsia="Times New Roman" w:cs="Courier New"/>
          <w:color w:val="0033B3"/>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.last_individual_time = </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.total_errors = []</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.mse_tsteps = </w:t>
      </w:r>
      <w:r w:rsidRPr="00D36F90">
        <w:rPr>
          <w:rFonts w:ascii="Courier New" w:hAnsi="Courier New" w:eastAsia="Times New Roman" w:cs="Courier New"/>
          <w:color w:val="0033B3"/>
          <w:sz w:val="20"/>
          <w:szCs w:val="20"/>
          <w:lang w:val="en-GB" w:eastAsia="de-DE"/>
        </w:rPr>
        <w:t>None</w:t>
      </w:r>
      <w:r w:rsidRPr="00D36F90">
        <w:rPr>
          <w:rFonts w:ascii="Courier New" w:hAnsi="Courier New" w:eastAsia="Times New Roman" w:cs="Courier New"/>
          <w:color w:val="0033B3"/>
          <w:sz w:val="20"/>
          <w:szCs w:val="20"/>
          <w:lang w:val="en-GB" w:eastAsia="de-DE"/>
        </w:rPr>
        <w:br/>
      </w:r>
      <w:r w:rsidRPr="00D36F90">
        <w:rPr>
          <w:rFonts w:ascii="Courier New" w:hAnsi="Courier New" w:eastAsia="Times New Roman" w:cs="Courier New"/>
          <w:color w:val="0033B3"/>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.mape_tsteps = </w:t>
      </w:r>
      <w:r w:rsidRPr="00D36F90">
        <w:rPr>
          <w:rFonts w:ascii="Courier New" w:hAnsi="Courier New" w:eastAsia="Times New Roman" w:cs="Courier New"/>
          <w:color w:val="0033B3"/>
          <w:sz w:val="20"/>
          <w:szCs w:val="20"/>
          <w:lang w:val="en-GB" w:eastAsia="de-DE"/>
        </w:rPr>
        <w:t>None</w:t>
      </w:r>
      <w:r w:rsidRPr="00D36F90">
        <w:rPr>
          <w:rFonts w:ascii="Courier New" w:hAnsi="Courier New" w:eastAsia="Times New Roman" w:cs="Courier New"/>
          <w:color w:val="0033B3"/>
          <w:sz w:val="20"/>
          <w:szCs w:val="20"/>
          <w:lang w:val="en-GB" w:eastAsia="de-DE"/>
        </w:rPr>
        <w:br/>
      </w:r>
      <w:r w:rsidRPr="00D36F90">
        <w:rPr>
          <w:rFonts w:ascii="Courier New" w:hAnsi="Courier New" w:eastAsia="Times New Roman" w:cs="Courier New"/>
          <w:color w:val="0033B3"/>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.mae_tsteps = </w:t>
      </w:r>
      <w:r w:rsidRPr="00D36F90">
        <w:rPr>
          <w:rFonts w:ascii="Courier New" w:hAnsi="Courier New" w:eastAsia="Times New Roman" w:cs="Courier New"/>
          <w:color w:val="0033B3"/>
          <w:sz w:val="20"/>
          <w:szCs w:val="20"/>
          <w:lang w:val="en-GB" w:eastAsia="de-DE"/>
        </w:rPr>
        <w:t>None</w:t>
      </w:r>
      <w:r w:rsidRPr="00D36F90">
        <w:rPr>
          <w:rFonts w:ascii="Courier New" w:hAnsi="Courier New" w:eastAsia="Times New Roman" w:cs="Courier New"/>
          <w:color w:val="0033B3"/>
          <w:sz w:val="20"/>
          <w:szCs w:val="20"/>
          <w:lang w:val="en-GB" w:eastAsia="de-DE"/>
        </w:rPr>
        <w:br/>
      </w:r>
      <w:r w:rsidRPr="00D36F90">
        <w:rPr>
          <w:rFonts w:ascii="Courier New" w:hAnsi="Courier New" w:eastAsia="Times New Roman" w:cs="Courier New"/>
          <w:color w:val="0033B3"/>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.agent_config = agent_config</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.sim_config = sim_config</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.path,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.image_path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._create_folder()</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._create_meta_data()</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_create_folder</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parent_path = os.path.join(pathlib.Path().resolve(), </w:t>
      </w:r>
      <w:r w:rsidRPr="00D36F90">
        <w:rPr>
          <w:rFonts w:ascii="Courier New" w:hAnsi="Courier New" w:eastAsia="Times New Roman" w:cs="Courier New"/>
          <w:color w:val="067D17"/>
          <w:sz w:val="20"/>
          <w:szCs w:val="20"/>
          <w:lang w:val="en-GB" w:eastAsia="de-DE"/>
        </w:rPr>
        <w:t>"data"</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not </w:t>
      </w:r>
      <w:r w:rsidRPr="00D36F90">
        <w:rPr>
          <w:rFonts w:ascii="Courier New" w:hAnsi="Courier New" w:eastAsia="Times New Roman" w:cs="Courier New"/>
          <w:color w:val="080808"/>
          <w:sz w:val="20"/>
          <w:szCs w:val="20"/>
          <w:lang w:val="en-GB" w:eastAsia="de-DE"/>
        </w:rPr>
        <w:t>os.path.exists(parent_path):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os.makedirs(parent_path)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folder_name = </w:t>
      </w:r>
      <w:r w:rsidRPr="00D36F90">
        <w:rPr>
          <w:rFonts w:ascii="Courier New" w:hAnsi="Courier New" w:eastAsia="Times New Roman" w:cs="Courier New"/>
          <w:color w:val="067D17"/>
          <w:sz w:val="20"/>
          <w:szCs w:val="20"/>
          <w:lang w:val="en-GB" w:eastAsia="de-DE"/>
        </w:rPr>
        <w:t xml:space="preserve">"Simulation_" </w:t>
      </w:r>
      <w:r w:rsidRPr="00D36F90">
        <w:rPr>
          <w:rFonts w:ascii="Courier New" w:hAnsi="Courier New" w:eastAsia="Times New Roman" w:cs="Courier New"/>
          <w:color w:val="080808"/>
          <w:sz w:val="20"/>
          <w:szCs w:val="20"/>
          <w:lang w:val="en-GB" w:eastAsia="de-DE"/>
        </w:rPr>
        <w:t>+ datetime.datetime.now().strftime(</w:t>
      </w:r>
      <w:r w:rsidRPr="00D36F90">
        <w:rPr>
          <w:rFonts w:ascii="Courier New" w:hAnsi="Courier New" w:eastAsia="Times New Roman" w:cs="Courier New"/>
          <w:color w:val="067D17"/>
          <w:sz w:val="20"/>
          <w:szCs w:val="20"/>
          <w:lang w:val="en-GB" w:eastAsia="de-DE"/>
        </w:rPr>
        <w:t>'%Y-%m-%d_%H-%M-%S'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dir_name = os.path.join(parent_path, folder_name)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os.makedirs(dir_name)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im_path = os.path.join(dir_name, </w:t>
      </w:r>
      <w:r w:rsidRPr="00D36F90">
        <w:rPr>
          <w:rFonts w:ascii="Courier New" w:hAnsi="Courier New" w:eastAsia="Times New Roman" w:cs="Courier New"/>
          <w:color w:val="067D17"/>
          <w:sz w:val="20"/>
          <w:szCs w:val="20"/>
          <w:lang w:val="en-GB" w:eastAsia="de-DE"/>
        </w:rPr>
        <w:t>"Graphs"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os.makedirs(im_path)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return </w:t>
      </w:r>
      <w:r w:rsidRPr="00D36F90">
        <w:rPr>
          <w:rFonts w:ascii="Courier New" w:hAnsi="Courier New" w:eastAsia="Times New Roman" w:cs="Courier New"/>
          <w:color w:val="080808"/>
          <w:sz w:val="20"/>
          <w:szCs w:val="20"/>
          <w:lang w:val="en-GB" w:eastAsia="de-DE"/>
        </w:rPr>
        <w:t>dir_name, im_path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_create_meta_data</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path1 = os.path.join(</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.path, </w:t>
      </w:r>
      <w:r w:rsidRPr="00D36F90">
        <w:rPr>
          <w:rFonts w:ascii="Courier New" w:hAnsi="Courier New" w:eastAsia="Times New Roman" w:cs="Courier New"/>
          <w:color w:val="067D17"/>
          <w:sz w:val="20"/>
          <w:szCs w:val="20"/>
          <w:lang w:val="en-GB" w:eastAsia="de-DE"/>
        </w:rPr>
        <w:t>"sim_config.txt"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path2 = os.path.join(</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.path, </w:t>
      </w:r>
      <w:r w:rsidRPr="00D36F90">
        <w:rPr>
          <w:rFonts w:ascii="Courier New" w:hAnsi="Courier New" w:eastAsia="Times New Roman" w:cs="Courier New"/>
          <w:color w:val="067D17"/>
          <w:sz w:val="20"/>
          <w:szCs w:val="20"/>
          <w:lang w:val="en-GB" w:eastAsia="de-DE"/>
        </w:rPr>
        <w:t>"agent_config.txt"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with </w:t>
      </w:r>
      <w:r w:rsidRPr="00D36F90">
        <w:rPr>
          <w:rFonts w:ascii="Courier New" w:hAnsi="Courier New" w:eastAsia="Times New Roman" w:cs="Courier New"/>
          <w:color w:val="000080"/>
          <w:sz w:val="20"/>
          <w:szCs w:val="20"/>
          <w:lang w:val="en-GB" w:eastAsia="de-DE"/>
        </w:rPr>
        <w:t>open</w:t>
      </w:r>
      <w:r w:rsidRPr="00D36F90">
        <w:rPr>
          <w:rFonts w:ascii="Courier New" w:hAnsi="Courier New" w:eastAsia="Times New Roman" w:cs="Courier New"/>
          <w:color w:val="080808"/>
          <w:sz w:val="20"/>
          <w:szCs w:val="20"/>
          <w:lang w:val="en-GB" w:eastAsia="de-DE"/>
        </w:rPr>
        <w:t xml:space="preserve">(path1, </w:t>
      </w:r>
      <w:r w:rsidRPr="00D36F90">
        <w:rPr>
          <w:rFonts w:ascii="Courier New" w:hAnsi="Courier New" w:eastAsia="Times New Roman" w:cs="Courier New"/>
          <w:color w:val="067D17"/>
          <w:sz w:val="20"/>
          <w:szCs w:val="20"/>
          <w:lang w:val="en-GB" w:eastAsia="de-DE"/>
        </w:rPr>
        <w:t>"w"</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as </w:t>
      </w:r>
      <w:r w:rsidRPr="00D36F90">
        <w:rPr>
          <w:rFonts w:ascii="Courier New" w:hAnsi="Courier New" w:eastAsia="Times New Roman" w:cs="Courier New"/>
          <w:color w:val="080808"/>
          <w:sz w:val="20"/>
          <w:szCs w:val="20"/>
          <w:lang w:val="en-GB" w:eastAsia="de-DE"/>
        </w:rPr>
        <w:t xml:space="preserve">f1, </w:t>
      </w:r>
      <w:r w:rsidRPr="00D36F90">
        <w:rPr>
          <w:rFonts w:ascii="Courier New" w:hAnsi="Courier New" w:eastAsia="Times New Roman" w:cs="Courier New"/>
          <w:color w:val="000080"/>
          <w:sz w:val="20"/>
          <w:szCs w:val="20"/>
          <w:lang w:val="en-GB" w:eastAsia="de-DE"/>
        </w:rPr>
        <w:t>open</w:t>
      </w:r>
      <w:r w:rsidRPr="00D36F90">
        <w:rPr>
          <w:rFonts w:ascii="Courier New" w:hAnsi="Courier New" w:eastAsia="Times New Roman" w:cs="Courier New"/>
          <w:color w:val="080808"/>
          <w:sz w:val="20"/>
          <w:szCs w:val="20"/>
          <w:lang w:val="en-GB" w:eastAsia="de-DE"/>
        </w:rPr>
        <w:t xml:space="preserve">(path2, </w:t>
      </w:r>
      <w:r w:rsidRPr="00D36F90">
        <w:rPr>
          <w:rFonts w:ascii="Courier New" w:hAnsi="Courier New" w:eastAsia="Times New Roman" w:cs="Courier New"/>
          <w:color w:val="067D17"/>
          <w:sz w:val="20"/>
          <w:szCs w:val="20"/>
          <w:lang w:val="en-GB" w:eastAsia="de-DE"/>
        </w:rPr>
        <w:t>"w"</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as </w:t>
      </w:r>
      <w:r w:rsidRPr="00D36F90">
        <w:rPr>
          <w:rFonts w:ascii="Courier New" w:hAnsi="Courier New" w:eastAsia="Times New Roman" w:cs="Courier New"/>
          <w:color w:val="080808"/>
          <w:sz w:val="20"/>
          <w:szCs w:val="20"/>
          <w:lang w:val="en-GB" w:eastAsia="de-DE"/>
        </w:rPr>
        <w:t>f2:</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f1.write(</w:t>
      </w:r>
      <w:r w:rsidRPr="00D36F90">
        <w:rPr>
          <w:rFonts w:ascii="Courier New" w:hAnsi="Courier New" w:eastAsia="Times New Roman" w:cs="Courier New"/>
          <w:color w:val="067D17"/>
          <w:sz w:val="20"/>
          <w:szCs w:val="20"/>
          <w:lang w:val="en-GB" w:eastAsia="de-DE"/>
        </w:rPr>
        <w:t>''</w:t>
      </w:r>
      <w:r w:rsidRPr="00D36F90">
        <w:rPr>
          <w:rFonts w:ascii="Courier New" w:hAnsi="Courier New" w:eastAsia="Times New Roman" w:cs="Courier New"/>
          <w:color w:val="080808"/>
          <w:sz w:val="20"/>
          <w:szCs w:val="20"/>
          <w:lang w:val="en-GB" w:eastAsia="de-DE"/>
        </w:rPr>
        <w:t>.join([</w:t>
      </w:r>
      <w:r w:rsidRPr="00D36F90">
        <w:rPr>
          <w:rFonts w:ascii="Courier New" w:hAnsi="Courier New" w:eastAsia="Times New Roman" w:cs="Courier New"/>
          <w:color w:val="067D17"/>
          <w:sz w:val="20"/>
          <w:szCs w:val="20"/>
          <w:lang w:val="en-GB" w:eastAsia="de-DE"/>
        </w:rPr>
        <w:t>"%s = %s</w:t>
      </w:r>
      <w:r w:rsidRPr="00D36F90">
        <w:rPr>
          <w:rFonts w:ascii="Courier New" w:hAnsi="Courier New" w:eastAsia="Times New Roman" w:cs="Courier New"/>
          <w:color w:val="0037A6"/>
          <w:sz w:val="20"/>
          <w:szCs w:val="20"/>
          <w:lang w:val="en-GB" w:eastAsia="de-DE"/>
        </w:rPr>
        <w:t>\n</w:t>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 (k, v) </w:t>
      </w:r>
      <w:r w:rsidRPr="00D36F90">
        <w:rPr>
          <w:rFonts w:ascii="Courier New" w:hAnsi="Courier New" w:eastAsia="Times New Roman" w:cs="Courier New"/>
          <w:color w:val="0033B3"/>
          <w:sz w:val="20"/>
          <w:szCs w:val="20"/>
          <w:lang w:val="en-GB" w:eastAsia="de-DE"/>
        </w:rPr>
        <w:t xml:space="preserve">for </w:t>
      </w:r>
      <w:r w:rsidRPr="00D36F90">
        <w:rPr>
          <w:rFonts w:ascii="Courier New" w:hAnsi="Courier New" w:eastAsia="Times New Roman" w:cs="Courier New"/>
          <w:color w:val="080808"/>
          <w:sz w:val="20"/>
          <w:szCs w:val="20"/>
          <w:lang w:val="en-GB" w:eastAsia="de-DE"/>
        </w:rPr>
        <w:t xml:space="preserve">k, v </w:t>
      </w:r>
      <w:r w:rsidRPr="00D36F90">
        <w:rPr>
          <w:rFonts w:ascii="Courier New" w:hAnsi="Courier New" w:eastAsia="Times New Roman" w:cs="Courier New"/>
          <w:color w:val="0033B3"/>
          <w:sz w:val="20"/>
          <w:szCs w:val="20"/>
          <w:lang w:val="en-GB" w:eastAsia="de-DE"/>
        </w:rPr>
        <w:t xml:space="preserve">in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.sim_config.</w:t>
      </w:r>
      <w:r w:rsidRPr="00D36F90">
        <w:rPr>
          <w:rFonts w:ascii="Courier New" w:hAnsi="Courier New" w:eastAsia="Times New Roman" w:cs="Courier New"/>
          <w:color w:val="B200B2"/>
          <w:sz w:val="20"/>
          <w:szCs w:val="20"/>
          <w:lang w:val="en-GB" w:eastAsia="de-DE"/>
        </w:rPr>
        <w:t>__dict__</w:t>
      </w:r>
      <w:r w:rsidRPr="00D36F90">
        <w:rPr>
          <w:rFonts w:ascii="Courier New" w:hAnsi="Courier New" w:eastAsia="Times New Roman" w:cs="Courier New"/>
          <w:color w:val="080808"/>
          <w:sz w:val="20"/>
          <w:szCs w:val="20"/>
          <w:lang w:val="en-GB" w:eastAsia="de-DE"/>
        </w:rPr>
        <w:t>.items()]))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f2.write(</w:t>
      </w:r>
      <w:r w:rsidRPr="00D36F90">
        <w:rPr>
          <w:rFonts w:ascii="Courier New" w:hAnsi="Courier New" w:eastAsia="Times New Roman" w:cs="Courier New"/>
          <w:color w:val="067D17"/>
          <w:sz w:val="20"/>
          <w:szCs w:val="20"/>
          <w:lang w:val="en-GB" w:eastAsia="de-DE"/>
        </w:rPr>
        <w:t>''</w:t>
      </w:r>
      <w:r w:rsidRPr="00D36F90">
        <w:rPr>
          <w:rFonts w:ascii="Courier New" w:hAnsi="Courier New" w:eastAsia="Times New Roman" w:cs="Courier New"/>
          <w:color w:val="080808"/>
          <w:sz w:val="20"/>
          <w:szCs w:val="20"/>
          <w:lang w:val="en-GB" w:eastAsia="de-DE"/>
        </w:rPr>
        <w:t>.join([</w:t>
      </w:r>
      <w:r w:rsidRPr="00D36F90">
        <w:rPr>
          <w:rFonts w:ascii="Courier New" w:hAnsi="Courier New" w:eastAsia="Times New Roman" w:cs="Courier New"/>
          <w:color w:val="067D17"/>
          <w:sz w:val="20"/>
          <w:szCs w:val="20"/>
          <w:lang w:val="en-GB" w:eastAsia="de-DE"/>
        </w:rPr>
        <w:t>"%s = %s</w:t>
      </w:r>
      <w:r w:rsidRPr="00D36F90">
        <w:rPr>
          <w:rFonts w:ascii="Courier New" w:hAnsi="Courier New" w:eastAsia="Times New Roman" w:cs="Courier New"/>
          <w:color w:val="0037A6"/>
          <w:sz w:val="20"/>
          <w:szCs w:val="20"/>
          <w:lang w:val="en-GB" w:eastAsia="de-DE"/>
        </w:rPr>
        <w:t>\n</w:t>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 (k, v) </w:t>
      </w:r>
      <w:r w:rsidRPr="00D36F90">
        <w:rPr>
          <w:rFonts w:ascii="Courier New" w:hAnsi="Courier New" w:eastAsia="Times New Roman" w:cs="Courier New"/>
          <w:color w:val="0033B3"/>
          <w:sz w:val="20"/>
          <w:szCs w:val="20"/>
          <w:lang w:val="en-GB" w:eastAsia="de-DE"/>
        </w:rPr>
        <w:t xml:space="preserve">for </w:t>
      </w:r>
      <w:r w:rsidRPr="00D36F90">
        <w:rPr>
          <w:rFonts w:ascii="Courier New" w:hAnsi="Courier New" w:eastAsia="Times New Roman" w:cs="Courier New"/>
          <w:color w:val="080808"/>
          <w:sz w:val="20"/>
          <w:szCs w:val="20"/>
          <w:lang w:val="en-GB" w:eastAsia="de-DE"/>
        </w:rPr>
        <w:t xml:space="preserve">k, v </w:t>
      </w:r>
      <w:r w:rsidRPr="00D36F90">
        <w:rPr>
          <w:rFonts w:ascii="Courier New" w:hAnsi="Courier New" w:eastAsia="Times New Roman" w:cs="Courier New"/>
          <w:color w:val="0033B3"/>
          <w:sz w:val="20"/>
          <w:szCs w:val="20"/>
          <w:lang w:val="en-GB" w:eastAsia="de-DE"/>
        </w:rPr>
        <w:t xml:space="preserve">in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.agent_config.</w:t>
      </w:r>
      <w:r w:rsidRPr="00D36F90">
        <w:rPr>
          <w:rFonts w:ascii="Courier New" w:hAnsi="Courier New" w:eastAsia="Times New Roman" w:cs="Courier New"/>
          <w:color w:val="B200B2"/>
          <w:sz w:val="20"/>
          <w:szCs w:val="20"/>
          <w:lang w:val="en-GB" w:eastAsia="de-DE"/>
        </w:rPr>
        <w:t>__dict__</w:t>
      </w:r>
      <w:r w:rsidRPr="00D36F90">
        <w:rPr>
          <w:rFonts w:ascii="Courier New" w:hAnsi="Courier New" w:eastAsia="Times New Roman" w:cs="Courier New"/>
          <w:color w:val="080808"/>
          <w:sz w:val="20"/>
          <w:szCs w:val="20"/>
          <w:lang w:val="en-GB" w:eastAsia="de-DE"/>
        </w:rPr>
        <w:t>.items()]))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finish</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 sim: </w:t>
      </w:r>
      <w:r w:rsidRPr="00D36F90">
        <w:rPr>
          <w:rFonts w:ascii="Courier New" w:hAnsi="Courier New" w:eastAsia="Times New Roman" w:cs="Courier New"/>
          <w:color w:val="000000"/>
          <w:sz w:val="20"/>
          <w:szCs w:val="20"/>
          <w:lang w:val="en-GB" w:eastAsia="de-DE"/>
        </w:rPr>
        <w:t>Simulation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dir_name = os.path.join(</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.image_path, </w:t>
      </w:r>
      <w:r w:rsidRPr="00D36F90">
        <w:rPr>
          <w:rFonts w:ascii="Courier New" w:hAnsi="Courier New" w:eastAsia="Times New Roman" w:cs="Courier New"/>
          <w:color w:val="067D17"/>
          <w:sz w:val="20"/>
          <w:szCs w:val="20"/>
          <w:lang w:val="en-GB" w:eastAsia="de-DE"/>
        </w:rPr>
        <w:t>"summary"</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os.makedirs(dir_name)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create_sim_linechart(sim,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000080"/>
          <w:sz w:val="20"/>
          <w:szCs w:val="20"/>
          <w:lang w:val="en-GB" w:eastAsia="de-DE"/>
        </w:rPr>
        <w:t>len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.total_errors) == </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return</w:t>
      </w:r>
      <w:r w:rsidRPr="00D36F90">
        <w:rPr>
          <w:rFonts w:ascii="Courier New" w:hAnsi="Courier New" w:eastAsia="Times New Roman" w:cs="Courier New"/>
          <w:color w:val="0033B3"/>
          <w:sz w:val="20"/>
          <w:szCs w:val="20"/>
          <w:lang w:val="en-GB" w:eastAsia="de-DE"/>
        </w:rPr>
        <w:br/>
      </w:r>
      <w:r w:rsidRPr="00D36F90">
        <w:rPr>
          <w:rFonts w:ascii="Courier New" w:hAnsi="Courier New" w:eastAsia="Times New Roman" w:cs="Courier New"/>
          <w:color w:val="0033B3"/>
          <w:sz w:val="20"/>
          <w:szCs w:val="20"/>
          <w:lang w:val="en-GB" w:eastAsia="de-DE"/>
        </w:rPr>
        <w:t xml:space="preserve">        </w:t>
      </w:r>
      <w:r w:rsidRPr="00D36F90">
        <w:rPr>
          <w:rFonts w:ascii="Courier New" w:hAnsi="Courier New" w:eastAsia="Times New Roman" w:cs="Courier New"/>
          <w:color w:val="080808"/>
          <w:sz w:val="20"/>
          <w:szCs w:val="20"/>
          <w:lang w:val="en-GB" w:eastAsia="de-DE"/>
        </w:rPr>
        <w:t>total_error = pd.DataFrame.from_records(</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.total_errors)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time = total_error[[ExpKeys.TIME]].div(</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.mse_tsteps </w:t>
      </w:r>
      <w:r w:rsidRPr="00D36F90">
        <w:rPr>
          <w:rFonts w:ascii="Courier New" w:hAnsi="Courier New" w:eastAsia="Times New Roman" w:cs="Courier New"/>
          <w:color w:val="0033B3"/>
          <w:sz w:val="20"/>
          <w:szCs w:val="20"/>
          <w:lang w:val="en-GB" w:eastAsia="de-DE"/>
        </w:rPr>
        <w:t xml:space="preserve">is not None and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.mape_tsteps </w:t>
      </w:r>
      <w:r w:rsidRPr="00D36F90">
        <w:rPr>
          <w:rFonts w:ascii="Courier New" w:hAnsi="Courier New" w:eastAsia="Times New Roman" w:cs="Courier New"/>
          <w:color w:val="0033B3"/>
          <w:sz w:val="20"/>
          <w:szCs w:val="20"/>
          <w:lang w:val="en-GB" w:eastAsia="de-DE"/>
        </w:rPr>
        <w:t xml:space="preserve">is not None and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.mae_tsteps </w:t>
      </w:r>
      <w:r w:rsidRPr="00D36F90">
        <w:rPr>
          <w:rFonts w:ascii="Courier New" w:hAnsi="Courier New" w:eastAsia="Times New Roman" w:cs="Courier New"/>
          <w:color w:val="0033B3"/>
          <w:sz w:val="20"/>
          <w:szCs w:val="20"/>
          <w:lang w:val="en-GB" w:eastAsia="de-DE"/>
        </w:rPr>
        <w:t>is not 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create_error_linechart_steps(time.to_numpy(),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.mse_tsteps, </w:t>
      </w:r>
      <w:r w:rsidRPr="00D36F90">
        <w:rPr>
          <w:rFonts w:ascii="Courier New" w:hAnsi="Courier New" w:eastAsia="Times New Roman" w:cs="Courier New"/>
          <w:color w:val="067D17"/>
          <w:sz w:val="20"/>
          <w:szCs w:val="20"/>
          <w:lang w:val="en-GB" w:eastAsia="de-DE"/>
        </w:rPr>
        <w:t>"MSE [-]"</w:t>
      </w:r>
      <w:r w:rsidRPr="00D36F90">
        <w:rPr>
          <w:rFonts w:ascii="Courier New" w:hAnsi="Courier New" w:eastAsia="Times New Roman" w:cs="Courier New"/>
          <w:color w:val="080808"/>
          <w:sz w:val="20"/>
          <w:szCs w:val="20"/>
          <w:lang w:val="en-GB" w:eastAsia="de-DE"/>
        </w:rPr>
        <w:t>,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create_error_linechart_steps(time.to_numpy(),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.mape_tsteps, </w:t>
      </w:r>
      <w:r w:rsidRPr="00D36F90">
        <w:rPr>
          <w:rFonts w:ascii="Courier New" w:hAnsi="Courier New" w:eastAsia="Times New Roman" w:cs="Courier New"/>
          <w:color w:val="067D17"/>
          <w:sz w:val="20"/>
          <w:szCs w:val="20"/>
          <w:lang w:val="en-GB" w:eastAsia="de-DE"/>
        </w:rPr>
        <w:t>"MAPE [%]"</w:t>
      </w:r>
      <w:r w:rsidRPr="00D36F90">
        <w:rPr>
          <w:rFonts w:ascii="Courier New" w:hAnsi="Courier New" w:eastAsia="Times New Roman" w:cs="Courier New"/>
          <w:color w:val="080808"/>
          <w:sz w:val="20"/>
          <w:szCs w:val="20"/>
          <w:lang w:val="en-GB" w:eastAsia="de-DE"/>
        </w:rPr>
        <w:t>,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create_error_linechart_steps(time.to_numpy(),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.mae_tsteps, </w:t>
      </w:r>
      <w:r w:rsidRPr="00D36F90">
        <w:rPr>
          <w:rFonts w:ascii="Courier New" w:hAnsi="Courier New" w:eastAsia="Times New Roman" w:cs="Courier New"/>
          <w:color w:val="067D17"/>
          <w:sz w:val="20"/>
          <w:szCs w:val="20"/>
          <w:lang w:val="en-GB" w:eastAsia="de-DE"/>
        </w:rPr>
        <w:t>"MAE [-]"</w:t>
      </w:r>
      <w:r w:rsidRPr="00D36F90">
        <w:rPr>
          <w:rFonts w:ascii="Courier New" w:hAnsi="Courier New" w:eastAsia="Times New Roman" w:cs="Courier New"/>
          <w:color w:val="080808"/>
          <w:sz w:val="20"/>
          <w:szCs w:val="20"/>
          <w:lang w:val="en-GB" w:eastAsia="de-DE"/>
        </w:rPr>
        <w:t>,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create_error_linechart_total(time.to_numpy(), total_error[[ExpKeys.MSE_TOTAL]].to_numpy(), </w:t>
      </w:r>
      <w:r w:rsidRPr="00D36F90">
        <w:rPr>
          <w:rFonts w:ascii="Courier New" w:hAnsi="Courier New" w:eastAsia="Times New Roman" w:cs="Courier New"/>
          <w:color w:val="067D17"/>
          <w:sz w:val="20"/>
          <w:szCs w:val="20"/>
          <w:lang w:val="en-GB" w:eastAsia="de-DE"/>
        </w:rPr>
        <w:t>"MSE [-]"</w:t>
      </w:r>
      <w:r w:rsidRPr="00D36F90">
        <w:rPr>
          <w:rFonts w:ascii="Courier New" w:hAnsi="Courier New" w:eastAsia="Times New Roman" w:cs="Courier New"/>
          <w:color w:val="080808"/>
          <w:sz w:val="20"/>
          <w:szCs w:val="20"/>
          <w:lang w:val="en-GB" w:eastAsia="de-DE"/>
        </w:rPr>
        <w:t>,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create_error_linechart_total(time.to_numpy(), total_error[[ExpKeys.MAPE_TOTAL]].to_numpy(), </w:t>
      </w:r>
      <w:r w:rsidRPr="00D36F90">
        <w:rPr>
          <w:rFonts w:ascii="Courier New" w:hAnsi="Courier New" w:eastAsia="Times New Roman" w:cs="Courier New"/>
          <w:color w:val="067D17"/>
          <w:sz w:val="20"/>
          <w:szCs w:val="20"/>
          <w:lang w:val="en-GB" w:eastAsia="de-DE"/>
        </w:rPr>
        <w:t>"MAPE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create_error_linechart_total(time.to_numpy(), total_error[[ExpKeys.MAE_TOTAL]].to_numpy(), </w:t>
      </w:r>
      <w:r w:rsidRPr="00D36F90">
        <w:rPr>
          <w:rFonts w:ascii="Courier New" w:hAnsi="Courier New" w:eastAsia="Times New Roman" w:cs="Courier New"/>
          <w:color w:val="067D17"/>
          <w:sz w:val="20"/>
          <w:szCs w:val="20"/>
          <w:lang w:val="en-GB" w:eastAsia="de-DE"/>
        </w:rPr>
        <w:t>"MAE [-]"</w:t>
      </w:r>
      <w:r w:rsidRPr="00D36F90">
        <w:rPr>
          <w:rFonts w:ascii="Courier New" w:hAnsi="Courier New" w:eastAsia="Times New Roman" w:cs="Courier New"/>
          <w:color w:val="080808"/>
          <w:sz w:val="20"/>
          <w:szCs w:val="20"/>
          <w:lang w:val="en-GB" w:eastAsia="de-DE"/>
        </w:rPr>
        <w:t>,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.last_individual_error </w:t>
      </w:r>
      <w:r w:rsidRPr="00D36F90">
        <w:rPr>
          <w:rFonts w:ascii="Courier New" w:hAnsi="Courier New" w:eastAsia="Times New Roman" w:cs="Courier New"/>
          <w:color w:val="0033B3"/>
          <w:sz w:val="20"/>
          <w:szCs w:val="20"/>
          <w:lang w:val="en-GB" w:eastAsia="de-DE"/>
        </w:rPr>
        <w:t>is not 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f_name_heatmap = </w:t>
      </w:r>
      <w:r w:rsidRPr="00D36F90">
        <w:rPr>
          <w:rFonts w:ascii="Courier New" w:hAnsi="Courier New" w:eastAsia="Times New Roman" w:cs="Courier New"/>
          <w:color w:val="067D17"/>
          <w:sz w:val="20"/>
          <w:szCs w:val="20"/>
          <w:lang w:val="en-GB" w:eastAsia="de-DE"/>
        </w:rPr>
        <w:t>"error_heatmap.png"</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f_name_scatter = </w:t>
      </w:r>
      <w:r w:rsidRPr="00D36F90">
        <w:rPr>
          <w:rFonts w:ascii="Courier New" w:hAnsi="Courier New" w:eastAsia="Times New Roman" w:cs="Courier New"/>
          <w:color w:val="067D17"/>
          <w:sz w:val="20"/>
          <w:szCs w:val="20"/>
          <w:lang w:val="en-GB" w:eastAsia="de-DE"/>
        </w:rPr>
        <w:t>"3d_scatter_error.png"</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create_error_scatter_3d(</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.last_individual_error,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.last_individual_time,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os.path.join(dir_name, f_name_scatter))</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create_error_heatmap(</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.last_individual_error,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.last_individual_time,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os.path.join(dir_name, f_name_heatmap))</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record_errors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 predictions: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xml:space="preserve">, actual_values: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time):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mse_total = np.mean((predictions - actual_values) ** </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mape_total = np.mean(np.abs((actual_values - predictions) / actual_values)) * </w:t>
      </w:r>
      <w:r w:rsidRPr="00D36F90">
        <w:rPr>
          <w:rFonts w:ascii="Courier New" w:hAnsi="Courier New" w:eastAsia="Times New Roman" w:cs="Courier New"/>
          <w:color w:val="1750EB"/>
          <w:sz w:val="20"/>
          <w:szCs w:val="20"/>
          <w:lang w:val="en-GB" w:eastAsia="de-DE"/>
        </w:rPr>
        <w:t>100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080808"/>
          <w:sz w:val="20"/>
          <w:szCs w:val="20"/>
          <w:lang w:val="en-GB" w:eastAsia="de-DE"/>
        </w:rPr>
        <w:t>mae_total = np.mean(np.abs(actual_values - predictions))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total = {</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ExpKeys.TIME: time,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ExpKeys.MSE_TOTAL: mse_total,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ExpKeys.MAPE_TOTAL: mape_total,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ExpKeys.MAE_TOTAL: mae_total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.total_errors.append(total)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mse_tsteps = np.mean((predictions - actual_values) ** </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axis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mape_tsteps = np.mean(np.abs((actual_values - predictions) / actual_values), </w:t>
      </w:r>
      <w:r w:rsidRPr="00D36F90">
        <w:rPr>
          <w:rFonts w:ascii="Courier New" w:hAnsi="Courier New" w:eastAsia="Times New Roman" w:cs="Courier New"/>
          <w:color w:val="660099"/>
          <w:sz w:val="20"/>
          <w:szCs w:val="20"/>
          <w:lang w:val="en-GB" w:eastAsia="de-DE"/>
        </w:rPr>
        <w:t>axis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 * </w:t>
      </w:r>
      <w:r w:rsidRPr="00D36F90">
        <w:rPr>
          <w:rFonts w:ascii="Courier New" w:hAnsi="Courier New" w:eastAsia="Times New Roman" w:cs="Courier New"/>
          <w:color w:val="1750EB"/>
          <w:sz w:val="20"/>
          <w:szCs w:val="20"/>
          <w:lang w:val="en-GB" w:eastAsia="de-DE"/>
        </w:rPr>
        <w:t>100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mae_tsteps = np.mean(np.abs(actual_values - predictions), </w:t>
      </w:r>
      <w:r w:rsidRPr="00D36F90">
        <w:rPr>
          <w:rFonts w:ascii="Courier New" w:hAnsi="Courier New" w:eastAsia="Times New Roman" w:cs="Courier New"/>
          <w:color w:val="660099"/>
          <w:sz w:val="20"/>
          <w:szCs w:val="20"/>
          <w:lang w:val="en-GB" w:eastAsia="de-DE"/>
        </w:rPr>
        <w:t>axis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Add different error measures for each time step to an array</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.mse_tsteps </w:t>
      </w:r>
      <w:r w:rsidRPr="00D36F90">
        <w:rPr>
          <w:rFonts w:ascii="Courier New" w:hAnsi="Courier New" w:eastAsia="Times New Roman" w:cs="Courier New"/>
          <w:color w:val="0033B3"/>
          <w:sz w:val="20"/>
          <w:szCs w:val="20"/>
          <w:lang w:val="en-GB" w:eastAsia="de-DE"/>
        </w:rPr>
        <w:t>is 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.mse_tsteps = np.copy(mse_tsteps)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.mse_tsteps = np.expand_dims(</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.mse_tsteps, </w:t>
      </w:r>
      <w:r w:rsidRPr="00D36F90">
        <w:rPr>
          <w:rFonts w:ascii="Courier New" w:hAnsi="Courier New" w:eastAsia="Times New Roman" w:cs="Courier New"/>
          <w:color w:val="660099"/>
          <w:sz w:val="20"/>
          <w:szCs w:val="20"/>
          <w:lang w:val="en-GB" w:eastAsia="de-DE"/>
        </w:rPr>
        <w:t>axis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else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.mse_tsteps = np.vstack([</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.mse_tsteps, mse_tsteps])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.mape_tsteps </w:t>
      </w:r>
      <w:r w:rsidRPr="00D36F90">
        <w:rPr>
          <w:rFonts w:ascii="Courier New" w:hAnsi="Courier New" w:eastAsia="Times New Roman" w:cs="Courier New"/>
          <w:color w:val="0033B3"/>
          <w:sz w:val="20"/>
          <w:szCs w:val="20"/>
          <w:lang w:val="en-GB" w:eastAsia="de-DE"/>
        </w:rPr>
        <w:t>is 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.mape_tsteps = np.copy(mape_tsteps)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.mape_tsteps = np.expand_dims(</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.mape_tsteps, </w:t>
      </w:r>
      <w:r w:rsidRPr="00D36F90">
        <w:rPr>
          <w:rFonts w:ascii="Courier New" w:hAnsi="Courier New" w:eastAsia="Times New Roman" w:cs="Courier New"/>
          <w:color w:val="660099"/>
          <w:sz w:val="20"/>
          <w:szCs w:val="20"/>
          <w:lang w:val="en-GB" w:eastAsia="de-DE"/>
        </w:rPr>
        <w:t>axis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else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.mape_tsteps = np.vstack([</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.mape_tsteps, mape_tsteps])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.mae_tsteps </w:t>
      </w:r>
      <w:r w:rsidRPr="00D36F90">
        <w:rPr>
          <w:rFonts w:ascii="Courier New" w:hAnsi="Courier New" w:eastAsia="Times New Roman" w:cs="Courier New"/>
          <w:color w:val="0033B3"/>
          <w:sz w:val="20"/>
          <w:szCs w:val="20"/>
          <w:lang w:val="en-GB" w:eastAsia="de-DE"/>
        </w:rPr>
        <w:t>is 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.mae_tsteps = np.copy(mae_tsteps)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.mae_tsteps = np.expand_dims(</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.mae_tsteps, </w:t>
      </w:r>
      <w:r w:rsidRPr="00D36F90">
        <w:rPr>
          <w:rFonts w:ascii="Courier New" w:hAnsi="Courier New" w:eastAsia="Times New Roman" w:cs="Courier New"/>
          <w:color w:val="660099"/>
          <w:sz w:val="20"/>
          <w:szCs w:val="20"/>
          <w:lang w:val="en-GB" w:eastAsia="de-DE"/>
        </w:rPr>
        <w:t>axis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else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.mae_tsteps = np.vstack([</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.mae_tsteps, mae_tsteps])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quad_individual = (predictions - actual_values) ** </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.last_individual_error = quad_individual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.last_individual_time = time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Graphs are only saved after a set intervall</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.last_plotted </w:t>
      </w:r>
      <w:r w:rsidRPr="00D36F90">
        <w:rPr>
          <w:rFonts w:ascii="Courier New" w:hAnsi="Courier New" w:eastAsia="Times New Roman" w:cs="Courier New"/>
          <w:color w:val="0033B3"/>
          <w:sz w:val="20"/>
          <w:szCs w:val="20"/>
          <w:lang w:val="en-GB" w:eastAsia="de-DE"/>
        </w:rPr>
        <w:t xml:space="preserve">is None or </w:t>
      </w:r>
      <w:r w:rsidRPr="00D36F90">
        <w:rPr>
          <w:rFonts w:ascii="Courier New" w:hAnsi="Courier New" w:eastAsia="Times New Roman" w:cs="Courier New"/>
          <w:color w:val="080808"/>
          <w:sz w:val="20"/>
          <w:szCs w:val="20"/>
          <w:lang w:val="en-GB" w:eastAsia="de-DE"/>
        </w:rPr>
        <w:t xml:space="preserve">time &gt;=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.last_plotted +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.plots_every:</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.last_plotted = </w:t>
      </w:r>
      <w:r w:rsidRPr="00D36F90">
        <w:rPr>
          <w:rFonts w:ascii="Courier New" w:hAnsi="Courier New" w:eastAsia="Times New Roman" w:cs="Courier New"/>
          <w:color w:val="1750EB"/>
          <w:sz w:val="20"/>
          <w:szCs w:val="20"/>
          <w:lang w:val="en-GB" w:eastAsia="de-DE"/>
        </w:rPr>
        <w:t xml:space="preserve">0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 xml:space="preserve">.last_plotted </w:t>
      </w:r>
      <w:r w:rsidRPr="00D36F90">
        <w:rPr>
          <w:rFonts w:ascii="Courier New" w:hAnsi="Courier New" w:eastAsia="Times New Roman" w:cs="Courier New"/>
          <w:color w:val="0033B3"/>
          <w:sz w:val="20"/>
          <w:szCs w:val="20"/>
          <w:lang w:val="en-GB" w:eastAsia="de-DE"/>
        </w:rPr>
        <w:t xml:space="preserve">is None else </w:t>
      </w:r>
      <w:r w:rsidRPr="00D36F90">
        <w:rPr>
          <w:rFonts w:ascii="Courier New" w:hAnsi="Courier New" w:eastAsia="Times New Roman" w:cs="Courier New"/>
          <w:color w:val="080808"/>
          <w:sz w:val="20"/>
          <w:szCs w:val="20"/>
          <w:lang w:val="en-GB" w:eastAsia="de-DE"/>
        </w:rPr>
        <w:t>time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mse_strategies = np.mean((predictions - actual_values) ** </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axis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mape_strategies = np.mean(np.abs((actual_values - predictions) / actual_values), </w:t>
      </w:r>
      <w:r w:rsidRPr="00D36F90">
        <w:rPr>
          <w:rFonts w:ascii="Courier New" w:hAnsi="Courier New" w:eastAsia="Times New Roman" w:cs="Courier New"/>
          <w:color w:val="660099"/>
          <w:sz w:val="20"/>
          <w:szCs w:val="20"/>
          <w:lang w:val="en-GB" w:eastAsia="de-DE"/>
        </w:rPr>
        <w:t>axis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xml:space="preserve">) * </w:t>
      </w:r>
      <w:r w:rsidRPr="00D36F90">
        <w:rPr>
          <w:rFonts w:ascii="Courier New" w:hAnsi="Courier New" w:eastAsia="Times New Roman" w:cs="Courier New"/>
          <w:color w:val="1750EB"/>
          <w:sz w:val="20"/>
          <w:szCs w:val="20"/>
          <w:lang w:val="en-GB" w:eastAsia="de-DE"/>
        </w:rPr>
        <w:t>100</w:t>
      </w:r>
      <w:r w:rsidRPr="00D36F90">
        <w:rPr>
          <w:rFonts w:ascii="Courier New" w:hAnsi="Courier New" w:eastAsia="Times New Roman" w:cs="Courier New"/>
          <w:color w:val="1750EB"/>
          <w:sz w:val="20"/>
          <w:szCs w:val="20"/>
          <w:lang w:val="en-GB" w:eastAsia="de-DE"/>
        </w:rPr>
        <w:br/>
      </w:r>
      <w:r w:rsidRPr="00D36F90">
        <w:rPr>
          <w:rFonts w:ascii="Courier New" w:hAnsi="Courier New" w:eastAsia="Times New Roman" w:cs="Courier New"/>
          <w:color w:val="1750EB"/>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mae_strategies = np.mean(np.abs(actual_values - predictions), </w:t>
      </w:r>
      <w:r w:rsidRPr="00D36F90">
        <w:rPr>
          <w:rFonts w:ascii="Courier New" w:hAnsi="Courier New" w:eastAsia="Times New Roman" w:cs="Courier New"/>
          <w:color w:val="660099"/>
          <w:sz w:val="20"/>
          <w:szCs w:val="20"/>
          <w:lang w:val="en-GB" w:eastAsia="de-DE"/>
        </w:rPr>
        <w:t>axis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f_name = </w:t>
      </w:r>
      <w:r w:rsidRPr="00D36F90">
        <w:rPr>
          <w:rFonts w:ascii="Courier New" w:hAnsi="Courier New" w:eastAsia="Times New Roman" w:cs="Courier New"/>
          <w:color w:val="067D17"/>
          <w:sz w:val="20"/>
          <w:szCs w:val="20"/>
          <w:lang w:val="en-GB" w:eastAsia="de-DE"/>
        </w:rPr>
        <w:t>f"Time_</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00080"/>
          <w:sz w:val="20"/>
          <w:szCs w:val="20"/>
          <w:lang w:val="en-GB" w:eastAsia="de-DE"/>
        </w:rPr>
        <w:t>str</w:t>
      </w:r>
      <w:r w:rsidRPr="00D36F90">
        <w:rPr>
          <w:rFonts w:ascii="Courier New" w:hAnsi="Courier New" w:eastAsia="Times New Roman" w:cs="Courier New"/>
          <w:color w:val="080808"/>
          <w:sz w:val="20"/>
          <w:szCs w:val="20"/>
          <w:lang w:val="en-GB" w:eastAsia="de-DE"/>
        </w:rPr>
        <w:t xml:space="preserve">(time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67D17"/>
          <w:sz w:val="20"/>
          <w:szCs w:val="20"/>
          <w:lang w:val="en-GB" w:eastAsia="de-DE"/>
        </w:rPr>
        <w:t>s"</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dir_name = os.path.join(</w:t>
      </w:r>
      <w:r w:rsidRPr="00D36F90">
        <w:rPr>
          <w:rFonts w:ascii="Courier New" w:hAnsi="Courier New" w:eastAsia="Times New Roman" w:cs="Courier New"/>
          <w:color w:val="94558D"/>
          <w:sz w:val="20"/>
          <w:szCs w:val="20"/>
          <w:lang w:val="en-GB" w:eastAsia="de-DE"/>
        </w:rPr>
        <w:t>self</w:t>
      </w:r>
      <w:r w:rsidRPr="00D36F90">
        <w:rPr>
          <w:rFonts w:ascii="Courier New" w:hAnsi="Courier New" w:eastAsia="Times New Roman" w:cs="Courier New"/>
          <w:color w:val="080808"/>
          <w:sz w:val="20"/>
          <w:szCs w:val="20"/>
          <w:lang w:val="en-GB" w:eastAsia="de-DE"/>
        </w:rPr>
        <w:t>.image_path, f_name)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os.makedirs(dir_name)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f_name_heatmap = </w:t>
      </w:r>
      <w:r w:rsidRPr="00D36F90">
        <w:rPr>
          <w:rFonts w:ascii="Courier New" w:hAnsi="Courier New" w:eastAsia="Times New Roman" w:cs="Courier New"/>
          <w:color w:val="067D17"/>
          <w:sz w:val="20"/>
          <w:szCs w:val="20"/>
          <w:lang w:val="en-GB" w:eastAsia="de-DE"/>
        </w:rPr>
        <w:t>"error_heatmap.png"</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 xml:space="preserve">f_name_scatter = </w:t>
      </w:r>
      <w:r w:rsidRPr="00D36F90">
        <w:rPr>
          <w:rFonts w:ascii="Courier New" w:hAnsi="Courier New" w:eastAsia="Times New Roman" w:cs="Courier New"/>
          <w:color w:val="067D17"/>
          <w:sz w:val="20"/>
          <w:szCs w:val="20"/>
          <w:lang w:val="en-GB" w:eastAsia="de-DE"/>
        </w:rPr>
        <w:t>"3d_scatter_error.png"</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create_error_heatmap(quad_individual, time, os.path.join(dir_name, f_name_heatmap))</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create_error_scatter_3d(quad_individual, time, os.path.join(dir_name, f_name_scatter))</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create_error_bar_chart_strategies(mse_strategies, </w:t>
      </w:r>
      <w:r w:rsidRPr="00D36F90">
        <w:rPr>
          <w:rFonts w:ascii="Courier New" w:hAnsi="Courier New" w:eastAsia="Times New Roman" w:cs="Courier New"/>
          <w:color w:val="067D17"/>
          <w:sz w:val="20"/>
          <w:szCs w:val="20"/>
          <w:lang w:val="en-GB" w:eastAsia="de-DE"/>
        </w:rPr>
        <w:t>"MSE [-]"</w:t>
      </w:r>
      <w:r w:rsidRPr="00D36F90">
        <w:rPr>
          <w:rFonts w:ascii="Courier New" w:hAnsi="Courier New" w:eastAsia="Times New Roman" w:cs="Courier New"/>
          <w:color w:val="080808"/>
          <w:sz w:val="20"/>
          <w:szCs w:val="20"/>
          <w:lang w:val="en-GB" w:eastAsia="de-DE"/>
        </w:rPr>
        <w:t>, time,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create_error_bar_chart_strategies(mape_strategies, </w:t>
      </w:r>
      <w:r w:rsidRPr="00D36F90">
        <w:rPr>
          <w:rFonts w:ascii="Courier New" w:hAnsi="Courier New" w:eastAsia="Times New Roman" w:cs="Courier New"/>
          <w:color w:val="067D17"/>
          <w:sz w:val="20"/>
          <w:szCs w:val="20"/>
          <w:lang w:val="en-GB" w:eastAsia="de-DE"/>
        </w:rPr>
        <w:t>"MAPE [%]"</w:t>
      </w:r>
      <w:r w:rsidRPr="00D36F90">
        <w:rPr>
          <w:rFonts w:ascii="Courier New" w:hAnsi="Courier New" w:eastAsia="Times New Roman" w:cs="Courier New"/>
          <w:color w:val="080808"/>
          <w:sz w:val="20"/>
          <w:szCs w:val="20"/>
          <w:lang w:val="en-GB" w:eastAsia="de-DE"/>
        </w:rPr>
        <w:t>, time,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create_error_bar_chart_strategies(mae_strategies, </w:t>
      </w:r>
      <w:r w:rsidRPr="00D36F90">
        <w:rPr>
          <w:rFonts w:ascii="Courier New" w:hAnsi="Courier New" w:eastAsia="Times New Roman" w:cs="Courier New"/>
          <w:color w:val="067D17"/>
          <w:sz w:val="20"/>
          <w:szCs w:val="20"/>
          <w:lang w:val="en-GB" w:eastAsia="de-DE"/>
        </w:rPr>
        <w:t>"MAE [-]"</w:t>
      </w:r>
      <w:r w:rsidRPr="00D36F90">
        <w:rPr>
          <w:rFonts w:ascii="Courier New" w:hAnsi="Courier New" w:eastAsia="Times New Roman" w:cs="Courier New"/>
          <w:color w:val="080808"/>
          <w:sz w:val="20"/>
          <w:szCs w:val="20"/>
          <w:lang w:val="en-GB" w:eastAsia="de-DE"/>
        </w:rPr>
        <w:t>, time,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create_error_bar_chart_steps(mse_tsteps, </w:t>
      </w:r>
      <w:r w:rsidRPr="00D36F90">
        <w:rPr>
          <w:rFonts w:ascii="Courier New" w:hAnsi="Courier New" w:eastAsia="Times New Roman" w:cs="Courier New"/>
          <w:color w:val="067D17"/>
          <w:sz w:val="20"/>
          <w:szCs w:val="20"/>
          <w:lang w:val="en-GB" w:eastAsia="de-DE"/>
        </w:rPr>
        <w:t>"MSE [-]"</w:t>
      </w:r>
      <w:r w:rsidRPr="00D36F90">
        <w:rPr>
          <w:rFonts w:ascii="Courier New" w:hAnsi="Courier New" w:eastAsia="Times New Roman" w:cs="Courier New"/>
          <w:color w:val="080808"/>
          <w:sz w:val="20"/>
          <w:szCs w:val="20"/>
          <w:lang w:val="en-GB" w:eastAsia="de-DE"/>
        </w:rPr>
        <w:t>, time,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create_error_bar_chart_steps(mape_tsteps, </w:t>
      </w:r>
      <w:r w:rsidRPr="00D36F90">
        <w:rPr>
          <w:rFonts w:ascii="Courier New" w:hAnsi="Courier New" w:eastAsia="Times New Roman" w:cs="Courier New"/>
          <w:color w:val="067D17"/>
          <w:sz w:val="20"/>
          <w:szCs w:val="20"/>
          <w:lang w:val="en-GB" w:eastAsia="de-DE"/>
        </w:rPr>
        <w:t>"MAPE [%]"</w:t>
      </w:r>
      <w:r w:rsidRPr="00D36F90">
        <w:rPr>
          <w:rFonts w:ascii="Courier New" w:hAnsi="Courier New" w:eastAsia="Times New Roman" w:cs="Courier New"/>
          <w:color w:val="080808"/>
          <w:sz w:val="20"/>
          <w:szCs w:val="20"/>
          <w:lang w:val="en-GB" w:eastAsia="de-DE"/>
        </w:rPr>
        <w:t>, time,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create_error_bar_chart_steps(mae_tsteps, </w:t>
      </w:r>
      <w:r w:rsidRPr="00D36F90">
        <w:rPr>
          <w:rFonts w:ascii="Courier New" w:hAnsi="Courier New" w:eastAsia="Times New Roman" w:cs="Courier New"/>
          <w:color w:val="067D17"/>
          <w:sz w:val="20"/>
          <w:szCs w:val="20"/>
          <w:lang w:val="en-GB" w:eastAsia="de-DE"/>
        </w:rPr>
        <w:t>"MAE [-]"</w:t>
      </w:r>
      <w:r w:rsidRPr="00D36F90">
        <w:rPr>
          <w:rFonts w:ascii="Courier New" w:hAnsi="Courier New" w:eastAsia="Times New Roman" w:cs="Courier New"/>
          <w:color w:val="080808"/>
          <w:sz w:val="20"/>
          <w:szCs w:val="20"/>
          <w:lang w:val="en-GB" w:eastAsia="de-DE"/>
        </w:rPr>
        <w:t>, time, dir_name)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create_error_heatmap</w:t>
      </w:r>
      <w:r w:rsidRPr="00D36F90">
        <w:rPr>
          <w:rFonts w:ascii="Courier New" w:hAnsi="Courier New" w:eastAsia="Times New Roman" w:cs="Courier New"/>
          <w:color w:val="080808"/>
          <w:sz w:val="20"/>
          <w:szCs w:val="20"/>
          <w:lang w:val="en-GB" w:eastAsia="de-DE"/>
        </w:rPr>
        <w:t xml:space="preserve">(errors: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time, 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First Axis are the different strategies, second axis are the future time step</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80808"/>
          <w:sz w:val="20"/>
          <w:szCs w:val="20"/>
          <w:lang w:val="en-GB" w:eastAsia="de-DE"/>
        </w:rPr>
        <w:t>plt.ioff()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x_labels = [</w:t>
      </w:r>
      <w:r w:rsidRPr="00D36F90">
        <w:rPr>
          <w:rFonts w:ascii="Courier New" w:hAnsi="Courier New" w:eastAsia="Times New Roman" w:cs="Courier New"/>
          <w:color w:val="067D17"/>
          <w:sz w:val="20"/>
          <w:szCs w:val="20"/>
          <w:lang w:val="en-GB" w:eastAsia="de-DE"/>
        </w:rPr>
        <w:t>f"t+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00080"/>
          <w:sz w:val="20"/>
          <w:szCs w:val="20"/>
          <w:lang w:val="en-GB" w:eastAsia="de-DE"/>
        </w:rPr>
        <w:t>str</w:t>
      </w:r>
      <w:r w:rsidRPr="00D36F90">
        <w:rPr>
          <w:rFonts w:ascii="Courier New" w:hAnsi="Courier New" w:eastAsia="Times New Roman" w:cs="Courier New"/>
          <w:color w:val="080808"/>
          <w:sz w:val="20"/>
          <w:szCs w:val="20"/>
          <w:lang w:val="en-GB" w:eastAsia="de-DE"/>
        </w:rPr>
        <w:t xml:space="preserve">(i +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for </w:t>
      </w:r>
      <w:r w:rsidRPr="00D36F90">
        <w:rPr>
          <w:rFonts w:ascii="Courier New" w:hAnsi="Courier New" w:eastAsia="Times New Roman" w:cs="Courier New"/>
          <w:color w:val="080808"/>
          <w:sz w:val="20"/>
          <w:szCs w:val="20"/>
          <w:lang w:val="en-GB" w:eastAsia="de-DE"/>
        </w:rPr>
        <w:t xml:space="preserve">i </w:t>
      </w:r>
      <w:r w:rsidRPr="00D36F90">
        <w:rPr>
          <w:rFonts w:ascii="Courier New" w:hAnsi="Courier New" w:eastAsia="Times New Roman" w:cs="Courier New"/>
          <w:color w:val="0033B3"/>
          <w:sz w:val="20"/>
          <w:szCs w:val="20"/>
          <w:lang w:val="en-GB" w:eastAsia="de-DE"/>
        </w:rPr>
        <w:t xml:space="preserve">in </w:t>
      </w:r>
      <w:r w:rsidRPr="00D36F90">
        <w:rPr>
          <w:rFonts w:ascii="Courier New" w:hAnsi="Courier New" w:eastAsia="Times New Roman" w:cs="Courier New"/>
          <w:color w:val="000080"/>
          <w:sz w:val="20"/>
          <w:szCs w:val="20"/>
          <w:lang w:val="en-GB" w:eastAsia="de-DE"/>
        </w:rPr>
        <w:t>range</w:t>
      </w:r>
      <w:r w:rsidRPr="00D36F90">
        <w:rPr>
          <w:rFonts w:ascii="Courier New" w:hAnsi="Courier New" w:eastAsia="Times New Roman" w:cs="Courier New"/>
          <w:color w:val="080808"/>
          <w:sz w:val="20"/>
          <w:szCs w:val="20"/>
          <w:lang w:val="en-GB" w:eastAsia="de-DE"/>
        </w:rPr>
        <w:t>(errors.shape[</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fig, ax = plt.subplots(</w:t>
      </w:r>
      <w:r w:rsidRPr="00D36F90">
        <w:rPr>
          <w:rFonts w:ascii="Courier New" w:hAnsi="Courier New" w:eastAsia="Times New Roman" w:cs="Courier New"/>
          <w:color w:val="660099"/>
          <w:sz w:val="20"/>
          <w:szCs w:val="20"/>
          <w:lang w:val="en-GB" w:eastAsia="de-DE"/>
        </w:rPr>
        <w:t>figsize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7</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6</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im = ax.imshow(errors, </w:t>
      </w:r>
      <w:r w:rsidRPr="00D36F90">
        <w:rPr>
          <w:rFonts w:ascii="Courier New" w:hAnsi="Courier New" w:eastAsia="Times New Roman" w:cs="Courier New"/>
          <w:color w:val="660099"/>
          <w:sz w:val="20"/>
          <w:szCs w:val="20"/>
          <w:lang w:val="en-GB" w:eastAsia="de-DE"/>
        </w:rPr>
        <w:t>interpolation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67D17"/>
          <w:sz w:val="20"/>
          <w:szCs w:val="20"/>
          <w:lang w:val="en-GB" w:eastAsia="de-DE"/>
        </w:rPr>
        <w:t>'nearest'</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cmap</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67D17"/>
          <w:sz w:val="20"/>
          <w:szCs w:val="20"/>
          <w:lang w:val="en-GB" w:eastAsia="de-DE"/>
        </w:rPr>
        <w:t>'viridis'</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aspect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67D17"/>
          <w:sz w:val="20"/>
          <w:szCs w:val="20"/>
          <w:lang w:val="en-GB" w:eastAsia="de-DE"/>
        </w:rPr>
        <w:t>'auto'</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ax.set_xticks(np.arange(</w:t>
      </w:r>
      <w:r w:rsidRPr="00D36F90">
        <w:rPr>
          <w:rFonts w:ascii="Courier New" w:hAnsi="Courier New" w:eastAsia="Times New Roman" w:cs="Courier New"/>
          <w:color w:val="000080"/>
          <w:sz w:val="20"/>
          <w:szCs w:val="20"/>
          <w:lang w:val="en-GB" w:eastAsia="de-DE"/>
        </w:rPr>
        <w:t>len</w:t>
      </w:r>
      <w:r w:rsidRPr="00D36F90">
        <w:rPr>
          <w:rFonts w:ascii="Courier New" w:hAnsi="Courier New" w:eastAsia="Times New Roman" w:cs="Courier New"/>
          <w:color w:val="080808"/>
          <w:sz w:val="20"/>
          <w:szCs w:val="20"/>
          <w:lang w:val="en-GB" w:eastAsia="de-DE"/>
        </w:rPr>
        <w:t xml:space="preserve">(x_labels)), </w:t>
      </w:r>
      <w:r w:rsidRPr="00D36F90">
        <w:rPr>
          <w:rFonts w:ascii="Courier New" w:hAnsi="Courier New" w:eastAsia="Times New Roman" w:cs="Courier New"/>
          <w:color w:val="660099"/>
          <w:sz w:val="20"/>
          <w:szCs w:val="20"/>
          <w:lang w:val="en-GB" w:eastAsia="de-DE"/>
        </w:rPr>
        <w:t>labels</w:t>
      </w:r>
      <w:r w:rsidRPr="00D36F90">
        <w:rPr>
          <w:rFonts w:ascii="Courier New" w:hAnsi="Courier New" w:eastAsia="Times New Roman" w:cs="Courier New"/>
          <w:color w:val="080808"/>
          <w:sz w:val="20"/>
          <w:szCs w:val="20"/>
          <w:lang w:val="en-GB" w:eastAsia="de-DE"/>
        </w:rPr>
        <w:t>=x_labels)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ax.set_xlabel(</w:t>
      </w:r>
      <w:r w:rsidRPr="00D36F90">
        <w:rPr>
          <w:rFonts w:ascii="Courier New" w:hAnsi="Courier New" w:eastAsia="Times New Roman" w:cs="Courier New"/>
          <w:color w:val="067D17"/>
          <w:sz w:val="20"/>
          <w:szCs w:val="20"/>
          <w:lang w:val="en-GB" w:eastAsia="de-DE"/>
        </w:rPr>
        <w:t>"Zeitschritt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ax.set_ylabel(</w:t>
      </w:r>
      <w:r w:rsidRPr="00D36F90">
        <w:rPr>
          <w:rFonts w:ascii="Courier New" w:hAnsi="Courier New" w:eastAsia="Times New Roman" w:cs="Courier New"/>
          <w:color w:val="067D17"/>
          <w:sz w:val="20"/>
          <w:szCs w:val="20"/>
          <w:lang w:val="en-GB" w:eastAsia="de-DE"/>
        </w:rPr>
        <w:t>"Strategie Index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plt.colorbar(im)</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plt.title(</w:t>
      </w:r>
      <w:r w:rsidRPr="00D36F90">
        <w:rPr>
          <w:rFonts w:ascii="Courier New" w:hAnsi="Courier New" w:eastAsia="Times New Roman" w:cs="Courier New"/>
          <w:color w:val="067D17"/>
          <w:sz w:val="20"/>
          <w:szCs w:val="20"/>
          <w:lang w:val="en-GB" w:eastAsia="de-DE"/>
        </w:rPr>
        <w:t>f"Individueller Quadratischer Fehler für 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00080"/>
          <w:sz w:val="20"/>
          <w:szCs w:val="20"/>
          <w:lang w:val="en-GB" w:eastAsia="de-DE"/>
        </w:rPr>
        <w:t>str</w:t>
      </w:r>
      <w:r w:rsidRPr="00D36F90">
        <w:rPr>
          <w:rFonts w:ascii="Courier New" w:hAnsi="Courier New" w:eastAsia="Times New Roman" w:cs="Courier New"/>
          <w:color w:val="080808"/>
          <w:sz w:val="20"/>
          <w:szCs w:val="20"/>
          <w:lang w:val="en-GB" w:eastAsia="de-DE"/>
        </w:rPr>
        <w:t xml:space="preserve">(time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67D17"/>
          <w:sz w:val="20"/>
          <w:szCs w:val="20"/>
          <w:lang w:val="en-GB" w:eastAsia="de-DE"/>
        </w:rPr>
        <w:t>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plt.savefig(path)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plt.close()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create_error_scatter_3d</w:t>
      </w:r>
      <w:r w:rsidRPr="00D36F90">
        <w:rPr>
          <w:rFonts w:ascii="Courier New" w:hAnsi="Courier New" w:eastAsia="Times New Roman" w:cs="Courier New"/>
          <w:color w:val="080808"/>
          <w:sz w:val="20"/>
          <w:szCs w:val="20"/>
          <w:lang w:val="en-GB" w:eastAsia="de-DE"/>
        </w:rPr>
        <w:t xml:space="preserve">(errors: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time, 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plt.ioff()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808080"/>
          <w:sz w:val="20"/>
          <w:szCs w:val="20"/>
          <w:lang w:val="en-GB" w:eastAsia="de-DE"/>
        </w:rPr>
        <w:t xml:space="preserve">fig </w:t>
      </w:r>
      <w:r w:rsidRPr="00D36F90">
        <w:rPr>
          <w:rFonts w:ascii="Courier New" w:hAnsi="Courier New" w:eastAsia="Times New Roman" w:cs="Courier New"/>
          <w:color w:val="080808"/>
          <w:sz w:val="20"/>
          <w:szCs w:val="20"/>
          <w:lang w:val="en-GB" w:eastAsia="de-DE"/>
        </w:rPr>
        <w:t>= plt.figure()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 = plt.axes(</w:t>
      </w:r>
      <w:r w:rsidRPr="00D36F90">
        <w:rPr>
          <w:rFonts w:ascii="Courier New" w:hAnsi="Courier New" w:eastAsia="Times New Roman" w:cs="Courier New"/>
          <w:color w:val="660099"/>
          <w:sz w:val="20"/>
          <w:szCs w:val="20"/>
          <w:lang w:val="en-GB" w:eastAsia="de-DE"/>
        </w:rPr>
        <w:t>projection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67D17"/>
          <w:sz w:val="20"/>
          <w:szCs w:val="20"/>
          <w:lang w:val="en-GB" w:eastAsia="de-DE"/>
        </w:rPr>
        <w:t>"3d"</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x_data = np.arange(</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errors.shape[</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y_data = np.arange(</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errors.shape[</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X, Y = np.meshgrid(x_data, y_data)</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y_labels = [</w:t>
      </w:r>
      <w:r w:rsidRPr="00D36F90">
        <w:rPr>
          <w:rFonts w:ascii="Courier New" w:hAnsi="Courier New" w:eastAsia="Times New Roman" w:cs="Courier New"/>
          <w:color w:val="067D17"/>
          <w:sz w:val="20"/>
          <w:szCs w:val="20"/>
          <w:lang w:val="en-GB" w:eastAsia="de-DE"/>
        </w:rPr>
        <w:t>f"t+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00080"/>
          <w:sz w:val="20"/>
          <w:szCs w:val="20"/>
          <w:lang w:val="en-GB" w:eastAsia="de-DE"/>
        </w:rPr>
        <w:t>str</w:t>
      </w:r>
      <w:r w:rsidRPr="00D36F90">
        <w:rPr>
          <w:rFonts w:ascii="Courier New" w:hAnsi="Courier New" w:eastAsia="Times New Roman" w:cs="Courier New"/>
          <w:color w:val="080808"/>
          <w:sz w:val="20"/>
          <w:szCs w:val="20"/>
          <w:lang w:val="en-GB" w:eastAsia="de-DE"/>
        </w:rPr>
        <w:t xml:space="preserve">(i +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for </w:t>
      </w:r>
      <w:r w:rsidRPr="00D36F90">
        <w:rPr>
          <w:rFonts w:ascii="Courier New" w:hAnsi="Courier New" w:eastAsia="Times New Roman" w:cs="Courier New"/>
          <w:color w:val="080808"/>
          <w:sz w:val="20"/>
          <w:szCs w:val="20"/>
          <w:lang w:val="en-GB" w:eastAsia="de-DE"/>
        </w:rPr>
        <w:t xml:space="preserve">i </w:t>
      </w:r>
      <w:r w:rsidRPr="00D36F90">
        <w:rPr>
          <w:rFonts w:ascii="Courier New" w:hAnsi="Courier New" w:eastAsia="Times New Roman" w:cs="Courier New"/>
          <w:color w:val="0033B3"/>
          <w:sz w:val="20"/>
          <w:szCs w:val="20"/>
          <w:lang w:val="en-GB" w:eastAsia="de-DE"/>
        </w:rPr>
        <w:t xml:space="preserve">in </w:t>
      </w:r>
      <w:r w:rsidRPr="00D36F90">
        <w:rPr>
          <w:rFonts w:ascii="Courier New" w:hAnsi="Courier New" w:eastAsia="Times New Roman" w:cs="Courier New"/>
          <w:color w:val="000080"/>
          <w:sz w:val="20"/>
          <w:szCs w:val="20"/>
          <w:lang w:val="en-GB" w:eastAsia="de-DE"/>
        </w:rPr>
        <w:t>range</w:t>
      </w:r>
      <w:r w:rsidRPr="00D36F90">
        <w:rPr>
          <w:rFonts w:ascii="Courier New" w:hAnsi="Courier New" w:eastAsia="Times New Roman" w:cs="Courier New"/>
          <w:color w:val="080808"/>
          <w:sz w:val="20"/>
          <w:szCs w:val="20"/>
          <w:lang w:val="en-GB" w:eastAsia="de-DE"/>
        </w:rPr>
        <w:t>(errors.shape[</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ax.scatter(X, Y, errors, </w:t>
      </w:r>
      <w:r w:rsidRPr="00D36F90">
        <w:rPr>
          <w:rFonts w:ascii="Courier New" w:hAnsi="Courier New" w:eastAsia="Times New Roman" w:cs="Courier New"/>
          <w:color w:val="660099"/>
          <w:sz w:val="20"/>
          <w:szCs w:val="20"/>
          <w:lang w:val="en-GB" w:eastAsia="de-DE"/>
        </w:rPr>
        <w:t>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c</w:t>
      </w:r>
      <w:r w:rsidRPr="00D36F90">
        <w:rPr>
          <w:rFonts w:ascii="Courier New" w:hAnsi="Courier New" w:eastAsia="Times New Roman" w:cs="Courier New"/>
          <w:color w:val="080808"/>
          <w:sz w:val="20"/>
          <w:szCs w:val="20"/>
          <w:lang w:val="en-GB" w:eastAsia="de-DE"/>
        </w:rPr>
        <w:t xml:space="preserve">=Y, </w:t>
      </w:r>
      <w:r w:rsidRPr="00D36F90">
        <w:rPr>
          <w:rFonts w:ascii="Courier New" w:hAnsi="Courier New" w:eastAsia="Times New Roman" w:cs="Courier New"/>
          <w:color w:val="660099"/>
          <w:sz w:val="20"/>
          <w:szCs w:val="20"/>
          <w:lang w:val="en-GB" w:eastAsia="de-DE"/>
        </w:rPr>
        <w:t>vmin</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vmax</w:t>
      </w:r>
      <w:r w:rsidRPr="00D36F90">
        <w:rPr>
          <w:rFonts w:ascii="Courier New" w:hAnsi="Courier New" w:eastAsia="Times New Roman" w:cs="Courier New"/>
          <w:color w:val="080808"/>
          <w:sz w:val="20"/>
          <w:szCs w:val="20"/>
          <w:lang w:val="en-GB" w:eastAsia="de-DE"/>
        </w:rPr>
        <w:t>=errors.shape[</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cmap</w:t>
      </w:r>
      <w:r w:rsidRPr="00D36F90">
        <w:rPr>
          <w:rFonts w:ascii="Courier New" w:hAnsi="Courier New" w:eastAsia="Times New Roman" w:cs="Courier New"/>
          <w:color w:val="080808"/>
          <w:sz w:val="20"/>
          <w:szCs w:val="20"/>
          <w:lang w:val="en-GB" w:eastAsia="de-DE"/>
        </w:rPr>
        <w:t>=cm.get_cmap(</w:t>
      </w:r>
      <w:r w:rsidRPr="00D36F90">
        <w:rPr>
          <w:rFonts w:ascii="Courier New" w:hAnsi="Courier New" w:eastAsia="Times New Roman" w:cs="Courier New"/>
          <w:color w:val="067D17"/>
          <w:sz w:val="20"/>
          <w:szCs w:val="20"/>
          <w:lang w:val="en-GB" w:eastAsia="de-DE"/>
        </w:rPr>
        <w:t>"plasma"</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ax.set_yticks(np.arange(</w:t>
      </w:r>
      <w:r w:rsidRPr="00D36F90">
        <w:rPr>
          <w:rFonts w:ascii="Courier New" w:hAnsi="Courier New" w:eastAsia="Times New Roman" w:cs="Courier New"/>
          <w:color w:val="000080"/>
          <w:sz w:val="20"/>
          <w:szCs w:val="20"/>
          <w:lang w:val="en-GB" w:eastAsia="de-DE"/>
        </w:rPr>
        <w:t>len</w:t>
      </w:r>
      <w:r w:rsidRPr="00D36F90">
        <w:rPr>
          <w:rFonts w:ascii="Courier New" w:hAnsi="Courier New" w:eastAsia="Times New Roman" w:cs="Courier New"/>
          <w:color w:val="080808"/>
          <w:sz w:val="20"/>
          <w:szCs w:val="20"/>
          <w:lang w:val="en-GB" w:eastAsia="de-DE"/>
        </w:rPr>
        <w:t xml:space="preserve">(y_labels)), </w:t>
      </w:r>
      <w:r w:rsidRPr="00D36F90">
        <w:rPr>
          <w:rFonts w:ascii="Courier New" w:hAnsi="Courier New" w:eastAsia="Times New Roman" w:cs="Courier New"/>
          <w:color w:val="660099"/>
          <w:sz w:val="20"/>
          <w:szCs w:val="20"/>
          <w:lang w:val="en-GB" w:eastAsia="de-DE"/>
        </w:rPr>
        <w:t>labels</w:t>
      </w:r>
      <w:r w:rsidRPr="00D36F90">
        <w:rPr>
          <w:rFonts w:ascii="Courier New" w:hAnsi="Courier New" w:eastAsia="Times New Roman" w:cs="Courier New"/>
          <w:color w:val="080808"/>
          <w:sz w:val="20"/>
          <w:szCs w:val="20"/>
          <w:lang w:val="en-GB" w:eastAsia="de-DE"/>
        </w:rPr>
        <w:t>=y_labels)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ax.set_xlabel(</w:t>
      </w:r>
      <w:r w:rsidRPr="00D36F90">
        <w:rPr>
          <w:rFonts w:ascii="Courier New" w:hAnsi="Courier New" w:eastAsia="Times New Roman" w:cs="Courier New"/>
          <w:color w:val="067D17"/>
          <w:sz w:val="20"/>
          <w:szCs w:val="20"/>
          <w:lang w:val="en-GB" w:eastAsia="de-DE"/>
        </w:rPr>
        <w:t>"Strategie Index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ax.set_ylabel(</w:t>
      </w:r>
      <w:r w:rsidRPr="00D36F90">
        <w:rPr>
          <w:rFonts w:ascii="Courier New" w:hAnsi="Courier New" w:eastAsia="Times New Roman" w:cs="Courier New"/>
          <w:color w:val="067D17"/>
          <w:sz w:val="20"/>
          <w:szCs w:val="20"/>
          <w:lang w:val="en-GB" w:eastAsia="de-DE"/>
        </w:rPr>
        <w:t>"Zeitschritt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ax.set_zlabel(</w:t>
      </w:r>
      <w:r w:rsidRPr="00D36F90">
        <w:rPr>
          <w:rFonts w:ascii="Courier New" w:hAnsi="Courier New" w:eastAsia="Times New Roman" w:cs="Courier New"/>
          <w:color w:val="067D17"/>
          <w:sz w:val="20"/>
          <w:szCs w:val="20"/>
          <w:lang w:val="en-GB" w:eastAsia="de-DE"/>
        </w:rPr>
        <w:t>"Quadratischer Fehler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plt.title(</w:t>
      </w:r>
      <w:r w:rsidRPr="00D36F90">
        <w:rPr>
          <w:rFonts w:ascii="Courier New" w:hAnsi="Courier New" w:eastAsia="Times New Roman" w:cs="Courier New"/>
          <w:color w:val="067D17"/>
          <w:sz w:val="20"/>
          <w:szCs w:val="20"/>
          <w:lang w:val="en-GB" w:eastAsia="de-DE"/>
        </w:rPr>
        <w:t>f"Individueller Quadratischer Fehler für 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00080"/>
          <w:sz w:val="20"/>
          <w:szCs w:val="20"/>
          <w:lang w:val="en-GB" w:eastAsia="de-DE"/>
        </w:rPr>
        <w:t>str</w:t>
      </w:r>
      <w:r w:rsidRPr="00D36F90">
        <w:rPr>
          <w:rFonts w:ascii="Courier New" w:hAnsi="Courier New" w:eastAsia="Times New Roman" w:cs="Courier New"/>
          <w:color w:val="080808"/>
          <w:sz w:val="20"/>
          <w:szCs w:val="20"/>
          <w:lang w:val="en-GB" w:eastAsia="de-DE"/>
        </w:rPr>
        <w:t xml:space="preserve">(time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67D17"/>
          <w:sz w:val="20"/>
          <w:szCs w:val="20"/>
          <w:lang w:val="en-GB" w:eastAsia="de-DE"/>
        </w:rPr>
        <w:t>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plt.savefig(path)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plt.close()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create_error_bar_chart_strategies</w:t>
      </w:r>
      <w:r w:rsidRPr="00D36F90">
        <w:rPr>
          <w:rFonts w:ascii="Courier New" w:hAnsi="Courier New" w:eastAsia="Times New Roman" w:cs="Courier New"/>
          <w:color w:val="080808"/>
          <w:sz w:val="20"/>
          <w:szCs w:val="20"/>
          <w:lang w:val="en-GB" w:eastAsia="de-DE"/>
        </w:rPr>
        <w:t xml:space="preserve">(errors: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xml:space="preserve">, error_type, time, </w:t>
      </w:r>
      <w:r w:rsidRPr="00D36F90">
        <w:rPr>
          <w:rFonts w:ascii="Courier New" w:hAnsi="Courier New" w:eastAsia="Times New Roman" w:cs="Courier New"/>
          <w:color w:val="080808"/>
          <w:sz w:val="20"/>
          <w:szCs w:val="20"/>
          <w:lang w:val="en-GB" w:eastAsia="de-DE"/>
        </w:rPr>
        <w:t>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plt.ioff()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plt.figure()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plt.bar(np.arange(</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errors.shape[</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errors)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plt.ylabel(error_type)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plt.xlabel(</w:t>
      </w:r>
      <w:r w:rsidRPr="00D36F90">
        <w:rPr>
          <w:rFonts w:ascii="Courier New" w:hAnsi="Courier New" w:eastAsia="Times New Roman" w:cs="Courier New"/>
          <w:color w:val="067D17"/>
          <w:sz w:val="20"/>
          <w:szCs w:val="20"/>
          <w:lang w:val="en-GB" w:eastAsia="de-DE"/>
        </w:rPr>
        <w:t>"Strategie Index"</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plt.title(error_type + </w:t>
      </w:r>
      <w:r w:rsidRPr="00D36F90">
        <w:rPr>
          <w:rFonts w:ascii="Courier New" w:hAnsi="Courier New" w:eastAsia="Times New Roman" w:cs="Courier New"/>
          <w:color w:val="067D17"/>
          <w:sz w:val="20"/>
          <w:szCs w:val="20"/>
          <w:lang w:val="en-GB" w:eastAsia="de-DE"/>
        </w:rPr>
        <w:t xml:space="preserve">" für die Vorhersage aller Strategien für t=" </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0080"/>
          <w:sz w:val="20"/>
          <w:szCs w:val="20"/>
          <w:lang w:val="en-GB" w:eastAsia="de-DE"/>
        </w:rPr>
        <w:t>str</w:t>
      </w:r>
      <w:r w:rsidRPr="00D36F90">
        <w:rPr>
          <w:rFonts w:ascii="Courier New" w:hAnsi="Courier New" w:eastAsia="Times New Roman" w:cs="Courier New"/>
          <w:color w:val="080808"/>
          <w:sz w:val="20"/>
          <w:szCs w:val="20"/>
          <w:lang w:val="en-GB" w:eastAsia="de-DE"/>
        </w:rPr>
        <w:t xml:space="preserve">(time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 xml:space="preserve">) + </w:t>
      </w:r>
      <w:r w:rsidRPr="00D36F90">
        <w:rPr>
          <w:rFonts w:ascii="Courier New" w:hAnsi="Courier New" w:eastAsia="Times New Roman" w:cs="Courier New"/>
          <w:color w:val="067D17"/>
          <w:sz w:val="20"/>
          <w:szCs w:val="20"/>
          <w:lang w:val="en-GB" w:eastAsia="de-DE"/>
        </w:rPr>
        <w:t>"s"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f_name = error_type + </w:t>
      </w:r>
      <w:r w:rsidRPr="00D36F90">
        <w:rPr>
          <w:rFonts w:ascii="Courier New" w:hAnsi="Courier New" w:eastAsia="Times New Roman" w:cs="Courier New"/>
          <w:color w:val="067D17"/>
          <w:sz w:val="20"/>
          <w:szCs w:val="20"/>
          <w:lang w:val="en-GB" w:eastAsia="de-DE"/>
        </w:rPr>
        <w:t>"_strategies.png"</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plt.savefig(os.path.join(path, f_name))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plt.close()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create_error_bar_chart_steps</w:t>
      </w:r>
      <w:r w:rsidRPr="00D36F90">
        <w:rPr>
          <w:rFonts w:ascii="Courier New" w:hAnsi="Courier New" w:eastAsia="Times New Roman" w:cs="Courier New"/>
          <w:color w:val="080808"/>
          <w:sz w:val="20"/>
          <w:szCs w:val="20"/>
          <w:lang w:val="en-GB" w:eastAsia="de-DE"/>
        </w:rPr>
        <w:t xml:space="preserve">(errors: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error_type, time, 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x_labels = [</w:t>
      </w:r>
      <w:r w:rsidRPr="00D36F90">
        <w:rPr>
          <w:rFonts w:ascii="Courier New" w:hAnsi="Courier New" w:eastAsia="Times New Roman" w:cs="Courier New"/>
          <w:color w:val="067D17"/>
          <w:sz w:val="20"/>
          <w:szCs w:val="20"/>
          <w:lang w:val="en-GB" w:eastAsia="de-DE"/>
        </w:rPr>
        <w:t>f"t+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00080"/>
          <w:sz w:val="20"/>
          <w:szCs w:val="20"/>
          <w:lang w:val="en-GB" w:eastAsia="de-DE"/>
        </w:rPr>
        <w:t>str</w:t>
      </w:r>
      <w:r w:rsidRPr="00D36F90">
        <w:rPr>
          <w:rFonts w:ascii="Courier New" w:hAnsi="Courier New" w:eastAsia="Times New Roman" w:cs="Courier New"/>
          <w:color w:val="080808"/>
          <w:sz w:val="20"/>
          <w:szCs w:val="20"/>
          <w:lang w:val="en-GB" w:eastAsia="de-DE"/>
        </w:rPr>
        <w:t xml:space="preserve">(i +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for </w:t>
      </w:r>
      <w:r w:rsidRPr="00D36F90">
        <w:rPr>
          <w:rFonts w:ascii="Courier New" w:hAnsi="Courier New" w:eastAsia="Times New Roman" w:cs="Courier New"/>
          <w:color w:val="080808"/>
          <w:sz w:val="20"/>
          <w:szCs w:val="20"/>
          <w:lang w:val="en-GB" w:eastAsia="de-DE"/>
        </w:rPr>
        <w:t xml:space="preserve">i </w:t>
      </w:r>
      <w:r w:rsidRPr="00D36F90">
        <w:rPr>
          <w:rFonts w:ascii="Courier New" w:hAnsi="Courier New" w:eastAsia="Times New Roman" w:cs="Courier New"/>
          <w:color w:val="0033B3"/>
          <w:sz w:val="20"/>
          <w:szCs w:val="20"/>
          <w:lang w:val="en-GB" w:eastAsia="de-DE"/>
        </w:rPr>
        <w:t xml:space="preserve">in </w:t>
      </w:r>
      <w:r w:rsidRPr="00D36F90">
        <w:rPr>
          <w:rFonts w:ascii="Courier New" w:hAnsi="Courier New" w:eastAsia="Times New Roman" w:cs="Courier New"/>
          <w:color w:val="000080"/>
          <w:sz w:val="20"/>
          <w:szCs w:val="20"/>
          <w:lang w:val="en-GB" w:eastAsia="de-DE"/>
        </w:rPr>
        <w:t>range</w:t>
      </w:r>
      <w:r w:rsidRPr="00D36F90">
        <w:rPr>
          <w:rFonts w:ascii="Courier New" w:hAnsi="Courier New" w:eastAsia="Times New Roman" w:cs="Courier New"/>
          <w:color w:val="080808"/>
          <w:sz w:val="20"/>
          <w:szCs w:val="20"/>
          <w:lang w:val="en-GB" w:eastAsia="de-DE"/>
        </w:rPr>
        <w:t>(errors.shape[</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plt.ioff()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plt.figure()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plt.bar(x_labels, errors)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plt.ylabel(error_type)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plt.xlabel(</w:t>
      </w:r>
      <w:r w:rsidRPr="00D36F90">
        <w:rPr>
          <w:rFonts w:ascii="Courier New" w:hAnsi="Courier New" w:eastAsia="Times New Roman" w:cs="Courier New"/>
          <w:color w:val="067D17"/>
          <w:sz w:val="20"/>
          <w:szCs w:val="20"/>
          <w:lang w:val="en-GB" w:eastAsia="de-DE"/>
        </w:rPr>
        <w:t>"Zeitschritt"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plt.title(error_type + </w:t>
      </w:r>
      <w:r w:rsidRPr="00D36F90">
        <w:rPr>
          <w:rFonts w:ascii="Courier New" w:hAnsi="Courier New" w:eastAsia="Times New Roman" w:cs="Courier New"/>
          <w:color w:val="067D17"/>
          <w:sz w:val="20"/>
          <w:szCs w:val="20"/>
          <w:lang w:val="en-GB" w:eastAsia="de-DE"/>
        </w:rPr>
        <w:t xml:space="preserve">" für die Vorhersage aller Zeitschritte für t=" </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0080"/>
          <w:sz w:val="20"/>
          <w:szCs w:val="20"/>
          <w:lang w:val="en-GB" w:eastAsia="de-DE"/>
        </w:rPr>
        <w:t>str</w:t>
      </w:r>
      <w:r w:rsidRPr="00D36F90">
        <w:rPr>
          <w:rFonts w:ascii="Courier New" w:hAnsi="Courier New" w:eastAsia="Times New Roman" w:cs="Courier New"/>
          <w:color w:val="080808"/>
          <w:sz w:val="20"/>
          <w:szCs w:val="20"/>
          <w:lang w:val="en-GB" w:eastAsia="de-DE"/>
        </w:rPr>
        <w:t xml:space="preserve">(time / </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 xml:space="preserve">) + </w:t>
      </w:r>
      <w:r w:rsidRPr="00D36F90">
        <w:rPr>
          <w:rFonts w:ascii="Courier New" w:hAnsi="Courier New" w:eastAsia="Times New Roman" w:cs="Courier New"/>
          <w:color w:val="067D17"/>
          <w:sz w:val="20"/>
          <w:szCs w:val="20"/>
          <w:lang w:val="en-GB" w:eastAsia="de-DE"/>
        </w:rPr>
        <w:t>"s"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f_name = error_type + </w:t>
      </w:r>
      <w:r w:rsidRPr="00D36F90">
        <w:rPr>
          <w:rFonts w:ascii="Courier New" w:hAnsi="Courier New" w:eastAsia="Times New Roman" w:cs="Courier New"/>
          <w:color w:val="067D17"/>
          <w:sz w:val="20"/>
          <w:szCs w:val="20"/>
          <w:lang w:val="en-GB" w:eastAsia="de-DE"/>
        </w:rPr>
        <w:t>"_steps.png"</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plt.savefig(os.path.join(path, f_name))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plt.close()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create_error_linechart_steps</w:t>
      </w:r>
      <w:r w:rsidRPr="00D36F90">
        <w:rPr>
          <w:rFonts w:ascii="Courier New" w:hAnsi="Courier New" w:eastAsia="Times New Roman" w:cs="Courier New"/>
          <w:color w:val="080808"/>
          <w:sz w:val="20"/>
          <w:szCs w:val="20"/>
          <w:lang w:val="en-GB" w:eastAsia="de-DE"/>
        </w:rPr>
        <w:t xml:space="preserve">(time: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xml:space="preserve">, errors: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error_type, path, ylim=</w:t>
      </w:r>
      <w:r w:rsidRPr="00D36F90">
        <w:rPr>
          <w:rFonts w:ascii="Courier New" w:hAnsi="Courier New" w:eastAsia="Times New Roman" w:cs="Courier New"/>
          <w:color w:val="0033B3"/>
          <w:sz w:val="20"/>
          <w:szCs w:val="20"/>
          <w:lang w:val="en-GB" w:eastAsia="de-DE"/>
        </w:rPr>
        <w:t>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Here errors is a 2d array that includes the error of every time step over all predictions</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80808"/>
          <w:sz w:val="20"/>
          <w:szCs w:val="20"/>
          <w:lang w:val="en-GB" w:eastAsia="de-DE"/>
        </w:rPr>
        <w:t>plt.ioff()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plt.figure()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legend = [</w:t>
      </w:r>
      <w:r w:rsidRPr="00D36F90">
        <w:rPr>
          <w:rFonts w:ascii="Courier New" w:hAnsi="Courier New" w:eastAsia="Times New Roman" w:cs="Courier New"/>
          <w:color w:val="067D17"/>
          <w:sz w:val="20"/>
          <w:szCs w:val="20"/>
          <w:lang w:val="en-GB" w:eastAsia="de-DE"/>
        </w:rPr>
        <w:t>f"t+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00080"/>
          <w:sz w:val="20"/>
          <w:szCs w:val="20"/>
          <w:lang w:val="en-GB" w:eastAsia="de-DE"/>
        </w:rPr>
        <w:t>str</w:t>
      </w:r>
      <w:r w:rsidRPr="00D36F90">
        <w:rPr>
          <w:rFonts w:ascii="Courier New" w:hAnsi="Courier New" w:eastAsia="Times New Roman" w:cs="Courier New"/>
          <w:color w:val="080808"/>
          <w:sz w:val="20"/>
          <w:szCs w:val="20"/>
          <w:lang w:val="en-GB" w:eastAsia="de-DE"/>
        </w:rPr>
        <w:t xml:space="preserve">(i +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7A6"/>
          <w:sz w:val="20"/>
          <w:szCs w:val="20"/>
          <w:lang w:val="en-GB" w:eastAsia="de-DE"/>
        </w:rPr>
        <w:t>}</w:t>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for </w:t>
      </w:r>
      <w:r w:rsidRPr="00D36F90">
        <w:rPr>
          <w:rFonts w:ascii="Courier New" w:hAnsi="Courier New" w:eastAsia="Times New Roman" w:cs="Courier New"/>
          <w:color w:val="080808"/>
          <w:sz w:val="20"/>
          <w:szCs w:val="20"/>
          <w:lang w:val="en-GB" w:eastAsia="de-DE"/>
        </w:rPr>
        <w:t xml:space="preserve">i </w:t>
      </w:r>
      <w:r w:rsidRPr="00D36F90">
        <w:rPr>
          <w:rFonts w:ascii="Courier New" w:hAnsi="Courier New" w:eastAsia="Times New Roman" w:cs="Courier New"/>
          <w:color w:val="0033B3"/>
          <w:sz w:val="20"/>
          <w:szCs w:val="20"/>
          <w:lang w:val="en-GB" w:eastAsia="de-DE"/>
        </w:rPr>
        <w:t xml:space="preserve">in </w:t>
      </w:r>
      <w:r w:rsidRPr="00D36F90">
        <w:rPr>
          <w:rFonts w:ascii="Courier New" w:hAnsi="Courier New" w:eastAsia="Times New Roman" w:cs="Courier New"/>
          <w:color w:val="000080"/>
          <w:sz w:val="20"/>
          <w:szCs w:val="20"/>
          <w:lang w:val="en-GB" w:eastAsia="de-DE"/>
        </w:rPr>
        <w:t>range</w:t>
      </w:r>
      <w:r w:rsidRPr="00D36F90">
        <w:rPr>
          <w:rFonts w:ascii="Courier New" w:hAnsi="Courier New" w:eastAsia="Times New Roman" w:cs="Courier New"/>
          <w:color w:val="080808"/>
          <w:sz w:val="20"/>
          <w:szCs w:val="20"/>
          <w:lang w:val="en-GB" w:eastAsia="de-DE"/>
        </w:rPr>
        <w:t>(errors.shape[</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for </w:t>
      </w:r>
      <w:r w:rsidRPr="00D36F90">
        <w:rPr>
          <w:rFonts w:ascii="Courier New" w:hAnsi="Courier New" w:eastAsia="Times New Roman" w:cs="Courier New"/>
          <w:color w:val="080808"/>
          <w:sz w:val="20"/>
          <w:szCs w:val="20"/>
          <w:lang w:val="en-GB" w:eastAsia="de-DE"/>
        </w:rPr>
        <w:t xml:space="preserve">tstep </w:t>
      </w:r>
      <w:r w:rsidRPr="00D36F90">
        <w:rPr>
          <w:rFonts w:ascii="Courier New" w:hAnsi="Courier New" w:eastAsia="Times New Roman" w:cs="Courier New"/>
          <w:color w:val="0033B3"/>
          <w:sz w:val="20"/>
          <w:szCs w:val="20"/>
          <w:lang w:val="en-GB" w:eastAsia="de-DE"/>
        </w:rPr>
        <w:t xml:space="preserve">in </w:t>
      </w:r>
      <w:r w:rsidRPr="00D36F90">
        <w:rPr>
          <w:rFonts w:ascii="Courier New" w:hAnsi="Courier New" w:eastAsia="Times New Roman" w:cs="Courier New"/>
          <w:color w:val="080808"/>
          <w:sz w:val="20"/>
          <w:szCs w:val="20"/>
          <w:lang w:val="en-GB" w:eastAsia="de-DE"/>
        </w:rPr>
        <w:t>errors.T: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plt.plot(time, tstep)</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080808"/>
          <w:sz w:val="20"/>
          <w:szCs w:val="20"/>
          <w:lang w:val="en-GB" w:eastAsia="de-DE"/>
        </w:rPr>
        <w:t xml:space="preserve">ylim </w:t>
      </w:r>
      <w:r w:rsidRPr="00D36F90">
        <w:rPr>
          <w:rFonts w:ascii="Courier New" w:hAnsi="Courier New" w:eastAsia="Times New Roman" w:cs="Courier New"/>
          <w:color w:val="0033B3"/>
          <w:sz w:val="20"/>
          <w:szCs w:val="20"/>
          <w:lang w:val="en-GB" w:eastAsia="de-DE"/>
        </w:rPr>
        <w:t>is not 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plt.ylim(ylim)</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plt.grid(</w:t>
      </w:r>
      <w:r w:rsidRPr="00D36F90">
        <w:rPr>
          <w:rFonts w:ascii="Courier New" w:hAnsi="Courier New" w:eastAsia="Times New Roman" w:cs="Courier New"/>
          <w:color w:val="660099"/>
          <w:sz w:val="20"/>
          <w:szCs w:val="20"/>
          <w:lang w:val="en-GB" w:eastAsia="de-DE"/>
        </w:rPr>
        <w:t>visible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3B3"/>
          <w:sz w:val="20"/>
          <w:szCs w:val="20"/>
          <w:lang w:val="en-GB" w:eastAsia="de-DE"/>
        </w:rPr>
        <w:t>True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plt.ylabel(error_type)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plt.xlabel(</w:t>
      </w:r>
      <w:r w:rsidRPr="00D36F90">
        <w:rPr>
          <w:rFonts w:ascii="Courier New" w:hAnsi="Courier New" w:eastAsia="Times New Roman" w:cs="Courier New"/>
          <w:color w:val="067D17"/>
          <w:sz w:val="20"/>
          <w:szCs w:val="20"/>
          <w:lang w:val="en-GB" w:eastAsia="de-DE"/>
        </w:rPr>
        <w:t>"Zeits [s]"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plt.title(error_type + </w:t>
      </w:r>
      <w:r w:rsidRPr="00D36F90">
        <w:rPr>
          <w:rFonts w:ascii="Courier New" w:hAnsi="Courier New" w:eastAsia="Times New Roman" w:cs="Courier New"/>
          <w:color w:val="067D17"/>
          <w:sz w:val="20"/>
          <w:szCs w:val="20"/>
          <w:lang w:val="en-GB" w:eastAsia="de-DE"/>
        </w:rPr>
        <w:t>" aller Vorhersagen für die einzelnen Zeitpunkte"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plt.legend(legend)</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f_name = error_type + </w:t>
      </w:r>
      <w:r w:rsidRPr="00D36F90">
        <w:rPr>
          <w:rFonts w:ascii="Courier New" w:hAnsi="Courier New" w:eastAsia="Times New Roman" w:cs="Courier New"/>
          <w:color w:val="067D17"/>
          <w:sz w:val="20"/>
          <w:szCs w:val="20"/>
          <w:lang w:val="en-GB" w:eastAsia="de-DE"/>
        </w:rPr>
        <w:t>"_line_steps.png"</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plt.savefig(os.path.join(path, f_name))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plt.close()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create_error_linechart_total</w:t>
      </w:r>
      <w:r w:rsidRPr="00D36F90">
        <w:rPr>
          <w:rFonts w:ascii="Courier New" w:hAnsi="Courier New" w:eastAsia="Times New Roman" w:cs="Courier New"/>
          <w:color w:val="080808"/>
          <w:sz w:val="20"/>
          <w:szCs w:val="20"/>
          <w:lang w:val="en-GB" w:eastAsia="de-DE"/>
        </w:rPr>
        <w:t xml:space="preserve">(time: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xml:space="preserve">, errors: </w:t>
      </w:r>
      <w:r w:rsidRPr="00D36F90">
        <w:rPr>
          <w:rFonts w:ascii="Courier New" w:hAnsi="Courier New" w:eastAsia="Times New Roman" w:cs="Courier New"/>
          <w:color w:val="000000"/>
          <w:sz w:val="20"/>
          <w:szCs w:val="20"/>
          <w:lang w:val="en-GB" w:eastAsia="de-DE"/>
        </w:rPr>
        <w:t>np.array</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80808"/>
          <w:sz w:val="20"/>
          <w:szCs w:val="20"/>
          <w:lang w:val="en-GB" w:eastAsia="de-DE"/>
        </w:rPr>
        <w:t>error_type, path, ylim=</w:t>
      </w:r>
      <w:r w:rsidRPr="00D36F90">
        <w:rPr>
          <w:rFonts w:ascii="Courier New" w:hAnsi="Courier New" w:eastAsia="Times New Roman" w:cs="Courier New"/>
          <w:color w:val="0033B3"/>
          <w:sz w:val="20"/>
          <w:szCs w:val="20"/>
          <w:lang w:val="en-GB" w:eastAsia="de-DE"/>
        </w:rPr>
        <w:t>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i/>
          <w:iCs/>
          <w:color w:val="8C8C8C"/>
          <w:sz w:val="20"/>
          <w:szCs w:val="20"/>
          <w:lang w:val="en-GB" w:eastAsia="de-DE"/>
        </w:rPr>
        <w:t># Here errors is a 2d array that includes the error of every time step over all predictions</w:t>
      </w:r>
      <w:r w:rsidRPr="00D36F90">
        <w:rPr>
          <w:rFonts w:ascii="Courier New" w:hAnsi="Courier New" w:eastAsia="Times New Roman" w:cs="Courier New"/>
          <w:i/>
          <w:iCs/>
          <w:color w:val="8C8C8C"/>
          <w:sz w:val="20"/>
          <w:szCs w:val="20"/>
          <w:lang w:val="en-GB" w:eastAsia="de-DE"/>
        </w:rPr>
        <w:br/>
      </w:r>
      <w:r w:rsidRPr="00D36F90">
        <w:rPr>
          <w:rFonts w:ascii="Courier New" w:hAnsi="Courier New" w:eastAsia="Times New Roman" w:cs="Courier New"/>
          <w:i/>
          <w:iCs/>
          <w:color w:val="8C8C8C"/>
          <w:sz w:val="20"/>
          <w:szCs w:val="20"/>
          <w:lang w:val="en-GB" w:eastAsia="de-DE"/>
        </w:rPr>
        <w:t xml:space="preserve">    </w:t>
      </w:r>
      <w:r w:rsidRPr="00D36F90">
        <w:rPr>
          <w:rFonts w:ascii="Courier New" w:hAnsi="Courier New" w:eastAsia="Times New Roman" w:cs="Courier New"/>
          <w:color w:val="080808"/>
          <w:sz w:val="20"/>
          <w:szCs w:val="20"/>
          <w:lang w:val="en-GB" w:eastAsia="de-DE"/>
        </w:rPr>
        <w:t>plt.ioff()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plt.figure()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plt.plot(time, errors)</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plt.grid(</w:t>
      </w:r>
      <w:r w:rsidRPr="00D36F90">
        <w:rPr>
          <w:rFonts w:ascii="Courier New" w:hAnsi="Courier New" w:eastAsia="Times New Roman" w:cs="Courier New"/>
          <w:color w:val="660099"/>
          <w:sz w:val="20"/>
          <w:szCs w:val="20"/>
          <w:lang w:val="en-GB" w:eastAsia="de-DE"/>
        </w:rPr>
        <w:t>visible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3B3"/>
          <w:sz w:val="20"/>
          <w:szCs w:val="20"/>
          <w:lang w:val="en-GB" w:eastAsia="de-DE"/>
        </w:rPr>
        <w:t>True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plt.ylabel(error_type)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plt.xlabel(</w:t>
      </w:r>
      <w:r w:rsidRPr="00D36F90">
        <w:rPr>
          <w:rFonts w:ascii="Courier New" w:hAnsi="Courier New" w:eastAsia="Times New Roman" w:cs="Courier New"/>
          <w:color w:val="067D17"/>
          <w:sz w:val="20"/>
          <w:szCs w:val="20"/>
          <w:lang w:val="en-GB" w:eastAsia="de-DE"/>
        </w:rPr>
        <w:t>"Zeit [s]"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033B3"/>
          <w:sz w:val="20"/>
          <w:szCs w:val="20"/>
          <w:lang w:val="en-GB" w:eastAsia="de-DE"/>
        </w:rPr>
        <w:t xml:space="preserve">if </w:t>
      </w:r>
      <w:r w:rsidRPr="00D36F90">
        <w:rPr>
          <w:rFonts w:ascii="Courier New" w:hAnsi="Courier New" w:eastAsia="Times New Roman" w:cs="Courier New"/>
          <w:color w:val="080808"/>
          <w:sz w:val="20"/>
          <w:szCs w:val="20"/>
          <w:lang w:val="en-GB" w:eastAsia="de-DE"/>
        </w:rPr>
        <w:t xml:space="preserve">ylim </w:t>
      </w:r>
      <w:r w:rsidRPr="00D36F90">
        <w:rPr>
          <w:rFonts w:ascii="Courier New" w:hAnsi="Courier New" w:eastAsia="Times New Roman" w:cs="Courier New"/>
          <w:color w:val="0033B3"/>
          <w:sz w:val="20"/>
          <w:szCs w:val="20"/>
          <w:lang w:val="en-GB" w:eastAsia="de-DE"/>
        </w:rPr>
        <w:t>is not None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plt.ylim(ylim)</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plt.title(error_type + </w:t>
      </w:r>
      <w:r w:rsidRPr="00D36F90">
        <w:rPr>
          <w:rFonts w:ascii="Courier New" w:hAnsi="Courier New" w:eastAsia="Times New Roman" w:cs="Courier New"/>
          <w:color w:val="067D17"/>
          <w:sz w:val="20"/>
          <w:szCs w:val="20"/>
          <w:lang w:val="en-GB" w:eastAsia="de-DE"/>
        </w:rPr>
        <w:t>" Gesamtfehler über die gesamte Laufzeit"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f_name = error_type + </w:t>
      </w:r>
      <w:r w:rsidRPr="00D36F90">
        <w:rPr>
          <w:rFonts w:ascii="Courier New" w:hAnsi="Courier New" w:eastAsia="Times New Roman" w:cs="Courier New"/>
          <w:color w:val="067D17"/>
          <w:sz w:val="20"/>
          <w:szCs w:val="20"/>
          <w:lang w:val="en-GB" w:eastAsia="de-DE"/>
        </w:rPr>
        <w:t>"_line_total.png"</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plt.savefig(os.path.join(path, f_name))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plt.close()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033B3"/>
          <w:sz w:val="20"/>
          <w:szCs w:val="20"/>
          <w:lang w:val="en-GB" w:eastAsia="de-DE"/>
        </w:rPr>
        <w:t xml:space="preserve">def </w:t>
      </w:r>
      <w:r w:rsidRPr="00D36F90">
        <w:rPr>
          <w:rFonts w:ascii="Courier New" w:hAnsi="Courier New" w:eastAsia="Times New Roman" w:cs="Courier New"/>
          <w:color w:val="00627A"/>
          <w:sz w:val="20"/>
          <w:szCs w:val="20"/>
          <w:lang w:val="en-GB" w:eastAsia="de-DE"/>
        </w:rPr>
        <w:t>create_sim_linechart</w:t>
      </w:r>
      <w:r w:rsidRPr="00D36F90">
        <w:rPr>
          <w:rFonts w:ascii="Courier New" w:hAnsi="Courier New" w:eastAsia="Times New Roman" w:cs="Courier New"/>
          <w:color w:val="080808"/>
          <w:sz w:val="20"/>
          <w:szCs w:val="20"/>
          <w:lang w:val="en-GB" w:eastAsia="de-DE"/>
        </w:rPr>
        <w:t xml:space="preserve">(sim: </w:t>
      </w:r>
      <w:r w:rsidRPr="00D36F90">
        <w:rPr>
          <w:rFonts w:ascii="Courier New" w:hAnsi="Courier New" w:eastAsia="Times New Roman" w:cs="Courier New"/>
          <w:color w:val="000000"/>
          <w:sz w:val="20"/>
          <w:szCs w:val="20"/>
          <w:lang w:val="en-GB" w:eastAsia="de-DE"/>
        </w:rPr>
        <w:t>Simulation</w:t>
      </w:r>
      <w:r w:rsidRPr="00D36F90">
        <w:rPr>
          <w:rFonts w:ascii="Courier New" w:hAnsi="Courier New" w:eastAsia="Times New Roman" w:cs="Courier New"/>
          <w:color w:val="080808"/>
          <w:sz w:val="20"/>
          <w:szCs w:val="20"/>
          <w:lang w:val="en-GB" w:eastAsia="de-DE"/>
        </w:rPr>
        <w:t>, path):</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plt.ioff()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df = pd.DataFrame.from_records(sim.df)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time = df[SimKeys.TIME].div(</w:t>
      </w:r>
      <w:r w:rsidRPr="00D36F90">
        <w:rPr>
          <w:rFonts w:ascii="Courier New" w:hAnsi="Courier New" w:eastAsia="Times New Roman" w:cs="Courier New"/>
          <w:color w:val="1750EB"/>
          <w:sz w:val="20"/>
          <w:szCs w:val="20"/>
          <w:lang w:val="en-GB" w:eastAsia="de-DE"/>
        </w:rPr>
        <w:t>1000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fig, axs = plt.subplots(</w:t>
      </w:r>
      <w:r w:rsidRPr="00D36F90">
        <w:rPr>
          <w:rFonts w:ascii="Courier New" w:hAnsi="Courier New" w:eastAsia="Times New Roman" w:cs="Courier New"/>
          <w:color w:val="1750EB"/>
          <w:sz w:val="20"/>
          <w:szCs w:val="20"/>
          <w:lang w:val="en-GB" w:eastAsia="de-DE"/>
        </w:rPr>
        <w:t>4</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sharex</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67D17"/>
          <w:sz w:val="20"/>
          <w:szCs w:val="20"/>
          <w:lang w:val="en-GB" w:eastAsia="de-DE"/>
        </w:rPr>
        <w:t>'row'</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figsize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10</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8</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gridspec_kw</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67D17"/>
          <w:sz w:val="20"/>
          <w:szCs w:val="20"/>
          <w:lang w:val="en-GB" w:eastAsia="de-DE"/>
        </w:rPr>
        <w:t>'height_ratios'</w:t>
      </w:r>
      <w:r w:rsidRPr="00D36F90">
        <w:rPr>
          <w:rFonts w:ascii="Courier New" w:hAnsi="Courier New" w:eastAsia="Times New Roman" w:cs="Courier New"/>
          <w:color w:val="080808"/>
          <w:sz w:val="20"/>
          <w:szCs w:val="20"/>
          <w:lang w:val="en-GB" w:eastAsia="de-DE"/>
        </w:rPr>
        <w:t>: [</w:t>
      </w:r>
      <w:r w:rsidRPr="00D36F90">
        <w:rPr>
          <w:rFonts w:ascii="Courier New" w:hAnsi="Courier New" w:eastAsia="Times New Roman" w:cs="Courier New"/>
          <w:color w:val="1750EB"/>
          <w:sz w:val="20"/>
          <w:szCs w:val="20"/>
          <w:lang w:val="en-GB" w:eastAsia="de-DE"/>
        </w:rPr>
        <w:t>4</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].plot(time, df[SimKeys.VALUE])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].plot(time, df[SimKeys.REFERENCE], </w:t>
      </w:r>
      <w:r w:rsidRPr="00D36F90">
        <w:rPr>
          <w:rFonts w:ascii="Courier New" w:hAnsi="Courier New" w:eastAsia="Times New Roman" w:cs="Courier New"/>
          <w:color w:val="660099"/>
          <w:sz w:val="20"/>
          <w:szCs w:val="20"/>
          <w:lang w:val="en-GB" w:eastAsia="de-DE"/>
        </w:rPr>
        <w:t>c</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67D17"/>
          <w:sz w:val="20"/>
          <w:szCs w:val="20"/>
          <w:lang w:val="en-GB" w:eastAsia="de-DE"/>
        </w:rPr>
        <w:t>'k'</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].set_ylim(</w:t>
      </w:r>
      <w:r w:rsidRPr="00D36F90">
        <w:rPr>
          <w:rFonts w:ascii="Courier New" w:hAnsi="Courier New" w:eastAsia="Times New Roman" w:cs="Courier New"/>
          <w:color w:val="660099"/>
          <w:sz w:val="20"/>
          <w:szCs w:val="20"/>
          <w:lang w:val="en-GB" w:eastAsia="de-DE"/>
        </w:rPr>
        <w:t>bottom</w:t>
      </w:r>
      <w:r w:rsidRPr="00D36F90">
        <w:rPr>
          <w:rFonts w:ascii="Courier New" w:hAnsi="Courier New" w:eastAsia="Times New Roman" w:cs="Courier New"/>
          <w:color w:val="080808"/>
          <w:sz w:val="20"/>
          <w:szCs w:val="20"/>
          <w:lang w:val="en-GB" w:eastAsia="de-DE"/>
        </w:rPr>
        <w:t xml:space="preserve">=sim.min_val, </w:t>
      </w:r>
      <w:r w:rsidRPr="00D36F90">
        <w:rPr>
          <w:rFonts w:ascii="Courier New" w:hAnsi="Courier New" w:eastAsia="Times New Roman" w:cs="Courier New"/>
          <w:color w:val="660099"/>
          <w:sz w:val="20"/>
          <w:szCs w:val="20"/>
          <w:lang w:val="en-GB" w:eastAsia="de-DE"/>
        </w:rPr>
        <w:t>top</w:t>
      </w:r>
      <w:r w:rsidRPr="00D36F90">
        <w:rPr>
          <w:rFonts w:ascii="Courier New" w:hAnsi="Courier New" w:eastAsia="Times New Roman" w:cs="Courier New"/>
          <w:color w:val="080808"/>
          <w:sz w:val="20"/>
          <w:szCs w:val="20"/>
          <w:lang w:val="en-GB" w:eastAsia="de-DE"/>
        </w:rPr>
        <w:t>=sim.max_val)</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].set_xlim(</w:t>
      </w:r>
      <w:r w:rsidRPr="00D36F90">
        <w:rPr>
          <w:rFonts w:ascii="Courier New" w:hAnsi="Courier New" w:eastAsia="Times New Roman" w:cs="Courier New"/>
          <w:color w:val="660099"/>
          <w:sz w:val="20"/>
          <w:szCs w:val="20"/>
          <w:lang w:val="en-GB" w:eastAsia="de-DE"/>
        </w:rPr>
        <w:t>left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 xml:space="preserve">].axhline(sim.stable_val, </w:t>
      </w:r>
      <w:r w:rsidRPr="00D36F90">
        <w:rPr>
          <w:rFonts w:ascii="Courier New" w:hAnsi="Courier New" w:eastAsia="Times New Roman" w:cs="Courier New"/>
          <w:color w:val="660099"/>
          <w:sz w:val="20"/>
          <w:szCs w:val="20"/>
          <w:lang w:val="en-GB" w:eastAsia="de-DE"/>
        </w:rPr>
        <w:t>color</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67D17"/>
          <w:sz w:val="20"/>
          <w:szCs w:val="20"/>
          <w:lang w:val="en-GB" w:eastAsia="de-DE"/>
        </w:rPr>
        <w:t>'black'</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660099"/>
          <w:sz w:val="20"/>
          <w:szCs w:val="20"/>
          <w:lang w:val="en-GB" w:eastAsia="de-DE"/>
        </w:rPr>
        <w:t>linestyle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67D17"/>
          <w:sz w:val="20"/>
          <w:szCs w:val="20"/>
          <w:lang w:val="en-GB" w:eastAsia="de-DE"/>
        </w:rPr>
        <w:t>'dotted'</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].legend([</w:t>
      </w:r>
      <w:r w:rsidRPr="00D36F90">
        <w:rPr>
          <w:rFonts w:ascii="Courier New" w:hAnsi="Courier New" w:eastAsia="Times New Roman" w:cs="Courier New"/>
          <w:color w:val="067D17"/>
          <w:sz w:val="20"/>
          <w:szCs w:val="20"/>
          <w:lang w:val="en-GB" w:eastAsia="de-DE"/>
        </w:rPr>
        <w:t>"Regelgröße y"</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67D17"/>
          <w:sz w:val="20"/>
          <w:szCs w:val="20"/>
          <w:lang w:val="en-GB" w:eastAsia="de-DE"/>
        </w:rPr>
        <w:t>"Führungsgröße w"</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].set_xlabel(</w:t>
      </w:r>
      <w:r w:rsidRPr="00D36F90">
        <w:rPr>
          <w:rFonts w:ascii="Courier New" w:hAnsi="Courier New" w:eastAsia="Times New Roman" w:cs="Courier New"/>
          <w:color w:val="067D17"/>
          <w:sz w:val="20"/>
          <w:szCs w:val="20"/>
          <w:lang w:val="en-GB" w:eastAsia="de-DE"/>
        </w:rPr>
        <w:t>"Zeit [s]"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].set_ylabel(</w:t>
      </w:r>
      <w:r w:rsidRPr="00D36F90">
        <w:rPr>
          <w:rFonts w:ascii="Courier New" w:hAnsi="Courier New" w:eastAsia="Times New Roman" w:cs="Courier New"/>
          <w:color w:val="067D17"/>
          <w:sz w:val="20"/>
          <w:szCs w:val="20"/>
          <w:lang w:val="en-GB" w:eastAsia="de-DE"/>
        </w:rPr>
        <w:t>"y(t)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].grid(</w:t>
      </w:r>
      <w:r w:rsidRPr="00D36F90">
        <w:rPr>
          <w:rFonts w:ascii="Courier New" w:hAnsi="Courier New" w:eastAsia="Times New Roman" w:cs="Courier New"/>
          <w:color w:val="660099"/>
          <w:sz w:val="20"/>
          <w:szCs w:val="20"/>
          <w:lang w:val="en-GB" w:eastAsia="de-DE"/>
        </w:rPr>
        <w:t>visible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3B3"/>
          <w:sz w:val="20"/>
          <w:szCs w:val="20"/>
          <w:lang w:val="en-GB" w:eastAsia="de-DE"/>
        </w:rPr>
        <w:t>True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].set_title(</w:t>
      </w:r>
      <w:r w:rsidRPr="00D36F90">
        <w:rPr>
          <w:rFonts w:ascii="Courier New" w:hAnsi="Courier New" w:eastAsia="Times New Roman" w:cs="Courier New"/>
          <w:color w:val="067D17"/>
          <w:sz w:val="20"/>
          <w:szCs w:val="20"/>
          <w:lang w:val="en-GB" w:eastAsia="de-DE"/>
        </w:rPr>
        <w:t>"Verlauf der Regelgröße über die Zeit"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].plot(time, df[SimKeys.ACTION])</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].set_xlabel(</w:t>
      </w:r>
      <w:r w:rsidRPr="00D36F90">
        <w:rPr>
          <w:rFonts w:ascii="Courier New" w:hAnsi="Courier New" w:eastAsia="Times New Roman" w:cs="Courier New"/>
          <w:color w:val="067D17"/>
          <w:sz w:val="20"/>
          <w:szCs w:val="20"/>
          <w:lang w:val="en-GB" w:eastAsia="de-DE"/>
        </w:rPr>
        <w:t>"Zeit [s]"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].set_ylabel(</w:t>
      </w:r>
      <w:r w:rsidRPr="00D36F90">
        <w:rPr>
          <w:rFonts w:ascii="Courier New" w:hAnsi="Courier New" w:eastAsia="Times New Roman" w:cs="Courier New"/>
          <w:color w:val="067D17"/>
          <w:sz w:val="20"/>
          <w:szCs w:val="20"/>
          <w:lang w:val="en-GB" w:eastAsia="de-DE"/>
        </w:rPr>
        <w:t>"u(t)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].set_ylim(</w:t>
      </w:r>
      <w:r w:rsidRPr="00D36F90">
        <w:rPr>
          <w:rFonts w:ascii="Courier New" w:hAnsi="Courier New" w:eastAsia="Times New Roman" w:cs="Courier New"/>
          <w:color w:val="660099"/>
          <w:sz w:val="20"/>
          <w:szCs w:val="20"/>
          <w:lang w:val="en-GB" w:eastAsia="de-DE"/>
        </w:rPr>
        <w:t>bottom</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0.1</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].set_xlim(</w:t>
      </w:r>
      <w:r w:rsidRPr="00D36F90">
        <w:rPr>
          <w:rFonts w:ascii="Courier New" w:hAnsi="Courier New" w:eastAsia="Times New Roman" w:cs="Courier New"/>
          <w:color w:val="660099"/>
          <w:sz w:val="20"/>
          <w:szCs w:val="20"/>
          <w:lang w:val="en-GB" w:eastAsia="de-DE"/>
        </w:rPr>
        <w:t>left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].grid(</w:t>
      </w:r>
      <w:r w:rsidRPr="00D36F90">
        <w:rPr>
          <w:rFonts w:ascii="Courier New" w:hAnsi="Courier New" w:eastAsia="Times New Roman" w:cs="Courier New"/>
          <w:color w:val="660099"/>
          <w:sz w:val="20"/>
          <w:szCs w:val="20"/>
          <w:lang w:val="en-GB" w:eastAsia="de-DE"/>
        </w:rPr>
        <w:t>visible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3B3"/>
          <w:sz w:val="20"/>
          <w:szCs w:val="20"/>
          <w:lang w:val="en-GB" w:eastAsia="de-DE"/>
        </w:rPr>
        <w:t>True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1</w:t>
      </w:r>
      <w:r w:rsidRPr="00D36F90">
        <w:rPr>
          <w:rFonts w:ascii="Courier New" w:hAnsi="Courier New" w:eastAsia="Times New Roman" w:cs="Courier New"/>
          <w:color w:val="080808"/>
          <w:sz w:val="20"/>
          <w:szCs w:val="20"/>
          <w:lang w:val="en-GB" w:eastAsia="de-DE"/>
        </w:rPr>
        <w:t>].set_title(</w:t>
      </w:r>
      <w:r w:rsidRPr="00D36F90">
        <w:rPr>
          <w:rFonts w:ascii="Courier New" w:hAnsi="Courier New" w:eastAsia="Times New Roman" w:cs="Courier New"/>
          <w:color w:val="067D17"/>
          <w:sz w:val="20"/>
          <w:szCs w:val="20"/>
          <w:lang w:val="en-GB" w:eastAsia="de-DE"/>
        </w:rPr>
        <w:t>"Verlauf der Stellgröße über die Zeit"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].plot(time, df[SimKeys.Z])</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].set_xlabel(</w:t>
      </w:r>
      <w:r w:rsidRPr="00D36F90">
        <w:rPr>
          <w:rFonts w:ascii="Courier New" w:hAnsi="Courier New" w:eastAsia="Times New Roman" w:cs="Courier New"/>
          <w:color w:val="067D17"/>
          <w:sz w:val="20"/>
          <w:szCs w:val="20"/>
          <w:lang w:val="en-GB" w:eastAsia="de-DE"/>
        </w:rPr>
        <w:t>"Zeit [s]"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].set_ylabel(</w:t>
      </w:r>
      <w:r w:rsidRPr="00D36F90">
        <w:rPr>
          <w:rFonts w:ascii="Courier New" w:hAnsi="Courier New" w:eastAsia="Times New Roman" w:cs="Courier New"/>
          <w:color w:val="067D17"/>
          <w:sz w:val="20"/>
          <w:szCs w:val="20"/>
          <w:lang w:val="en-GB" w:eastAsia="de-DE"/>
        </w:rPr>
        <w:t>"z(t)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].set_xlim(</w:t>
      </w:r>
      <w:r w:rsidRPr="00D36F90">
        <w:rPr>
          <w:rFonts w:ascii="Courier New" w:hAnsi="Courier New" w:eastAsia="Times New Roman" w:cs="Courier New"/>
          <w:color w:val="660099"/>
          <w:sz w:val="20"/>
          <w:szCs w:val="20"/>
          <w:lang w:val="en-GB" w:eastAsia="de-DE"/>
        </w:rPr>
        <w:t>left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].grid(</w:t>
      </w:r>
      <w:r w:rsidRPr="00D36F90">
        <w:rPr>
          <w:rFonts w:ascii="Courier New" w:hAnsi="Courier New" w:eastAsia="Times New Roman" w:cs="Courier New"/>
          <w:color w:val="660099"/>
          <w:sz w:val="20"/>
          <w:szCs w:val="20"/>
          <w:lang w:val="en-GB" w:eastAsia="de-DE"/>
        </w:rPr>
        <w:t>visible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3B3"/>
          <w:sz w:val="20"/>
          <w:szCs w:val="20"/>
          <w:lang w:val="en-GB" w:eastAsia="de-DE"/>
        </w:rPr>
        <w:t>True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2</w:t>
      </w:r>
      <w:r w:rsidRPr="00D36F90">
        <w:rPr>
          <w:rFonts w:ascii="Courier New" w:hAnsi="Courier New" w:eastAsia="Times New Roman" w:cs="Courier New"/>
          <w:color w:val="080808"/>
          <w:sz w:val="20"/>
          <w:szCs w:val="20"/>
          <w:lang w:val="en-GB" w:eastAsia="de-DE"/>
        </w:rPr>
        <w:t>].set_title(</w:t>
      </w:r>
      <w:r w:rsidRPr="00D36F90">
        <w:rPr>
          <w:rFonts w:ascii="Courier New" w:hAnsi="Courier New" w:eastAsia="Times New Roman" w:cs="Courier New"/>
          <w:color w:val="067D17"/>
          <w:sz w:val="20"/>
          <w:szCs w:val="20"/>
          <w:lang w:val="en-GB" w:eastAsia="de-DE"/>
        </w:rPr>
        <w:t>"Verlauf der Störungen über die Zeit"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3</w:t>
      </w:r>
      <w:r w:rsidRPr="00D36F90">
        <w:rPr>
          <w:rFonts w:ascii="Courier New" w:hAnsi="Courier New" w:eastAsia="Times New Roman" w:cs="Courier New"/>
          <w:color w:val="080808"/>
          <w:sz w:val="20"/>
          <w:szCs w:val="20"/>
          <w:lang w:val="en-GB" w:eastAsia="de-DE"/>
        </w:rPr>
        <w:t>].plot(time, df[SimKeys.K1])</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3</w:t>
      </w:r>
      <w:r w:rsidRPr="00D36F90">
        <w:rPr>
          <w:rFonts w:ascii="Courier New" w:hAnsi="Courier New" w:eastAsia="Times New Roman" w:cs="Courier New"/>
          <w:color w:val="080808"/>
          <w:sz w:val="20"/>
          <w:szCs w:val="20"/>
          <w:lang w:val="en-GB" w:eastAsia="de-DE"/>
        </w:rPr>
        <w:t>].plot(time, df[SimKeys.K2])</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3</w:t>
      </w:r>
      <w:r w:rsidRPr="00D36F90">
        <w:rPr>
          <w:rFonts w:ascii="Courier New" w:hAnsi="Courier New" w:eastAsia="Times New Roman" w:cs="Courier New"/>
          <w:color w:val="080808"/>
          <w:sz w:val="20"/>
          <w:szCs w:val="20"/>
          <w:lang w:val="en-GB" w:eastAsia="de-DE"/>
        </w:rPr>
        <w:t>].set_ylim(</w:t>
      </w:r>
      <w:r w:rsidRPr="00D36F90">
        <w:rPr>
          <w:rFonts w:ascii="Courier New" w:hAnsi="Courier New" w:eastAsia="Times New Roman" w:cs="Courier New"/>
          <w:color w:val="660099"/>
          <w:sz w:val="20"/>
          <w:szCs w:val="20"/>
          <w:lang w:val="en-GB" w:eastAsia="de-DE"/>
        </w:rPr>
        <w:t>bottom</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3</w:t>
      </w:r>
      <w:r w:rsidRPr="00D36F90">
        <w:rPr>
          <w:rFonts w:ascii="Courier New" w:hAnsi="Courier New" w:eastAsia="Times New Roman" w:cs="Courier New"/>
          <w:color w:val="080808"/>
          <w:sz w:val="20"/>
          <w:szCs w:val="20"/>
          <w:lang w:val="en-GB" w:eastAsia="de-DE"/>
        </w:rPr>
        <w:t>].set_xlabel(</w:t>
      </w:r>
      <w:r w:rsidRPr="00D36F90">
        <w:rPr>
          <w:rFonts w:ascii="Courier New" w:hAnsi="Courier New" w:eastAsia="Times New Roman" w:cs="Courier New"/>
          <w:color w:val="067D17"/>
          <w:sz w:val="20"/>
          <w:szCs w:val="20"/>
          <w:lang w:val="en-GB" w:eastAsia="de-DE"/>
        </w:rPr>
        <w:t>"Zeit [s]"</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3</w:t>
      </w:r>
      <w:r w:rsidRPr="00D36F90">
        <w:rPr>
          <w:rFonts w:ascii="Courier New" w:hAnsi="Courier New" w:eastAsia="Times New Roman" w:cs="Courier New"/>
          <w:color w:val="080808"/>
          <w:sz w:val="20"/>
          <w:szCs w:val="20"/>
          <w:lang w:val="en-GB" w:eastAsia="de-DE"/>
        </w:rPr>
        <w:t>].set_ylabel(</w:t>
      </w:r>
      <w:r w:rsidRPr="00D36F90">
        <w:rPr>
          <w:rFonts w:ascii="Courier New" w:hAnsi="Courier New" w:eastAsia="Times New Roman" w:cs="Courier New"/>
          <w:color w:val="067D17"/>
          <w:sz w:val="20"/>
          <w:szCs w:val="20"/>
          <w:lang w:val="en-GB" w:eastAsia="de-DE"/>
        </w:rPr>
        <w:t>"k(t) [-]"</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3</w:t>
      </w:r>
      <w:r w:rsidRPr="00D36F90">
        <w:rPr>
          <w:rFonts w:ascii="Courier New" w:hAnsi="Courier New" w:eastAsia="Times New Roman" w:cs="Courier New"/>
          <w:color w:val="080808"/>
          <w:sz w:val="20"/>
          <w:szCs w:val="20"/>
          <w:lang w:val="en-GB" w:eastAsia="de-DE"/>
        </w:rPr>
        <w:t>].set_xlim(</w:t>
      </w:r>
      <w:r w:rsidRPr="00D36F90">
        <w:rPr>
          <w:rFonts w:ascii="Courier New" w:hAnsi="Courier New" w:eastAsia="Times New Roman" w:cs="Courier New"/>
          <w:color w:val="660099"/>
          <w:sz w:val="20"/>
          <w:szCs w:val="20"/>
          <w:lang w:val="en-GB" w:eastAsia="de-DE"/>
        </w:rPr>
        <w:t>left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1750EB"/>
          <w:sz w:val="20"/>
          <w:szCs w:val="20"/>
          <w:lang w:val="en-GB" w:eastAsia="de-DE"/>
        </w:rPr>
        <w:t>0</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3</w:t>
      </w:r>
      <w:r w:rsidRPr="00D36F90">
        <w:rPr>
          <w:rFonts w:ascii="Courier New" w:hAnsi="Courier New" w:eastAsia="Times New Roman" w:cs="Courier New"/>
          <w:color w:val="080808"/>
          <w:sz w:val="20"/>
          <w:szCs w:val="20"/>
          <w:lang w:val="en-GB" w:eastAsia="de-DE"/>
        </w:rPr>
        <w:t>].legend([</w:t>
      </w:r>
      <w:r w:rsidRPr="00D36F90">
        <w:rPr>
          <w:rFonts w:ascii="Courier New" w:hAnsi="Courier New" w:eastAsia="Times New Roman" w:cs="Courier New"/>
          <w:color w:val="067D17"/>
          <w:sz w:val="20"/>
          <w:szCs w:val="20"/>
          <w:lang w:val="en-GB" w:eastAsia="de-DE"/>
        </w:rPr>
        <w:t>"k1"</w:t>
      </w:r>
      <w:r w:rsidRPr="00D36F90">
        <w:rPr>
          <w:rFonts w:ascii="Courier New" w:hAnsi="Courier New" w:eastAsia="Times New Roman" w:cs="Courier New"/>
          <w:color w:val="080808"/>
          <w:sz w:val="20"/>
          <w:szCs w:val="20"/>
          <w:lang w:val="en-GB" w:eastAsia="de-DE"/>
        </w:rPr>
        <w:t xml:space="preserve">, </w:t>
      </w:r>
      <w:r w:rsidRPr="00D36F90">
        <w:rPr>
          <w:rFonts w:ascii="Courier New" w:hAnsi="Courier New" w:eastAsia="Times New Roman" w:cs="Courier New"/>
          <w:color w:val="067D17"/>
          <w:sz w:val="20"/>
          <w:szCs w:val="20"/>
          <w:lang w:val="en-GB" w:eastAsia="de-DE"/>
        </w:rPr>
        <w:t>"k2"</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3</w:t>
      </w:r>
      <w:r w:rsidRPr="00D36F90">
        <w:rPr>
          <w:rFonts w:ascii="Courier New" w:hAnsi="Courier New" w:eastAsia="Times New Roman" w:cs="Courier New"/>
          <w:color w:val="080808"/>
          <w:sz w:val="20"/>
          <w:szCs w:val="20"/>
          <w:lang w:val="en-GB" w:eastAsia="de-DE"/>
        </w:rPr>
        <w:t>].grid(</w:t>
      </w:r>
      <w:r w:rsidRPr="00D36F90">
        <w:rPr>
          <w:rFonts w:ascii="Courier New" w:hAnsi="Courier New" w:eastAsia="Times New Roman" w:cs="Courier New"/>
          <w:color w:val="660099"/>
          <w:sz w:val="20"/>
          <w:szCs w:val="20"/>
          <w:lang w:val="en-GB" w:eastAsia="de-DE"/>
        </w:rPr>
        <w:t>visible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033B3"/>
          <w:sz w:val="20"/>
          <w:szCs w:val="20"/>
          <w:lang w:val="en-GB" w:eastAsia="de-DE"/>
        </w:rPr>
        <w:t>True</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axs[</w:t>
      </w:r>
      <w:r w:rsidRPr="00D36F90">
        <w:rPr>
          <w:rFonts w:ascii="Courier New" w:hAnsi="Courier New" w:eastAsia="Times New Roman" w:cs="Courier New"/>
          <w:color w:val="1750EB"/>
          <w:sz w:val="20"/>
          <w:szCs w:val="20"/>
          <w:lang w:val="en-GB" w:eastAsia="de-DE"/>
        </w:rPr>
        <w:t>3</w:t>
      </w:r>
      <w:r w:rsidRPr="00D36F90">
        <w:rPr>
          <w:rFonts w:ascii="Courier New" w:hAnsi="Courier New" w:eastAsia="Times New Roman" w:cs="Courier New"/>
          <w:color w:val="080808"/>
          <w:sz w:val="20"/>
          <w:szCs w:val="20"/>
          <w:lang w:val="en-GB" w:eastAsia="de-DE"/>
        </w:rPr>
        <w:t>].set_title(</w:t>
      </w:r>
      <w:r w:rsidRPr="00D36F90">
        <w:rPr>
          <w:rFonts w:ascii="Courier New" w:hAnsi="Courier New" w:eastAsia="Times New Roman" w:cs="Courier New"/>
          <w:color w:val="067D17"/>
          <w:sz w:val="20"/>
          <w:szCs w:val="20"/>
          <w:lang w:val="en-GB" w:eastAsia="de-DE"/>
        </w:rPr>
        <w:t>"Verlauf der Zustandsgrößen k1 und k2 über die Zeit"</w:t>
      </w:r>
      <w:r w:rsidRPr="00D36F90">
        <w:rPr>
          <w:rFonts w:ascii="Courier New" w:hAnsi="Courier New" w:eastAsia="Times New Roman" w:cs="Courier New"/>
          <w:color w:val="080808"/>
          <w:sz w:val="20"/>
          <w:szCs w:val="20"/>
          <w:lang w:val="en-GB" w:eastAsia="de-DE"/>
        </w:rPr>
        <w: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plt.tight_layout()</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fname = </w:t>
      </w:r>
      <w:r w:rsidRPr="00D36F90">
        <w:rPr>
          <w:rFonts w:ascii="Courier New" w:hAnsi="Courier New" w:eastAsia="Times New Roman" w:cs="Courier New"/>
          <w:color w:val="067D17"/>
          <w:sz w:val="20"/>
          <w:szCs w:val="20"/>
          <w:lang w:val="en-GB" w:eastAsia="de-DE"/>
        </w:rPr>
        <w:t>"sim_linechart.png"</w:t>
      </w:r>
      <w:r w:rsidRPr="00D36F90">
        <w:rPr>
          <w:rFonts w:ascii="Courier New" w:hAnsi="Courier New" w:eastAsia="Times New Roman" w:cs="Courier New"/>
          <w:color w:val="067D17"/>
          <w:sz w:val="20"/>
          <w:szCs w:val="20"/>
          <w:lang w:val="en-GB" w:eastAsia="de-DE"/>
        </w:rPr>
        <w:br/>
      </w:r>
      <w:r w:rsidRPr="00D36F90">
        <w:rPr>
          <w:rFonts w:ascii="Courier New" w:hAnsi="Courier New" w:eastAsia="Times New Roman" w:cs="Courier New"/>
          <w:color w:val="067D17"/>
          <w:sz w:val="20"/>
          <w:szCs w:val="20"/>
          <w:lang w:val="en-GB" w:eastAsia="de-DE"/>
        </w:rPr>
        <w:t xml:space="preserve">    </w:t>
      </w:r>
      <w:r w:rsidRPr="00D36F90">
        <w:rPr>
          <w:rFonts w:ascii="Courier New" w:hAnsi="Courier New" w:eastAsia="Times New Roman" w:cs="Courier New"/>
          <w:color w:val="080808"/>
          <w:sz w:val="20"/>
          <w:szCs w:val="20"/>
          <w:lang w:val="en-GB" w:eastAsia="de-DE"/>
        </w:rPr>
        <w:t>plt.savefig(os.path.join(path, fname))</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plt.clf()</w:t>
      </w:r>
      <w:r w:rsidRPr="00D36F90">
        <w:rPr>
          <w:rFonts w:ascii="Courier New" w:hAnsi="Courier New" w:eastAsia="Times New Roman" w:cs="Courier New"/>
          <w:color w:val="080808"/>
          <w:sz w:val="20"/>
          <w:szCs w:val="20"/>
          <w:lang w:val="en-GB" w:eastAsia="de-DE"/>
        </w:rPr>
        <w:br/>
      </w:r>
      <w:r w:rsidRPr="00D36F90">
        <w:rPr>
          <w:rFonts w:ascii="Courier New" w:hAnsi="Courier New" w:eastAsia="Times New Roman" w:cs="Courier New"/>
          <w:color w:val="080808"/>
          <w:sz w:val="20"/>
          <w:szCs w:val="20"/>
          <w:lang w:val="en-GB" w:eastAsia="de-DE"/>
        </w:rPr>
        <w:t xml:space="preserve">    plt.close()</w:t>
      </w:r>
    </w:p>
    <w:p w:rsidRPr="00D36F90" w:rsidR="00D36F90" w:rsidP="00D36F90" w:rsidRDefault="00D36F90" w14:paraId="1C54FA98" w14:textId="77777777">
      <w:pPr>
        <w:rPr>
          <w:lang w:val="en-GB"/>
        </w:rPr>
      </w:pPr>
    </w:p>
    <w:sectPr w:rsidRPr="00D36F90" w:rsidR="00D36F90" w:rsidSect="00AE190F">
      <w:headerReference w:type="even" r:id="rId113"/>
      <w:footerReference w:type="even" r:id="rId114"/>
      <w:headerReference w:type="first" r:id="rId115"/>
      <w:footerReference w:type="first" r:id="rId116"/>
      <w:pgSz w:w="11906" w:h="16838" w:code="9"/>
      <w:pgMar w:top="1418"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160FD" w:rsidRDefault="00B160FD" w14:paraId="770A99D6" w14:textId="77777777">
      <w:r>
        <w:separator/>
      </w:r>
    </w:p>
  </w:endnote>
  <w:endnote w:type="continuationSeparator" w:id="0">
    <w:p w:rsidR="00B160FD" w:rsidRDefault="00B160FD" w14:paraId="1AAB571E" w14:textId="77777777">
      <w:r>
        <w:continuationSeparator/>
      </w:r>
    </w:p>
  </w:endnote>
  <w:endnote w:type="continuationNotice" w:id="1">
    <w:p w:rsidR="00AB1F3E" w:rsidRDefault="00AB1F3E" w14:paraId="602E82D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004E13" w:rsidR="00297D9E" w:rsidP="00635D47" w:rsidRDefault="00297D9E" w14:paraId="21080DBC" w14:textId="77777777">
    <w:pPr>
      <w:pStyle w:val="Fuzeile"/>
    </w:pPr>
    <w:r>
      <w:rPr>
        <w:noProof/>
        <w:lang w:eastAsia="de-DE"/>
      </w:rPr>
      <w:drawing>
        <wp:inline distT="0" distB="0" distL="0" distR="0" wp14:anchorId="44128D90" wp14:editId="16CDA728">
          <wp:extent cx="5742940" cy="28575"/>
          <wp:effectExtent l="0" t="0" r="0" b="952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42940" cy="28575"/>
                  </a:xfrm>
                  <a:prstGeom prst="rect">
                    <a:avLst/>
                  </a:prstGeom>
                  <a:noFill/>
                </pic:spPr>
              </pic:pic>
            </a:graphicData>
          </a:graphic>
        </wp:inline>
      </w:drawing>
    </w:r>
    <w:r>
      <w:rPr>
        <w:noProof/>
        <w:lang w:eastAsia="de-DE"/>
      </w:rPr>
      <mc:AlternateContent>
        <mc:Choice Requires="wps">
          <w:drawing>
            <wp:anchor distT="0" distB="0" distL="114300" distR="114300" simplePos="0" relativeHeight="251658245" behindDoc="0" locked="0" layoutInCell="1" allowOverlap="1" wp14:anchorId="6A9254D6" wp14:editId="0ACD9580">
              <wp:simplePos x="0" y="0"/>
              <wp:positionH relativeFrom="column">
                <wp:posOffset>900430</wp:posOffset>
              </wp:positionH>
              <wp:positionV relativeFrom="paragraph">
                <wp:posOffset>9918700</wp:posOffset>
              </wp:positionV>
              <wp:extent cx="5715000" cy="0"/>
              <wp:effectExtent l="9525" t="8255" r="9525" b="10795"/>
              <wp:wrapNone/>
              <wp:docPr id="59" name="Gerade Verbindung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7D18A18F">
            <v:line id="Gerade Verbindung 59"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70.9pt,781pt" to="520.9pt,781pt" w14:anchorId="2F5E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"/>
          </w:pict>
        </mc:Fallback>
      </mc:AlternateContent>
    </w:r>
    <w:r>
      <w:rPr>
        <w:noProof/>
        <w:lang w:eastAsia="de-DE"/>
      </w:rPr>
      <mc:AlternateContent>
        <mc:Choice Requires="wps">
          <w:drawing>
            <wp:anchor distT="0" distB="0" distL="114300" distR="114300" simplePos="0" relativeHeight="251658244" behindDoc="0" locked="0" layoutInCell="1" allowOverlap="1" wp14:anchorId="0BECF75E" wp14:editId="1CDA768A">
              <wp:simplePos x="0" y="0"/>
              <wp:positionH relativeFrom="column">
                <wp:posOffset>900430</wp:posOffset>
              </wp:positionH>
              <wp:positionV relativeFrom="paragraph">
                <wp:posOffset>9918700</wp:posOffset>
              </wp:positionV>
              <wp:extent cx="5715000" cy="0"/>
              <wp:effectExtent l="9525" t="8255" r="9525" b="10795"/>
              <wp:wrapNone/>
              <wp:docPr id="58" name="Gerade Verbindung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0614CC7C">
            <v:line id="Gerade Verbindung 58"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70.9pt,781pt" to="520.9pt,781pt" w14:anchorId="542F8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"/>
          </w:pict>
        </mc:Fallback>
      </mc:AlternateContent>
    </w:r>
    <w:r>
      <w:rPr>
        <w:noProof/>
        <w:lang w:eastAsia="de-DE"/>
      </w:rPr>
      <w:drawing>
        <wp:inline distT="0" distB="0" distL="0" distR="0" wp14:anchorId="0402581D" wp14:editId="68FB0B0D">
          <wp:extent cx="923925" cy="676275"/>
          <wp:effectExtent l="0" t="0" r="0" b="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676275"/>
                  </a:xfrm>
                  <a:prstGeom prst="rect">
                    <a:avLst/>
                  </a:prstGeom>
                  <a:noFill/>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97D9E" w:rsidRDefault="00297D9E" w14:paraId="3A6B6493" w14:textId="7777777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297D9E" w:rsidRDefault="00297D9E" w14:paraId="28F249E6" w14:textId="77777777">
    <w:pPr>
      <w:pStyle w:val="Fuzeile"/>
    </w:pPr>
    <w:r>
      <w:rPr>
        <w:noProof/>
        <w:lang w:eastAsia="de-DE"/>
      </w:rPr>
      <w:drawing>
        <wp:inline distT="0" distB="0" distL="0" distR="0" wp14:anchorId="26B51AB9" wp14:editId="0CCEF5D7">
          <wp:extent cx="5742940" cy="28575"/>
          <wp:effectExtent l="0" t="0" r="0" b="952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42940" cy="28575"/>
                  </a:xfrm>
                  <a:prstGeom prst="rect">
                    <a:avLst/>
                  </a:prstGeom>
                  <a:noFill/>
                </pic:spPr>
              </pic:pic>
            </a:graphicData>
          </a:graphic>
        </wp:inline>
      </w:drawing>
    </w:r>
    <w:r>
      <w:rPr>
        <w:noProof/>
        <w:lang w:eastAsia="de-DE"/>
      </w:rPr>
      <w:drawing>
        <wp:inline distT="0" distB="0" distL="0" distR="0" wp14:anchorId="7AB9E948" wp14:editId="4937677E">
          <wp:extent cx="923925" cy="676275"/>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676275"/>
                  </a:xfrm>
                  <a:prstGeom prst="rect">
                    <a:avLst/>
                  </a:prstGeom>
                  <a:noFill/>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160FD" w:rsidRDefault="00B160FD" w14:paraId="32A86DE5" w14:textId="77777777">
      <w:r>
        <w:separator/>
      </w:r>
    </w:p>
  </w:footnote>
  <w:footnote w:type="continuationSeparator" w:id="0">
    <w:p w:rsidR="00B160FD" w:rsidRDefault="00B160FD" w14:paraId="6BAE2B12" w14:textId="77777777">
      <w:r>
        <w:continuationSeparator/>
      </w:r>
    </w:p>
  </w:footnote>
  <w:footnote w:type="continuationNotice" w:id="1">
    <w:p w:rsidR="00AB1F3E" w:rsidRDefault="00AB1F3E" w14:paraId="7547259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860E02" w:rsidR="00297D9E" w:rsidP="00DB7967" w:rsidRDefault="00297D9E" w14:paraId="28F038D6" w14:textId="6C70A36C">
    <w:pPr>
      <w:pStyle w:val="Kopfzeile"/>
    </w:pPr>
    <w:r w:rsidRPr="00860E02">
      <w:rPr>
        <w:noProof/>
        <w:lang w:eastAsia="de-DE"/>
      </w:rPr>
      <mc:AlternateContent>
        <mc:Choice Requires="wps">
          <w:drawing>
            <wp:anchor distT="4294967295" distB="4294967295" distL="114300" distR="114300" simplePos="0" relativeHeight="251658241" behindDoc="0" locked="0" layoutInCell="1" allowOverlap="1" wp14:anchorId="3B331769" wp14:editId="3215DCC1">
              <wp:simplePos x="0" y="0"/>
              <wp:positionH relativeFrom="column">
                <wp:posOffset>-33020</wp:posOffset>
              </wp:positionH>
              <wp:positionV relativeFrom="paragraph">
                <wp:posOffset>210184</wp:posOffset>
              </wp:positionV>
              <wp:extent cx="5908040" cy="0"/>
              <wp:effectExtent l="0" t="0" r="16510" b="19050"/>
              <wp:wrapNone/>
              <wp:docPr id="25" name="Gerade Verbindung mit Pfeil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80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3F70A7B1">
            <v:shapetype id="_x0000_t32" coordsize="21600,21600" o:oned="t" filled="f" o:spt="32" path="m,l21600,21600e" w14:anchorId="0B3206DA">
              <v:path fillok="f" arrowok="t" o:connecttype="none"/>
              <o:lock v:ext="edit" shapetype="t"/>
            </v:shapetype>
            <v:shape id="Gerade Verbindung mit Pfeil 16" style="position:absolute;margin-left:-2.6pt;margin-top:16.55pt;width:465.2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"/>
          </w:pict>
        </mc:Fallback>
      </mc:AlternateContent>
    </w:r>
    <w:r w:rsidRPr="00860E02">
      <w:rPr>
        <w:rFonts w:cs="Arial"/>
        <w:szCs w:val="24"/>
      </w:rPr>
      <w:fldChar w:fldCharType="begin"/>
    </w:r>
    <w:r w:rsidRPr="00860E02">
      <w:rPr>
        <w:rFonts w:cs="Arial"/>
        <w:szCs w:val="24"/>
      </w:rPr>
      <w:instrText xml:space="preserve"> STYLEREF  "Überschrift 1" \l  \* MERGEFORMAT </w:instrText>
    </w:r>
    <w:r w:rsidRPr="00860E02">
      <w:rPr>
        <w:rFonts w:cs="Arial"/>
        <w:szCs w:val="24"/>
      </w:rPr>
      <w:fldChar w:fldCharType="separate"/>
    </w:r>
    <w:r w:rsidR="009641A2">
      <w:rPr>
        <w:rFonts w:cs="Arial"/>
        <w:noProof/>
        <w:szCs w:val="24"/>
      </w:rPr>
      <w:t>Inhaltsverzeichnis</w:t>
    </w:r>
    <w:r w:rsidRPr="00860E02">
      <w:rPr>
        <w:rFonts w:cs="Arial"/>
        <w:szCs w:val="24"/>
      </w:rPr>
      <w:fldChar w:fldCharType="end"/>
    </w:r>
    <w:r w:rsidRPr="00860E02">
      <w:rPr>
        <w:noProof/>
        <w:lang w:eastAsia="de-DE"/>
      </w:rPr>
      <mc:AlternateContent>
        <mc:Choice Requires="wps">
          <w:drawing>
            <wp:anchor distT="4294967295" distB="4294967295" distL="114300" distR="114300" simplePos="0" relativeHeight="251658242" behindDoc="0" locked="0" layoutInCell="1" allowOverlap="1" wp14:anchorId="0BC2A824" wp14:editId="45B92041">
              <wp:simplePos x="0" y="0"/>
              <wp:positionH relativeFrom="column">
                <wp:posOffset>-33020</wp:posOffset>
              </wp:positionH>
              <wp:positionV relativeFrom="paragraph">
                <wp:posOffset>210184</wp:posOffset>
              </wp:positionV>
              <wp:extent cx="5908040" cy="0"/>
              <wp:effectExtent l="0" t="0" r="16510" b="19050"/>
              <wp:wrapNone/>
              <wp:docPr id="24" name="Gerade Verbindung mit Pfeil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80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B12E36C">
            <v:shape id="Gerade Verbindung mit Pfeil 19" style="position:absolute;margin-left:-2.6pt;margin-top:16.55pt;width:465.2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" w14:anchorId="3DDCD228"/>
          </w:pict>
        </mc:Fallback>
      </mc:AlternateContent>
    </w:r>
    <w:r w:rsidRPr="00860E02">
      <w:rPr>
        <w:noProof/>
        <w:lang w:eastAsia="de-DE"/>
      </w:rPr>
      <mc:AlternateContent>
        <mc:Choice Requires="wps">
          <w:drawing>
            <wp:anchor distT="4294967295" distB="4294967295" distL="114300" distR="114300" simplePos="0" relativeHeight="251658240" behindDoc="0" locked="0" layoutInCell="1" allowOverlap="1" wp14:anchorId="6A1739C6" wp14:editId="18104ACE">
              <wp:simplePos x="0" y="0"/>
              <wp:positionH relativeFrom="column">
                <wp:posOffset>-33020</wp:posOffset>
              </wp:positionH>
              <wp:positionV relativeFrom="paragraph">
                <wp:posOffset>210184</wp:posOffset>
              </wp:positionV>
              <wp:extent cx="5908040" cy="0"/>
              <wp:effectExtent l="0" t="0" r="16510" b="19050"/>
              <wp:wrapNone/>
              <wp:docPr id="23" name="Gerade Verbindung mit Pfeil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80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136774E5">
            <v:shape id="Gerade Verbindung mit Pfeil 13" style="position:absolute;margin-left:-2.6pt;margin-top:16.55pt;width:465.2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" w14:anchorId="2C029482"/>
          </w:pict>
        </mc:Fallback>
      </mc:AlternateContent>
    </w:r>
    <w:r w:rsidRPr="00860E02">
      <w:rPr>
        <w:rFonts w:cs="Arial"/>
        <w:szCs w:val="24"/>
      </w:rPr>
      <w:tab/>
    </w:r>
    <w:r w:rsidRPr="00860E02">
      <w:rPr>
        <w:rFonts w:cs="Arial"/>
        <w:szCs w:val="24"/>
      </w:rPr>
      <w:tab/>
    </w:r>
    <w:r w:rsidRPr="00860E02">
      <w:rPr>
        <w:rFonts w:cs="Arial"/>
        <w:szCs w:val="24"/>
      </w:rPr>
      <w:fldChar w:fldCharType="begin"/>
    </w:r>
    <w:r w:rsidRPr="00860E02">
      <w:rPr>
        <w:rFonts w:cs="Arial"/>
        <w:szCs w:val="24"/>
      </w:rPr>
      <w:instrText>PAGE   \* MERGEFORMAT</w:instrText>
    </w:r>
    <w:r w:rsidRPr="00860E02">
      <w:rPr>
        <w:rFonts w:cs="Arial"/>
        <w:szCs w:val="24"/>
      </w:rPr>
      <w:fldChar w:fldCharType="separate"/>
    </w:r>
    <w:r w:rsidR="00F5311C">
      <w:rPr>
        <w:rFonts w:cs="Arial"/>
        <w:noProof/>
        <w:szCs w:val="24"/>
      </w:rPr>
      <w:t>11</w:t>
    </w:r>
    <w:r w:rsidRPr="00860E02">
      <w:rPr>
        <w:rFonts w:cs="Arial"/>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97D9E" w:rsidRDefault="00297D9E" w14:paraId="14D30C23" w14:textId="7777777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AE190F" w:rsidR="00297D9E" w:rsidP="007374B8" w:rsidRDefault="00297D9E" w14:paraId="6547F479" w14:textId="5F9F13D4">
    <w:pPr>
      <w:pStyle w:val="Kopfzeile"/>
      <w:framePr w:wrap="around" w:hAnchor="margin" w:vAnchor="text" w:xAlign="right" w:y="1"/>
      <w:rPr>
        <w:rStyle w:val="Seitenzahl"/>
        <w:color w:val="999999"/>
      </w:rPr>
    </w:pPr>
    <w:r w:rsidRPr="00AE190F">
      <w:rPr>
        <w:rStyle w:val="Seitenzahl"/>
        <w:color w:val="999999"/>
      </w:rPr>
      <w:fldChar w:fldCharType="begin"/>
    </w:r>
    <w:r w:rsidRPr="00AE190F">
      <w:rPr>
        <w:rStyle w:val="Seitenzahl"/>
        <w:color w:val="999999"/>
      </w:rPr>
      <w:instrText xml:space="preserve">PAGE  </w:instrText>
    </w:r>
    <w:r w:rsidRPr="00AE190F">
      <w:rPr>
        <w:rStyle w:val="Seitenzahl"/>
        <w:color w:val="999999"/>
      </w:rPr>
      <w:fldChar w:fldCharType="separate"/>
    </w:r>
    <w:r w:rsidR="00F5311C">
      <w:rPr>
        <w:rStyle w:val="Seitenzahl"/>
        <w:noProof/>
        <w:color w:val="999999"/>
      </w:rPr>
      <w:t>8</w:t>
    </w:r>
    <w:r w:rsidRPr="00AE190F">
      <w:rPr>
        <w:rStyle w:val="Seitenzahl"/>
        <w:color w:val="999999"/>
      </w:rPr>
      <w:fldChar w:fldCharType="end"/>
    </w:r>
  </w:p>
  <w:p w:rsidRPr="00315B4D" w:rsidR="00297D9E" w:rsidP="00315B4D" w:rsidRDefault="00297D9E" w14:paraId="147AAC3D" w14:textId="5F2E91FE">
    <w:pPr>
      <w:pStyle w:val="Kopfzeile"/>
    </w:pPr>
    <w:r>
      <w:rPr>
        <w:noProof/>
        <w:lang w:eastAsia="de-DE"/>
      </w:rPr>
      <mc:AlternateContent>
        <mc:Choice Requires="wps">
          <w:drawing>
            <wp:anchor distT="4294967295" distB="4294967295" distL="114300" distR="114300" simplePos="0" relativeHeight="251658243" behindDoc="0" locked="0" layoutInCell="1" allowOverlap="1" wp14:anchorId="01E3EC9C" wp14:editId="1FF8CBF4">
              <wp:simplePos x="0" y="0"/>
              <wp:positionH relativeFrom="column">
                <wp:posOffset>-33020</wp:posOffset>
              </wp:positionH>
              <wp:positionV relativeFrom="paragraph">
                <wp:posOffset>210184</wp:posOffset>
              </wp:positionV>
              <wp:extent cx="5908040" cy="0"/>
              <wp:effectExtent l="0" t="0" r="16510" b="19050"/>
              <wp:wrapNone/>
              <wp:docPr id="20" name="Gerade Verbindung mit Pfeil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80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2D4DC1BF">
            <v:shapetype id="_x0000_t32" coordsize="21600,21600" o:oned="t" filled="f" o:spt="32" path="m,l21600,21600e" w14:anchorId="7772F718">
              <v:path fillok="f" arrowok="t" o:connecttype="none"/>
              <o:lock v:ext="edit" shapetype="t"/>
            </v:shapetype>
            <v:shape id="Gerade Verbindung mit Pfeil 4" style="position:absolute;margin-left:-2.6pt;margin-top:16.55pt;width:465.2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"/>
          </w:pict>
        </mc:Fallback>
      </mc:AlternateContent>
    </w:r>
    <w:r w:rsidR="00C95BFD">
      <w:rPr>
        <w:noProof/>
      </w:rPr>
      <w:fldChar w:fldCharType="begin"/>
    </w:r>
    <w:r w:rsidR="00C95BFD">
      <w:rPr>
        <w:noProof/>
      </w:rPr>
      <w:instrText xml:space="preserve"> STYLEREF  "Überschrift 1" \l  \* MERGEFORMAT </w:instrText>
    </w:r>
    <w:r w:rsidR="00C95BFD">
      <w:rPr>
        <w:noProof/>
      </w:rPr>
      <w:fldChar w:fldCharType="separate"/>
    </w:r>
    <w:r w:rsidR="009641A2">
      <w:rPr>
        <w:noProof/>
      </w:rPr>
      <w:t>Einleitung und Motivation</w:t>
    </w:r>
    <w:r w:rsidR="00C95BFD">
      <w:rPr>
        <w:noProof/>
      </w:rPr>
      <w:fldChar w:fldCharType="end"/>
    </w:r>
    <w:r>
      <w:tab/>
    </w:r>
    <w:r>
      <w:tab/>
    </w:r>
    <w:r>
      <w:fldChar w:fldCharType="begin"/>
    </w:r>
    <w:r>
      <w:instrText>PAGE   \* MERGEFORMAT</w:instrText>
    </w:r>
    <w:r>
      <w:fldChar w:fldCharType="separate"/>
    </w:r>
    <w:r w:rsidR="00F5311C">
      <w:rPr>
        <w:noProof/>
      </w:rPr>
      <w:t>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420E8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E54D8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6F823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CCEC72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E747E34"/>
    <w:lvl w:ilvl="0">
      <w:start w:val="1"/>
      <w:numFmt w:val="bullet"/>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0B4E0CE0"/>
    <w:lvl w:ilvl="0">
      <w:start w:val="1"/>
      <w:numFmt w:val="bullet"/>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367824F2"/>
    <w:lvl w:ilvl="0">
      <w:start w:val="1"/>
      <w:numFmt w:val="bullet"/>
      <w:lvlText w:val=""/>
      <w:lvlJc w:val="left"/>
      <w:pPr>
        <w:tabs>
          <w:tab w:val="num" w:pos="926"/>
        </w:tabs>
        <w:ind w:left="926" w:hanging="360"/>
      </w:pPr>
      <w:rPr>
        <w:rFonts w:hint="default" w:ascii="Symbol" w:hAnsi="Symbol"/>
      </w:rPr>
    </w:lvl>
  </w:abstractNum>
  <w:abstractNum w:abstractNumId="7" w15:restartNumberingAfterBreak="0">
    <w:nsid w:val="FFFFFF83"/>
    <w:multiLevelType w:val="singleLevel"/>
    <w:tmpl w:val="9B7A06E4"/>
    <w:lvl w:ilvl="0">
      <w:start w:val="1"/>
      <w:numFmt w:val="bullet"/>
      <w:lvlText w:val=""/>
      <w:lvlJc w:val="left"/>
      <w:pPr>
        <w:tabs>
          <w:tab w:val="num" w:pos="643"/>
        </w:tabs>
        <w:ind w:left="643" w:hanging="360"/>
      </w:pPr>
      <w:rPr>
        <w:rFonts w:hint="default" w:ascii="Symbol" w:hAnsi="Symbol"/>
      </w:rPr>
    </w:lvl>
  </w:abstractNum>
  <w:abstractNum w:abstractNumId="8" w15:restartNumberingAfterBreak="0">
    <w:nsid w:val="FFFFFF88"/>
    <w:multiLevelType w:val="singleLevel"/>
    <w:tmpl w:val="AFB2D53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B9825820"/>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0416822"/>
    <w:multiLevelType w:val="multilevel"/>
    <w:tmpl w:val="46522730"/>
    <w:lvl w:ilvl="0">
      <w:start w:val="1"/>
      <w:numFmt w:val="decimal"/>
      <w:lvlText w:val="%1"/>
      <w:lvlJc w:val="left"/>
      <w:pPr>
        <w:ind w:left="432" w:hanging="432"/>
      </w:pPr>
      <w:rPr>
        <w:rFonts w:hint="default" w:cs="Times New Roman"/>
      </w:rPr>
    </w:lvl>
    <w:lvl w:ilvl="1">
      <w:start w:val="1"/>
      <w:numFmt w:val="decimal"/>
      <w:lvlText w:val="%1.%2"/>
      <w:lvlJc w:val="left"/>
      <w:pPr>
        <w:ind w:left="756" w:hanging="576"/>
      </w:pPr>
      <w:rPr>
        <w:rFonts w:hint="default" w:cs="Times New Roman"/>
      </w:rPr>
    </w:lvl>
    <w:lvl w:ilvl="2">
      <w:start w:val="1"/>
      <w:numFmt w:val="decimal"/>
      <w:lvlText w:val="%1.%2.%3"/>
      <w:lvlJc w:val="left"/>
      <w:pPr>
        <w:ind w:left="862" w:hanging="720"/>
      </w:pPr>
      <w:rPr>
        <w:rFonts w:hint="default" w:cs="Times New Roman"/>
      </w:rPr>
    </w:lvl>
    <w:lvl w:ilvl="3">
      <w:start w:val="1"/>
      <w:numFmt w:val="decimal"/>
      <w:lvlText w:val="%1.%2.%3.%4"/>
      <w:lvlJc w:val="left"/>
      <w:pPr>
        <w:ind w:left="864" w:hanging="864"/>
      </w:pPr>
      <w:rPr>
        <w:rFonts w:hint="default" w:cs="Times New Roman"/>
      </w:rPr>
    </w:lvl>
    <w:lvl w:ilvl="4">
      <w:start w:val="1"/>
      <w:numFmt w:val="decimal"/>
      <w:lvlText w:val="%1.%2.%3.%4.%5"/>
      <w:lvlJc w:val="left"/>
      <w:pPr>
        <w:ind w:left="1008" w:hanging="1008"/>
      </w:pPr>
      <w:rPr>
        <w:rFonts w:hint="default" w:cs="Times New Roman"/>
      </w:rPr>
    </w:lvl>
    <w:lvl w:ilvl="5">
      <w:start w:val="1"/>
      <w:numFmt w:val="decimal"/>
      <w:lvlText w:val="%1.%2.%3.%4.%5.%6"/>
      <w:lvlJc w:val="left"/>
      <w:pPr>
        <w:ind w:left="1152" w:hanging="1152"/>
      </w:pPr>
      <w:rPr>
        <w:rFonts w:hint="default" w:cs="Times New Roman"/>
      </w:rPr>
    </w:lvl>
    <w:lvl w:ilvl="6">
      <w:start w:val="1"/>
      <w:numFmt w:val="decimal"/>
      <w:lvlText w:val="%1.%2.%3.%4.%5.%6.%7"/>
      <w:lvlJc w:val="left"/>
      <w:pPr>
        <w:ind w:left="1296" w:hanging="1296"/>
      </w:pPr>
      <w:rPr>
        <w:rFonts w:hint="default" w:cs="Times New Roman"/>
      </w:rPr>
    </w:lvl>
    <w:lvl w:ilvl="7">
      <w:start w:val="1"/>
      <w:numFmt w:val="decimal"/>
      <w:lvlText w:val="%1.%2.%3.%4.%5.%6.%7.%8"/>
      <w:lvlJc w:val="left"/>
      <w:pPr>
        <w:ind w:left="1440" w:hanging="1440"/>
      </w:pPr>
      <w:rPr>
        <w:rFonts w:hint="default" w:cs="Times New Roman"/>
      </w:rPr>
    </w:lvl>
    <w:lvl w:ilvl="8">
      <w:start w:val="1"/>
      <w:numFmt w:val="decimal"/>
      <w:lvlText w:val="%1.%2.%3.%4.%5.%6.%7.%8.%9"/>
      <w:lvlJc w:val="left"/>
      <w:pPr>
        <w:ind w:left="1584" w:hanging="1584"/>
      </w:pPr>
      <w:rPr>
        <w:rFonts w:hint="default" w:cs="Times New Roman"/>
      </w:rPr>
    </w:lvl>
  </w:abstractNum>
  <w:abstractNum w:abstractNumId="11" w15:restartNumberingAfterBreak="0">
    <w:nsid w:val="014312DA"/>
    <w:multiLevelType w:val="hybridMultilevel"/>
    <w:tmpl w:val="AD20131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2" w15:restartNumberingAfterBreak="0">
    <w:nsid w:val="024B2714"/>
    <w:multiLevelType w:val="multilevel"/>
    <w:tmpl w:val="15A4A6C0"/>
    <w:lvl w:ilvl="0">
      <w:start w:val="1"/>
      <w:numFmt w:val="decimal"/>
      <w:lvlText w:val="%1"/>
      <w:lvlJc w:val="left"/>
      <w:pPr>
        <w:ind w:left="432" w:hanging="432"/>
      </w:pPr>
      <w:rPr>
        <w:rFonts w:hint="default" w:cs="Times New Roman"/>
      </w:rPr>
    </w:lvl>
    <w:lvl w:ilvl="1">
      <w:start w:val="1"/>
      <w:numFmt w:val="decimal"/>
      <w:lvlText w:val="%1.%2"/>
      <w:lvlJc w:val="left"/>
      <w:pPr>
        <w:ind w:left="756" w:hanging="576"/>
      </w:pPr>
      <w:rPr>
        <w:rFonts w:hint="default" w:cs="Times New Roman"/>
      </w:rPr>
    </w:lvl>
    <w:lvl w:ilvl="2">
      <w:start w:val="1"/>
      <w:numFmt w:val="decimal"/>
      <w:lvlText w:val="%1.%2.%3"/>
      <w:lvlJc w:val="left"/>
      <w:pPr>
        <w:ind w:left="862" w:hanging="720"/>
      </w:pPr>
      <w:rPr>
        <w:rFonts w:hint="default" w:cs="Times New Roman"/>
      </w:rPr>
    </w:lvl>
    <w:lvl w:ilvl="3">
      <w:start w:val="1"/>
      <w:numFmt w:val="decimal"/>
      <w:lvlText w:val="%1.%2.%3.%4"/>
      <w:lvlJc w:val="left"/>
      <w:pPr>
        <w:ind w:left="864" w:hanging="864"/>
      </w:pPr>
      <w:rPr>
        <w:rFonts w:hint="default" w:cs="Times New Roman"/>
      </w:rPr>
    </w:lvl>
    <w:lvl w:ilvl="4">
      <w:start w:val="1"/>
      <w:numFmt w:val="decimal"/>
      <w:lvlText w:val="%1.%2.%3.%4.%5"/>
      <w:lvlJc w:val="left"/>
      <w:pPr>
        <w:ind w:left="1008" w:hanging="1008"/>
      </w:pPr>
      <w:rPr>
        <w:rFonts w:hint="default" w:cs="Times New Roman"/>
      </w:rPr>
    </w:lvl>
    <w:lvl w:ilvl="5">
      <w:start w:val="1"/>
      <w:numFmt w:val="decimal"/>
      <w:lvlText w:val="%1.%2.%3.%4.%5.%6"/>
      <w:lvlJc w:val="left"/>
      <w:pPr>
        <w:ind w:left="1152" w:hanging="1152"/>
      </w:pPr>
      <w:rPr>
        <w:rFonts w:hint="default" w:cs="Times New Roman"/>
      </w:rPr>
    </w:lvl>
    <w:lvl w:ilvl="6">
      <w:start w:val="1"/>
      <w:numFmt w:val="decimal"/>
      <w:lvlText w:val="%1.%2.%3.%4.%5.%6.%7"/>
      <w:lvlJc w:val="left"/>
      <w:pPr>
        <w:ind w:left="1296" w:hanging="1296"/>
      </w:pPr>
      <w:rPr>
        <w:rFonts w:hint="default" w:cs="Times New Roman"/>
      </w:rPr>
    </w:lvl>
    <w:lvl w:ilvl="7">
      <w:start w:val="1"/>
      <w:numFmt w:val="decimal"/>
      <w:lvlText w:val="%1.%2.%3.%4.%5.%6.%7.%8"/>
      <w:lvlJc w:val="left"/>
      <w:pPr>
        <w:ind w:left="1440" w:hanging="1440"/>
      </w:pPr>
      <w:rPr>
        <w:rFonts w:hint="default" w:cs="Times New Roman"/>
      </w:rPr>
    </w:lvl>
    <w:lvl w:ilvl="8">
      <w:start w:val="1"/>
      <w:numFmt w:val="decimal"/>
      <w:lvlText w:val="%1.%2.%3.%4.%5.%6.%7.%8.%9"/>
      <w:lvlJc w:val="left"/>
      <w:pPr>
        <w:ind w:left="1584" w:hanging="1584"/>
      </w:pPr>
      <w:rPr>
        <w:rFonts w:hint="default" w:cs="Times New Roman"/>
      </w:rPr>
    </w:lvl>
  </w:abstractNum>
  <w:abstractNum w:abstractNumId="13" w15:restartNumberingAfterBreak="0">
    <w:nsid w:val="04527969"/>
    <w:multiLevelType w:val="hybridMultilevel"/>
    <w:tmpl w:val="180848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82B7DE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AFC0760"/>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F1706E7"/>
    <w:multiLevelType w:val="multilevel"/>
    <w:tmpl w:val="0A223796"/>
    <w:lvl w:ilvl="0">
      <w:start w:val="1"/>
      <w:numFmt w:val="decimal"/>
      <w:lvlText w:val="%1"/>
      <w:lvlJc w:val="left"/>
      <w:pPr>
        <w:ind w:left="432" w:hanging="432"/>
      </w:pPr>
      <w:rPr>
        <w:rFonts w:hint="default" w:cs="Times New Roman"/>
      </w:rPr>
    </w:lvl>
    <w:lvl w:ilvl="1">
      <w:start w:val="1"/>
      <w:numFmt w:val="decimal"/>
      <w:lvlText w:val="%1.%2"/>
      <w:lvlJc w:val="left"/>
      <w:pPr>
        <w:ind w:left="756" w:hanging="576"/>
      </w:pPr>
      <w:rPr>
        <w:rFonts w:hint="default" w:cs="Times New Roman"/>
      </w:rPr>
    </w:lvl>
    <w:lvl w:ilvl="2">
      <w:start w:val="1"/>
      <w:numFmt w:val="decimal"/>
      <w:lvlText w:val="%1.%2.%3"/>
      <w:lvlJc w:val="left"/>
      <w:pPr>
        <w:ind w:left="862" w:hanging="720"/>
      </w:pPr>
      <w:rPr>
        <w:rFonts w:hint="default" w:cs="Times New Roman"/>
      </w:rPr>
    </w:lvl>
    <w:lvl w:ilvl="3">
      <w:start w:val="1"/>
      <w:numFmt w:val="decimal"/>
      <w:lvlText w:val="%1.%2.%3.%4"/>
      <w:lvlJc w:val="left"/>
      <w:pPr>
        <w:ind w:left="864" w:hanging="864"/>
      </w:pPr>
      <w:rPr>
        <w:rFonts w:hint="default" w:cs="Times New Roman"/>
      </w:rPr>
    </w:lvl>
    <w:lvl w:ilvl="4">
      <w:start w:val="1"/>
      <w:numFmt w:val="decimal"/>
      <w:lvlText w:val="%1.%2.%3.%4.%5"/>
      <w:lvlJc w:val="left"/>
      <w:pPr>
        <w:ind w:left="1008" w:hanging="1008"/>
      </w:pPr>
      <w:rPr>
        <w:rFonts w:hint="default" w:cs="Times New Roman"/>
      </w:rPr>
    </w:lvl>
    <w:lvl w:ilvl="5">
      <w:start w:val="1"/>
      <w:numFmt w:val="decimal"/>
      <w:lvlText w:val="%1.%2.%3.%4.%5.%6"/>
      <w:lvlJc w:val="left"/>
      <w:pPr>
        <w:ind w:left="1152" w:hanging="1152"/>
      </w:pPr>
      <w:rPr>
        <w:rFonts w:hint="default" w:cs="Times New Roman"/>
      </w:rPr>
    </w:lvl>
    <w:lvl w:ilvl="6">
      <w:start w:val="1"/>
      <w:numFmt w:val="decimal"/>
      <w:lvlText w:val="%1.%2.%3.%4.%5.%6.%7"/>
      <w:lvlJc w:val="left"/>
      <w:pPr>
        <w:ind w:left="1296" w:hanging="1296"/>
      </w:pPr>
      <w:rPr>
        <w:rFonts w:hint="default" w:cs="Times New Roman"/>
      </w:rPr>
    </w:lvl>
    <w:lvl w:ilvl="7">
      <w:start w:val="1"/>
      <w:numFmt w:val="decimal"/>
      <w:lvlText w:val="%1.%2.%3.%4.%5.%6.%7.%8"/>
      <w:lvlJc w:val="left"/>
      <w:pPr>
        <w:ind w:left="1440" w:hanging="1440"/>
      </w:pPr>
      <w:rPr>
        <w:rFonts w:hint="default" w:cs="Times New Roman"/>
      </w:rPr>
    </w:lvl>
    <w:lvl w:ilvl="8">
      <w:start w:val="1"/>
      <w:numFmt w:val="decimal"/>
      <w:lvlText w:val="%1.%2.%3.%4.%5.%6.%7.%8.%9"/>
      <w:lvlJc w:val="left"/>
      <w:pPr>
        <w:ind w:left="1584" w:hanging="1584"/>
      </w:pPr>
      <w:rPr>
        <w:rFonts w:hint="default" w:cs="Times New Roman"/>
      </w:rPr>
    </w:lvl>
  </w:abstractNum>
  <w:abstractNum w:abstractNumId="17" w15:restartNumberingAfterBreak="0">
    <w:nsid w:val="0F9746B8"/>
    <w:multiLevelType w:val="hybridMultilevel"/>
    <w:tmpl w:val="76422B1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8" w15:restartNumberingAfterBreak="0">
    <w:nsid w:val="14842EBE"/>
    <w:multiLevelType w:val="hybridMultilevel"/>
    <w:tmpl w:val="F1E2FBE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4B476FE"/>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14C20E4E"/>
    <w:multiLevelType w:val="multilevel"/>
    <w:tmpl w:val="C6E618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53D051F"/>
    <w:multiLevelType w:val="hybridMultilevel"/>
    <w:tmpl w:val="2C80972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2" w15:restartNumberingAfterBreak="0">
    <w:nsid w:val="16EC10FD"/>
    <w:multiLevelType w:val="multilevel"/>
    <w:tmpl w:val="91863DAC"/>
    <w:lvl w:ilvl="0">
      <w:start w:val="1"/>
      <w:numFmt w:val="decimal"/>
      <w:lvlText w:val="%1"/>
      <w:lvlJc w:val="left"/>
      <w:pPr>
        <w:ind w:left="1140" w:hanging="432"/>
      </w:pPr>
      <w:rPr>
        <w:rFonts w:hint="default" w:cs="Times New Roman"/>
      </w:rPr>
    </w:lvl>
    <w:lvl w:ilvl="1">
      <w:start w:val="1"/>
      <w:numFmt w:val="decimal"/>
      <w:lvlText w:val="%1.%2"/>
      <w:lvlJc w:val="left"/>
      <w:pPr>
        <w:ind w:left="1464" w:hanging="576"/>
      </w:pPr>
      <w:rPr>
        <w:rFonts w:hint="default" w:cs="Times New Roman"/>
      </w:rPr>
    </w:lvl>
    <w:lvl w:ilvl="2">
      <w:start w:val="1"/>
      <w:numFmt w:val="decimal"/>
      <w:lvlText w:val="%1.%2.%3"/>
      <w:lvlJc w:val="left"/>
      <w:pPr>
        <w:ind w:left="1146" w:hanging="720"/>
      </w:pPr>
      <w:rPr>
        <w:rFonts w:hint="default" w:cs="Times New Roman"/>
      </w:rPr>
    </w:lvl>
    <w:lvl w:ilvl="3">
      <w:start w:val="1"/>
      <w:numFmt w:val="decimal"/>
      <w:lvlText w:val="%1.%2.%3.%4"/>
      <w:lvlJc w:val="left"/>
      <w:pPr>
        <w:ind w:left="1572" w:hanging="864"/>
      </w:pPr>
      <w:rPr>
        <w:rFonts w:hint="default" w:cs="Times New Roman"/>
      </w:rPr>
    </w:lvl>
    <w:lvl w:ilvl="4">
      <w:start w:val="1"/>
      <w:numFmt w:val="decimal"/>
      <w:lvlText w:val="%1.%2.%3.%4.%5"/>
      <w:lvlJc w:val="left"/>
      <w:pPr>
        <w:ind w:left="1716" w:hanging="1008"/>
      </w:pPr>
      <w:rPr>
        <w:rFonts w:hint="default" w:cs="Times New Roman"/>
      </w:rPr>
    </w:lvl>
    <w:lvl w:ilvl="5">
      <w:start w:val="1"/>
      <w:numFmt w:val="decimal"/>
      <w:lvlText w:val="%1.%2.%3.%4.%5.%6"/>
      <w:lvlJc w:val="left"/>
      <w:pPr>
        <w:ind w:left="1860" w:hanging="1152"/>
      </w:pPr>
      <w:rPr>
        <w:rFonts w:hint="default" w:cs="Times New Roman"/>
      </w:rPr>
    </w:lvl>
    <w:lvl w:ilvl="6">
      <w:start w:val="1"/>
      <w:numFmt w:val="decimal"/>
      <w:lvlText w:val="%1.%2.%3.%4.%5.%6.%7"/>
      <w:lvlJc w:val="left"/>
      <w:pPr>
        <w:ind w:left="2004" w:hanging="1296"/>
      </w:pPr>
      <w:rPr>
        <w:rFonts w:hint="default" w:cs="Times New Roman"/>
      </w:rPr>
    </w:lvl>
    <w:lvl w:ilvl="7">
      <w:start w:val="1"/>
      <w:numFmt w:val="decimal"/>
      <w:lvlText w:val="%1.%2.%3.%4.%5.%6.%7.%8"/>
      <w:lvlJc w:val="left"/>
      <w:pPr>
        <w:ind w:left="2148" w:hanging="1440"/>
      </w:pPr>
      <w:rPr>
        <w:rFonts w:hint="default" w:cs="Times New Roman"/>
      </w:rPr>
    </w:lvl>
    <w:lvl w:ilvl="8">
      <w:start w:val="1"/>
      <w:numFmt w:val="decimal"/>
      <w:lvlText w:val="%1.%2.%3.%4.%5.%6.%7.%8.%9"/>
      <w:lvlJc w:val="left"/>
      <w:pPr>
        <w:ind w:left="2292" w:hanging="1584"/>
      </w:pPr>
      <w:rPr>
        <w:rFonts w:hint="default" w:cs="Times New Roman"/>
      </w:rPr>
    </w:lvl>
  </w:abstractNum>
  <w:abstractNum w:abstractNumId="23" w15:restartNumberingAfterBreak="0">
    <w:nsid w:val="187E4A8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0977B29"/>
    <w:multiLevelType w:val="multilevel"/>
    <w:tmpl w:val="CCF2F11E"/>
    <w:lvl w:ilvl="0">
      <w:start w:val="1"/>
      <w:numFmt w:val="decimal"/>
      <w:lvlText w:val="%1"/>
      <w:lvlJc w:val="left"/>
      <w:pPr>
        <w:ind w:left="432" w:hanging="432"/>
      </w:pPr>
      <w:rPr>
        <w:rFonts w:hint="default" w:cs="Times New Roman"/>
      </w:rPr>
    </w:lvl>
    <w:lvl w:ilvl="1">
      <w:start w:val="1"/>
      <w:numFmt w:val="decimal"/>
      <w:lvlText w:val="%1.%2"/>
      <w:lvlJc w:val="left"/>
      <w:pPr>
        <w:ind w:left="756" w:hanging="576"/>
      </w:pPr>
      <w:rPr>
        <w:rFonts w:hint="default" w:cs="Times New Roman"/>
      </w:rPr>
    </w:lvl>
    <w:lvl w:ilvl="2">
      <w:start w:val="1"/>
      <w:numFmt w:val="decimal"/>
      <w:lvlText w:val="%1.%2.%3"/>
      <w:lvlJc w:val="left"/>
      <w:pPr>
        <w:ind w:left="720" w:hanging="720"/>
      </w:pPr>
      <w:rPr>
        <w:rFonts w:hint="default" w:cs="Times New Roman"/>
      </w:rPr>
    </w:lvl>
    <w:lvl w:ilvl="3">
      <w:start w:val="1"/>
      <w:numFmt w:val="decimal"/>
      <w:lvlText w:val="%1.%2.%3.%4"/>
      <w:lvlJc w:val="left"/>
      <w:pPr>
        <w:ind w:left="864" w:hanging="864"/>
      </w:pPr>
      <w:rPr>
        <w:rFonts w:hint="default" w:cs="Times New Roman"/>
      </w:rPr>
    </w:lvl>
    <w:lvl w:ilvl="4">
      <w:start w:val="1"/>
      <w:numFmt w:val="decimal"/>
      <w:lvlText w:val="%1.%2.%3.%4.%5"/>
      <w:lvlJc w:val="left"/>
      <w:pPr>
        <w:ind w:left="1008" w:hanging="1008"/>
      </w:pPr>
      <w:rPr>
        <w:rFonts w:hint="default" w:cs="Times New Roman"/>
      </w:rPr>
    </w:lvl>
    <w:lvl w:ilvl="5">
      <w:start w:val="1"/>
      <w:numFmt w:val="decimal"/>
      <w:lvlText w:val="%1.%2.%3.%4.%5.%6"/>
      <w:lvlJc w:val="left"/>
      <w:pPr>
        <w:ind w:left="1152" w:hanging="1152"/>
      </w:pPr>
      <w:rPr>
        <w:rFonts w:hint="default" w:cs="Times New Roman"/>
      </w:rPr>
    </w:lvl>
    <w:lvl w:ilvl="6">
      <w:start w:val="1"/>
      <w:numFmt w:val="decimal"/>
      <w:lvlText w:val="%1.%2.%3.%4.%5.%6.%7"/>
      <w:lvlJc w:val="left"/>
      <w:pPr>
        <w:ind w:left="1296" w:hanging="1296"/>
      </w:pPr>
      <w:rPr>
        <w:rFonts w:hint="default" w:cs="Times New Roman"/>
      </w:rPr>
    </w:lvl>
    <w:lvl w:ilvl="7">
      <w:start w:val="1"/>
      <w:numFmt w:val="decimal"/>
      <w:lvlText w:val="%1.%2.%3.%4.%5.%6.%7.%8"/>
      <w:lvlJc w:val="left"/>
      <w:pPr>
        <w:ind w:left="1440" w:hanging="1440"/>
      </w:pPr>
      <w:rPr>
        <w:rFonts w:hint="default" w:cs="Times New Roman"/>
      </w:rPr>
    </w:lvl>
    <w:lvl w:ilvl="8">
      <w:start w:val="1"/>
      <w:numFmt w:val="decimal"/>
      <w:lvlText w:val="%1.%2.%3.%4.%5.%6.%7.%8.%9"/>
      <w:lvlJc w:val="left"/>
      <w:pPr>
        <w:ind w:left="1584" w:hanging="1584"/>
      </w:pPr>
      <w:rPr>
        <w:rFonts w:hint="default" w:cs="Times New Roman"/>
      </w:rPr>
    </w:lvl>
  </w:abstractNum>
  <w:abstractNum w:abstractNumId="25" w15:restartNumberingAfterBreak="0">
    <w:nsid w:val="278968D7"/>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2812750C"/>
    <w:multiLevelType w:val="multilevel"/>
    <w:tmpl w:val="CCF2F11E"/>
    <w:lvl w:ilvl="0">
      <w:start w:val="1"/>
      <w:numFmt w:val="decimal"/>
      <w:lvlText w:val="%1"/>
      <w:lvlJc w:val="left"/>
      <w:pPr>
        <w:ind w:left="432" w:hanging="432"/>
      </w:pPr>
      <w:rPr>
        <w:rFonts w:hint="default" w:cs="Times New Roman"/>
      </w:rPr>
    </w:lvl>
    <w:lvl w:ilvl="1">
      <w:start w:val="1"/>
      <w:numFmt w:val="decimal"/>
      <w:lvlText w:val="%1.%2"/>
      <w:lvlJc w:val="left"/>
      <w:pPr>
        <w:ind w:left="756" w:hanging="576"/>
      </w:pPr>
      <w:rPr>
        <w:rFonts w:hint="default" w:cs="Times New Roman"/>
      </w:rPr>
    </w:lvl>
    <w:lvl w:ilvl="2">
      <w:start w:val="1"/>
      <w:numFmt w:val="decimal"/>
      <w:lvlText w:val="%1.%2.%3"/>
      <w:lvlJc w:val="left"/>
      <w:pPr>
        <w:ind w:left="720" w:hanging="720"/>
      </w:pPr>
      <w:rPr>
        <w:rFonts w:hint="default" w:cs="Times New Roman"/>
      </w:rPr>
    </w:lvl>
    <w:lvl w:ilvl="3">
      <w:start w:val="1"/>
      <w:numFmt w:val="decimal"/>
      <w:lvlText w:val="%1.%2.%3.%4"/>
      <w:lvlJc w:val="left"/>
      <w:pPr>
        <w:ind w:left="864" w:hanging="864"/>
      </w:pPr>
      <w:rPr>
        <w:rFonts w:hint="default" w:cs="Times New Roman"/>
      </w:rPr>
    </w:lvl>
    <w:lvl w:ilvl="4">
      <w:start w:val="1"/>
      <w:numFmt w:val="decimal"/>
      <w:lvlText w:val="%1.%2.%3.%4.%5"/>
      <w:lvlJc w:val="left"/>
      <w:pPr>
        <w:ind w:left="1008" w:hanging="1008"/>
      </w:pPr>
      <w:rPr>
        <w:rFonts w:hint="default" w:cs="Times New Roman"/>
      </w:rPr>
    </w:lvl>
    <w:lvl w:ilvl="5">
      <w:start w:val="1"/>
      <w:numFmt w:val="decimal"/>
      <w:lvlText w:val="%1.%2.%3.%4.%5.%6"/>
      <w:lvlJc w:val="left"/>
      <w:pPr>
        <w:ind w:left="1152" w:hanging="1152"/>
      </w:pPr>
      <w:rPr>
        <w:rFonts w:hint="default" w:cs="Times New Roman"/>
      </w:rPr>
    </w:lvl>
    <w:lvl w:ilvl="6">
      <w:start w:val="1"/>
      <w:numFmt w:val="decimal"/>
      <w:lvlText w:val="%1.%2.%3.%4.%5.%6.%7"/>
      <w:lvlJc w:val="left"/>
      <w:pPr>
        <w:ind w:left="1296" w:hanging="1296"/>
      </w:pPr>
      <w:rPr>
        <w:rFonts w:hint="default" w:cs="Times New Roman"/>
      </w:rPr>
    </w:lvl>
    <w:lvl w:ilvl="7">
      <w:start w:val="1"/>
      <w:numFmt w:val="decimal"/>
      <w:lvlText w:val="%1.%2.%3.%4.%5.%6.%7.%8"/>
      <w:lvlJc w:val="left"/>
      <w:pPr>
        <w:ind w:left="1440" w:hanging="1440"/>
      </w:pPr>
      <w:rPr>
        <w:rFonts w:hint="default" w:cs="Times New Roman"/>
      </w:rPr>
    </w:lvl>
    <w:lvl w:ilvl="8">
      <w:start w:val="1"/>
      <w:numFmt w:val="decimal"/>
      <w:lvlText w:val="%1.%2.%3.%4.%5.%6.%7.%8.%9"/>
      <w:lvlJc w:val="left"/>
      <w:pPr>
        <w:ind w:left="1584" w:hanging="1584"/>
      </w:pPr>
      <w:rPr>
        <w:rFonts w:hint="default" w:cs="Times New Roman"/>
      </w:rPr>
    </w:lvl>
  </w:abstractNum>
  <w:abstractNum w:abstractNumId="27" w15:restartNumberingAfterBreak="0">
    <w:nsid w:val="2AD32026"/>
    <w:multiLevelType w:val="multilevel"/>
    <w:tmpl w:val="D6D2B86E"/>
    <w:lvl w:ilvl="0">
      <w:start w:val="1"/>
      <w:numFmt w:val="decimal"/>
      <w:lvlText w:val="%1"/>
      <w:lvlJc w:val="left"/>
      <w:pPr>
        <w:ind w:left="432" w:hanging="432"/>
      </w:pPr>
      <w:rPr>
        <w:rFonts w:hint="default" w:cs="Times New Roman"/>
      </w:rPr>
    </w:lvl>
    <w:lvl w:ilvl="1">
      <w:start w:val="1"/>
      <w:numFmt w:val="decimal"/>
      <w:lvlText w:val="%1.%2"/>
      <w:lvlJc w:val="left"/>
      <w:pPr>
        <w:ind w:left="756" w:hanging="576"/>
      </w:pPr>
      <w:rPr>
        <w:rFonts w:hint="default" w:cs="Times New Roman"/>
      </w:rPr>
    </w:lvl>
    <w:lvl w:ilvl="2">
      <w:start w:val="1"/>
      <w:numFmt w:val="decimal"/>
      <w:lvlText w:val="%1.%2.%3"/>
      <w:lvlJc w:val="left"/>
      <w:pPr>
        <w:ind w:left="720" w:hanging="720"/>
      </w:pPr>
      <w:rPr>
        <w:rFonts w:hint="default" w:cs="Times New Roman"/>
      </w:rPr>
    </w:lvl>
    <w:lvl w:ilvl="3">
      <w:start w:val="1"/>
      <w:numFmt w:val="decimal"/>
      <w:lvlText w:val="%1.%2.%3.%4"/>
      <w:lvlJc w:val="left"/>
      <w:pPr>
        <w:ind w:left="864" w:hanging="864"/>
      </w:pPr>
      <w:rPr>
        <w:rFonts w:hint="default" w:cs="Times New Roman"/>
      </w:rPr>
    </w:lvl>
    <w:lvl w:ilvl="4">
      <w:start w:val="1"/>
      <w:numFmt w:val="decimal"/>
      <w:lvlText w:val="%1.%2.%3.%4.%5"/>
      <w:lvlJc w:val="left"/>
      <w:pPr>
        <w:ind w:left="1008" w:hanging="1008"/>
      </w:pPr>
      <w:rPr>
        <w:rFonts w:hint="default" w:cs="Times New Roman"/>
      </w:rPr>
    </w:lvl>
    <w:lvl w:ilvl="5">
      <w:start w:val="1"/>
      <w:numFmt w:val="decimal"/>
      <w:lvlText w:val="%1.%2.%3.%4.%5.%6"/>
      <w:lvlJc w:val="left"/>
      <w:pPr>
        <w:ind w:left="1152" w:hanging="1152"/>
      </w:pPr>
      <w:rPr>
        <w:rFonts w:hint="default" w:cs="Times New Roman"/>
      </w:rPr>
    </w:lvl>
    <w:lvl w:ilvl="6">
      <w:start w:val="1"/>
      <w:numFmt w:val="decimal"/>
      <w:lvlText w:val="%1.%2.%3.%4.%5.%6.%7"/>
      <w:lvlJc w:val="left"/>
      <w:pPr>
        <w:ind w:left="1296" w:hanging="1296"/>
      </w:pPr>
      <w:rPr>
        <w:rFonts w:hint="default" w:cs="Times New Roman"/>
      </w:rPr>
    </w:lvl>
    <w:lvl w:ilvl="7">
      <w:start w:val="1"/>
      <w:numFmt w:val="decimal"/>
      <w:lvlText w:val="%1.%2.%3.%4.%5.%6.%7.%8"/>
      <w:lvlJc w:val="left"/>
      <w:pPr>
        <w:ind w:left="1440" w:hanging="1440"/>
      </w:pPr>
      <w:rPr>
        <w:rFonts w:hint="default" w:cs="Times New Roman"/>
      </w:rPr>
    </w:lvl>
    <w:lvl w:ilvl="8">
      <w:start w:val="1"/>
      <w:numFmt w:val="decimal"/>
      <w:lvlText w:val="%1.%2.%3.%4.%5.%6.%7.%8.%9"/>
      <w:lvlJc w:val="left"/>
      <w:pPr>
        <w:ind w:left="1584" w:hanging="1584"/>
      </w:pPr>
      <w:rPr>
        <w:rFonts w:hint="default" w:cs="Times New Roman"/>
      </w:rPr>
    </w:lvl>
  </w:abstractNum>
  <w:abstractNum w:abstractNumId="28" w15:restartNumberingAfterBreak="0">
    <w:nsid w:val="2D8A3327"/>
    <w:multiLevelType w:val="hybridMultilevel"/>
    <w:tmpl w:val="C30ADEA0"/>
    <w:lvl w:ilvl="0" w:tplc="EB662F9C">
      <w:start w:val="36"/>
      <w:numFmt w:val="bullet"/>
      <w:lvlText w:val="-"/>
      <w:lvlJc w:val="left"/>
      <w:pPr>
        <w:ind w:left="720" w:hanging="360"/>
      </w:pPr>
      <w:rPr>
        <w:rFonts w:hint="default" w:ascii="Arial" w:hAnsi="Arial" w:eastAsia="Calibri" w:cs="Aria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9" w15:restartNumberingAfterBreak="0">
    <w:nsid w:val="35E607BE"/>
    <w:multiLevelType w:val="hybridMultilevel"/>
    <w:tmpl w:val="6AEA28B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3D104A53"/>
    <w:multiLevelType w:val="multilevel"/>
    <w:tmpl w:val="5FF495E8"/>
    <w:lvl w:ilvl="0">
      <w:start w:val="1"/>
      <w:numFmt w:val="decimal"/>
      <w:lvlText w:val="%1"/>
      <w:lvlJc w:val="left"/>
      <w:pPr>
        <w:ind w:left="1140" w:hanging="432"/>
      </w:pPr>
      <w:rPr>
        <w:rFonts w:hint="default" w:cs="Times New Roman"/>
      </w:rPr>
    </w:lvl>
    <w:lvl w:ilvl="1">
      <w:start w:val="1"/>
      <w:numFmt w:val="decimal"/>
      <w:lvlText w:val="%1.%2"/>
      <w:lvlJc w:val="left"/>
      <w:pPr>
        <w:ind w:left="1464" w:hanging="576"/>
      </w:pPr>
      <w:rPr>
        <w:rFonts w:hint="default" w:cs="Times New Roman"/>
      </w:rPr>
    </w:lvl>
    <w:lvl w:ilvl="2">
      <w:start w:val="1"/>
      <w:numFmt w:val="decimal"/>
      <w:lvlText w:val="%1.%2.%3"/>
      <w:lvlJc w:val="left"/>
      <w:pPr>
        <w:ind w:left="1146" w:hanging="720"/>
      </w:pPr>
      <w:rPr>
        <w:rFonts w:hint="default" w:cs="Times New Roman"/>
      </w:rPr>
    </w:lvl>
    <w:lvl w:ilvl="3">
      <w:start w:val="1"/>
      <w:numFmt w:val="decimal"/>
      <w:lvlText w:val="%1.%2.%3.%4"/>
      <w:lvlJc w:val="left"/>
      <w:pPr>
        <w:ind w:left="1572" w:hanging="864"/>
      </w:pPr>
      <w:rPr>
        <w:rFonts w:hint="default" w:cs="Times New Roman"/>
      </w:rPr>
    </w:lvl>
    <w:lvl w:ilvl="4">
      <w:start w:val="1"/>
      <w:numFmt w:val="decimal"/>
      <w:lvlText w:val="%1.%2.%3.%4.%5"/>
      <w:lvlJc w:val="left"/>
      <w:pPr>
        <w:ind w:left="1716" w:hanging="1008"/>
      </w:pPr>
      <w:rPr>
        <w:rFonts w:hint="default" w:cs="Times New Roman"/>
      </w:rPr>
    </w:lvl>
    <w:lvl w:ilvl="5">
      <w:start w:val="1"/>
      <w:numFmt w:val="decimal"/>
      <w:lvlText w:val="%1.%2.%3.%4.%5.%6"/>
      <w:lvlJc w:val="left"/>
      <w:pPr>
        <w:ind w:left="1860" w:hanging="1152"/>
      </w:pPr>
      <w:rPr>
        <w:rFonts w:hint="default" w:cs="Times New Roman"/>
      </w:rPr>
    </w:lvl>
    <w:lvl w:ilvl="6">
      <w:start w:val="1"/>
      <w:numFmt w:val="decimal"/>
      <w:lvlText w:val="%1.%2.%3.%4.%5.%6.%7"/>
      <w:lvlJc w:val="left"/>
      <w:pPr>
        <w:ind w:left="2004" w:hanging="1296"/>
      </w:pPr>
      <w:rPr>
        <w:rFonts w:hint="default" w:cs="Times New Roman"/>
      </w:rPr>
    </w:lvl>
    <w:lvl w:ilvl="7">
      <w:start w:val="1"/>
      <w:numFmt w:val="decimal"/>
      <w:lvlText w:val="%1.%2.%3.%4.%5.%6.%7.%8"/>
      <w:lvlJc w:val="left"/>
      <w:pPr>
        <w:ind w:left="2148" w:hanging="1440"/>
      </w:pPr>
      <w:rPr>
        <w:rFonts w:hint="default" w:cs="Times New Roman"/>
      </w:rPr>
    </w:lvl>
    <w:lvl w:ilvl="8">
      <w:start w:val="1"/>
      <w:numFmt w:val="decimal"/>
      <w:lvlText w:val="%1.%2.%3.%4.%5.%6.%7.%8.%9"/>
      <w:lvlJc w:val="left"/>
      <w:pPr>
        <w:ind w:left="2292" w:hanging="1584"/>
      </w:pPr>
      <w:rPr>
        <w:rFonts w:hint="default" w:cs="Times New Roman"/>
      </w:rPr>
    </w:lvl>
  </w:abstractNum>
  <w:abstractNum w:abstractNumId="31" w15:restartNumberingAfterBreak="0">
    <w:nsid w:val="40071C4A"/>
    <w:multiLevelType w:val="hybridMultilevel"/>
    <w:tmpl w:val="09C4052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2" w15:restartNumberingAfterBreak="0">
    <w:nsid w:val="42447DB5"/>
    <w:multiLevelType w:val="hybridMultilevel"/>
    <w:tmpl w:val="A1FA672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3" w15:restartNumberingAfterBreak="0">
    <w:nsid w:val="46EB6600"/>
    <w:multiLevelType w:val="hybridMultilevel"/>
    <w:tmpl w:val="C54EC9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D656078"/>
    <w:multiLevelType w:val="multilevel"/>
    <w:tmpl w:val="91145A3A"/>
    <w:lvl w:ilvl="0">
      <w:start w:val="1"/>
      <w:numFmt w:val="decimal"/>
      <w:lvlText w:val="%1"/>
      <w:lvlJc w:val="left"/>
      <w:pPr>
        <w:ind w:left="432" w:hanging="432"/>
      </w:pPr>
      <w:rPr>
        <w:rFonts w:hint="default" w:cs="Times New Roman"/>
      </w:rPr>
    </w:lvl>
    <w:lvl w:ilvl="1">
      <w:start w:val="1"/>
      <w:numFmt w:val="decimal"/>
      <w:lvlText w:val="%1.%2"/>
      <w:lvlJc w:val="left"/>
      <w:pPr>
        <w:ind w:left="756" w:hanging="576"/>
      </w:pPr>
      <w:rPr>
        <w:rFonts w:hint="default" w:cs="Times New Roman"/>
      </w:rPr>
    </w:lvl>
    <w:lvl w:ilvl="2">
      <w:start w:val="1"/>
      <w:numFmt w:val="decimal"/>
      <w:lvlText w:val="%1.%2.%3"/>
      <w:lvlJc w:val="left"/>
      <w:pPr>
        <w:ind w:left="862" w:hanging="720"/>
      </w:pPr>
      <w:rPr>
        <w:rFonts w:hint="default" w:cs="Times New Roman"/>
      </w:rPr>
    </w:lvl>
    <w:lvl w:ilvl="3">
      <w:start w:val="1"/>
      <w:numFmt w:val="decimal"/>
      <w:lvlText w:val="%1.%2.%3.%4"/>
      <w:lvlJc w:val="left"/>
      <w:pPr>
        <w:ind w:left="864" w:hanging="864"/>
      </w:pPr>
      <w:rPr>
        <w:rFonts w:hint="default" w:cs="Times New Roman"/>
      </w:rPr>
    </w:lvl>
    <w:lvl w:ilvl="4">
      <w:start w:val="1"/>
      <w:numFmt w:val="decimal"/>
      <w:lvlText w:val="%1.%2.%3.%4.%5"/>
      <w:lvlJc w:val="left"/>
      <w:pPr>
        <w:ind w:left="1008" w:hanging="1008"/>
      </w:pPr>
      <w:rPr>
        <w:rFonts w:hint="default" w:cs="Times New Roman"/>
      </w:rPr>
    </w:lvl>
    <w:lvl w:ilvl="5">
      <w:start w:val="1"/>
      <w:numFmt w:val="decimal"/>
      <w:lvlText w:val="%1.%2.%3.%4.%5.%6"/>
      <w:lvlJc w:val="left"/>
      <w:pPr>
        <w:ind w:left="1152" w:hanging="1152"/>
      </w:pPr>
      <w:rPr>
        <w:rFonts w:hint="default" w:cs="Times New Roman"/>
      </w:rPr>
    </w:lvl>
    <w:lvl w:ilvl="6">
      <w:start w:val="1"/>
      <w:numFmt w:val="decimal"/>
      <w:lvlText w:val="%1.%2.%3.%4.%5.%6.%7"/>
      <w:lvlJc w:val="left"/>
      <w:pPr>
        <w:ind w:left="1296" w:hanging="1296"/>
      </w:pPr>
      <w:rPr>
        <w:rFonts w:hint="default" w:cs="Times New Roman"/>
      </w:rPr>
    </w:lvl>
    <w:lvl w:ilvl="7">
      <w:start w:val="1"/>
      <w:numFmt w:val="decimal"/>
      <w:lvlText w:val="%1.%2.%3.%4.%5.%6.%7.%8"/>
      <w:lvlJc w:val="left"/>
      <w:pPr>
        <w:ind w:left="1440" w:hanging="1440"/>
      </w:pPr>
      <w:rPr>
        <w:rFonts w:hint="default" w:cs="Times New Roman"/>
      </w:rPr>
    </w:lvl>
    <w:lvl w:ilvl="8">
      <w:start w:val="1"/>
      <w:numFmt w:val="decimal"/>
      <w:lvlText w:val="%1.%2.%3.%4.%5.%6.%7.%8.%9"/>
      <w:lvlJc w:val="left"/>
      <w:pPr>
        <w:ind w:left="1584" w:hanging="1584"/>
      </w:pPr>
      <w:rPr>
        <w:rFonts w:hint="default" w:cs="Times New Roman"/>
      </w:rPr>
    </w:lvl>
  </w:abstractNum>
  <w:abstractNum w:abstractNumId="35" w15:restartNumberingAfterBreak="0">
    <w:nsid w:val="4FE84CF7"/>
    <w:multiLevelType w:val="multilevel"/>
    <w:tmpl w:val="4F1067CE"/>
    <w:lvl w:ilvl="0">
      <w:start w:val="1"/>
      <w:numFmt w:val="decimal"/>
      <w:lvlText w:val="%1"/>
      <w:lvlJc w:val="left"/>
      <w:pPr>
        <w:ind w:left="1140" w:hanging="432"/>
      </w:pPr>
      <w:rPr>
        <w:rFonts w:hint="default" w:cs="Times New Roman"/>
      </w:rPr>
    </w:lvl>
    <w:lvl w:ilvl="1">
      <w:start w:val="1"/>
      <w:numFmt w:val="decimal"/>
      <w:lvlText w:val="%1.%2"/>
      <w:lvlJc w:val="left"/>
      <w:pPr>
        <w:ind w:left="1464" w:hanging="576"/>
      </w:pPr>
      <w:rPr>
        <w:rFonts w:hint="default" w:cs="Times New Roman"/>
      </w:rPr>
    </w:lvl>
    <w:lvl w:ilvl="2">
      <w:start w:val="1"/>
      <w:numFmt w:val="decimal"/>
      <w:lvlText w:val="%1.%2.%3"/>
      <w:lvlJc w:val="left"/>
      <w:pPr>
        <w:ind w:left="1146" w:hanging="720"/>
      </w:pPr>
      <w:rPr>
        <w:rFonts w:hint="default" w:cs="Times New Roman"/>
      </w:rPr>
    </w:lvl>
    <w:lvl w:ilvl="3">
      <w:start w:val="1"/>
      <w:numFmt w:val="decimal"/>
      <w:lvlText w:val="%1.%2.%3.%4"/>
      <w:lvlJc w:val="left"/>
      <w:pPr>
        <w:ind w:left="1572" w:hanging="864"/>
      </w:pPr>
      <w:rPr>
        <w:rFonts w:hint="default" w:cs="Times New Roman"/>
      </w:rPr>
    </w:lvl>
    <w:lvl w:ilvl="4">
      <w:start w:val="1"/>
      <w:numFmt w:val="decimal"/>
      <w:lvlText w:val="%1.%2.%3.%4.%5"/>
      <w:lvlJc w:val="left"/>
      <w:pPr>
        <w:ind w:left="1716" w:hanging="1008"/>
      </w:pPr>
      <w:rPr>
        <w:rFonts w:hint="default" w:cs="Times New Roman"/>
      </w:rPr>
    </w:lvl>
    <w:lvl w:ilvl="5">
      <w:start w:val="1"/>
      <w:numFmt w:val="decimal"/>
      <w:lvlText w:val="%1.%2.%3.%4.%5.%6"/>
      <w:lvlJc w:val="left"/>
      <w:pPr>
        <w:ind w:left="1860" w:hanging="1152"/>
      </w:pPr>
      <w:rPr>
        <w:rFonts w:hint="default" w:cs="Times New Roman"/>
      </w:rPr>
    </w:lvl>
    <w:lvl w:ilvl="6">
      <w:start w:val="1"/>
      <w:numFmt w:val="decimal"/>
      <w:lvlText w:val="%1.%2.%3.%4.%5.%6.%7"/>
      <w:lvlJc w:val="left"/>
      <w:pPr>
        <w:ind w:left="2004" w:hanging="1296"/>
      </w:pPr>
      <w:rPr>
        <w:rFonts w:hint="default" w:cs="Times New Roman"/>
      </w:rPr>
    </w:lvl>
    <w:lvl w:ilvl="7">
      <w:start w:val="1"/>
      <w:numFmt w:val="decimal"/>
      <w:lvlText w:val="%1.%2.%3.%4.%5.%6.%7.%8"/>
      <w:lvlJc w:val="left"/>
      <w:pPr>
        <w:ind w:left="2148" w:hanging="1440"/>
      </w:pPr>
      <w:rPr>
        <w:rFonts w:hint="default" w:cs="Times New Roman"/>
      </w:rPr>
    </w:lvl>
    <w:lvl w:ilvl="8">
      <w:start w:val="1"/>
      <w:numFmt w:val="decimal"/>
      <w:lvlText w:val="%1.%2.%3.%4.%5.%6.%7.%8.%9"/>
      <w:lvlJc w:val="left"/>
      <w:pPr>
        <w:ind w:left="2292" w:hanging="1584"/>
      </w:pPr>
      <w:rPr>
        <w:rFonts w:hint="default" w:cs="Times New Roman"/>
      </w:rPr>
    </w:lvl>
  </w:abstractNum>
  <w:abstractNum w:abstractNumId="36" w15:restartNumberingAfterBreak="0">
    <w:nsid w:val="5A8F71AF"/>
    <w:multiLevelType w:val="multilevel"/>
    <w:tmpl w:val="0407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7" w15:restartNumberingAfterBreak="0">
    <w:nsid w:val="5DB122E6"/>
    <w:multiLevelType w:val="multilevel"/>
    <w:tmpl w:val="C3E6D30A"/>
    <w:lvl w:ilvl="0">
      <w:start w:val="1"/>
      <w:numFmt w:val="decimal"/>
      <w:pStyle w:val="berschrift1"/>
      <w:lvlText w:val="%1"/>
      <w:lvlJc w:val="left"/>
      <w:pPr>
        <w:ind w:left="432" w:hanging="432"/>
      </w:pPr>
      <w:rPr>
        <w:rFonts w:hint="default" w:cs="Times New Roman"/>
      </w:rPr>
    </w:lvl>
    <w:lvl w:ilvl="1">
      <w:start w:val="1"/>
      <w:numFmt w:val="decimal"/>
      <w:pStyle w:val="berschrift2"/>
      <w:lvlText w:val="%1.%2"/>
      <w:lvlJc w:val="left"/>
      <w:pPr>
        <w:ind w:left="756" w:hanging="576"/>
      </w:pPr>
      <w:rPr>
        <w:rFonts w:hint="default" w:cs="Times New Roman"/>
      </w:rPr>
    </w:lvl>
    <w:lvl w:ilvl="2">
      <w:start w:val="1"/>
      <w:numFmt w:val="decimal"/>
      <w:pStyle w:val="berschrift3"/>
      <w:lvlText w:val="%1.%2.%3"/>
      <w:lvlJc w:val="left"/>
      <w:pPr>
        <w:ind w:left="2988" w:hanging="720"/>
      </w:pPr>
      <w:rPr>
        <w:rFonts w:hint="default" w:cs="Times New Roman"/>
      </w:rPr>
    </w:lvl>
    <w:lvl w:ilvl="3">
      <w:start w:val="1"/>
      <w:numFmt w:val="decimal"/>
      <w:pStyle w:val="berschrift4"/>
      <w:lvlText w:val="%1.%2.%3.%4"/>
      <w:lvlJc w:val="left"/>
      <w:pPr>
        <w:ind w:left="864" w:hanging="864"/>
      </w:pPr>
      <w:rPr>
        <w:rFonts w:hint="default" w:cs="Times New Roman"/>
      </w:rPr>
    </w:lvl>
    <w:lvl w:ilvl="4">
      <w:start w:val="1"/>
      <w:numFmt w:val="decimal"/>
      <w:pStyle w:val="berschrift5"/>
      <w:lvlText w:val="%1.%2.%3.%4.%5"/>
      <w:lvlJc w:val="left"/>
      <w:pPr>
        <w:ind w:left="1008" w:hanging="1008"/>
      </w:pPr>
      <w:rPr>
        <w:rFonts w:hint="default" w:cs="Times New Roman"/>
      </w:rPr>
    </w:lvl>
    <w:lvl w:ilvl="5">
      <w:start w:val="1"/>
      <w:numFmt w:val="decimal"/>
      <w:pStyle w:val="berschrift6"/>
      <w:lvlText w:val="%1.%2.%3.%4.%5.%6"/>
      <w:lvlJc w:val="left"/>
      <w:pPr>
        <w:ind w:left="1152" w:hanging="1152"/>
      </w:pPr>
      <w:rPr>
        <w:rFonts w:hint="default" w:cs="Times New Roman"/>
      </w:rPr>
    </w:lvl>
    <w:lvl w:ilvl="6">
      <w:start w:val="1"/>
      <w:numFmt w:val="decimal"/>
      <w:pStyle w:val="berschrift7"/>
      <w:lvlText w:val="%1.%2.%3.%4.%5.%6.%7"/>
      <w:lvlJc w:val="left"/>
      <w:pPr>
        <w:ind w:left="1296" w:hanging="1296"/>
      </w:pPr>
      <w:rPr>
        <w:rFonts w:hint="default" w:cs="Times New Roman"/>
      </w:rPr>
    </w:lvl>
    <w:lvl w:ilvl="7">
      <w:start w:val="1"/>
      <w:numFmt w:val="decimal"/>
      <w:pStyle w:val="berschrift8"/>
      <w:lvlText w:val="%1.%2.%3.%4.%5.%6.%7.%8"/>
      <w:lvlJc w:val="left"/>
      <w:pPr>
        <w:ind w:left="1440" w:hanging="1440"/>
      </w:pPr>
      <w:rPr>
        <w:rFonts w:hint="default" w:cs="Times New Roman"/>
      </w:rPr>
    </w:lvl>
    <w:lvl w:ilvl="8">
      <w:start w:val="1"/>
      <w:numFmt w:val="decimal"/>
      <w:pStyle w:val="berschrift9"/>
      <w:lvlText w:val="%1.%2.%3.%4.%5.%6.%7.%8.%9"/>
      <w:lvlJc w:val="left"/>
      <w:pPr>
        <w:ind w:left="1584" w:hanging="1584"/>
      </w:pPr>
      <w:rPr>
        <w:rFonts w:hint="default" w:cs="Times New Roman"/>
      </w:rPr>
    </w:lvl>
  </w:abstractNum>
  <w:abstractNum w:abstractNumId="38" w15:restartNumberingAfterBreak="0">
    <w:nsid w:val="5DD6173C"/>
    <w:multiLevelType w:val="multilevel"/>
    <w:tmpl w:val="2FFC452A"/>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65"/>
        </w:tabs>
        <w:ind w:left="1065" w:hanging="705"/>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39" w15:restartNumberingAfterBreak="0">
    <w:nsid w:val="5E7B6C6B"/>
    <w:multiLevelType w:val="multilevel"/>
    <w:tmpl w:val="3E6AE596"/>
    <w:lvl w:ilvl="0">
      <w:start w:val="1"/>
      <w:numFmt w:val="decimal"/>
      <w:lvlText w:val="%1"/>
      <w:lvlJc w:val="left"/>
      <w:pPr>
        <w:ind w:left="1140" w:hanging="432"/>
      </w:pPr>
      <w:rPr>
        <w:rFonts w:hint="default" w:cs="Times New Roman"/>
      </w:rPr>
    </w:lvl>
    <w:lvl w:ilvl="1">
      <w:start w:val="1"/>
      <w:numFmt w:val="decimal"/>
      <w:lvlText w:val="%1.%2"/>
      <w:lvlJc w:val="left"/>
      <w:pPr>
        <w:ind w:left="1464" w:hanging="576"/>
      </w:pPr>
      <w:rPr>
        <w:rFonts w:hint="default" w:cs="Times New Roman"/>
      </w:rPr>
    </w:lvl>
    <w:lvl w:ilvl="2">
      <w:start w:val="1"/>
      <w:numFmt w:val="decimal"/>
      <w:lvlText w:val="%1.%2.%3"/>
      <w:lvlJc w:val="left"/>
      <w:pPr>
        <w:ind w:left="1428" w:hanging="720"/>
      </w:pPr>
      <w:rPr>
        <w:rFonts w:hint="default" w:cs="Times New Roman"/>
      </w:rPr>
    </w:lvl>
    <w:lvl w:ilvl="3">
      <w:start w:val="1"/>
      <w:numFmt w:val="decimal"/>
      <w:lvlText w:val="%1.%2.%3.%4"/>
      <w:lvlJc w:val="left"/>
      <w:pPr>
        <w:ind w:left="1572" w:hanging="864"/>
      </w:pPr>
      <w:rPr>
        <w:rFonts w:hint="default" w:cs="Times New Roman"/>
      </w:rPr>
    </w:lvl>
    <w:lvl w:ilvl="4">
      <w:start w:val="1"/>
      <w:numFmt w:val="decimal"/>
      <w:lvlText w:val="%1.%2.%3.%4.%5"/>
      <w:lvlJc w:val="left"/>
      <w:pPr>
        <w:ind w:left="1716" w:hanging="1008"/>
      </w:pPr>
      <w:rPr>
        <w:rFonts w:hint="default" w:cs="Times New Roman"/>
      </w:rPr>
    </w:lvl>
    <w:lvl w:ilvl="5">
      <w:start w:val="1"/>
      <w:numFmt w:val="decimal"/>
      <w:lvlText w:val="%1.%2.%3.%4.%5.%6"/>
      <w:lvlJc w:val="left"/>
      <w:pPr>
        <w:ind w:left="1860" w:hanging="1152"/>
      </w:pPr>
      <w:rPr>
        <w:rFonts w:hint="default" w:cs="Times New Roman"/>
      </w:rPr>
    </w:lvl>
    <w:lvl w:ilvl="6">
      <w:start w:val="1"/>
      <w:numFmt w:val="decimal"/>
      <w:lvlText w:val="%1.%2.%3.%4.%5.%6.%7"/>
      <w:lvlJc w:val="left"/>
      <w:pPr>
        <w:ind w:left="2004" w:hanging="1296"/>
      </w:pPr>
      <w:rPr>
        <w:rFonts w:hint="default" w:cs="Times New Roman"/>
      </w:rPr>
    </w:lvl>
    <w:lvl w:ilvl="7">
      <w:start w:val="1"/>
      <w:numFmt w:val="decimal"/>
      <w:lvlText w:val="%1.%2.%3.%4.%5.%6.%7.%8"/>
      <w:lvlJc w:val="left"/>
      <w:pPr>
        <w:ind w:left="2148" w:hanging="1440"/>
      </w:pPr>
      <w:rPr>
        <w:rFonts w:hint="default" w:cs="Times New Roman"/>
      </w:rPr>
    </w:lvl>
    <w:lvl w:ilvl="8">
      <w:start w:val="1"/>
      <w:numFmt w:val="decimal"/>
      <w:lvlText w:val="%1.%2.%3.%4.%5.%6.%7.%8.%9"/>
      <w:lvlJc w:val="left"/>
      <w:pPr>
        <w:ind w:left="2292" w:hanging="1584"/>
      </w:pPr>
      <w:rPr>
        <w:rFonts w:hint="default" w:cs="Times New Roman"/>
      </w:rPr>
    </w:lvl>
  </w:abstractNum>
  <w:abstractNum w:abstractNumId="40" w15:restartNumberingAfterBreak="0">
    <w:nsid w:val="626333AF"/>
    <w:multiLevelType w:val="hybridMultilevel"/>
    <w:tmpl w:val="DD34A3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BCB27AF"/>
    <w:multiLevelType w:val="multilevel"/>
    <w:tmpl w:val="04070023"/>
    <w:lvl w:ilvl="0">
      <w:start w:val="1"/>
      <w:numFmt w:val="upperRoman"/>
      <w:lvlText w:val="Artikel %1."/>
      <w:lvlJc w:val="left"/>
      <w:pPr>
        <w:tabs>
          <w:tab w:val="num" w:pos="1800"/>
        </w:tabs>
        <w:ind w:left="0" w:firstLine="0"/>
      </w:pPr>
    </w:lvl>
    <w:lvl w:ilvl="1">
      <w:start w:val="1"/>
      <w:numFmt w:val="decimalZero"/>
      <w:isLgl/>
      <w:lvlText w:val="Abschnitt %1.%2"/>
      <w:lvlJc w:val="left"/>
      <w:pPr>
        <w:tabs>
          <w:tab w:val="num" w:pos="216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2" w15:restartNumberingAfterBreak="0">
    <w:nsid w:val="7248039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A97EF3"/>
    <w:multiLevelType w:val="multilevel"/>
    <w:tmpl w:val="2FFC452A"/>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65"/>
        </w:tabs>
        <w:ind w:left="1065" w:hanging="705"/>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num w:numId="1" w16cid:durableId="1293051088">
    <w:abstractNumId w:val="9"/>
  </w:num>
  <w:num w:numId="2" w16cid:durableId="668679772">
    <w:abstractNumId w:val="7"/>
  </w:num>
  <w:num w:numId="3" w16cid:durableId="1370573949">
    <w:abstractNumId w:val="6"/>
  </w:num>
  <w:num w:numId="4" w16cid:durableId="1377002335">
    <w:abstractNumId w:val="5"/>
  </w:num>
  <w:num w:numId="5" w16cid:durableId="75902661">
    <w:abstractNumId w:val="4"/>
  </w:num>
  <w:num w:numId="6" w16cid:durableId="1133250705">
    <w:abstractNumId w:val="26"/>
  </w:num>
  <w:num w:numId="7" w16cid:durableId="1941058173">
    <w:abstractNumId w:val="36"/>
  </w:num>
  <w:num w:numId="8" w16cid:durableId="802772801">
    <w:abstractNumId w:val="25"/>
  </w:num>
  <w:num w:numId="9" w16cid:durableId="95059574">
    <w:abstractNumId w:val="41"/>
  </w:num>
  <w:num w:numId="10" w16cid:durableId="2033723550">
    <w:abstractNumId w:val="19"/>
  </w:num>
  <w:num w:numId="11" w16cid:durableId="2018267636">
    <w:abstractNumId w:val="8"/>
  </w:num>
  <w:num w:numId="12" w16cid:durableId="1923636053">
    <w:abstractNumId w:val="3"/>
  </w:num>
  <w:num w:numId="13" w16cid:durableId="1273855391">
    <w:abstractNumId w:val="2"/>
  </w:num>
  <w:num w:numId="14" w16cid:durableId="1346905006">
    <w:abstractNumId w:val="1"/>
  </w:num>
  <w:num w:numId="15" w16cid:durableId="1881160502">
    <w:abstractNumId w:val="0"/>
  </w:num>
  <w:num w:numId="16" w16cid:durableId="49160960">
    <w:abstractNumId w:val="43"/>
  </w:num>
  <w:num w:numId="17" w16cid:durableId="1720276768">
    <w:abstractNumId w:val="38"/>
  </w:num>
  <w:num w:numId="18" w16cid:durableId="1398624827">
    <w:abstractNumId w:val="20"/>
  </w:num>
  <w:num w:numId="19" w16cid:durableId="963779556">
    <w:abstractNumId w:val="13"/>
  </w:num>
  <w:num w:numId="20" w16cid:durableId="1643850053">
    <w:abstractNumId w:val="11"/>
  </w:num>
  <w:num w:numId="21" w16cid:durableId="1378238961">
    <w:abstractNumId w:val="21"/>
  </w:num>
  <w:num w:numId="22" w16cid:durableId="639043442">
    <w:abstractNumId w:val="14"/>
  </w:num>
  <w:num w:numId="23" w16cid:durableId="1392197346">
    <w:abstractNumId w:val="23"/>
  </w:num>
  <w:num w:numId="24" w16cid:durableId="1684479686">
    <w:abstractNumId w:val="42"/>
  </w:num>
  <w:num w:numId="25" w16cid:durableId="1339231077">
    <w:abstractNumId w:val="32"/>
  </w:num>
  <w:num w:numId="26" w16cid:durableId="1101221384">
    <w:abstractNumId w:val="35"/>
  </w:num>
  <w:num w:numId="27" w16cid:durableId="1910116291">
    <w:abstractNumId w:val="40"/>
  </w:num>
  <w:num w:numId="28" w16cid:durableId="694114713">
    <w:abstractNumId w:val="29"/>
  </w:num>
  <w:num w:numId="29" w16cid:durableId="93744525">
    <w:abstractNumId w:val="33"/>
  </w:num>
  <w:num w:numId="30" w16cid:durableId="1034036998">
    <w:abstractNumId w:val="39"/>
  </w:num>
  <w:num w:numId="31" w16cid:durableId="1526137096">
    <w:abstractNumId w:val="30"/>
  </w:num>
  <w:num w:numId="32" w16cid:durableId="833684192">
    <w:abstractNumId w:val="22"/>
  </w:num>
  <w:num w:numId="33" w16cid:durableId="1331563601">
    <w:abstractNumId w:val="37"/>
  </w:num>
  <w:num w:numId="34" w16cid:durableId="74862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30339516">
    <w:abstractNumId w:val="16"/>
  </w:num>
  <w:num w:numId="36" w16cid:durableId="1908223030">
    <w:abstractNumId w:val="34"/>
  </w:num>
  <w:num w:numId="37" w16cid:durableId="1845968935">
    <w:abstractNumId w:val="12"/>
  </w:num>
  <w:num w:numId="38" w16cid:durableId="843515883">
    <w:abstractNumId w:val="10"/>
  </w:num>
  <w:num w:numId="39" w16cid:durableId="1708140174">
    <w:abstractNumId w:val="15"/>
  </w:num>
  <w:num w:numId="40" w16cid:durableId="204409993">
    <w:abstractNumId w:val="24"/>
  </w:num>
  <w:num w:numId="41" w16cid:durableId="1923492351">
    <w:abstractNumId w:val="27"/>
  </w:num>
  <w:num w:numId="42" w16cid:durableId="134362350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11284719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350742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89007824">
    <w:abstractNumId w:val="17"/>
  </w:num>
  <w:num w:numId="46" w16cid:durableId="834414856">
    <w:abstractNumId w:val="31"/>
  </w:num>
  <w:num w:numId="47" w16cid:durableId="174343426">
    <w:abstractNumId w:val="18"/>
  </w:num>
  <w:num w:numId="48" w16cid:durableId="201702751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46809779">
    <w:abstractNumId w:val="2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activeWritingStyle w:lang="en-GB" w:vendorID="64" w:dllVersion="4096" w:nlCheck="1" w:checkStyle="0" w:appName="MSWord"/>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8A4"/>
    <w:rsid w:val="0000029D"/>
    <w:rsid w:val="00001B39"/>
    <w:rsid w:val="00003256"/>
    <w:rsid w:val="000047BD"/>
    <w:rsid w:val="00004830"/>
    <w:rsid w:val="00004B72"/>
    <w:rsid w:val="00004D42"/>
    <w:rsid w:val="00004EF5"/>
    <w:rsid w:val="00005193"/>
    <w:rsid w:val="00005B8A"/>
    <w:rsid w:val="00006685"/>
    <w:rsid w:val="0000799F"/>
    <w:rsid w:val="0001017F"/>
    <w:rsid w:val="00011A84"/>
    <w:rsid w:val="00011EE6"/>
    <w:rsid w:val="0001252D"/>
    <w:rsid w:val="00013402"/>
    <w:rsid w:val="000136D0"/>
    <w:rsid w:val="00014E43"/>
    <w:rsid w:val="00015798"/>
    <w:rsid w:val="00016198"/>
    <w:rsid w:val="0001691E"/>
    <w:rsid w:val="0002169C"/>
    <w:rsid w:val="00022021"/>
    <w:rsid w:val="0002276F"/>
    <w:rsid w:val="0002336C"/>
    <w:rsid w:val="00023595"/>
    <w:rsid w:val="00025FC9"/>
    <w:rsid w:val="00027459"/>
    <w:rsid w:val="00031B39"/>
    <w:rsid w:val="00032CAF"/>
    <w:rsid w:val="00034E76"/>
    <w:rsid w:val="00035D33"/>
    <w:rsid w:val="000376C6"/>
    <w:rsid w:val="00037BA9"/>
    <w:rsid w:val="000414C4"/>
    <w:rsid w:val="00041B18"/>
    <w:rsid w:val="000423FA"/>
    <w:rsid w:val="000424E8"/>
    <w:rsid w:val="00042CCA"/>
    <w:rsid w:val="000451C8"/>
    <w:rsid w:val="000452C6"/>
    <w:rsid w:val="00046D2C"/>
    <w:rsid w:val="00046EA4"/>
    <w:rsid w:val="000476BF"/>
    <w:rsid w:val="0005122E"/>
    <w:rsid w:val="00051D2C"/>
    <w:rsid w:val="000522B2"/>
    <w:rsid w:val="00052395"/>
    <w:rsid w:val="000523B6"/>
    <w:rsid w:val="000529B0"/>
    <w:rsid w:val="00053356"/>
    <w:rsid w:val="000538B0"/>
    <w:rsid w:val="000550DA"/>
    <w:rsid w:val="00055A43"/>
    <w:rsid w:val="000570E1"/>
    <w:rsid w:val="000579FA"/>
    <w:rsid w:val="00057ABA"/>
    <w:rsid w:val="00061997"/>
    <w:rsid w:val="00062623"/>
    <w:rsid w:val="00062D38"/>
    <w:rsid w:val="0006436A"/>
    <w:rsid w:val="000643CF"/>
    <w:rsid w:val="000703B9"/>
    <w:rsid w:val="000707F4"/>
    <w:rsid w:val="0007113B"/>
    <w:rsid w:val="0007154B"/>
    <w:rsid w:val="000719C6"/>
    <w:rsid w:val="00073249"/>
    <w:rsid w:val="00073BAA"/>
    <w:rsid w:val="00075263"/>
    <w:rsid w:val="0007715C"/>
    <w:rsid w:val="0007739C"/>
    <w:rsid w:val="00077FB2"/>
    <w:rsid w:val="00082A34"/>
    <w:rsid w:val="000858B6"/>
    <w:rsid w:val="00086C0E"/>
    <w:rsid w:val="00086F9B"/>
    <w:rsid w:val="00086FE9"/>
    <w:rsid w:val="00087643"/>
    <w:rsid w:val="000915EB"/>
    <w:rsid w:val="00092F67"/>
    <w:rsid w:val="000938A2"/>
    <w:rsid w:val="00093DC4"/>
    <w:rsid w:val="00094DE5"/>
    <w:rsid w:val="00094DF4"/>
    <w:rsid w:val="000950AE"/>
    <w:rsid w:val="00095790"/>
    <w:rsid w:val="000A31B0"/>
    <w:rsid w:val="000A5CB4"/>
    <w:rsid w:val="000A6420"/>
    <w:rsid w:val="000A7D0A"/>
    <w:rsid w:val="000A7E0F"/>
    <w:rsid w:val="000B22DF"/>
    <w:rsid w:val="000B32CE"/>
    <w:rsid w:val="000B3BE2"/>
    <w:rsid w:val="000B3D7F"/>
    <w:rsid w:val="000B4A90"/>
    <w:rsid w:val="000B55E7"/>
    <w:rsid w:val="000B5EBB"/>
    <w:rsid w:val="000B7012"/>
    <w:rsid w:val="000B767E"/>
    <w:rsid w:val="000C0862"/>
    <w:rsid w:val="000C10F8"/>
    <w:rsid w:val="000C1D88"/>
    <w:rsid w:val="000C1EC8"/>
    <w:rsid w:val="000C33EC"/>
    <w:rsid w:val="000C6B59"/>
    <w:rsid w:val="000C6D27"/>
    <w:rsid w:val="000C72DA"/>
    <w:rsid w:val="000C7506"/>
    <w:rsid w:val="000D1DAC"/>
    <w:rsid w:val="000D4457"/>
    <w:rsid w:val="000D4FCE"/>
    <w:rsid w:val="000D56EB"/>
    <w:rsid w:val="000D58AA"/>
    <w:rsid w:val="000D5F08"/>
    <w:rsid w:val="000D76FF"/>
    <w:rsid w:val="000D7DF6"/>
    <w:rsid w:val="000E121B"/>
    <w:rsid w:val="000E1584"/>
    <w:rsid w:val="000E1F18"/>
    <w:rsid w:val="000E2D98"/>
    <w:rsid w:val="000E36D6"/>
    <w:rsid w:val="000E476E"/>
    <w:rsid w:val="000E58E5"/>
    <w:rsid w:val="000E696F"/>
    <w:rsid w:val="000E6B4C"/>
    <w:rsid w:val="000F40FD"/>
    <w:rsid w:val="000F4615"/>
    <w:rsid w:val="000F516D"/>
    <w:rsid w:val="000F5275"/>
    <w:rsid w:val="000F5B80"/>
    <w:rsid w:val="000F5CEF"/>
    <w:rsid w:val="000F63A7"/>
    <w:rsid w:val="000F786B"/>
    <w:rsid w:val="000F78C4"/>
    <w:rsid w:val="00100946"/>
    <w:rsid w:val="00100BA8"/>
    <w:rsid w:val="00101451"/>
    <w:rsid w:val="0010248C"/>
    <w:rsid w:val="001037CC"/>
    <w:rsid w:val="00104B7F"/>
    <w:rsid w:val="00104D46"/>
    <w:rsid w:val="00105255"/>
    <w:rsid w:val="00106119"/>
    <w:rsid w:val="00107617"/>
    <w:rsid w:val="00107B7D"/>
    <w:rsid w:val="00110653"/>
    <w:rsid w:val="001110A2"/>
    <w:rsid w:val="00111A2E"/>
    <w:rsid w:val="00113D37"/>
    <w:rsid w:val="001143A1"/>
    <w:rsid w:val="001149A4"/>
    <w:rsid w:val="00114C01"/>
    <w:rsid w:val="0011541D"/>
    <w:rsid w:val="00115805"/>
    <w:rsid w:val="0011686D"/>
    <w:rsid w:val="00116C10"/>
    <w:rsid w:val="00116CE4"/>
    <w:rsid w:val="00116DB8"/>
    <w:rsid w:val="001175C8"/>
    <w:rsid w:val="00117B23"/>
    <w:rsid w:val="00120B54"/>
    <w:rsid w:val="00120E04"/>
    <w:rsid w:val="001218E6"/>
    <w:rsid w:val="001225E4"/>
    <w:rsid w:val="00122828"/>
    <w:rsid w:val="0012303C"/>
    <w:rsid w:val="00123C01"/>
    <w:rsid w:val="001245E1"/>
    <w:rsid w:val="00124FA2"/>
    <w:rsid w:val="00126A05"/>
    <w:rsid w:val="001273F9"/>
    <w:rsid w:val="00127416"/>
    <w:rsid w:val="00130A31"/>
    <w:rsid w:val="00131DBE"/>
    <w:rsid w:val="001334B9"/>
    <w:rsid w:val="001359B7"/>
    <w:rsid w:val="001359E8"/>
    <w:rsid w:val="00136927"/>
    <w:rsid w:val="0013738E"/>
    <w:rsid w:val="00137A46"/>
    <w:rsid w:val="00137BE7"/>
    <w:rsid w:val="00140850"/>
    <w:rsid w:val="00140C79"/>
    <w:rsid w:val="001419E8"/>
    <w:rsid w:val="0014480C"/>
    <w:rsid w:val="0014510C"/>
    <w:rsid w:val="00145351"/>
    <w:rsid w:val="001468F5"/>
    <w:rsid w:val="001474D6"/>
    <w:rsid w:val="001504BF"/>
    <w:rsid w:val="00150DCD"/>
    <w:rsid w:val="001517E0"/>
    <w:rsid w:val="0015255E"/>
    <w:rsid w:val="00152653"/>
    <w:rsid w:val="001526FC"/>
    <w:rsid w:val="0015288B"/>
    <w:rsid w:val="00152D4B"/>
    <w:rsid w:val="00152DB8"/>
    <w:rsid w:val="001531E1"/>
    <w:rsid w:val="00153969"/>
    <w:rsid w:val="00154298"/>
    <w:rsid w:val="00155021"/>
    <w:rsid w:val="00155118"/>
    <w:rsid w:val="0015548D"/>
    <w:rsid w:val="001557B7"/>
    <w:rsid w:val="0015722F"/>
    <w:rsid w:val="00157ACE"/>
    <w:rsid w:val="0016137D"/>
    <w:rsid w:val="0016149C"/>
    <w:rsid w:val="001619F5"/>
    <w:rsid w:val="00163FCA"/>
    <w:rsid w:val="001641FD"/>
    <w:rsid w:val="001642A1"/>
    <w:rsid w:val="00164782"/>
    <w:rsid w:val="0016509E"/>
    <w:rsid w:val="001654E5"/>
    <w:rsid w:val="00166C47"/>
    <w:rsid w:val="00167527"/>
    <w:rsid w:val="00171C67"/>
    <w:rsid w:val="00171EC5"/>
    <w:rsid w:val="001738F0"/>
    <w:rsid w:val="001754EE"/>
    <w:rsid w:val="00176C81"/>
    <w:rsid w:val="0018344C"/>
    <w:rsid w:val="00183A8B"/>
    <w:rsid w:val="00183C89"/>
    <w:rsid w:val="00184238"/>
    <w:rsid w:val="00184613"/>
    <w:rsid w:val="001863DF"/>
    <w:rsid w:val="00186487"/>
    <w:rsid w:val="001865C7"/>
    <w:rsid w:val="001904FD"/>
    <w:rsid w:val="00191CD1"/>
    <w:rsid w:val="00192963"/>
    <w:rsid w:val="00192EA9"/>
    <w:rsid w:val="00193501"/>
    <w:rsid w:val="001946E2"/>
    <w:rsid w:val="00194A6B"/>
    <w:rsid w:val="0019514A"/>
    <w:rsid w:val="00196FD9"/>
    <w:rsid w:val="00197D36"/>
    <w:rsid w:val="001A02D1"/>
    <w:rsid w:val="001A1A83"/>
    <w:rsid w:val="001A2277"/>
    <w:rsid w:val="001A470C"/>
    <w:rsid w:val="001A527D"/>
    <w:rsid w:val="001A55B1"/>
    <w:rsid w:val="001A58D1"/>
    <w:rsid w:val="001A5B21"/>
    <w:rsid w:val="001A694C"/>
    <w:rsid w:val="001A69AA"/>
    <w:rsid w:val="001A6A20"/>
    <w:rsid w:val="001A7E14"/>
    <w:rsid w:val="001B0390"/>
    <w:rsid w:val="001B0965"/>
    <w:rsid w:val="001B3487"/>
    <w:rsid w:val="001B3920"/>
    <w:rsid w:val="001B3BD0"/>
    <w:rsid w:val="001B4A16"/>
    <w:rsid w:val="001B4B8E"/>
    <w:rsid w:val="001C22C4"/>
    <w:rsid w:val="001C29AB"/>
    <w:rsid w:val="001C2BDE"/>
    <w:rsid w:val="001C2C2D"/>
    <w:rsid w:val="001C2CB3"/>
    <w:rsid w:val="001C2FC1"/>
    <w:rsid w:val="001C46DC"/>
    <w:rsid w:val="001C5123"/>
    <w:rsid w:val="001C5CA6"/>
    <w:rsid w:val="001C5F93"/>
    <w:rsid w:val="001C67E0"/>
    <w:rsid w:val="001C6BB7"/>
    <w:rsid w:val="001C6CF1"/>
    <w:rsid w:val="001C723F"/>
    <w:rsid w:val="001D0B30"/>
    <w:rsid w:val="001D0F36"/>
    <w:rsid w:val="001D139A"/>
    <w:rsid w:val="001D1826"/>
    <w:rsid w:val="001D22F5"/>
    <w:rsid w:val="001D29AA"/>
    <w:rsid w:val="001D3A0E"/>
    <w:rsid w:val="001D539B"/>
    <w:rsid w:val="001D5895"/>
    <w:rsid w:val="001D667B"/>
    <w:rsid w:val="001D6C3F"/>
    <w:rsid w:val="001E0897"/>
    <w:rsid w:val="001E1FC9"/>
    <w:rsid w:val="001E2509"/>
    <w:rsid w:val="001E2C74"/>
    <w:rsid w:val="001E4385"/>
    <w:rsid w:val="001E5699"/>
    <w:rsid w:val="001E5CAA"/>
    <w:rsid w:val="001E7773"/>
    <w:rsid w:val="001E7CF3"/>
    <w:rsid w:val="001F1D86"/>
    <w:rsid w:val="001F2781"/>
    <w:rsid w:val="001F3233"/>
    <w:rsid w:val="001F4E54"/>
    <w:rsid w:val="001F576C"/>
    <w:rsid w:val="001F5825"/>
    <w:rsid w:val="001F62AF"/>
    <w:rsid w:val="001F71D5"/>
    <w:rsid w:val="00202700"/>
    <w:rsid w:val="0020423E"/>
    <w:rsid w:val="00204518"/>
    <w:rsid w:val="00204F13"/>
    <w:rsid w:val="00206963"/>
    <w:rsid w:val="00206F31"/>
    <w:rsid w:val="00207331"/>
    <w:rsid w:val="0021054C"/>
    <w:rsid w:val="00210A0A"/>
    <w:rsid w:val="00213C12"/>
    <w:rsid w:val="002155D1"/>
    <w:rsid w:val="00215919"/>
    <w:rsid w:val="002159E5"/>
    <w:rsid w:val="00217070"/>
    <w:rsid w:val="00220744"/>
    <w:rsid w:val="00223458"/>
    <w:rsid w:val="00223CD4"/>
    <w:rsid w:val="00225B7B"/>
    <w:rsid w:val="00225EDF"/>
    <w:rsid w:val="002260B7"/>
    <w:rsid w:val="00226DFC"/>
    <w:rsid w:val="00230122"/>
    <w:rsid w:val="002341C4"/>
    <w:rsid w:val="00234776"/>
    <w:rsid w:val="00236FF3"/>
    <w:rsid w:val="00240BB5"/>
    <w:rsid w:val="00241F7C"/>
    <w:rsid w:val="002436AC"/>
    <w:rsid w:val="002456B6"/>
    <w:rsid w:val="002456EB"/>
    <w:rsid w:val="00246086"/>
    <w:rsid w:val="00246C50"/>
    <w:rsid w:val="00246DD8"/>
    <w:rsid w:val="00251D7C"/>
    <w:rsid w:val="002535F3"/>
    <w:rsid w:val="00253F43"/>
    <w:rsid w:val="00257F4C"/>
    <w:rsid w:val="0026051A"/>
    <w:rsid w:val="0026132C"/>
    <w:rsid w:val="00261A07"/>
    <w:rsid w:val="002626F4"/>
    <w:rsid w:val="002641AD"/>
    <w:rsid w:val="002660DE"/>
    <w:rsid w:val="00266EAD"/>
    <w:rsid w:val="00267174"/>
    <w:rsid w:val="002715E8"/>
    <w:rsid w:val="00271E99"/>
    <w:rsid w:val="00274326"/>
    <w:rsid w:val="00275DDA"/>
    <w:rsid w:val="00276513"/>
    <w:rsid w:val="00280001"/>
    <w:rsid w:val="00282080"/>
    <w:rsid w:val="00285750"/>
    <w:rsid w:val="00286BF9"/>
    <w:rsid w:val="00286E16"/>
    <w:rsid w:val="0028750E"/>
    <w:rsid w:val="002936E9"/>
    <w:rsid w:val="00295EAE"/>
    <w:rsid w:val="00296A74"/>
    <w:rsid w:val="002974CE"/>
    <w:rsid w:val="00297D9E"/>
    <w:rsid w:val="002A0743"/>
    <w:rsid w:val="002A41CB"/>
    <w:rsid w:val="002A49C5"/>
    <w:rsid w:val="002A6589"/>
    <w:rsid w:val="002A70BE"/>
    <w:rsid w:val="002B101B"/>
    <w:rsid w:val="002B2387"/>
    <w:rsid w:val="002B2DEE"/>
    <w:rsid w:val="002B3C1F"/>
    <w:rsid w:val="002B3C59"/>
    <w:rsid w:val="002B3F73"/>
    <w:rsid w:val="002B6116"/>
    <w:rsid w:val="002B7B13"/>
    <w:rsid w:val="002C029F"/>
    <w:rsid w:val="002C2DCD"/>
    <w:rsid w:val="002C37F5"/>
    <w:rsid w:val="002C39B4"/>
    <w:rsid w:val="002C3B84"/>
    <w:rsid w:val="002C3CC6"/>
    <w:rsid w:val="002C47D9"/>
    <w:rsid w:val="002C4AE2"/>
    <w:rsid w:val="002C51C3"/>
    <w:rsid w:val="002C6051"/>
    <w:rsid w:val="002C6F96"/>
    <w:rsid w:val="002C78CC"/>
    <w:rsid w:val="002D1229"/>
    <w:rsid w:val="002D2B69"/>
    <w:rsid w:val="002D3D2A"/>
    <w:rsid w:val="002D4264"/>
    <w:rsid w:val="002D4ADE"/>
    <w:rsid w:val="002D5486"/>
    <w:rsid w:val="002D5765"/>
    <w:rsid w:val="002D595D"/>
    <w:rsid w:val="002D5B49"/>
    <w:rsid w:val="002D6DAE"/>
    <w:rsid w:val="002D7FA6"/>
    <w:rsid w:val="002E3D36"/>
    <w:rsid w:val="002E4496"/>
    <w:rsid w:val="002E4C3D"/>
    <w:rsid w:val="002E522A"/>
    <w:rsid w:val="002E54EE"/>
    <w:rsid w:val="002E55AF"/>
    <w:rsid w:val="002E6CCC"/>
    <w:rsid w:val="002E7569"/>
    <w:rsid w:val="002E760C"/>
    <w:rsid w:val="002E77A6"/>
    <w:rsid w:val="002F0932"/>
    <w:rsid w:val="002F1A9E"/>
    <w:rsid w:val="002F3A2D"/>
    <w:rsid w:val="002F3E86"/>
    <w:rsid w:val="002F5616"/>
    <w:rsid w:val="002F5D63"/>
    <w:rsid w:val="002F66AA"/>
    <w:rsid w:val="002F66B8"/>
    <w:rsid w:val="002F7DD9"/>
    <w:rsid w:val="0030030C"/>
    <w:rsid w:val="00301307"/>
    <w:rsid w:val="003015ED"/>
    <w:rsid w:val="003016F1"/>
    <w:rsid w:val="00306899"/>
    <w:rsid w:val="003072D0"/>
    <w:rsid w:val="0030749C"/>
    <w:rsid w:val="00307BE6"/>
    <w:rsid w:val="00310349"/>
    <w:rsid w:val="00310800"/>
    <w:rsid w:val="003117B4"/>
    <w:rsid w:val="00311A36"/>
    <w:rsid w:val="003123CD"/>
    <w:rsid w:val="003126BB"/>
    <w:rsid w:val="003127A6"/>
    <w:rsid w:val="00312F0B"/>
    <w:rsid w:val="00312F15"/>
    <w:rsid w:val="00315908"/>
    <w:rsid w:val="00315B4D"/>
    <w:rsid w:val="003258B4"/>
    <w:rsid w:val="003271FC"/>
    <w:rsid w:val="003300C1"/>
    <w:rsid w:val="00331A45"/>
    <w:rsid w:val="00332C9C"/>
    <w:rsid w:val="00337492"/>
    <w:rsid w:val="003405C9"/>
    <w:rsid w:val="0034288A"/>
    <w:rsid w:val="0034391C"/>
    <w:rsid w:val="003458B3"/>
    <w:rsid w:val="00345D30"/>
    <w:rsid w:val="0034600F"/>
    <w:rsid w:val="003464F0"/>
    <w:rsid w:val="00346BEB"/>
    <w:rsid w:val="00354820"/>
    <w:rsid w:val="00356651"/>
    <w:rsid w:val="00363955"/>
    <w:rsid w:val="00366342"/>
    <w:rsid w:val="00366B65"/>
    <w:rsid w:val="00367AAD"/>
    <w:rsid w:val="00372AE4"/>
    <w:rsid w:val="00373535"/>
    <w:rsid w:val="00373BC8"/>
    <w:rsid w:val="00374769"/>
    <w:rsid w:val="00375253"/>
    <w:rsid w:val="00377416"/>
    <w:rsid w:val="0037797F"/>
    <w:rsid w:val="00377CB5"/>
    <w:rsid w:val="003801FD"/>
    <w:rsid w:val="003803BB"/>
    <w:rsid w:val="00384C9C"/>
    <w:rsid w:val="003853A3"/>
    <w:rsid w:val="00386EE4"/>
    <w:rsid w:val="00387F54"/>
    <w:rsid w:val="0039105D"/>
    <w:rsid w:val="00391E85"/>
    <w:rsid w:val="003935AD"/>
    <w:rsid w:val="0039415F"/>
    <w:rsid w:val="00397159"/>
    <w:rsid w:val="00397670"/>
    <w:rsid w:val="00397B62"/>
    <w:rsid w:val="003A1CED"/>
    <w:rsid w:val="003A375C"/>
    <w:rsid w:val="003A3B02"/>
    <w:rsid w:val="003A4B0B"/>
    <w:rsid w:val="003A535A"/>
    <w:rsid w:val="003A5F82"/>
    <w:rsid w:val="003B044E"/>
    <w:rsid w:val="003B05F2"/>
    <w:rsid w:val="003B0C8A"/>
    <w:rsid w:val="003B0E78"/>
    <w:rsid w:val="003B5E2D"/>
    <w:rsid w:val="003B666F"/>
    <w:rsid w:val="003B6DE3"/>
    <w:rsid w:val="003C02C5"/>
    <w:rsid w:val="003C0968"/>
    <w:rsid w:val="003C1AAA"/>
    <w:rsid w:val="003C29F4"/>
    <w:rsid w:val="003C2B59"/>
    <w:rsid w:val="003C708D"/>
    <w:rsid w:val="003C7C37"/>
    <w:rsid w:val="003C7F3B"/>
    <w:rsid w:val="003D08C0"/>
    <w:rsid w:val="003D1398"/>
    <w:rsid w:val="003D26EE"/>
    <w:rsid w:val="003D2C21"/>
    <w:rsid w:val="003D3097"/>
    <w:rsid w:val="003D36A1"/>
    <w:rsid w:val="003D4485"/>
    <w:rsid w:val="003D633F"/>
    <w:rsid w:val="003D744E"/>
    <w:rsid w:val="003D750F"/>
    <w:rsid w:val="003E1301"/>
    <w:rsid w:val="003E2BAB"/>
    <w:rsid w:val="003E3197"/>
    <w:rsid w:val="003E3624"/>
    <w:rsid w:val="003E507F"/>
    <w:rsid w:val="003E5A22"/>
    <w:rsid w:val="003E5F11"/>
    <w:rsid w:val="003E685D"/>
    <w:rsid w:val="003E6BB8"/>
    <w:rsid w:val="003E769B"/>
    <w:rsid w:val="003E7B1E"/>
    <w:rsid w:val="003F114D"/>
    <w:rsid w:val="003F2B02"/>
    <w:rsid w:val="003F4412"/>
    <w:rsid w:val="003F53F4"/>
    <w:rsid w:val="00400611"/>
    <w:rsid w:val="004014CA"/>
    <w:rsid w:val="00401DE3"/>
    <w:rsid w:val="004075BD"/>
    <w:rsid w:val="004117AF"/>
    <w:rsid w:val="00411A2A"/>
    <w:rsid w:val="004166F3"/>
    <w:rsid w:val="00420588"/>
    <w:rsid w:val="0042115B"/>
    <w:rsid w:val="004217A7"/>
    <w:rsid w:val="00422C6D"/>
    <w:rsid w:val="00422D88"/>
    <w:rsid w:val="0042423D"/>
    <w:rsid w:val="004246CD"/>
    <w:rsid w:val="00424F8C"/>
    <w:rsid w:val="0042557F"/>
    <w:rsid w:val="00426B53"/>
    <w:rsid w:val="00427BF0"/>
    <w:rsid w:val="00427EEE"/>
    <w:rsid w:val="00430DE9"/>
    <w:rsid w:val="00430E86"/>
    <w:rsid w:val="00431290"/>
    <w:rsid w:val="004343BF"/>
    <w:rsid w:val="004359A7"/>
    <w:rsid w:val="00436FDB"/>
    <w:rsid w:val="004379D1"/>
    <w:rsid w:val="00437BAA"/>
    <w:rsid w:val="00440D9A"/>
    <w:rsid w:val="00441325"/>
    <w:rsid w:val="004437E2"/>
    <w:rsid w:val="00443948"/>
    <w:rsid w:val="00444206"/>
    <w:rsid w:val="0044492E"/>
    <w:rsid w:val="00445E95"/>
    <w:rsid w:val="0044686A"/>
    <w:rsid w:val="0044702E"/>
    <w:rsid w:val="004503F5"/>
    <w:rsid w:val="00450492"/>
    <w:rsid w:val="00450F15"/>
    <w:rsid w:val="0045136D"/>
    <w:rsid w:val="00451569"/>
    <w:rsid w:val="00452749"/>
    <w:rsid w:val="00455FB0"/>
    <w:rsid w:val="00456741"/>
    <w:rsid w:val="004570BF"/>
    <w:rsid w:val="00457526"/>
    <w:rsid w:val="004575AD"/>
    <w:rsid w:val="00460BA1"/>
    <w:rsid w:val="00461A3E"/>
    <w:rsid w:val="00462310"/>
    <w:rsid w:val="00464082"/>
    <w:rsid w:val="00464952"/>
    <w:rsid w:val="00464A1F"/>
    <w:rsid w:val="0046524D"/>
    <w:rsid w:val="004652FA"/>
    <w:rsid w:val="0046640F"/>
    <w:rsid w:val="004705AE"/>
    <w:rsid w:val="00470AAE"/>
    <w:rsid w:val="0047211D"/>
    <w:rsid w:val="00472A03"/>
    <w:rsid w:val="00472DA3"/>
    <w:rsid w:val="00474480"/>
    <w:rsid w:val="0047491B"/>
    <w:rsid w:val="00475A12"/>
    <w:rsid w:val="00477A75"/>
    <w:rsid w:val="00477A99"/>
    <w:rsid w:val="00477CCF"/>
    <w:rsid w:val="00481ADF"/>
    <w:rsid w:val="00482D4A"/>
    <w:rsid w:val="00483778"/>
    <w:rsid w:val="00483D1A"/>
    <w:rsid w:val="00484145"/>
    <w:rsid w:val="00484CEB"/>
    <w:rsid w:val="00484DE0"/>
    <w:rsid w:val="004855CB"/>
    <w:rsid w:val="00485A51"/>
    <w:rsid w:val="0048768A"/>
    <w:rsid w:val="004905FF"/>
    <w:rsid w:val="00493729"/>
    <w:rsid w:val="004947E2"/>
    <w:rsid w:val="00495CAC"/>
    <w:rsid w:val="00496469"/>
    <w:rsid w:val="00496F64"/>
    <w:rsid w:val="004973F6"/>
    <w:rsid w:val="004A0502"/>
    <w:rsid w:val="004A2914"/>
    <w:rsid w:val="004A2918"/>
    <w:rsid w:val="004A33FB"/>
    <w:rsid w:val="004A366A"/>
    <w:rsid w:val="004A72B4"/>
    <w:rsid w:val="004B16E2"/>
    <w:rsid w:val="004B2F0A"/>
    <w:rsid w:val="004B3CB2"/>
    <w:rsid w:val="004B68F1"/>
    <w:rsid w:val="004B76BE"/>
    <w:rsid w:val="004C00FC"/>
    <w:rsid w:val="004C12FF"/>
    <w:rsid w:val="004C1608"/>
    <w:rsid w:val="004C1DE2"/>
    <w:rsid w:val="004C258B"/>
    <w:rsid w:val="004C2BA0"/>
    <w:rsid w:val="004C4ABA"/>
    <w:rsid w:val="004C4FC9"/>
    <w:rsid w:val="004C558D"/>
    <w:rsid w:val="004C7278"/>
    <w:rsid w:val="004C79BD"/>
    <w:rsid w:val="004C7B79"/>
    <w:rsid w:val="004D22C4"/>
    <w:rsid w:val="004D24F9"/>
    <w:rsid w:val="004D306B"/>
    <w:rsid w:val="004D3F13"/>
    <w:rsid w:val="004D45E9"/>
    <w:rsid w:val="004D6FA9"/>
    <w:rsid w:val="004E0EF7"/>
    <w:rsid w:val="004E1DD8"/>
    <w:rsid w:val="004E3A67"/>
    <w:rsid w:val="004E3CEC"/>
    <w:rsid w:val="004E4990"/>
    <w:rsid w:val="004E6B1E"/>
    <w:rsid w:val="004E79C5"/>
    <w:rsid w:val="004F05C5"/>
    <w:rsid w:val="004F2C3A"/>
    <w:rsid w:val="004F2F58"/>
    <w:rsid w:val="004F3689"/>
    <w:rsid w:val="004F3BA9"/>
    <w:rsid w:val="004F3E53"/>
    <w:rsid w:val="004F42E5"/>
    <w:rsid w:val="004F4FCB"/>
    <w:rsid w:val="004F5F62"/>
    <w:rsid w:val="004F60F3"/>
    <w:rsid w:val="004F6D11"/>
    <w:rsid w:val="004F7764"/>
    <w:rsid w:val="00500732"/>
    <w:rsid w:val="00500C53"/>
    <w:rsid w:val="00500DE7"/>
    <w:rsid w:val="00501805"/>
    <w:rsid w:val="0050325D"/>
    <w:rsid w:val="005044BE"/>
    <w:rsid w:val="00505548"/>
    <w:rsid w:val="00505A10"/>
    <w:rsid w:val="00505FA4"/>
    <w:rsid w:val="00506DE9"/>
    <w:rsid w:val="00510E17"/>
    <w:rsid w:val="0051174F"/>
    <w:rsid w:val="00511E65"/>
    <w:rsid w:val="00513D60"/>
    <w:rsid w:val="00514280"/>
    <w:rsid w:val="005156D9"/>
    <w:rsid w:val="00516497"/>
    <w:rsid w:val="0051652B"/>
    <w:rsid w:val="005172CB"/>
    <w:rsid w:val="00521F5D"/>
    <w:rsid w:val="0052360C"/>
    <w:rsid w:val="0052485F"/>
    <w:rsid w:val="00525D16"/>
    <w:rsid w:val="005304A0"/>
    <w:rsid w:val="00532996"/>
    <w:rsid w:val="00533580"/>
    <w:rsid w:val="00533C1A"/>
    <w:rsid w:val="00536AC1"/>
    <w:rsid w:val="005370FC"/>
    <w:rsid w:val="00537CCA"/>
    <w:rsid w:val="0054067D"/>
    <w:rsid w:val="00540A46"/>
    <w:rsid w:val="00543B28"/>
    <w:rsid w:val="00543E0E"/>
    <w:rsid w:val="0054581C"/>
    <w:rsid w:val="00545A6C"/>
    <w:rsid w:val="00546B92"/>
    <w:rsid w:val="00547AFA"/>
    <w:rsid w:val="00550EBB"/>
    <w:rsid w:val="00551A84"/>
    <w:rsid w:val="00551ADA"/>
    <w:rsid w:val="0055319A"/>
    <w:rsid w:val="005539B6"/>
    <w:rsid w:val="00554813"/>
    <w:rsid w:val="00557CC2"/>
    <w:rsid w:val="00560DF1"/>
    <w:rsid w:val="0056209C"/>
    <w:rsid w:val="00563D0E"/>
    <w:rsid w:val="00563FC0"/>
    <w:rsid w:val="00564418"/>
    <w:rsid w:val="005647F4"/>
    <w:rsid w:val="00564C5C"/>
    <w:rsid w:val="005658BC"/>
    <w:rsid w:val="00567FE7"/>
    <w:rsid w:val="005713C7"/>
    <w:rsid w:val="00574781"/>
    <w:rsid w:val="005754FE"/>
    <w:rsid w:val="005809D0"/>
    <w:rsid w:val="005812A1"/>
    <w:rsid w:val="00581AD1"/>
    <w:rsid w:val="00582F75"/>
    <w:rsid w:val="0058419B"/>
    <w:rsid w:val="005841D2"/>
    <w:rsid w:val="00584AA4"/>
    <w:rsid w:val="005850AC"/>
    <w:rsid w:val="00586C44"/>
    <w:rsid w:val="00587C11"/>
    <w:rsid w:val="00587CE2"/>
    <w:rsid w:val="0059002A"/>
    <w:rsid w:val="005907A8"/>
    <w:rsid w:val="00592246"/>
    <w:rsid w:val="005928F6"/>
    <w:rsid w:val="005957A1"/>
    <w:rsid w:val="00596026"/>
    <w:rsid w:val="0059746C"/>
    <w:rsid w:val="005A0510"/>
    <w:rsid w:val="005A1A8C"/>
    <w:rsid w:val="005A45C0"/>
    <w:rsid w:val="005A4B50"/>
    <w:rsid w:val="005A51CE"/>
    <w:rsid w:val="005A5782"/>
    <w:rsid w:val="005A5C5B"/>
    <w:rsid w:val="005A6F34"/>
    <w:rsid w:val="005B0A9B"/>
    <w:rsid w:val="005B1D6D"/>
    <w:rsid w:val="005B1E45"/>
    <w:rsid w:val="005B1E8A"/>
    <w:rsid w:val="005B396D"/>
    <w:rsid w:val="005B42A6"/>
    <w:rsid w:val="005B4DC1"/>
    <w:rsid w:val="005B680B"/>
    <w:rsid w:val="005B726B"/>
    <w:rsid w:val="005C002E"/>
    <w:rsid w:val="005C1FA0"/>
    <w:rsid w:val="005C218F"/>
    <w:rsid w:val="005C2C85"/>
    <w:rsid w:val="005C4322"/>
    <w:rsid w:val="005C485E"/>
    <w:rsid w:val="005C5832"/>
    <w:rsid w:val="005C7090"/>
    <w:rsid w:val="005D050F"/>
    <w:rsid w:val="005D21B0"/>
    <w:rsid w:val="005D23BB"/>
    <w:rsid w:val="005D28BC"/>
    <w:rsid w:val="005D2974"/>
    <w:rsid w:val="005D393C"/>
    <w:rsid w:val="005D3E36"/>
    <w:rsid w:val="005D554C"/>
    <w:rsid w:val="005D57B1"/>
    <w:rsid w:val="005D68C2"/>
    <w:rsid w:val="005E1860"/>
    <w:rsid w:val="005E28DF"/>
    <w:rsid w:val="005E2B50"/>
    <w:rsid w:val="005E2C1A"/>
    <w:rsid w:val="005E387D"/>
    <w:rsid w:val="005E3E07"/>
    <w:rsid w:val="005E4768"/>
    <w:rsid w:val="005E4CF0"/>
    <w:rsid w:val="005E5EC9"/>
    <w:rsid w:val="005E60DC"/>
    <w:rsid w:val="005E7A03"/>
    <w:rsid w:val="005F0674"/>
    <w:rsid w:val="005F0D36"/>
    <w:rsid w:val="005F2696"/>
    <w:rsid w:val="005F2E70"/>
    <w:rsid w:val="005F7546"/>
    <w:rsid w:val="00600C76"/>
    <w:rsid w:val="00600F03"/>
    <w:rsid w:val="00601BA2"/>
    <w:rsid w:val="00602128"/>
    <w:rsid w:val="00602767"/>
    <w:rsid w:val="00602B07"/>
    <w:rsid w:val="00605C67"/>
    <w:rsid w:val="00607996"/>
    <w:rsid w:val="00613B47"/>
    <w:rsid w:val="006145F1"/>
    <w:rsid w:val="00614646"/>
    <w:rsid w:val="00615162"/>
    <w:rsid w:val="00615797"/>
    <w:rsid w:val="006170B8"/>
    <w:rsid w:val="006216F3"/>
    <w:rsid w:val="00622266"/>
    <w:rsid w:val="0062307C"/>
    <w:rsid w:val="0062369A"/>
    <w:rsid w:val="00623A08"/>
    <w:rsid w:val="00627075"/>
    <w:rsid w:val="00627315"/>
    <w:rsid w:val="006303F9"/>
    <w:rsid w:val="00632CC6"/>
    <w:rsid w:val="00634827"/>
    <w:rsid w:val="00634995"/>
    <w:rsid w:val="00634BF0"/>
    <w:rsid w:val="006352B5"/>
    <w:rsid w:val="00635D47"/>
    <w:rsid w:val="00635FE6"/>
    <w:rsid w:val="00636192"/>
    <w:rsid w:val="00637D9B"/>
    <w:rsid w:val="00640013"/>
    <w:rsid w:val="00640D06"/>
    <w:rsid w:val="006414C7"/>
    <w:rsid w:val="006416DC"/>
    <w:rsid w:val="006423C7"/>
    <w:rsid w:val="006432A6"/>
    <w:rsid w:val="0064534F"/>
    <w:rsid w:val="00645F20"/>
    <w:rsid w:val="00647140"/>
    <w:rsid w:val="00655346"/>
    <w:rsid w:val="00657801"/>
    <w:rsid w:val="0065787C"/>
    <w:rsid w:val="006600A5"/>
    <w:rsid w:val="00662347"/>
    <w:rsid w:val="006629E6"/>
    <w:rsid w:val="00662DA4"/>
    <w:rsid w:val="006647FE"/>
    <w:rsid w:val="006648D2"/>
    <w:rsid w:val="0066502A"/>
    <w:rsid w:val="00666D19"/>
    <w:rsid w:val="00666D3B"/>
    <w:rsid w:val="00666E0F"/>
    <w:rsid w:val="00667CCE"/>
    <w:rsid w:val="006702A4"/>
    <w:rsid w:val="00670B70"/>
    <w:rsid w:val="00672340"/>
    <w:rsid w:val="00674803"/>
    <w:rsid w:val="00675260"/>
    <w:rsid w:val="0067737D"/>
    <w:rsid w:val="00680868"/>
    <w:rsid w:val="006815B7"/>
    <w:rsid w:val="00681D08"/>
    <w:rsid w:val="00682CC0"/>
    <w:rsid w:val="00683B8F"/>
    <w:rsid w:val="006855FE"/>
    <w:rsid w:val="006860DB"/>
    <w:rsid w:val="00686832"/>
    <w:rsid w:val="00686B76"/>
    <w:rsid w:val="00692FBE"/>
    <w:rsid w:val="00692FBF"/>
    <w:rsid w:val="006940FC"/>
    <w:rsid w:val="00694EC1"/>
    <w:rsid w:val="00694FCE"/>
    <w:rsid w:val="00695385"/>
    <w:rsid w:val="00695B62"/>
    <w:rsid w:val="0069779B"/>
    <w:rsid w:val="006A0CC7"/>
    <w:rsid w:val="006A0D32"/>
    <w:rsid w:val="006A1B24"/>
    <w:rsid w:val="006A1B26"/>
    <w:rsid w:val="006A1CFD"/>
    <w:rsid w:val="006A370E"/>
    <w:rsid w:val="006A3EDB"/>
    <w:rsid w:val="006A43D7"/>
    <w:rsid w:val="006A4697"/>
    <w:rsid w:val="006A540F"/>
    <w:rsid w:val="006A7C18"/>
    <w:rsid w:val="006A7D9C"/>
    <w:rsid w:val="006B0026"/>
    <w:rsid w:val="006B1EB9"/>
    <w:rsid w:val="006B22E6"/>
    <w:rsid w:val="006B2409"/>
    <w:rsid w:val="006B338C"/>
    <w:rsid w:val="006B3962"/>
    <w:rsid w:val="006B48E3"/>
    <w:rsid w:val="006B5567"/>
    <w:rsid w:val="006B6F6D"/>
    <w:rsid w:val="006B7A1A"/>
    <w:rsid w:val="006B7B08"/>
    <w:rsid w:val="006C10D9"/>
    <w:rsid w:val="006C231F"/>
    <w:rsid w:val="006C309E"/>
    <w:rsid w:val="006C326D"/>
    <w:rsid w:val="006C3D5C"/>
    <w:rsid w:val="006C5AAA"/>
    <w:rsid w:val="006C6909"/>
    <w:rsid w:val="006C73B6"/>
    <w:rsid w:val="006D3A17"/>
    <w:rsid w:val="006D46A7"/>
    <w:rsid w:val="006D66AC"/>
    <w:rsid w:val="006D67D3"/>
    <w:rsid w:val="006D6BC0"/>
    <w:rsid w:val="006E0A25"/>
    <w:rsid w:val="006E17A8"/>
    <w:rsid w:val="006E423A"/>
    <w:rsid w:val="006E5362"/>
    <w:rsid w:val="006F0ABF"/>
    <w:rsid w:val="006F28E7"/>
    <w:rsid w:val="006F2C5A"/>
    <w:rsid w:val="006F2FF7"/>
    <w:rsid w:val="006F4388"/>
    <w:rsid w:val="006F579F"/>
    <w:rsid w:val="006F6D90"/>
    <w:rsid w:val="00700E6C"/>
    <w:rsid w:val="00700F52"/>
    <w:rsid w:val="00701DBC"/>
    <w:rsid w:val="00702BBB"/>
    <w:rsid w:val="00705F43"/>
    <w:rsid w:val="0070640F"/>
    <w:rsid w:val="00706B1C"/>
    <w:rsid w:val="00706D0A"/>
    <w:rsid w:val="00711455"/>
    <w:rsid w:val="007115A7"/>
    <w:rsid w:val="007117C5"/>
    <w:rsid w:val="007123E8"/>
    <w:rsid w:val="00712AB8"/>
    <w:rsid w:val="00713A6C"/>
    <w:rsid w:val="00715C17"/>
    <w:rsid w:val="00715D7B"/>
    <w:rsid w:val="0071605F"/>
    <w:rsid w:val="00717B37"/>
    <w:rsid w:val="00720379"/>
    <w:rsid w:val="007203FD"/>
    <w:rsid w:val="00720CD0"/>
    <w:rsid w:val="007212A8"/>
    <w:rsid w:val="00721B3B"/>
    <w:rsid w:val="00721FBC"/>
    <w:rsid w:val="00723FDA"/>
    <w:rsid w:val="00724E39"/>
    <w:rsid w:val="007254D2"/>
    <w:rsid w:val="00725E8A"/>
    <w:rsid w:val="0072707B"/>
    <w:rsid w:val="0073049C"/>
    <w:rsid w:val="00731010"/>
    <w:rsid w:val="00732C4D"/>
    <w:rsid w:val="00734360"/>
    <w:rsid w:val="0073444E"/>
    <w:rsid w:val="00735820"/>
    <w:rsid w:val="007374B8"/>
    <w:rsid w:val="00737550"/>
    <w:rsid w:val="007376CD"/>
    <w:rsid w:val="00740ACC"/>
    <w:rsid w:val="00743BB2"/>
    <w:rsid w:val="00744285"/>
    <w:rsid w:val="00744A77"/>
    <w:rsid w:val="00746653"/>
    <w:rsid w:val="00746EE7"/>
    <w:rsid w:val="00747822"/>
    <w:rsid w:val="00750AAE"/>
    <w:rsid w:val="007526A3"/>
    <w:rsid w:val="00752783"/>
    <w:rsid w:val="00753462"/>
    <w:rsid w:val="00755553"/>
    <w:rsid w:val="007555B9"/>
    <w:rsid w:val="007564AF"/>
    <w:rsid w:val="00757A6F"/>
    <w:rsid w:val="00760E82"/>
    <w:rsid w:val="00762E35"/>
    <w:rsid w:val="00764808"/>
    <w:rsid w:val="00766523"/>
    <w:rsid w:val="00766DC7"/>
    <w:rsid w:val="00767483"/>
    <w:rsid w:val="007704A7"/>
    <w:rsid w:val="00770E2A"/>
    <w:rsid w:val="00772B08"/>
    <w:rsid w:val="00772B12"/>
    <w:rsid w:val="00774160"/>
    <w:rsid w:val="00774726"/>
    <w:rsid w:val="00775DCD"/>
    <w:rsid w:val="00776B93"/>
    <w:rsid w:val="00776EE2"/>
    <w:rsid w:val="00777A20"/>
    <w:rsid w:val="00777A44"/>
    <w:rsid w:val="007805C3"/>
    <w:rsid w:val="0078145D"/>
    <w:rsid w:val="00781D00"/>
    <w:rsid w:val="0078295E"/>
    <w:rsid w:val="0078356F"/>
    <w:rsid w:val="00784179"/>
    <w:rsid w:val="007851B9"/>
    <w:rsid w:val="00785F2F"/>
    <w:rsid w:val="00785F58"/>
    <w:rsid w:val="00785F94"/>
    <w:rsid w:val="00790D87"/>
    <w:rsid w:val="007919D4"/>
    <w:rsid w:val="007920C2"/>
    <w:rsid w:val="00792217"/>
    <w:rsid w:val="00792CB7"/>
    <w:rsid w:val="00793DD9"/>
    <w:rsid w:val="00795C72"/>
    <w:rsid w:val="00796C17"/>
    <w:rsid w:val="00796ED9"/>
    <w:rsid w:val="0079700B"/>
    <w:rsid w:val="00797A02"/>
    <w:rsid w:val="00797ECB"/>
    <w:rsid w:val="007A151C"/>
    <w:rsid w:val="007A2634"/>
    <w:rsid w:val="007A29FD"/>
    <w:rsid w:val="007A4EC9"/>
    <w:rsid w:val="007A74A8"/>
    <w:rsid w:val="007B0281"/>
    <w:rsid w:val="007B105E"/>
    <w:rsid w:val="007B1DED"/>
    <w:rsid w:val="007B3884"/>
    <w:rsid w:val="007B3977"/>
    <w:rsid w:val="007C0116"/>
    <w:rsid w:val="007C1232"/>
    <w:rsid w:val="007C1F0D"/>
    <w:rsid w:val="007C3C15"/>
    <w:rsid w:val="007C449D"/>
    <w:rsid w:val="007C4712"/>
    <w:rsid w:val="007C4BA2"/>
    <w:rsid w:val="007C5574"/>
    <w:rsid w:val="007C6E1F"/>
    <w:rsid w:val="007C75EA"/>
    <w:rsid w:val="007D06A0"/>
    <w:rsid w:val="007D20BA"/>
    <w:rsid w:val="007D2756"/>
    <w:rsid w:val="007D2E23"/>
    <w:rsid w:val="007D36C8"/>
    <w:rsid w:val="007D4D1E"/>
    <w:rsid w:val="007D4E2C"/>
    <w:rsid w:val="007D4E76"/>
    <w:rsid w:val="007D557A"/>
    <w:rsid w:val="007D56CA"/>
    <w:rsid w:val="007D6199"/>
    <w:rsid w:val="007D6B01"/>
    <w:rsid w:val="007D6BEA"/>
    <w:rsid w:val="007D748F"/>
    <w:rsid w:val="007E088E"/>
    <w:rsid w:val="007E17D6"/>
    <w:rsid w:val="007E1A0C"/>
    <w:rsid w:val="007E2B9D"/>
    <w:rsid w:val="007E42B0"/>
    <w:rsid w:val="007E4842"/>
    <w:rsid w:val="007E7DB0"/>
    <w:rsid w:val="007E7EBF"/>
    <w:rsid w:val="007F0B52"/>
    <w:rsid w:val="007F11E5"/>
    <w:rsid w:val="007F3C5F"/>
    <w:rsid w:val="007F44F1"/>
    <w:rsid w:val="007F468B"/>
    <w:rsid w:val="007F65C0"/>
    <w:rsid w:val="007F7A78"/>
    <w:rsid w:val="007F7AEA"/>
    <w:rsid w:val="00800BB9"/>
    <w:rsid w:val="00800BC3"/>
    <w:rsid w:val="008010D7"/>
    <w:rsid w:val="008027CF"/>
    <w:rsid w:val="008036A4"/>
    <w:rsid w:val="00803A4A"/>
    <w:rsid w:val="00803CB5"/>
    <w:rsid w:val="0080431F"/>
    <w:rsid w:val="00804B78"/>
    <w:rsid w:val="0080532B"/>
    <w:rsid w:val="008117DE"/>
    <w:rsid w:val="0081230E"/>
    <w:rsid w:val="00813C79"/>
    <w:rsid w:val="008157B0"/>
    <w:rsid w:val="00816623"/>
    <w:rsid w:val="00816687"/>
    <w:rsid w:val="00817577"/>
    <w:rsid w:val="00817ADA"/>
    <w:rsid w:val="008201F9"/>
    <w:rsid w:val="008205A6"/>
    <w:rsid w:val="00820ACB"/>
    <w:rsid w:val="00821584"/>
    <w:rsid w:val="008224F2"/>
    <w:rsid w:val="0082304E"/>
    <w:rsid w:val="00824550"/>
    <w:rsid w:val="00824964"/>
    <w:rsid w:val="0082674C"/>
    <w:rsid w:val="008272FB"/>
    <w:rsid w:val="00827999"/>
    <w:rsid w:val="008307C1"/>
    <w:rsid w:val="00833532"/>
    <w:rsid w:val="00835676"/>
    <w:rsid w:val="008400D6"/>
    <w:rsid w:val="00840F94"/>
    <w:rsid w:val="00840FC9"/>
    <w:rsid w:val="00842BDB"/>
    <w:rsid w:val="00843289"/>
    <w:rsid w:val="008443E0"/>
    <w:rsid w:val="00844CBE"/>
    <w:rsid w:val="0084759A"/>
    <w:rsid w:val="00847EFA"/>
    <w:rsid w:val="00850750"/>
    <w:rsid w:val="00852A2C"/>
    <w:rsid w:val="008532A2"/>
    <w:rsid w:val="00854B87"/>
    <w:rsid w:val="00857CF2"/>
    <w:rsid w:val="00860387"/>
    <w:rsid w:val="00860E02"/>
    <w:rsid w:val="00863977"/>
    <w:rsid w:val="00866750"/>
    <w:rsid w:val="0086786D"/>
    <w:rsid w:val="008679C6"/>
    <w:rsid w:val="0087051A"/>
    <w:rsid w:val="00870957"/>
    <w:rsid w:val="008731B5"/>
    <w:rsid w:val="00875C45"/>
    <w:rsid w:val="00876098"/>
    <w:rsid w:val="00877489"/>
    <w:rsid w:val="0088026F"/>
    <w:rsid w:val="008807BE"/>
    <w:rsid w:val="00881266"/>
    <w:rsid w:val="00882B01"/>
    <w:rsid w:val="008834A7"/>
    <w:rsid w:val="008835A6"/>
    <w:rsid w:val="008855CA"/>
    <w:rsid w:val="00886005"/>
    <w:rsid w:val="008871A4"/>
    <w:rsid w:val="00887793"/>
    <w:rsid w:val="00887DD9"/>
    <w:rsid w:val="00891B91"/>
    <w:rsid w:val="00891DF8"/>
    <w:rsid w:val="0089261B"/>
    <w:rsid w:val="00892CD8"/>
    <w:rsid w:val="0089323E"/>
    <w:rsid w:val="0089581E"/>
    <w:rsid w:val="0089585A"/>
    <w:rsid w:val="00895913"/>
    <w:rsid w:val="008965B4"/>
    <w:rsid w:val="00896C63"/>
    <w:rsid w:val="008A0722"/>
    <w:rsid w:val="008A084D"/>
    <w:rsid w:val="008A092B"/>
    <w:rsid w:val="008A10E5"/>
    <w:rsid w:val="008A4E13"/>
    <w:rsid w:val="008A50C1"/>
    <w:rsid w:val="008A564E"/>
    <w:rsid w:val="008B2737"/>
    <w:rsid w:val="008B342F"/>
    <w:rsid w:val="008B3BF5"/>
    <w:rsid w:val="008B5456"/>
    <w:rsid w:val="008B6F6D"/>
    <w:rsid w:val="008C10A2"/>
    <w:rsid w:val="008C270E"/>
    <w:rsid w:val="008C3754"/>
    <w:rsid w:val="008C7905"/>
    <w:rsid w:val="008D14E7"/>
    <w:rsid w:val="008D4309"/>
    <w:rsid w:val="008E1467"/>
    <w:rsid w:val="008E19B9"/>
    <w:rsid w:val="008E3966"/>
    <w:rsid w:val="008E4CE2"/>
    <w:rsid w:val="008E5162"/>
    <w:rsid w:val="008E6AFA"/>
    <w:rsid w:val="008E786C"/>
    <w:rsid w:val="008F1F58"/>
    <w:rsid w:val="008F2717"/>
    <w:rsid w:val="008F2B57"/>
    <w:rsid w:val="008F5259"/>
    <w:rsid w:val="008F5349"/>
    <w:rsid w:val="008F5894"/>
    <w:rsid w:val="008F5CA9"/>
    <w:rsid w:val="008F7106"/>
    <w:rsid w:val="009004E9"/>
    <w:rsid w:val="009005CD"/>
    <w:rsid w:val="00901876"/>
    <w:rsid w:val="00902A5E"/>
    <w:rsid w:val="0090455E"/>
    <w:rsid w:val="009047CB"/>
    <w:rsid w:val="00905258"/>
    <w:rsid w:val="00906BA5"/>
    <w:rsid w:val="0090749F"/>
    <w:rsid w:val="009079F7"/>
    <w:rsid w:val="00907B7F"/>
    <w:rsid w:val="00907F81"/>
    <w:rsid w:val="00910477"/>
    <w:rsid w:val="00910DA5"/>
    <w:rsid w:val="00910FF4"/>
    <w:rsid w:val="009111F3"/>
    <w:rsid w:val="00911649"/>
    <w:rsid w:val="00913162"/>
    <w:rsid w:val="00913E82"/>
    <w:rsid w:val="0091694F"/>
    <w:rsid w:val="009169A2"/>
    <w:rsid w:val="00920776"/>
    <w:rsid w:val="00920D99"/>
    <w:rsid w:val="009214D5"/>
    <w:rsid w:val="00921933"/>
    <w:rsid w:val="00921CCC"/>
    <w:rsid w:val="00924904"/>
    <w:rsid w:val="00925405"/>
    <w:rsid w:val="0092554F"/>
    <w:rsid w:val="00925DAB"/>
    <w:rsid w:val="009268B3"/>
    <w:rsid w:val="00931C19"/>
    <w:rsid w:val="009326B5"/>
    <w:rsid w:val="00932F76"/>
    <w:rsid w:val="00937948"/>
    <w:rsid w:val="00940BCB"/>
    <w:rsid w:val="00942686"/>
    <w:rsid w:val="00943722"/>
    <w:rsid w:val="00943BE8"/>
    <w:rsid w:val="00943F1C"/>
    <w:rsid w:val="009443B5"/>
    <w:rsid w:val="009452BE"/>
    <w:rsid w:val="00945467"/>
    <w:rsid w:val="009458B8"/>
    <w:rsid w:val="00947843"/>
    <w:rsid w:val="00947F18"/>
    <w:rsid w:val="0095258A"/>
    <w:rsid w:val="0095426F"/>
    <w:rsid w:val="0095606E"/>
    <w:rsid w:val="009570BB"/>
    <w:rsid w:val="00957960"/>
    <w:rsid w:val="0096015A"/>
    <w:rsid w:val="00960A5D"/>
    <w:rsid w:val="00961D86"/>
    <w:rsid w:val="00962719"/>
    <w:rsid w:val="00963018"/>
    <w:rsid w:val="009641A2"/>
    <w:rsid w:val="00964226"/>
    <w:rsid w:val="00970CDD"/>
    <w:rsid w:val="00971178"/>
    <w:rsid w:val="00972A39"/>
    <w:rsid w:val="009740AC"/>
    <w:rsid w:val="00974E16"/>
    <w:rsid w:val="00975573"/>
    <w:rsid w:val="00975BB0"/>
    <w:rsid w:val="00976157"/>
    <w:rsid w:val="0097686A"/>
    <w:rsid w:val="00976FEE"/>
    <w:rsid w:val="00977526"/>
    <w:rsid w:val="009815DA"/>
    <w:rsid w:val="00981A3E"/>
    <w:rsid w:val="00981CA4"/>
    <w:rsid w:val="00984393"/>
    <w:rsid w:val="00984FDA"/>
    <w:rsid w:val="0098784E"/>
    <w:rsid w:val="00987F01"/>
    <w:rsid w:val="0099097D"/>
    <w:rsid w:val="00992B25"/>
    <w:rsid w:val="009935CD"/>
    <w:rsid w:val="00993DD8"/>
    <w:rsid w:val="00994162"/>
    <w:rsid w:val="00994A94"/>
    <w:rsid w:val="00995BF8"/>
    <w:rsid w:val="009A04FC"/>
    <w:rsid w:val="009A118D"/>
    <w:rsid w:val="009A14DE"/>
    <w:rsid w:val="009A2C60"/>
    <w:rsid w:val="009A2D08"/>
    <w:rsid w:val="009A459E"/>
    <w:rsid w:val="009A5988"/>
    <w:rsid w:val="009A79BD"/>
    <w:rsid w:val="009B0287"/>
    <w:rsid w:val="009B0AB1"/>
    <w:rsid w:val="009B1E9F"/>
    <w:rsid w:val="009B2930"/>
    <w:rsid w:val="009B38F0"/>
    <w:rsid w:val="009B6A9D"/>
    <w:rsid w:val="009B7A54"/>
    <w:rsid w:val="009B7B5D"/>
    <w:rsid w:val="009C05C6"/>
    <w:rsid w:val="009C17F7"/>
    <w:rsid w:val="009C27F4"/>
    <w:rsid w:val="009C2C98"/>
    <w:rsid w:val="009C4670"/>
    <w:rsid w:val="009C473E"/>
    <w:rsid w:val="009C4A9C"/>
    <w:rsid w:val="009C52E9"/>
    <w:rsid w:val="009C6D60"/>
    <w:rsid w:val="009C7EB9"/>
    <w:rsid w:val="009D00BC"/>
    <w:rsid w:val="009D0F39"/>
    <w:rsid w:val="009D129E"/>
    <w:rsid w:val="009D15BE"/>
    <w:rsid w:val="009D1E4A"/>
    <w:rsid w:val="009D1EB4"/>
    <w:rsid w:val="009D2616"/>
    <w:rsid w:val="009D2C5F"/>
    <w:rsid w:val="009D33FC"/>
    <w:rsid w:val="009D51FB"/>
    <w:rsid w:val="009D6BC8"/>
    <w:rsid w:val="009D6C9A"/>
    <w:rsid w:val="009D785E"/>
    <w:rsid w:val="009E0798"/>
    <w:rsid w:val="009E14B5"/>
    <w:rsid w:val="009E554E"/>
    <w:rsid w:val="009E5E82"/>
    <w:rsid w:val="009E62B0"/>
    <w:rsid w:val="009E6442"/>
    <w:rsid w:val="009E65F1"/>
    <w:rsid w:val="009E7C5B"/>
    <w:rsid w:val="009F027D"/>
    <w:rsid w:val="009F0487"/>
    <w:rsid w:val="009F1927"/>
    <w:rsid w:val="009F1D5E"/>
    <w:rsid w:val="009F22DE"/>
    <w:rsid w:val="009F4E1F"/>
    <w:rsid w:val="009F520D"/>
    <w:rsid w:val="009F53FB"/>
    <w:rsid w:val="009F7247"/>
    <w:rsid w:val="009F7FED"/>
    <w:rsid w:val="00A007F1"/>
    <w:rsid w:val="00A00A3A"/>
    <w:rsid w:val="00A03149"/>
    <w:rsid w:val="00A042E8"/>
    <w:rsid w:val="00A04ED1"/>
    <w:rsid w:val="00A05D14"/>
    <w:rsid w:val="00A06483"/>
    <w:rsid w:val="00A072AD"/>
    <w:rsid w:val="00A07CF8"/>
    <w:rsid w:val="00A07F7D"/>
    <w:rsid w:val="00A10982"/>
    <w:rsid w:val="00A12537"/>
    <w:rsid w:val="00A1268C"/>
    <w:rsid w:val="00A1274D"/>
    <w:rsid w:val="00A12D50"/>
    <w:rsid w:val="00A130A0"/>
    <w:rsid w:val="00A130EE"/>
    <w:rsid w:val="00A13327"/>
    <w:rsid w:val="00A13DAA"/>
    <w:rsid w:val="00A14376"/>
    <w:rsid w:val="00A14978"/>
    <w:rsid w:val="00A1663B"/>
    <w:rsid w:val="00A166D7"/>
    <w:rsid w:val="00A2172F"/>
    <w:rsid w:val="00A2266A"/>
    <w:rsid w:val="00A231AD"/>
    <w:rsid w:val="00A24D4F"/>
    <w:rsid w:val="00A2569A"/>
    <w:rsid w:val="00A2574A"/>
    <w:rsid w:val="00A257D2"/>
    <w:rsid w:val="00A25AC4"/>
    <w:rsid w:val="00A261F8"/>
    <w:rsid w:val="00A27A75"/>
    <w:rsid w:val="00A302DA"/>
    <w:rsid w:val="00A30581"/>
    <w:rsid w:val="00A30AE3"/>
    <w:rsid w:val="00A31054"/>
    <w:rsid w:val="00A3560E"/>
    <w:rsid w:val="00A356F8"/>
    <w:rsid w:val="00A35B81"/>
    <w:rsid w:val="00A36862"/>
    <w:rsid w:val="00A36C59"/>
    <w:rsid w:val="00A4012E"/>
    <w:rsid w:val="00A40787"/>
    <w:rsid w:val="00A421EA"/>
    <w:rsid w:val="00A423AD"/>
    <w:rsid w:val="00A42B15"/>
    <w:rsid w:val="00A43B6C"/>
    <w:rsid w:val="00A50B3F"/>
    <w:rsid w:val="00A50C09"/>
    <w:rsid w:val="00A51118"/>
    <w:rsid w:val="00A5276D"/>
    <w:rsid w:val="00A54532"/>
    <w:rsid w:val="00A54BEA"/>
    <w:rsid w:val="00A55E47"/>
    <w:rsid w:val="00A57B15"/>
    <w:rsid w:val="00A60FAC"/>
    <w:rsid w:val="00A61199"/>
    <w:rsid w:val="00A6488C"/>
    <w:rsid w:val="00A66C5E"/>
    <w:rsid w:val="00A67947"/>
    <w:rsid w:val="00A702C0"/>
    <w:rsid w:val="00A711A3"/>
    <w:rsid w:val="00A71776"/>
    <w:rsid w:val="00A71B27"/>
    <w:rsid w:val="00A732EB"/>
    <w:rsid w:val="00A73F98"/>
    <w:rsid w:val="00A74C4B"/>
    <w:rsid w:val="00A75538"/>
    <w:rsid w:val="00A75885"/>
    <w:rsid w:val="00A7597C"/>
    <w:rsid w:val="00A76832"/>
    <w:rsid w:val="00A77003"/>
    <w:rsid w:val="00A80958"/>
    <w:rsid w:val="00A818A4"/>
    <w:rsid w:val="00A81F05"/>
    <w:rsid w:val="00A8309B"/>
    <w:rsid w:val="00A84390"/>
    <w:rsid w:val="00A8440A"/>
    <w:rsid w:val="00A84626"/>
    <w:rsid w:val="00A8540E"/>
    <w:rsid w:val="00A85EC4"/>
    <w:rsid w:val="00A86717"/>
    <w:rsid w:val="00A86ED2"/>
    <w:rsid w:val="00A90244"/>
    <w:rsid w:val="00A904C3"/>
    <w:rsid w:val="00A91677"/>
    <w:rsid w:val="00A920D8"/>
    <w:rsid w:val="00A920FC"/>
    <w:rsid w:val="00A92309"/>
    <w:rsid w:val="00A92CCC"/>
    <w:rsid w:val="00A93895"/>
    <w:rsid w:val="00A941FF"/>
    <w:rsid w:val="00A951D9"/>
    <w:rsid w:val="00A96552"/>
    <w:rsid w:val="00A96753"/>
    <w:rsid w:val="00A96DA5"/>
    <w:rsid w:val="00AA4CFD"/>
    <w:rsid w:val="00AA5FAC"/>
    <w:rsid w:val="00AA7169"/>
    <w:rsid w:val="00AA7D2E"/>
    <w:rsid w:val="00AA7F41"/>
    <w:rsid w:val="00AB1532"/>
    <w:rsid w:val="00AB1F3E"/>
    <w:rsid w:val="00AB2F12"/>
    <w:rsid w:val="00AB549E"/>
    <w:rsid w:val="00AC2BD2"/>
    <w:rsid w:val="00AC3D50"/>
    <w:rsid w:val="00AC6CD5"/>
    <w:rsid w:val="00AD10E7"/>
    <w:rsid w:val="00AD1D27"/>
    <w:rsid w:val="00AD1F4E"/>
    <w:rsid w:val="00AD20A7"/>
    <w:rsid w:val="00AD2CA4"/>
    <w:rsid w:val="00AD334D"/>
    <w:rsid w:val="00AD33E6"/>
    <w:rsid w:val="00AD3844"/>
    <w:rsid w:val="00AD6C4A"/>
    <w:rsid w:val="00AD6D31"/>
    <w:rsid w:val="00AD7AA5"/>
    <w:rsid w:val="00AE14CD"/>
    <w:rsid w:val="00AE190F"/>
    <w:rsid w:val="00AE4B45"/>
    <w:rsid w:val="00AE5F56"/>
    <w:rsid w:val="00AE6504"/>
    <w:rsid w:val="00AE66C3"/>
    <w:rsid w:val="00AE72FD"/>
    <w:rsid w:val="00AF2973"/>
    <w:rsid w:val="00AF4176"/>
    <w:rsid w:val="00AF5B0B"/>
    <w:rsid w:val="00AF5CEE"/>
    <w:rsid w:val="00AF6742"/>
    <w:rsid w:val="00AF6F23"/>
    <w:rsid w:val="00AF702A"/>
    <w:rsid w:val="00AF738F"/>
    <w:rsid w:val="00AF73E4"/>
    <w:rsid w:val="00AF7A15"/>
    <w:rsid w:val="00B00314"/>
    <w:rsid w:val="00B01AE5"/>
    <w:rsid w:val="00B01FD1"/>
    <w:rsid w:val="00B048D9"/>
    <w:rsid w:val="00B06756"/>
    <w:rsid w:val="00B069D9"/>
    <w:rsid w:val="00B07689"/>
    <w:rsid w:val="00B07AA2"/>
    <w:rsid w:val="00B07BBF"/>
    <w:rsid w:val="00B100F1"/>
    <w:rsid w:val="00B10A6A"/>
    <w:rsid w:val="00B10BF6"/>
    <w:rsid w:val="00B125FB"/>
    <w:rsid w:val="00B12CE8"/>
    <w:rsid w:val="00B15019"/>
    <w:rsid w:val="00B157EA"/>
    <w:rsid w:val="00B160FD"/>
    <w:rsid w:val="00B1650A"/>
    <w:rsid w:val="00B167A5"/>
    <w:rsid w:val="00B16B6C"/>
    <w:rsid w:val="00B16BC2"/>
    <w:rsid w:val="00B203CB"/>
    <w:rsid w:val="00B208E1"/>
    <w:rsid w:val="00B20F91"/>
    <w:rsid w:val="00B21974"/>
    <w:rsid w:val="00B21C35"/>
    <w:rsid w:val="00B25386"/>
    <w:rsid w:val="00B25A23"/>
    <w:rsid w:val="00B276AB"/>
    <w:rsid w:val="00B31A61"/>
    <w:rsid w:val="00B32855"/>
    <w:rsid w:val="00B32D30"/>
    <w:rsid w:val="00B3391A"/>
    <w:rsid w:val="00B347DD"/>
    <w:rsid w:val="00B34BC3"/>
    <w:rsid w:val="00B37372"/>
    <w:rsid w:val="00B40D16"/>
    <w:rsid w:val="00B4137E"/>
    <w:rsid w:val="00B41482"/>
    <w:rsid w:val="00B4185E"/>
    <w:rsid w:val="00B41E10"/>
    <w:rsid w:val="00B42514"/>
    <w:rsid w:val="00B42944"/>
    <w:rsid w:val="00B42F03"/>
    <w:rsid w:val="00B455E4"/>
    <w:rsid w:val="00B4791E"/>
    <w:rsid w:val="00B501E1"/>
    <w:rsid w:val="00B502B7"/>
    <w:rsid w:val="00B503BD"/>
    <w:rsid w:val="00B507D7"/>
    <w:rsid w:val="00B50C82"/>
    <w:rsid w:val="00B525D5"/>
    <w:rsid w:val="00B5327E"/>
    <w:rsid w:val="00B5435D"/>
    <w:rsid w:val="00B557B9"/>
    <w:rsid w:val="00B5644C"/>
    <w:rsid w:val="00B61E11"/>
    <w:rsid w:val="00B62384"/>
    <w:rsid w:val="00B63BCD"/>
    <w:rsid w:val="00B666C9"/>
    <w:rsid w:val="00B66F30"/>
    <w:rsid w:val="00B7318D"/>
    <w:rsid w:val="00B73217"/>
    <w:rsid w:val="00B73E2E"/>
    <w:rsid w:val="00B74F3E"/>
    <w:rsid w:val="00B763D6"/>
    <w:rsid w:val="00B77081"/>
    <w:rsid w:val="00B772D0"/>
    <w:rsid w:val="00B77DDA"/>
    <w:rsid w:val="00B80EFF"/>
    <w:rsid w:val="00B8196A"/>
    <w:rsid w:val="00B838F9"/>
    <w:rsid w:val="00B83AD6"/>
    <w:rsid w:val="00B83C63"/>
    <w:rsid w:val="00B84DFD"/>
    <w:rsid w:val="00B8537A"/>
    <w:rsid w:val="00B862F7"/>
    <w:rsid w:val="00B86905"/>
    <w:rsid w:val="00B86F7A"/>
    <w:rsid w:val="00B90486"/>
    <w:rsid w:val="00B916C1"/>
    <w:rsid w:val="00B935A3"/>
    <w:rsid w:val="00B93696"/>
    <w:rsid w:val="00B93D2D"/>
    <w:rsid w:val="00B94129"/>
    <w:rsid w:val="00B94267"/>
    <w:rsid w:val="00B94E9C"/>
    <w:rsid w:val="00B96DBC"/>
    <w:rsid w:val="00B9739F"/>
    <w:rsid w:val="00BA2C50"/>
    <w:rsid w:val="00BA37D8"/>
    <w:rsid w:val="00BA51DC"/>
    <w:rsid w:val="00BA57E3"/>
    <w:rsid w:val="00BA69F6"/>
    <w:rsid w:val="00BA6A1D"/>
    <w:rsid w:val="00BB03C8"/>
    <w:rsid w:val="00BB196B"/>
    <w:rsid w:val="00BB2862"/>
    <w:rsid w:val="00BB2A86"/>
    <w:rsid w:val="00BB6220"/>
    <w:rsid w:val="00BB6792"/>
    <w:rsid w:val="00BB795E"/>
    <w:rsid w:val="00BB7D9A"/>
    <w:rsid w:val="00BC07FF"/>
    <w:rsid w:val="00BC0EF8"/>
    <w:rsid w:val="00BC1F8F"/>
    <w:rsid w:val="00BC228A"/>
    <w:rsid w:val="00BC4A1B"/>
    <w:rsid w:val="00BC50A8"/>
    <w:rsid w:val="00BD07F1"/>
    <w:rsid w:val="00BD1083"/>
    <w:rsid w:val="00BD24C1"/>
    <w:rsid w:val="00BD31EF"/>
    <w:rsid w:val="00BD3E6A"/>
    <w:rsid w:val="00BD4178"/>
    <w:rsid w:val="00BD60E8"/>
    <w:rsid w:val="00BD66B2"/>
    <w:rsid w:val="00BE05EF"/>
    <w:rsid w:val="00BE0DC4"/>
    <w:rsid w:val="00BE15F3"/>
    <w:rsid w:val="00BE32FC"/>
    <w:rsid w:val="00BE391F"/>
    <w:rsid w:val="00BE3F60"/>
    <w:rsid w:val="00BE43A9"/>
    <w:rsid w:val="00BE49A3"/>
    <w:rsid w:val="00BE623B"/>
    <w:rsid w:val="00BE687F"/>
    <w:rsid w:val="00BE7ED1"/>
    <w:rsid w:val="00BF09AA"/>
    <w:rsid w:val="00BF2BAB"/>
    <w:rsid w:val="00BF2C2B"/>
    <w:rsid w:val="00BF38E6"/>
    <w:rsid w:val="00BF5E63"/>
    <w:rsid w:val="00BF6B29"/>
    <w:rsid w:val="00BF6D92"/>
    <w:rsid w:val="00BF75D6"/>
    <w:rsid w:val="00C004B1"/>
    <w:rsid w:val="00C00708"/>
    <w:rsid w:val="00C021B9"/>
    <w:rsid w:val="00C04371"/>
    <w:rsid w:val="00C0513E"/>
    <w:rsid w:val="00C12132"/>
    <w:rsid w:val="00C12E72"/>
    <w:rsid w:val="00C13C34"/>
    <w:rsid w:val="00C14922"/>
    <w:rsid w:val="00C14E2E"/>
    <w:rsid w:val="00C15618"/>
    <w:rsid w:val="00C16DF5"/>
    <w:rsid w:val="00C17099"/>
    <w:rsid w:val="00C17CF9"/>
    <w:rsid w:val="00C21627"/>
    <w:rsid w:val="00C21C98"/>
    <w:rsid w:val="00C22EC5"/>
    <w:rsid w:val="00C258AC"/>
    <w:rsid w:val="00C2656F"/>
    <w:rsid w:val="00C2704B"/>
    <w:rsid w:val="00C31C49"/>
    <w:rsid w:val="00C328B1"/>
    <w:rsid w:val="00C32A6A"/>
    <w:rsid w:val="00C333CF"/>
    <w:rsid w:val="00C335E6"/>
    <w:rsid w:val="00C33609"/>
    <w:rsid w:val="00C34A3B"/>
    <w:rsid w:val="00C34AA7"/>
    <w:rsid w:val="00C3504B"/>
    <w:rsid w:val="00C40E0C"/>
    <w:rsid w:val="00C41568"/>
    <w:rsid w:val="00C4156E"/>
    <w:rsid w:val="00C44E34"/>
    <w:rsid w:val="00C44E47"/>
    <w:rsid w:val="00C513D3"/>
    <w:rsid w:val="00C51831"/>
    <w:rsid w:val="00C51A02"/>
    <w:rsid w:val="00C55DE1"/>
    <w:rsid w:val="00C57962"/>
    <w:rsid w:val="00C6036E"/>
    <w:rsid w:val="00C61FA6"/>
    <w:rsid w:val="00C630F8"/>
    <w:rsid w:val="00C65458"/>
    <w:rsid w:val="00C66087"/>
    <w:rsid w:val="00C67699"/>
    <w:rsid w:val="00C7039F"/>
    <w:rsid w:val="00C72904"/>
    <w:rsid w:val="00C73A37"/>
    <w:rsid w:val="00C74638"/>
    <w:rsid w:val="00C74C54"/>
    <w:rsid w:val="00C74CE4"/>
    <w:rsid w:val="00C773A8"/>
    <w:rsid w:val="00C81268"/>
    <w:rsid w:val="00C82436"/>
    <w:rsid w:val="00C8261F"/>
    <w:rsid w:val="00C83763"/>
    <w:rsid w:val="00C83B2D"/>
    <w:rsid w:val="00C83ED8"/>
    <w:rsid w:val="00C86782"/>
    <w:rsid w:val="00C873F0"/>
    <w:rsid w:val="00C875CC"/>
    <w:rsid w:val="00C879D1"/>
    <w:rsid w:val="00C87BD4"/>
    <w:rsid w:val="00C91379"/>
    <w:rsid w:val="00C91A17"/>
    <w:rsid w:val="00C91A9A"/>
    <w:rsid w:val="00C92105"/>
    <w:rsid w:val="00C921DE"/>
    <w:rsid w:val="00C933E0"/>
    <w:rsid w:val="00C953E1"/>
    <w:rsid w:val="00C954C6"/>
    <w:rsid w:val="00C95BFD"/>
    <w:rsid w:val="00C95DE3"/>
    <w:rsid w:val="00C95E14"/>
    <w:rsid w:val="00C9654D"/>
    <w:rsid w:val="00C96DAE"/>
    <w:rsid w:val="00C97157"/>
    <w:rsid w:val="00C97DB2"/>
    <w:rsid w:val="00CA0B29"/>
    <w:rsid w:val="00CA24B0"/>
    <w:rsid w:val="00CA421D"/>
    <w:rsid w:val="00CA4D8A"/>
    <w:rsid w:val="00CA4E3D"/>
    <w:rsid w:val="00CA4F1A"/>
    <w:rsid w:val="00CA6778"/>
    <w:rsid w:val="00CA6F98"/>
    <w:rsid w:val="00CA77E2"/>
    <w:rsid w:val="00CB0130"/>
    <w:rsid w:val="00CB1132"/>
    <w:rsid w:val="00CB227E"/>
    <w:rsid w:val="00CB39D1"/>
    <w:rsid w:val="00CB455A"/>
    <w:rsid w:val="00CB639C"/>
    <w:rsid w:val="00CB6952"/>
    <w:rsid w:val="00CC08BF"/>
    <w:rsid w:val="00CC1565"/>
    <w:rsid w:val="00CC1CB4"/>
    <w:rsid w:val="00CC2EA0"/>
    <w:rsid w:val="00CC3BDF"/>
    <w:rsid w:val="00CC4962"/>
    <w:rsid w:val="00CC6390"/>
    <w:rsid w:val="00CC6C8D"/>
    <w:rsid w:val="00CD0877"/>
    <w:rsid w:val="00CD0F14"/>
    <w:rsid w:val="00CD1A59"/>
    <w:rsid w:val="00CD1D06"/>
    <w:rsid w:val="00CD28A6"/>
    <w:rsid w:val="00CD2ECF"/>
    <w:rsid w:val="00CD4810"/>
    <w:rsid w:val="00CD7695"/>
    <w:rsid w:val="00CE0127"/>
    <w:rsid w:val="00CE01AF"/>
    <w:rsid w:val="00CE1DB4"/>
    <w:rsid w:val="00CE1DB5"/>
    <w:rsid w:val="00CE3197"/>
    <w:rsid w:val="00CE31D7"/>
    <w:rsid w:val="00CE57D1"/>
    <w:rsid w:val="00CE61DB"/>
    <w:rsid w:val="00CE6AC9"/>
    <w:rsid w:val="00CE743A"/>
    <w:rsid w:val="00CE76A3"/>
    <w:rsid w:val="00CE79FE"/>
    <w:rsid w:val="00CE7B19"/>
    <w:rsid w:val="00CF256D"/>
    <w:rsid w:val="00CF281C"/>
    <w:rsid w:val="00CF3520"/>
    <w:rsid w:val="00CF5D97"/>
    <w:rsid w:val="00D00276"/>
    <w:rsid w:val="00D02309"/>
    <w:rsid w:val="00D02C79"/>
    <w:rsid w:val="00D057D4"/>
    <w:rsid w:val="00D0689B"/>
    <w:rsid w:val="00D06904"/>
    <w:rsid w:val="00D0691B"/>
    <w:rsid w:val="00D07A12"/>
    <w:rsid w:val="00D1001A"/>
    <w:rsid w:val="00D10E17"/>
    <w:rsid w:val="00D114AF"/>
    <w:rsid w:val="00D115E9"/>
    <w:rsid w:val="00D12DEC"/>
    <w:rsid w:val="00D136E2"/>
    <w:rsid w:val="00D139B3"/>
    <w:rsid w:val="00D13A53"/>
    <w:rsid w:val="00D161A1"/>
    <w:rsid w:val="00D16720"/>
    <w:rsid w:val="00D17574"/>
    <w:rsid w:val="00D176C8"/>
    <w:rsid w:val="00D17DE1"/>
    <w:rsid w:val="00D21140"/>
    <w:rsid w:val="00D213EA"/>
    <w:rsid w:val="00D22F93"/>
    <w:rsid w:val="00D23116"/>
    <w:rsid w:val="00D23F00"/>
    <w:rsid w:val="00D24009"/>
    <w:rsid w:val="00D24189"/>
    <w:rsid w:val="00D25433"/>
    <w:rsid w:val="00D25AED"/>
    <w:rsid w:val="00D2656E"/>
    <w:rsid w:val="00D26E71"/>
    <w:rsid w:val="00D335BD"/>
    <w:rsid w:val="00D33E4C"/>
    <w:rsid w:val="00D33EFC"/>
    <w:rsid w:val="00D3491D"/>
    <w:rsid w:val="00D35920"/>
    <w:rsid w:val="00D361D2"/>
    <w:rsid w:val="00D369E0"/>
    <w:rsid w:val="00D36B78"/>
    <w:rsid w:val="00D36C6E"/>
    <w:rsid w:val="00D36F8C"/>
    <w:rsid w:val="00D36F90"/>
    <w:rsid w:val="00D37F56"/>
    <w:rsid w:val="00D420E5"/>
    <w:rsid w:val="00D43209"/>
    <w:rsid w:val="00D435FE"/>
    <w:rsid w:val="00D448F0"/>
    <w:rsid w:val="00D45B37"/>
    <w:rsid w:val="00D46215"/>
    <w:rsid w:val="00D471DF"/>
    <w:rsid w:val="00D4778A"/>
    <w:rsid w:val="00D52379"/>
    <w:rsid w:val="00D53F78"/>
    <w:rsid w:val="00D5404E"/>
    <w:rsid w:val="00D540EB"/>
    <w:rsid w:val="00D54B7B"/>
    <w:rsid w:val="00D557EF"/>
    <w:rsid w:val="00D606F7"/>
    <w:rsid w:val="00D60AC5"/>
    <w:rsid w:val="00D63601"/>
    <w:rsid w:val="00D6477F"/>
    <w:rsid w:val="00D64ED7"/>
    <w:rsid w:val="00D702C0"/>
    <w:rsid w:val="00D7069A"/>
    <w:rsid w:val="00D733BA"/>
    <w:rsid w:val="00D74E14"/>
    <w:rsid w:val="00D76787"/>
    <w:rsid w:val="00D76B8B"/>
    <w:rsid w:val="00D77222"/>
    <w:rsid w:val="00D7761F"/>
    <w:rsid w:val="00D803A7"/>
    <w:rsid w:val="00D80FC9"/>
    <w:rsid w:val="00D82E18"/>
    <w:rsid w:val="00D83281"/>
    <w:rsid w:val="00D83819"/>
    <w:rsid w:val="00D84E3D"/>
    <w:rsid w:val="00D854DB"/>
    <w:rsid w:val="00D85B12"/>
    <w:rsid w:val="00D8634C"/>
    <w:rsid w:val="00D92AFA"/>
    <w:rsid w:val="00D93DDD"/>
    <w:rsid w:val="00D94D63"/>
    <w:rsid w:val="00D9532D"/>
    <w:rsid w:val="00DA0F75"/>
    <w:rsid w:val="00DA1E6A"/>
    <w:rsid w:val="00DA22AB"/>
    <w:rsid w:val="00DA2E50"/>
    <w:rsid w:val="00DA3A26"/>
    <w:rsid w:val="00DA450A"/>
    <w:rsid w:val="00DA4573"/>
    <w:rsid w:val="00DA4B34"/>
    <w:rsid w:val="00DA5E24"/>
    <w:rsid w:val="00DA5EFC"/>
    <w:rsid w:val="00DA615B"/>
    <w:rsid w:val="00DA66B2"/>
    <w:rsid w:val="00DB152D"/>
    <w:rsid w:val="00DB1541"/>
    <w:rsid w:val="00DB4A04"/>
    <w:rsid w:val="00DB4C26"/>
    <w:rsid w:val="00DB6A46"/>
    <w:rsid w:val="00DB7048"/>
    <w:rsid w:val="00DB7967"/>
    <w:rsid w:val="00DC055D"/>
    <w:rsid w:val="00DC1444"/>
    <w:rsid w:val="00DC29BC"/>
    <w:rsid w:val="00DC2DFC"/>
    <w:rsid w:val="00DC307C"/>
    <w:rsid w:val="00DC7CA5"/>
    <w:rsid w:val="00DD17B8"/>
    <w:rsid w:val="00DD4A2C"/>
    <w:rsid w:val="00DD4C81"/>
    <w:rsid w:val="00DD6007"/>
    <w:rsid w:val="00DD6F08"/>
    <w:rsid w:val="00DD7420"/>
    <w:rsid w:val="00DE01DD"/>
    <w:rsid w:val="00DE0C16"/>
    <w:rsid w:val="00DE149C"/>
    <w:rsid w:val="00DE31C7"/>
    <w:rsid w:val="00DE3334"/>
    <w:rsid w:val="00DE509D"/>
    <w:rsid w:val="00DE559B"/>
    <w:rsid w:val="00DE6CCD"/>
    <w:rsid w:val="00DF24AC"/>
    <w:rsid w:val="00DF275B"/>
    <w:rsid w:val="00DF27B9"/>
    <w:rsid w:val="00DF2CBB"/>
    <w:rsid w:val="00DF3004"/>
    <w:rsid w:val="00DF3966"/>
    <w:rsid w:val="00DF4395"/>
    <w:rsid w:val="00DF4B25"/>
    <w:rsid w:val="00DF54DC"/>
    <w:rsid w:val="00DF6FE0"/>
    <w:rsid w:val="00DF75DB"/>
    <w:rsid w:val="00E002AB"/>
    <w:rsid w:val="00E01FD5"/>
    <w:rsid w:val="00E026B1"/>
    <w:rsid w:val="00E02E52"/>
    <w:rsid w:val="00E03978"/>
    <w:rsid w:val="00E039C7"/>
    <w:rsid w:val="00E05BE8"/>
    <w:rsid w:val="00E0713D"/>
    <w:rsid w:val="00E074B9"/>
    <w:rsid w:val="00E11C2F"/>
    <w:rsid w:val="00E13060"/>
    <w:rsid w:val="00E13BB3"/>
    <w:rsid w:val="00E14EB1"/>
    <w:rsid w:val="00E164B6"/>
    <w:rsid w:val="00E168EB"/>
    <w:rsid w:val="00E16ABC"/>
    <w:rsid w:val="00E17FFE"/>
    <w:rsid w:val="00E218D2"/>
    <w:rsid w:val="00E22862"/>
    <w:rsid w:val="00E22C0D"/>
    <w:rsid w:val="00E230AA"/>
    <w:rsid w:val="00E23523"/>
    <w:rsid w:val="00E263D8"/>
    <w:rsid w:val="00E26B34"/>
    <w:rsid w:val="00E2754A"/>
    <w:rsid w:val="00E3058D"/>
    <w:rsid w:val="00E309A7"/>
    <w:rsid w:val="00E3243B"/>
    <w:rsid w:val="00E33CF1"/>
    <w:rsid w:val="00E33EB3"/>
    <w:rsid w:val="00E33EFE"/>
    <w:rsid w:val="00E343FE"/>
    <w:rsid w:val="00E350F1"/>
    <w:rsid w:val="00E369EF"/>
    <w:rsid w:val="00E42766"/>
    <w:rsid w:val="00E42B7A"/>
    <w:rsid w:val="00E4350E"/>
    <w:rsid w:val="00E43884"/>
    <w:rsid w:val="00E467D9"/>
    <w:rsid w:val="00E47654"/>
    <w:rsid w:val="00E47873"/>
    <w:rsid w:val="00E50ECB"/>
    <w:rsid w:val="00E5203A"/>
    <w:rsid w:val="00E559A7"/>
    <w:rsid w:val="00E561A3"/>
    <w:rsid w:val="00E5656F"/>
    <w:rsid w:val="00E57864"/>
    <w:rsid w:val="00E602AB"/>
    <w:rsid w:val="00E60BA3"/>
    <w:rsid w:val="00E623BC"/>
    <w:rsid w:val="00E6290C"/>
    <w:rsid w:val="00E62FE2"/>
    <w:rsid w:val="00E6578A"/>
    <w:rsid w:val="00E65DAC"/>
    <w:rsid w:val="00E665D3"/>
    <w:rsid w:val="00E66962"/>
    <w:rsid w:val="00E66D10"/>
    <w:rsid w:val="00E67D17"/>
    <w:rsid w:val="00E70BA3"/>
    <w:rsid w:val="00E71E5F"/>
    <w:rsid w:val="00E739AE"/>
    <w:rsid w:val="00E747CC"/>
    <w:rsid w:val="00E74E16"/>
    <w:rsid w:val="00E74E33"/>
    <w:rsid w:val="00E75FC6"/>
    <w:rsid w:val="00E769D2"/>
    <w:rsid w:val="00E7717D"/>
    <w:rsid w:val="00E820DE"/>
    <w:rsid w:val="00E82139"/>
    <w:rsid w:val="00E83550"/>
    <w:rsid w:val="00E83F78"/>
    <w:rsid w:val="00E83FCD"/>
    <w:rsid w:val="00E84AB5"/>
    <w:rsid w:val="00E84B75"/>
    <w:rsid w:val="00E84FEE"/>
    <w:rsid w:val="00E86B4F"/>
    <w:rsid w:val="00E872D5"/>
    <w:rsid w:val="00E9080C"/>
    <w:rsid w:val="00E938D1"/>
    <w:rsid w:val="00E93E21"/>
    <w:rsid w:val="00E94D7D"/>
    <w:rsid w:val="00E9700D"/>
    <w:rsid w:val="00E970FC"/>
    <w:rsid w:val="00E97313"/>
    <w:rsid w:val="00EA020F"/>
    <w:rsid w:val="00EA03A4"/>
    <w:rsid w:val="00EA0E7E"/>
    <w:rsid w:val="00EA10A2"/>
    <w:rsid w:val="00EA1916"/>
    <w:rsid w:val="00EA1AD3"/>
    <w:rsid w:val="00EA3856"/>
    <w:rsid w:val="00EA4FF7"/>
    <w:rsid w:val="00EA501A"/>
    <w:rsid w:val="00EA5DCA"/>
    <w:rsid w:val="00EA6D1D"/>
    <w:rsid w:val="00EA6F7E"/>
    <w:rsid w:val="00EA7B59"/>
    <w:rsid w:val="00EB14D4"/>
    <w:rsid w:val="00EB1B94"/>
    <w:rsid w:val="00EB1DBA"/>
    <w:rsid w:val="00EB3671"/>
    <w:rsid w:val="00EB3ADA"/>
    <w:rsid w:val="00EB40C8"/>
    <w:rsid w:val="00EB4529"/>
    <w:rsid w:val="00EB5110"/>
    <w:rsid w:val="00EB59F7"/>
    <w:rsid w:val="00EC020C"/>
    <w:rsid w:val="00EC07F5"/>
    <w:rsid w:val="00EC09CE"/>
    <w:rsid w:val="00EC1BFE"/>
    <w:rsid w:val="00EC3933"/>
    <w:rsid w:val="00EC3EF9"/>
    <w:rsid w:val="00EC3F53"/>
    <w:rsid w:val="00EC5012"/>
    <w:rsid w:val="00EC539A"/>
    <w:rsid w:val="00EC5CFF"/>
    <w:rsid w:val="00EC7F21"/>
    <w:rsid w:val="00ED1897"/>
    <w:rsid w:val="00ED3C83"/>
    <w:rsid w:val="00ED4680"/>
    <w:rsid w:val="00ED46E0"/>
    <w:rsid w:val="00ED5D17"/>
    <w:rsid w:val="00ED694F"/>
    <w:rsid w:val="00ED7EB9"/>
    <w:rsid w:val="00EE0EBB"/>
    <w:rsid w:val="00EE1AC4"/>
    <w:rsid w:val="00EE28EE"/>
    <w:rsid w:val="00EE4715"/>
    <w:rsid w:val="00EE5217"/>
    <w:rsid w:val="00EE6C1C"/>
    <w:rsid w:val="00EE6FDD"/>
    <w:rsid w:val="00EE7694"/>
    <w:rsid w:val="00EF1039"/>
    <w:rsid w:val="00EF19DF"/>
    <w:rsid w:val="00EF2E6F"/>
    <w:rsid w:val="00EF5AC0"/>
    <w:rsid w:val="00EF5BA5"/>
    <w:rsid w:val="00F011F9"/>
    <w:rsid w:val="00F03ADC"/>
    <w:rsid w:val="00F04308"/>
    <w:rsid w:val="00F07548"/>
    <w:rsid w:val="00F075B9"/>
    <w:rsid w:val="00F1183A"/>
    <w:rsid w:val="00F1250F"/>
    <w:rsid w:val="00F13770"/>
    <w:rsid w:val="00F14CB0"/>
    <w:rsid w:val="00F14D42"/>
    <w:rsid w:val="00F16564"/>
    <w:rsid w:val="00F179EE"/>
    <w:rsid w:val="00F17D34"/>
    <w:rsid w:val="00F203A4"/>
    <w:rsid w:val="00F241DF"/>
    <w:rsid w:val="00F25654"/>
    <w:rsid w:val="00F25FD0"/>
    <w:rsid w:val="00F27286"/>
    <w:rsid w:val="00F303AD"/>
    <w:rsid w:val="00F30753"/>
    <w:rsid w:val="00F31465"/>
    <w:rsid w:val="00F31518"/>
    <w:rsid w:val="00F33167"/>
    <w:rsid w:val="00F332F3"/>
    <w:rsid w:val="00F33DDF"/>
    <w:rsid w:val="00F3558A"/>
    <w:rsid w:val="00F35B21"/>
    <w:rsid w:val="00F3620C"/>
    <w:rsid w:val="00F36BE0"/>
    <w:rsid w:val="00F36F79"/>
    <w:rsid w:val="00F37C2A"/>
    <w:rsid w:val="00F37F0D"/>
    <w:rsid w:val="00F40AA6"/>
    <w:rsid w:val="00F42763"/>
    <w:rsid w:val="00F42933"/>
    <w:rsid w:val="00F43B41"/>
    <w:rsid w:val="00F43CE3"/>
    <w:rsid w:val="00F43F7A"/>
    <w:rsid w:val="00F469D3"/>
    <w:rsid w:val="00F4794F"/>
    <w:rsid w:val="00F47B55"/>
    <w:rsid w:val="00F51063"/>
    <w:rsid w:val="00F516EB"/>
    <w:rsid w:val="00F5311C"/>
    <w:rsid w:val="00F545E2"/>
    <w:rsid w:val="00F54A14"/>
    <w:rsid w:val="00F550FB"/>
    <w:rsid w:val="00F5515D"/>
    <w:rsid w:val="00F553AE"/>
    <w:rsid w:val="00F55A78"/>
    <w:rsid w:val="00F60602"/>
    <w:rsid w:val="00F60FE7"/>
    <w:rsid w:val="00F61707"/>
    <w:rsid w:val="00F62611"/>
    <w:rsid w:val="00F63AB1"/>
    <w:rsid w:val="00F64A54"/>
    <w:rsid w:val="00F650D4"/>
    <w:rsid w:val="00F658D2"/>
    <w:rsid w:val="00F7034B"/>
    <w:rsid w:val="00F72E7E"/>
    <w:rsid w:val="00F731B9"/>
    <w:rsid w:val="00F73F9E"/>
    <w:rsid w:val="00F743BB"/>
    <w:rsid w:val="00F74488"/>
    <w:rsid w:val="00F75991"/>
    <w:rsid w:val="00F76BA8"/>
    <w:rsid w:val="00F82312"/>
    <w:rsid w:val="00F8323E"/>
    <w:rsid w:val="00F83A47"/>
    <w:rsid w:val="00F84CF3"/>
    <w:rsid w:val="00F85CFA"/>
    <w:rsid w:val="00F875BE"/>
    <w:rsid w:val="00F87996"/>
    <w:rsid w:val="00F90064"/>
    <w:rsid w:val="00F93556"/>
    <w:rsid w:val="00F937A7"/>
    <w:rsid w:val="00F93DFC"/>
    <w:rsid w:val="00F94678"/>
    <w:rsid w:val="00F9693C"/>
    <w:rsid w:val="00F97506"/>
    <w:rsid w:val="00FA022D"/>
    <w:rsid w:val="00FA09E9"/>
    <w:rsid w:val="00FA32FC"/>
    <w:rsid w:val="00FA3D4A"/>
    <w:rsid w:val="00FA3E60"/>
    <w:rsid w:val="00FA40F5"/>
    <w:rsid w:val="00FA6528"/>
    <w:rsid w:val="00FB0A8B"/>
    <w:rsid w:val="00FB1DCD"/>
    <w:rsid w:val="00FB2336"/>
    <w:rsid w:val="00FB454A"/>
    <w:rsid w:val="00FB47A8"/>
    <w:rsid w:val="00FB4D02"/>
    <w:rsid w:val="00FB4D31"/>
    <w:rsid w:val="00FB5888"/>
    <w:rsid w:val="00FB641A"/>
    <w:rsid w:val="00FB6729"/>
    <w:rsid w:val="00FB6823"/>
    <w:rsid w:val="00FB6CF0"/>
    <w:rsid w:val="00FB7176"/>
    <w:rsid w:val="00FB723F"/>
    <w:rsid w:val="00FB78B7"/>
    <w:rsid w:val="00FB796D"/>
    <w:rsid w:val="00FC4719"/>
    <w:rsid w:val="00FC4949"/>
    <w:rsid w:val="00FC589E"/>
    <w:rsid w:val="00FD0921"/>
    <w:rsid w:val="00FD0D5F"/>
    <w:rsid w:val="00FD131E"/>
    <w:rsid w:val="00FD20BC"/>
    <w:rsid w:val="00FD2FB5"/>
    <w:rsid w:val="00FD331A"/>
    <w:rsid w:val="00FD3DB7"/>
    <w:rsid w:val="00FD45E9"/>
    <w:rsid w:val="00FD4EAA"/>
    <w:rsid w:val="00FD508D"/>
    <w:rsid w:val="00FD5823"/>
    <w:rsid w:val="00FD76A8"/>
    <w:rsid w:val="00FD7B2A"/>
    <w:rsid w:val="00FD7FC7"/>
    <w:rsid w:val="00FE0A4A"/>
    <w:rsid w:val="00FE0B9A"/>
    <w:rsid w:val="00FE0E7C"/>
    <w:rsid w:val="00FE1C65"/>
    <w:rsid w:val="00FE1F35"/>
    <w:rsid w:val="00FE29B6"/>
    <w:rsid w:val="00FE2C7F"/>
    <w:rsid w:val="00FE2DAE"/>
    <w:rsid w:val="00FE30B4"/>
    <w:rsid w:val="00FE3855"/>
    <w:rsid w:val="00FE4079"/>
    <w:rsid w:val="00FE41FE"/>
    <w:rsid w:val="00FE4C4D"/>
    <w:rsid w:val="00FE4DAB"/>
    <w:rsid w:val="00FE5B42"/>
    <w:rsid w:val="00FE5C16"/>
    <w:rsid w:val="00FE6A6D"/>
    <w:rsid w:val="00FE7E60"/>
    <w:rsid w:val="00FF0C31"/>
    <w:rsid w:val="00FF1341"/>
    <w:rsid w:val="00FF20BE"/>
    <w:rsid w:val="00FF325E"/>
    <w:rsid w:val="00FF45FF"/>
    <w:rsid w:val="00FF4AEB"/>
    <w:rsid w:val="00FF4C6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632CF"/>
  <w15:docId w15:val="{D5698B3D-7C09-48AB-9008-50B992ED179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uiPriority="0" w:semiHidden="1" w:unhideWhenUsed="1"/>
    <w:lsdException w:name="HTML Top of Form" w:uiPriority="0" w:semiHidden="1" w:unhideWhenUsed="1"/>
    <w:lsdException w:name="HTML Bottom of Form" w:uiPriority="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0" w:semiHidden="1" w:unhideWhenUsed="1"/>
    <w:lsdException w:name="annotation subject" w:semiHidden="1" w:unhideWhenUsed="1"/>
    <w:lsdException w:name="No List" w:semiHidden="1" w:unhideWhenUsed="1"/>
    <w:lsdException w:name="Outline List 1" w:uiPriority="0" w:semiHidden="1" w:unhideWhenUsed="1"/>
    <w:lsdException w:name="Outline List 2" w:uiPriority="0" w:semiHidden="1" w:unhideWhenUsed="1"/>
    <w:lsdException w:name="Outline List 3" w:uiPriority="0" w:semiHidden="1" w:unhideWhenUsed="1"/>
    <w:lsdException w:name="Table Simple 1" w:uiPriority="0" w:semiHidden="1" w:unhideWhenUsed="1"/>
    <w:lsdException w:name="Table Simple 2" w:uiPriority="0" w:semiHidden="1" w:unhideWhenUsed="1"/>
    <w:lsdException w:name="Table Simple 3" w:uiPriority="0" w:semiHidden="1" w:unhideWhenUsed="1"/>
    <w:lsdException w:name="Table Classic 1" w:uiPriority="0" w:semiHidden="1" w:unhideWhenUsed="1"/>
    <w:lsdException w:name="Table Classic 2" w:uiPriority="0" w:semiHidden="1" w:unhideWhenUsed="1"/>
    <w:lsdException w:name="Table Classic 3" w:uiPriority="0" w:semiHidden="1" w:unhideWhenUsed="1"/>
    <w:lsdException w:name="Table Classic 4" w:uiPriority="0" w:semiHidden="1" w:unhideWhenUsed="1"/>
    <w:lsdException w:name="Table Colorful 1" w:uiPriority="0" w:semiHidden="1" w:unhideWhenUsed="1"/>
    <w:lsdException w:name="Table Colorful 2" w:uiPriority="0" w:semiHidden="1" w:unhideWhenUsed="1"/>
    <w:lsdException w:name="Table Colorful 3" w:uiPriority="0" w:semiHidden="1" w:unhideWhenUsed="1"/>
    <w:lsdException w:name="Table Columns 1" w:uiPriority="0" w:semiHidden="1" w:unhideWhenUsed="1"/>
    <w:lsdException w:name="Table Columns 2" w:uiPriority="0" w:semiHidden="1" w:unhideWhenUsed="1"/>
    <w:lsdException w:name="Table Columns 3" w:uiPriority="0" w:semiHidden="1" w:unhideWhenUsed="1"/>
    <w:lsdException w:name="Table Columns 4" w:uiPriority="0" w:semiHidden="1" w:unhideWhenUsed="1"/>
    <w:lsdException w:name="Table Columns 5" w:uiPriority="0" w:semiHidden="1" w:unhideWhenUsed="1"/>
    <w:lsdException w:name="Table Grid 1" w:uiPriority="0" w:semiHidden="1" w:unhideWhenUsed="1"/>
    <w:lsdException w:name="Table Grid 2" w:uiPriority="0" w:semiHidden="1" w:unhideWhenUsed="1"/>
    <w:lsdException w:name="Table Grid 3" w:uiPriority="0" w:semiHidden="1" w:unhideWhenUsed="1"/>
    <w:lsdException w:name="Table Grid 4" w:uiPriority="0" w:semiHidden="1" w:unhideWhenUsed="1"/>
    <w:lsdException w:name="Table Grid 5" w:uiPriority="0" w:semiHidden="1" w:unhideWhenUsed="1"/>
    <w:lsdException w:name="Table Grid 6" w:uiPriority="0" w:semiHidden="1" w:unhideWhenUsed="1"/>
    <w:lsdException w:name="Table Grid 7" w:uiPriority="0" w:semiHidden="1" w:unhideWhenUsed="1"/>
    <w:lsdException w:name="Table Grid 8" w:uiPriority="0" w:semiHidden="1" w:unhideWhenUsed="1"/>
    <w:lsdException w:name="Table List 1" w:uiPriority="0" w:semiHidden="1" w:unhideWhenUsed="1"/>
    <w:lsdException w:name="Table List 2" w:uiPriority="0" w:semiHidden="1" w:unhideWhenUsed="1"/>
    <w:lsdException w:name="Table List 3" w:uiPriority="0" w:semiHidden="1" w:unhideWhenUsed="1"/>
    <w:lsdException w:name="Table List 4" w:uiPriority="0" w:semiHidden="1" w:unhideWhenUsed="1"/>
    <w:lsdException w:name="Table List 5" w:uiPriority="0" w:semiHidden="1" w:unhideWhenUsed="1"/>
    <w:lsdException w:name="Table List 6" w:uiPriority="0" w:semiHidden="1" w:unhideWhenUsed="1"/>
    <w:lsdException w:name="Table List 7" w:uiPriority="0" w:semiHidden="1" w:unhideWhenUsed="1"/>
    <w:lsdException w:name="Table List 8" w:uiPriority="0" w:semiHidden="1" w:unhideWhenUsed="1"/>
    <w:lsdException w:name="Table 3D effects 1" w:uiPriority="0" w:semiHidden="1" w:unhideWhenUsed="1"/>
    <w:lsdException w:name="Table 3D effects 2" w:uiPriority="0" w:semiHidden="1" w:unhideWhenUsed="1"/>
    <w:lsdException w:name="Table 3D effects 3" w:uiPriority="0" w:semiHidden="1" w:unhideWhenUsed="1"/>
    <w:lsdException w:name="Table Contemporary" w:uiPriority="0" w:semiHidden="1" w:unhideWhenUsed="1"/>
    <w:lsdException w:name="Table Elegant" w:uiPriority="0" w:semiHidden="1" w:unhideWhenUsed="1"/>
    <w:lsdException w:name="Table Professional" w:uiPriority="0" w:semiHidden="1" w:unhideWhenUsed="1"/>
    <w:lsdException w:name="Table Subtle 1" w:uiPriority="0" w:semiHidden="1" w:unhideWhenUsed="1"/>
    <w:lsdException w:name="Table Subtle 2" w:uiPriority="0" w:semiHidden="1" w:unhideWhenUsed="1"/>
    <w:lsdException w:name="Table Web 1" w:uiPriority="0" w:semiHidden="1" w:unhideWhenUsed="1"/>
    <w:lsdException w:name="Table Web 2" w:uiPriority="0" w:semiHidden="1" w:unhideWhenUsed="1"/>
    <w:lsdException w:name="Table Web 3" w:uiPriority="0" w:semiHidden="1" w:unhideWhenUsed="1"/>
    <w:lsdException w:name="Balloon Text" w:semiHidden="1" w:unhideWhenUsed="1"/>
    <w:lsdException w:name="Table Grid" w:uiPriority="39"/>
    <w:lsdException w:name="Table Theme" w:uiPriority="0"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rsid w:val="00484145"/>
    <w:pPr>
      <w:spacing w:after="200" w:line="360" w:lineRule="auto"/>
      <w:jc w:val="both"/>
    </w:pPr>
    <w:rPr>
      <w:rFonts w:ascii="Arial" w:hAnsi="Arial" w:eastAsia="Calibri"/>
      <w:sz w:val="24"/>
      <w:szCs w:val="22"/>
      <w:lang w:eastAsia="en-US"/>
    </w:rPr>
  </w:style>
  <w:style w:type="paragraph" w:styleId="berschrift1">
    <w:name w:val="heading 1"/>
    <w:basedOn w:val="Standard"/>
    <w:next w:val="Standard"/>
    <w:link w:val="berschrift1Zchn"/>
    <w:autoRedefine/>
    <w:qFormat/>
    <w:rsid w:val="00C65458"/>
    <w:pPr>
      <w:keepNext/>
      <w:numPr>
        <w:numId w:val="33"/>
      </w:numPr>
      <w:spacing w:before="240" w:after="60"/>
      <w:outlineLvl w:val="0"/>
    </w:pPr>
    <w:rPr>
      <w:rFonts w:cs="Arial"/>
      <w:b/>
      <w:bCs/>
      <w:kern w:val="32"/>
      <w:sz w:val="32"/>
      <w:szCs w:val="32"/>
    </w:rPr>
  </w:style>
  <w:style w:type="paragraph" w:styleId="berschrift2">
    <w:name w:val="heading 2"/>
    <w:basedOn w:val="Standard"/>
    <w:next w:val="Standard"/>
    <w:link w:val="berschrift2Zchn"/>
    <w:qFormat/>
    <w:rsid w:val="007B3977"/>
    <w:pPr>
      <w:keepNext/>
      <w:numPr>
        <w:ilvl w:val="1"/>
        <w:numId w:val="33"/>
      </w:numPr>
      <w:spacing w:before="240" w:after="60"/>
      <w:outlineLvl w:val="1"/>
    </w:pPr>
    <w:rPr>
      <w:rFonts w:cs="Arial"/>
      <w:b/>
      <w:bCs/>
      <w:iCs/>
      <w:sz w:val="28"/>
      <w:szCs w:val="28"/>
    </w:rPr>
  </w:style>
  <w:style w:type="paragraph" w:styleId="berschrift3">
    <w:name w:val="heading 3"/>
    <w:basedOn w:val="Standard"/>
    <w:next w:val="Standard"/>
    <w:link w:val="berschrift3Zchn"/>
    <w:autoRedefine/>
    <w:uiPriority w:val="9"/>
    <w:qFormat/>
    <w:rsid w:val="0066502A"/>
    <w:pPr>
      <w:keepNext/>
      <w:numPr>
        <w:ilvl w:val="2"/>
        <w:numId w:val="33"/>
      </w:numPr>
      <w:spacing w:before="240" w:after="60"/>
      <w:ind w:left="720"/>
      <w:outlineLvl w:val="2"/>
    </w:pPr>
    <w:rPr>
      <w:rFonts w:cs="Arial"/>
      <w:b/>
      <w:bCs/>
      <w:szCs w:val="26"/>
      <w:lang w:eastAsia="de-DE"/>
    </w:rPr>
  </w:style>
  <w:style w:type="paragraph" w:styleId="berschrift4">
    <w:name w:val="heading 4"/>
    <w:basedOn w:val="Standard"/>
    <w:next w:val="Standard"/>
    <w:link w:val="berschrift4Zchn"/>
    <w:uiPriority w:val="9"/>
    <w:qFormat/>
    <w:rsid w:val="00D540EB"/>
    <w:pPr>
      <w:keepNext/>
      <w:numPr>
        <w:ilvl w:val="3"/>
        <w:numId w:val="33"/>
      </w:numPr>
      <w:spacing w:before="240" w:after="60"/>
      <w:outlineLvl w:val="3"/>
    </w:pPr>
    <w:rPr>
      <w:bCs/>
      <w:szCs w:val="28"/>
    </w:rPr>
  </w:style>
  <w:style w:type="paragraph" w:styleId="berschrift5">
    <w:name w:val="heading 5"/>
    <w:basedOn w:val="Standard"/>
    <w:next w:val="Standard"/>
    <w:link w:val="berschrift5Zchn"/>
    <w:uiPriority w:val="9"/>
    <w:qFormat/>
    <w:rsid w:val="00124FA2"/>
    <w:pPr>
      <w:numPr>
        <w:ilvl w:val="4"/>
        <w:numId w:val="33"/>
      </w:numPr>
      <w:spacing w:before="240" w:after="60"/>
      <w:outlineLvl w:val="4"/>
    </w:pPr>
    <w:rPr>
      <w:b/>
      <w:bCs/>
      <w:i/>
      <w:iCs/>
      <w:sz w:val="26"/>
      <w:szCs w:val="26"/>
    </w:rPr>
  </w:style>
  <w:style w:type="paragraph" w:styleId="berschrift6">
    <w:name w:val="heading 6"/>
    <w:basedOn w:val="Standard"/>
    <w:next w:val="Standard"/>
    <w:link w:val="berschrift6Zchn"/>
    <w:uiPriority w:val="9"/>
    <w:qFormat/>
    <w:rsid w:val="00124FA2"/>
    <w:pPr>
      <w:numPr>
        <w:ilvl w:val="5"/>
        <w:numId w:val="33"/>
      </w:numPr>
      <w:spacing w:before="240" w:after="60"/>
      <w:outlineLvl w:val="5"/>
    </w:pPr>
    <w:rPr>
      <w:rFonts w:ascii="Times New Roman" w:hAnsi="Times New Roman"/>
      <w:b/>
      <w:bCs/>
      <w:sz w:val="22"/>
    </w:rPr>
  </w:style>
  <w:style w:type="paragraph" w:styleId="berschrift7">
    <w:name w:val="heading 7"/>
    <w:basedOn w:val="Standard"/>
    <w:next w:val="Standard"/>
    <w:link w:val="berschrift7Zchn"/>
    <w:uiPriority w:val="9"/>
    <w:qFormat/>
    <w:rsid w:val="00124FA2"/>
    <w:pPr>
      <w:numPr>
        <w:ilvl w:val="6"/>
        <w:numId w:val="33"/>
      </w:numPr>
      <w:spacing w:before="240" w:after="60"/>
      <w:outlineLvl w:val="6"/>
    </w:pPr>
    <w:rPr>
      <w:rFonts w:ascii="Times New Roman" w:hAnsi="Times New Roman"/>
    </w:rPr>
  </w:style>
  <w:style w:type="paragraph" w:styleId="berschrift8">
    <w:name w:val="heading 8"/>
    <w:basedOn w:val="Standard"/>
    <w:next w:val="Standard"/>
    <w:link w:val="berschrift8Zchn"/>
    <w:uiPriority w:val="9"/>
    <w:qFormat/>
    <w:rsid w:val="00124FA2"/>
    <w:pPr>
      <w:numPr>
        <w:ilvl w:val="7"/>
        <w:numId w:val="33"/>
      </w:numPr>
      <w:spacing w:before="240" w:after="60"/>
      <w:outlineLvl w:val="7"/>
    </w:pPr>
    <w:rPr>
      <w:rFonts w:ascii="Times New Roman" w:hAnsi="Times New Roman"/>
      <w:i/>
      <w:iCs/>
    </w:rPr>
  </w:style>
  <w:style w:type="paragraph" w:styleId="berschrift9">
    <w:name w:val="heading 9"/>
    <w:basedOn w:val="Standard"/>
    <w:next w:val="Standard"/>
    <w:link w:val="berschrift9Zchn"/>
    <w:uiPriority w:val="9"/>
    <w:qFormat/>
    <w:rsid w:val="00124FA2"/>
    <w:pPr>
      <w:numPr>
        <w:ilvl w:val="8"/>
        <w:numId w:val="33"/>
      </w:numPr>
      <w:spacing w:before="240" w:after="60"/>
      <w:outlineLvl w:val="8"/>
    </w:pPr>
    <w:rPr>
      <w:rFonts w:cs="Arial"/>
      <w:sz w:val="22"/>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Dokumentstruktur">
    <w:name w:val="Document Map"/>
    <w:basedOn w:val="Standard"/>
    <w:link w:val="DokumentstrukturZchn"/>
    <w:uiPriority w:val="99"/>
    <w:semiHidden/>
    <w:rsid w:val="00AE190F"/>
    <w:pPr>
      <w:shd w:val="clear" w:color="auto" w:fill="000080"/>
    </w:pPr>
    <w:rPr>
      <w:rFonts w:ascii="Tahoma" w:hAnsi="Tahoma" w:cs="Tahoma"/>
      <w:sz w:val="20"/>
      <w:szCs w:val="20"/>
    </w:rPr>
  </w:style>
  <w:style w:type="character" w:styleId="Hyperlink">
    <w:name w:val="Hyperlink"/>
    <w:basedOn w:val="Absatz-Standardschriftart"/>
    <w:uiPriority w:val="99"/>
    <w:rsid w:val="00AE190F"/>
    <w:rPr>
      <w:color w:val="0000FF"/>
      <w:u w:val="single"/>
    </w:rPr>
  </w:style>
  <w:style w:type="paragraph" w:styleId="Verzeichnis1">
    <w:name w:val="toc 1"/>
    <w:basedOn w:val="Standard"/>
    <w:next w:val="Standard"/>
    <w:autoRedefine/>
    <w:uiPriority w:val="39"/>
    <w:rsid w:val="00AE190F"/>
  </w:style>
  <w:style w:type="paragraph" w:styleId="Kopfzeile">
    <w:name w:val="header"/>
    <w:basedOn w:val="Standard"/>
    <w:link w:val="KopfzeileZchn"/>
    <w:uiPriority w:val="99"/>
    <w:rsid w:val="00AE190F"/>
    <w:pPr>
      <w:tabs>
        <w:tab w:val="center" w:pos="4536"/>
        <w:tab w:val="right" w:pos="9072"/>
      </w:tabs>
    </w:pPr>
  </w:style>
  <w:style w:type="paragraph" w:styleId="Fuzeile">
    <w:name w:val="footer"/>
    <w:basedOn w:val="Standard"/>
    <w:link w:val="FuzeileZchn"/>
    <w:uiPriority w:val="99"/>
    <w:rsid w:val="00AE190F"/>
    <w:pPr>
      <w:tabs>
        <w:tab w:val="center" w:pos="4536"/>
        <w:tab w:val="right" w:pos="9072"/>
      </w:tabs>
    </w:pPr>
  </w:style>
  <w:style w:type="character" w:styleId="Seitenzahl">
    <w:name w:val="page number"/>
    <w:basedOn w:val="Absatz-Standardschriftart"/>
    <w:uiPriority w:val="99"/>
    <w:rsid w:val="00AE190F"/>
  </w:style>
  <w:style w:type="paragraph" w:styleId="Listennummer">
    <w:name w:val="List Number"/>
    <w:basedOn w:val="Standard"/>
    <w:uiPriority w:val="99"/>
    <w:rsid w:val="00766DC7"/>
    <w:pPr>
      <w:numPr>
        <w:numId w:val="11"/>
      </w:numPr>
    </w:pPr>
  </w:style>
  <w:style w:type="paragraph" w:styleId="Verzeichnis2">
    <w:name w:val="toc 2"/>
    <w:basedOn w:val="Standard"/>
    <w:next w:val="Standard"/>
    <w:autoRedefine/>
    <w:uiPriority w:val="39"/>
    <w:rsid w:val="00AC3D50"/>
    <w:pPr>
      <w:ind w:left="240"/>
    </w:pPr>
  </w:style>
  <w:style w:type="paragraph" w:styleId="Verzeichnis3">
    <w:name w:val="toc 3"/>
    <w:basedOn w:val="Standard"/>
    <w:next w:val="Standard"/>
    <w:autoRedefine/>
    <w:uiPriority w:val="39"/>
    <w:rsid w:val="00AC3D50"/>
    <w:pPr>
      <w:ind w:left="480"/>
    </w:pPr>
  </w:style>
  <w:style w:type="paragraph" w:styleId="Beschriftung">
    <w:name w:val="caption"/>
    <w:basedOn w:val="Standard"/>
    <w:next w:val="Standard"/>
    <w:uiPriority w:val="35"/>
    <w:qFormat/>
    <w:rsid w:val="006A0CC7"/>
    <w:rPr>
      <w:b/>
      <w:bCs/>
      <w:sz w:val="20"/>
      <w:szCs w:val="20"/>
    </w:rPr>
  </w:style>
  <w:style w:type="table" w:styleId="Tabellenraster">
    <w:name w:val="Table Grid"/>
    <w:basedOn w:val="NormaleTabelle"/>
    <w:uiPriority w:val="39"/>
    <w:rsid w:val="006A0CC7"/>
    <w:pPr>
      <w:spacing w:line="36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bbildungsverzeichnis">
    <w:name w:val="table of figures"/>
    <w:basedOn w:val="Standard"/>
    <w:next w:val="Standard"/>
    <w:uiPriority w:val="99"/>
    <w:rsid w:val="00AF73E4"/>
  </w:style>
  <w:style w:type="paragraph" w:styleId="Verzeichnis4">
    <w:name w:val="toc 4"/>
    <w:basedOn w:val="Standard"/>
    <w:next w:val="Standard"/>
    <w:autoRedefine/>
    <w:uiPriority w:val="39"/>
    <w:semiHidden/>
    <w:rsid w:val="00D540EB"/>
    <w:pPr>
      <w:ind w:left="720"/>
    </w:pPr>
  </w:style>
  <w:style w:type="paragraph" w:styleId="Titel">
    <w:name w:val="Title"/>
    <w:basedOn w:val="Standard"/>
    <w:next w:val="Standard"/>
    <w:link w:val="TitelZchn"/>
    <w:uiPriority w:val="10"/>
    <w:qFormat/>
    <w:rsid w:val="00EC3933"/>
    <w:pPr>
      <w:spacing w:before="240" w:after="60"/>
      <w:jc w:val="center"/>
      <w:outlineLvl w:val="0"/>
    </w:pPr>
    <w:rPr>
      <w:rFonts w:asciiTheme="majorHAnsi" w:hAnsiTheme="majorHAnsi" w:eastAsiaTheme="majorEastAsia" w:cstheme="majorBidi"/>
      <w:b/>
      <w:bCs/>
      <w:kern w:val="28"/>
      <w:sz w:val="32"/>
      <w:szCs w:val="32"/>
    </w:rPr>
  </w:style>
  <w:style w:type="character" w:styleId="TitelZchn" w:customStyle="1">
    <w:name w:val="Titel Zchn"/>
    <w:basedOn w:val="Absatz-Standardschriftart"/>
    <w:link w:val="Titel"/>
    <w:uiPriority w:val="10"/>
    <w:rsid w:val="00EC3933"/>
    <w:rPr>
      <w:rFonts w:asciiTheme="majorHAnsi" w:hAnsiTheme="majorHAnsi" w:eastAsiaTheme="majorEastAsia" w:cstheme="majorBidi"/>
      <w:b/>
      <w:bCs/>
      <w:kern w:val="28"/>
      <w:sz w:val="32"/>
      <w:szCs w:val="32"/>
    </w:rPr>
  </w:style>
  <w:style w:type="character" w:styleId="berschrift1Zchn" w:customStyle="1">
    <w:name w:val="Überschrift 1 Zchn"/>
    <w:link w:val="berschrift1"/>
    <w:rsid w:val="00C65458"/>
    <w:rPr>
      <w:rFonts w:ascii="Arial" w:hAnsi="Arial" w:eastAsia="Calibri" w:cs="Arial"/>
      <w:b/>
      <w:bCs/>
      <w:kern w:val="32"/>
      <w:sz w:val="32"/>
      <w:szCs w:val="32"/>
      <w:lang w:eastAsia="en-US"/>
    </w:rPr>
  </w:style>
  <w:style w:type="character" w:styleId="KopfzeileZchn" w:customStyle="1">
    <w:name w:val="Kopfzeile Zchn"/>
    <w:link w:val="Kopfzeile"/>
    <w:uiPriority w:val="99"/>
    <w:rsid w:val="00EC3933"/>
    <w:rPr>
      <w:rFonts w:ascii="Arial" w:hAnsi="Arial"/>
      <w:sz w:val="24"/>
      <w:szCs w:val="24"/>
    </w:rPr>
  </w:style>
  <w:style w:type="character" w:styleId="FuzeileZchn" w:customStyle="1">
    <w:name w:val="Fußzeile Zchn"/>
    <w:link w:val="Fuzeile"/>
    <w:uiPriority w:val="99"/>
    <w:rsid w:val="00EC3933"/>
    <w:rPr>
      <w:rFonts w:ascii="Arial" w:hAnsi="Arial"/>
      <w:sz w:val="24"/>
      <w:szCs w:val="24"/>
    </w:rPr>
  </w:style>
  <w:style w:type="paragraph" w:styleId="Sprechblasentext">
    <w:name w:val="Balloon Text"/>
    <w:basedOn w:val="Standard"/>
    <w:link w:val="SprechblasentextZchn"/>
    <w:uiPriority w:val="99"/>
    <w:unhideWhenUsed/>
    <w:rsid w:val="00EC3933"/>
    <w:pPr>
      <w:spacing w:after="0" w:line="240" w:lineRule="auto"/>
    </w:pPr>
    <w:rPr>
      <w:rFonts w:ascii="Tahoma" w:hAnsi="Tahoma" w:cs="Tahoma"/>
      <w:sz w:val="16"/>
      <w:szCs w:val="16"/>
    </w:rPr>
  </w:style>
  <w:style w:type="character" w:styleId="SprechblasentextZchn" w:customStyle="1">
    <w:name w:val="Sprechblasentext Zchn"/>
    <w:basedOn w:val="Absatz-Standardschriftart"/>
    <w:link w:val="Sprechblasentext"/>
    <w:uiPriority w:val="99"/>
    <w:rsid w:val="00EC3933"/>
    <w:rPr>
      <w:rFonts w:ascii="Tahoma" w:hAnsi="Tahoma" w:eastAsia="Calibri" w:cs="Tahoma"/>
      <w:sz w:val="16"/>
      <w:szCs w:val="16"/>
      <w:lang w:eastAsia="en-US"/>
    </w:rPr>
  </w:style>
  <w:style w:type="paragraph" w:styleId="Inhaltsverzeichnisberschrift">
    <w:name w:val="TOC Heading"/>
    <w:basedOn w:val="berschrift1"/>
    <w:next w:val="Standard"/>
    <w:uiPriority w:val="39"/>
    <w:unhideWhenUsed/>
    <w:qFormat/>
    <w:rsid w:val="00EC3933"/>
    <w:pPr>
      <w:outlineLvl w:val="9"/>
    </w:pPr>
    <w:rPr>
      <w:rFonts w:eastAsia="Times New Roman" w:cs="Times New Roman"/>
      <w:szCs w:val="28"/>
    </w:rPr>
  </w:style>
  <w:style w:type="character" w:styleId="berschrift2Zchn" w:customStyle="1">
    <w:name w:val="Überschrift 2 Zchn"/>
    <w:link w:val="berschrift2"/>
    <w:rsid w:val="007B3977"/>
    <w:rPr>
      <w:rFonts w:ascii="Arial" w:hAnsi="Arial" w:eastAsia="Calibri" w:cs="Arial"/>
      <w:b/>
      <w:bCs/>
      <w:iCs/>
      <w:sz w:val="28"/>
      <w:szCs w:val="28"/>
      <w:lang w:eastAsia="en-US"/>
    </w:rPr>
  </w:style>
  <w:style w:type="paragraph" w:styleId="Funotentext">
    <w:name w:val="footnote text"/>
    <w:basedOn w:val="Standard"/>
    <w:link w:val="FunotentextZchn"/>
    <w:uiPriority w:val="99"/>
    <w:unhideWhenUsed/>
    <w:rsid w:val="00EC3933"/>
    <w:pPr>
      <w:spacing w:after="0" w:line="240" w:lineRule="auto"/>
    </w:pPr>
    <w:rPr>
      <w:rFonts w:ascii="Calibri" w:hAnsi="Calibri"/>
      <w:sz w:val="20"/>
      <w:szCs w:val="20"/>
    </w:rPr>
  </w:style>
  <w:style w:type="character" w:styleId="FunotentextZchn" w:customStyle="1">
    <w:name w:val="Fußnotentext Zchn"/>
    <w:basedOn w:val="Absatz-Standardschriftart"/>
    <w:link w:val="Funotentext"/>
    <w:uiPriority w:val="99"/>
    <w:rsid w:val="00EC3933"/>
    <w:rPr>
      <w:rFonts w:ascii="Calibri" w:hAnsi="Calibri" w:eastAsia="Calibri"/>
      <w:lang w:eastAsia="en-US"/>
    </w:rPr>
  </w:style>
  <w:style w:type="paragraph" w:styleId="Literaturverzeichnis">
    <w:name w:val="Bibliography"/>
    <w:basedOn w:val="Standard"/>
    <w:next w:val="Standard"/>
    <w:uiPriority w:val="37"/>
    <w:semiHidden/>
    <w:unhideWhenUsed/>
    <w:rsid w:val="00EC3933"/>
    <w:rPr>
      <w:rFonts w:ascii="Calibri" w:hAnsi="Calibri"/>
    </w:rPr>
  </w:style>
  <w:style w:type="character" w:styleId="Buchtitel">
    <w:name w:val="Book Title"/>
    <w:uiPriority w:val="33"/>
    <w:qFormat/>
    <w:rsid w:val="00EC3933"/>
    <w:rPr>
      <w:b/>
      <w:bCs/>
      <w:smallCaps/>
      <w:spacing w:val="5"/>
    </w:rPr>
  </w:style>
  <w:style w:type="character" w:styleId="IntensiverVerweis">
    <w:name w:val="Intense Reference"/>
    <w:uiPriority w:val="32"/>
    <w:qFormat/>
    <w:rsid w:val="00EC3933"/>
    <w:rPr>
      <w:b/>
      <w:bCs/>
      <w:smallCaps/>
      <w:color w:val="C0504D"/>
      <w:spacing w:val="5"/>
      <w:u w:val="single"/>
    </w:rPr>
  </w:style>
  <w:style w:type="character" w:styleId="SchwacherVerweis">
    <w:name w:val="Subtle Reference"/>
    <w:uiPriority w:val="31"/>
    <w:qFormat/>
    <w:rsid w:val="00EC3933"/>
    <w:rPr>
      <w:smallCaps/>
      <w:color w:val="C0504D"/>
      <w:u w:val="single"/>
    </w:rPr>
  </w:style>
  <w:style w:type="character" w:styleId="IntensiveHervorhebung">
    <w:name w:val="Intense Emphasis"/>
    <w:uiPriority w:val="21"/>
    <w:qFormat/>
    <w:rsid w:val="00EC3933"/>
    <w:rPr>
      <w:b/>
      <w:bCs/>
      <w:i/>
      <w:iCs/>
      <w:color w:val="4F81BD"/>
    </w:rPr>
  </w:style>
  <w:style w:type="character" w:styleId="SchwacheHervorhebung">
    <w:name w:val="Subtle Emphasis"/>
    <w:uiPriority w:val="19"/>
    <w:qFormat/>
    <w:rsid w:val="00EC3933"/>
    <w:rPr>
      <w:i/>
      <w:iCs/>
      <w:color w:val="808080"/>
    </w:rPr>
  </w:style>
  <w:style w:type="paragraph" w:styleId="IntensivesZitat">
    <w:name w:val="Intense Quote"/>
    <w:basedOn w:val="Standard"/>
    <w:next w:val="Standard"/>
    <w:link w:val="IntensivesZitatZchn"/>
    <w:uiPriority w:val="30"/>
    <w:qFormat/>
    <w:rsid w:val="00EC3933"/>
    <w:pPr>
      <w:pBdr>
        <w:bottom w:val="single" w:color="4F81BD" w:sz="4" w:space="4"/>
      </w:pBdr>
      <w:spacing w:before="200" w:after="280"/>
      <w:ind w:left="936" w:right="936"/>
    </w:pPr>
    <w:rPr>
      <w:rFonts w:ascii="Calibri" w:hAnsi="Calibri"/>
      <w:b/>
      <w:bCs/>
      <w:i/>
      <w:iCs/>
      <w:color w:val="4F81BD"/>
    </w:rPr>
  </w:style>
  <w:style w:type="character" w:styleId="IntensivesZitatZchn" w:customStyle="1">
    <w:name w:val="Intensives Zitat Zchn"/>
    <w:basedOn w:val="Absatz-Standardschriftart"/>
    <w:link w:val="IntensivesZitat"/>
    <w:uiPriority w:val="30"/>
    <w:rsid w:val="00EC3933"/>
    <w:rPr>
      <w:rFonts w:ascii="Calibri" w:hAnsi="Calibri" w:eastAsia="Calibri"/>
      <w:b/>
      <w:bCs/>
      <w:i/>
      <w:iCs/>
      <w:color w:val="4F81BD"/>
      <w:sz w:val="22"/>
      <w:szCs w:val="22"/>
      <w:lang w:eastAsia="en-US"/>
    </w:rPr>
  </w:style>
  <w:style w:type="paragraph" w:styleId="Zitat">
    <w:name w:val="Quote"/>
    <w:basedOn w:val="Standard"/>
    <w:next w:val="Standard"/>
    <w:link w:val="ZitatZchn"/>
    <w:uiPriority w:val="29"/>
    <w:qFormat/>
    <w:rsid w:val="00EC3933"/>
    <w:rPr>
      <w:rFonts w:ascii="Calibri" w:hAnsi="Calibri"/>
      <w:i/>
      <w:iCs/>
      <w:color w:val="000000"/>
    </w:rPr>
  </w:style>
  <w:style w:type="character" w:styleId="ZitatZchn" w:customStyle="1">
    <w:name w:val="Zitat Zchn"/>
    <w:basedOn w:val="Absatz-Standardschriftart"/>
    <w:link w:val="Zitat"/>
    <w:uiPriority w:val="29"/>
    <w:rsid w:val="00EC3933"/>
    <w:rPr>
      <w:rFonts w:ascii="Calibri" w:hAnsi="Calibri" w:eastAsia="Calibri"/>
      <w:i/>
      <w:iCs/>
      <w:color w:val="000000"/>
      <w:sz w:val="22"/>
      <w:szCs w:val="22"/>
      <w:lang w:eastAsia="en-US"/>
    </w:rPr>
  </w:style>
  <w:style w:type="paragraph" w:styleId="Listenabsatz">
    <w:name w:val="List Paragraph"/>
    <w:basedOn w:val="Standard"/>
    <w:uiPriority w:val="34"/>
    <w:qFormat/>
    <w:rsid w:val="00EC3933"/>
    <w:pPr>
      <w:ind w:left="720"/>
      <w:contextualSpacing/>
    </w:pPr>
    <w:rPr>
      <w:rFonts w:ascii="Calibri" w:hAnsi="Calibri"/>
    </w:rPr>
  </w:style>
  <w:style w:type="table" w:styleId="MittlereListe1-Akzent1">
    <w:name w:val="Medium List 1 Accent 1"/>
    <w:basedOn w:val="NormaleTabelle"/>
    <w:uiPriority w:val="65"/>
    <w:rsid w:val="00EC3933"/>
    <w:rPr>
      <w:rFonts w:ascii="Calibri" w:hAnsi="Calibri" w:eastAsia="Calibri"/>
      <w:color w:val="000000"/>
      <w:sz w:val="22"/>
      <w:szCs w:val="22"/>
      <w:lang w:eastAsia="en-US"/>
    </w:rPr>
    <w:tblPr>
      <w:tblStyleRowBandSize w:val="1"/>
      <w:tblStyleColBandSize w:val="1"/>
      <w:tblBorders>
        <w:top w:val="single" w:color="4F81BD" w:sz="8" w:space="0"/>
        <w:bottom w:val="single" w:color="4F81BD" w:sz="8" w:space="0"/>
      </w:tblBorders>
    </w:tblPr>
    <w:tblStylePr w:type="firstRow">
      <w:rPr>
        <w:rFonts w:ascii="Cambria" w:hAnsi="Cambria" w:eastAsia="Times New Roman" w:cs="Times New Roman"/>
      </w:rPr>
      <w:tblPr/>
      <w:tcPr>
        <w:tcBorders>
          <w:top w:val="nil"/>
          <w:bottom w:val="single" w:color="4F81BD" w:sz="8" w:space="0"/>
        </w:tcBorders>
      </w:tcPr>
    </w:tblStylePr>
    <w:tblStylePr w:type="lastRow">
      <w:rPr>
        <w:b/>
        <w:bCs/>
        <w:color w:val="1F497D"/>
      </w:rPr>
      <w:tblPr/>
      <w:tcPr>
        <w:tcBorders>
          <w:top w:val="single" w:color="4F81BD" w:sz="8" w:space="0"/>
          <w:bottom w:val="single" w:color="4F81BD" w:sz="8" w:space="0"/>
        </w:tcBorders>
      </w:tcPr>
    </w:tblStylePr>
    <w:tblStylePr w:type="firstCol">
      <w:rPr>
        <w:b/>
        <w:bCs/>
      </w:rPr>
    </w:tblStylePr>
    <w:tblStylePr w:type="lastCol">
      <w:rPr>
        <w:b/>
        <w:bCs/>
      </w:rPr>
      <w:tblPr/>
      <w:tcPr>
        <w:tcBorders>
          <w:top w:val="single" w:color="4F81BD" w:sz="8" w:space="0"/>
          <w:bottom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MittlereSchattierung2-Akzent1">
    <w:name w:val="Medium Shading 2 Accent 1"/>
    <w:basedOn w:val="NormaleTabelle"/>
    <w:uiPriority w:val="64"/>
    <w:rsid w:val="00EC3933"/>
    <w:rPr>
      <w:rFonts w:ascii="Calibri" w:hAnsi="Calibri" w:eastAsia="Calibri"/>
      <w:sz w:val="22"/>
      <w:szCs w:val="22"/>
      <w:lang w:eastAsia="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ittlereSchattierung1-Akzent1">
    <w:name w:val="Medium Shading 1 Accent 1"/>
    <w:basedOn w:val="NormaleTabelle"/>
    <w:uiPriority w:val="63"/>
    <w:rsid w:val="00EC3933"/>
    <w:rPr>
      <w:rFonts w:ascii="Calibri" w:hAnsi="Calibri" w:eastAsia="Calibri"/>
      <w:sz w:val="22"/>
      <w:szCs w:val="22"/>
      <w:lang w:eastAsia="en-US"/>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HellesRaster-Akzent1">
    <w:name w:val="Light Grid Accent 1"/>
    <w:basedOn w:val="NormaleTabelle"/>
    <w:uiPriority w:val="62"/>
    <w:rsid w:val="00EC3933"/>
    <w:rPr>
      <w:rFonts w:ascii="Calibri" w:hAnsi="Calibri" w:eastAsia="Calibri"/>
      <w:sz w:val="22"/>
      <w:szCs w:val="22"/>
      <w:lang w:eastAsia="en-US"/>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Cambria" w:hAnsi="Cambria" w:eastAsia="Times New Roman" w:cs="Times New Roman"/>
        <w:b/>
        <w:bCs/>
      </w:rPr>
      <w:tblPr/>
      <w:tcPr>
        <w:tcBorders>
          <w:top w:val="single" w:color="4F81BD" w:sz="8" w:space="0"/>
          <w:left w:val="single" w:color="4F81BD" w:sz="8" w:space="0"/>
          <w:bottom w:val="single" w:color="4F81BD" w:sz="18" w:space="0"/>
          <w:right w:val="single" w:color="4F81BD" w:sz="8" w:space="0"/>
          <w:insideH w:val="nil"/>
          <w:insideV w:val="single" w:color="4F81BD" w:sz="8" w:space="0"/>
        </w:tcBorders>
      </w:tcPr>
    </w:tblStylePr>
    <w:tblStylePr w:type="lastRow">
      <w:pPr>
        <w:spacing w:before="0" w:after="0" w:line="240" w:lineRule="auto"/>
      </w:pPr>
      <w:rPr>
        <w:rFonts w:ascii="Cambria" w:hAnsi="Cambria" w:eastAsia="Times New Roman" w:cs="Times New Roman"/>
        <w:b/>
        <w:bCs/>
      </w:rPr>
      <w:tblPr/>
      <w:tcPr>
        <w:tcBorders>
          <w:top w:val="double" w:color="4F81BD" w:sz="6" w:space="0"/>
          <w:left w:val="single" w:color="4F81BD" w:sz="8" w:space="0"/>
          <w:bottom w:val="single" w:color="4F81BD" w:sz="8" w:space="0"/>
          <w:right w:val="single" w:color="4F81BD" w:sz="8" w:space="0"/>
          <w:insideH w:val="nil"/>
          <w:insideV w:val="single" w:color="4F81BD" w:sz="8" w:space="0"/>
        </w:tcBorders>
      </w:tcPr>
    </w:tblStylePr>
    <w:tblStylePr w:type="firstCol">
      <w:rPr>
        <w:rFonts w:ascii="Cambria" w:hAnsi="Cambria" w:eastAsia="Times New Roman" w:cs="Times New Roman"/>
        <w:b/>
        <w:bCs/>
      </w:rPr>
    </w:tblStylePr>
    <w:tblStylePr w:type="lastCol">
      <w:rPr>
        <w:rFonts w:ascii="Cambria" w:hAnsi="Cambria" w:eastAsia="Times New Roman"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4F81BD"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4F81BD" w:sz="8" w:space="0"/>
        </w:tcBorders>
      </w:tcPr>
    </w:tblStylePr>
  </w:style>
  <w:style w:type="table" w:styleId="HelleListe-Akzent1">
    <w:name w:val="Light List Accent 1"/>
    <w:basedOn w:val="NormaleTabelle"/>
    <w:uiPriority w:val="61"/>
    <w:rsid w:val="00EC3933"/>
    <w:rPr>
      <w:rFonts w:ascii="Calibri" w:hAnsi="Calibri" w:eastAsia="Calibri"/>
      <w:sz w:val="22"/>
      <w:szCs w:val="22"/>
      <w:lang w:eastAsia="en-US"/>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HelleSchattierung-Akzent1">
    <w:name w:val="Light Shading Accent 1"/>
    <w:basedOn w:val="NormaleTabelle"/>
    <w:uiPriority w:val="60"/>
    <w:rsid w:val="00EC3933"/>
    <w:rPr>
      <w:rFonts w:ascii="Calibri" w:hAnsi="Calibri" w:eastAsia="Calibri"/>
      <w:color w:val="365F91"/>
      <w:sz w:val="22"/>
      <w:szCs w:val="22"/>
      <w:lang w:eastAsia="en-US"/>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FarbigesRaster">
    <w:name w:val="Colorful Grid"/>
    <w:basedOn w:val="NormaleTabelle"/>
    <w:uiPriority w:val="73"/>
    <w:rsid w:val="00EC3933"/>
    <w:rPr>
      <w:rFonts w:ascii="Calibri" w:hAnsi="Calibri" w:eastAsia="Calibri"/>
      <w:color w:val="000000"/>
      <w:sz w:val="22"/>
      <w:szCs w:val="22"/>
      <w:lang w:eastAsia="en-US"/>
    </w:rPr>
    <w:tblPr>
      <w:tblStyleRowBandSize w:val="1"/>
      <w:tblStyleColBandSize w:val="1"/>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FarbigeListe">
    <w:name w:val="Colorful List"/>
    <w:basedOn w:val="NormaleTabelle"/>
    <w:uiPriority w:val="72"/>
    <w:rsid w:val="00EC3933"/>
    <w:rPr>
      <w:rFonts w:ascii="Calibri" w:hAnsi="Calibri" w:eastAsia="Calibri"/>
      <w:color w:val="000000"/>
      <w:sz w:val="22"/>
      <w:szCs w:val="22"/>
      <w:lang w:eastAsia="en-US"/>
    </w:rPr>
    <w:tblPr>
      <w:tblStyleRowBandSize w:val="1"/>
      <w:tblStyleColBandSize w:val="1"/>
    </w:tblPr>
    <w:tcPr>
      <w:shd w:val="clear" w:color="auto" w:fill="E6E6E6"/>
    </w:tcPr>
    <w:tblStylePr w:type="firstRow">
      <w:rPr>
        <w:b/>
        <w:bCs/>
        <w:color w:val="FFFFFF"/>
      </w:rPr>
      <w:tblPr/>
      <w:tcPr>
        <w:tcBorders>
          <w:bottom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FarbigeSchattierung">
    <w:name w:val="Colorful Shading"/>
    <w:basedOn w:val="NormaleTabelle"/>
    <w:uiPriority w:val="71"/>
    <w:rsid w:val="00EC3933"/>
    <w:rPr>
      <w:rFonts w:ascii="Calibri" w:hAnsi="Calibri" w:eastAsia="Calibri"/>
      <w:color w:val="000000"/>
      <w:sz w:val="22"/>
      <w:szCs w:val="22"/>
      <w:lang w:eastAsia="en-US"/>
    </w:rPr>
    <w:tblPr>
      <w:tblStyleRowBandSize w:val="1"/>
      <w:tblStyleColBandSize w:val="1"/>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color="000000"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DunkleListe">
    <w:name w:val="Dark List"/>
    <w:basedOn w:val="NormaleTabelle"/>
    <w:uiPriority w:val="70"/>
    <w:rsid w:val="00EC3933"/>
    <w:rPr>
      <w:rFonts w:ascii="Calibri" w:hAnsi="Calibri" w:eastAsia="Calibri"/>
      <w:color w:val="FFFFFF"/>
      <w:sz w:val="22"/>
      <w:szCs w:val="22"/>
      <w:lang w:eastAsia="en-US"/>
    </w:rPr>
    <w:tblPr>
      <w:tblStyleRowBandSize w:val="1"/>
      <w:tblStyleColBandSize w:val="1"/>
    </w:tblPr>
    <w:tcPr>
      <w:shd w:val="clear" w:color="auto" w:fill="000000"/>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single" w:color="FFFFFF" w:sz="18" w:space="0"/>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MittleresRaster3">
    <w:name w:val="Medium Grid 3"/>
    <w:basedOn w:val="NormaleTabelle"/>
    <w:uiPriority w:val="69"/>
    <w:rsid w:val="00EC3933"/>
    <w:rPr>
      <w:rFonts w:ascii="Calibri" w:hAnsi="Calibri" w:eastAsia="Calibri"/>
      <w:sz w:val="22"/>
      <w:szCs w:val="22"/>
      <w:lang w:eastAsia="en-US"/>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000000"/>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808080"/>
      </w:tcPr>
    </w:tblStylePr>
  </w:style>
  <w:style w:type="table" w:styleId="MittleresRaster2">
    <w:name w:val="Medium Grid 2"/>
    <w:basedOn w:val="NormaleTabelle"/>
    <w:uiPriority w:val="68"/>
    <w:rsid w:val="00EC3933"/>
    <w:rPr>
      <w:rFonts w:ascii="Cambria" w:hAnsi="Cambria"/>
      <w:color w:val="000000"/>
      <w:sz w:val="22"/>
      <w:szCs w:val="22"/>
      <w:lang w:eastAsia="en-US"/>
    </w:rPr>
    <w:tblPr>
      <w:tblStyleRowBandSize w:val="1"/>
      <w:tblStyleColBandSize w:val="1"/>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color="000000" w:sz="6" w:space="0"/>
          <w:insideV w:val="single" w:color="000000" w:sz="6" w:space="0"/>
        </w:tcBorders>
        <w:shd w:val="clear" w:color="auto" w:fill="808080"/>
      </w:tcPr>
    </w:tblStylePr>
    <w:tblStylePr w:type="nwCell">
      <w:tblPr/>
      <w:tcPr>
        <w:shd w:val="clear" w:color="auto" w:fill="FFFFFF"/>
      </w:tcPr>
    </w:tblStylePr>
  </w:style>
  <w:style w:type="table" w:styleId="MittleresRaster1">
    <w:name w:val="Medium Grid 1"/>
    <w:basedOn w:val="NormaleTabelle"/>
    <w:uiPriority w:val="67"/>
    <w:rsid w:val="00EC3933"/>
    <w:rPr>
      <w:rFonts w:ascii="Calibri" w:hAnsi="Calibri" w:eastAsia="Calibri"/>
      <w:sz w:val="22"/>
      <w:szCs w:val="22"/>
      <w:lang w:eastAsia="en-US"/>
    </w:rPr>
    <w:tblPr>
      <w:tblStyleRowBandSize w:val="1"/>
      <w:tblStyleColBandSize w:val="1"/>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ittlereListe2">
    <w:name w:val="Medium List 2"/>
    <w:basedOn w:val="NormaleTabelle"/>
    <w:uiPriority w:val="66"/>
    <w:rsid w:val="00EC3933"/>
    <w:rPr>
      <w:rFonts w:ascii="Cambria" w:hAnsi="Cambria"/>
      <w:color w:val="000000"/>
      <w:sz w:val="22"/>
      <w:szCs w:val="22"/>
      <w:lang w:eastAsia="en-US"/>
    </w:rPr>
    <w:tblPr>
      <w:tblStyleRowBandSize w:val="1"/>
      <w:tblStyleColBandSize w:val="1"/>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nil"/>
          <w:bottom w:val="single" w:color="000000" w:sz="24" w:space="0"/>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single" w:color="000000"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ittlereListe1">
    <w:name w:val="Medium List 1"/>
    <w:basedOn w:val="NormaleTabelle"/>
    <w:uiPriority w:val="65"/>
    <w:rsid w:val="00EC3933"/>
    <w:rPr>
      <w:rFonts w:ascii="Calibri" w:hAnsi="Calibri" w:eastAsia="Calibri"/>
      <w:color w:val="000000"/>
      <w:sz w:val="22"/>
      <w:szCs w:val="22"/>
      <w:lang w:eastAsia="en-US"/>
    </w:rPr>
    <w:tblPr>
      <w:tblStyleRowBandSize w:val="1"/>
      <w:tblStyleColBandSize w:val="1"/>
      <w:tblBorders>
        <w:top w:val="single" w:color="000000" w:sz="8" w:space="0"/>
        <w:bottom w:val="single" w:color="000000" w:sz="8" w:space="0"/>
      </w:tblBorders>
    </w:tblPr>
    <w:tblStylePr w:type="firstRow">
      <w:rPr>
        <w:rFonts w:ascii="Cambria" w:hAnsi="Cambria" w:eastAsia="Times New Roman" w:cs="Times New Roman"/>
      </w:rPr>
      <w:tblPr/>
      <w:tcPr>
        <w:tcBorders>
          <w:top w:val="nil"/>
          <w:bottom w:val="single" w:color="000000" w:sz="8" w:space="0"/>
        </w:tcBorders>
      </w:tcPr>
    </w:tblStylePr>
    <w:tblStylePr w:type="lastRow">
      <w:rPr>
        <w:b/>
        <w:bCs/>
        <w:color w:val="1F497D"/>
      </w:rPr>
      <w:tblPr/>
      <w:tcPr>
        <w:tcBorders>
          <w:top w:val="single" w:color="000000" w:sz="8" w:space="0"/>
          <w:bottom w:val="single" w:color="000000" w:sz="8" w:space="0"/>
        </w:tcBorders>
      </w:tcPr>
    </w:tblStylePr>
    <w:tblStylePr w:type="firstCol">
      <w:rPr>
        <w:b/>
        <w:bCs/>
      </w:rPr>
    </w:tblStylePr>
    <w:tblStylePr w:type="lastCol">
      <w:rPr>
        <w:b/>
        <w:bCs/>
      </w:rPr>
      <w:tblPr/>
      <w:tcPr>
        <w:tcBorders>
          <w:top w:val="single" w:color="000000" w:sz="8" w:space="0"/>
          <w:bottom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MittlereSchattierung2">
    <w:name w:val="Medium Shading 2"/>
    <w:basedOn w:val="NormaleTabelle"/>
    <w:uiPriority w:val="64"/>
    <w:rsid w:val="00EC3933"/>
    <w:rPr>
      <w:rFonts w:ascii="Calibri" w:hAnsi="Calibri" w:eastAsia="Calibri"/>
      <w:sz w:val="22"/>
      <w:szCs w:val="22"/>
      <w:lang w:eastAsia="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ittlereSchattierung1">
    <w:name w:val="Medium Shading 1"/>
    <w:basedOn w:val="NormaleTabelle"/>
    <w:uiPriority w:val="63"/>
    <w:rsid w:val="00EC3933"/>
    <w:rPr>
      <w:rFonts w:ascii="Calibri" w:hAnsi="Calibri" w:eastAsia="Calibri"/>
      <w:sz w:val="22"/>
      <w:szCs w:val="22"/>
      <w:lang w:eastAsia="en-US"/>
    </w:rPr>
    <w:tblPr>
      <w:tblStyleRowBandSize w:val="1"/>
      <w:tblStyleColBandSize w:val="1"/>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HellesRaster">
    <w:name w:val="Light Grid"/>
    <w:basedOn w:val="NormaleTabelle"/>
    <w:uiPriority w:val="62"/>
    <w:rsid w:val="00EC3933"/>
    <w:rPr>
      <w:rFonts w:ascii="Calibri" w:hAnsi="Calibri" w:eastAsia="Calibri"/>
      <w:sz w:val="22"/>
      <w:szCs w:val="22"/>
      <w:lang w:eastAsia="en-US"/>
    </w:rPr>
    <w:tblPr>
      <w:tblStyleRowBandSize w:val="1"/>
      <w:tblStyleColBandSize w:val="1"/>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Cambria" w:hAnsi="Cambria" w:eastAsia="Times New Roman" w:cs="Times New Roman"/>
        <w:b/>
        <w:bCs/>
      </w:rPr>
      <w:tblPr/>
      <w:tcPr>
        <w:tcBorders>
          <w:top w:val="single" w:color="000000" w:sz="8" w:space="0"/>
          <w:left w:val="single" w:color="000000" w:sz="8" w:space="0"/>
          <w:bottom w:val="single" w:color="000000" w:sz="18" w:space="0"/>
          <w:right w:val="single" w:color="000000" w:sz="8" w:space="0"/>
          <w:insideH w:val="nil"/>
          <w:insideV w:val="single" w:color="000000" w:sz="8" w:space="0"/>
        </w:tcBorders>
      </w:tcPr>
    </w:tblStylePr>
    <w:tblStylePr w:type="lastRow">
      <w:pPr>
        <w:spacing w:before="0" w:after="0" w:line="240" w:lineRule="auto"/>
      </w:pPr>
      <w:rPr>
        <w:rFonts w:ascii="Cambria" w:hAnsi="Cambria" w:eastAsia="Times New Roman" w:cs="Times New Roman"/>
        <w:b/>
        <w:bCs/>
      </w:rPr>
      <w:tblPr/>
      <w:tcPr>
        <w:tcBorders>
          <w:top w:val="double" w:color="000000" w:sz="6" w:space="0"/>
          <w:left w:val="single" w:color="000000" w:sz="8" w:space="0"/>
          <w:bottom w:val="single" w:color="000000" w:sz="8" w:space="0"/>
          <w:right w:val="single" w:color="000000" w:sz="8" w:space="0"/>
          <w:insideH w:val="nil"/>
          <w:insideV w:val="single" w:color="000000" w:sz="8" w:space="0"/>
        </w:tcBorders>
      </w:tcPr>
    </w:tblStylePr>
    <w:tblStylePr w:type="firstCol">
      <w:rPr>
        <w:rFonts w:ascii="Cambria" w:hAnsi="Cambria" w:eastAsia="Times New Roman" w:cs="Times New Roman"/>
        <w:b/>
        <w:bCs/>
      </w:rPr>
    </w:tblStylePr>
    <w:tblStylePr w:type="lastCol">
      <w:rPr>
        <w:rFonts w:ascii="Cambria" w:hAnsi="Cambria" w:eastAsia="Times New Roman"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color="000000"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color="000000" w:sz="8" w:space="0"/>
        </w:tcBorders>
      </w:tcPr>
    </w:tblStylePr>
  </w:style>
  <w:style w:type="table" w:styleId="HelleListe">
    <w:name w:val="Light List"/>
    <w:basedOn w:val="NormaleTabelle"/>
    <w:uiPriority w:val="61"/>
    <w:rsid w:val="00EC3933"/>
    <w:rPr>
      <w:rFonts w:ascii="Calibri" w:hAnsi="Calibri" w:eastAsia="Calibri"/>
      <w:sz w:val="22"/>
      <w:szCs w:val="22"/>
      <w:lang w:eastAsia="en-US"/>
    </w:rPr>
    <w:tblPr>
      <w:tblStyleRowBandSize w:val="1"/>
      <w:tblStyleColBandSize w:val="1"/>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HelleSchattierung">
    <w:name w:val="Light Shading"/>
    <w:basedOn w:val="NormaleTabelle"/>
    <w:uiPriority w:val="60"/>
    <w:rsid w:val="00EC3933"/>
    <w:rPr>
      <w:rFonts w:ascii="Calibri" w:hAnsi="Calibri" w:eastAsia="Calibri"/>
      <w:color w:val="000000"/>
      <w:sz w:val="22"/>
      <w:szCs w:val="22"/>
      <w:lang w:eastAsia="en-US"/>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KeinLeerraum">
    <w:name w:val="No Spacing"/>
    <w:uiPriority w:val="1"/>
    <w:qFormat/>
    <w:rsid w:val="00EC3933"/>
    <w:rPr>
      <w:rFonts w:ascii="Calibri" w:hAnsi="Calibri" w:eastAsia="Calibri"/>
      <w:sz w:val="22"/>
      <w:szCs w:val="22"/>
      <w:lang w:eastAsia="en-US"/>
    </w:rPr>
  </w:style>
  <w:style w:type="character" w:styleId="HTMLVariable">
    <w:name w:val="HTML Variable"/>
    <w:uiPriority w:val="99"/>
    <w:unhideWhenUsed/>
    <w:rsid w:val="00EC3933"/>
    <w:rPr>
      <w:i/>
      <w:iCs/>
    </w:rPr>
  </w:style>
  <w:style w:type="character" w:styleId="HTMLSchreibmaschine">
    <w:name w:val="HTML Typewriter"/>
    <w:uiPriority w:val="99"/>
    <w:unhideWhenUsed/>
    <w:rsid w:val="00EC3933"/>
    <w:rPr>
      <w:rFonts w:ascii="Consolas" w:hAnsi="Consolas" w:cs="Consolas"/>
      <w:sz w:val="20"/>
      <w:szCs w:val="20"/>
    </w:rPr>
  </w:style>
  <w:style w:type="character" w:styleId="HTMLBeispiel">
    <w:name w:val="HTML Sample"/>
    <w:uiPriority w:val="99"/>
    <w:unhideWhenUsed/>
    <w:rsid w:val="00EC3933"/>
    <w:rPr>
      <w:rFonts w:ascii="Consolas" w:hAnsi="Consolas" w:cs="Consolas"/>
      <w:sz w:val="24"/>
      <w:szCs w:val="24"/>
    </w:rPr>
  </w:style>
  <w:style w:type="paragraph" w:styleId="HTMLVorformatiert">
    <w:name w:val="HTML Preformatted"/>
    <w:basedOn w:val="Standard"/>
    <w:link w:val="HTMLVorformatiertZchn"/>
    <w:uiPriority w:val="99"/>
    <w:unhideWhenUsed/>
    <w:rsid w:val="00EC3933"/>
    <w:pPr>
      <w:spacing w:after="0" w:line="240" w:lineRule="auto"/>
    </w:pPr>
    <w:rPr>
      <w:rFonts w:ascii="Consolas" w:hAnsi="Consolas" w:cs="Consolas"/>
      <w:sz w:val="20"/>
      <w:szCs w:val="20"/>
    </w:rPr>
  </w:style>
  <w:style w:type="character" w:styleId="HTMLVorformatiertZchn" w:customStyle="1">
    <w:name w:val="HTML Vorformatiert Zchn"/>
    <w:basedOn w:val="Absatz-Standardschriftart"/>
    <w:link w:val="HTMLVorformatiert"/>
    <w:uiPriority w:val="99"/>
    <w:rsid w:val="00EC3933"/>
    <w:rPr>
      <w:rFonts w:ascii="Consolas" w:hAnsi="Consolas" w:eastAsia="Calibri" w:cs="Consolas"/>
      <w:lang w:eastAsia="en-US"/>
    </w:rPr>
  </w:style>
  <w:style w:type="character" w:styleId="HTMLTastatur">
    <w:name w:val="HTML Keyboard"/>
    <w:uiPriority w:val="99"/>
    <w:unhideWhenUsed/>
    <w:rsid w:val="00EC3933"/>
    <w:rPr>
      <w:rFonts w:ascii="Consolas" w:hAnsi="Consolas" w:cs="Consolas"/>
      <w:sz w:val="20"/>
      <w:szCs w:val="20"/>
    </w:rPr>
  </w:style>
  <w:style w:type="character" w:styleId="HTMLDefinition">
    <w:name w:val="HTML Definition"/>
    <w:uiPriority w:val="99"/>
    <w:unhideWhenUsed/>
    <w:rsid w:val="00EC3933"/>
    <w:rPr>
      <w:i/>
      <w:iCs/>
    </w:rPr>
  </w:style>
  <w:style w:type="character" w:styleId="HTMLCode">
    <w:name w:val="HTML Code"/>
    <w:uiPriority w:val="99"/>
    <w:unhideWhenUsed/>
    <w:rsid w:val="00EC3933"/>
    <w:rPr>
      <w:rFonts w:ascii="Consolas" w:hAnsi="Consolas" w:cs="Consolas"/>
      <w:sz w:val="20"/>
      <w:szCs w:val="20"/>
    </w:rPr>
  </w:style>
  <w:style w:type="character" w:styleId="HTMLZitat">
    <w:name w:val="HTML Cite"/>
    <w:uiPriority w:val="99"/>
    <w:unhideWhenUsed/>
    <w:rsid w:val="00EC3933"/>
    <w:rPr>
      <w:i/>
      <w:iCs/>
    </w:rPr>
  </w:style>
  <w:style w:type="paragraph" w:styleId="HTMLAdresse">
    <w:name w:val="HTML Address"/>
    <w:basedOn w:val="Standard"/>
    <w:link w:val="HTMLAdresseZchn"/>
    <w:uiPriority w:val="99"/>
    <w:unhideWhenUsed/>
    <w:rsid w:val="00EC3933"/>
    <w:pPr>
      <w:spacing w:after="0" w:line="240" w:lineRule="auto"/>
    </w:pPr>
    <w:rPr>
      <w:rFonts w:ascii="Calibri" w:hAnsi="Calibri"/>
      <w:i/>
      <w:iCs/>
    </w:rPr>
  </w:style>
  <w:style w:type="character" w:styleId="HTMLAdresseZchn" w:customStyle="1">
    <w:name w:val="HTML Adresse Zchn"/>
    <w:basedOn w:val="Absatz-Standardschriftart"/>
    <w:link w:val="HTMLAdresse"/>
    <w:uiPriority w:val="99"/>
    <w:rsid w:val="00EC3933"/>
    <w:rPr>
      <w:rFonts w:ascii="Calibri" w:hAnsi="Calibri" w:eastAsia="Calibri"/>
      <w:i/>
      <w:iCs/>
      <w:sz w:val="22"/>
      <w:szCs w:val="22"/>
      <w:lang w:eastAsia="en-US"/>
    </w:rPr>
  </w:style>
  <w:style w:type="character" w:styleId="HTMLAkronym">
    <w:name w:val="HTML Acronym"/>
    <w:uiPriority w:val="99"/>
    <w:unhideWhenUsed/>
    <w:rsid w:val="00EC3933"/>
  </w:style>
  <w:style w:type="paragraph" w:styleId="StandardWeb">
    <w:name w:val="Normal (Web)"/>
    <w:basedOn w:val="Standard"/>
    <w:uiPriority w:val="99"/>
    <w:unhideWhenUsed/>
    <w:rsid w:val="00EC3933"/>
    <w:rPr>
      <w:rFonts w:ascii="Times New Roman" w:hAnsi="Times New Roman"/>
      <w:szCs w:val="24"/>
    </w:rPr>
  </w:style>
  <w:style w:type="paragraph" w:styleId="NurText">
    <w:name w:val="Plain Text"/>
    <w:basedOn w:val="Standard"/>
    <w:link w:val="NurTextZchn"/>
    <w:uiPriority w:val="99"/>
    <w:unhideWhenUsed/>
    <w:rsid w:val="00EC3933"/>
    <w:pPr>
      <w:spacing w:after="0" w:line="240" w:lineRule="auto"/>
    </w:pPr>
    <w:rPr>
      <w:rFonts w:ascii="Consolas" w:hAnsi="Consolas" w:cs="Consolas"/>
      <w:sz w:val="21"/>
      <w:szCs w:val="21"/>
    </w:rPr>
  </w:style>
  <w:style w:type="character" w:styleId="NurTextZchn" w:customStyle="1">
    <w:name w:val="Nur Text Zchn"/>
    <w:basedOn w:val="Absatz-Standardschriftart"/>
    <w:link w:val="NurText"/>
    <w:uiPriority w:val="99"/>
    <w:rsid w:val="00EC3933"/>
    <w:rPr>
      <w:rFonts w:ascii="Consolas" w:hAnsi="Consolas" w:eastAsia="Calibri" w:cs="Consolas"/>
      <w:sz w:val="21"/>
      <w:szCs w:val="21"/>
      <w:lang w:eastAsia="en-US"/>
    </w:rPr>
  </w:style>
  <w:style w:type="character" w:styleId="DokumentstrukturZchn" w:customStyle="1">
    <w:name w:val="Dokumentstruktur Zchn"/>
    <w:link w:val="Dokumentstruktur"/>
    <w:uiPriority w:val="99"/>
    <w:semiHidden/>
    <w:rsid w:val="00EC3933"/>
    <w:rPr>
      <w:rFonts w:ascii="Tahoma" w:hAnsi="Tahoma" w:cs="Tahoma"/>
      <w:shd w:val="clear" w:color="auto" w:fill="000080"/>
    </w:rPr>
  </w:style>
  <w:style w:type="character" w:styleId="Hervorhebung">
    <w:name w:val="Emphasis"/>
    <w:uiPriority w:val="20"/>
    <w:qFormat/>
    <w:rsid w:val="00EC3933"/>
    <w:rPr>
      <w:i/>
      <w:iCs/>
    </w:rPr>
  </w:style>
  <w:style w:type="character" w:styleId="Fett">
    <w:name w:val="Strong"/>
    <w:uiPriority w:val="22"/>
    <w:qFormat/>
    <w:rsid w:val="00EC3933"/>
    <w:rPr>
      <w:b/>
      <w:bCs/>
    </w:rPr>
  </w:style>
  <w:style w:type="character" w:styleId="BesuchterLink">
    <w:name w:val="FollowedHyperlink"/>
    <w:uiPriority w:val="99"/>
    <w:unhideWhenUsed/>
    <w:rsid w:val="00EC3933"/>
    <w:rPr>
      <w:color w:val="800080"/>
      <w:u w:val="single"/>
    </w:rPr>
  </w:style>
  <w:style w:type="paragraph" w:styleId="Blocktext">
    <w:name w:val="Block Text"/>
    <w:basedOn w:val="Standard"/>
    <w:uiPriority w:val="99"/>
    <w:unhideWhenUsed/>
    <w:rsid w:val="00EC3933"/>
    <w:pPr>
      <w:pBdr>
        <w:top w:val="single" w:color="4F81BD" w:sz="2" w:space="10" w:frame="1"/>
        <w:left w:val="single" w:color="4F81BD" w:sz="2" w:space="10" w:frame="1"/>
        <w:bottom w:val="single" w:color="4F81BD" w:sz="2" w:space="10" w:frame="1"/>
        <w:right w:val="single" w:color="4F81BD" w:sz="2" w:space="10" w:frame="1"/>
      </w:pBdr>
      <w:ind w:left="1152" w:right="1152"/>
    </w:pPr>
    <w:rPr>
      <w:rFonts w:ascii="Calibri" w:hAnsi="Calibri" w:eastAsia="Times New Roman"/>
      <w:i/>
      <w:iCs/>
      <w:color w:val="4F81BD"/>
    </w:rPr>
  </w:style>
  <w:style w:type="paragraph" w:styleId="Textkrper-Einzug3">
    <w:name w:val="Body Text Indent 3"/>
    <w:basedOn w:val="Standard"/>
    <w:link w:val="Textkrper-Einzug3Zchn"/>
    <w:uiPriority w:val="99"/>
    <w:unhideWhenUsed/>
    <w:rsid w:val="00EC3933"/>
    <w:pPr>
      <w:spacing w:after="120"/>
      <w:ind w:left="283"/>
    </w:pPr>
    <w:rPr>
      <w:rFonts w:ascii="Calibri" w:hAnsi="Calibri"/>
      <w:sz w:val="16"/>
      <w:szCs w:val="16"/>
    </w:rPr>
  </w:style>
  <w:style w:type="character" w:styleId="Textkrper-Einzug3Zchn" w:customStyle="1">
    <w:name w:val="Textkörper-Einzug 3 Zchn"/>
    <w:basedOn w:val="Absatz-Standardschriftart"/>
    <w:link w:val="Textkrper-Einzug3"/>
    <w:uiPriority w:val="99"/>
    <w:rsid w:val="00EC3933"/>
    <w:rPr>
      <w:rFonts w:ascii="Calibri" w:hAnsi="Calibri" w:eastAsia="Calibri"/>
      <w:sz w:val="16"/>
      <w:szCs w:val="16"/>
      <w:lang w:eastAsia="en-US"/>
    </w:rPr>
  </w:style>
  <w:style w:type="paragraph" w:styleId="Textkrper-Einzug2">
    <w:name w:val="Body Text Indent 2"/>
    <w:basedOn w:val="Standard"/>
    <w:link w:val="Textkrper-Einzug2Zchn"/>
    <w:uiPriority w:val="99"/>
    <w:unhideWhenUsed/>
    <w:rsid w:val="00EC3933"/>
    <w:pPr>
      <w:spacing w:after="120" w:line="480" w:lineRule="auto"/>
      <w:ind w:left="283"/>
    </w:pPr>
    <w:rPr>
      <w:rFonts w:ascii="Calibri" w:hAnsi="Calibri"/>
    </w:rPr>
  </w:style>
  <w:style w:type="character" w:styleId="Textkrper-Einzug2Zchn" w:customStyle="1">
    <w:name w:val="Textkörper-Einzug 2 Zchn"/>
    <w:basedOn w:val="Absatz-Standardschriftart"/>
    <w:link w:val="Textkrper-Einzug2"/>
    <w:uiPriority w:val="99"/>
    <w:rsid w:val="00EC3933"/>
    <w:rPr>
      <w:rFonts w:ascii="Calibri" w:hAnsi="Calibri" w:eastAsia="Calibri"/>
      <w:sz w:val="22"/>
      <w:szCs w:val="22"/>
      <w:lang w:eastAsia="en-US"/>
    </w:rPr>
  </w:style>
  <w:style w:type="paragraph" w:styleId="Textkrper3">
    <w:name w:val="Body Text 3"/>
    <w:basedOn w:val="Standard"/>
    <w:link w:val="Textkrper3Zchn"/>
    <w:uiPriority w:val="99"/>
    <w:unhideWhenUsed/>
    <w:rsid w:val="00EC3933"/>
    <w:pPr>
      <w:spacing w:after="120"/>
    </w:pPr>
    <w:rPr>
      <w:rFonts w:ascii="Calibri" w:hAnsi="Calibri"/>
      <w:sz w:val="16"/>
      <w:szCs w:val="16"/>
    </w:rPr>
  </w:style>
  <w:style w:type="character" w:styleId="Textkrper3Zchn" w:customStyle="1">
    <w:name w:val="Textkörper 3 Zchn"/>
    <w:basedOn w:val="Absatz-Standardschriftart"/>
    <w:link w:val="Textkrper3"/>
    <w:uiPriority w:val="99"/>
    <w:rsid w:val="00EC3933"/>
    <w:rPr>
      <w:rFonts w:ascii="Calibri" w:hAnsi="Calibri" w:eastAsia="Calibri"/>
      <w:sz w:val="16"/>
      <w:szCs w:val="16"/>
      <w:lang w:eastAsia="en-US"/>
    </w:rPr>
  </w:style>
  <w:style w:type="paragraph" w:styleId="Textkrper2">
    <w:name w:val="Body Text 2"/>
    <w:basedOn w:val="Standard"/>
    <w:link w:val="Textkrper2Zchn"/>
    <w:uiPriority w:val="99"/>
    <w:unhideWhenUsed/>
    <w:rsid w:val="00EC3933"/>
    <w:pPr>
      <w:spacing w:after="120" w:line="480" w:lineRule="auto"/>
    </w:pPr>
    <w:rPr>
      <w:rFonts w:ascii="Calibri" w:hAnsi="Calibri"/>
    </w:rPr>
  </w:style>
  <w:style w:type="character" w:styleId="Textkrper2Zchn" w:customStyle="1">
    <w:name w:val="Textkörper 2 Zchn"/>
    <w:basedOn w:val="Absatz-Standardschriftart"/>
    <w:link w:val="Textkrper2"/>
    <w:uiPriority w:val="99"/>
    <w:rsid w:val="00EC3933"/>
    <w:rPr>
      <w:rFonts w:ascii="Calibri" w:hAnsi="Calibri" w:eastAsia="Calibri"/>
      <w:sz w:val="22"/>
      <w:szCs w:val="22"/>
      <w:lang w:eastAsia="en-US"/>
    </w:rPr>
  </w:style>
  <w:style w:type="paragraph" w:styleId="Fu-Endnotenberschrift">
    <w:name w:val="Note Heading"/>
    <w:basedOn w:val="Standard"/>
    <w:next w:val="Standard"/>
    <w:link w:val="Fu-EndnotenberschriftZchn"/>
    <w:uiPriority w:val="99"/>
    <w:unhideWhenUsed/>
    <w:rsid w:val="00EC3933"/>
    <w:pPr>
      <w:spacing w:after="0" w:line="240" w:lineRule="auto"/>
    </w:pPr>
    <w:rPr>
      <w:rFonts w:ascii="Calibri" w:hAnsi="Calibri"/>
    </w:rPr>
  </w:style>
  <w:style w:type="character" w:styleId="Fu-EndnotenberschriftZchn" w:customStyle="1">
    <w:name w:val="Fuß/-Endnotenüberschrift Zchn"/>
    <w:basedOn w:val="Absatz-Standardschriftart"/>
    <w:link w:val="Fu-Endnotenberschrift"/>
    <w:uiPriority w:val="99"/>
    <w:rsid w:val="00EC3933"/>
    <w:rPr>
      <w:rFonts w:ascii="Calibri" w:hAnsi="Calibri" w:eastAsia="Calibri"/>
      <w:sz w:val="22"/>
      <w:szCs w:val="22"/>
      <w:lang w:eastAsia="en-US"/>
    </w:rPr>
  </w:style>
  <w:style w:type="paragraph" w:styleId="Textkrper-Zeileneinzug">
    <w:name w:val="Body Text Indent"/>
    <w:basedOn w:val="Standard"/>
    <w:link w:val="Textkrper-ZeileneinzugZchn"/>
    <w:uiPriority w:val="99"/>
    <w:unhideWhenUsed/>
    <w:rsid w:val="00EC3933"/>
    <w:pPr>
      <w:spacing w:after="120"/>
      <w:ind w:left="283"/>
    </w:pPr>
    <w:rPr>
      <w:rFonts w:ascii="Calibri" w:hAnsi="Calibri"/>
    </w:rPr>
  </w:style>
  <w:style w:type="character" w:styleId="Textkrper-ZeileneinzugZchn" w:customStyle="1">
    <w:name w:val="Textkörper-Zeileneinzug Zchn"/>
    <w:basedOn w:val="Absatz-Standardschriftart"/>
    <w:link w:val="Textkrper-Zeileneinzug"/>
    <w:uiPriority w:val="99"/>
    <w:rsid w:val="00EC3933"/>
    <w:rPr>
      <w:rFonts w:ascii="Calibri" w:hAnsi="Calibri" w:eastAsia="Calibri"/>
      <w:sz w:val="22"/>
      <w:szCs w:val="22"/>
      <w:lang w:eastAsia="en-US"/>
    </w:rPr>
  </w:style>
  <w:style w:type="paragraph" w:styleId="Textkrper-Erstzeileneinzug2">
    <w:name w:val="Body Text First Indent 2"/>
    <w:basedOn w:val="Textkrper-Zeileneinzug"/>
    <w:link w:val="Textkrper-Erstzeileneinzug2Zchn"/>
    <w:uiPriority w:val="99"/>
    <w:unhideWhenUsed/>
    <w:rsid w:val="00EC3933"/>
    <w:pPr>
      <w:spacing w:after="200"/>
      <w:ind w:left="360" w:firstLine="360"/>
    </w:pPr>
  </w:style>
  <w:style w:type="character" w:styleId="Textkrper-Erstzeileneinzug2Zchn" w:customStyle="1">
    <w:name w:val="Textkörper-Erstzeileneinzug 2 Zchn"/>
    <w:basedOn w:val="Textkrper-ZeileneinzugZchn"/>
    <w:link w:val="Textkrper-Erstzeileneinzug2"/>
    <w:uiPriority w:val="99"/>
    <w:rsid w:val="00EC3933"/>
    <w:rPr>
      <w:rFonts w:ascii="Calibri" w:hAnsi="Calibri" w:eastAsia="Calibri"/>
      <w:sz w:val="22"/>
      <w:szCs w:val="22"/>
      <w:lang w:eastAsia="en-US"/>
    </w:rPr>
  </w:style>
  <w:style w:type="paragraph" w:styleId="Textkrper">
    <w:name w:val="Body Text"/>
    <w:basedOn w:val="Standard"/>
    <w:link w:val="TextkrperZchn"/>
    <w:uiPriority w:val="99"/>
    <w:unhideWhenUsed/>
    <w:rsid w:val="00EC3933"/>
    <w:pPr>
      <w:spacing w:after="120"/>
    </w:pPr>
    <w:rPr>
      <w:rFonts w:ascii="Calibri" w:hAnsi="Calibri"/>
    </w:rPr>
  </w:style>
  <w:style w:type="character" w:styleId="TextkrperZchn" w:customStyle="1">
    <w:name w:val="Textkörper Zchn"/>
    <w:basedOn w:val="Absatz-Standardschriftart"/>
    <w:link w:val="Textkrper"/>
    <w:uiPriority w:val="99"/>
    <w:rsid w:val="00EC3933"/>
    <w:rPr>
      <w:rFonts w:ascii="Calibri" w:hAnsi="Calibri" w:eastAsia="Calibri"/>
      <w:sz w:val="22"/>
      <w:szCs w:val="22"/>
      <w:lang w:eastAsia="en-US"/>
    </w:rPr>
  </w:style>
  <w:style w:type="paragraph" w:styleId="Textkrper-Erstzeileneinzug">
    <w:name w:val="Body Text First Indent"/>
    <w:basedOn w:val="Textkrper"/>
    <w:link w:val="Textkrper-ErstzeileneinzugZchn"/>
    <w:uiPriority w:val="99"/>
    <w:unhideWhenUsed/>
    <w:rsid w:val="00EC3933"/>
    <w:pPr>
      <w:spacing w:after="200"/>
      <w:ind w:firstLine="360"/>
    </w:pPr>
  </w:style>
  <w:style w:type="character" w:styleId="Textkrper-ErstzeileneinzugZchn" w:customStyle="1">
    <w:name w:val="Textkörper-Erstzeileneinzug Zchn"/>
    <w:basedOn w:val="TextkrperZchn"/>
    <w:link w:val="Textkrper-Erstzeileneinzug"/>
    <w:uiPriority w:val="99"/>
    <w:rsid w:val="00EC3933"/>
    <w:rPr>
      <w:rFonts w:ascii="Calibri" w:hAnsi="Calibri" w:eastAsia="Calibri"/>
      <w:sz w:val="22"/>
      <w:szCs w:val="22"/>
      <w:lang w:eastAsia="en-US"/>
    </w:rPr>
  </w:style>
  <w:style w:type="paragraph" w:styleId="Datum">
    <w:name w:val="Date"/>
    <w:basedOn w:val="Standard"/>
    <w:next w:val="Standard"/>
    <w:link w:val="DatumZchn"/>
    <w:uiPriority w:val="99"/>
    <w:unhideWhenUsed/>
    <w:rsid w:val="00EC3933"/>
    <w:rPr>
      <w:rFonts w:ascii="Calibri" w:hAnsi="Calibri"/>
    </w:rPr>
  </w:style>
  <w:style w:type="character" w:styleId="DatumZchn" w:customStyle="1">
    <w:name w:val="Datum Zchn"/>
    <w:basedOn w:val="Absatz-Standardschriftart"/>
    <w:link w:val="Datum"/>
    <w:uiPriority w:val="99"/>
    <w:rsid w:val="00EC3933"/>
    <w:rPr>
      <w:rFonts w:ascii="Calibri" w:hAnsi="Calibri" w:eastAsia="Calibri"/>
      <w:sz w:val="22"/>
      <w:szCs w:val="22"/>
      <w:lang w:eastAsia="en-US"/>
    </w:rPr>
  </w:style>
  <w:style w:type="paragraph" w:styleId="Anrede">
    <w:name w:val="Salutation"/>
    <w:basedOn w:val="Standard"/>
    <w:next w:val="Standard"/>
    <w:link w:val="AnredeZchn"/>
    <w:uiPriority w:val="99"/>
    <w:unhideWhenUsed/>
    <w:rsid w:val="00EC3933"/>
    <w:rPr>
      <w:rFonts w:ascii="Calibri" w:hAnsi="Calibri"/>
    </w:rPr>
  </w:style>
  <w:style w:type="character" w:styleId="AnredeZchn" w:customStyle="1">
    <w:name w:val="Anrede Zchn"/>
    <w:basedOn w:val="Absatz-Standardschriftart"/>
    <w:link w:val="Anrede"/>
    <w:uiPriority w:val="99"/>
    <w:rsid w:val="00EC3933"/>
    <w:rPr>
      <w:rFonts w:ascii="Calibri" w:hAnsi="Calibri" w:eastAsia="Calibri"/>
      <w:sz w:val="22"/>
      <w:szCs w:val="22"/>
      <w:lang w:eastAsia="en-US"/>
    </w:rPr>
  </w:style>
  <w:style w:type="paragraph" w:styleId="Untertitel">
    <w:name w:val="Subtitle"/>
    <w:basedOn w:val="Standard"/>
    <w:next w:val="Standard"/>
    <w:link w:val="UntertitelZchn"/>
    <w:uiPriority w:val="11"/>
    <w:qFormat/>
    <w:rsid w:val="006C231F"/>
    <w:pPr>
      <w:numPr>
        <w:ilvl w:val="1"/>
      </w:numPr>
    </w:pPr>
    <w:rPr>
      <w:rFonts w:eastAsia="Times New Roman"/>
      <w:b/>
      <w:iCs/>
      <w:color w:val="000000" w:themeColor="text1"/>
      <w:spacing w:val="15"/>
      <w:sz w:val="20"/>
      <w:szCs w:val="24"/>
    </w:rPr>
  </w:style>
  <w:style w:type="character" w:styleId="UntertitelZchn" w:customStyle="1">
    <w:name w:val="Untertitel Zchn"/>
    <w:basedOn w:val="Absatz-Standardschriftart"/>
    <w:link w:val="Untertitel"/>
    <w:uiPriority w:val="11"/>
    <w:rsid w:val="006C231F"/>
    <w:rPr>
      <w:rFonts w:ascii="Arial" w:hAnsi="Arial"/>
      <w:b/>
      <w:iCs/>
      <w:color w:val="000000" w:themeColor="text1"/>
      <w:spacing w:val="15"/>
      <w:szCs w:val="24"/>
      <w:lang w:eastAsia="en-US"/>
    </w:rPr>
  </w:style>
  <w:style w:type="paragraph" w:styleId="Nachrichtenkopf">
    <w:name w:val="Message Header"/>
    <w:basedOn w:val="Standard"/>
    <w:link w:val="NachrichtenkopfZchn"/>
    <w:uiPriority w:val="99"/>
    <w:unhideWhenUsed/>
    <w:rsid w:val="00EC3933"/>
    <w:pPr>
      <w:pBdr>
        <w:top w:val="single" w:color="auto" w:sz="6" w:space="1"/>
        <w:left w:val="single" w:color="auto" w:sz="6" w:space="1"/>
        <w:bottom w:val="single" w:color="auto" w:sz="6" w:space="1"/>
        <w:right w:val="single" w:color="auto" w:sz="6" w:space="1"/>
      </w:pBdr>
      <w:shd w:val="pct20" w:color="auto" w:fill="auto"/>
      <w:spacing w:after="0" w:line="240" w:lineRule="auto"/>
      <w:ind w:left="1134" w:hanging="1134"/>
    </w:pPr>
    <w:rPr>
      <w:rFonts w:ascii="Cambria" w:hAnsi="Cambria" w:eastAsia="Times New Roman"/>
      <w:szCs w:val="24"/>
    </w:rPr>
  </w:style>
  <w:style w:type="character" w:styleId="NachrichtenkopfZchn" w:customStyle="1">
    <w:name w:val="Nachrichtenkopf Zchn"/>
    <w:basedOn w:val="Absatz-Standardschriftart"/>
    <w:link w:val="Nachrichtenkopf"/>
    <w:uiPriority w:val="99"/>
    <w:rsid w:val="00EC3933"/>
    <w:rPr>
      <w:rFonts w:ascii="Cambria" w:hAnsi="Cambria"/>
      <w:sz w:val="24"/>
      <w:szCs w:val="24"/>
      <w:shd w:val="pct20" w:color="auto" w:fill="auto"/>
      <w:lang w:eastAsia="en-US"/>
    </w:rPr>
  </w:style>
  <w:style w:type="paragraph" w:styleId="Listenfortsetzung5">
    <w:name w:val="List Continue 5"/>
    <w:basedOn w:val="Standard"/>
    <w:uiPriority w:val="99"/>
    <w:unhideWhenUsed/>
    <w:rsid w:val="00EC3933"/>
    <w:pPr>
      <w:spacing w:after="120"/>
      <w:ind w:left="1415"/>
      <w:contextualSpacing/>
    </w:pPr>
    <w:rPr>
      <w:rFonts w:ascii="Calibri" w:hAnsi="Calibri"/>
    </w:rPr>
  </w:style>
  <w:style w:type="paragraph" w:styleId="Listenfortsetzung4">
    <w:name w:val="List Continue 4"/>
    <w:basedOn w:val="Standard"/>
    <w:uiPriority w:val="99"/>
    <w:unhideWhenUsed/>
    <w:rsid w:val="00EC3933"/>
    <w:pPr>
      <w:spacing w:after="120"/>
      <w:ind w:left="1132"/>
      <w:contextualSpacing/>
    </w:pPr>
    <w:rPr>
      <w:rFonts w:ascii="Calibri" w:hAnsi="Calibri"/>
    </w:rPr>
  </w:style>
  <w:style w:type="paragraph" w:styleId="Listenfortsetzung3">
    <w:name w:val="List Continue 3"/>
    <w:basedOn w:val="Standard"/>
    <w:uiPriority w:val="99"/>
    <w:unhideWhenUsed/>
    <w:rsid w:val="00EC3933"/>
    <w:pPr>
      <w:spacing w:after="120"/>
      <w:ind w:left="849"/>
      <w:contextualSpacing/>
    </w:pPr>
    <w:rPr>
      <w:rFonts w:ascii="Calibri" w:hAnsi="Calibri"/>
    </w:rPr>
  </w:style>
  <w:style w:type="paragraph" w:styleId="Listenfortsetzung2">
    <w:name w:val="List Continue 2"/>
    <w:basedOn w:val="Standard"/>
    <w:uiPriority w:val="99"/>
    <w:unhideWhenUsed/>
    <w:rsid w:val="00EC3933"/>
    <w:pPr>
      <w:spacing w:after="120"/>
      <w:ind w:left="566"/>
      <w:contextualSpacing/>
    </w:pPr>
    <w:rPr>
      <w:rFonts w:ascii="Calibri" w:hAnsi="Calibri"/>
    </w:rPr>
  </w:style>
  <w:style w:type="paragraph" w:styleId="Listenfortsetzung">
    <w:name w:val="List Continue"/>
    <w:basedOn w:val="Standard"/>
    <w:uiPriority w:val="99"/>
    <w:unhideWhenUsed/>
    <w:rsid w:val="00EC3933"/>
    <w:pPr>
      <w:spacing w:after="120"/>
      <w:ind w:left="283"/>
      <w:contextualSpacing/>
    </w:pPr>
    <w:rPr>
      <w:rFonts w:ascii="Calibri" w:hAnsi="Calibri"/>
    </w:rPr>
  </w:style>
  <w:style w:type="paragraph" w:styleId="Unterschrift">
    <w:name w:val="Signature"/>
    <w:basedOn w:val="Standard"/>
    <w:link w:val="UnterschriftZchn"/>
    <w:uiPriority w:val="99"/>
    <w:unhideWhenUsed/>
    <w:rsid w:val="00EC3933"/>
    <w:pPr>
      <w:spacing w:after="0" w:line="240" w:lineRule="auto"/>
      <w:ind w:left="4252"/>
    </w:pPr>
    <w:rPr>
      <w:rFonts w:ascii="Calibri" w:hAnsi="Calibri"/>
    </w:rPr>
  </w:style>
  <w:style w:type="character" w:styleId="UnterschriftZchn" w:customStyle="1">
    <w:name w:val="Unterschrift Zchn"/>
    <w:basedOn w:val="Absatz-Standardschriftart"/>
    <w:link w:val="Unterschrift"/>
    <w:uiPriority w:val="99"/>
    <w:rsid w:val="00EC3933"/>
    <w:rPr>
      <w:rFonts w:ascii="Calibri" w:hAnsi="Calibri" w:eastAsia="Calibri"/>
      <w:sz w:val="22"/>
      <w:szCs w:val="22"/>
      <w:lang w:eastAsia="en-US"/>
    </w:rPr>
  </w:style>
  <w:style w:type="paragraph" w:styleId="Gruformel">
    <w:name w:val="Closing"/>
    <w:basedOn w:val="Standard"/>
    <w:link w:val="GruformelZchn"/>
    <w:uiPriority w:val="99"/>
    <w:unhideWhenUsed/>
    <w:rsid w:val="00EC3933"/>
    <w:pPr>
      <w:spacing w:after="0" w:line="240" w:lineRule="auto"/>
      <w:ind w:left="4252"/>
    </w:pPr>
    <w:rPr>
      <w:rFonts w:ascii="Calibri" w:hAnsi="Calibri"/>
    </w:rPr>
  </w:style>
  <w:style w:type="character" w:styleId="GruformelZchn" w:customStyle="1">
    <w:name w:val="Grußformel Zchn"/>
    <w:basedOn w:val="Absatz-Standardschriftart"/>
    <w:link w:val="Gruformel"/>
    <w:uiPriority w:val="99"/>
    <w:rsid w:val="00EC3933"/>
    <w:rPr>
      <w:rFonts w:ascii="Calibri" w:hAnsi="Calibri" w:eastAsia="Calibri"/>
      <w:sz w:val="22"/>
      <w:szCs w:val="22"/>
      <w:lang w:eastAsia="en-US"/>
    </w:rPr>
  </w:style>
  <w:style w:type="paragraph" w:styleId="Listennummer5">
    <w:name w:val="List Number 5"/>
    <w:basedOn w:val="Standard"/>
    <w:uiPriority w:val="99"/>
    <w:unhideWhenUsed/>
    <w:rsid w:val="00EC3933"/>
    <w:pPr>
      <w:tabs>
        <w:tab w:val="num" w:pos="926"/>
      </w:tabs>
      <w:ind w:left="926" w:hanging="360"/>
      <w:contextualSpacing/>
    </w:pPr>
    <w:rPr>
      <w:rFonts w:ascii="Calibri" w:hAnsi="Calibri"/>
    </w:rPr>
  </w:style>
  <w:style w:type="paragraph" w:styleId="Listennummer4">
    <w:name w:val="List Number 4"/>
    <w:basedOn w:val="Standard"/>
    <w:uiPriority w:val="99"/>
    <w:unhideWhenUsed/>
    <w:rsid w:val="00EC3933"/>
    <w:pPr>
      <w:tabs>
        <w:tab w:val="num" w:pos="1209"/>
      </w:tabs>
      <w:ind w:left="1209" w:hanging="360"/>
      <w:contextualSpacing/>
    </w:pPr>
    <w:rPr>
      <w:rFonts w:ascii="Calibri" w:hAnsi="Calibri"/>
    </w:rPr>
  </w:style>
  <w:style w:type="paragraph" w:styleId="Listennummer3">
    <w:name w:val="List Number 3"/>
    <w:basedOn w:val="Standard"/>
    <w:uiPriority w:val="99"/>
    <w:unhideWhenUsed/>
    <w:rsid w:val="00EC3933"/>
    <w:pPr>
      <w:tabs>
        <w:tab w:val="num" w:pos="1492"/>
      </w:tabs>
      <w:ind w:left="1492" w:hanging="360"/>
      <w:contextualSpacing/>
    </w:pPr>
    <w:rPr>
      <w:rFonts w:ascii="Calibri" w:hAnsi="Calibri"/>
    </w:rPr>
  </w:style>
  <w:style w:type="paragraph" w:styleId="Listennummer2">
    <w:name w:val="List Number 2"/>
    <w:basedOn w:val="Standard"/>
    <w:uiPriority w:val="99"/>
    <w:unhideWhenUsed/>
    <w:rsid w:val="00EC3933"/>
    <w:pPr>
      <w:ind w:left="432" w:hanging="432"/>
      <w:contextualSpacing/>
    </w:pPr>
    <w:rPr>
      <w:rFonts w:ascii="Calibri" w:hAnsi="Calibri"/>
    </w:rPr>
  </w:style>
  <w:style w:type="paragraph" w:styleId="Aufzhlungszeichen5">
    <w:name w:val="List Bullet 5"/>
    <w:basedOn w:val="Standard"/>
    <w:uiPriority w:val="99"/>
    <w:unhideWhenUsed/>
    <w:rsid w:val="00EC3933"/>
    <w:pPr>
      <w:tabs>
        <w:tab w:val="num" w:pos="360"/>
      </w:tabs>
      <w:ind w:left="360" w:hanging="360"/>
      <w:contextualSpacing/>
    </w:pPr>
    <w:rPr>
      <w:rFonts w:ascii="Calibri" w:hAnsi="Calibri"/>
    </w:rPr>
  </w:style>
  <w:style w:type="paragraph" w:styleId="Aufzhlungszeichen4">
    <w:name w:val="List Bullet 4"/>
    <w:basedOn w:val="Standard"/>
    <w:uiPriority w:val="99"/>
    <w:unhideWhenUsed/>
    <w:rsid w:val="00EC3933"/>
    <w:pPr>
      <w:tabs>
        <w:tab w:val="num" w:pos="360"/>
      </w:tabs>
      <w:ind w:left="360" w:hanging="360"/>
      <w:contextualSpacing/>
    </w:pPr>
    <w:rPr>
      <w:rFonts w:ascii="Calibri" w:hAnsi="Calibri"/>
    </w:rPr>
  </w:style>
  <w:style w:type="paragraph" w:styleId="Aufzhlungszeichen3">
    <w:name w:val="List Bullet 3"/>
    <w:basedOn w:val="Standard"/>
    <w:uiPriority w:val="99"/>
    <w:unhideWhenUsed/>
    <w:rsid w:val="00EC3933"/>
    <w:pPr>
      <w:tabs>
        <w:tab w:val="num" w:pos="1800"/>
      </w:tabs>
      <w:contextualSpacing/>
    </w:pPr>
    <w:rPr>
      <w:rFonts w:ascii="Calibri" w:hAnsi="Calibri"/>
    </w:rPr>
  </w:style>
  <w:style w:type="paragraph" w:styleId="Aufzhlungszeichen2">
    <w:name w:val="List Bullet 2"/>
    <w:basedOn w:val="Standard"/>
    <w:uiPriority w:val="99"/>
    <w:unhideWhenUsed/>
    <w:rsid w:val="00EC3933"/>
    <w:pPr>
      <w:tabs>
        <w:tab w:val="num" w:pos="360"/>
      </w:tabs>
      <w:ind w:left="360" w:hanging="360"/>
      <w:contextualSpacing/>
    </w:pPr>
    <w:rPr>
      <w:rFonts w:ascii="Calibri" w:hAnsi="Calibri"/>
    </w:rPr>
  </w:style>
  <w:style w:type="paragraph" w:styleId="Liste5">
    <w:name w:val="List 5"/>
    <w:basedOn w:val="Standard"/>
    <w:uiPriority w:val="99"/>
    <w:unhideWhenUsed/>
    <w:rsid w:val="00EC3933"/>
    <w:pPr>
      <w:ind w:left="1415" w:hanging="283"/>
      <w:contextualSpacing/>
    </w:pPr>
    <w:rPr>
      <w:rFonts w:ascii="Calibri" w:hAnsi="Calibri"/>
    </w:rPr>
  </w:style>
  <w:style w:type="paragraph" w:styleId="Liste4">
    <w:name w:val="List 4"/>
    <w:basedOn w:val="Standard"/>
    <w:uiPriority w:val="99"/>
    <w:unhideWhenUsed/>
    <w:rsid w:val="00EC3933"/>
    <w:pPr>
      <w:ind w:left="1132" w:hanging="283"/>
      <w:contextualSpacing/>
    </w:pPr>
    <w:rPr>
      <w:rFonts w:ascii="Calibri" w:hAnsi="Calibri"/>
    </w:rPr>
  </w:style>
  <w:style w:type="paragraph" w:styleId="Liste3">
    <w:name w:val="List 3"/>
    <w:basedOn w:val="Standard"/>
    <w:uiPriority w:val="99"/>
    <w:unhideWhenUsed/>
    <w:rsid w:val="00EC3933"/>
    <w:pPr>
      <w:ind w:left="849" w:hanging="283"/>
      <w:contextualSpacing/>
    </w:pPr>
    <w:rPr>
      <w:rFonts w:ascii="Calibri" w:hAnsi="Calibri"/>
    </w:rPr>
  </w:style>
  <w:style w:type="paragraph" w:styleId="Liste2">
    <w:name w:val="List 2"/>
    <w:basedOn w:val="Standard"/>
    <w:uiPriority w:val="99"/>
    <w:unhideWhenUsed/>
    <w:rsid w:val="00EC3933"/>
    <w:pPr>
      <w:ind w:left="566" w:hanging="283"/>
      <w:contextualSpacing/>
    </w:pPr>
    <w:rPr>
      <w:rFonts w:ascii="Calibri" w:hAnsi="Calibri"/>
    </w:rPr>
  </w:style>
  <w:style w:type="paragraph" w:styleId="Aufzhlungszeichen">
    <w:name w:val="List Bullet"/>
    <w:basedOn w:val="Standard"/>
    <w:uiPriority w:val="99"/>
    <w:unhideWhenUsed/>
    <w:rsid w:val="00EC3933"/>
    <w:pPr>
      <w:tabs>
        <w:tab w:val="num" w:pos="643"/>
      </w:tabs>
      <w:ind w:left="643" w:hanging="360"/>
      <w:contextualSpacing/>
    </w:pPr>
    <w:rPr>
      <w:rFonts w:ascii="Calibri" w:hAnsi="Calibri"/>
    </w:rPr>
  </w:style>
  <w:style w:type="paragraph" w:styleId="Liste">
    <w:name w:val="List"/>
    <w:basedOn w:val="Standard"/>
    <w:uiPriority w:val="99"/>
    <w:unhideWhenUsed/>
    <w:rsid w:val="00EC3933"/>
    <w:pPr>
      <w:ind w:left="283" w:hanging="283"/>
      <w:contextualSpacing/>
    </w:pPr>
    <w:rPr>
      <w:rFonts w:ascii="Calibri" w:hAnsi="Calibri"/>
    </w:rPr>
  </w:style>
  <w:style w:type="paragraph" w:styleId="RGV-berschrift">
    <w:name w:val="toa heading"/>
    <w:basedOn w:val="Standard"/>
    <w:next w:val="Standard"/>
    <w:uiPriority w:val="99"/>
    <w:unhideWhenUsed/>
    <w:rsid w:val="00EC3933"/>
    <w:pPr>
      <w:spacing w:before="120"/>
    </w:pPr>
    <w:rPr>
      <w:rFonts w:ascii="Cambria" w:hAnsi="Cambria" w:eastAsia="Times New Roman"/>
      <w:b/>
      <w:bCs/>
      <w:szCs w:val="24"/>
    </w:rPr>
  </w:style>
  <w:style w:type="paragraph" w:styleId="Makrotext">
    <w:name w:val="macro"/>
    <w:link w:val="MakrotextZchn"/>
    <w:uiPriority w:val="99"/>
    <w:unhideWhenUsed/>
    <w:rsid w:val="00EC3933"/>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eastAsia="Calibri" w:cs="Consolas"/>
      <w:lang w:eastAsia="en-US"/>
    </w:rPr>
  </w:style>
  <w:style w:type="character" w:styleId="MakrotextZchn" w:customStyle="1">
    <w:name w:val="Makrotext Zchn"/>
    <w:basedOn w:val="Absatz-Standardschriftart"/>
    <w:link w:val="Makrotext"/>
    <w:uiPriority w:val="99"/>
    <w:rsid w:val="00EC3933"/>
    <w:rPr>
      <w:rFonts w:ascii="Consolas" w:hAnsi="Consolas" w:eastAsia="Calibri" w:cs="Consolas"/>
      <w:lang w:eastAsia="en-US"/>
    </w:rPr>
  </w:style>
  <w:style w:type="paragraph" w:styleId="Rechtsgrundlagenverzeichnis">
    <w:name w:val="table of authorities"/>
    <w:basedOn w:val="Standard"/>
    <w:next w:val="Standard"/>
    <w:uiPriority w:val="99"/>
    <w:unhideWhenUsed/>
    <w:rsid w:val="00EC3933"/>
    <w:pPr>
      <w:spacing w:after="0"/>
      <w:ind w:left="220" w:hanging="220"/>
    </w:pPr>
    <w:rPr>
      <w:rFonts w:ascii="Calibri" w:hAnsi="Calibri"/>
    </w:rPr>
  </w:style>
  <w:style w:type="paragraph" w:styleId="Endnotentext">
    <w:name w:val="endnote text"/>
    <w:basedOn w:val="Standard"/>
    <w:link w:val="EndnotentextZchn"/>
    <w:uiPriority w:val="99"/>
    <w:unhideWhenUsed/>
    <w:rsid w:val="00EC3933"/>
    <w:pPr>
      <w:spacing w:after="0" w:line="240" w:lineRule="auto"/>
    </w:pPr>
    <w:rPr>
      <w:rFonts w:ascii="Calibri" w:hAnsi="Calibri"/>
      <w:sz w:val="20"/>
      <w:szCs w:val="20"/>
    </w:rPr>
  </w:style>
  <w:style w:type="character" w:styleId="EndnotentextZchn" w:customStyle="1">
    <w:name w:val="Endnotentext Zchn"/>
    <w:basedOn w:val="Absatz-Standardschriftart"/>
    <w:link w:val="Endnotentext"/>
    <w:uiPriority w:val="99"/>
    <w:rsid w:val="00EC3933"/>
    <w:rPr>
      <w:rFonts w:ascii="Calibri" w:hAnsi="Calibri" w:eastAsia="Calibri"/>
      <w:lang w:eastAsia="en-US"/>
    </w:rPr>
  </w:style>
  <w:style w:type="character" w:styleId="Endnotenzeichen">
    <w:name w:val="endnote reference"/>
    <w:uiPriority w:val="99"/>
    <w:unhideWhenUsed/>
    <w:rsid w:val="00EC3933"/>
    <w:rPr>
      <w:vertAlign w:val="superscript"/>
    </w:rPr>
  </w:style>
  <w:style w:type="character" w:styleId="Zeilennummer">
    <w:name w:val="line number"/>
    <w:uiPriority w:val="99"/>
    <w:unhideWhenUsed/>
    <w:rsid w:val="00EC3933"/>
  </w:style>
  <w:style w:type="character" w:styleId="Kommentarzeichen">
    <w:name w:val="annotation reference"/>
    <w:uiPriority w:val="99"/>
    <w:unhideWhenUsed/>
    <w:rsid w:val="00EC3933"/>
    <w:rPr>
      <w:sz w:val="16"/>
      <w:szCs w:val="16"/>
    </w:rPr>
  </w:style>
  <w:style w:type="character" w:styleId="Funotenzeichen">
    <w:name w:val="footnote reference"/>
    <w:uiPriority w:val="99"/>
    <w:unhideWhenUsed/>
    <w:rsid w:val="00EC3933"/>
    <w:rPr>
      <w:vertAlign w:val="superscript"/>
    </w:rPr>
  </w:style>
  <w:style w:type="paragraph" w:styleId="Umschlagabsenderadresse">
    <w:name w:val="envelope return"/>
    <w:basedOn w:val="Standard"/>
    <w:uiPriority w:val="99"/>
    <w:unhideWhenUsed/>
    <w:rsid w:val="00EC3933"/>
    <w:pPr>
      <w:spacing w:after="0" w:line="240" w:lineRule="auto"/>
    </w:pPr>
    <w:rPr>
      <w:rFonts w:ascii="Cambria" w:hAnsi="Cambria" w:eastAsia="Times New Roman"/>
      <w:sz w:val="20"/>
      <w:szCs w:val="20"/>
    </w:rPr>
  </w:style>
  <w:style w:type="paragraph" w:styleId="Umschlagadresse">
    <w:name w:val="envelope address"/>
    <w:basedOn w:val="Standard"/>
    <w:uiPriority w:val="99"/>
    <w:unhideWhenUsed/>
    <w:rsid w:val="00EC3933"/>
    <w:pPr>
      <w:framePr w:w="4320" w:h="2160" w:hSpace="141" w:wrap="auto" w:hAnchor="page" w:xAlign="center" w:yAlign="bottom" w:hRule="exact"/>
      <w:spacing w:after="0" w:line="240" w:lineRule="auto"/>
      <w:ind w:left="1"/>
    </w:pPr>
    <w:rPr>
      <w:rFonts w:ascii="Cambria" w:hAnsi="Cambria" w:eastAsia="Times New Roman"/>
      <w:szCs w:val="24"/>
    </w:rPr>
  </w:style>
  <w:style w:type="paragraph" w:styleId="Index1">
    <w:name w:val="index 1"/>
    <w:basedOn w:val="Standard"/>
    <w:next w:val="Standard"/>
    <w:autoRedefine/>
    <w:uiPriority w:val="99"/>
    <w:unhideWhenUsed/>
    <w:rsid w:val="00EC3933"/>
    <w:pPr>
      <w:spacing w:after="0" w:line="240" w:lineRule="auto"/>
      <w:ind w:left="220" w:hanging="220"/>
    </w:pPr>
    <w:rPr>
      <w:rFonts w:ascii="Calibri" w:hAnsi="Calibri"/>
    </w:rPr>
  </w:style>
  <w:style w:type="paragraph" w:styleId="Indexberschrift">
    <w:name w:val="index heading"/>
    <w:basedOn w:val="Standard"/>
    <w:next w:val="Index1"/>
    <w:uiPriority w:val="99"/>
    <w:unhideWhenUsed/>
    <w:rsid w:val="00EC3933"/>
    <w:rPr>
      <w:rFonts w:ascii="Cambria" w:hAnsi="Cambria" w:eastAsia="Times New Roman"/>
      <w:b/>
      <w:bCs/>
    </w:rPr>
  </w:style>
  <w:style w:type="paragraph" w:styleId="Kommentartext">
    <w:name w:val="annotation text"/>
    <w:basedOn w:val="Standard"/>
    <w:link w:val="KommentartextZchn"/>
    <w:uiPriority w:val="99"/>
    <w:unhideWhenUsed/>
    <w:rsid w:val="00EC3933"/>
    <w:pPr>
      <w:spacing w:line="240" w:lineRule="auto"/>
    </w:pPr>
    <w:rPr>
      <w:rFonts w:ascii="Calibri" w:hAnsi="Calibri"/>
      <w:sz w:val="20"/>
      <w:szCs w:val="20"/>
    </w:rPr>
  </w:style>
  <w:style w:type="character" w:styleId="KommentartextZchn" w:customStyle="1">
    <w:name w:val="Kommentartext Zchn"/>
    <w:basedOn w:val="Absatz-Standardschriftart"/>
    <w:link w:val="Kommentartext"/>
    <w:uiPriority w:val="99"/>
    <w:rsid w:val="00EC3933"/>
    <w:rPr>
      <w:rFonts w:ascii="Calibri" w:hAnsi="Calibri" w:eastAsia="Calibri"/>
      <w:lang w:eastAsia="en-US"/>
    </w:rPr>
  </w:style>
  <w:style w:type="paragraph" w:styleId="Standardeinzug">
    <w:name w:val="Normal Indent"/>
    <w:basedOn w:val="Standard"/>
    <w:uiPriority w:val="99"/>
    <w:unhideWhenUsed/>
    <w:rsid w:val="00EC3933"/>
    <w:pPr>
      <w:ind w:left="708"/>
    </w:pPr>
    <w:rPr>
      <w:rFonts w:ascii="Calibri" w:hAnsi="Calibri"/>
    </w:rPr>
  </w:style>
  <w:style w:type="paragraph" w:styleId="Verzeichnis9">
    <w:name w:val="toc 9"/>
    <w:basedOn w:val="Standard"/>
    <w:next w:val="Standard"/>
    <w:autoRedefine/>
    <w:uiPriority w:val="39"/>
    <w:unhideWhenUsed/>
    <w:rsid w:val="00EC3933"/>
    <w:pPr>
      <w:spacing w:after="100"/>
      <w:ind w:left="1760"/>
    </w:pPr>
    <w:rPr>
      <w:rFonts w:ascii="Calibri" w:hAnsi="Calibri"/>
    </w:rPr>
  </w:style>
  <w:style w:type="paragraph" w:styleId="Verzeichnis8">
    <w:name w:val="toc 8"/>
    <w:basedOn w:val="Standard"/>
    <w:next w:val="Standard"/>
    <w:autoRedefine/>
    <w:uiPriority w:val="39"/>
    <w:unhideWhenUsed/>
    <w:rsid w:val="00EC3933"/>
    <w:pPr>
      <w:spacing w:after="100"/>
      <w:ind w:left="1540"/>
    </w:pPr>
    <w:rPr>
      <w:rFonts w:ascii="Calibri" w:hAnsi="Calibri"/>
    </w:rPr>
  </w:style>
  <w:style w:type="paragraph" w:styleId="Verzeichnis7">
    <w:name w:val="toc 7"/>
    <w:basedOn w:val="Standard"/>
    <w:next w:val="Standard"/>
    <w:autoRedefine/>
    <w:uiPriority w:val="39"/>
    <w:unhideWhenUsed/>
    <w:rsid w:val="00EC3933"/>
    <w:pPr>
      <w:spacing w:after="100"/>
      <w:ind w:left="1320"/>
    </w:pPr>
    <w:rPr>
      <w:rFonts w:ascii="Calibri" w:hAnsi="Calibri"/>
    </w:rPr>
  </w:style>
  <w:style w:type="paragraph" w:styleId="Verzeichnis6">
    <w:name w:val="toc 6"/>
    <w:basedOn w:val="Standard"/>
    <w:next w:val="Standard"/>
    <w:autoRedefine/>
    <w:uiPriority w:val="39"/>
    <w:unhideWhenUsed/>
    <w:rsid w:val="00EC3933"/>
    <w:pPr>
      <w:spacing w:after="100"/>
      <w:ind w:left="1100"/>
    </w:pPr>
    <w:rPr>
      <w:rFonts w:ascii="Calibri" w:hAnsi="Calibri"/>
    </w:rPr>
  </w:style>
  <w:style w:type="paragraph" w:styleId="Verzeichnis5">
    <w:name w:val="toc 5"/>
    <w:basedOn w:val="Standard"/>
    <w:next w:val="Standard"/>
    <w:autoRedefine/>
    <w:uiPriority w:val="39"/>
    <w:unhideWhenUsed/>
    <w:rsid w:val="00EC3933"/>
    <w:pPr>
      <w:spacing w:after="100"/>
      <w:ind w:left="880"/>
    </w:pPr>
    <w:rPr>
      <w:rFonts w:ascii="Calibri" w:hAnsi="Calibri"/>
    </w:rPr>
  </w:style>
  <w:style w:type="paragraph" w:styleId="Index9">
    <w:name w:val="index 9"/>
    <w:basedOn w:val="Standard"/>
    <w:next w:val="Standard"/>
    <w:autoRedefine/>
    <w:uiPriority w:val="99"/>
    <w:unhideWhenUsed/>
    <w:rsid w:val="00EC3933"/>
    <w:pPr>
      <w:spacing w:after="0" w:line="240" w:lineRule="auto"/>
      <w:ind w:left="1980" w:hanging="220"/>
    </w:pPr>
    <w:rPr>
      <w:rFonts w:ascii="Calibri" w:hAnsi="Calibri"/>
    </w:rPr>
  </w:style>
  <w:style w:type="paragraph" w:styleId="Index8">
    <w:name w:val="index 8"/>
    <w:basedOn w:val="Standard"/>
    <w:next w:val="Standard"/>
    <w:autoRedefine/>
    <w:uiPriority w:val="99"/>
    <w:unhideWhenUsed/>
    <w:rsid w:val="00EC3933"/>
    <w:pPr>
      <w:spacing w:after="0" w:line="240" w:lineRule="auto"/>
      <w:ind w:left="1760" w:hanging="220"/>
    </w:pPr>
    <w:rPr>
      <w:rFonts w:ascii="Calibri" w:hAnsi="Calibri"/>
    </w:rPr>
  </w:style>
  <w:style w:type="paragraph" w:styleId="Index7">
    <w:name w:val="index 7"/>
    <w:basedOn w:val="Standard"/>
    <w:next w:val="Standard"/>
    <w:autoRedefine/>
    <w:uiPriority w:val="99"/>
    <w:unhideWhenUsed/>
    <w:rsid w:val="00EC3933"/>
    <w:pPr>
      <w:spacing w:after="0" w:line="240" w:lineRule="auto"/>
      <w:ind w:left="1540" w:hanging="220"/>
    </w:pPr>
    <w:rPr>
      <w:rFonts w:ascii="Calibri" w:hAnsi="Calibri"/>
    </w:rPr>
  </w:style>
  <w:style w:type="paragraph" w:styleId="Index6">
    <w:name w:val="index 6"/>
    <w:basedOn w:val="Standard"/>
    <w:next w:val="Standard"/>
    <w:autoRedefine/>
    <w:uiPriority w:val="99"/>
    <w:unhideWhenUsed/>
    <w:rsid w:val="00EC3933"/>
    <w:pPr>
      <w:spacing w:after="0" w:line="240" w:lineRule="auto"/>
      <w:ind w:left="1320" w:hanging="220"/>
    </w:pPr>
    <w:rPr>
      <w:rFonts w:ascii="Calibri" w:hAnsi="Calibri"/>
    </w:rPr>
  </w:style>
  <w:style w:type="paragraph" w:styleId="Index5">
    <w:name w:val="index 5"/>
    <w:basedOn w:val="Standard"/>
    <w:next w:val="Standard"/>
    <w:autoRedefine/>
    <w:uiPriority w:val="99"/>
    <w:unhideWhenUsed/>
    <w:rsid w:val="00EC3933"/>
    <w:pPr>
      <w:spacing w:after="0" w:line="240" w:lineRule="auto"/>
      <w:ind w:left="1100" w:hanging="220"/>
    </w:pPr>
    <w:rPr>
      <w:rFonts w:ascii="Calibri" w:hAnsi="Calibri"/>
    </w:rPr>
  </w:style>
  <w:style w:type="paragraph" w:styleId="Index4">
    <w:name w:val="index 4"/>
    <w:basedOn w:val="Standard"/>
    <w:next w:val="Standard"/>
    <w:autoRedefine/>
    <w:uiPriority w:val="99"/>
    <w:unhideWhenUsed/>
    <w:rsid w:val="00EC3933"/>
    <w:pPr>
      <w:spacing w:after="0" w:line="240" w:lineRule="auto"/>
      <w:ind w:left="880" w:hanging="220"/>
    </w:pPr>
    <w:rPr>
      <w:rFonts w:ascii="Calibri" w:hAnsi="Calibri"/>
    </w:rPr>
  </w:style>
  <w:style w:type="paragraph" w:styleId="Index3">
    <w:name w:val="index 3"/>
    <w:basedOn w:val="Standard"/>
    <w:next w:val="Standard"/>
    <w:autoRedefine/>
    <w:uiPriority w:val="99"/>
    <w:unhideWhenUsed/>
    <w:rsid w:val="00EC3933"/>
    <w:pPr>
      <w:spacing w:after="0" w:line="240" w:lineRule="auto"/>
      <w:ind w:left="660" w:hanging="220"/>
    </w:pPr>
    <w:rPr>
      <w:rFonts w:ascii="Calibri" w:hAnsi="Calibri"/>
    </w:rPr>
  </w:style>
  <w:style w:type="paragraph" w:styleId="Index2">
    <w:name w:val="index 2"/>
    <w:basedOn w:val="Standard"/>
    <w:next w:val="Standard"/>
    <w:autoRedefine/>
    <w:uiPriority w:val="99"/>
    <w:unhideWhenUsed/>
    <w:rsid w:val="00EC3933"/>
    <w:pPr>
      <w:spacing w:after="0" w:line="240" w:lineRule="auto"/>
      <w:ind w:left="440" w:hanging="220"/>
    </w:pPr>
    <w:rPr>
      <w:rFonts w:ascii="Calibri" w:hAnsi="Calibri"/>
    </w:rPr>
  </w:style>
  <w:style w:type="character" w:styleId="berschrift9Zchn" w:customStyle="1">
    <w:name w:val="Überschrift 9 Zchn"/>
    <w:link w:val="berschrift9"/>
    <w:uiPriority w:val="9"/>
    <w:rsid w:val="00EC3933"/>
    <w:rPr>
      <w:rFonts w:ascii="Arial" w:hAnsi="Arial" w:eastAsia="Calibri" w:cs="Arial"/>
      <w:sz w:val="22"/>
      <w:szCs w:val="22"/>
      <w:lang w:eastAsia="en-US"/>
    </w:rPr>
  </w:style>
  <w:style w:type="character" w:styleId="berschrift8Zchn" w:customStyle="1">
    <w:name w:val="Überschrift 8 Zchn"/>
    <w:link w:val="berschrift8"/>
    <w:uiPriority w:val="9"/>
    <w:rsid w:val="00EC3933"/>
    <w:rPr>
      <w:rFonts w:eastAsia="Calibri"/>
      <w:i/>
      <w:iCs/>
      <w:sz w:val="24"/>
      <w:szCs w:val="22"/>
      <w:lang w:eastAsia="en-US"/>
    </w:rPr>
  </w:style>
  <w:style w:type="character" w:styleId="berschrift7Zchn" w:customStyle="1">
    <w:name w:val="Überschrift 7 Zchn"/>
    <w:link w:val="berschrift7"/>
    <w:uiPriority w:val="9"/>
    <w:rsid w:val="00EC3933"/>
    <w:rPr>
      <w:rFonts w:eastAsia="Calibri"/>
      <w:sz w:val="24"/>
      <w:szCs w:val="22"/>
      <w:lang w:eastAsia="en-US"/>
    </w:rPr>
  </w:style>
  <w:style w:type="character" w:styleId="berschrift6Zchn" w:customStyle="1">
    <w:name w:val="Überschrift 6 Zchn"/>
    <w:link w:val="berschrift6"/>
    <w:uiPriority w:val="9"/>
    <w:rsid w:val="00EC3933"/>
    <w:rPr>
      <w:rFonts w:eastAsia="Calibri"/>
      <w:b/>
      <w:bCs/>
      <w:sz w:val="22"/>
      <w:szCs w:val="22"/>
      <w:lang w:eastAsia="en-US"/>
    </w:rPr>
  </w:style>
  <w:style w:type="character" w:styleId="berschrift5Zchn" w:customStyle="1">
    <w:name w:val="Überschrift 5 Zchn"/>
    <w:link w:val="berschrift5"/>
    <w:uiPriority w:val="9"/>
    <w:rsid w:val="00EC3933"/>
    <w:rPr>
      <w:rFonts w:ascii="Arial" w:hAnsi="Arial" w:eastAsia="Calibri"/>
      <w:b/>
      <w:bCs/>
      <w:i/>
      <w:iCs/>
      <w:sz w:val="26"/>
      <w:szCs w:val="26"/>
      <w:lang w:eastAsia="en-US"/>
    </w:rPr>
  </w:style>
  <w:style w:type="character" w:styleId="berschrift4Zchn" w:customStyle="1">
    <w:name w:val="Überschrift 4 Zchn"/>
    <w:link w:val="berschrift4"/>
    <w:uiPriority w:val="9"/>
    <w:rsid w:val="00EC3933"/>
    <w:rPr>
      <w:rFonts w:ascii="Arial" w:hAnsi="Arial" w:eastAsia="Calibri"/>
      <w:bCs/>
      <w:sz w:val="24"/>
      <w:szCs w:val="28"/>
      <w:lang w:eastAsia="en-US"/>
    </w:rPr>
  </w:style>
  <w:style w:type="character" w:styleId="berschrift3Zchn" w:customStyle="1">
    <w:name w:val="Überschrift 3 Zchn"/>
    <w:link w:val="berschrift3"/>
    <w:uiPriority w:val="9"/>
    <w:rsid w:val="0066502A"/>
    <w:rPr>
      <w:rFonts w:ascii="Arial" w:hAnsi="Arial" w:eastAsia="Calibri" w:cs="Arial"/>
      <w:b/>
      <w:bCs/>
      <w:sz w:val="24"/>
      <w:szCs w:val="26"/>
    </w:rPr>
  </w:style>
  <w:style w:type="paragraph" w:styleId="CitaviBibliographyEntry" w:customStyle="1">
    <w:name w:val="Citavi Bibliography Entry"/>
    <w:basedOn w:val="Standard"/>
    <w:link w:val="CitaviBibliographyEntryZchn"/>
    <w:rsid w:val="00EC3933"/>
    <w:pPr>
      <w:spacing w:after="0"/>
    </w:pPr>
  </w:style>
  <w:style w:type="character" w:styleId="CitaviBibliographyEntryZchn" w:customStyle="1">
    <w:name w:val="Citavi Bibliography Entry Zchn"/>
    <w:link w:val="CitaviBibliographyEntry"/>
    <w:rsid w:val="00EC3933"/>
    <w:rPr>
      <w:rFonts w:ascii="Arial" w:hAnsi="Arial" w:eastAsia="Calibri"/>
      <w:sz w:val="24"/>
      <w:szCs w:val="22"/>
      <w:lang w:eastAsia="en-US"/>
    </w:rPr>
  </w:style>
  <w:style w:type="paragraph" w:styleId="CitaviBibliographyHeading" w:customStyle="1">
    <w:name w:val="Citavi Bibliography Heading"/>
    <w:basedOn w:val="berschrift1"/>
    <w:link w:val="CitaviBibliographyHeadingZchn"/>
    <w:rsid w:val="00EC3933"/>
    <w:pPr>
      <w:jc w:val="left"/>
    </w:pPr>
    <w:rPr>
      <w:rFonts w:cs="Times New Roman"/>
      <w:szCs w:val="28"/>
    </w:rPr>
  </w:style>
  <w:style w:type="character" w:styleId="CitaviBibliographyHeadingZchn" w:customStyle="1">
    <w:name w:val="Citavi Bibliography Heading Zchn"/>
    <w:link w:val="CitaviBibliographyHeading"/>
    <w:rsid w:val="00EC3933"/>
    <w:rPr>
      <w:rFonts w:ascii="Arial" w:hAnsi="Arial" w:eastAsia="Calibri"/>
      <w:b/>
      <w:bCs/>
      <w:kern w:val="32"/>
      <w:sz w:val="32"/>
      <w:szCs w:val="28"/>
      <w:lang w:eastAsia="en-US"/>
    </w:rPr>
  </w:style>
  <w:style w:type="character" w:styleId="Platzhaltertext">
    <w:name w:val="Placeholder Text"/>
    <w:uiPriority w:val="99"/>
    <w:semiHidden/>
    <w:rsid w:val="00EC3933"/>
    <w:rPr>
      <w:color w:val="808080"/>
    </w:rPr>
  </w:style>
  <w:style w:type="paragraph" w:styleId="Kommentarthema">
    <w:name w:val="annotation subject"/>
    <w:basedOn w:val="Kommentartext"/>
    <w:next w:val="Kommentartext"/>
    <w:link w:val="KommentarthemaZchn"/>
    <w:uiPriority w:val="99"/>
    <w:unhideWhenUsed/>
    <w:rsid w:val="00EC3933"/>
    <w:rPr>
      <w:b/>
      <w:bCs/>
    </w:rPr>
  </w:style>
  <w:style w:type="character" w:styleId="KommentarthemaZchn" w:customStyle="1">
    <w:name w:val="Kommentarthema Zchn"/>
    <w:basedOn w:val="KommentartextZchn"/>
    <w:link w:val="Kommentarthema"/>
    <w:uiPriority w:val="99"/>
    <w:rsid w:val="00EC3933"/>
    <w:rPr>
      <w:rFonts w:ascii="Calibri" w:hAnsi="Calibri" w:eastAsia="Calibri"/>
      <w:b/>
      <w:bCs/>
      <w:lang w:eastAsia="en-US"/>
    </w:rPr>
  </w:style>
  <w:style w:type="paragraph" w:styleId="CitaviChapterBibliographyHeading" w:customStyle="1">
    <w:name w:val="Citavi Chapter Bibliography Heading"/>
    <w:basedOn w:val="berschrift2"/>
    <w:link w:val="CitaviChapterBibliographyHeadingZchn"/>
    <w:uiPriority w:val="99"/>
    <w:rsid w:val="0042557F"/>
    <w:pPr>
      <w:jc w:val="left"/>
    </w:pPr>
  </w:style>
  <w:style w:type="character" w:styleId="CitaviChapterBibliographyHeadingZchn" w:customStyle="1">
    <w:name w:val="Citavi Chapter Bibliography Heading Zchn"/>
    <w:basedOn w:val="Absatz-Standardschriftart"/>
    <w:link w:val="CitaviChapterBibliographyHeading"/>
    <w:uiPriority w:val="99"/>
    <w:rsid w:val="0042557F"/>
    <w:rPr>
      <w:rFonts w:ascii="Arial" w:hAnsi="Arial" w:eastAsia="Calibri" w:cs="Arial"/>
      <w:b/>
      <w:bCs/>
      <w:iCs/>
      <w:sz w:val="28"/>
      <w:szCs w:val="28"/>
      <w:lang w:eastAsia="en-US"/>
    </w:rPr>
  </w:style>
  <w:style w:type="paragraph" w:styleId="CitaviBibliographySubheading1" w:customStyle="1">
    <w:name w:val="Citavi Bibliography Subheading 1"/>
    <w:basedOn w:val="berschrift2"/>
    <w:link w:val="CitaviBibliographySubheading1Zchn"/>
    <w:uiPriority w:val="99"/>
    <w:rsid w:val="0042557F"/>
    <w:pPr>
      <w:jc w:val="left"/>
      <w:outlineLvl w:val="9"/>
    </w:pPr>
  </w:style>
  <w:style w:type="character" w:styleId="CitaviBibliographySubheading1Zchn" w:customStyle="1">
    <w:name w:val="Citavi Bibliography Subheading 1 Zchn"/>
    <w:basedOn w:val="Absatz-Standardschriftart"/>
    <w:link w:val="CitaviBibliographySubheading1"/>
    <w:uiPriority w:val="99"/>
    <w:rsid w:val="0042557F"/>
    <w:rPr>
      <w:rFonts w:ascii="Arial" w:hAnsi="Arial" w:eastAsia="Calibri" w:cs="Arial"/>
      <w:b/>
      <w:bCs/>
      <w:iCs/>
      <w:sz w:val="28"/>
      <w:szCs w:val="28"/>
      <w:lang w:eastAsia="en-US"/>
    </w:rPr>
  </w:style>
  <w:style w:type="paragraph" w:styleId="CitaviBibliographySubheading2" w:customStyle="1">
    <w:name w:val="Citavi Bibliography Subheading 2"/>
    <w:basedOn w:val="berschrift3"/>
    <w:link w:val="CitaviBibliographySubheading2Zchn"/>
    <w:uiPriority w:val="99"/>
    <w:rsid w:val="0042557F"/>
    <w:pPr>
      <w:jc w:val="left"/>
      <w:outlineLvl w:val="9"/>
    </w:pPr>
  </w:style>
  <w:style w:type="character" w:styleId="CitaviBibliographySubheading2Zchn" w:customStyle="1">
    <w:name w:val="Citavi Bibliography Subheading 2 Zchn"/>
    <w:basedOn w:val="Absatz-Standardschriftart"/>
    <w:link w:val="CitaviBibliographySubheading2"/>
    <w:uiPriority w:val="99"/>
    <w:rsid w:val="0042557F"/>
    <w:rPr>
      <w:rFonts w:ascii="Arial" w:hAnsi="Arial" w:eastAsia="Calibri" w:cs="Arial"/>
      <w:b/>
      <w:bCs/>
      <w:sz w:val="24"/>
      <w:szCs w:val="26"/>
    </w:rPr>
  </w:style>
  <w:style w:type="paragraph" w:styleId="CitaviBibliographySubheading3" w:customStyle="1">
    <w:name w:val="Citavi Bibliography Subheading 3"/>
    <w:basedOn w:val="berschrift4"/>
    <w:link w:val="CitaviBibliographySubheading3Zchn"/>
    <w:uiPriority w:val="99"/>
    <w:rsid w:val="0042557F"/>
    <w:pPr>
      <w:jc w:val="left"/>
      <w:outlineLvl w:val="9"/>
    </w:pPr>
  </w:style>
  <w:style w:type="character" w:styleId="CitaviBibliographySubheading3Zchn" w:customStyle="1">
    <w:name w:val="Citavi Bibliography Subheading 3 Zchn"/>
    <w:basedOn w:val="Absatz-Standardschriftart"/>
    <w:link w:val="CitaviBibliographySubheading3"/>
    <w:uiPriority w:val="99"/>
    <w:rsid w:val="0042557F"/>
    <w:rPr>
      <w:rFonts w:ascii="Arial" w:hAnsi="Arial" w:eastAsia="Calibri"/>
      <w:bCs/>
      <w:sz w:val="24"/>
      <w:szCs w:val="28"/>
      <w:lang w:eastAsia="en-US"/>
    </w:rPr>
  </w:style>
  <w:style w:type="paragraph" w:styleId="CitaviBibliographySubheading4" w:customStyle="1">
    <w:name w:val="Citavi Bibliography Subheading 4"/>
    <w:basedOn w:val="berschrift5"/>
    <w:link w:val="CitaviBibliographySubheading4Zchn"/>
    <w:uiPriority w:val="99"/>
    <w:rsid w:val="0042557F"/>
    <w:pPr>
      <w:jc w:val="left"/>
      <w:outlineLvl w:val="9"/>
    </w:pPr>
  </w:style>
  <w:style w:type="character" w:styleId="CitaviBibliographySubheading4Zchn" w:customStyle="1">
    <w:name w:val="Citavi Bibliography Subheading 4 Zchn"/>
    <w:basedOn w:val="Absatz-Standardschriftart"/>
    <w:link w:val="CitaviBibliographySubheading4"/>
    <w:uiPriority w:val="99"/>
    <w:rsid w:val="0042557F"/>
    <w:rPr>
      <w:rFonts w:ascii="Arial" w:hAnsi="Arial" w:eastAsia="Calibri"/>
      <w:b/>
      <w:bCs/>
      <w:i/>
      <w:iCs/>
      <w:sz w:val="26"/>
      <w:szCs w:val="26"/>
      <w:lang w:eastAsia="en-US"/>
    </w:rPr>
  </w:style>
  <w:style w:type="paragraph" w:styleId="CitaviBibliographySubheading5" w:customStyle="1">
    <w:name w:val="Citavi Bibliography Subheading 5"/>
    <w:basedOn w:val="berschrift6"/>
    <w:link w:val="CitaviBibliographySubheading5Zchn"/>
    <w:uiPriority w:val="99"/>
    <w:rsid w:val="0042557F"/>
    <w:pPr>
      <w:jc w:val="left"/>
      <w:outlineLvl w:val="9"/>
    </w:pPr>
  </w:style>
  <w:style w:type="character" w:styleId="CitaviBibliographySubheading5Zchn" w:customStyle="1">
    <w:name w:val="Citavi Bibliography Subheading 5 Zchn"/>
    <w:basedOn w:val="Absatz-Standardschriftart"/>
    <w:link w:val="CitaviBibliographySubheading5"/>
    <w:uiPriority w:val="99"/>
    <w:rsid w:val="0042557F"/>
    <w:rPr>
      <w:rFonts w:eastAsia="Calibri"/>
      <w:b/>
      <w:bCs/>
      <w:sz w:val="22"/>
      <w:szCs w:val="22"/>
      <w:lang w:eastAsia="en-US"/>
    </w:rPr>
  </w:style>
  <w:style w:type="paragraph" w:styleId="CitaviBibliographySubheading6" w:customStyle="1">
    <w:name w:val="Citavi Bibliography Subheading 6"/>
    <w:basedOn w:val="berschrift7"/>
    <w:link w:val="CitaviBibliographySubheading6Zchn"/>
    <w:uiPriority w:val="99"/>
    <w:rsid w:val="0042557F"/>
    <w:pPr>
      <w:jc w:val="left"/>
      <w:outlineLvl w:val="9"/>
    </w:pPr>
  </w:style>
  <w:style w:type="character" w:styleId="CitaviBibliographySubheading6Zchn" w:customStyle="1">
    <w:name w:val="Citavi Bibliography Subheading 6 Zchn"/>
    <w:basedOn w:val="Absatz-Standardschriftart"/>
    <w:link w:val="CitaviBibliographySubheading6"/>
    <w:uiPriority w:val="99"/>
    <w:rsid w:val="0042557F"/>
    <w:rPr>
      <w:rFonts w:eastAsia="Calibri"/>
      <w:sz w:val="24"/>
      <w:szCs w:val="22"/>
      <w:lang w:eastAsia="en-US"/>
    </w:rPr>
  </w:style>
  <w:style w:type="paragraph" w:styleId="CitaviBibliographySubheading7" w:customStyle="1">
    <w:name w:val="Citavi Bibliography Subheading 7"/>
    <w:basedOn w:val="berschrift8"/>
    <w:link w:val="CitaviBibliographySubheading7Zchn"/>
    <w:uiPriority w:val="99"/>
    <w:rsid w:val="0042557F"/>
    <w:pPr>
      <w:jc w:val="left"/>
      <w:outlineLvl w:val="9"/>
    </w:pPr>
  </w:style>
  <w:style w:type="character" w:styleId="CitaviBibliographySubheading7Zchn" w:customStyle="1">
    <w:name w:val="Citavi Bibliography Subheading 7 Zchn"/>
    <w:basedOn w:val="Absatz-Standardschriftart"/>
    <w:link w:val="CitaviBibliographySubheading7"/>
    <w:uiPriority w:val="99"/>
    <w:rsid w:val="0042557F"/>
    <w:rPr>
      <w:rFonts w:eastAsia="Calibri"/>
      <w:i/>
      <w:iCs/>
      <w:sz w:val="24"/>
      <w:szCs w:val="22"/>
      <w:lang w:eastAsia="en-US"/>
    </w:rPr>
  </w:style>
  <w:style w:type="paragraph" w:styleId="CitaviBibliographySubheading8" w:customStyle="1">
    <w:name w:val="Citavi Bibliography Subheading 8"/>
    <w:basedOn w:val="berschrift9"/>
    <w:link w:val="CitaviBibliographySubheading8Zchn"/>
    <w:uiPriority w:val="99"/>
    <w:rsid w:val="0042557F"/>
    <w:pPr>
      <w:jc w:val="left"/>
      <w:outlineLvl w:val="9"/>
    </w:pPr>
  </w:style>
  <w:style w:type="character" w:styleId="CitaviBibliographySubheading8Zchn" w:customStyle="1">
    <w:name w:val="Citavi Bibliography Subheading 8 Zchn"/>
    <w:basedOn w:val="Absatz-Standardschriftart"/>
    <w:link w:val="CitaviBibliographySubheading8"/>
    <w:uiPriority w:val="99"/>
    <w:rsid w:val="0042557F"/>
    <w:rPr>
      <w:rFonts w:ascii="Arial" w:hAnsi="Arial" w:eastAsia="Calibri" w:cs="Arial"/>
      <w:sz w:val="22"/>
      <w:szCs w:val="22"/>
      <w:lang w:eastAsia="en-US"/>
    </w:rPr>
  </w:style>
  <w:style w:type="table" w:styleId="EinfacheTabelle4">
    <w:name w:val="Plain Table 4"/>
    <w:basedOn w:val="NormaleTabelle"/>
    <w:uiPriority w:val="44"/>
    <w:rsid w:val="005044B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BB6220"/>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BB6220"/>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2">
    <w:name w:val="Plain Table 2"/>
    <w:basedOn w:val="NormaleTabelle"/>
    <w:uiPriority w:val="42"/>
    <w:rsid w:val="00BB6220"/>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96031">
      <w:bodyDiv w:val="1"/>
      <w:marLeft w:val="0"/>
      <w:marRight w:val="0"/>
      <w:marTop w:val="0"/>
      <w:marBottom w:val="0"/>
      <w:divBdr>
        <w:top w:val="none" w:sz="0" w:space="0" w:color="auto"/>
        <w:left w:val="none" w:sz="0" w:space="0" w:color="auto"/>
        <w:bottom w:val="none" w:sz="0" w:space="0" w:color="auto"/>
        <w:right w:val="none" w:sz="0" w:space="0" w:color="auto"/>
      </w:divBdr>
    </w:div>
    <w:div w:id="125781918">
      <w:bodyDiv w:val="1"/>
      <w:marLeft w:val="0"/>
      <w:marRight w:val="0"/>
      <w:marTop w:val="0"/>
      <w:marBottom w:val="0"/>
      <w:divBdr>
        <w:top w:val="none" w:sz="0" w:space="0" w:color="auto"/>
        <w:left w:val="none" w:sz="0" w:space="0" w:color="auto"/>
        <w:bottom w:val="none" w:sz="0" w:space="0" w:color="auto"/>
        <w:right w:val="none" w:sz="0" w:space="0" w:color="auto"/>
      </w:divBdr>
    </w:div>
    <w:div w:id="158350962">
      <w:bodyDiv w:val="1"/>
      <w:marLeft w:val="0"/>
      <w:marRight w:val="0"/>
      <w:marTop w:val="0"/>
      <w:marBottom w:val="0"/>
      <w:divBdr>
        <w:top w:val="none" w:sz="0" w:space="0" w:color="auto"/>
        <w:left w:val="none" w:sz="0" w:space="0" w:color="auto"/>
        <w:bottom w:val="none" w:sz="0" w:space="0" w:color="auto"/>
        <w:right w:val="none" w:sz="0" w:space="0" w:color="auto"/>
      </w:divBdr>
    </w:div>
    <w:div w:id="211578975">
      <w:bodyDiv w:val="1"/>
      <w:marLeft w:val="0"/>
      <w:marRight w:val="0"/>
      <w:marTop w:val="0"/>
      <w:marBottom w:val="0"/>
      <w:divBdr>
        <w:top w:val="none" w:sz="0" w:space="0" w:color="auto"/>
        <w:left w:val="none" w:sz="0" w:space="0" w:color="auto"/>
        <w:bottom w:val="none" w:sz="0" w:space="0" w:color="auto"/>
        <w:right w:val="none" w:sz="0" w:space="0" w:color="auto"/>
      </w:divBdr>
    </w:div>
    <w:div w:id="257833572">
      <w:bodyDiv w:val="1"/>
      <w:marLeft w:val="0"/>
      <w:marRight w:val="0"/>
      <w:marTop w:val="0"/>
      <w:marBottom w:val="0"/>
      <w:divBdr>
        <w:top w:val="none" w:sz="0" w:space="0" w:color="auto"/>
        <w:left w:val="none" w:sz="0" w:space="0" w:color="auto"/>
        <w:bottom w:val="none" w:sz="0" w:space="0" w:color="auto"/>
        <w:right w:val="none" w:sz="0" w:space="0" w:color="auto"/>
      </w:divBdr>
    </w:div>
    <w:div w:id="287509729">
      <w:bodyDiv w:val="1"/>
      <w:marLeft w:val="0"/>
      <w:marRight w:val="0"/>
      <w:marTop w:val="0"/>
      <w:marBottom w:val="0"/>
      <w:divBdr>
        <w:top w:val="none" w:sz="0" w:space="0" w:color="auto"/>
        <w:left w:val="none" w:sz="0" w:space="0" w:color="auto"/>
        <w:bottom w:val="none" w:sz="0" w:space="0" w:color="auto"/>
        <w:right w:val="none" w:sz="0" w:space="0" w:color="auto"/>
      </w:divBdr>
    </w:div>
    <w:div w:id="326373252">
      <w:bodyDiv w:val="1"/>
      <w:marLeft w:val="0"/>
      <w:marRight w:val="0"/>
      <w:marTop w:val="0"/>
      <w:marBottom w:val="0"/>
      <w:divBdr>
        <w:top w:val="none" w:sz="0" w:space="0" w:color="auto"/>
        <w:left w:val="none" w:sz="0" w:space="0" w:color="auto"/>
        <w:bottom w:val="none" w:sz="0" w:space="0" w:color="auto"/>
        <w:right w:val="none" w:sz="0" w:space="0" w:color="auto"/>
      </w:divBdr>
    </w:div>
    <w:div w:id="385644830">
      <w:bodyDiv w:val="1"/>
      <w:marLeft w:val="0"/>
      <w:marRight w:val="0"/>
      <w:marTop w:val="0"/>
      <w:marBottom w:val="0"/>
      <w:divBdr>
        <w:top w:val="none" w:sz="0" w:space="0" w:color="auto"/>
        <w:left w:val="none" w:sz="0" w:space="0" w:color="auto"/>
        <w:bottom w:val="none" w:sz="0" w:space="0" w:color="auto"/>
        <w:right w:val="none" w:sz="0" w:space="0" w:color="auto"/>
      </w:divBdr>
    </w:div>
    <w:div w:id="387610123">
      <w:bodyDiv w:val="1"/>
      <w:marLeft w:val="0"/>
      <w:marRight w:val="0"/>
      <w:marTop w:val="0"/>
      <w:marBottom w:val="0"/>
      <w:divBdr>
        <w:top w:val="none" w:sz="0" w:space="0" w:color="auto"/>
        <w:left w:val="none" w:sz="0" w:space="0" w:color="auto"/>
        <w:bottom w:val="none" w:sz="0" w:space="0" w:color="auto"/>
        <w:right w:val="none" w:sz="0" w:space="0" w:color="auto"/>
      </w:divBdr>
    </w:div>
    <w:div w:id="572355424">
      <w:bodyDiv w:val="1"/>
      <w:marLeft w:val="0"/>
      <w:marRight w:val="0"/>
      <w:marTop w:val="0"/>
      <w:marBottom w:val="0"/>
      <w:divBdr>
        <w:top w:val="none" w:sz="0" w:space="0" w:color="auto"/>
        <w:left w:val="none" w:sz="0" w:space="0" w:color="auto"/>
        <w:bottom w:val="none" w:sz="0" w:space="0" w:color="auto"/>
        <w:right w:val="none" w:sz="0" w:space="0" w:color="auto"/>
      </w:divBdr>
    </w:div>
    <w:div w:id="573929459">
      <w:bodyDiv w:val="1"/>
      <w:marLeft w:val="0"/>
      <w:marRight w:val="0"/>
      <w:marTop w:val="0"/>
      <w:marBottom w:val="0"/>
      <w:divBdr>
        <w:top w:val="none" w:sz="0" w:space="0" w:color="auto"/>
        <w:left w:val="none" w:sz="0" w:space="0" w:color="auto"/>
        <w:bottom w:val="none" w:sz="0" w:space="0" w:color="auto"/>
        <w:right w:val="none" w:sz="0" w:space="0" w:color="auto"/>
      </w:divBdr>
    </w:div>
    <w:div w:id="603272971">
      <w:bodyDiv w:val="1"/>
      <w:marLeft w:val="0"/>
      <w:marRight w:val="0"/>
      <w:marTop w:val="0"/>
      <w:marBottom w:val="0"/>
      <w:divBdr>
        <w:top w:val="none" w:sz="0" w:space="0" w:color="auto"/>
        <w:left w:val="none" w:sz="0" w:space="0" w:color="auto"/>
        <w:bottom w:val="none" w:sz="0" w:space="0" w:color="auto"/>
        <w:right w:val="none" w:sz="0" w:space="0" w:color="auto"/>
      </w:divBdr>
    </w:div>
    <w:div w:id="629018699">
      <w:bodyDiv w:val="1"/>
      <w:marLeft w:val="0"/>
      <w:marRight w:val="0"/>
      <w:marTop w:val="0"/>
      <w:marBottom w:val="0"/>
      <w:divBdr>
        <w:top w:val="none" w:sz="0" w:space="0" w:color="auto"/>
        <w:left w:val="none" w:sz="0" w:space="0" w:color="auto"/>
        <w:bottom w:val="none" w:sz="0" w:space="0" w:color="auto"/>
        <w:right w:val="none" w:sz="0" w:space="0" w:color="auto"/>
      </w:divBdr>
    </w:div>
    <w:div w:id="629942545">
      <w:bodyDiv w:val="1"/>
      <w:marLeft w:val="0"/>
      <w:marRight w:val="0"/>
      <w:marTop w:val="0"/>
      <w:marBottom w:val="0"/>
      <w:divBdr>
        <w:top w:val="none" w:sz="0" w:space="0" w:color="auto"/>
        <w:left w:val="none" w:sz="0" w:space="0" w:color="auto"/>
        <w:bottom w:val="none" w:sz="0" w:space="0" w:color="auto"/>
        <w:right w:val="none" w:sz="0" w:space="0" w:color="auto"/>
      </w:divBdr>
    </w:div>
    <w:div w:id="972369096">
      <w:bodyDiv w:val="1"/>
      <w:marLeft w:val="0"/>
      <w:marRight w:val="0"/>
      <w:marTop w:val="0"/>
      <w:marBottom w:val="0"/>
      <w:divBdr>
        <w:top w:val="none" w:sz="0" w:space="0" w:color="auto"/>
        <w:left w:val="none" w:sz="0" w:space="0" w:color="auto"/>
        <w:bottom w:val="none" w:sz="0" w:space="0" w:color="auto"/>
        <w:right w:val="none" w:sz="0" w:space="0" w:color="auto"/>
      </w:divBdr>
    </w:div>
    <w:div w:id="1071345960">
      <w:bodyDiv w:val="1"/>
      <w:marLeft w:val="0"/>
      <w:marRight w:val="0"/>
      <w:marTop w:val="0"/>
      <w:marBottom w:val="0"/>
      <w:divBdr>
        <w:top w:val="none" w:sz="0" w:space="0" w:color="auto"/>
        <w:left w:val="none" w:sz="0" w:space="0" w:color="auto"/>
        <w:bottom w:val="none" w:sz="0" w:space="0" w:color="auto"/>
        <w:right w:val="none" w:sz="0" w:space="0" w:color="auto"/>
      </w:divBdr>
    </w:div>
    <w:div w:id="1146819899">
      <w:bodyDiv w:val="1"/>
      <w:marLeft w:val="0"/>
      <w:marRight w:val="0"/>
      <w:marTop w:val="0"/>
      <w:marBottom w:val="0"/>
      <w:divBdr>
        <w:top w:val="none" w:sz="0" w:space="0" w:color="auto"/>
        <w:left w:val="none" w:sz="0" w:space="0" w:color="auto"/>
        <w:bottom w:val="none" w:sz="0" w:space="0" w:color="auto"/>
        <w:right w:val="none" w:sz="0" w:space="0" w:color="auto"/>
      </w:divBdr>
    </w:div>
    <w:div w:id="1146897890">
      <w:bodyDiv w:val="1"/>
      <w:marLeft w:val="0"/>
      <w:marRight w:val="0"/>
      <w:marTop w:val="0"/>
      <w:marBottom w:val="0"/>
      <w:divBdr>
        <w:top w:val="none" w:sz="0" w:space="0" w:color="auto"/>
        <w:left w:val="none" w:sz="0" w:space="0" w:color="auto"/>
        <w:bottom w:val="none" w:sz="0" w:space="0" w:color="auto"/>
        <w:right w:val="none" w:sz="0" w:space="0" w:color="auto"/>
      </w:divBdr>
    </w:div>
    <w:div w:id="1478838857">
      <w:bodyDiv w:val="1"/>
      <w:marLeft w:val="0"/>
      <w:marRight w:val="0"/>
      <w:marTop w:val="0"/>
      <w:marBottom w:val="0"/>
      <w:divBdr>
        <w:top w:val="none" w:sz="0" w:space="0" w:color="auto"/>
        <w:left w:val="none" w:sz="0" w:space="0" w:color="auto"/>
        <w:bottom w:val="none" w:sz="0" w:space="0" w:color="auto"/>
        <w:right w:val="none" w:sz="0" w:space="0" w:color="auto"/>
      </w:divBdr>
    </w:div>
    <w:div w:id="1515728420">
      <w:bodyDiv w:val="1"/>
      <w:marLeft w:val="0"/>
      <w:marRight w:val="0"/>
      <w:marTop w:val="0"/>
      <w:marBottom w:val="0"/>
      <w:divBdr>
        <w:top w:val="none" w:sz="0" w:space="0" w:color="auto"/>
        <w:left w:val="none" w:sz="0" w:space="0" w:color="auto"/>
        <w:bottom w:val="none" w:sz="0" w:space="0" w:color="auto"/>
        <w:right w:val="none" w:sz="0" w:space="0" w:color="auto"/>
      </w:divBdr>
    </w:div>
    <w:div w:id="1563713863">
      <w:bodyDiv w:val="1"/>
      <w:marLeft w:val="0"/>
      <w:marRight w:val="0"/>
      <w:marTop w:val="0"/>
      <w:marBottom w:val="0"/>
      <w:divBdr>
        <w:top w:val="none" w:sz="0" w:space="0" w:color="auto"/>
        <w:left w:val="none" w:sz="0" w:space="0" w:color="auto"/>
        <w:bottom w:val="none" w:sz="0" w:space="0" w:color="auto"/>
        <w:right w:val="none" w:sz="0" w:space="0" w:color="auto"/>
      </w:divBdr>
    </w:div>
    <w:div w:id="1667589962">
      <w:bodyDiv w:val="1"/>
      <w:marLeft w:val="0"/>
      <w:marRight w:val="0"/>
      <w:marTop w:val="0"/>
      <w:marBottom w:val="0"/>
      <w:divBdr>
        <w:top w:val="none" w:sz="0" w:space="0" w:color="auto"/>
        <w:left w:val="none" w:sz="0" w:space="0" w:color="auto"/>
        <w:bottom w:val="none" w:sz="0" w:space="0" w:color="auto"/>
        <w:right w:val="none" w:sz="0" w:space="0" w:color="auto"/>
      </w:divBdr>
    </w:div>
    <w:div w:id="1712070930">
      <w:bodyDiv w:val="1"/>
      <w:marLeft w:val="0"/>
      <w:marRight w:val="0"/>
      <w:marTop w:val="0"/>
      <w:marBottom w:val="0"/>
      <w:divBdr>
        <w:top w:val="none" w:sz="0" w:space="0" w:color="auto"/>
        <w:left w:val="none" w:sz="0" w:space="0" w:color="auto"/>
        <w:bottom w:val="none" w:sz="0" w:space="0" w:color="auto"/>
        <w:right w:val="none" w:sz="0" w:space="0" w:color="auto"/>
      </w:divBdr>
    </w:div>
    <w:div w:id="1839274518">
      <w:bodyDiv w:val="1"/>
      <w:marLeft w:val="0"/>
      <w:marRight w:val="0"/>
      <w:marTop w:val="0"/>
      <w:marBottom w:val="0"/>
      <w:divBdr>
        <w:top w:val="none" w:sz="0" w:space="0" w:color="auto"/>
        <w:left w:val="none" w:sz="0" w:space="0" w:color="auto"/>
        <w:bottom w:val="none" w:sz="0" w:space="0" w:color="auto"/>
        <w:right w:val="none" w:sz="0" w:space="0" w:color="auto"/>
      </w:divBdr>
    </w:div>
    <w:div w:id="191018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4.jpg" Id="rId26" /><Relationship Type="http://schemas.openxmlformats.org/officeDocument/2006/relationships/fontTable" Target="fontTable.xml" Id="rId117" /><Relationship Type="http://schemas.openxmlformats.org/officeDocument/2006/relationships/diagramQuickStyle" Target="diagrams/quickStyle1.xml"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1.png" Id="rId63" /><Relationship Type="http://schemas.openxmlformats.org/officeDocument/2006/relationships/image" Target="media/image53.png" Id="rId68" /><Relationship Type="http://schemas.openxmlformats.org/officeDocument/2006/relationships/image" Target="media/image71.png" Id="rId84" /><Relationship Type="http://schemas.openxmlformats.org/officeDocument/2006/relationships/image" Target="media/image76.jpeg" Id="rId89" /><Relationship Type="http://schemas.openxmlformats.org/officeDocument/2006/relationships/image" Target="media/image99.png" Id="rId112" /><Relationship Type="http://schemas.openxmlformats.org/officeDocument/2006/relationships/image" Target="media/image9.jpg" Id="rId16" /><Relationship Type="http://schemas.openxmlformats.org/officeDocument/2006/relationships/image" Target="media/image94.png" Id="rId107" /><Relationship Type="http://schemas.openxmlformats.org/officeDocument/2006/relationships/image" Target="media/image4.png" Id="rId11" /><Relationship Type="http://schemas.openxmlformats.org/officeDocument/2006/relationships/image" Target="media/image190.pn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2.png" Id="rId74" /><Relationship Type="http://schemas.openxmlformats.org/officeDocument/2006/relationships/image" Target="media/image66.png" Id="rId79" /><Relationship Type="http://schemas.openxmlformats.org/officeDocument/2006/relationships/image" Target="media/image89.png" Id="rId102" /><Relationship Type="http://schemas.openxmlformats.org/officeDocument/2006/relationships/webSettings" Target="webSettings.xml" Id="rId5" /><Relationship Type="http://schemas.openxmlformats.org/officeDocument/2006/relationships/image" Target="media/image77.png" Id="rId90" /><Relationship Type="http://schemas.openxmlformats.org/officeDocument/2006/relationships/image" Target="media/image83.png" Id="rId95" /><Relationship Type="http://schemas.openxmlformats.org/officeDocument/2006/relationships/diagramColors" Target="diagrams/colors1.xml" Id="rId22" /><Relationship Type="http://schemas.openxmlformats.org/officeDocument/2006/relationships/image" Target="media/image15.png" Id="rId27" /><Relationship Type="http://schemas.openxmlformats.org/officeDocument/2006/relationships/image" Target="media/image31.png" Id="rId43" /><Relationship Type="http://schemas.openxmlformats.org/officeDocument/2006/relationships/image" Target="media/image33.png" Id="rId48" /><Relationship Type="http://schemas.openxmlformats.org/officeDocument/2006/relationships/image" Target="media/image49.png" Id="rId64" /><Relationship Type="http://schemas.openxmlformats.org/officeDocument/2006/relationships/image" Target="media/image56.png" Id="rId69" /><Relationship Type="http://schemas.openxmlformats.org/officeDocument/2006/relationships/header" Target="header2.xml" Id="rId113" /><Relationship Type="http://schemas.openxmlformats.org/officeDocument/2006/relationships/glossaryDocument" Target="glossary/document.xml" Id="rId118" /><Relationship Type="http://schemas.openxmlformats.org/officeDocument/2006/relationships/image" Target="media/image67.png" Id="rId80" /><Relationship Type="http://schemas.openxmlformats.org/officeDocument/2006/relationships/image" Target="media/image72.png" Id="rId85" /><Relationship Type="http://schemas.openxmlformats.org/officeDocument/2006/relationships/header" Target="header1.xml" Id="rId12" /><Relationship Type="http://schemas.openxmlformats.org/officeDocument/2006/relationships/image" Target="media/image10.jpeg" Id="rId17"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90.png" Id="rId103" /><Relationship Type="http://schemas.openxmlformats.org/officeDocument/2006/relationships/image" Target="media/image95.png" Id="rId108" /><Relationship Type="http://schemas.openxmlformats.org/officeDocument/2006/relationships/image" Target="media/image41.png" Id="rId54" /><Relationship Type="http://schemas.openxmlformats.org/officeDocument/2006/relationships/image" Target="media/image58.png" Id="rId70" /><Relationship Type="http://schemas.openxmlformats.org/officeDocument/2006/relationships/image" Target="media/image63.png" Id="rId75" /><Relationship Type="http://schemas.openxmlformats.org/officeDocument/2006/relationships/image" Target="media/image78.png" Id="rId91" /><Relationship Type="http://schemas.openxmlformats.org/officeDocument/2006/relationships/image" Target="media/image81.png" Id="rId96" /><Relationship Type="http://schemas.openxmlformats.org/officeDocument/2006/relationships/customXml" Target="../customXml/item1.xml" Id="rId1" /><Relationship Type="http://schemas.openxmlformats.org/officeDocument/2006/relationships/footnotes" Target="footnotes.xml" Id="rId6" /><Relationship Type="http://schemas.microsoft.com/office/2007/relationships/diagramDrawing" Target="diagrams/drawing1.xml" Id="rId23" /><Relationship Type="http://schemas.openxmlformats.org/officeDocument/2006/relationships/image" Target="media/image16.png" Id="rId28" /><Relationship Type="http://schemas.openxmlformats.org/officeDocument/2006/relationships/image" Target="media/image36.png" Id="rId49" /><Relationship Type="http://schemas.openxmlformats.org/officeDocument/2006/relationships/footer" Target="footer2.xml" Id="rId114" /><Relationship Type="http://schemas.openxmlformats.org/officeDocument/2006/relationships/theme" Target="theme/theme1.xml" Id="rId119" /><Relationship Type="http://schemas.openxmlformats.org/officeDocument/2006/relationships/image" Target="media/image3.png" Id="rId10" /><Relationship Type="http://schemas.openxmlformats.org/officeDocument/2006/relationships/image" Target="media/image19.pn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68.png" Id="rId81" /><Relationship Type="http://schemas.openxmlformats.org/officeDocument/2006/relationships/image" Target="media/image73.png" Id="rId86" /><Relationship Type="http://schemas.openxmlformats.org/officeDocument/2006/relationships/image" Target="media/image82.png" Id="rId94" /><Relationship Type="http://schemas.openxmlformats.org/officeDocument/2006/relationships/image" Target="media/image87.png" Id="rId99" /><Relationship Type="http://schemas.openxmlformats.org/officeDocument/2006/relationships/image" Target="media/image86.png" Id="rId10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footer" Target="footer1.xml" Id="rId13" /><Relationship Type="http://schemas.openxmlformats.org/officeDocument/2006/relationships/image" Target="media/image11.jpg" Id="rId18" /><Relationship Type="http://schemas.openxmlformats.org/officeDocument/2006/relationships/image" Target="media/image26.png" Id="rId39" /><Relationship Type="http://schemas.openxmlformats.org/officeDocument/2006/relationships/image" Target="media/image96.png" Id="rId109" /><Relationship Type="http://schemas.openxmlformats.org/officeDocument/2006/relationships/image" Target="media/image21.png" Id="rId34" /><Relationship Type="http://schemas.openxmlformats.org/officeDocument/2006/relationships/image" Target="media/image38.png" Id="rId50" /><Relationship Type="http://schemas.openxmlformats.org/officeDocument/2006/relationships/image" Target="media/image42.png" Id="rId55" /><Relationship Type="http://schemas.openxmlformats.org/officeDocument/2006/relationships/image" Target="media/image61.png" Id="rId76" /><Relationship Type="http://schemas.openxmlformats.org/officeDocument/2006/relationships/image" Target="media/image84.png" Id="rId97" /><Relationship Type="http://schemas.openxmlformats.org/officeDocument/2006/relationships/image" Target="media/image91.png" Id="rId104" /><Relationship Type="http://schemas.openxmlformats.org/officeDocument/2006/relationships/endnotes" Target="endnotes.xml" Id="rId7" /><Relationship Type="http://schemas.openxmlformats.org/officeDocument/2006/relationships/image" Target="media/image59.png" Id="rId71" /><Relationship Type="http://schemas.openxmlformats.org/officeDocument/2006/relationships/image" Target="media/image79.png" Id="rId92" /><Relationship Type="http://schemas.openxmlformats.org/officeDocument/2006/relationships/numbering" Target="numbering.xml" Id="rId2" /><Relationship Type="http://schemas.openxmlformats.org/officeDocument/2006/relationships/image" Target="media/image17.jpg" Id="rId29" /><Relationship Type="http://schemas.openxmlformats.org/officeDocument/2006/relationships/image" Target="media/image12.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4.png" Id="rId66" /><Relationship Type="http://schemas.openxmlformats.org/officeDocument/2006/relationships/image" Target="media/image74.png" Id="rId87" /><Relationship Type="http://schemas.openxmlformats.org/officeDocument/2006/relationships/image" Target="media/image97.png" Id="rId110" /><Relationship Type="http://schemas.openxmlformats.org/officeDocument/2006/relationships/header" Target="header3.xml" Id="rId115" /><Relationship Type="http://schemas.openxmlformats.org/officeDocument/2006/relationships/image" Target="media/image48.png" Id="rId61" /><Relationship Type="http://schemas.openxmlformats.org/officeDocument/2006/relationships/image" Target="media/image69.png" Id="rId82" /><Relationship Type="http://schemas.openxmlformats.org/officeDocument/2006/relationships/diagramData" Target="diagrams/data1.xml" Id="rId19" /><Relationship Type="http://schemas.openxmlformats.org/officeDocument/2006/relationships/image" Target="media/image7.jpg" Id="rId14" /><Relationship Type="http://schemas.openxmlformats.org/officeDocument/2006/relationships/image" Target="media/image18.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openxmlformats.org/officeDocument/2006/relationships/image" Target="media/image88.png" Id="rId100" /><Relationship Type="http://schemas.openxmlformats.org/officeDocument/2006/relationships/image" Target="media/image92.png" Id="rId105" /><Relationship Type="http://schemas.openxmlformats.org/officeDocument/2006/relationships/image" Target="media/image1.png" Id="rId8" /><Relationship Type="http://schemas.openxmlformats.org/officeDocument/2006/relationships/image" Target="media/image39.png" Id="rId51" /><Relationship Type="http://schemas.openxmlformats.org/officeDocument/2006/relationships/image" Target="media/image57.png" Id="rId72" /><Relationship Type="http://schemas.openxmlformats.org/officeDocument/2006/relationships/image" Target="media/image80.png" Id="rId93" /><Relationship Type="http://schemas.openxmlformats.org/officeDocument/2006/relationships/image" Target="media/image85.png" Id="rId98" /><Relationship Type="http://schemas.openxmlformats.org/officeDocument/2006/relationships/styles" Target="styles.xml" Id="rId3" /><Relationship Type="http://schemas.openxmlformats.org/officeDocument/2006/relationships/image" Target="media/image13.jpeg" Id="rId25" /><Relationship Type="http://schemas.openxmlformats.org/officeDocument/2006/relationships/image" Target="media/image34.png" Id="rId46" /><Relationship Type="http://schemas.openxmlformats.org/officeDocument/2006/relationships/image" Target="media/image55.png" Id="rId67" /><Relationship Type="http://schemas.openxmlformats.org/officeDocument/2006/relationships/footer" Target="footer3.xml" Id="rId116" /><Relationship Type="http://schemas.openxmlformats.org/officeDocument/2006/relationships/diagramLayout" Target="diagrams/layout1.xml" Id="rId20" /><Relationship Type="http://schemas.openxmlformats.org/officeDocument/2006/relationships/image" Target="media/image28.png" Id="rId41" /><Relationship Type="http://schemas.openxmlformats.org/officeDocument/2006/relationships/image" Target="media/image50.png" Id="rId62" /><Relationship Type="http://schemas.openxmlformats.org/officeDocument/2006/relationships/image" Target="media/image70.png" Id="rId83" /><Relationship Type="http://schemas.openxmlformats.org/officeDocument/2006/relationships/image" Target="media/image75.png" Id="rId88" /><Relationship Type="http://schemas.openxmlformats.org/officeDocument/2006/relationships/image" Target="media/image98.png" Id="rId111" /><Relationship Type="http://schemas.openxmlformats.org/officeDocument/2006/relationships/image" Target="media/image8.jpeg"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93.png" Id="rId106" /></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b\Desktop\Studienarbeit\Formatvorlage%20f&#252;r%20Studien_Diplomarbeiten%20am%20iPATneu.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4628AF-5863-4715-81A4-CF5F511D6D8E}" type="doc">
      <dgm:prSet loTypeId="urn:microsoft.com/office/officeart/2008/layout/RadialCluster" loCatId="relationship" qsTypeId="urn:microsoft.com/office/officeart/2005/8/quickstyle/simple1" qsCatId="simple" csTypeId="urn:microsoft.com/office/officeart/2005/8/colors/accent1_2" csCatId="accent1" phldr="1"/>
      <dgm:spPr/>
      <dgm:t>
        <a:bodyPr/>
        <a:lstStyle/>
        <a:p>
          <a:endParaRPr lang="de-DE"/>
        </a:p>
      </dgm:t>
    </dgm:pt>
    <dgm:pt modelId="{8AA72DB3-C77E-4711-8118-91037D6EB62A}">
      <dgm:prSet phldrT="[Text]" custT="1"/>
      <dgm:spPr>
        <a:solidFill>
          <a:schemeClr val="tx1">
            <a:lumMod val="75000"/>
            <a:lumOff val="25000"/>
          </a:schemeClr>
        </a:solidFill>
      </dgm:spPr>
      <dgm:t>
        <a:bodyPr/>
        <a:lstStyle/>
        <a:p>
          <a:r>
            <a:rPr lang="de-DE" sz="1400" b="1"/>
            <a:t>Maschinelles Lernen</a:t>
          </a:r>
        </a:p>
      </dgm:t>
    </dgm:pt>
    <dgm:pt modelId="{CB09793E-71C1-4832-BD10-4336C514116D}" type="parTrans" cxnId="{F582820E-547D-4378-A1F5-B03DE9839D72}">
      <dgm:prSet/>
      <dgm:spPr/>
      <dgm:t>
        <a:bodyPr/>
        <a:lstStyle/>
        <a:p>
          <a:endParaRPr lang="de-DE"/>
        </a:p>
      </dgm:t>
    </dgm:pt>
    <dgm:pt modelId="{B1BDFB91-0D47-45CF-8F61-225AE17A8205}" type="sibTrans" cxnId="{F582820E-547D-4378-A1F5-B03DE9839D72}">
      <dgm:prSet/>
      <dgm:spPr/>
      <dgm:t>
        <a:bodyPr/>
        <a:lstStyle/>
        <a:p>
          <a:endParaRPr lang="de-DE"/>
        </a:p>
      </dgm:t>
    </dgm:pt>
    <dgm:pt modelId="{899755DD-F359-463F-94F3-353097AE1762}">
      <dgm:prSet phldrT="[Text]"/>
      <dgm:spPr/>
      <dgm:t>
        <a:bodyPr/>
        <a:lstStyle/>
        <a:p>
          <a:r>
            <a:rPr lang="de-DE" b="1"/>
            <a:t>Unüberwachtes Lernen</a:t>
          </a:r>
        </a:p>
      </dgm:t>
    </dgm:pt>
    <dgm:pt modelId="{D108E138-36F4-40BE-8FCD-45C2E845D3A6}" type="parTrans" cxnId="{5AA97C32-ECBB-45A1-8AD1-CCB1D58429CC}">
      <dgm:prSet/>
      <dgm:spPr/>
      <dgm:t>
        <a:bodyPr/>
        <a:lstStyle/>
        <a:p>
          <a:endParaRPr lang="de-DE"/>
        </a:p>
      </dgm:t>
    </dgm:pt>
    <dgm:pt modelId="{8B056541-DC67-4D7B-BA70-6FF1A38D3CA2}" type="sibTrans" cxnId="{5AA97C32-ECBB-45A1-8AD1-CCB1D58429CC}">
      <dgm:prSet/>
      <dgm:spPr/>
      <dgm:t>
        <a:bodyPr/>
        <a:lstStyle/>
        <a:p>
          <a:endParaRPr lang="de-DE"/>
        </a:p>
      </dgm:t>
    </dgm:pt>
    <dgm:pt modelId="{99196419-F2CE-44BC-AB9C-79C1800E6650}">
      <dgm:prSet phldrT="[Text]"/>
      <dgm:spPr/>
      <dgm:t>
        <a:bodyPr/>
        <a:lstStyle/>
        <a:p>
          <a:r>
            <a:rPr lang="de-DE" b="1"/>
            <a:t>Überwachtes Lernen</a:t>
          </a:r>
        </a:p>
      </dgm:t>
    </dgm:pt>
    <dgm:pt modelId="{5F7795D1-0D2B-459B-9320-C3801C035F56}" type="parTrans" cxnId="{D3258968-C1BE-4AD9-AB36-ECF3F0724885}">
      <dgm:prSet/>
      <dgm:spPr/>
      <dgm:t>
        <a:bodyPr/>
        <a:lstStyle/>
        <a:p>
          <a:endParaRPr lang="de-DE"/>
        </a:p>
      </dgm:t>
    </dgm:pt>
    <dgm:pt modelId="{344A782F-0988-4DAD-8BE1-B69D9C0189F4}" type="sibTrans" cxnId="{D3258968-C1BE-4AD9-AB36-ECF3F0724885}">
      <dgm:prSet/>
      <dgm:spPr/>
      <dgm:t>
        <a:bodyPr/>
        <a:lstStyle/>
        <a:p>
          <a:endParaRPr lang="de-DE"/>
        </a:p>
      </dgm:t>
    </dgm:pt>
    <dgm:pt modelId="{81EA4265-088D-4C11-B08E-35AD6745AC41}">
      <dgm:prSet phldrT="[Text]" custT="1"/>
      <dgm:spPr/>
      <dgm:t>
        <a:bodyPr/>
        <a:lstStyle/>
        <a:p>
          <a:r>
            <a:rPr lang="de-DE" sz="900" b="1"/>
            <a:t>Verstärkendes Lernen</a:t>
          </a:r>
        </a:p>
      </dgm:t>
    </dgm:pt>
    <dgm:pt modelId="{D111571B-0A8D-4B2D-8B59-BF2DCE7627E6}" type="parTrans" cxnId="{3EEDC042-A364-4556-9A80-AF6768A2C000}">
      <dgm:prSet/>
      <dgm:spPr/>
      <dgm:t>
        <a:bodyPr/>
        <a:lstStyle/>
        <a:p>
          <a:endParaRPr lang="de-DE"/>
        </a:p>
      </dgm:t>
    </dgm:pt>
    <dgm:pt modelId="{7AFBF97B-7727-4A28-A672-12B88720724D}" type="sibTrans" cxnId="{3EEDC042-A364-4556-9A80-AF6768A2C000}">
      <dgm:prSet/>
      <dgm:spPr/>
      <dgm:t>
        <a:bodyPr/>
        <a:lstStyle/>
        <a:p>
          <a:endParaRPr lang="de-DE"/>
        </a:p>
      </dgm:t>
    </dgm:pt>
    <dgm:pt modelId="{1ED7683E-DB6E-4E94-8A3B-52A253C2A59B}">
      <dgm:prSet phldrT="[Text]" custT="1"/>
      <dgm:spPr>
        <a:solidFill>
          <a:schemeClr val="tx2"/>
        </a:solidFill>
      </dgm:spPr>
      <dgm:t>
        <a:bodyPr/>
        <a:lstStyle/>
        <a:p>
          <a:r>
            <a:rPr lang="de-DE" sz="800" b="1"/>
            <a:t>Clustering</a:t>
          </a:r>
        </a:p>
      </dgm:t>
    </dgm:pt>
    <dgm:pt modelId="{56454954-BD2E-44C7-ACFD-23A9F0116592}" type="parTrans" cxnId="{ACB6566E-9F0E-439F-8BD5-C01640E1B7C3}">
      <dgm:prSet/>
      <dgm:spPr/>
      <dgm:t>
        <a:bodyPr/>
        <a:lstStyle/>
        <a:p>
          <a:endParaRPr lang="de-DE"/>
        </a:p>
      </dgm:t>
    </dgm:pt>
    <dgm:pt modelId="{053A60DB-86CE-4FB5-B395-69F37C6E370D}" type="sibTrans" cxnId="{ACB6566E-9F0E-439F-8BD5-C01640E1B7C3}">
      <dgm:prSet/>
      <dgm:spPr/>
      <dgm:t>
        <a:bodyPr/>
        <a:lstStyle/>
        <a:p>
          <a:endParaRPr lang="de-DE"/>
        </a:p>
      </dgm:t>
    </dgm:pt>
    <dgm:pt modelId="{FB5B93C6-BB9E-4C9A-A08D-01599C155947}">
      <dgm:prSet phldrT="[Text]" custT="1"/>
      <dgm:spPr>
        <a:solidFill>
          <a:schemeClr val="tx2"/>
        </a:solidFill>
      </dgm:spPr>
      <dgm:t>
        <a:bodyPr/>
        <a:lstStyle/>
        <a:p>
          <a:r>
            <a:rPr lang="de-DE" sz="800" b="1"/>
            <a:t>Dimensionsreduktion</a:t>
          </a:r>
        </a:p>
      </dgm:t>
    </dgm:pt>
    <dgm:pt modelId="{7AB86058-C2A9-497A-A06D-78673F49E4A0}" type="parTrans" cxnId="{7899A5F9-0E83-4E91-8B47-49BDF91C2091}">
      <dgm:prSet/>
      <dgm:spPr/>
      <dgm:t>
        <a:bodyPr/>
        <a:lstStyle/>
        <a:p>
          <a:endParaRPr lang="de-DE"/>
        </a:p>
      </dgm:t>
    </dgm:pt>
    <dgm:pt modelId="{149F029D-F564-4A8B-87B5-D0BD0E273F83}" type="sibTrans" cxnId="{7899A5F9-0E83-4E91-8B47-49BDF91C2091}">
      <dgm:prSet/>
      <dgm:spPr/>
      <dgm:t>
        <a:bodyPr/>
        <a:lstStyle/>
        <a:p>
          <a:endParaRPr lang="de-DE"/>
        </a:p>
      </dgm:t>
    </dgm:pt>
    <dgm:pt modelId="{36DFF02C-A82B-4472-A2F3-74B42C4EB48E}">
      <dgm:prSet phldrT="[Text]" custT="1"/>
      <dgm:spPr>
        <a:solidFill>
          <a:schemeClr val="tx2"/>
        </a:solidFill>
      </dgm:spPr>
      <dgm:t>
        <a:bodyPr/>
        <a:lstStyle/>
        <a:p>
          <a:r>
            <a:rPr lang="de-DE" sz="800" b="1"/>
            <a:t>Klassifikation</a:t>
          </a:r>
        </a:p>
      </dgm:t>
    </dgm:pt>
    <dgm:pt modelId="{151AAF52-904B-42E9-979B-3FD4CAE595BD}" type="parTrans" cxnId="{71ED0FD5-4670-404B-88F3-F7FF3D4418D5}">
      <dgm:prSet/>
      <dgm:spPr/>
      <dgm:t>
        <a:bodyPr/>
        <a:lstStyle/>
        <a:p>
          <a:endParaRPr lang="de-DE"/>
        </a:p>
      </dgm:t>
    </dgm:pt>
    <dgm:pt modelId="{E84CC71A-84C9-48E3-B0AE-AA54E093AE4C}" type="sibTrans" cxnId="{71ED0FD5-4670-404B-88F3-F7FF3D4418D5}">
      <dgm:prSet/>
      <dgm:spPr/>
      <dgm:t>
        <a:bodyPr/>
        <a:lstStyle/>
        <a:p>
          <a:endParaRPr lang="de-DE"/>
        </a:p>
      </dgm:t>
    </dgm:pt>
    <dgm:pt modelId="{15E1B533-CD8C-45A8-ABB3-FC6CC0E8FCE6}">
      <dgm:prSet phldrT="[Text]" custT="1"/>
      <dgm:spPr>
        <a:solidFill>
          <a:schemeClr val="tx2"/>
        </a:solidFill>
      </dgm:spPr>
      <dgm:t>
        <a:bodyPr/>
        <a:lstStyle/>
        <a:p>
          <a:r>
            <a:rPr lang="de-DE" sz="800" b="1"/>
            <a:t>Regression</a:t>
          </a:r>
        </a:p>
      </dgm:t>
    </dgm:pt>
    <dgm:pt modelId="{FF2D0005-5D71-4F1D-A5B8-18AAC01F91A9}" type="parTrans" cxnId="{B44F61D0-C035-4B1B-8043-CD42999FE400}">
      <dgm:prSet/>
      <dgm:spPr/>
      <dgm:t>
        <a:bodyPr/>
        <a:lstStyle/>
        <a:p>
          <a:endParaRPr lang="de-DE"/>
        </a:p>
      </dgm:t>
    </dgm:pt>
    <dgm:pt modelId="{88B62E36-0A62-4FD2-A1EC-F722B3EDD813}" type="sibTrans" cxnId="{B44F61D0-C035-4B1B-8043-CD42999FE400}">
      <dgm:prSet/>
      <dgm:spPr/>
      <dgm:t>
        <a:bodyPr/>
        <a:lstStyle/>
        <a:p>
          <a:endParaRPr lang="de-DE"/>
        </a:p>
      </dgm:t>
    </dgm:pt>
    <dgm:pt modelId="{A31A6E5A-6CC2-40AB-B1FA-65E198F8F0BB}">
      <dgm:prSet phldrT="[Text]" custT="1"/>
      <dgm:spPr>
        <a:solidFill>
          <a:schemeClr val="tx2"/>
        </a:solidFill>
      </dgm:spPr>
      <dgm:t>
        <a:bodyPr/>
        <a:lstStyle/>
        <a:p>
          <a:r>
            <a:rPr lang="de-DE" sz="700"/>
            <a:t>Support Vector Machines</a:t>
          </a:r>
        </a:p>
      </dgm:t>
    </dgm:pt>
    <dgm:pt modelId="{91716843-B7DD-45E1-B5EE-0DA3DA6933D6}" type="parTrans" cxnId="{FCA766B5-3D56-407A-89A3-6AE6A50A6014}">
      <dgm:prSet/>
      <dgm:spPr/>
      <dgm:t>
        <a:bodyPr/>
        <a:lstStyle/>
        <a:p>
          <a:endParaRPr lang="de-DE"/>
        </a:p>
      </dgm:t>
    </dgm:pt>
    <dgm:pt modelId="{5D9B7CBA-B5D6-43CE-931E-0B993F096266}" type="sibTrans" cxnId="{FCA766B5-3D56-407A-89A3-6AE6A50A6014}">
      <dgm:prSet/>
      <dgm:spPr/>
      <dgm:t>
        <a:bodyPr/>
        <a:lstStyle/>
        <a:p>
          <a:endParaRPr lang="de-DE"/>
        </a:p>
      </dgm:t>
    </dgm:pt>
    <dgm:pt modelId="{4D890F44-E4CB-4CEC-B626-2BA01FD159B2}">
      <dgm:prSet phldrT="[Text]" custT="1"/>
      <dgm:spPr>
        <a:solidFill>
          <a:schemeClr val="tx2"/>
        </a:solidFill>
      </dgm:spPr>
      <dgm:t>
        <a:bodyPr/>
        <a:lstStyle/>
        <a:p>
          <a:r>
            <a:rPr lang="de-DE" sz="700"/>
            <a:t>Naive Bayes</a:t>
          </a:r>
        </a:p>
      </dgm:t>
    </dgm:pt>
    <dgm:pt modelId="{C78BDC70-E2DF-4C4E-844F-5033F69C06A0}" type="parTrans" cxnId="{E57DB005-5878-4591-9A85-99887CF09931}">
      <dgm:prSet/>
      <dgm:spPr/>
      <dgm:t>
        <a:bodyPr/>
        <a:lstStyle/>
        <a:p>
          <a:endParaRPr lang="de-DE"/>
        </a:p>
      </dgm:t>
    </dgm:pt>
    <dgm:pt modelId="{302053A9-B314-4745-A85B-212719730E53}" type="sibTrans" cxnId="{E57DB005-5878-4591-9A85-99887CF09931}">
      <dgm:prSet/>
      <dgm:spPr/>
      <dgm:t>
        <a:bodyPr/>
        <a:lstStyle/>
        <a:p>
          <a:endParaRPr lang="de-DE"/>
        </a:p>
      </dgm:t>
    </dgm:pt>
    <dgm:pt modelId="{569D1AF2-D0A0-45FD-AF3A-F4D388DF9A90}">
      <dgm:prSet phldrT="[Text]" custT="1"/>
      <dgm:spPr>
        <a:solidFill>
          <a:schemeClr val="tx2"/>
        </a:solidFill>
      </dgm:spPr>
      <dgm:t>
        <a:bodyPr/>
        <a:lstStyle/>
        <a:p>
          <a:r>
            <a:rPr lang="de-DE" sz="700"/>
            <a:t>KNN</a:t>
          </a:r>
        </a:p>
      </dgm:t>
    </dgm:pt>
    <dgm:pt modelId="{822F0392-45A6-4356-ABDD-17755A2615DC}" type="parTrans" cxnId="{EF2AB3BE-47D9-4717-A39B-AB5D2135153B}">
      <dgm:prSet/>
      <dgm:spPr/>
      <dgm:t>
        <a:bodyPr/>
        <a:lstStyle/>
        <a:p>
          <a:endParaRPr lang="de-DE"/>
        </a:p>
      </dgm:t>
    </dgm:pt>
    <dgm:pt modelId="{3FA8C175-41C5-4449-929A-69B0C4F62C88}" type="sibTrans" cxnId="{EF2AB3BE-47D9-4717-A39B-AB5D2135153B}">
      <dgm:prSet/>
      <dgm:spPr/>
      <dgm:t>
        <a:bodyPr/>
        <a:lstStyle/>
        <a:p>
          <a:endParaRPr lang="de-DE"/>
        </a:p>
      </dgm:t>
    </dgm:pt>
    <dgm:pt modelId="{C2CDC07C-DBEF-4A05-A091-9A56877B20A8}">
      <dgm:prSet phldrT="[Text]" custT="1"/>
      <dgm:spPr>
        <a:solidFill>
          <a:schemeClr val="tx2"/>
        </a:solidFill>
      </dgm:spPr>
      <dgm:t>
        <a:bodyPr/>
        <a:lstStyle/>
        <a:p>
          <a:r>
            <a:rPr lang="de-DE" sz="700"/>
            <a:t>Linear regression</a:t>
          </a:r>
        </a:p>
      </dgm:t>
    </dgm:pt>
    <dgm:pt modelId="{ED3CB2E3-E28C-4C4B-AAA6-8329374D0F0A}" type="parTrans" cxnId="{CF255B53-A4FF-4953-887D-3F95EBC7833B}">
      <dgm:prSet/>
      <dgm:spPr/>
      <dgm:t>
        <a:bodyPr/>
        <a:lstStyle/>
        <a:p>
          <a:endParaRPr lang="de-DE"/>
        </a:p>
      </dgm:t>
    </dgm:pt>
    <dgm:pt modelId="{462E1463-EDCC-4CA9-BE73-6BF56D852381}" type="sibTrans" cxnId="{CF255B53-A4FF-4953-887D-3F95EBC7833B}">
      <dgm:prSet/>
      <dgm:spPr/>
      <dgm:t>
        <a:bodyPr/>
        <a:lstStyle/>
        <a:p>
          <a:endParaRPr lang="de-DE"/>
        </a:p>
      </dgm:t>
    </dgm:pt>
    <dgm:pt modelId="{28FC621C-78DF-4945-92E6-D16DD147D0B4}">
      <dgm:prSet phldrT="[Text]" custT="1"/>
      <dgm:spPr>
        <a:solidFill>
          <a:schemeClr val="tx2"/>
        </a:solidFill>
      </dgm:spPr>
      <dgm:t>
        <a:bodyPr/>
        <a:lstStyle/>
        <a:p>
          <a:r>
            <a:rPr lang="de-DE" sz="700"/>
            <a:t>Lasso</a:t>
          </a:r>
        </a:p>
      </dgm:t>
    </dgm:pt>
    <dgm:pt modelId="{DF2B8C63-81AA-4043-AB8E-2697C4D614A5}" type="parTrans" cxnId="{E3F37BC7-BD87-43A8-8127-DE97F30D9436}">
      <dgm:prSet/>
      <dgm:spPr/>
      <dgm:t>
        <a:bodyPr/>
        <a:lstStyle/>
        <a:p>
          <a:endParaRPr lang="de-DE"/>
        </a:p>
      </dgm:t>
    </dgm:pt>
    <dgm:pt modelId="{145D1C91-F737-4924-8B40-B7FB51612D8A}" type="sibTrans" cxnId="{E3F37BC7-BD87-43A8-8127-DE97F30D9436}">
      <dgm:prSet/>
      <dgm:spPr/>
      <dgm:t>
        <a:bodyPr/>
        <a:lstStyle/>
        <a:p>
          <a:endParaRPr lang="de-DE"/>
        </a:p>
      </dgm:t>
    </dgm:pt>
    <dgm:pt modelId="{9BE5331D-DE5F-412F-BA4C-B7D8AABF5FE4}">
      <dgm:prSet phldrT="[Text]" custT="1"/>
      <dgm:spPr>
        <a:solidFill>
          <a:schemeClr val="tx2"/>
        </a:solidFill>
      </dgm:spPr>
      <dgm:t>
        <a:bodyPr/>
        <a:lstStyle/>
        <a:p>
          <a:r>
            <a:rPr lang="de-DE" sz="700" b="0"/>
            <a:t>K-means</a:t>
          </a:r>
        </a:p>
      </dgm:t>
    </dgm:pt>
    <dgm:pt modelId="{4E3EC15D-2857-4B1E-A287-EBA30BA11978}" type="parTrans" cxnId="{C1CBEA68-A19E-4DF3-B7A8-7100162D291E}">
      <dgm:prSet/>
      <dgm:spPr/>
      <dgm:t>
        <a:bodyPr/>
        <a:lstStyle/>
        <a:p>
          <a:endParaRPr lang="de-DE"/>
        </a:p>
      </dgm:t>
    </dgm:pt>
    <dgm:pt modelId="{0993D6F5-AE3A-4B2D-A661-D418E540A673}" type="sibTrans" cxnId="{C1CBEA68-A19E-4DF3-B7A8-7100162D291E}">
      <dgm:prSet/>
      <dgm:spPr/>
      <dgm:t>
        <a:bodyPr/>
        <a:lstStyle/>
        <a:p>
          <a:endParaRPr lang="de-DE"/>
        </a:p>
      </dgm:t>
    </dgm:pt>
    <dgm:pt modelId="{2CA9AAC3-4786-478F-9E9D-1D33D8B27F43}">
      <dgm:prSet phldrT="[Text]" custT="1"/>
      <dgm:spPr>
        <a:solidFill>
          <a:schemeClr val="tx2"/>
        </a:solidFill>
      </dgm:spPr>
      <dgm:t>
        <a:bodyPr/>
        <a:lstStyle/>
        <a:p>
          <a:r>
            <a:rPr lang="de-DE" sz="700" b="0"/>
            <a:t>KNN</a:t>
          </a:r>
        </a:p>
      </dgm:t>
    </dgm:pt>
    <dgm:pt modelId="{53FCA526-E7C9-47F5-B846-F071EE493C69}" type="parTrans" cxnId="{F5643B82-EDE5-4143-A91F-A43DBD60F754}">
      <dgm:prSet/>
      <dgm:spPr/>
      <dgm:t>
        <a:bodyPr/>
        <a:lstStyle/>
        <a:p>
          <a:endParaRPr lang="de-DE"/>
        </a:p>
      </dgm:t>
    </dgm:pt>
    <dgm:pt modelId="{9A9E37EA-B030-4FDC-BA69-0852A1A543DA}" type="sibTrans" cxnId="{F5643B82-EDE5-4143-A91F-A43DBD60F754}">
      <dgm:prSet/>
      <dgm:spPr/>
      <dgm:t>
        <a:bodyPr/>
        <a:lstStyle/>
        <a:p>
          <a:endParaRPr lang="de-DE"/>
        </a:p>
      </dgm:t>
    </dgm:pt>
    <dgm:pt modelId="{5CEA90E2-0A5B-42BD-ACF4-F5880819FD7D}">
      <dgm:prSet phldrT="[Text]" custT="1"/>
      <dgm:spPr>
        <a:solidFill>
          <a:schemeClr val="tx2"/>
        </a:solidFill>
      </dgm:spPr>
      <dgm:t>
        <a:bodyPr/>
        <a:lstStyle/>
        <a:p>
          <a:r>
            <a:rPr lang="de-DE" sz="700"/>
            <a:t>KNN</a:t>
          </a:r>
        </a:p>
      </dgm:t>
    </dgm:pt>
    <dgm:pt modelId="{67F481CB-7ADB-4B66-9936-854EFDC6584D}" type="parTrans" cxnId="{DB17D7FA-BFAF-4133-B025-C2DFEE5F727D}">
      <dgm:prSet/>
      <dgm:spPr/>
      <dgm:t>
        <a:bodyPr/>
        <a:lstStyle/>
        <a:p>
          <a:endParaRPr lang="de-DE"/>
        </a:p>
      </dgm:t>
    </dgm:pt>
    <dgm:pt modelId="{79EB545B-7D90-4A50-A7A1-29B4946D562D}" type="sibTrans" cxnId="{DB17D7FA-BFAF-4133-B025-C2DFEE5F727D}">
      <dgm:prSet/>
      <dgm:spPr/>
      <dgm:t>
        <a:bodyPr/>
        <a:lstStyle/>
        <a:p>
          <a:endParaRPr lang="de-DE"/>
        </a:p>
      </dgm:t>
    </dgm:pt>
    <dgm:pt modelId="{64ECD096-A1CE-430B-A97F-69B7B912362F}">
      <dgm:prSet phldrT="[Text]" custT="1"/>
      <dgm:spPr>
        <a:solidFill>
          <a:schemeClr val="tx2"/>
        </a:solidFill>
      </dgm:spPr>
      <dgm:t>
        <a:bodyPr/>
        <a:lstStyle/>
        <a:p>
          <a:r>
            <a:rPr lang="de-DE" sz="700"/>
            <a:t>Decision Tree</a:t>
          </a:r>
        </a:p>
      </dgm:t>
    </dgm:pt>
    <dgm:pt modelId="{55C5D147-A0F7-411F-AD45-EAE271C2F2BE}" type="sibTrans" cxnId="{029A11EF-A20A-4AFC-B4F6-0E4712A2618A}">
      <dgm:prSet/>
      <dgm:spPr/>
      <dgm:t>
        <a:bodyPr/>
        <a:lstStyle/>
        <a:p>
          <a:endParaRPr lang="de-DE"/>
        </a:p>
      </dgm:t>
    </dgm:pt>
    <dgm:pt modelId="{F50B1801-CF00-46B1-A89D-3C088C85C071}" type="parTrans" cxnId="{029A11EF-A20A-4AFC-B4F6-0E4712A2618A}">
      <dgm:prSet/>
      <dgm:spPr/>
      <dgm:t>
        <a:bodyPr/>
        <a:lstStyle/>
        <a:p>
          <a:endParaRPr lang="de-DE"/>
        </a:p>
      </dgm:t>
    </dgm:pt>
    <dgm:pt modelId="{A81149D5-E00C-4D53-B203-148542175747}">
      <dgm:prSet phldrT="[Text]" custT="1"/>
      <dgm:spPr>
        <a:solidFill>
          <a:schemeClr val="tx2"/>
        </a:solidFill>
      </dgm:spPr>
      <dgm:t>
        <a:bodyPr/>
        <a:lstStyle/>
        <a:p>
          <a:r>
            <a:rPr lang="de-DE" sz="800" b="1"/>
            <a:t>Modellbasiert</a:t>
          </a:r>
        </a:p>
      </dgm:t>
    </dgm:pt>
    <dgm:pt modelId="{2479CC4B-FADF-4B92-862B-C47974531A98}" type="parTrans" cxnId="{68DE8687-4C6B-4072-923D-187332766496}">
      <dgm:prSet/>
      <dgm:spPr/>
      <dgm:t>
        <a:bodyPr/>
        <a:lstStyle/>
        <a:p>
          <a:endParaRPr lang="de-DE"/>
        </a:p>
      </dgm:t>
    </dgm:pt>
    <dgm:pt modelId="{42ABF4F9-765C-4E7A-A969-EFD4875A70E2}" type="sibTrans" cxnId="{68DE8687-4C6B-4072-923D-187332766496}">
      <dgm:prSet/>
      <dgm:spPr/>
      <dgm:t>
        <a:bodyPr/>
        <a:lstStyle/>
        <a:p>
          <a:endParaRPr lang="de-DE"/>
        </a:p>
      </dgm:t>
    </dgm:pt>
    <dgm:pt modelId="{8DB56763-8834-4B77-A11E-A0276A2834DE}">
      <dgm:prSet phldrT="[Text]" custT="1"/>
      <dgm:spPr>
        <a:solidFill>
          <a:schemeClr val="tx2"/>
        </a:solidFill>
      </dgm:spPr>
      <dgm:t>
        <a:bodyPr/>
        <a:lstStyle/>
        <a:p>
          <a:r>
            <a:rPr lang="de-DE" sz="800" b="1"/>
            <a:t>Modellfrei</a:t>
          </a:r>
        </a:p>
      </dgm:t>
    </dgm:pt>
    <dgm:pt modelId="{B8643346-425E-4543-8064-28E91E0141A4}" type="parTrans" cxnId="{8E05543A-BF1B-4FF3-8BF6-4BFE1C3F99C5}">
      <dgm:prSet/>
      <dgm:spPr/>
      <dgm:t>
        <a:bodyPr/>
        <a:lstStyle/>
        <a:p>
          <a:endParaRPr lang="de-DE"/>
        </a:p>
      </dgm:t>
    </dgm:pt>
    <dgm:pt modelId="{3E92A375-00F6-4196-A884-9448CD546BBD}" type="sibTrans" cxnId="{8E05543A-BF1B-4FF3-8BF6-4BFE1C3F99C5}">
      <dgm:prSet/>
      <dgm:spPr/>
      <dgm:t>
        <a:bodyPr/>
        <a:lstStyle/>
        <a:p>
          <a:endParaRPr lang="de-DE"/>
        </a:p>
      </dgm:t>
    </dgm:pt>
    <dgm:pt modelId="{D4A997DE-7EC1-4483-8CD4-67CD302DE8E3}">
      <dgm:prSet phldrT="[Text]" custT="1"/>
      <dgm:spPr>
        <a:solidFill>
          <a:schemeClr val="tx2"/>
        </a:solidFill>
      </dgm:spPr>
      <dgm:t>
        <a:bodyPr/>
        <a:lstStyle/>
        <a:p>
          <a:r>
            <a:rPr lang="de-DE" sz="700"/>
            <a:t>Q-Learning</a:t>
          </a:r>
        </a:p>
      </dgm:t>
    </dgm:pt>
    <dgm:pt modelId="{CCE95B17-9EAB-4C4F-827F-71E6EAE81B90}" type="parTrans" cxnId="{4D3DDC39-D797-4297-8E1A-6C5C6EDDC600}">
      <dgm:prSet/>
      <dgm:spPr/>
      <dgm:t>
        <a:bodyPr/>
        <a:lstStyle/>
        <a:p>
          <a:endParaRPr lang="de-DE"/>
        </a:p>
      </dgm:t>
    </dgm:pt>
    <dgm:pt modelId="{F5FE81D3-DB15-46A4-8AC4-2BE4F96849D7}" type="sibTrans" cxnId="{4D3DDC39-D797-4297-8E1A-6C5C6EDDC600}">
      <dgm:prSet/>
      <dgm:spPr/>
      <dgm:t>
        <a:bodyPr/>
        <a:lstStyle/>
        <a:p>
          <a:endParaRPr lang="de-DE"/>
        </a:p>
      </dgm:t>
    </dgm:pt>
    <dgm:pt modelId="{C61F65C7-067B-4469-8CB1-342BDEA5EF60}">
      <dgm:prSet phldrT="[Text]" custT="1"/>
      <dgm:spPr>
        <a:solidFill>
          <a:schemeClr val="tx2"/>
        </a:solidFill>
      </dgm:spPr>
      <dgm:t>
        <a:bodyPr/>
        <a:lstStyle/>
        <a:p>
          <a:r>
            <a:rPr lang="de-DE" sz="700"/>
            <a:t>Policy Gradient Optimization</a:t>
          </a:r>
        </a:p>
      </dgm:t>
    </dgm:pt>
    <dgm:pt modelId="{9BEF3760-4915-4391-A4A2-A5885601F0B6}" type="parTrans" cxnId="{8E01D598-B55C-4DC5-AD4D-3BFA670FF678}">
      <dgm:prSet/>
      <dgm:spPr/>
      <dgm:t>
        <a:bodyPr/>
        <a:lstStyle/>
        <a:p>
          <a:endParaRPr lang="de-DE"/>
        </a:p>
      </dgm:t>
    </dgm:pt>
    <dgm:pt modelId="{241B4148-E589-4A94-8C2A-E2EFAE5A8C63}" type="sibTrans" cxnId="{8E01D598-B55C-4DC5-AD4D-3BFA670FF678}">
      <dgm:prSet/>
      <dgm:spPr/>
      <dgm:t>
        <a:bodyPr/>
        <a:lstStyle/>
        <a:p>
          <a:endParaRPr lang="de-DE"/>
        </a:p>
      </dgm:t>
    </dgm:pt>
    <dgm:pt modelId="{4566E970-BA45-47FF-A2D8-DD6DA58AC953}">
      <dgm:prSet phldrT="[Text]" custT="1"/>
      <dgm:spPr>
        <a:solidFill>
          <a:schemeClr val="tx2"/>
        </a:solidFill>
      </dgm:spPr>
      <dgm:t>
        <a:bodyPr/>
        <a:lstStyle/>
        <a:p>
          <a:r>
            <a:rPr lang="de-DE" sz="700"/>
            <a:t>Dynamic Programming</a:t>
          </a:r>
        </a:p>
      </dgm:t>
    </dgm:pt>
    <dgm:pt modelId="{31CA0BCA-FF4F-4EC0-B780-373015BFBF92}" type="parTrans" cxnId="{A0BA7707-F2A0-40FE-B033-E24C2B0394C5}">
      <dgm:prSet/>
      <dgm:spPr/>
      <dgm:t>
        <a:bodyPr/>
        <a:lstStyle/>
        <a:p>
          <a:endParaRPr lang="de-DE"/>
        </a:p>
      </dgm:t>
    </dgm:pt>
    <dgm:pt modelId="{FABCE088-CF25-4D79-A08F-A2DD3F697528}" type="sibTrans" cxnId="{A0BA7707-F2A0-40FE-B033-E24C2B0394C5}">
      <dgm:prSet/>
      <dgm:spPr/>
      <dgm:t>
        <a:bodyPr/>
        <a:lstStyle/>
        <a:p>
          <a:endParaRPr lang="de-DE"/>
        </a:p>
      </dgm:t>
    </dgm:pt>
    <dgm:pt modelId="{B50AF299-DFB4-46CC-B8C1-57A7A68350B2}">
      <dgm:prSet phldrT="[Text]" custT="1"/>
      <dgm:spPr>
        <a:solidFill>
          <a:schemeClr val="tx2"/>
        </a:solidFill>
      </dgm:spPr>
      <dgm:t>
        <a:bodyPr/>
        <a:lstStyle/>
        <a:p>
          <a:r>
            <a:rPr lang="de-DE" sz="700" b="0"/>
            <a:t>Hidden Markov Model</a:t>
          </a:r>
        </a:p>
      </dgm:t>
    </dgm:pt>
    <dgm:pt modelId="{DE10E477-8EA8-4B8C-8E98-1D2875507F9C}" type="parTrans" cxnId="{F06A4080-21D5-4F0A-B06A-5D376EC22D55}">
      <dgm:prSet/>
      <dgm:spPr/>
      <dgm:t>
        <a:bodyPr/>
        <a:lstStyle/>
        <a:p>
          <a:endParaRPr lang="de-DE"/>
        </a:p>
      </dgm:t>
    </dgm:pt>
    <dgm:pt modelId="{BC83AAC1-805C-4C16-9FC8-75A3ECAB9E65}" type="sibTrans" cxnId="{F06A4080-21D5-4F0A-B06A-5D376EC22D55}">
      <dgm:prSet/>
      <dgm:spPr/>
      <dgm:t>
        <a:bodyPr/>
        <a:lstStyle/>
        <a:p>
          <a:endParaRPr lang="de-DE"/>
        </a:p>
      </dgm:t>
    </dgm:pt>
    <dgm:pt modelId="{DC790AB7-3619-44AF-AB3A-6619AE787A4F}">
      <dgm:prSet phldrT="[Text]" custT="1"/>
      <dgm:spPr>
        <a:solidFill>
          <a:schemeClr val="tx2"/>
        </a:solidFill>
      </dgm:spPr>
      <dgm:t>
        <a:bodyPr/>
        <a:lstStyle/>
        <a:p>
          <a:r>
            <a:rPr lang="de-DE" sz="700"/>
            <a:t>KNN</a:t>
          </a:r>
        </a:p>
      </dgm:t>
    </dgm:pt>
    <dgm:pt modelId="{99BA4CBE-9CB7-45DD-B550-117C65AD2993}" type="parTrans" cxnId="{01520BBE-02BD-4C8A-AF40-B6AA9D5D2AE6}">
      <dgm:prSet/>
      <dgm:spPr/>
      <dgm:t>
        <a:bodyPr/>
        <a:lstStyle/>
        <a:p>
          <a:endParaRPr lang="de-DE"/>
        </a:p>
      </dgm:t>
    </dgm:pt>
    <dgm:pt modelId="{414F460A-1ED9-49F9-AF2A-308EA61EA845}" type="sibTrans" cxnId="{01520BBE-02BD-4C8A-AF40-B6AA9D5D2AE6}">
      <dgm:prSet/>
      <dgm:spPr/>
      <dgm:t>
        <a:bodyPr/>
        <a:lstStyle/>
        <a:p>
          <a:endParaRPr lang="de-DE"/>
        </a:p>
      </dgm:t>
    </dgm:pt>
    <dgm:pt modelId="{618CE9E3-91EB-4971-8004-4653DB4EEB6A}">
      <dgm:prSet phldrT="[Text]" custT="1"/>
      <dgm:spPr>
        <a:solidFill>
          <a:schemeClr val="tx2"/>
        </a:solidFill>
      </dgm:spPr>
      <dgm:t>
        <a:bodyPr/>
        <a:lstStyle/>
        <a:p>
          <a:r>
            <a:rPr lang="de-DE" sz="700"/>
            <a:t>KNN</a:t>
          </a:r>
        </a:p>
      </dgm:t>
    </dgm:pt>
    <dgm:pt modelId="{B9C05E87-1607-4BF2-8EE0-5707CB94FE55}" type="parTrans" cxnId="{EA70F451-A42D-4E17-9862-CC0B1955E034}">
      <dgm:prSet/>
      <dgm:spPr/>
      <dgm:t>
        <a:bodyPr/>
        <a:lstStyle/>
        <a:p>
          <a:endParaRPr lang="de-DE"/>
        </a:p>
      </dgm:t>
    </dgm:pt>
    <dgm:pt modelId="{7518E0E0-30E6-4F7A-BD48-54DBC6714F2C}" type="sibTrans" cxnId="{EA70F451-A42D-4E17-9862-CC0B1955E034}">
      <dgm:prSet/>
      <dgm:spPr/>
      <dgm:t>
        <a:bodyPr/>
        <a:lstStyle/>
        <a:p>
          <a:endParaRPr lang="de-DE"/>
        </a:p>
      </dgm:t>
    </dgm:pt>
    <dgm:pt modelId="{1E0A7867-4479-4986-8EF8-7BEC84FA3523}">
      <dgm:prSet phldrT="[Text]" custT="1"/>
      <dgm:spPr>
        <a:solidFill>
          <a:schemeClr val="tx2"/>
        </a:solidFill>
      </dgm:spPr>
      <dgm:t>
        <a:bodyPr/>
        <a:lstStyle/>
        <a:p>
          <a:r>
            <a:rPr lang="de-DE" sz="700"/>
            <a:t>KNN</a:t>
          </a:r>
        </a:p>
      </dgm:t>
    </dgm:pt>
    <dgm:pt modelId="{71B6C104-A07D-4322-90D3-1B868A4AB253}" type="parTrans" cxnId="{1297C11E-91F0-4FEC-9989-364552C3742A}">
      <dgm:prSet/>
      <dgm:spPr/>
      <dgm:t>
        <a:bodyPr/>
        <a:lstStyle/>
        <a:p>
          <a:endParaRPr lang="de-DE"/>
        </a:p>
      </dgm:t>
    </dgm:pt>
    <dgm:pt modelId="{F0C218B7-9B2B-425A-AFB4-BEF5B525E23F}" type="sibTrans" cxnId="{1297C11E-91F0-4FEC-9989-364552C3742A}">
      <dgm:prSet/>
      <dgm:spPr/>
      <dgm:t>
        <a:bodyPr/>
        <a:lstStyle/>
        <a:p>
          <a:endParaRPr lang="de-DE"/>
        </a:p>
      </dgm:t>
    </dgm:pt>
    <dgm:pt modelId="{E8551F8B-6A8C-41AC-BED6-BDCEE63C84BB}">
      <dgm:prSet phldrT="[Text]" custT="1"/>
      <dgm:spPr>
        <a:solidFill>
          <a:schemeClr val="tx2"/>
        </a:solidFill>
      </dgm:spPr>
      <dgm:t>
        <a:bodyPr/>
        <a:lstStyle/>
        <a:p>
          <a:r>
            <a:rPr lang="de-DE" sz="700"/>
            <a:t>Markov Decision Process</a:t>
          </a:r>
        </a:p>
      </dgm:t>
    </dgm:pt>
    <dgm:pt modelId="{42BE4AC1-018B-49EB-B81D-F6775863E30C}" type="sibTrans" cxnId="{91AC4B56-4101-45B5-ADDA-4F82A2B2FAC9}">
      <dgm:prSet/>
      <dgm:spPr/>
      <dgm:t>
        <a:bodyPr/>
        <a:lstStyle/>
        <a:p>
          <a:endParaRPr lang="de-DE"/>
        </a:p>
      </dgm:t>
    </dgm:pt>
    <dgm:pt modelId="{C6B1F514-4A3B-4A09-90E3-39F3F38AA322}" type="parTrans" cxnId="{91AC4B56-4101-45B5-ADDA-4F82A2B2FAC9}">
      <dgm:prSet/>
      <dgm:spPr/>
      <dgm:t>
        <a:bodyPr/>
        <a:lstStyle/>
        <a:p>
          <a:endParaRPr lang="de-DE"/>
        </a:p>
      </dgm:t>
    </dgm:pt>
    <dgm:pt modelId="{BFCBF22C-848B-4DE5-8CDB-94969930D1DD}">
      <dgm:prSet phldrT="[Text]" custT="1"/>
      <dgm:spPr>
        <a:solidFill>
          <a:schemeClr val="tx2"/>
        </a:solidFill>
      </dgm:spPr>
      <dgm:t>
        <a:bodyPr/>
        <a:lstStyle/>
        <a:p>
          <a:r>
            <a:rPr lang="de-DE" sz="700"/>
            <a:t>Support Vector Machines</a:t>
          </a:r>
        </a:p>
      </dgm:t>
    </dgm:pt>
    <dgm:pt modelId="{36F5630D-D39A-4FF9-982B-858A00F3C403}" type="sibTrans" cxnId="{002504CA-C763-4916-AB32-3EDECF1B2495}">
      <dgm:prSet/>
      <dgm:spPr/>
      <dgm:t>
        <a:bodyPr/>
        <a:lstStyle/>
        <a:p>
          <a:endParaRPr lang="de-DE"/>
        </a:p>
      </dgm:t>
    </dgm:pt>
    <dgm:pt modelId="{78A8ED27-D834-4CA9-8A49-2035AD55F465}" type="parTrans" cxnId="{002504CA-C763-4916-AB32-3EDECF1B2495}">
      <dgm:prSet/>
      <dgm:spPr/>
      <dgm:t>
        <a:bodyPr/>
        <a:lstStyle/>
        <a:p>
          <a:endParaRPr lang="de-DE"/>
        </a:p>
      </dgm:t>
    </dgm:pt>
    <dgm:pt modelId="{58C004C9-6413-4949-8445-5F2FA89BE04D}" type="pres">
      <dgm:prSet presAssocID="{8D4628AF-5863-4715-81A4-CF5F511D6D8E}" presName="Name0" presStyleCnt="0">
        <dgm:presLayoutVars>
          <dgm:chMax val="1"/>
          <dgm:chPref val="1"/>
          <dgm:dir/>
          <dgm:animOne val="branch"/>
          <dgm:animLvl val="lvl"/>
        </dgm:presLayoutVars>
      </dgm:prSet>
      <dgm:spPr/>
    </dgm:pt>
    <dgm:pt modelId="{2E50A8C3-ACF6-4EA3-9E21-34E319E9221C}" type="pres">
      <dgm:prSet presAssocID="{8AA72DB3-C77E-4711-8118-91037D6EB62A}" presName="textCenter" presStyleLbl="node1" presStyleIdx="0" presStyleCnt="10" custScaleX="171214" custScaleY="83633" custLinFactNeighborX="-9356" custLinFactNeighborY="-18559"/>
      <dgm:spPr/>
    </dgm:pt>
    <dgm:pt modelId="{415CFF2A-4C2B-4153-815F-57373D9F7069}" type="pres">
      <dgm:prSet presAssocID="{8AA72DB3-C77E-4711-8118-91037D6EB62A}" presName="cycle_1" presStyleCnt="0"/>
      <dgm:spPr/>
    </dgm:pt>
    <dgm:pt modelId="{08F6CF07-5EC0-4ED5-9B43-B3B263500E9D}" type="pres">
      <dgm:prSet presAssocID="{899755DD-F359-463F-94F3-353097AE1762}" presName="childCenter1" presStyleLbl="node1" presStyleIdx="1" presStyleCnt="10" custScaleX="210801" custLinFactNeighborX="-62118" custLinFactNeighborY="5231"/>
      <dgm:spPr/>
    </dgm:pt>
    <dgm:pt modelId="{FE48D109-ABE8-4502-A470-3D097608AF5C}" type="pres">
      <dgm:prSet presAssocID="{56454954-BD2E-44C7-ACFD-23A9F0116592}" presName="Name141" presStyleLbl="parChTrans1D3" presStyleIdx="0" presStyleCnt="6"/>
      <dgm:spPr/>
    </dgm:pt>
    <dgm:pt modelId="{BA4C31F7-E95A-47F7-83A8-7C54E2F178DA}" type="pres">
      <dgm:prSet presAssocID="{1ED7683E-DB6E-4E94-8A3B-52A253C2A59B}" presName="text1" presStyleLbl="node1" presStyleIdx="2" presStyleCnt="10" custScaleX="238443" custScaleY="145874" custRadScaleRad="278905" custRadScaleInc="-50144">
        <dgm:presLayoutVars>
          <dgm:bulletEnabled val="1"/>
        </dgm:presLayoutVars>
      </dgm:prSet>
      <dgm:spPr/>
    </dgm:pt>
    <dgm:pt modelId="{4C9E158E-222A-45AE-AE65-49E3A1AA1690}" type="pres">
      <dgm:prSet presAssocID="{7AB86058-C2A9-497A-A06D-78673F49E4A0}" presName="Name141" presStyleLbl="parChTrans1D3" presStyleIdx="1" presStyleCnt="6"/>
      <dgm:spPr/>
    </dgm:pt>
    <dgm:pt modelId="{22553809-610E-4688-A1B1-19A9615AC57A}" type="pres">
      <dgm:prSet presAssocID="{FB5B93C6-BB9E-4C9A-A08D-01599C155947}" presName="text1" presStyleLbl="node1" presStyleIdx="3" presStyleCnt="10" custScaleX="291659" custScaleY="133821" custRadScaleRad="203997" custRadScaleInc="-124687">
        <dgm:presLayoutVars>
          <dgm:bulletEnabled val="1"/>
        </dgm:presLayoutVars>
      </dgm:prSet>
      <dgm:spPr/>
    </dgm:pt>
    <dgm:pt modelId="{6EC1E730-B559-4BB6-81B0-88DE056C6584}" type="pres">
      <dgm:prSet presAssocID="{D108E138-36F4-40BE-8FCD-45C2E845D3A6}" presName="Name144" presStyleLbl="parChTrans1D2" presStyleIdx="0" presStyleCnt="3"/>
      <dgm:spPr/>
    </dgm:pt>
    <dgm:pt modelId="{E0CD193A-5F22-498F-A1C1-2F6439C534C8}" type="pres">
      <dgm:prSet presAssocID="{8AA72DB3-C77E-4711-8118-91037D6EB62A}" presName="cycle_2" presStyleCnt="0"/>
      <dgm:spPr/>
    </dgm:pt>
    <dgm:pt modelId="{35A48AC0-236F-4B25-8278-F5572F0A575A}" type="pres">
      <dgm:prSet presAssocID="{99196419-F2CE-44BC-AB9C-79C1800E6650}" presName="childCenter2" presStyleLbl="node1" presStyleIdx="4" presStyleCnt="10" custScaleX="211041" custLinFactNeighborX="46862" custLinFactNeighborY="-69775"/>
      <dgm:spPr/>
    </dgm:pt>
    <dgm:pt modelId="{A90F86F4-9341-4CFF-854F-64BFA2D8413B}" type="pres">
      <dgm:prSet presAssocID="{151AAF52-904B-42E9-979B-3FD4CAE595BD}" presName="Name218" presStyleLbl="parChTrans1D3" presStyleIdx="2" presStyleCnt="6"/>
      <dgm:spPr/>
    </dgm:pt>
    <dgm:pt modelId="{D8E426BD-3DDA-47D9-80EC-02113B9E5994}" type="pres">
      <dgm:prSet presAssocID="{36DFF02C-A82B-4472-A2F3-74B42C4EB48E}" presName="text2" presStyleLbl="node1" presStyleIdx="5" presStyleCnt="10" custScaleX="257792" custScaleY="157109" custRadScaleRad="265125" custRadScaleInc="-49566">
        <dgm:presLayoutVars>
          <dgm:bulletEnabled val="1"/>
        </dgm:presLayoutVars>
      </dgm:prSet>
      <dgm:spPr/>
    </dgm:pt>
    <dgm:pt modelId="{9F39B993-63CE-4DD1-83FA-280E4B59F0CC}" type="pres">
      <dgm:prSet presAssocID="{FF2D0005-5D71-4F1D-A5B8-18AAC01F91A9}" presName="Name218" presStyleLbl="parChTrans1D3" presStyleIdx="3" presStyleCnt="6"/>
      <dgm:spPr/>
    </dgm:pt>
    <dgm:pt modelId="{CD89A6C7-E4AA-4819-B982-DC4AD15CBE1E}" type="pres">
      <dgm:prSet presAssocID="{15E1B533-CD8C-45A8-ABB3-FC6CC0E8FCE6}" presName="text2" presStyleLbl="node1" presStyleIdx="6" presStyleCnt="10" custScaleX="196125" custScaleY="130887" custRadScaleRad="298821" custRadScaleInc="-122197">
        <dgm:presLayoutVars>
          <dgm:bulletEnabled val="1"/>
        </dgm:presLayoutVars>
      </dgm:prSet>
      <dgm:spPr/>
    </dgm:pt>
    <dgm:pt modelId="{CBC51716-C01A-48A7-B941-77F7AA281E2C}" type="pres">
      <dgm:prSet presAssocID="{5F7795D1-0D2B-459B-9320-C3801C035F56}" presName="Name221" presStyleLbl="parChTrans1D2" presStyleIdx="1" presStyleCnt="3"/>
      <dgm:spPr/>
    </dgm:pt>
    <dgm:pt modelId="{2591B7A5-BBA1-4C05-B96B-412FDD4F38C7}" type="pres">
      <dgm:prSet presAssocID="{8AA72DB3-C77E-4711-8118-91037D6EB62A}" presName="cycle_3" presStyleCnt="0"/>
      <dgm:spPr/>
    </dgm:pt>
    <dgm:pt modelId="{90A10294-C0DB-4B6C-91BA-56A11349466C}" type="pres">
      <dgm:prSet presAssocID="{81EA4265-088D-4C11-B08E-35AD6745AC41}" presName="childCenter3" presStyleLbl="node1" presStyleIdx="7" presStyleCnt="10" custScaleX="258146" custScaleY="103344" custLinFactNeighborX="15312" custLinFactNeighborY="9248"/>
      <dgm:spPr/>
    </dgm:pt>
    <dgm:pt modelId="{0BC71DCE-5295-446C-912C-1548B1D6A440}" type="pres">
      <dgm:prSet presAssocID="{2479CC4B-FADF-4B92-862B-C47974531A98}" presName="Name285" presStyleLbl="parChTrans1D3" presStyleIdx="4" presStyleCnt="6"/>
      <dgm:spPr/>
    </dgm:pt>
    <dgm:pt modelId="{6CBFA615-D378-4946-B5C3-51F13827EB8D}" type="pres">
      <dgm:prSet presAssocID="{A81149D5-E00C-4D53-B203-148542175747}" presName="text3" presStyleLbl="node1" presStyleIdx="8" presStyleCnt="10" custScaleX="232448" custScaleY="157271" custRadScaleRad="195688" custRadScaleInc="-83802">
        <dgm:presLayoutVars>
          <dgm:bulletEnabled val="1"/>
        </dgm:presLayoutVars>
      </dgm:prSet>
      <dgm:spPr/>
    </dgm:pt>
    <dgm:pt modelId="{C1A82FB2-039D-41BF-AAB8-8E2F4083BA5B}" type="pres">
      <dgm:prSet presAssocID="{B8643346-425E-4543-8064-28E91E0141A4}" presName="Name285" presStyleLbl="parChTrans1D3" presStyleIdx="5" presStyleCnt="6"/>
      <dgm:spPr/>
    </dgm:pt>
    <dgm:pt modelId="{9C57304E-8A71-4B14-9C85-5D3E8A5162C6}" type="pres">
      <dgm:prSet presAssocID="{8DB56763-8834-4B77-A11E-A0276A2834DE}" presName="text3" presStyleLbl="node1" presStyleIdx="9" presStyleCnt="10" custScaleX="228987" custScaleY="155367" custRadScaleRad="144532" custRadScaleInc="-63581">
        <dgm:presLayoutVars>
          <dgm:bulletEnabled val="1"/>
        </dgm:presLayoutVars>
      </dgm:prSet>
      <dgm:spPr/>
    </dgm:pt>
    <dgm:pt modelId="{54B0B2F2-3F75-4BEB-B61B-486EB4C2B334}" type="pres">
      <dgm:prSet presAssocID="{D111571B-0A8D-4B2D-8B59-BF2DCE7627E6}" presName="Name288" presStyleLbl="parChTrans1D2" presStyleIdx="2" presStyleCnt="3"/>
      <dgm:spPr/>
    </dgm:pt>
  </dgm:ptLst>
  <dgm:cxnLst>
    <dgm:cxn modelId="{E57DB005-5878-4591-9A85-99887CF09931}" srcId="{36DFF02C-A82B-4472-A2F3-74B42C4EB48E}" destId="{4D890F44-E4CB-4CEC-B626-2BA01FD159B2}" srcOrd="1" destOrd="0" parTransId="{C78BDC70-E2DF-4C4E-844F-5033F69C06A0}" sibTransId="{302053A9-B314-4745-A85B-212719730E53}"/>
    <dgm:cxn modelId="{A0BA7707-F2A0-40FE-B033-E24C2B0394C5}" srcId="{A81149D5-E00C-4D53-B203-148542175747}" destId="{4566E970-BA45-47FF-A2D8-DD6DA58AC953}" srcOrd="1" destOrd="0" parTransId="{31CA0BCA-FF4F-4EC0-B780-373015BFBF92}" sibTransId="{FABCE088-CF25-4D79-A08F-A2DD3F697528}"/>
    <dgm:cxn modelId="{F582820E-547D-4378-A1F5-B03DE9839D72}" srcId="{8D4628AF-5863-4715-81A4-CF5F511D6D8E}" destId="{8AA72DB3-C77E-4711-8118-91037D6EB62A}" srcOrd="0" destOrd="0" parTransId="{CB09793E-71C1-4832-BD10-4336C514116D}" sibTransId="{B1BDFB91-0D47-45CF-8F61-225AE17A8205}"/>
    <dgm:cxn modelId="{A84B3514-6FCE-4584-A90C-C501A50C1F86}" type="presOf" srcId="{A81149D5-E00C-4D53-B203-148542175747}" destId="{6CBFA615-D378-4946-B5C3-51F13827EB8D}" srcOrd="0" destOrd="0" presId="urn:microsoft.com/office/officeart/2008/layout/RadialCluster"/>
    <dgm:cxn modelId="{1297C11E-91F0-4FEC-9989-364552C3742A}" srcId="{FB5B93C6-BB9E-4C9A-A08D-01599C155947}" destId="{1E0A7867-4479-4986-8EF8-7BEC84FA3523}" srcOrd="1" destOrd="0" parTransId="{71B6C104-A07D-4322-90D3-1B868A4AB253}" sibTransId="{F0C218B7-9B2B-425A-AFB4-BEF5B525E23F}"/>
    <dgm:cxn modelId="{C50CD626-C23A-4F3C-B084-C0CD41155A3F}" type="presOf" srcId="{E8551F8B-6A8C-41AC-BED6-BDCEE63C84BB}" destId="{6CBFA615-D378-4946-B5C3-51F13827EB8D}" srcOrd="0" destOrd="1" presId="urn:microsoft.com/office/officeart/2008/layout/RadialCluster"/>
    <dgm:cxn modelId="{4A3C622E-4637-4965-BBC3-122B32D65AB8}" type="presOf" srcId="{C2CDC07C-DBEF-4A05-A091-9A56877B20A8}" destId="{CD89A6C7-E4AA-4819-B982-DC4AD15CBE1E}" srcOrd="0" destOrd="1" presId="urn:microsoft.com/office/officeart/2008/layout/RadialCluster"/>
    <dgm:cxn modelId="{FF002E2F-887F-4898-8B76-9FA59140E1E3}" type="presOf" srcId="{D4A997DE-7EC1-4483-8CD4-67CD302DE8E3}" destId="{9C57304E-8A71-4B14-9C85-5D3E8A5162C6}" srcOrd="0" destOrd="1" presId="urn:microsoft.com/office/officeart/2008/layout/RadialCluster"/>
    <dgm:cxn modelId="{93DE3032-D8B4-4585-9BB7-C626043B6AD0}" type="presOf" srcId="{8DB56763-8834-4B77-A11E-A0276A2834DE}" destId="{9C57304E-8A71-4B14-9C85-5D3E8A5162C6}" srcOrd="0" destOrd="0" presId="urn:microsoft.com/office/officeart/2008/layout/RadialCluster"/>
    <dgm:cxn modelId="{5AA97C32-ECBB-45A1-8AD1-CCB1D58429CC}" srcId="{8AA72DB3-C77E-4711-8118-91037D6EB62A}" destId="{899755DD-F359-463F-94F3-353097AE1762}" srcOrd="0" destOrd="0" parTransId="{D108E138-36F4-40BE-8FCD-45C2E845D3A6}" sibTransId="{8B056541-DC67-4D7B-BA70-6FF1A38D3CA2}"/>
    <dgm:cxn modelId="{4D3DDC39-D797-4297-8E1A-6C5C6EDDC600}" srcId="{8DB56763-8834-4B77-A11E-A0276A2834DE}" destId="{D4A997DE-7EC1-4483-8CD4-67CD302DE8E3}" srcOrd="0" destOrd="0" parTransId="{CCE95B17-9EAB-4C4F-827F-71E6EAE81B90}" sibTransId="{F5FE81D3-DB15-46A4-8AC4-2BE4F96849D7}"/>
    <dgm:cxn modelId="{8E05543A-BF1B-4FF3-8BF6-4BFE1C3F99C5}" srcId="{81EA4265-088D-4C11-B08E-35AD6745AC41}" destId="{8DB56763-8834-4B77-A11E-A0276A2834DE}" srcOrd="1" destOrd="0" parTransId="{B8643346-425E-4543-8064-28E91E0141A4}" sibTransId="{3E92A375-00F6-4196-A884-9448CD546BBD}"/>
    <dgm:cxn modelId="{9C13D040-CCCF-4B58-96FE-633C978C7305}" type="presOf" srcId="{8AA72DB3-C77E-4711-8118-91037D6EB62A}" destId="{2E50A8C3-ACF6-4EA3-9E21-34E319E9221C}" srcOrd="0" destOrd="0" presId="urn:microsoft.com/office/officeart/2008/layout/RadialCluster"/>
    <dgm:cxn modelId="{CB196A5C-7C71-40A1-9365-62ED0E582280}" type="presOf" srcId="{1E0A7867-4479-4986-8EF8-7BEC84FA3523}" destId="{22553809-610E-4688-A1B1-19A9615AC57A}" srcOrd="0" destOrd="2" presId="urn:microsoft.com/office/officeart/2008/layout/RadialCluster"/>
    <dgm:cxn modelId="{8A723841-D18E-4121-B6FA-3F6CE38E08F5}" type="presOf" srcId="{151AAF52-904B-42E9-979B-3FD4CAE595BD}" destId="{A90F86F4-9341-4CFF-854F-64BFA2D8413B}" srcOrd="0" destOrd="0" presId="urn:microsoft.com/office/officeart/2008/layout/RadialCluster"/>
    <dgm:cxn modelId="{62698B41-9A9E-4487-BF53-2E3DB567F59F}" type="presOf" srcId="{FB5B93C6-BB9E-4C9A-A08D-01599C155947}" destId="{22553809-610E-4688-A1B1-19A9615AC57A}" srcOrd="0" destOrd="0" presId="urn:microsoft.com/office/officeart/2008/layout/RadialCluster"/>
    <dgm:cxn modelId="{3EEDC042-A364-4556-9A80-AF6768A2C000}" srcId="{8AA72DB3-C77E-4711-8118-91037D6EB62A}" destId="{81EA4265-088D-4C11-B08E-35AD6745AC41}" srcOrd="2" destOrd="0" parTransId="{D111571B-0A8D-4B2D-8B59-BF2DCE7627E6}" sibTransId="{7AFBF97B-7727-4A28-A672-12B88720724D}"/>
    <dgm:cxn modelId="{D3258968-C1BE-4AD9-AB36-ECF3F0724885}" srcId="{8AA72DB3-C77E-4711-8118-91037D6EB62A}" destId="{99196419-F2CE-44BC-AB9C-79C1800E6650}" srcOrd="1" destOrd="0" parTransId="{5F7795D1-0D2B-459B-9320-C3801C035F56}" sibTransId="{344A782F-0988-4DAD-8BE1-B69D9C0189F4}"/>
    <dgm:cxn modelId="{9C92CE48-00F0-4AB1-86CE-5ABE30F52159}" type="presOf" srcId="{B8643346-425E-4543-8064-28E91E0141A4}" destId="{C1A82FB2-039D-41BF-AAB8-8E2F4083BA5B}" srcOrd="0" destOrd="0" presId="urn:microsoft.com/office/officeart/2008/layout/RadialCluster"/>
    <dgm:cxn modelId="{C1CBEA68-A19E-4DF3-B7A8-7100162D291E}" srcId="{1ED7683E-DB6E-4E94-8A3B-52A253C2A59B}" destId="{9BE5331D-DE5F-412F-BA4C-B7D8AABF5FE4}" srcOrd="0" destOrd="0" parTransId="{4E3EC15D-2857-4B1E-A287-EBA30BA11978}" sibTransId="{0993D6F5-AE3A-4B2D-A661-D418E540A673}"/>
    <dgm:cxn modelId="{ACB6566E-9F0E-439F-8BD5-C01640E1B7C3}" srcId="{899755DD-F359-463F-94F3-353097AE1762}" destId="{1ED7683E-DB6E-4E94-8A3B-52A253C2A59B}" srcOrd="0" destOrd="0" parTransId="{56454954-BD2E-44C7-ACFD-23A9F0116592}" sibTransId="{053A60DB-86CE-4FB5-B395-69F37C6E370D}"/>
    <dgm:cxn modelId="{EA70F451-A42D-4E17-9862-CC0B1955E034}" srcId="{A81149D5-E00C-4D53-B203-148542175747}" destId="{618CE9E3-91EB-4971-8004-4653DB4EEB6A}" srcOrd="2" destOrd="0" parTransId="{B9C05E87-1607-4BF2-8EE0-5707CB94FE55}" sibTransId="{7518E0E0-30E6-4F7A-BD48-54DBC6714F2C}"/>
    <dgm:cxn modelId="{429A3872-431E-4CE8-B37E-C84BF56B009E}" type="presOf" srcId="{5F7795D1-0D2B-459B-9320-C3801C035F56}" destId="{CBC51716-C01A-48A7-B941-77F7AA281E2C}" srcOrd="0" destOrd="0" presId="urn:microsoft.com/office/officeart/2008/layout/RadialCluster"/>
    <dgm:cxn modelId="{CF255B53-A4FF-4953-887D-3F95EBC7833B}" srcId="{15E1B533-CD8C-45A8-ABB3-FC6CC0E8FCE6}" destId="{C2CDC07C-DBEF-4A05-A091-9A56877B20A8}" srcOrd="0" destOrd="0" parTransId="{ED3CB2E3-E28C-4C4B-AAA6-8329374D0F0A}" sibTransId="{462E1463-EDCC-4CA9-BE73-6BF56D852381}"/>
    <dgm:cxn modelId="{91AC4B56-4101-45B5-ADDA-4F82A2B2FAC9}" srcId="{A81149D5-E00C-4D53-B203-148542175747}" destId="{E8551F8B-6A8C-41AC-BED6-BDCEE63C84BB}" srcOrd="0" destOrd="0" parTransId="{C6B1F514-4A3B-4A09-90E3-39F3F38AA322}" sibTransId="{42BE4AC1-018B-49EB-B81D-F6775863E30C}"/>
    <dgm:cxn modelId="{9B6F1057-20C9-4518-9691-154BAFBB6918}" type="presOf" srcId="{7AB86058-C2A9-497A-A06D-78673F49E4A0}" destId="{4C9E158E-222A-45AE-AE65-49E3A1AA1690}" srcOrd="0" destOrd="0" presId="urn:microsoft.com/office/officeart/2008/layout/RadialCluster"/>
    <dgm:cxn modelId="{00FC5C7A-579F-417F-8695-5B17E2D8EE62}" type="presOf" srcId="{1ED7683E-DB6E-4E94-8A3B-52A253C2A59B}" destId="{BA4C31F7-E95A-47F7-83A8-7C54E2F178DA}" srcOrd="0" destOrd="0" presId="urn:microsoft.com/office/officeart/2008/layout/RadialCluster"/>
    <dgm:cxn modelId="{07B2BC5A-42C0-4E76-AA17-C42633AC3077}" type="presOf" srcId="{BFCBF22C-848B-4DE5-8CDB-94969930D1DD}" destId="{22553809-610E-4688-A1B1-19A9615AC57A}" srcOrd="0" destOrd="1" presId="urn:microsoft.com/office/officeart/2008/layout/RadialCluster"/>
    <dgm:cxn modelId="{F06A4080-21D5-4F0A-B06A-5D376EC22D55}" srcId="{1ED7683E-DB6E-4E94-8A3B-52A253C2A59B}" destId="{B50AF299-DFB4-46CC-B8C1-57A7A68350B2}" srcOrd="1" destOrd="0" parTransId="{DE10E477-8EA8-4B8C-8E98-1D2875507F9C}" sibTransId="{BC83AAC1-805C-4C16-9FC8-75A3ECAB9E65}"/>
    <dgm:cxn modelId="{F5643B82-EDE5-4143-A91F-A43DBD60F754}" srcId="{1ED7683E-DB6E-4E94-8A3B-52A253C2A59B}" destId="{2CA9AAC3-4786-478F-9E9D-1D33D8B27F43}" srcOrd="2" destOrd="0" parTransId="{53FCA526-E7C9-47F5-B846-F071EE493C69}" sibTransId="{9A9E37EA-B030-4FDC-BA69-0852A1A543DA}"/>
    <dgm:cxn modelId="{68DE8687-4C6B-4072-923D-187332766496}" srcId="{81EA4265-088D-4C11-B08E-35AD6745AC41}" destId="{A81149D5-E00C-4D53-B203-148542175747}" srcOrd="0" destOrd="0" parTransId="{2479CC4B-FADF-4B92-862B-C47974531A98}" sibTransId="{42ABF4F9-765C-4E7A-A969-EFD4875A70E2}"/>
    <dgm:cxn modelId="{2DE1418A-788D-4543-9165-23326BAF514A}" type="presOf" srcId="{56454954-BD2E-44C7-ACFD-23A9F0116592}" destId="{FE48D109-ABE8-4502-A470-3D097608AF5C}" srcOrd="0" destOrd="0" presId="urn:microsoft.com/office/officeart/2008/layout/RadialCluster"/>
    <dgm:cxn modelId="{3E2BEE96-B538-4B67-8E5F-88E159C05D8F}" type="presOf" srcId="{5CEA90E2-0A5B-42BD-ACF4-F5880819FD7D}" destId="{CD89A6C7-E4AA-4819-B982-DC4AD15CBE1E}" srcOrd="0" destOrd="3" presId="urn:microsoft.com/office/officeart/2008/layout/RadialCluster"/>
    <dgm:cxn modelId="{D7CC2298-69F5-43EF-A5F2-C266F353F2A3}" type="presOf" srcId="{C61F65C7-067B-4469-8CB1-342BDEA5EF60}" destId="{9C57304E-8A71-4B14-9C85-5D3E8A5162C6}" srcOrd="0" destOrd="2" presId="urn:microsoft.com/office/officeart/2008/layout/RadialCluster"/>
    <dgm:cxn modelId="{8E01D598-B55C-4DC5-AD4D-3BFA670FF678}" srcId="{8DB56763-8834-4B77-A11E-A0276A2834DE}" destId="{C61F65C7-067B-4469-8CB1-342BDEA5EF60}" srcOrd="1" destOrd="0" parTransId="{9BEF3760-4915-4391-A4A2-A5885601F0B6}" sibTransId="{241B4148-E589-4A94-8C2A-E2EFAE5A8C63}"/>
    <dgm:cxn modelId="{A60E63A2-2F94-48B7-AFFD-225DA9E45330}" type="presOf" srcId="{2CA9AAC3-4786-478F-9E9D-1D33D8B27F43}" destId="{BA4C31F7-E95A-47F7-83A8-7C54E2F178DA}" srcOrd="0" destOrd="3" presId="urn:microsoft.com/office/officeart/2008/layout/RadialCluster"/>
    <dgm:cxn modelId="{2BE109A4-9568-4DE3-AE7C-5D97351336CC}" type="presOf" srcId="{D108E138-36F4-40BE-8FCD-45C2E845D3A6}" destId="{6EC1E730-B559-4BB6-81B0-88DE056C6584}" srcOrd="0" destOrd="0" presId="urn:microsoft.com/office/officeart/2008/layout/RadialCluster"/>
    <dgm:cxn modelId="{9B98C6A6-36F2-4CE0-8A78-07A480F2509F}" type="presOf" srcId="{DC790AB7-3619-44AF-AB3A-6619AE787A4F}" destId="{9C57304E-8A71-4B14-9C85-5D3E8A5162C6}" srcOrd="0" destOrd="3" presId="urn:microsoft.com/office/officeart/2008/layout/RadialCluster"/>
    <dgm:cxn modelId="{CD7732A8-B71D-45EA-901B-B1A83F2896B2}" type="presOf" srcId="{B50AF299-DFB4-46CC-B8C1-57A7A68350B2}" destId="{BA4C31F7-E95A-47F7-83A8-7C54E2F178DA}" srcOrd="0" destOrd="2" presId="urn:microsoft.com/office/officeart/2008/layout/RadialCluster"/>
    <dgm:cxn modelId="{8743ADAA-9317-4C82-AA4F-CDAAD4BC18AD}" type="presOf" srcId="{15E1B533-CD8C-45A8-ABB3-FC6CC0E8FCE6}" destId="{CD89A6C7-E4AA-4819-B982-DC4AD15CBE1E}" srcOrd="0" destOrd="0" presId="urn:microsoft.com/office/officeart/2008/layout/RadialCluster"/>
    <dgm:cxn modelId="{14F2A2AE-5931-4506-BE70-9D3E6A1FBDC5}" type="presOf" srcId="{D111571B-0A8D-4B2D-8B59-BF2DCE7627E6}" destId="{54B0B2F2-3F75-4BEB-B61B-486EB4C2B334}" srcOrd="0" destOrd="0" presId="urn:microsoft.com/office/officeart/2008/layout/RadialCluster"/>
    <dgm:cxn modelId="{37BD8FB1-66FA-457C-A5EB-A8D870754D37}" type="presOf" srcId="{36DFF02C-A82B-4472-A2F3-74B42C4EB48E}" destId="{D8E426BD-3DDA-47D9-80EC-02113B9E5994}" srcOrd="0" destOrd="0" presId="urn:microsoft.com/office/officeart/2008/layout/RadialCluster"/>
    <dgm:cxn modelId="{FCA766B5-3D56-407A-89A3-6AE6A50A6014}" srcId="{36DFF02C-A82B-4472-A2F3-74B42C4EB48E}" destId="{A31A6E5A-6CC2-40AB-B1FA-65E198F8F0BB}" srcOrd="0" destOrd="0" parTransId="{91716843-B7DD-45E1-B5EE-0DA3DA6933D6}" sibTransId="{5D9B7CBA-B5D6-43CE-931E-0B993F096266}"/>
    <dgm:cxn modelId="{0864E6B8-F995-4873-B700-313738BCF8F2}" type="presOf" srcId="{4D890F44-E4CB-4CEC-B626-2BA01FD159B2}" destId="{D8E426BD-3DDA-47D9-80EC-02113B9E5994}" srcOrd="0" destOrd="2" presId="urn:microsoft.com/office/officeart/2008/layout/RadialCluster"/>
    <dgm:cxn modelId="{13FEC2BA-8D87-487B-A139-C7B0C6C418D0}" type="presOf" srcId="{99196419-F2CE-44BC-AB9C-79C1800E6650}" destId="{35A48AC0-236F-4B25-8278-F5572F0A575A}" srcOrd="0" destOrd="0" presId="urn:microsoft.com/office/officeart/2008/layout/RadialCluster"/>
    <dgm:cxn modelId="{375EA9BB-8C45-4F98-93EA-8881E1764036}" type="presOf" srcId="{4566E970-BA45-47FF-A2D8-DD6DA58AC953}" destId="{6CBFA615-D378-4946-B5C3-51F13827EB8D}" srcOrd="0" destOrd="2" presId="urn:microsoft.com/office/officeart/2008/layout/RadialCluster"/>
    <dgm:cxn modelId="{01520BBE-02BD-4C8A-AF40-B6AA9D5D2AE6}" srcId="{8DB56763-8834-4B77-A11E-A0276A2834DE}" destId="{DC790AB7-3619-44AF-AB3A-6619AE787A4F}" srcOrd="2" destOrd="0" parTransId="{99BA4CBE-9CB7-45DD-B550-117C65AD2993}" sibTransId="{414F460A-1ED9-49F9-AF2A-308EA61EA845}"/>
    <dgm:cxn modelId="{EF2AB3BE-47D9-4717-A39B-AB5D2135153B}" srcId="{36DFF02C-A82B-4472-A2F3-74B42C4EB48E}" destId="{569D1AF2-D0A0-45FD-AF3A-F4D388DF9A90}" srcOrd="3" destOrd="0" parTransId="{822F0392-45A6-4356-ABDD-17755A2615DC}" sibTransId="{3FA8C175-41C5-4449-929A-69B0C4F62C88}"/>
    <dgm:cxn modelId="{E3F37BC7-BD87-43A8-8127-DE97F30D9436}" srcId="{15E1B533-CD8C-45A8-ABB3-FC6CC0E8FCE6}" destId="{28FC621C-78DF-4945-92E6-D16DD147D0B4}" srcOrd="1" destOrd="0" parTransId="{DF2B8C63-81AA-4043-AB8E-2697C4D614A5}" sibTransId="{145D1C91-F737-4924-8B40-B7FB51612D8A}"/>
    <dgm:cxn modelId="{002504CA-C763-4916-AB32-3EDECF1B2495}" srcId="{FB5B93C6-BB9E-4C9A-A08D-01599C155947}" destId="{BFCBF22C-848B-4DE5-8CDB-94969930D1DD}" srcOrd="0" destOrd="0" parTransId="{78A8ED27-D834-4CA9-8A49-2035AD55F465}" sibTransId="{36F5630D-D39A-4FF9-982B-858A00F3C403}"/>
    <dgm:cxn modelId="{00FDAECD-CF4C-4D50-96E7-8F29F402D194}" type="presOf" srcId="{9BE5331D-DE5F-412F-BA4C-B7D8AABF5FE4}" destId="{BA4C31F7-E95A-47F7-83A8-7C54E2F178DA}" srcOrd="0" destOrd="1" presId="urn:microsoft.com/office/officeart/2008/layout/RadialCluster"/>
    <dgm:cxn modelId="{9765DBCF-5796-4BFF-A592-842A0A4A6343}" type="presOf" srcId="{64ECD096-A1CE-430B-A97F-69B7B912362F}" destId="{D8E426BD-3DDA-47D9-80EC-02113B9E5994}" srcOrd="0" destOrd="3" presId="urn:microsoft.com/office/officeart/2008/layout/RadialCluster"/>
    <dgm:cxn modelId="{B44F61D0-C035-4B1B-8043-CD42999FE400}" srcId="{99196419-F2CE-44BC-AB9C-79C1800E6650}" destId="{15E1B533-CD8C-45A8-ABB3-FC6CC0E8FCE6}" srcOrd="1" destOrd="0" parTransId="{FF2D0005-5D71-4F1D-A5B8-18AAC01F91A9}" sibTransId="{88B62E36-0A62-4FD2-A1EC-F722B3EDD813}"/>
    <dgm:cxn modelId="{71ED0FD5-4670-404B-88F3-F7FF3D4418D5}" srcId="{99196419-F2CE-44BC-AB9C-79C1800E6650}" destId="{36DFF02C-A82B-4472-A2F3-74B42C4EB48E}" srcOrd="0" destOrd="0" parTransId="{151AAF52-904B-42E9-979B-3FD4CAE595BD}" sibTransId="{E84CC71A-84C9-48E3-B0AE-AA54E093AE4C}"/>
    <dgm:cxn modelId="{2AFD88D9-2A3F-4C14-8224-C43B85A7F988}" type="presOf" srcId="{28FC621C-78DF-4945-92E6-D16DD147D0B4}" destId="{CD89A6C7-E4AA-4819-B982-DC4AD15CBE1E}" srcOrd="0" destOrd="2" presId="urn:microsoft.com/office/officeart/2008/layout/RadialCluster"/>
    <dgm:cxn modelId="{E84B33DC-74F6-415E-B029-389BB0855ABB}" type="presOf" srcId="{2479CC4B-FADF-4B92-862B-C47974531A98}" destId="{0BC71DCE-5295-446C-912C-1548B1D6A440}" srcOrd="0" destOrd="0" presId="urn:microsoft.com/office/officeart/2008/layout/RadialCluster"/>
    <dgm:cxn modelId="{523454DC-1C4A-4E3B-A89C-490503AA3ED1}" type="presOf" srcId="{A31A6E5A-6CC2-40AB-B1FA-65E198F8F0BB}" destId="{D8E426BD-3DDA-47D9-80EC-02113B9E5994}" srcOrd="0" destOrd="1" presId="urn:microsoft.com/office/officeart/2008/layout/RadialCluster"/>
    <dgm:cxn modelId="{7BC247E0-8416-4B56-AE9E-6C453E7D37C7}" type="presOf" srcId="{81EA4265-088D-4C11-B08E-35AD6745AC41}" destId="{90A10294-C0DB-4B6C-91BA-56A11349466C}" srcOrd="0" destOrd="0" presId="urn:microsoft.com/office/officeart/2008/layout/RadialCluster"/>
    <dgm:cxn modelId="{D24665E1-1818-4AF4-A5CE-61EC39080B4C}" type="presOf" srcId="{FF2D0005-5D71-4F1D-A5B8-18AAC01F91A9}" destId="{9F39B993-63CE-4DD1-83FA-280E4B59F0CC}" srcOrd="0" destOrd="0" presId="urn:microsoft.com/office/officeart/2008/layout/RadialCluster"/>
    <dgm:cxn modelId="{22CDF7ED-85AA-4F77-9CC4-683AD727FA58}" type="presOf" srcId="{569D1AF2-D0A0-45FD-AF3A-F4D388DF9A90}" destId="{D8E426BD-3DDA-47D9-80EC-02113B9E5994}" srcOrd="0" destOrd="4" presId="urn:microsoft.com/office/officeart/2008/layout/RadialCluster"/>
    <dgm:cxn modelId="{029A11EF-A20A-4AFC-B4F6-0E4712A2618A}" srcId="{36DFF02C-A82B-4472-A2F3-74B42C4EB48E}" destId="{64ECD096-A1CE-430B-A97F-69B7B912362F}" srcOrd="2" destOrd="0" parTransId="{F50B1801-CF00-46B1-A89D-3C088C85C071}" sibTransId="{55C5D147-A0F7-411F-AD45-EAE271C2F2BE}"/>
    <dgm:cxn modelId="{99F96FF3-754E-4441-9FCB-9153ECE7ED48}" type="presOf" srcId="{8D4628AF-5863-4715-81A4-CF5F511D6D8E}" destId="{58C004C9-6413-4949-8445-5F2FA89BE04D}" srcOrd="0" destOrd="0" presId="urn:microsoft.com/office/officeart/2008/layout/RadialCluster"/>
    <dgm:cxn modelId="{7899A5F9-0E83-4E91-8B47-49BDF91C2091}" srcId="{899755DD-F359-463F-94F3-353097AE1762}" destId="{FB5B93C6-BB9E-4C9A-A08D-01599C155947}" srcOrd="1" destOrd="0" parTransId="{7AB86058-C2A9-497A-A06D-78673F49E4A0}" sibTransId="{149F029D-F564-4A8B-87B5-D0BD0E273F83}"/>
    <dgm:cxn modelId="{DB17D7FA-BFAF-4133-B025-C2DFEE5F727D}" srcId="{15E1B533-CD8C-45A8-ABB3-FC6CC0E8FCE6}" destId="{5CEA90E2-0A5B-42BD-ACF4-F5880819FD7D}" srcOrd="2" destOrd="0" parTransId="{67F481CB-7ADB-4B66-9936-854EFDC6584D}" sibTransId="{79EB545B-7D90-4A50-A7A1-29B4946D562D}"/>
    <dgm:cxn modelId="{6817A5FB-A519-44B2-A1AC-6F6F00A8C81C}" type="presOf" srcId="{618CE9E3-91EB-4971-8004-4653DB4EEB6A}" destId="{6CBFA615-D378-4946-B5C3-51F13827EB8D}" srcOrd="0" destOrd="3" presId="urn:microsoft.com/office/officeart/2008/layout/RadialCluster"/>
    <dgm:cxn modelId="{F83C6AFE-EC2E-4058-9E0F-D1F8B992DABE}" type="presOf" srcId="{899755DD-F359-463F-94F3-353097AE1762}" destId="{08F6CF07-5EC0-4ED5-9B43-B3B263500E9D}" srcOrd="0" destOrd="0" presId="urn:microsoft.com/office/officeart/2008/layout/RadialCluster"/>
    <dgm:cxn modelId="{FEDC6C8C-B309-4B20-A95E-C0515C75DC94}" type="presParOf" srcId="{58C004C9-6413-4949-8445-5F2FA89BE04D}" destId="{2E50A8C3-ACF6-4EA3-9E21-34E319E9221C}" srcOrd="0" destOrd="0" presId="urn:microsoft.com/office/officeart/2008/layout/RadialCluster"/>
    <dgm:cxn modelId="{DF94E5F1-8F66-4571-AFBB-19E843700892}" type="presParOf" srcId="{58C004C9-6413-4949-8445-5F2FA89BE04D}" destId="{415CFF2A-4C2B-4153-815F-57373D9F7069}" srcOrd="1" destOrd="0" presId="urn:microsoft.com/office/officeart/2008/layout/RadialCluster"/>
    <dgm:cxn modelId="{98B210FC-3FDB-4110-8D88-48EAA507B4FE}" type="presParOf" srcId="{415CFF2A-4C2B-4153-815F-57373D9F7069}" destId="{08F6CF07-5EC0-4ED5-9B43-B3B263500E9D}" srcOrd="0" destOrd="0" presId="urn:microsoft.com/office/officeart/2008/layout/RadialCluster"/>
    <dgm:cxn modelId="{05B5409A-E7DE-41FC-8873-9C81B5CE12B0}" type="presParOf" srcId="{415CFF2A-4C2B-4153-815F-57373D9F7069}" destId="{FE48D109-ABE8-4502-A470-3D097608AF5C}" srcOrd="1" destOrd="0" presId="urn:microsoft.com/office/officeart/2008/layout/RadialCluster"/>
    <dgm:cxn modelId="{458A9C06-2268-4D32-8B53-5027E7BE0B3C}" type="presParOf" srcId="{415CFF2A-4C2B-4153-815F-57373D9F7069}" destId="{BA4C31F7-E95A-47F7-83A8-7C54E2F178DA}" srcOrd="2" destOrd="0" presId="urn:microsoft.com/office/officeart/2008/layout/RadialCluster"/>
    <dgm:cxn modelId="{6B44288C-9973-4FD3-8517-779B60719AE6}" type="presParOf" srcId="{415CFF2A-4C2B-4153-815F-57373D9F7069}" destId="{4C9E158E-222A-45AE-AE65-49E3A1AA1690}" srcOrd="3" destOrd="0" presId="urn:microsoft.com/office/officeart/2008/layout/RadialCluster"/>
    <dgm:cxn modelId="{556D72B8-127A-432D-8BC3-C5660F63653D}" type="presParOf" srcId="{415CFF2A-4C2B-4153-815F-57373D9F7069}" destId="{22553809-610E-4688-A1B1-19A9615AC57A}" srcOrd="4" destOrd="0" presId="urn:microsoft.com/office/officeart/2008/layout/RadialCluster"/>
    <dgm:cxn modelId="{3E9C2B6B-0003-4D2D-9BD0-27128B596A24}" type="presParOf" srcId="{58C004C9-6413-4949-8445-5F2FA89BE04D}" destId="{6EC1E730-B559-4BB6-81B0-88DE056C6584}" srcOrd="2" destOrd="0" presId="urn:microsoft.com/office/officeart/2008/layout/RadialCluster"/>
    <dgm:cxn modelId="{E6399F0B-AC68-4F83-918F-9C19E6DE1A9B}" type="presParOf" srcId="{58C004C9-6413-4949-8445-5F2FA89BE04D}" destId="{E0CD193A-5F22-498F-A1C1-2F6439C534C8}" srcOrd="3" destOrd="0" presId="urn:microsoft.com/office/officeart/2008/layout/RadialCluster"/>
    <dgm:cxn modelId="{90A29057-2A39-4A36-9D28-53D89590B749}" type="presParOf" srcId="{E0CD193A-5F22-498F-A1C1-2F6439C534C8}" destId="{35A48AC0-236F-4B25-8278-F5572F0A575A}" srcOrd="0" destOrd="0" presId="urn:microsoft.com/office/officeart/2008/layout/RadialCluster"/>
    <dgm:cxn modelId="{FD716584-630F-43DC-8833-505789D8AAE5}" type="presParOf" srcId="{E0CD193A-5F22-498F-A1C1-2F6439C534C8}" destId="{A90F86F4-9341-4CFF-854F-64BFA2D8413B}" srcOrd="1" destOrd="0" presId="urn:microsoft.com/office/officeart/2008/layout/RadialCluster"/>
    <dgm:cxn modelId="{341F5217-C333-4B9C-8EE0-2998CF4BED47}" type="presParOf" srcId="{E0CD193A-5F22-498F-A1C1-2F6439C534C8}" destId="{D8E426BD-3DDA-47D9-80EC-02113B9E5994}" srcOrd="2" destOrd="0" presId="urn:microsoft.com/office/officeart/2008/layout/RadialCluster"/>
    <dgm:cxn modelId="{C139B41F-6AC2-4DF1-B028-8E1CCD6194EA}" type="presParOf" srcId="{E0CD193A-5F22-498F-A1C1-2F6439C534C8}" destId="{9F39B993-63CE-4DD1-83FA-280E4B59F0CC}" srcOrd="3" destOrd="0" presId="urn:microsoft.com/office/officeart/2008/layout/RadialCluster"/>
    <dgm:cxn modelId="{07AFD1F9-91F0-44F8-95DD-1AFD73FBEF42}" type="presParOf" srcId="{E0CD193A-5F22-498F-A1C1-2F6439C534C8}" destId="{CD89A6C7-E4AA-4819-B982-DC4AD15CBE1E}" srcOrd="4" destOrd="0" presId="urn:microsoft.com/office/officeart/2008/layout/RadialCluster"/>
    <dgm:cxn modelId="{ABBE889A-10B4-41BF-8982-BDF6F4208B0C}" type="presParOf" srcId="{58C004C9-6413-4949-8445-5F2FA89BE04D}" destId="{CBC51716-C01A-48A7-B941-77F7AA281E2C}" srcOrd="4" destOrd="0" presId="urn:microsoft.com/office/officeart/2008/layout/RadialCluster"/>
    <dgm:cxn modelId="{A6F68AF8-DE3F-48DD-934B-E1BBAC0E7E85}" type="presParOf" srcId="{58C004C9-6413-4949-8445-5F2FA89BE04D}" destId="{2591B7A5-BBA1-4C05-B96B-412FDD4F38C7}" srcOrd="5" destOrd="0" presId="urn:microsoft.com/office/officeart/2008/layout/RadialCluster"/>
    <dgm:cxn modelId="{AD59395E-7443-48A5-88C7-981750B47E4B}" type="presParOf" srcId="{2591B7A5-BBA1-4C05-B96B-412FDD4F38C7}" destId="{90A10294-C0DB-4B6C-91BA-56A11349466C}" srcOrd="0" destOrd="0" presId="urn:microsoft.com/office/officeart/2008/layout/RadialCluster"/>
    <dgm:cxn modelId="{34C44F96-6864-4C55-B17D-2E1F7655B269}" type="presParOf" srcId="{2591B7A5-BBA1-4C05-B96B-412FDD4F38C7}" destId="{0BC71DCE-5295-446C-912C-1548B1D6A440}" srcOrd="1" destOrd="0" presId="urn:microsoft.com/office/officeart/2008/layout/RadialCluster"/>
    <dgm:cxn modelId="{7E238445-77C9-47E8-9F4E-926D35C2A8DF}" type="presParOf" srcId="{2591B7A5-BBA1-4C05-B96B-412FDD4F38C7}" destId="{6CBFA615-D378-4946-B5C3-51F13827EB8D}" srcOrd="2" destOrd="0" presId="urn:microsoft.com/office/officeart/2008/layout/RadialCluster"/>
    <dgm:cxn modelId="{F0CA324F-4091-4919-890F-70FBFC608025}" type="presParOf" srcId="{2591B7A5-BBA1-4C05-B96B-412FDD4F38C7}" destId="{C1A82FB2-039D-41BF-AAB8-8E2F4083BA5B}" srcOrd="3" destOrd="0" presId="urn:microsoft.com/office/officeart/2008/layout/RadialCluster"/>
    <dgm:cxn modelId="{037D193E-10C8-4978-A8FE-F1952EF23DC2}" type="presParOf" srcId="{2591B7A5-BBA1-4C05-B96B-412FDD4F38C7}" destId="{9C57304E-8A71-4B14-9C85-5D3E8A5162C6}" srcOrd="4" destOrd="0" presId="urn:microsoft.com/office/officeart/2008/layout/RadialCluster"/>
    <dgm:cxn modelId="{A891C9E6-43F4-49F2-9468-852ECF8BDA53}" type="presParOf" srcId="{58C004C9-6413-4949-8445-5F2FA89BE04D}" destId="{54B0B2F2-3F75-4BEB-B61B-486EB4C2B334}" srcOrd="6" destOrd="0" presId="urn:microsoft.com/office/officeart/2008/layout/RadialCluster"/>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B0B2F2-3F75-4BEB-B61B-486EB4C2B334}">
      <dsp:nvSpPr>
        <dsp:cNvPr id="0" name=""/>
        <dsp:cNvSpPr/>
      </dsp:nvSpPr>
      <dsp:spPr>
        <a:xfrm rot="5421808">
          <a:off x="2627688" y="1938252"/>
          <a:ext cx="101055" cy="0"/>
        </a:xfrm>
        <a:custGeom>
          <a:avLst/>
          <a:gdLst/>
          <a:ahLst/>
          <a:cxnLst/>
          <a:rect l="0" t="0" r="0" b="0"/>
          <a:pathLst>
            <a:path>
              <a:moveTo>
                <a:pt x="0" y="0"/>
              </a:moveTo>
              <a:lnTo>
                <a:pt x="10105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C51716-C01A-48A7-B941-77F7AA281E2C}">
      <dsp:nvSpPr>
        <dsp:cNvPr id="0" name=""/>
        <dsp:cNvSpPr/>
      </dsp:nvSpPr>
      <dsp:spPr>
        <a:xfrm rot="19852710">
          <a:off x="3173876" y="1283562"/>
          <a:ext cx="172933" cy="0"/>
        </a:xfrm>
        <a:custGeom>
          <a:avLst/>
          <a:gdLst/>
          <a:ahLst/>
          <a:cxnLst/>
          <a:rect l="0" t="0" r="0" b="0"/>
          <a:pathLst>
            <a:path>
              <a:moveTo>
                <a:pt x="0" y="0"/>
              </a:moveTo>
              <a:lnTo>
                <a:pt x="17293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C1E730-B559-4BB6-81B0-88DE056C6584}">
      <dsp:nvSpPr>
        <dsp:cNvPr id="0" name=""/>
        <dsp:cNvSpPr/>
      </dsp:nvSpPr>
      <dsp:spPr>
        <a:xfrm rot="12727263">
          <a:off x="2022911" y="1265256"/>
          <a:ext cx="227139" cy="0"/>
        </a:xfrm>
        <a:custGeom>
          <a:avLst/>
          <a:gdLst/>
          <a:ahLst/>
          <a:cxnLst/>
          <a:rect l="0" t="0" r="0" b="0"/>
          <a:pathLst>
            <a:path>
              <a:moveTo>
                <a:pt x="0" y="0"/>
              </a:moveTo>
              <a:lnTo>
                <a:pt x="22713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50A8C3-ACF6-4EA3-9E21-34E319E9221C}">
      <dsp:nvSpPr>
        <dsp:cNvPr id="0" name=""/>
        <dsp:cNvSpPr/>
      </dsp:nvSpPr>
      <dsp:spPr>
        <a:xfrm>
          <a:off x="2104968" y="1325642"/>
          <a:ext cx="1150701" cy="562084"/>
        </a:xfrm>
        <a:prstGeom prst="roundRect">
          <a:avLst/>
        </a:prstGeom>
        <a:solidFill>
          <a:schemeClr val="tx1">
            <a:lumMod val="75000"/>
            <a:lum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de-DE" sz="1400" b="1" kern="1200"/>
            <a:t>Maschinelles Lernen</a:t>
          </a:r>
        </a:p>
      </dsp:txBody>
      <dsp:txXfrm>
        <a:off x="2132407" y="1353081"/>
        <a:ext cx="1095823" cy="507206"/>
      </dsp:txXfrm>
    </dsp:sp>
    <dsp:sp modelId="{08F6CF07-5EC0-4ED5-9B43-B3B263500E9D}">
      <dsp:nvSpPr>
        <dsp:cNvPr id="0" name=""/>
        <dsp:cNvSpPr/>
      </dsp:nvSpPr>
      <dsp:spPr>
        <a:xfrm>
          <a:off x="1244487" y="774802"/>
          <a:ext cx="906587" cy="43006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de-DE" sz="800" b="1" kern="1200"/>
            <a:t>Unüberwachtes Lernen</a:t>
          </a:r>
        </a:p>
      </dsp:txBody>
      <dsp:txXfrm>
        <a:off x="1265481" y="795796"/>
        <a:ext cx="864599" cy="388080"/>
      </dsp:txXfrm>
    </dsp:sp>
    <dsp:sp modelId="{FE48D109-ABE8-4502-A470-3D097608AF5C}">
      <dsp:nvSpPr>
        <dsp:cNvPr id="0" name=""/>
        <dsp:cNvSpPr/>
      </dsp:nvSpPr>
      <dsp:spPr>
        <a:xfrm rot="11026522">
          <a:off x="1025229" y="952697"/>
          <a:ext cx="219496" cy="0"/>
        </a:xfrm>
        <a:custGeom>
          <a:avLst/>
          <a:gdLst/>
          <a:ahLst/>
          <a:cxnLst/>
          <a:rect l="0" t="0" r="0" b="0"/>
          <a:pathLst>
            <a:path>
              <a:moveTo>
                <a:pt x="0" y="0"/>
              </a:moveTo>
              <a:lnTo>
                <a:pt x="2194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4C31F7-E95A-47F7-83A8-7C54E2F178DA}">
      <dsp:nvSpPr>
        <dsp:cNvPr id="0" name=""/>
        <dsp:cNvSpPr/>
      </dsp:nvSpPr>
      <dsp:spPr>
        <a:xfrm>
          <a:off x="0" y="597958"/>
          <a:ext cx="1025467" cy="627357"/>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Clustering</a:t>
          </a:r>
        </a:p>
        <a:p>
          <a:pPr marL="57150" lvl="1" indent="-57150" algn="l" defTabSz="311150">
            <a:lnSpc>
              <a:spcPct val="90000"/>
            </a:lnSpc>
            <a:spcBef>
              <a:spcPct val="0"/>
            </a:spcBef>
            <a:spcAft>
              <a:spcPct val="15000"/>
            </a:spcAft>
            <a:buChar char="•"/>
          </a:pPr>
          <a:r>
            <a:rPr lang="de-DE" sz="700" b="0" kern="1200"/>
            <a:t>K-means</a:t>
          </a:r>
        </a:p>
        <a:p>
          <a:pPr marL="57150" lvl="1" indent="-57150" algn="l" defTabSz="311150">
            <a:lnSpc>
              <a:spcPct val="90000"/>
            </a:lnSpc>
            <a:spcBef>
              <a:spcPct val="0"/>
            </a:spcBef>
            <a:spcAft>
              <a:spcPct val="15000"/>
            </a:spcAft>
            <a:buChar char="•"/>
          </a:pPr>
          <a:r>
            <a:rPr lang="de-DE" sz="700" b="0" kern="1200"/>
            <a:t>Hidden Markov Model</a:t>
          </a:r>
        </a:p>
        <a:p>
          <a:pPr marL="57150" lvl="1" indent="-57150" algn="l" defTabSz="311150">
            <a:lnSpc>
              <a:spcPct val="90000"/>
            </a:lnSpc>
            <a:spcBef>
              <a:spcPct val="0"/>
            </a:spcBef>
            <a:spcAft>
              <a:spcPct val="15000"/>
            </a:spcAft>
            <a:buChar char="•"/>
          </a:pPr>
          <a:r>
            <a:rPr lang="de-DE" sz="700" b="0" kern="1200"/>
            <a:t>KNN</a:t>
          </a:r>
        </a:p>
      </dsp:txBody>
      <dsp:txXfrm>
        <a:off x="30625" y="628583"/>
        <a:ext cx="964217" cy="566107"/>
      </dsp:txXfrm>
    </dsp:sp>
    <dsp:sp modelId="{4C9E158E-222A-45AE-AE65-49E3A1AA1690}">
      <dsp:nvSpPr>
        <dsp:cNvPr id="0" name=""/>
        <dsp:cNvSpPr/>
      </dsp:nvSpPr>
      <dsp:spPr>
        <a:xfrm rot="14047181">
          <a:off x="1347184" y="675161"/>
          <a:ext cx="245951" cy="0"/>
        </a:xfrm>
        <a:custGeom>
          <a:avLst/>
          <a:gdLst/>
          <a:ahLst/>
          <a:cxnLst/>
          <a:rect l="0" t="0" r="0" b="0"/>
          <a:pathLst>
            <a:path>
              <a:moveTo>
                <a:pt x="0" y="0"/>
              </a:moveTo>
              <a:lnTo>
                <a:pt x="245951"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553809-610E-4688-A1B1-19A9615AC57A}">
      <dsp:nvSpPr>
        <dsp:cNvPr id="0" name=""/>
        <dsp:cNvSpPr/>
      </dsp:nvSpPr>
      <dsp:spPr>
        <a:xfrm>
          <a:off x="562764" y="0"/>
          <a:ext cx="1254332" cy="575521"/>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Dimensionsreduktion</a:t>
          </a:r>
        </a:p>
        <a:p>
          <a:pPr marL="57150" lvl="1" indent="-57150" algn="l" defTabSz="311150">
            <a:lnSpc>
              <a:spcPct val="90000"/>
            </a:lnSpc>
            <a:spcBef>
              <a:spcPct val="0"/>
            </a:spcBef>
            <a:spcAft>
              <a:spcPct val="15000"/>
            </a:spcAft>
            <a:buChar char="•"/>
          </a:pPr>
          <a:r>
            <a:rPr lang="de-DE" sz="700" kern="1200"/>
            <a:t>Support Vector Machines</a:t>
          </a:r>
        </a:p>
        <a:p>
          <a:pPr marL="57150" lvl="1" indent="-57150" algn="l" defTabSz="311150">
            <a:lnSpc>
              <a:spcPct val="90000"/>
            </a:lnSpc>
            <a:spcBef>
              <a:spcPct val="0"/>
            </a:spcBef>
            <a:spcAft>
              <a:spcPct val="15000"/>
            </a:spcAft>
            <a:buChar char="•"/>
          </a:pPr>
          <a:r>
            <a:rPr lang="de-DE" sz="700" kern="1200"/>
            <a:t>KNN</a:t>
          </a:r>
        </a:p>
      </dsp:txBody>
      <dsp:txXfrm>
        <a:off x="590859" y="28095"/>
        <a:ext cx="1198142" cy="519331"/>
      </dsp:txXfrm>
    </dsp:sp>
    <dsp:sp modelId="{35A48AC0-236F-4B25-8278-F5572F0A575A}">
      <dsp:nvSpPr>
        <dsp:cNvPr id="0" name=""/>
        <dsp:cNvSpPr/>
      </dsp:nvSpPr>
      <dsp:spPr>
        <a:xfrm>
          <a:off x="3264879" y="791185"/>
          <a:ext cx="950309" cy="45029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de-DE" sz="800" b="1" kern="1200"/>
            <a:t>Überwachtes Lernen</a:t>
          </a:r>
        </a:p>
      </dsp:txBody>
      <dsp:txXfrm>
        <a:off x="3286861" y="813167"/>
        <a:ext cx="906345" cy="406332"/>
      </dsp:txXfrm>
    </dsp:sp>
    <dsp:sp modelId="{A90F86F4-9341-4CFF-854F-64BFA2D8413B}">
      <dsp:nvSpPr>
        <dsp:cNvPr id="0" name=""/>
        <dsp:cNvSpPr/>
      </dsp:nvSpPr>
      <dsp:spPr>
        <a:xfrm rot="17760300">
          <a:off x="3823713" y="749320"/>
          <a:ext cx="93161" cy="0"/>
        </a:xfrm>
        <a:custGeom>
          <a:avLst/>
          <a:gdLst/>
          <a:ahLst/>
          <a:cxnLst/>
          <a:rect l="0" t="0" r="0" b="0"/>
          <a:pathLst>
            <a:path>
              <a:moveTo>
                <a:pt x="0" y="0"/>
              </a:moveTo>
              <a:lnTo>
                <a:pt x="93161"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E426BD-3DDA-47D9-80EC-02113B9E5994}">
      <dsp:nvSpPr>
        <dsp:cNvPr id="0" name=""/>
        <dsp:cNvSpPr/>
      </dsp:nvSpPr>
      <dsp:spPr>
        <a:xfrm>
          <a:off x="3482866" y="0"/>
          <a:ext cx="1160827" cy="707455"/>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Klassifikation</a:t>
          </a:r>
        </a:p>
        <a:p>
          <a:pPr marL="57150" lvl="1" indent="-57150" algn="l" defTabSz="311150">
            <a:lnSpc>
              <a:spcPct val="90000"/>
            </a:lnSpc>
            <a:spcBef>
              <a:spcPct val="0"/>
            </a:spcBef>
            <a:spcAft>
              <a:spcPct val="15000"/>
            </a:spcAft>
            <a:buChar char="•"/>
          </a:pPr>
          <a:r>
            <a:rPr lang="de-DE" sz="700" kern="1200"/>
            <a:t>Support Vector Machines</a:t>
          </a:r>
        </a:p>
        <a:p>
          <a:pPr marL="57150" lvl="1" indent="-57150" algn="l" defTabSz="311150">
            <a:lnSpc>
              <a:spcPct val="90000"/>
            </a:lnSpc>
            <a:spcBef>
              <a:spcPct val="0"/>
            </a:spcBef>
            <a:spcAft>
              <a:spcPct val="15000"/>
            </a:spcAft>
            <a:buChar char="•"/>
          </a:pPr>
          <a:r>
            <a:rPr lang="de-DE" sz="700" kern="1200"/>
            <a:t>Naive Bayes</a:t>
          </a:r>
        </a:p>
        <a:p>
          <a:pPr marL="57150" lvl="1" indent="-57150" algn="l" defTabSz="311150">
            <a:lnSpc>
              <a:spcPct val="90000"/>
            </a:lnSpc>
            <a:spcBef>
              <a:spcPct val="0"/>
            </a:spcBef>
            <a:spcAft>
              <a:spcPct val="15000"/>
            </a:spcAft>
            <a:buChar char="•"/>
          </a:pPr>
          <a:r>
            <a:rPr lang="de-DE" sz="700" kern="1200"/>
            <a:t>Decision Tree</a:t>
          </a:r>
        </a:p>
        <a:p>
          <a:pPr marL="57150" lvl="1" indent="-57150" algn="l" defTabSz="311150">
            <a:lnSpc>
              <a:spcPct val="90000"/>
            </a:lnSpc>
            <a:spcBef>
              <a:spcPct val="0"/>
            </a:spcBef>
            <a:spcAft>
              <a:spcPct val="15000"/>
            </a:spcAft>
            <a:buChar char="•"/>
          </a:pPr>
          <a:r>
            <a:rPr lang="de-DE" sz="700" kern="1200"/>
            <a:t>KNN</a:t>
          </a:r>
        </a:p>
      </dsp:txBody>
      <dsp:txXfrm>
        <a:off x="3517401" y="34535"/>
        <a:ext cx="1091757" cy="638385"/>
      </dsp:txXfrm>
    </dsp:sp>
    <dsp:sp modelId="{9F39B993-63CE-4DD1-83FA-280E4B59F0CC}">
      <dsp:nvSpPr>
        <dsp:cNvPr id="0" name=""/>
        <dsp:cNvSpPr/>
      </dsp:nvSpPr>
      <dsp:spPr>
        <a:xfrm rot="20888115">
          <a:off x="4211997" y="885791"/>
          <a:ext cx="298797" cy="0"/>
        </a:xfrm>
        <a:custGeom>
          <a:avLst/>
          <a:gdLst/>
          <a:ahLst/>
          <a:cxnLst/>
          <a:rect l="0" t="0" r="0" b="0"/>
          <a:pathLst>
            <a:path>
              <a:moveTo>
                <a:pt x="0" y="0"/>
              </a:moveTo>
              <a:lnTo>
                <a:pt x="298797"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89A6C7-E4AA-4819-B982-DC4AD15CBE1E}">
      <dsp:nvSpPr>
        <dsp:cNvPr id="0" name=""/>
        <dsp:cNvSpPr/>
      </dsp:nvSpPr>
      <dsp:spPr>
        <a:xfrm>
          <a:off x="4507603" y="467614"/>
          <a:ext cx="883143" cy="589379"/>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Regression</a:t>
          </a:r>
        </a:p>
        <a:p>
          <a:pPr marL="57150" lvl="1" indent="-57150" algn="l" defTabSz="311150">
            <a:lnSpc>
              <a:spcPct val="90000"/>
            </a:lnSpc>
            <a:spcBef>
              <a:spcPct val="0"/>
            </a:spcBef>
            <a:spcAft>
              <a:spcPct val="15000"/>
            </a:spcAft>
            <a:buChar char="•"/>
          </a:pPr>
          <a:r>
            <a:rPr lang="de-DE" sz="700" kern="1200"/>
            <a:t>Linear regression</a:t>
          </a:r>
        </a:p>
        <a:p>
          <a:pPr marL="57150" lvl="1" indent="-57150" algn="l" defTabSz="311150">
            <a:lnSpc>
              <a:spcPct val="90000"/>
            </a:lnSpc>
            <a:spcBef>
              <a:spcPct val="0"/>
            </a:spcBef>
            <a:spcAft>
              <a:spcPct val="15000"/>
            </a:spcAft>
            <a:buChar char="•"/>
          </a:pPr>
          <a:r>
            <a:rPr lang="de-DE" sz="700" kern="1200"/>
            <a:t>Lasso</a:t>
          </a:r>
        </a:p>
        <a:p>
          <a:pPr marL="57150" lvl="1" indent="-57150" algn="l" defTabSz="311150">
            <a:lnSpc>
              <a:spcPct val="90000"/>
            </a:lnSpc>
            <a:spcBef>
              <a:spcPct val="0"/>
            </a:spcBef>
            <a:spcAft>
              <a:spcPct val="15000"/>
            </a:spcAft>
            <a:buChar char="•"/>
          </a:pPr>
          <a:r>
            <a:rPr lang="de-DE" sz="700" kern="1200"/>
            <a:t>KNN</a:t>
          </a:r>
        </a:p>
      </dsp:txBody>
      <dsp:txXfrm>
        <a:off x="4536374" y="496385"/>
        <a:ext cx="825601" cy="531837"/>
      </dsp:txXfrm>
    </dsp:sp>
    <dsp:sp modelId="{90A10294-C0DB-4B6C-91BA-56A11349466C}">
      <dsp:nvSpPr>
        <dsp:cNvPr id="0" name=""/>
        <dsp:cNvSpPr/>
      </dsp:nvSpPr>
      <dsp:spPr>
        <a:xfrm>
          <a:off x="2095208" y="1988779"/>
          <a:ext cx="1162421" cy="46535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de-DE" sz="900" b="1" kern="1200"/>
            <a:t>Verstärkendes Lernen</a:t>
          </a:r>
        </a:p>
      </dsp:txBody>
      <dsp:txXfrm>
        <a:off x="2117925" y="2011496"/>
        <a:ext cx="1116987" cy="419920"/>
      </dsp:txXfrm>
    </dsp:sp>
    <dsp:sp modelId="{0BC71DCE-5295-446C-912C-1548B1D6A440}">
      <dsp:nvSpPr>
        <dsp:cNvPr id="0" name=""/>
        <dsp:cNvSpPr/>
      </dsp:nvSpPr>
      <dsp:spPr>
        <a:xfrm rot="1753834">
          <a:off x="3079276" y="2503791"/>
          <a:ext cx="203379" cy="0"/>
        </a:xfrm>
        <a:custGeom>
          <a:avLst/>
          <a:gdLst/>
          <a:ahLst/>
          <a:cxnLst/>
          <a:rect l="0" t="0" r="0" b="0"/>
          <a:pathLst>
            <a:path>
              <a:moveTo>
                <a:pt x="0" y="0"/>
              </a:moveTo>
              <a:lnTo>
                <a:pt x="203379"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BFA615-D378-4946-B5C3-51F13827EB8D}">
      <dsp:nvSpPr>
        <dsp:cNvPr id="0" name=""/>
        <dsp:cNvSpPr/>
      </dsp:nvSpPr>
      <dsp:spPr>
        <a:xfrm>
          <a:off x="3269706" y="2492214"/>
          <a:ext cx="1046704" cy="708185"/>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Modellbasiert</a:t>
          </a:r>
        </a:p>
        <a:p>
          <a:pPr marL="57150" lvl="1" indent="-57150" algn="l" defTabSz="311150">
            <a:lnSpc>
              <a:spcPct val="90000"/>
            </a:lnSpc>
            <a:spcBef>
              <a:spcPct val="0"/>
            </a:spcBef>
            <a:spcAft>
              <a:spcPct val="15000"/>
            </a:spcAft>
            <a:buChar char="•"/>
          </a:pPr>
          <a:r>
            <a:rPr lang="de-DE" sz="700" kern="1200"/>
            <a:t>Markov Decision Process</a:t>
          </a:r>
        </a:p>
        <a:p>
          <a:pPr marL="57150" lvl="1" indent="-57150" algn="l" defTabSz="311150">
            <a:lnSpc>
              <a:spcPct val="90000"/>
            </a:lnSpc>
            <a:spcBef>
              <a:spcPct val="0"/>
            </a:spcBef>
            <a:spcAft>
              <a:spcPct val="15000"/>
            </a:spcAft>
            <a:buChar char="•"/>
          </a:pPr>
          <a:r>
            <a:rPr lang="de-DE" sz="700" kern="1200"/>
            <a:t>Dynamic Programming</a:t>
          </a:r>
        </a:p>
        <a:p>
          <a:pPr marL="57150" lvl="1" indent="-57150" algn="l" defTabSz="311150">
            <a:lnSpc>
              <a:spcPct val="90000"/>
            </a:lnSpc>
            <a:spcBef>
              <a:spcPct val="0"/>
            </a:spcBef>
            <a:spcAft>
              <a:spcPct val="15000"/>
            </a:spcAft>
            <a:buChar char="•"/>
          </a:pPr>
          <a:r>
            <a:rPr lang="de-DE" sz="700" kern="1200"/>
            <a:t>KNN</a:t>
          </a:r>
        </a:p>
      </dsp:txBody>
      <dsp:txXfrm>
        <a:off x="3304277" y="2526785"/>
        <a:ext cx="977562" cy="639043"/>
      </dsp:txXfrm>
    </dsp:sp>
    <dsp:sp modelId="{C1A82FB2-039D-41BF-AAB8-8E2F4083BA5B}">
      <dsp:nvSpPr>
        <dsp:cNvPr id="0" name=""/>
        <dsp:cNvSpPr/>
      </dsp:nvSpPr>
      <dsp:spPr>
        <a:xfrm rot="9015838">
          <a:off x="2077067" y="2505111"/>
          <a:ext cx="205555" cy="0"/>
        </a:xfrm>
        <a:custGeom>
          <a:avLst/>
          <a:gdLst/>
          <a:ahLst/>
          <a:cxnLst/>
          <a:rect l="0" t="0" r="0" b="0"/>
          <a:pathLst>
            <a:path>
              <a:moveTo>
                <a:pt x="0" y="0"/>
              </a:moveTo>
              <a:lnTo>
                <a:pt x="20555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57304E-8A71-4B14-9C85-5D3E8A5162C6}">
      <dsp:nvSpPr>
        <dsp:cNvPr id="0" name=""/>
        <dsp:cNvSpPr/>
      </dsp:nvSpPr>
      <dsp:spPr>
        <a:xfrm>
          <a:off x="1059480" y="2500784"/>
          <a:ext cx="1031119" cy="699611"/>
        </a:xfrm>
        <a:prstGeom prst="roundRect">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t" anchorCtr="0">
          <a:noAutofit/>
        </a:bodyPr>
        <a:lstStyle/>
        <a:p>
          <a:pPr marL="0" lvl="0" indent="0" algn="l" defTabSz="355600">
            <a:lnSpc>
              <a:spcPct val="90000"/>
            </a:lnSpc>
            <a:spcBef>
              <a:spcPct val="0"/>
            </a:spcBef>
            <a:spcAft>
              <a:spcPct val="35000"/>
            </a:spcAft>
            <a:buNone/>
          </a:pPr>
          <a:r>
            <a:rPr lang="de-DE" sz="800" b="1" kern="1200"/>
            <a:t>Modellfrei</a:t>
          </a:r>
        </a:p>
        <a:p>
          <a:pPr marL="57150" lvl="1" indent="-57150" algn="l" defTabSz="311150">
            <a:lnSpc>
              <a:spcPct val="90000"/>
            </a:lnSpc>
            <a:spcBef>
              <a:spcPct val="0"/>
            </a:spcBef>
            <a:spcAft>
              <a:spcPct val="15000"/>
            </a:spcAft>
            <a:buChar char="•"/>
          </a:pPr>
          <a:r>
            <a:rPr lang="de-DE" sz="700" kern="1200"/>
            <a:t>Q-Learning</a:t>
          </a:r>
        </a:p>
        <a:p>
          <a:pPr marL="57150" lvl="1" indent="-57150" algn="l" defTabSz="311150">
            <a:lnSpc>
              <a:spcPct val="90000"/>
            </a:lnSpc>
            <a:spcBef>
              <a:spcPct val="0"/>
            </a:spcBef>
            <a:spcAft>
              <a:spcPct val="15000"/>
            </a:spcAft>
            <a:buChar char="•"/>
          </a:pPr>
          <a:r>
            <a:rPr lang="de-DE" sz="700" kern="1200"/>
            <a:t>Policy Gradient Optimization</a:t>
          </a:r>
        </a:p>
        <a:p>
          <a:pPr marL="57150" lvl="1" indent="-57150" algn="l" defTabSz="311150">
            <a:lnSpc>
              <a:spcPct val="90000"/>
            </a:lnSpc>
            <a:spcBef>
              <a:spcPct val="0"/>
            </a:spcBef>
            <a:spcAft>
              <a:spcPct val="15000"/>
            </a:spcAft>
            <a:buChar char="•"/>
          </a:pPr>
          <a:r>
            <a:rPr lang="de-DE" sz="700" kern="1200"/>
            <a:t>KNN</a:t>
          </a:r>
        </a:p>
      </dsp:txBody>
      <dsp:txXfrm>
        <a:off x="1093632" y="2534936"/>
        <a:ext cx="962815" cy="63130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AA7DCF61-6C96-46E1-8854-A14814E4184A}"/>
      </w:docPartPr>
      <w:docPartBody>
        <w:p xmlns:wp14="http://schemas.microsoft.com/office/word/2010/wordml" w:rsidR="00A22024" w:rsidRDefault="00075263" w14:paraId="6C2E9F71" wp14:textId="77777777">
          <w:r w:rsidRPr="009B1B5A">
            <w:rPr>
              <w:rStyle w:val="Platzhaltertext"/>
            </w:rPr>
            <w:t>Klicken oder tippen Sie hier, um Text einzugeben.</w:t>
          </w:r>
        </w:p>
      </w:docPartBody>
    </w:docPart>
    <w:docPart>
      <w:docPartPr>
        <w:name w:val="A0EB760E224B45FAADFF2232100B5942"/>
        <w:category>
          <w:name w:val="Allgemein"/>
          <w:gallery w:val="placeholder"/>
        </w:category>
        <w:types>
          <w:type w:val="bbPlcHdr"/>
        </w:types>
        <w:behaviors>
          <w:behavior w:val="content"/>
        </w:behaviors>
        <w:guid w:val="{C42A4AD0-B86F-4C04-8E9F-EA9E8E93BE74}"/>
      </w:docPartPr>
      <w:docPartBody>
        <w:p xmlns:wp14="http://schemas.microsoft.com/office/word/2010/wordml" w:rsidR="00A22024" w:rsidP="00075263" w:rsidRDefault="00075263" w14:paraId="21224423" wp14:textId="77777777">
          <w:pPr>
            <w:pStyle w:val="A0EB760E224B45FAADFF2232100B5942"/>
          </w:pPr>
          <w:r w:rsidRPr="009B1B5A">
            <w:rPr>
              <w:rStyle w:val="Platzhaltertext"/>
            </w:rPr>
            <w:t>Klicken oder tippen Sie hier, um Text einzugeben.</w:t>
          </w:r>
        </w:p>
      </w:docPartBody>
    </w:docPart>
    <w:docPart>
      <w:docPartPr>
        <w:name w:val="338D88F2EF4345D3A4AD7FECF1511860"/>
        <w:category>
          <w:name w:val="Allgemein"/>
          <w:gallery w:val="placeholder"/>
        </w:category>
        <w:types>
          <w:type w:val="bbPlcHdr"/>
        </w:types>
        <w:behaviors>
          <w:behavior w:val="content"/>
        </w:behaviors>
        <w:guid w:val="{71B4E1F3-DFC0-41DD-A402-3A40CEB511D4}"/>
      </w:docPartPr>
      <w:docPartBody>
        <w:p xmlns:wp14="http://schemas.microsoft.com/office/word/2010/wordml" w:rsidR="003F440D" w:rsidP="000E58E5" w:rsidRDefault="000E58E5" w14:paraId="4A3B905A" wp14:textId="77777777">
          <w:pPr>
            <w:pStyle w:val="338D88F2EF4345D3A4AD7FECF1511860"/>
          </w:pPr>
          <w:r w:rsidRPr="009B1B5A">
            <w:rPr>
              <w:rStyle w:val="Platzhaltertext"/>
            </w:rPr>
            <w:t>Klicken oder tippen Sie hier, um Text einzugeben.</w:t>
          </w:r>
        </w:p>
      </w:docPartBody>
    </w:docPart>
    <w:docPart>
      <w:docPartPr>
        <w:name w:val="A13DE7C18C074D5D8F4698CAC1B12DC8"/>
        <w:category>
          <w:name w:val="Allgemein"/>
          <w:gallery w:val="placeholder"/>
        </w:category>
        <w:types>
          <w:type w:val="bbPlcHdr"/>
        </w:types>
        <w:behaviors>
          <w:behavior w:val="content"/>
        </w:behaviors>
        <w:guid w:val="{007C440F-04FE-4482-857D-491D9CA10A73}"/>
      </w:docPartPr>
      <w:docPartBody>
        <w:p xmlns:wp14="http://schemas.microsoft.com/office/word/2010/wordml" w:rsidR="003F440D" w:rsidP="000E58E5" w:rsidRDefault="000E58E5" w14:paraId="66AA780F" wp14:textId="77777777">
          <w:pPr>
            <w:pStyle w:val="A13DE7C18C074D5D8F4698CAC1B12DC8"/>
          </w:pPr>
          <w:r w:rsidRPr="009B1B5A">
            <w:rPr>
              <w:rStyle w:val="Platzhaltertext"/>
            </w:rPr>
            <w:t>Klicken oder tippen Sie hier, um Text einzugeben.</w:t>
          </w:r>
        </w:p>
      </w:docPartBody>
    </w:docPart>
    <w:docPart>
      <w:docPartPr>
        <w:name w:val="6AD074133E1D429082415A600BFEC5E7"/>
        <w:category>
          <w:name w:val="Allgemein"/>
          <w:gallery w:val="placeholder"/>
        </w:category>
        <w:types>
          <w:type w:val="bbPlcHdr"/>
        </w:types>
        <w:behaviors>
          <w:behavior w:val="content"/>
        </w:behaviors>
        <w:guid w:val="{07FE4EE2-FA79-4181-8F10-41E8ACC6C04A}"/>
      </w:docPartPr>
      <w:docPartBody>
        <w:p xmlns:wp14="http://schemas.microsoft.com/office/word/2010/wordml" w:rsidR="009E2B03" w:rsidP="001C67E0" w:rsidRDefault="001C67E0" w14:paraId="0E8F84FE" wp14:textId="77777777">
          <w:pPr>
            <w:pStyle w:val="6AD074133E1D429082415A600BFEC5E7"/>
          </w:pPr>
          <w:r w:rsidRPr="009B1B5A">
            <w:rPr>
              <w:rStyle w:val="Platzhaltertext"/>
            </w:rPr>
            <w:t>Klicken oder tippen Sie hier, um Text einzugeben.</w:t>
          </w:r>
        </w:p>
      </w:docPartBody>
    </w:docPart>
    <w:docPart>
      <w:docPartPr>
        <w:name w:val="8C74C58D9FCD47A8BB196D0681551CBA"/>
        <w:category>
          <w:name w:val="Allgemein"/>
          <w:gallery w:val="placeholder"/>
        </w:category>
        <w:types>
          <w:type w:val="bbPlcHdr"/>
        </w:types>
        <w:behaviors>
          <w:behavior w:val="content"/>
        </w:behaviors>
        <w:guid w:val="{6A3FEF26-87CD-4552-84B1-B6919BAE533A}"/>
      </w:docPartPr>
      <w:docPartBody>
        <w:p xmlns:wp14="http://schemas.microsoft.com/office/word/2010/wordml" w:rsidR="009E2B03" w:rsidP="001C67E0" w:rsidRDefault="001C67E0" w14:paraId="37D236CD" wp14:textId="77777777">
          <w:pPr>
            <w:pStyle w:val="8C74C58D9FCD47A8BB196D0681551CBA"/>
          </w:pPr>
          <w:r w:rsidRPr="009B1B5A">
            <w:rPr>
              <w:rStyle w:val="Platzhaltertext"/>
            </w:rPr>
            <w:t>Klicken oder tippen Sie hier, um Text einzugeben.</w:t>
          </w:r>
        </w:p>
      </w:docPartBody>
    </w:docPart>
    <w:docPart>
      <w:docPartPr>
        <w:name w:val="AA3A2018C3D844369524580F39FAE3EF"/>
        <w:category>
          <w:name w:val="Allgemein"/>
          <w:gallery w:val="placeholder"/>
        </w:category>
        <w:types>
          <w:type w:val="bbPlcHdr"/>
        </w:types>
        <w:behaviors>
          <w:behavior w:val="content"/>
        </w:behaviors>
        <w:guid w:val="{E44AFE0D-7A7C-4470-9543-893C3C231A1D}"/>
      </w:docPartPr>
      <w:docPartBody>
        <w:p xmlns:wp14="http://schemas.microsoft.com/office/word/2010/wordml" w:rsidR="009E2B03" w:rsidP="001C67E0" w:rsidRDefault="001C67E0" w14:paraId="69EF3F74" wp14:textId="77777777">
          <w:pPr>
            <w:pStyle w:val="AA3A2018C3D844369524580F39FAE3EF"/>
          </w:pPr>
          <w:r w:rsidRPr="009B1B5A">
            <w:rPr>
              <w:rStyle w:val="Platzhaltertext"/>
            </w:rPr>
            <w:t>Klicken oder tippen Sie hier, um Text einzugeben.</w:t>
          </w:r>
        </w:p>
      </w:docPartBody>
    </w:docPart>
    <w:docPart>
      <w:docPartPr>
        <w:name w:val="490F3C359E3F4F3698F2E71228CB0378"/>
        <w:category>
          <w:name w:val="Allgemein"/>
          <w:gallery w:val="placeholder"/>
        </w:category>
        <w:types>
          <w:type w:val="bbPlcHdr"/>
        </w:types>
        <w:behaviors>
          <w:behavior w:val="content"/>
        </w:behaviors>
        <w:guid w:val="{EF21E743-DEFC-4A8D-B150-0E386B0A7578}"/>
      </w:docPartPr>
      <w:docPartBody>
        <w:p xmlns:wp14="http://schemas.microsoft.com/office/word/2010/wordml" w:rsidR="00111332" w:rsidP="00B763D6" w:rsidRDefault="00B763D6" w14:paraId="2F87332A" wp14:textId="77777777">
          <w:pPr>
            <w:pStyle w:val="490F3C359E3F4F3698F2E71228CB0378"/>
          </w:pPr>
          <w:r w:rsidRPr="009B1B5A">
            <w:rPr>
              <w:rStyle w:val="Platzhaltertext"/>
            </w:rPr>
            <w:t>Klicken oder tippen Sie hier, um Text einzugeben.</w:t>
          </w:r>
        </w:p>
      </w:docPartBody>
    </w:docPart>
    <w:docPart>
      <w:docPartPr>
        <w:name w:val="FD25CF02E1994E0D8C7A7D0E60AF5B94"/>
        <w:category>
          <w:name w:val="Allgemein"/>
          <w:gallery w:val="placeholder"/>
        </w:category>
        <w:types>
          <w:type w:val="bbPlcHdr"/>
        </w:types>
        <w:behaviors>
          <w:behavior w:val="content"/>
        </w:behaviors>
        <w:guid w:val="{4160B047-5C2D-4076-A862-F646B9999AC2}"/>
      </w:docPartPr>
      <w:docPartBody>
        <w:p xmlns:wp14="http://schemas.microsoft.com/office/word/2010/wordml" w:rsidR="004D3F13" w:rsidP="004B3CB2" w:rsidRDefault="004B3CB2" w14:paraId="082840F6" wp14:textId="77777777">
          <w:pPr>
            <w:pStyle w:val="FD25CF02E1994E0D8C7A7D0E60AF5B94"/>
          </w:pPr>
          <w:r w:rsidRPr="009B1B5A">
            <w:rPr>
              <w:rStyle w:val="Platzhaltertext"/>
            </w:rPr>
            <w:t>Klicken oder tippen Sie hier, um Text einzugeben.</w:t>
          </w:r>
        </w:p>
      </w:docPartBody>
    </w:docPart>
    <w:docPart>
      <w:docPartPr>
        <w:name w:val="DD0181AF3B564CDA8E7534F0C57DAA31"/>
        <w:category>
          <w:name w:val="Allgemein"/>
          <w:gallery w:val="placeholder"/>
        </w:category>
        <w:types>
          <w:type w:val="bbPlcHdr"/>
        </w:types>
        <w:behaviors>
          <w:behavior w:val="content"/>
        </w:behaviors>
        <w:guid w:val="{6599C153-6828-494D-B13E-121EFDD4C818}"/>
      </w:docPartPr>
      <w:docPartBody>
        <w:p xmlns:wp14="http://schemas.microsoft.com/office/word/2010/wordml" w:rsidR="00983A81" w:rsidP="004D3F13" w:rsidRDefault="004D3F13" w14:paraId="76765AA4" wp14:textId="77777777">
          <w:pPr>
            <w:pStyle w:val="DD0181AF3B564CDA8E7534F0C57DAA31"/>
          </w:pPr>
          <w:r w:rsidRPr="009B1B5A">
            <w:rPr>
              <w:rStyle w:val="Platzhaltertext"/>
            </w:rPr>
            <w:t>Klicken oder tippen Sie hier, um Text einzugeben.</w:t>
          </w:r>
        </w:p>
      </w:docPartBody>
    </w:docPart>
    <w:docPart>
      <w:docPartPr>
        <w:name w:val="94E40334AC634A089E848260AAEE8B4B"/>
        <w:category>
          <w:name w:val="Allgemein"/>
          <w:gallery w:val="placeholder"/>
        </w:category>
        <w:types>
          <w:type w:val="bbPlcHdr"/>
        </w:types>
        <w:behaviors>
          <w:behavior w:val="content"/>
        </w:behaviors>
        <w:guid w:val="{0CD13D03-7005-48D1-AFF4-E6516FF4ED29}"/>
      </w:docPartPr>
      <w:docPartBody>
        <w:p xmlns:wp14="http://schemas.microsoft.com/office/word/2010/wordml" w:rsidR="000D07A2" w:rsidP="00CB0130" w:rsidRDefault="00CB0130" w14:paraId="1654DA0C" wp14:textId="77777777">
          <w:pPr>
            <w:pStyle w:val="94E40334AC634A089E848260AAEE8B4B"/>
          </w:pPr>
          <w:r w:rsidRPr="009B1B5A">
            <w:rPr>
              <w:rStyle w:val="Platzhaltertext"/>
            </w:rPr>
            <w:t>Klicken oder tippen Sie hier, um Text einzugeben.</w:t>
          </w:r>
        </w:p>
      </w:docPartBody>
    </w:docPart>
    <w:docPart>
      <w:docPartPr>
        <w:name w:val="98702A4899D44CAC8463F4586B66A419"/>
        <w:category>
          <w:name w:val="Allgemein"/>
          <w:gallery w:val="placeholder"/>
        </w:category>
        <w:types>
          <w:type w:val="bbPlcHdr"/>
        </w:types>
        <w:behaviors>
          <w:behavior w:val="content"/>
        </w:behaviors>
        <w:guid w:val="{A314DE46-75B9-424F-B692-E87BAD57C1DF}"/>
      </w:docPartPr>
      <w:docPartBody>
        <w:p xmlns:wp14="http://schemas.microsoft.com/office/word/2010/wordml" w:rsidR="000D07A2" w:rsidP="00CB0130" w:rsidRDefault="00CB0130" w14:paraId="317538AF" wp14:textId="77777777">
          <w:pPr>
            <w:pStyle w:val="98702A4899D44CAC8463F4586B66A419"/>
          </w:pPr>
          <w:r w:rsidRPr="009B1B5A">
            <w:rPr>
              <w:rStyle w:val="Platzhaltertext"/>
            </w:rPr>
            <w:t>Klicken oder tippen Sie hier, um Text einzugeben.</w:t>
          </w:r>
        </w:p>
      </w:docPartBody>
    </w:docPart>
    <w:docPart>
      <w:docPartPr>
        <w:name w:val="6AAED1B39F634C8B86A84C1E05167A91"/>
        <w:category>
          <w:name w:val="Allgemein"/>
          <w:gallery w:val="placeholder"/>
        </w:category>
        <w:types>
          <w:type w:val="bbPlcHdr"/>
        </w:types>
        <w:behaviors>
          <w:behavior w:val="content"/>
        </w:behaviors>
        <w:guid w:val="{A0DCB415-65FD-4F49-9E82-6864527E8E96}"/>
      </w:docPartPr>
      <w:docPartBody>
        <w:p xmlns:wp14="http://schemas.microsoft.com/office/word/2010/wordml" w:rsidR="00CE0127" w:rsidP="00ED3C83" w:rsidRDefault="00ED3C83" w14:paraId="27E5B25F" wp14:textId="77777777">
          <w:pPr>
            <w:pStyle w:val="6AAED1B39F634C8B86A84C1E05167A91"/>
          </w:pPr>
          <w:r w:rsidRPr="009B1B5A">
            <w:rPr>
              <w:rStyle w:val="Platzhaltertext"/>
            </w:rPr>
            <w:t>Klicken oder tippen Sie hier, um Text einzugeben.</w:t>
          </w:r>
        </w:p>
      </w:docPartBody>
    </w:docPart>
    <w:docPart>
      <w:docPartPr>
        <w:name w:val="E6A44967A21A4C95AD26E5CDCF461CE3"/>
        <w:category>
          <w:name w:val="Allgemein"/>
          <w:gallery w:val="placeholder"/>
        </w:category>
        <w:types>
          <w:type w:val="bbPlcHdr"/>
        </w:types>
        <w:behaviors>
          <w:behavior w:val="content"/>
        </w:behaviors>
        <w:guid w:val="{F6271F19-CC8F-47FE-B5C0-5DCB8F83E5B5}"/>
      </w:docPartPr>
      <w:docPartBody>
        <w:p xmlns:wp14="http://schemas.microsoft.com/office/word/2010/wordml" w:rsidR="00C513D3" w:rsidP="00CE0127" w:rsidRDefault="00CE0127" w14:paraId="25A4484E" wp14:textId="77777777">
          <w:pPr>
            <w:pStyle w:val="E6A44967A21A4C95AD26E5CDCF461CE3"/>
          </w:pPr>
          <w:r w:rsidRPr="009B1B5A">
            <w:rPr>
              <w:rStyle w:val="Platzhaltertext"/>
            </w:rPr>
            <w:t>Klicken oder tippen Sie hier, um Text einzugeben.</w:t>
          </w:r>
        </w:p>
      </w:docPartBody>
    </w:docPart>
    <w:docPart>
      <w:docPartPr>
        <w:name w:val="01C46DDDED574CB6B2353D4C45A4E26B"/>
        <w:category>
          <w:name w:val="Allgemein"/>
          <w:gallery w:val="placeholder"/>
        </w:category>
        <w:types>
          <w:type w:val="bbPlcHdr"/>
        </w:types>
        <w:behaviors>
          <w:behavior w:val="content"/>
        </w:behaviors>
        <w:guid w:val="{A4F64FE2-48F3-431C-A402-81F04BD981D3}"/>
      </w:docPartPr>
      <w:docPartBody>
        <w:p xmlns:wp14="http://schemas.microsoft.com/office/word/2010/wordml" w:rsidR="00C513D3" w:rsidP="00CE0127" w:rsidRDefault="00CE0127" w14:paraId="17B7FF59" wp14:textId="77777777">
          <w:pPr>
            <w:pStyle w:val="01C46DDDED574CB6B2353D4C45A4E26B"/>
          </w:pPr>
          <w:r w:rsidRPr="009B1B5A">
            <w:rPr>
              <w:rStyle w:val="Platzhaltertext"/>
            </w:rPr>
            <w:t>Klicken oder tippen Sie hier, um Text einzugeben.</w:t>
          </w:r>
        </w:p>
      </w:docPartBody>
    </w:docPart>
    <w:docPart>
      <w:docPartPr>
        <w:name w:val="67029F39923D4057878573FBBCECD214"/>
        <w:category>
          <w:name w:val="Allgemein"/>
          <w:gallery w:val="placeholder"/>
        </w:category>
        <w:types>
          <w:type w:val="bbPlcHdr"/>
        </w:types>
        <w:behaviors>
          <w:behavior w:val="content"/>
        </w:behaviors>
        <w:guid w:val="{6C5C2149-E807-4FFC-83E1-FA10495769BE}"/>
      </w:docPartPr>
      <w:docPartBody>
        <w:p xmlns:wp14="http://schemas.microsoft.com/office/word/2010/wordml" w:rsidR="00C513D3" w:rsidP="00CE0127" w:rsidRDefault="00CE0127" w14:paraId="7BA6B2B9" wp14:textId="77777777">
          <w:pPr>
            <w:pStyle w:val="67029F39923D4057878573FBBCECD214"/>
          </w:pPr>
          <w:r w:rsidRPr="009B1B5A">
            <w:rPr>
              <w:rStyle w:val="Platzhaltertext"/>
            </w:rPr>
            <w:t>Klicken oder tippen Sie hier, um Text einzugeben.</w:t>
          </w:r>
        </w:p>
      </w:docPartBody>
    </w:docPart>
    <w:docPart>
      <w:docPartPr>
        <w:name w:val="897EC797075341C0ACEB9B09FCD64C24"/>
        <w:category>
          <w:name w:val="Allgemein"/>
          <w:gallery w:val="placeholder"/>
        </w:category>
        <w:types>
          <w:type w:val="bbPlcHdr"/>
        </w:types>
        <w:behaviors>
          <w:behavior w:val="content"/>
        </w:behaviors>
        <w:guid w:val="{4AAB84D6-E184-4814-A77B-1BF883688DC2}"/>
      </w:docPartPr>
      <w:docPartBody>
        <w:p xmlns:wp14="http://schemas.microsoft.com/office/word/2010/wordml" w:rsidR="00C513D3" w:rsidP="00CE0127" w:rsidRDefault="00CE0127" w14:paraId="272696C4" wp14:textId="77777777">
          <w:pPr>
            <w:pStyle w:val="897EC797075341C0ACEB9B09FCD64C24"/>
          </w:pPr>
          <w:r w:rsidRPr="009B1B5A">
            <w:rPr>
              <w:rStyle w:val="Platzhaltertext"/>
            </w:rPr>
            <w:t>Klicken oder tippen Sie hier, um Text einzugeben.</w:t>
          </w:r>
        </w:p>
      </w:docPartBody>
    </w:docPart>
    <w:docPart>
      <w:docPartPr>
        <w:name w:val="CE09A5D4CDA44152A25B86242D13ECB9"/>
        <w:category>
          <w:name w:val="Allgemein"/>
          <w:gallery w:val="placeholder"/>
        </w:category>
        <w:types>
          <w:type w:val="bbPlcHdr"/>
        </w:types>
        <w:behaviors>
          <w:behavior w:val="content"/>
        </w:behaviors>
        <w:guid w:val="{BC528A17-2E2D-4FE6-B955-895FA92AFF25}"/>
      </w:docPartPr>
      <w:docPartBody>
        <w:p xmlns:wp14="http://schemas.microsoft.com/office/word/2010/wordml" w:rsidR="00C513D3" w:rsidP="00CE0127" w:rsidRDefault="00CE0127" w14:paraId="69336BBD" wp14:textId="77777777">
          <w:pPr>
            <w:pStyle w:val="CE09A5D4CDA44152A25B86242D13ECB9"/>
          </w:pPr>
          <w:r w:rsidRPr="009B1B5A">
            <w:rPr>
              <w:rStyle w:val="Platzhaltertext"/>
            </w:rPr>
            <w:t>Klicken oder tippen Sie hier, um Text einzugeben.</w:t>
          </w:r>
        </w:p>
      </w:docPartBody>
    </w:docPart>
    <w:docPart>
      <w:docPartPr>
        <w:name w:val="F6DCF9F7D6264E8CB7E078BBFC05C79D"/>
        <w:category>
          <w:name w:val="Allgemein"/>
          <w:gallery w:val="placeholder"/>
        </w:category>
        <w:types>
          <w:type w:val="bbPlcHdr"/>
        </w:types>
        <w:behaviors>
          <w:behavior w:val="content"/>
        </w:behaviors>
        <w:guid w:val="{FE58AEA9-76AF-4956-B07A-F067B235C31B}"/>
      </w:docPartPr>
      <w:docPartBody>
        <w:p xmlns:wp14="http://schemas.microsoft.com/office/word/2010/wordml" w:rsidR="00C513D3" w:rsidP="00CE0127" w:rsidRDefault="00CE0127" w14:paraId="018AA4D5" wp14:textId="77777777">
          <w:pPr>
            <w:pStyle w:val="F6DCF9F7D6264E8CB7E078BBFC05C79D"/>
          </w:pPr>
          <w:r w:rsidRPr="009B1B5A">
            <w:rPr>
              <w:rStyle w:val="Platzhaltertext"/>
            </w:rPr>
            <w:t>Klicken oder tippen Sie hier, um Text einzugeben.</w:t>
          </w:r>
        </w:p>
      </w:docPartBody>
    </w:docPart>
    <w:docPart>
      <w:docPartPr>
        <w:name w:val="4BD7F547A5C8463AA725C14E86937BB2"/>
        <w:category>
          <w:name w:val="Allgemein"/>
          <w:gallery w:val="placeholder"/>
        </w:category>
        <w:types>
          <w:type w:val="bbPlcHdr"/>
        </w:types>
        <w:behaviors>
          <w:behavior w:val="content"/>
        </w:behaviors>
        <w:guid w:val="{E0CABFEC-F029-43AA-9E24-A9088CA06B9E}"/>
      </w:docPartPr>
      <w:docPartBody>
        <w:p xmlns:wp14="http://schemas.microsoft.com/office/word/2010/wordml" w:rsidR="00C513D3" w:rsidP="00CE0127" w:rsidRDefault="00CE0127" w14:paraId="786DB074" wp14:textId="77777777">
          <w:pPr>
            <w:pStyle w:val="4BD7F547A5C8463AA725C14E86937BB2"/>
          </w:pPr>
          <w:r w:rsidRPr="009B1B5A">
            <w:rPr>
              <w:rStyle w:val="Platzhaltertext"/>
            </w:rPr>
            <w:t>Klicken oder tippen Sie hier, um Text einzugeben.</w:t>
          </w:r>
        </w:p>
      </w:docPartBody>
    </w:docPart>
    <w:docPart>
      <w:docPartPr>
        <w:name w:val="4BAEDCCEC426412DB7A81E329EC29988"/>
        <w:category>
          <w:name w:val="Allgemein"/>
          <w:gallery w:val="placeholder"/>
        </w:category>
        <w:types>
          <w:type w:val="bbPlcHdr"/>
        </w:types>
        <w:behaviors>
          <w:behavior w:val="content"/>
        </w:behaviors>
        <w:guid w:val="{34270CC0-2C96-4BB1-A869-0AEF75936449}"/>
      </w:docPartPr>
      <w:docPartBody>
        <w:p xmlns:wp14="http://schemas.microsoft.com/office/word/2010/wordml" w:rsidR="00C513D3" w:rsidP="00CE0127" w:rsidRDefault="00CE0127" w14:paraId="069FD60A" wp14:textId="77777777">
          <w:pPr>
            <w:pStyle w:val="4BAEDCCEC426412DB7A81E329EC29988"/>
          </w:pPr>
          <w:r w:rsidRPr="009B1B5A">
            <w:rPr>
              <w:rStyle w:val="Platzhaltertext"/>
            </w:rPr>
            <w:t>Klicken oder tippen Sie hier, um Text einzugeben.</w:t>
          </w:r>
        </w:p>
      </w:docPartBody>
    </w:docPart>
    <w:docPart>
      <w:docPartPr>
        <w:name w:val="951FF25199D545DBACBA4C6279CEA107"/>
        <w:category>
          <w:name w:val="Allgemein"/>
          <w:gallery w:val="placeholder"/>
        </w:category>
        <w:types>
          <w:type w:val="bbPlcHdr"/>
        </w:types>
        <w:behaviors>
          <w:behavior w:val="content"/>
        </w:behaviors>
        <w:guid w:val="{75947286-D1C4-42ED-B596-A0EB45E5B534}"/>
      </w:docPartPr>
      <w:docPartBody>
        <w:p xmlns:wp14="http://schemas.microsoft.com/office/word/2010/wordml" w:rsidR="00745C31" w:rsidP="00C513D3" w:rsidRDefault="00C513D3" w14:paraId="1D0CE3C9" wp14:textId="77777777">
          <w:pPr>
            <w:pStyle w:val="951FF25199D545DBACBA4C6279CEA107"/>
          </w:pPr>
          <w:r w:rsidRPr="009B1B5A">
            <w:rPr>
              <w:rStyle w:val="Platzhaltertext"/>
            </w:rPr>
            <w:t>Klicken oder tippen Sie hier, um Text einzugeben.</w:t>
          </w:r>
        </w:p>
      </w:docPartBody>
    </w:docPart>
    <w:docPart>
      <w:docPartPr>
        <w:name w:val="BAAF700D44F84ADAB462D7BFF9A75DC6"/>
        <w:category>
          <w:name w:val="Allgemein"/>
          <w:gallery w:val="placeholder"/>
        </w:category>
        <w:types>
          <w:type w:val="bbPlcHdr"/>
        </w:types>
        <w:behaviors>
          <w:behavior w:val="content"/>
        </w:behaviors>
        <w:guid w:val="{08600544-6F77-4350-92EF-EF9800B91E11}"/>
      </w:docPartPr>
      <w:docPartBody>
        <w:p xmlns:wp14="http://schemas.microsoft.com/office/word/2010/wordml" w:rsidR="00745C31" w:rsidP="00C513D3" w:rsidRDefault="00C513D3" w14:paraId="2114EDEF" wp14:textId="77777777">
          <w:pPr>
            <w:pStyle w:val="BAAF700D44F84ADAB462D7BFF9A75DC6"/>
          </w:pPr>
          <w:r w:rsidRPr="009B1B5A">
            <w:rPr>
              <w:rStyle w:val="Platzhaltertext"/>
            </w:rPr>
            <w:t>Klicken oder tippen Sie hier, um Text einzugeben.</w:t>
          </w:r>
        </w:p>
      </w:docPartBody>
    </w:docPart>
    <w:docPart>
      <w:docPartPr>
        <w:name w:val="4B6965900F3A4530B99302C28E311998"/>
        <w:category>
          <w:name w:val="Allgemein"/>
          <w:gallery w:val="placeholder"/>
        </w:category>
        <w:types>
          <w:type w:val="bbPlcHdr"/>
        </w:types>
        <w:behaviors>
          <w:behavior w:val="content"/>
        </w:behaviors>
        <w:guid w:val="{188CE715-7025-4923-B55F-CF648CDB39AC}"/>
      </w:docPartPr>
      <w:docPartBody>
        <w:p xmlns:wp14="http://schemas.microsoft.com/office/word/2010/wordml" w:rsidR="00745C31" w:rsidP="00C513D3" w:rsidRDefault="00C513D3" w14:paraId="0D3EF643" wp14:textId="77777777">
          <w:pPr>
            <w:pStyle w:val="4B6965900F3A4530B99302C28E311998"/>
          </w:pPr>
          <w:r w:rsidRPr="009B1B5A">
            <w:rPr>
              <w:rStyle w:val="Platzhaltertext"/>
            </w:rPr>
            <w:t>Klicken oder tippen Sie hier, um Text einzugeben.</w:t>
          </w:r>
        </w:p>
      </w:docPartBody>
    </w:docPart>
    <w:docPart>
      <w:docPartPr>
        <w:name w:val="8058827C46FD45C39E8FBD4A0B461C58"/>
        <w:category>
          <w:name w:val="Allgemein"/>
          <w:gallery w:val="placeholder"/>
        </w:category>
        <w:types>
          <w:type w:val="bbPlcHdr"/>
        </w:types>
        <w:behaviors>
          <w:behavior w:val="content"/>
        </w:behaviors>
        <w:guid w:val="{D7F2F33A-B2CF-4B0F-9763-6DA3BEB8D285}"/>
      </w:docPartPr>
      <w:docPartBody>
        <w:p xmlns:wp14="http://schemas.microsoft.com/office/word/2010/wordml" w:rsidR="00A936FD" w:rsidP="00602767" w:rsidRDefault="00602767" w14:paraId="24E2102A" wp14:textId="77777777">
          <w:pPr>
            <w:pStyle w:val="8058827C46FD45C39E8FBD4A0B461C58"/>
          </w:pPr>
          <w:r w:rsidRPr="009B1B5A">
            <w:rPr>
              <w:rStyle w:val="Platzhaltertext"/>
            </w:rPr>
            <w:t>Klicken oder tippen Sie hier, um Text einzugeben.</w:t>
          </w:r>
        </w:p>
      </w:docPartBody>
    </w:docPart>
    <w:docPart>
      <w:docPartPr>
        <w:name w:val="5290D35989AC41CDAC233FD727DB4183"/>
        <w:category>
          <w:name w:val="Allgemein"/>
          <w:gallery w:val="placeholder"/>
        </w:category>
        <w:types>
          <w:type w:val="bbPlcHdr"/>
        </w:types>
        <w:behaviors>
          <w:behavior w:val="content"/>
        </w:behaviors>
        <w:guid w:val="{7C5ACC0C-858F-42CC-B419-6544FE9AA80D}"/>
      </w:docPartPr>
      <w:docPartBody>
        <w:p xmlns:wp14="http://schemas.microsoft.com/office/word/2010/wordml" w:rsidR="00350CC1" w:rsidP="00F43F7A" w:rsidRDefault="00F43F7A" w14:paraId="7F274436" wp14:textId="77777777">
          <w:pPr>
            <w:pStyle w:val="5290D35989AC41CDAC233FD727DB4183"/>
          </w:pPr>
          <w:r w:rsidRPr="009B1B5A">
            <w:rPr>
              <w:rStyle w:val="Platzhaltertext"/>
            </w:rPr>
            <w:t>Klicken oder tippen Sie hier, um Text einzugeben.</w:t>
          </w:r>
        </w:p>
      </w:docPartBody>
    </w:docPart>
    <w:docPart>
      <w:docPartPr>
        <w:name w:val="9763823DB7B44DB58EFBB506DFAB8EC8"/>
        <w:category>
          <w:name w:val="Allgemein"/>
          <w:gallery w:val="placeholder"/>
        </w:category>
        <w:types>
          <w:type w:val="bbPlcHdr"/>
        </w:types>
        <w:behaviors>
          <w:behavior w:val="content"/>
        </w:behaviors>
        <w:guid w:val="{F2DC6B40-2CF4-43C9-B62A-74C8232B6C19}"/>
      </w:docPartPr>
      <w:docPartBody>
        <w:p xmlns:wp14="http://schemas.microsoft.com/office/word/2010/wordml" w:rsidR="0025153C" w:rsidP="00B069D9" w:rsidRDefault="00B069D9" w14:paraId="3904F157" wp14:textId="77777777">
          <w:pPr>
            <w:pStyle w:val="9763823DB7B44DB58EFBB506DFAB8EC8"/>
          </w:pPr>
          <w:r w:rsidRPr="009B1B5A">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263"/>
    <w:rsid w:val="00075263"/>
    <w:rsid w:val="000D07A2"/>
    <w:rsid w:val="000E58E5"/>
    <w:rsid w:val="00111332"/>
    <w:rsid w:val="00122CFE"/>
    <w:rsid w:val="001C67E0"/>
    <w:rsid w:val="001D1D92"/>
    <w:rsid w:val="001E3D85"/>
    <w:rsid w:val="00201196"/>
    <w:rsid w:val="0025153C"/>
    <w:rsid w:val="00264256"/>
    <w:rsid w:val="00273C50"/>
    <w:rsid w:val="00350CC1"/>
    <w:rsid w:val="00383065"/>
    <w:rsid w:val="003E4533"/>
    <w:rsid w:val="003F440D"/>
    <w:rsid w:val="00412CF3"/>
    <w:rsid w:val="004547B3"/>
    <w:rsid w:val="00481579"/>
    <w:rsid w:val="004B3CB2"/>
    <w:rsid w:val="004D3F13"/>
    <w:rsid w:val="00547AD9"/>
    <w:rsid w:val="005639DF"/>
    <w:rsid w:val="0059418E"/>
    <w:rsid w:val="00602767"/>
    <w:rsid w:val="006D2434"/>
    <w:rsid w:val="006D4325"/>
    <w:rsid w:val="006E4A4D"/>
    <w:rsid w:val="007025D7"/>
    <w:rsid w:val="00723093"/>
    <w:rsid w:val="00745C31"/>
    <w:rsid w:val="007C5DF3"/>
    <w:rsid w:val="007E3A01"/>
    <w:rsid w:val="00801399"/>
    <w:rsid w:val="008253E7"/>
    <w:rsid w:val="00862361"/>
    <w:rsid w:val="008B1495"/>
    <w:rsid w:val="008B5BA8"/>
    <w:rsid w:val="008C281D"/>
    <w:rsid w:val="008E7788"/>
    <w:rsid w:val="009022A4"/>
    <w:rsid w:val="00983A81"/>
    <w:rsid w:val="0099614F"/>
    <w:rsid w:val="009A3007"/>
    <w:rsid w:val="009D32D4"/>
    <w:rsid w:val="009E2B03"/>
    <w:rsid w:val="00A21D48"/>
    <w:rsid w:val="00A22024"/>
    <w:rsid w:val="00A308AF"/>
    <w:rsid w:val="00A77306"/>
    <w:rsid w:val="00A936FD"/>
    <w:rsid w:val="00B069D9"/>
    <w:rsid w:val="00B33B2B"/>
    <w:rsid w:val="00B763D6"/>
    <w:rsid w:val="00BA7C45"/>
    <w:rsid w:val="00BB651B"/>
    <w:rsid w:val="00BC1D44"/>
    <w:rsid w:val="00BE04DC"/>
    <w:rsid w:val="00C35F6F"/>
    <w:rsid w:val="00C513D3"/>
    <w:rsid w:val="00C5396D"/>
    <w:rsid w:val="00CA0E06"/>
    <w:rsid w:val="00CA49F3"/>
    <w:rsid w:val="00CB0130"/>
    <w:rsid w:val="00CE0127"/>
    <w:rsid w:val="00CF7EA5"/>
    <w:rsid w:val="00D0175C"/>
    <w:rsid w:val="00D37F6E"/>
    <w:rsid w:val="00D5258E"/>
    <w:rsid w:val="00D91570"/>
    <w:rsid w:val="00D96B30"/>
    <w:rsid w:val="00DA55B6"/>
    <w:rsid w:val="00DB425C"/>
    <w:rsid w:val="00E84519"/>
    <w:rsid w:val="00ED3C83"/>
    <w:rsid w:val="00F43F7A"/>
    <w:rsid w:val="00FF10D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B069D9"/>
    <w:rPr>
      <w:color w:val="808080"/>
    </w:rPr>
  </w:style>
  <w:style w:type="paragraph" w:customStyle="1" w:styleId="A0EB760E224B45FAADFF2232100B5942">
    <w:name w:val="A0EB760E224B45FAADFF2232100B5942"/>
    <w:rsid w:val="00075263"/>
  </w:style>
  <w:style w:type="paragraph" w:customStyle="1" w:styleId="9C0DDD56A35E44F7B3258DECCAA8BBAA">
    <w:name w:val="9C0DDD56A35E44F7B3258DECCAA8BBAA"/>
  </w:style>
  <w:style w:type="paragraph" w:customStyle="1" w:styleId="338D88F2EF4345D3A4AD7FECF1511860">
    <w:name w:val="338D88F2EF4345D3A4AD7FECF1511860"/>
    <w:rsid w:val="000E58E5"/>
  </w:style>
  <w:style w:type="paragraph" w:customStyle="1" w:styleId="A13DE7C18C074D5D8F4698CAC1B12DC8">
    <w:name w:val="A13DE7C18C074D5D8F4698CAC1B12DC8"/>
    <w:rsid w:val="000E58E5"/>
  </w:style>
  <w:style w:type="paragraph" w:customStyle="1" w:styleId="6AD074133E1D429082415A600BFEC5E7">
    <w:name w:val="6AD074133E1D429082415A600BFEC5E7"/>
    <w:rsid w:val="001C67E0"/>
  </w:style>
  <w:style w:type="paragraph" w:customStyle="1" w:styleId="06EB9B818B48473BBA20CEBBD069A3F8">
    <w:name w:val="06EB9B818B48473BBA20CEBBD069A3F8"/>
    <w:rsid w:val="001C67E0"/>
  </w:style>
  <w:style w:type="paragraph" w:customStyle="1" w:styleId="8C74C58D9FCD47A8BB196D0681551CBA">
    <w:name w:val="8C74C58D9FCD47A8BB196D0681551CBA"/>
    <w:rsid w:val="001C67E0"/>
  </w:style>
  <w:style w:type="paragraph" w:customStyle="1" w:styleId="AA3A2018C3D844369524580F39FAE3EF">
    <w:name w:val="AA3A2018C3D844369524580F39FAE3EF"/>
    <w:rsid w:val="001C67E0"/>
  </w:style>
  <w:style w:type="paragraph" w:customStyle="1" w:styleId="490F3C359E3F4F3698F2E71228CB0378">
    <w:name w:val="490F3C359E3F4F3698F2E71228CB0378"/>
    <w:rsid w:val="00B763D6"/>
  </w:style>
  <w:style w:type="paragraph" w:customStyle="1" w:styleId="FD25CF02E1994E0D8C7A7D0E60AF5B94">
    <w:name w:val="FD25CF02E1994E0D8C7A7D0E60AF5B94"/>
    <w:rsid w:val="004B3CB2"/>
  </w:style>
  <w:style w:type="paragraph" w:customStyle="1" w:styleId="DD0181AF3B564CDA8E7534F0C57DAA31">
    <w:name w:val="DD0181AF3B564CDA8E7534F0C57DAA31"/>
    <w:rsid w:val="004D3F13"/>
  </w:style>
  <w:style w:type="paragraph" w:customStyle="1" w:styleId="94E40334AC634A089E848260AAEE8B4B">
    <w:name w:val="94E40334AC634A089E848260AAEE8B4B"/>
    <w:rsid w:val="00CB0130"/>
  </w:style>
  <w:style w:type="paragraph" w:customStyle="1" w:styleId="98702A4899D44CAC8463F4586B66A419">
    <w:name w:val="98702A4899D44CAC8463F4586B66A419"/>
    <w:rsid w:val="00CB0130"/>
  </w:style>
  <w:style w:type="paragraph" w:customStyle="1" w:styleId="6AAED1B39F634C8B86A84C1E05167A91">
    <w:name w:val="6AAED1B39F634C8B86A84C1E05167A91"/>
    <w:rsid w:val="00ED3C83"/>
  </w:style>
  <w:style w:type="paragraph" w:customStyle="1" w:styleId="E6A44967A21A4C95AD26E5CDCF461CE3">
    <w:name w:val="E6A44967A21A4C95AD26E5CDCF461CE3"/>
    <w:rsid w:val="00CE0127"/>
  </w:style>
  <w:style w:type="paragraph" w:customStyle="1" w:styleId="01C46DDDED574CB6B2353D4C45A4E26B">
    <w:name w:val="01C46DDDED574CB6B2353D4C45A4E26B"/>
    <w:rsid w:val="00CE0127"/>
  </w:style>
  <w:style w:type="paragraph" w:customStyle="1" w:styleId="67029F39923D4057878573FBBCECD214">
    <w:name w:val="67029F39923D4057878573FBBCECD214"/>
    <w:rsid w:val="00CE0127"/>
  </w:style>
  <w:style w:type="paragraph" w:customStyle="1" w:styleId="897EC797075341C0ACEB9B09FCD64C24">
    <w:name w:val="897EC797075341C0ACEB9B09FCD64C24"/>
    <w:rsid w:val="00CE0127"/>
  </w:style>
  <w:style w:type="paragraph" w:customStyle="1" w:styleId="CE09A5D4CDA44152A25B86242D13ECB9">
    <w:name w:val="CE09A5D4CDA44152A25B86242D13ECB9"/>
    <w:rsid w:val="00CE0127"/>
  </w:style>
  <w:style w:type="paragraph" w:customStyle="1" w:styleId="0F4DF78A0A074F7BB401DFE8027435BB">
    <w:name w:val="0F4DF78A0A074F7BB401DFE8027435BB"/>
    <w:rsid w:val="00CE0127"/>
  </w:style>
  <w:style w:type="paragraph" w:customStyle="1" w:styleId="F6DCF9F7D6264E8CB7E078BBFC05C79D">
    <w:name w:val="F6DCF9F7D6264E8CB7E078BBFC05C79D"/>
    <w:rsid w:val="00CE0127"/>
  </w:style>
  <w:style w:type="paragraph" w:customStyle="1" w:styleId="4BD7F547A5C8463AA725C14E86937BB2">
    <w:name w:val="4BD7F547A5C8463AA725C14E86937BB2"/>
    <w:rsid w:val="00CE0127"/>
  </w:style>
  <w:style w:type="paragraph" w:customStyle="1" w:styleId="4BAEDCCEC426412DB7A81E329EC29988">
    <w:name w:val="4BAEDCCEC426412DB7A81E329EC29988"/>
    <w:rsid w:val="00CE0127"/>
  </w:style>
  <w:style w:type="paragraph" w:customStyle="1" w:styleId="3282B01D15B64AE6BE93556D74A216C8">
    <w:name w:val="3282B01D15B64AE6BE93556D74A216C8"/>
    <w:rsid w:val="00C513D3"/>
  </w:style>
  <w:style w:type="paragraph" w:customStyle="1" w:styleId="951FF25199D545DBACBA4C6279CEA107">
    <w:name w:val="951FF25199D545DBACBA4C6279CEA107"/>
    <w:rsid w:val="00C513D3"/>
  </w:style>
  <w:style w:type="paragraph" w:customStyle="1" w:styleId="BAAF700D44F84ADAB462D7BFF9A75DC6">
    <w:name w:val="BAAF700D44F84ADAB462D7BFF9A75DC6"/>
    <w:rsid w:val="00C513D3"/>
  </w:style>
  <w:style w:type="paragraph" w:customStyle="1" w:styleId="4B6965900F3A4530B99302C28E311998">
    <w:name w:val="4B6965900F3A4530B99302C28E311998"/>
    <w:rsid w:val="00C513D3"/>
  </w:style>
  <w:style w:type="paragraph" w:customStyle="1" w:styleId="8058827C46FD45C39E8FBD4A0B461C58">
    <w:name w:val="8058827C46FD45C39E8FBD4A0B461C58"/>
    <w:rsid w:val="00602767"/>
  </w:style>
  <w:style w:type="paragraph" w:customStyle="1" w:styleId="5290D35989AC41CDAC233FD727DB4183">
    <w:name w:val="5290D35989AC41CDAC233FD727DB4183"/>
    <w:rsid w:val="00F43F7A"/>
  </w:style>
  <w:style w:type="paragraph" w:customStyle="1" w:styleId="9763823DB7B44DB58EFBB506DFAB8EC8">
    <w:name w:val="9763823DB7B44DB58EFBB506DFAB8EC8"/>
    <w:rsid w:val="00B069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5f490d5-30e1-4132-961d-c8d59715124b">
  <we:reference id="wa104099688" version="1.3.0.0" store="de-D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1B75018-43B0-4B81-8D7E-5838610A40B5}">
  <we:reference id="wa104381727" version="1.0.0.9" store="de-DE"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09AF5C-EBD2-45AB-9112-3242E96A20F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Formatvorlage für Studien_Diplomarbeiten am iPATneu.dot</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acb</dc:creator>
  <lastModifiedBy>Divyansh Jain</lastModifiedBy>
  <revision>792</revision>
  <lastPrinted>2023-02-01T12:54:00.0000000Z</lastPrinted>
  <dcterms:created xsi:type="dcterms:W3CDTF">2022-12-03T11:15:00.0000000Z</dcterms:created>
  <dcterms:modified xsi:type="dcterms:W3CDTF">2024-06-10T13:59:35.4007250Z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Bachelorarbeit_Neu</vt:lpwstr>
  </property>
  <property fmtid="{D5CDD505-2E9C-101B-9397-08002B2CF9AE}" pid="3" name="CitaviDocumentProperty_25">
    <vt:lpwstr>True</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eea85fc7-4292-4c75-a329-79aa3f71f488</vt:lpwstr>
  </property>
  <property fmtid="{D5CDD505-2E9C-101B-9397-08002B2CF9AE}" pid="11" name="CitaviDocumentProperty_8">
    <vt:lpwstr>CloudProjectKey=r2ueonm3mtn261620xbfdggo1ap4eclzra0hnt1f5zfgu4; ProjectName=Bachelorarbeit_Neu</vt:lpwstr>
  </property>
  <property fmtid="{D5CDD505-2E9C-101B-9397-08002B2CF9AE}" pid="12" name="CitaviDocumentProperty_1">
    <vt:lpwstr>6.14.0.0</vt:lpwstr>
  </property>
  <property fmtid="{D5CDD505-2E9C-101B-9397-08002B2CF9AE}" pid="13" name="CitaviDocumentProperty_6">
    <vt:lpwstr>True</vt:lpwstr>
  </property>
</Properties>
</file>